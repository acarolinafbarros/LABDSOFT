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BD5959" w14:textId="77777777" w:rsidR="00B65F1E" w:rsidRPr="0016717C" w:rsidRDefault="002578C0" w:rsidP="00385D9E">
      <w:pPr>
        <w:outlineLvl w:val="0"/>
        <w:rPr>
          <w:b/>
          <w:color w:val="D6615C" w:themeColor="accent1"/>
          <w:sz w:val="44"/>
          <w:szCs w:val="44"/>
        </w:rPr>
      </w:pPr>
      <w:bookmarkStart w:id="0" w:name="_Toc496456784"/>
      <w:bookmarkStart w:id="1" w:name="_Toc498866719"/>
      <w:bookmarkStart w:id="2" w:name="_Toc498867753"/>
      <w:bookmarkStart w:id="3" w:name="_Toc498867785"/>
      <w:bookmarkStart w:id="4" w:name="_Toc498868655"/>
      <w:bookmarkStart w:id="5" w:name="_Toc499477083"/>
      <w:bookmarkStart w:id="6" w:name="_Toc500183008"/>
      <w:bookmarkStart w:id="7" w:name="_Toc502864715"/>
      <w:bookmarkStart w:id="8" w:name="_Hlk503006342"/>
      <w:bookmarkStart w:id="9" w:name="_Toc503008070"/>
      <w:bookmarkEnd w:id="8"/>
      <w:r w:rsidRPr="0016717C">
        <w:rPr>
          <w:b/>
          <w:color w:val="D6615C" w:themeColor="accent1"/>
          <w:sz w:val="44"/>
          <w:szCs w:val="44"/>
        </w:rPr>
        <w:t>LABDSOFT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9"/>
    </w:p>
    <w:p w14:paraId="45198BC4" w14:textId="6714F0B1" w:rsidR="002578C0" w:rsidRPr="0016717C" w:rsidRDefault="00E05E31" w:rsidP="00385D9E">
      <w:pPr>
        <w:outlineLvl w:val="0"/>
        <w:rPr>
          <w:b/>
          <w:color w:val="000000" w:themeColor="text1"/>
          <w:sz w:val="24"/>
          <w:szCs w:val="24"/>
        </w:rPr>
      </w:pPr>
      <w:bookmarkStart w:id="10" w:name="_Toc496456785"/>
      <w:bookmarkStart w:id="11" w:name="_Toc498866720"/>
      <w:bookmarkStart w:id="12" w:name="_Toc498867754"/>
      <w:bookmarkStart w:id="13" w:name="_Toc498867786"/>
      <w:bookmarkStart w:id="14" w:name="_Toc498868656"/>
      <w:bookmarkStart w:id="15" w:name="_Toc499477084"/>
      <w:bookmarkStart w:id="16" w:name="_Toc500183009"/>
      <w:bookmarkStart w:id="17" w:name="_Toc502864716"/>
      <w:bookmarkStart w:id="18" w:name="_Toc503008071"/>
      <w:r w:rsidRPr="0016717C">
        <w:rPr>
          <w:b/>
          <w:color w:val="000000" w:themeColor="text1"/>
          <w:sz w:val="24"/>
          <w:szCs w:val="24"/>
        </w:rPr>
        <w:t>ISEP – Mestrado em Engenharia Informática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0013AF48" w14:textId="77777777" w:rsidR="00632C90" w:rsidRPr="002257BD" w:rsidRDefault="00632C90" w:rsidP="00632C90">
      <w:pPr>
        <w:pStyle w:val="Ttulo"/>
      </w:pPr>
    </w:p>
    <w:p w14:paraId="0E37FECD" w14:textId="77777777" w:rsidR="00632C90" w:rsidRPr="002257BD" w:rsidRDefault="00632C90" w:rsidP="00632C90">
      <w:pPr>
        <w:pStyle w:val="Ttulo"/>
      </w:pPr>
    </w:p>
    <w:p w14:paraId="5C626213" w14:textId="77777777" w:rsidR="00030324" w:rsidRDefault="00030324" w:rsidP="00385D9E">
      <w:pPr>
        <w:jc w:val="center"/>
        <w:outlineLvl w:val="0"/>
        <w:rPr>
          <w:b/>
          <w:color w:val="D6615C" w:themeColor="accent1"/>
          <w:sz w:val="44"/>
          <w:szCs w:val="44"/>
        </w:rPr>
      </w:pPr>
      <w:bookmarkStart w:id="19" w:name="_Toc496456786"/>
    </w:p>
    <w:bookmarkEnd w:id="19"/>
    <w:p w14:paraId="7188D1BF" w14:textId="662F3AE0" w:rsidR="002257BD" w:rsidRPr="0016717C" w:rsidRDefault="000C76DD" w:rsidP="0016717C">
      <w:pPr>
        <w:jc w:val="center"/>
        <w:rPr>
          <w:b/>
          <w:color w:val="D6615C" w:themeColor="accent1"/>
          <w:sz w:val="44"/>
          <w:szCs w:val="44"/>
        </w:rPr>
      </w:pPr>
      <w:r>
        <w:rPr>
          <w:b/>
          <w:color w:val="D6615C" w:themeColor="accent1"/>
          <w:sz w:val="44"/>
          <w:szCs w:val="44"/>
        </w:rPr>
        <w:t>Documento Arquitetura de Software</w:t>
      </w:r>
    </w:p>
    <w:p w14:paraId="11A72CA5" w14:textId="5F0F4A5B" w:rsidR="000C76DD" w:rsidRPr="0016717C" w:rsidRDefault="000C76DD" w:rsidP="000C76DD">
      <w:pPr>
        <w:jc w:val="center"/>
        <w:outlineLvl w:val="0"/>
        <w:rPr>
          <w:b/>
          <w:color w:val="D6615C" w:themeColor="accent1"/>
          <w:sz w:val="44"/>
          <w:szCs w:val="44"/>
        </w:rPr>
      </w:pPr>
      <w:bookmarkStart w:id="20" w:name="_Toc496456787"/>
      <w:bookmarkStart w:id="21" w:name="_Toc498866721"/>
      <w:bookmarkStart w:id="22" w:name="_Toc498867755"/>
      <w:bookmarkStart w:id="23" w:name="_Toc498867787"/>
      <w:bookmarkStart w:id="24" w:name="_Toc498868657"/>
      <w:bookmarkStart w:id="25" w:name="_Toc499477085"/>
      <w:bookmarkStart w:id="26" w:name="_Toc500183010"/>
      <w:bookmarkStart w:id="27" w:name="_Toc502864717"/>
      <w:bookmarkStart w:id="28" w:name="_Toc503008072"/>
      <w:r w:rsidRPr="0016717C">
        <w:rPr>
          <w:b/>
          <w:color w:val="D6615C" w:themeColor="accent1"/>
          <w:sz w:val="44"/>
          <w:szCs w:val="44"/>
        </w:rPr>
        <w:t>Banco de Gâmetas - GAM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55688238" w14:textId="47CCC4E9" w:rsidR="000C76DD" w:rsidRPr="000C76DD" w:rsidRDefault="000C76DD" w:rsidP="000C76DD">
      <w:pPr>
        <w:jc w:val="center"/>
        <w:outlineLvl w:val="0"/>
        <w:rPr>
          <w:color w:val="D6615C" w:themeColor="accent1"/>
          <w:sz w:val="24"/>
          <w:szCs w:val="24"/>
        </w:rPr>
      </w:pPr>
      <w:bookmarkStart w:id="29" w:name="_Toc498866722"/>
      <w:bookmarkStart w:id="30" w:name="_Toc498867756"/>
      <w:bookmarkStart w:id="31" w:name="_Toc498867788"/>
      <w:bookmarkStart w:id="32" w:name="_Toc498868658"/>
      <w:bookmarkStart w:id="33" w:name="_Toc499477086"/>
      <w:bookmarkStart w:id="34" w:name="_Toc500183011"/>
      <w:bookmarkStart w:id="35" w:name="_Toc502864718"/>
      <w:bookmarkStart w:id="36" w:name="_Toc503008073"/>
      <w:r w:rsidRPr="000C76DD">
        <w:rPr>
          <w:color w:val="D6615C" w:themeColor="accent1"/>
          <w:sz w:val="24"/>
          <w:szCs w:val="24"/>
        </w:rPr>
        <w:t>Trabalho prático nr.</w:t>
      </w:r>
      <w:r w:rsidR="00113A4B">
        <w:rPr>
          <w:color w:val="D6615C" w:themeColor="accent1"/>
          <w:sz w:val="24"/>
          <w:szCs w:val="24"/>
        </w:rPr>
        <w:t>3</w:t>
      </w:r>
      <w:r w:rsidRPr="000C76DD">
        <w:rPr>
          <w:color w:val="D6615C" w:themeColor="accent1"/>
          <w:sz w:val="24"/>
          <w:szCs w:val="24"/>
        </w:rPr>
        <w:t xml:space="preserve"> – iteração </w:t>
      </w:r>
      <w:bookmarkEnd w:id="29"/>
      <w:bookmarkEnd w:id="30"/>
      <w:bookmarkEnd w:id="31"/>
      <w:bookmarkEnd w:id="32"/>
      <w:bookmarkEnd w:id="33"/>
      <w:bookmarkEnd w:id="34"/>
      <w:r w:rsidR="00113A4B">
        <w:rPr>
          <w:color w:val="D6615C" w:themeColor="accent1"/>
          <w:sz w:val="24"/>
          <w:szCs w:val="24"/>
        </w:rPr>
        <w:t>2</w:t>
      </w:r>
      <w:bookmarkEnd w:id="35"/>
      <w:bookmarkEnd w:id="36"/>
    </w:p>
    <w:p w14:paraId="3823B9D7" w14:textId="77777777" w:rsidR="00B02226" w:rsidRPr="00231CA5" w:rsidRDefault="00B02226">
      <w:pPr>
        <w:ind w:left="0"/>
      </w:pPr>
    </w:p>
    <w:p w14:paraId="1568EC9E" w14:textId="77777777" w:rsidR="00D20459" w:rsidRPr="00364586" w:rsidRDefault="00D20459" w:rsidP="00113A4B">
      <w:pPr>
        <w:ind w:left="0"/>
      </w:pPr>
    </w:p>
    <w:p w14:paraId="754A3167" w14:textId="7B64F08E" w:rsidR="00D20459" w:rsidRPr="00847B7E" w:rsidRDefault="00FC786E" w:rsidP="00385D9E">
      <w:pPr>
        <w:outlineLvl w:val="0"/>
        <w:rPr>
          <w:b/>
          <w:color w:val="D6615C" w:themeColor="accent1"/>
          <w:sz w:val="24"/>
          <w:szCs w:val="24"/>
        </w:rPr>
      </w:pPr>
      <w:bookmarkStart w:id="37" w:name="_Toc496456788"/>
      <w:bookmarkStart w:id="38" w:name="_Toc498866723"/>
      <w:bookmarkStart w:id="39" w:name="_Toc498867757"/>
      <w:bookmarkStart w:id="40" w:name="_Toc498867789"/>
      <w:bookmarkStart w:id="41" w:name="_Toc498868659"/>
      <w:bookmarkStart w:id="42" w:name="_Toc499477087"/>
      <w:bookmarkStart w:id="43" w:name="_Toc500183012"/>
      <w:bookmarkStart w:id="44" w:name="_Toc502864719"/>
      <w:bookmarkStart w:id="45" w:name="_Toc503008074"/>
      <w:r w:rsidRPr="00847B7E">
        <w:rPr>
          <w:b/>
          <w:color w:val="D6615C" w:themeColor="accent1"/>
          <w:sz w:val="24"/>
          <w:szCs w:val="24"/>
        </w:rPr>
        <w:t>Histórico de R</w:t>
      </w:r>
      <w:r w:rsidR="00231CA5" w:rsidRPr="00847B7E">
        <w:rPr>
          <w:b/>
          <w:color w:val="D6615C" w:themeColor="accent1"/>
          <w:sz w:val="24"/>
          <w:szCs w:val="24"/>
        </w:rPr>
        <w:t>evisão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tbl>
      <w:tblPr>
        <w:tblStyle w:val="TabeladeLista4-Destaque1"/>
        <w:tblW w:w="0" w:type="auto"/>
        <w:tblInd w:w="265" w:type="dxa"/>
        <w:tblLook w:val="0420" w:firstRow="1" w:lastRow="0" w:firstColumn="0" w:lastColumn="0" w:noHBand="0" w:noVBand="1"/>
      </w:tblPr>
      <w:tblGrid>
        <w:gridCol w:w="990"/>
        <w:gridCol w:w="1710"/>
        <w:gridCol w:w="5400"/>
        <w:gridCol w:w="1359"/>
      </w:tblGrid>
      <w:tr w:rsidR="00D20459" w14:paraId="5DE0CCBE" w14:textId="77777777" w:rsidTr="002669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4"/>
        </w:trPr>
        <w:tc>
          <w:tcPr>
            <w:tcW w:w="990" w:type="dxa"/>
          </w:tcPr>
          <w:p w14:paraId="3A562B9D" w14:textId="43D5071F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Versão</w:t>
            </w:r>
            <w:proofErr w:type="spellEnd"/>
          </w:p>
        </w:tc>
        <w:tc>
          <w:tcPr>
            <w:tcW w:w="1710" w:type="dxa"/>
          </w:tcPr>
          <w:p w14:paraId="16D3EECB" w14:textId="497CE716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Autores</w:t>
            </w:r>
            <w:proofErr w:type="spellEnd"/>
          </w:p>
        </w:tc>
        <w:tc>
          <w:tcPr>
            <w:tcW w:w="5400" w:type="dxa"/>
          </w:tcPr>
          <w:p w14:paraId="5B7CA388" w14:textId="10EB2D2F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Descrição</w:t>
            </w:r>
            <w:proofErr w:type="spellEnd"/>
          </w:p>
        </w:tc>
        <w:tc>
          <w:tcPr>
            <w:tcW w:w="1359" w:type="dxa"/>
          </w:tcPr>
          <w:p w14:paraId="579A84AD" w14:textId="2A9C6C53" w:rsidR="00D20459" w:rsidRDefault="00D20459" w:rsidP="00D2045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Dat</w:t>
            </w:r>
            <w:r w:rsidR="00231CA5">
              <w:rPr>
                <w:lang w:val="en-US"/>
              </w:rPr>
              <w:t>a</w:t>
            </w:r>
          </w:p>
        </w:tc>
      </w:tr>
      <w:tr w:rsidR="00D20459" w14:paraId="0B69E658" w14:textId="77777777" w:rsidTr="00D20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90" w:type="dxa"/>
          </w:tcPr>
          <w:p w14:paraId="141B8472" w14:textId="77777777" w:rsidR="00D20459" w:rsidRPr="002257BD" w:rsidRDefault="00D20459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 w:rsidRPr="002257BD">
              <w:rPr>
                <w:b/>
                <w:sz w:val="20"/>
                <w:szCs w:val="20"/>
                <w:lang w:val="en-US"/>
              </w:rPr>
              <w:t>1.0</w:t>
            </w:r>
          </w:p>
        </w:tc>
        <w:tc>
          <w:tcPr>
            <w:tcW w:w="1710" w:type="dxa"/>
          </w:tcPr>
          <w:p w14:paraId="0444AFB2" w14:textId="77777777" w:rsidR="002257BD" w:rsidRDefault="002257BD" w:rsidP="00D20459">
            <w:pPr>
              <w:ind w:left="0"/>
              <w:rPr>
                <w:b/>
                <w:sz w:val="20"/>
                <w:szCs w:val="20"/>
              </w:rPr>
            </w:pPr>
            <w:r w:rsidRPr="002257BD">
              <w:rPr>
                <w:b/>
                <w:sz w:val="20"/>
                <w:szCs w:val="20"/>
              </w:rPr>
              <w:t>Grupo 1</w:t>
            </w:r>
          </w:p>
          <w:p w14:paraId="2F6BB7D8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7AF9B593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1E6C6A7D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56C003C0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7EB4C0B5" w14:textId="41B05DB8" w:rsidR="00266950" w:rsidRP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7751E1E7" w14:textId="1997467E" w:rsidR="00D20459" w:rsidRPr="002257BD" w:rsidRDefault="00D20459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1B544864" w14:textId="3FAF548A" w:rsidR="00D20459" w:rsidRPr="002257BD" w:rsidRDefault="00266950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2017-10-22</w:t>
            </w:r>
          </w:p>
        </w:tc>
      </w:tr>
      <w:tr w:rsidR="000C76DD" w14:paraId="0CD1BDD7" w14:textId="77777777" w:rsidTr="00D20459">
        <w:tc>
          <w:tcPr>
            <w:tcW w:w="990" w:type="dxa"/>
          </w:tcPr>
          <w:p w14:paraId="4CFE5517" w14:textId="656C939B" w:rsidR="000C76DD" w:rsidRPr="002257B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1.2</w:t>
            </w:r>
          </w:p>
        </w:tc>
        <w:tc>
          <w:tcPr>
            <w:tcW w:w="1710" w:type="dxa"/>
          </w:tcPr>
          <w:p w14:paraId="669D85DB" w14:textId="77777777" w:rsidR="000C76DD" w:rsidRDefault="000C76DD" w:rsidP="000C76DD">
            <w:pPr>
              <w:ind w:left="0"/>
              <w:rPr>
                <w:b/>
                <w:sz w:val="20"/>
                <w:szCs w:val="20"/>
              </w:rPr>
            </w:pPr>
            <w:r w:rsidRPr="002257BD">
              <w:rPr>
                <w:b/>
                <w:sz w:val="20"/>
                <w:szCs w:val="20"/>
              </w:rPr>
              <w:t>Grupo 1</w:t>
            </w:r>
          </w:p>
          <w:p w14:paraId="44251593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5DB97B46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2FBB0239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34511DB9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54132759" w14:textId="26EE13F5" w:rsidR="000C76DD" w:rsidRPr="002257BD" w:rsidRDefault="000C76DD" w:rsidP="000C76DD">
            <w:pPr>
              <w:ind w:left="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7DD972EB" w14:textId="77777777" w:rsidR="000C76DD" w:rsidRPr="002257B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1A1AAFAA" w14:textId="16805800" w:rsidR="000C76D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2017-11-26</w:t>
            </w:r>
          </w:p>
        </w:tc>
      </w:tr>
      <w:tr w:rsidR="00A03D43" w14:paraId="5023EC07" w14:textId="77777777" w:rsidTr="00D20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90" w:type="dxa"/>
          </w:tcPr>
          <w:p w14:paraId="2031D1F6" w14:textId="1513DBE9" w:rsidR="00A03D43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1.3</w:t>
            </w:r>
          </w:p>
        </w:tc>
        <w:tc>
          <w:tcPr>
            <w:tcW w:w="1710" w:type="dxa"/>
          </w:tcPr>
          <w:p w14:paraId="453595BA" w14:textId="77777777" w:rsidR="00A03D43" w:rsidRDefault="00A03D43" w:rsidP="000C76DD">
            <w:pPr>
              <w:ind w:left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Grupo 1</w:t>
            </w:r>
          </w:p>
          <w:p w14:paraId="3510C8D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6D63515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2F051FB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28564775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325093B9" w14:textId="1F7F463B" w:rsidR="00A03D43" w:rsidRP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583FF360" w14:textId="77777777" w:rsidR="00A03D43" w:rsidRPr="002257BD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28689B8B" w14:textId="5E022931" w:rsidR="00A03D43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2017-12-10</w:t>
            </w:r>
          </w:p>
        </w:tc>
      </w:tr>
      <w:tr w:rsidR="00113A4B" w14:paraId="70D025D3" w14:textId="77777777" w:rsidTr="00D20459">
        <w:tc>
          <w:tcPr>
            <w:tcW w:w="990" w:type="dxa"/>
          </w:tcPr>
          <w:p w14:paraId="0E2ED5D8" w14:textId="5027CD20" w:rsidR="00113A4B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1.3</w:t>
            </w:r>
          </w:p>
        </w:tc>
        <w:tc>
          <w:tcPr>
            <w:tcW w:w="1710" w:type="dxa"/>
          </w:tcPr>
          <w:p w14:paraId="21F52822" w14:textId="77777777" w:rsidR="00113A4B" w:rsidRDefault="00113A4B" w:rsidP="00113A4B">
            <w:pPr>
              <w:ind w:left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Grupo 1</w:t>
            </w:r>
          </w:p>
          <w:p w14:paraId="55115C38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160BAF35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594D3614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02209574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35CE6575" w14:textId="3712441B" w:rsidR="00113A4B" w:rsidRDefault="00113A4B" w:rsidP="00113A4B">
            <w:pPr>
              <w:ind w:left="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4A1716DD" w14:textId="77777777" w:rsidR="00113A4B" w:rsidRPr="002257BD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72D5028F" w14:textId="2175F717" w:rsidR="00113A4B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2018-01-07</w:t>
            </w:r>
          </w:p>
        </w:tc>
      </w:tr>
    </w:tbl>
    <w:p w14:paraId="78B6726A" w14:textId="1F5CAEF3" w:rsidR="00D20459" w:rsidRDefault="00D20459" w:rsidP="00D20459">
      <w:pPr>
        <w:rPr>
          <w:lang w:val="en-US"/>
        </w:rPr>
      </w:pPr>
    </w:p>
    <w:p w14:paraId="0A505269" w14:textId="77777777" w:rsidR="00D20459" w:rsidRDefault="00D20459" w:rsidP="00D20459">
      <w:pPr>
        <w:rPr>
          <w:lang w:val="en-US"/>
        </w:rPr>
      </w:pPr>
    </w:p>
    <w:p w14:paraId="46762A09" w14:textId="77777777" w:rsidR="00D20459" w:rsidRDefault="00D20459" w:rsidP="00D20459">
      <w:pPr>
        <w:rPr>
          <w:lang w:val="en-US"/>
        </w:rPr>
      </w:pPr>
    </w:p>
    <w:p w14:paraId="3E377555" w14:textId="77777777" w:rsidR="00D20459" w:rsidRDefault="00D20459" w:rsidP="00D20459">
      <w:pPr>
        <w:rPr>
          <w:lang w:val="en-US"/>
        </w:rPr>
      </w:pPr>
    </w:p>
    <w:p w14:paraId="211BB4AB" w14:textId="77777777" w:rsidR="00D20459" w:rsidRDefault="00D20459" w:rsidP="000C76DD">
      <w:pPr>
        <w:ind w:left="0"/>
        <w:rPr>
          <w:lang w:val="en-US"/>
        </w:rPr>
        <w:sectPr w:rsidR="00D20459" w:rsidSect="005E2EE3">
          <w:headerReference w:type="default" r:id="rId10"/>
          <w:footerReference w:type="default" r:id="rId11"/>
          <w:footerReference w:type="first" r:id="rId12"/>
          <w:pgSz w:w="12240" w:h="15840" w:code="1"/>
          <w:pgMar w:top="1152" w:right="1253" w:bottom="2160" w:left="1253" w:header="720" w:footer="1296" w:gutter="0"/>
          <w:pgNumType w:start="0"/>
          <w:cols w:space="720"/>
          <w:titlePg/>
          <w:docGrid w:linePitch="360"/>
        </w:sectPr>
      </w:pPr>
    </w:p>
    <w:p w14:paraId="3EEEB8A5" w14:textId="72B65169" w:rsidR="005E2EE3" w:rsidRPr="00D20459" w:rsidRDefault="005E2EE3" w:rsidP="005E2EE3">
      <w:pPr>
        <w:rPr>
          <w:lang w:val="en-US"/>
        </w:rPr>
      </w:pPr>
    </w:p>
    <w:sdt>
      <w:sdtPr>
        <w:id w:val="345680890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3D8DBC6D" w14:textId="05506216" w:rsidR="00B02226" w:rsidRPr="00CE31E6" w:rsidRDefault="005E2EE3">
          <w:pPr>
            <w:ind w:left="0"/>
          </w:pPr>
          <w:r>
            <w:rPr>
              <w:noProof/>
              <w:lang w:eastAsia="pt-PT"/>
            </w:rPr>
            <mc:AlternateContent>
              <mc:Choice Requires="wps">
                <w:drawing>
                  <wp:anchor distT="0" distB="0" distL="114300" distR="114300" simplePos="0" relativeHeight="251563008" behindDoc="0" locked="0" layoutInCell="1" allowOverlap="1" wp14:anchorId="6304D4D1" wp14:editId="1F135C2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1603488093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3495281" w14:textId="77777777" w:rsidR="00566963" w:rsidRDefault="00566963" w:rsidP="005E2EE3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304D4D1" id="Rectangle 132" o:spid="_x0000_s1026" style="position:absolute;margin-left:-4.4pt;margin-top:0;width:46.8pt;height:77.75pt;z-index:25156300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" fillcolor="#d6615c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1603488093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3495281" w14:textId="77777777" w:rsidR="00566963" w:rsidRDefault="00566963" w:rsidP="005E2EE3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</w:sdtContent>
    </w:sdt>
    <w:p w14:paraId="018288EE" w14:textId="61275B06" w:rsidR="002A3C30" w:rsidRPr="0016717C" w:rsidRDefault="00F60E15" w:rsidP="00385D9E">
      <w:pPr>
        <w:outlineLvl w:val="0"/>
        <w:rPr>
          <w:b/>
          <w:color w:val="D6615C" w:themeColor="accent1"/>
          <w:sz w:val="28"/>
          <w:szCs w:val="28"/>
          <w:lang w:val="en-US"/>
        </w:rPr>
      </w:pPr>
      <w:bookmarkStart w:id="46" w:name="_Toc496456789"/>
      <w:bookmarkStart w:id="47" w:name="_Toc498866724"/>
      <w:bookmarkStart w:id="48" w:name="_Toc498867758"/>
      <w:bookmarkStart w:id="49" w:name="_Toc498867790"/>
      <w:bookmarkStart w:id="50" w:name="_Toc498868660"/>
      <w:bookmarkStart w:id="51" w:name="_Toc499477088"/>
      <w:bookmarkStart w:id="52" w:name="_Toc500183013"/>
      <w:bookmarkStart w:id="53" w:name="_Toc502864720"/>
      <w:bookmarkStart w:id="54" w:name="_Toc503008075"/>
      <w:proofErr w:type="spellStart"/>
      <w:r w:rsidRPr="0016717C">
        <w:rPr>
          <w:b/>
          <w:color w:val="D6615C" w:themeColor="accent1"/>
          <w:sz w:val="28"/>
          <w:szCs w:val="28"/>
          <w:lang w:val="en-US"/>
        </w:rPr>
        <w:t>Índice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proofErr w:type="spellEnd"/>
    </w:p>
    <w:sdt>
      <w:sdtPr>
        <w:rPr>
          <w:color w:val="000000" w:themeColor="text1"/>
        </w:rPr>
        <w:id w:val="2117018071"/>
        <w:docPartObj>
          <w:docPartGallery w:val="Table of Contents"/>
          <w:docPartUnique/>
        </w:docPartObj>
      </w:sdtPr>
      <w:sdtContent>
        <w:p w14:paraId="395156D9" w14:textId="56A544C3" w:rsidR="00566963" w:rsidRDefault="002A3C30" w:rsidP="00566963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r w:rsidRPr="00782982">
            <w:rPr>
              <w:rFonts w:eastAsiaTheme="majorEastAsia" w:cstheme="majorBidi"/>
              <w:lang w:eastAsia="en-US"/>
            </w:rPr>
            <w:fldChar w:fldCharType="begin"/>
          </w:r>
          <w:r w:rsidRPr="00782982">
            <w:instrText xml:space="preserve"> TOC \o "1-3" \h \z \u </w:instrText>
          </w:r>
          <w:r w:rsidRPr="00782982">
            <w:rPr>
              <w:rFonts w:eastAsiaTheme="majorEastAsia" w:cstheme="majorBidi"/>
              <w:lang w:eastAsia="en-US"/>
            </w:rPr>
            <w:fldChar w:fldCharType="separate"/>
          </w:r>
        </w:p>
        <w:p w14:paraId="007D8ED0" w14:textId="14319D2B" w:rsidR="00566963" w:rsidRDefault="00566963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78" w:history="1">
            <w:r w:rsidRPr="00054770">
              <w:rPr>
                <w:rStyle w:val="Hiperligao"/>
                <w:noProof/>
              </w:rPr>
              <w:t>1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C7C14" w14:textId="7A83AB1A" w:rsidR="00566963" w:rsidRDefault="00566963">
          <w:pPr>
            <w:pStyle w:val="ndice1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79" w:history="1">
            <w:r w:rsidRPr="00054770">
              <w:rPr>
                <w:rStyle w:val="Hiperligao"/>
                <w:noProof/>
              </w:rPr>
              <w:t>1.1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10627" w14:textId="236F26F7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0" w:history="1">
            <w:r w:rsidRPr="00054770">
              <w:rPr>
                <w:rStyle w:val="Hiperligao"/>
                <w:noProof/>
              </w:rPr>
              <w:t>1.2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Scope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5C0FD" w14:textId="1735C550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1" w:history="1">
            <w:r w:rsidRPr="00054770">
              <w:rPr>
                <w:rStyle w:val="Hiperligao"/>
                <w:noProof/>
              </w:rPr>
              <w:t>1.3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Funcionalidades propostas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973F0" w14:textId="646A9FE4" w:rsidR="00566963" w:rsidRDefault="00566963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2" w:history="1">
            <w:r w:rsidRPr="00054770">
              <w:rPr>
                <w:rStyle w:val="Hiperligao"/>
                <w:noProof/>
              </w:rPr>
              <w:t>2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Decisões tomadas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1A9B6" w14:textId="2E795820" w:rsidR="00566963" w:rsidRDefault="00566963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3" w:history="1">
            <w:r w:rsidRPr="00054770">
              <w:rPr>
                <w:rStyle w:val="Hiperligao"/>
                <w:noProof/>
              </w:rPr>
              <w:t>3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Artefactos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877B2" w14:textId="4A9A5B90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4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Diagrama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4B391" w14:textId="4C9B4448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5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Modelo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99B96" w14:textId="4724149C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6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Diagrama de 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2C87F" w14:textId="3BAC9A2B" w:rsidR="00566963" w:rsidRDefault="00566963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87" w:history="1">
            <w:r w:rsidRPr="00054770">
              <w:rPr>
                <w:rStyle w:val="Hiperligao"/>
                <w:noProof/>
              </w:rPr>
              <w:t>5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Funcionalidades implementadas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2857C" w14:textId="03E5C8AD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91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1 – Segurança: Dados encriptados na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79541" w14:textId="0BC96AF4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2" w:history="1">
            <w:r w:rsidRPr="00054770">
              <w:rPr>
                <w:rStyle w:val="Hiperligao"/>
                <w:noProof/>
              </w:rPr>
              <w:t>5.1.1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5A2BA" w14:textId="5C61A90A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3" w:history="1">
            <w:r w:rsidRPr="00054770">
              <w:rPr>
                <w:rStyle w:val="Hiperligao"/>
                <w:noProof/>
              </w:rPr>
              <w:t>5.1.2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07150" w14:textId="4BCEC7C4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94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2 – Registo de dador em happy-hour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80FA9" w14:textId="4794EEF3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5" w:history="1">
            <w:r w:rsidRPr="00054770">
              <w:rPr>
                <w:rStyle w:val="Hiperligao"/>
                <w:noProof/>
              </w:rPr>
              <w:t>5.2.1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D9B24" w14:textId="37837DA5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6" w:history="1">
            <w:r w:rsidRPr="00054770">
              <w:rPr>
                <w:rStyle w:val="Hiperligao"/>
                <w:noProof/>
              </w:rPr>
              <w:t>5.2.1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57843" w14:textId="4F507C47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097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3 – Estatística dadores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3876B" w14:textId="33500694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8" w:history="1">
            <w:r w:rsidRPr="00054770">
              <w:rPr>
                <w:rStyle w:val="Hiperligao"/>
                <w:noProof/>
              </w:rPr>
              <w:t>5.3.1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EEEFD" w14:textId="4D2FBF45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099" w:history="1">
            <w:r w:rsidRPr="00054770">
              <w:rPr>
                <w:rStyle w:val="Hiperligao"/>
                <w:noProof/>
              </w:rPr>
              <w:t>5.3.2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30E97" w14:textId="6FFE56CD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00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4 – Chatbot: Esclarecimento de dúvidas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396EA" w14:textId="16CC837C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1" w:history="1">
            <w:r w:rsidRPr="00054770">
              <w:rPr>
                <w:rStyle w:val="Hiperligao"/>
                <w:noProof/>
              </w:rPr>
              <w:t>5.4.1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1639A" w14:textId="08B33EF3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2" w:history="1">
            <w:r w:rsidRPr="00054770">
              <w:rPr>
                <w:rStyle w:val="Hiperligao"/>
                <w:noProof/>
              </w:rPr>
              <w:t>5.4.2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6E78E" w14:textId="091CEF8D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03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5 – Chatbot: Marcação/Cancelamento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E1FE7" w14:textId="4016A307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4" w:history="1">
            <w:r w:rsidRPr="00054770">
              <w:rPr>
                <w:rStyle w:val="Hiperligao"/>
                <w:noProof/>
              </w:rPr>
              <w:t>5.5.1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AE1A6" w14:textId="67EFFB81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5" w:history="1">
            <w:r w:rsidRPr="00054770">
              <w:rPr>
                <w:rStyle w:val="Hiperligao"/>
                <w:noProof/>
              </w:rPr>
              <w:t>5.5.2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F532E" w14:textId="26680681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6" w:history="1">
            <w:r w:rsidRPr="00054770">
              <w:rPr>
                <w:rStyle w:val="Hiperligao"/>
                <w:noProof/>
              </w:rPr>
              <w:t>5.5.3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6D631" w14:textId="5F9EB526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07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6 – Seleção (match) para envio de gâmetas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3DE69" w14:textId="67A3E473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8" w:history="1">
            <w:r w:rsidRPr="00054770">
              <w:rPr>
                <w:rStyle w:val="Hiperligao"/>
                <w:noProof/>
              </w:rPr>
              <w:t>5.6.1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815FF" w14:textId="47EC49EC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09" w:history="1">
            <w:r w:rsidRPr="00054770">
              <w:rPr>
                <w:rStyle w:val="Hiperligao"/>
                <w:noProof/>
              </w:rPr>
              <w:t>5.6.2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0A5CB" w14:textId="7C7973AC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10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5.7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7 – Validação do envio de gâmetas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4FB2C" w14:textId="0ACA7990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1" w:history="1">
            <w:r w:rsidRPr="00054770">
              <w:rPr>
                <w:rStyle w:val="Hiperligao"/>
                <w:noProof/>
              </w:rPr>
              <w:t>5.7.1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470B8" w14:textId="1F89BF38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2" w:history="1">
            <w:r w:rsidRPr="00054770">
              <w:rPr>
                <w:rStyle w:val="Hiperligao"/>
                <w:noProof/>
              </w:rPr>
              <w:t>5.7.2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52EDA" w14:textId="4516A43C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13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5.8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8 – Registo do envio físico da amostra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347ED" w14:textId="75AD8DFE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4" w:history="1">
            <w:r w:rsidRPr="00054770">
              <w:rPr>
                <w:rStyle w:val="Hiperligao"/>
                <w:noProof/>
              </w:rPr>
              <w:t>5.8.1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B03B2" w14:textId="7AD897C4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5" w:history="1">
            <w:r w:rsidRPr="00054770">
              <w:rPr>
                <w:rStyle w:val="Hiperligao"/>
                <w:noProof/>
              </w:rPr>
              <w:t>5.8.2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9B123" w14:textId="272A5063" w:rsidR="00566963" w:rsidRDefault="00566963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16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5.9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9 – Consulta lista de espera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D4DA7" w14:textId="2BD1CB9F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7" w:history="1">
            <w:r w:rsidRPr="00054770">
              <w:rPr>
                <w:rStyle w:val="Hiperligao"/>
                <w:noProof/>
              </w:rPr>
              <w:t>5.9.1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8D384" w14:textId="65E3A4A5" w:rsidR="00566963" w:rsidRDefault="00566963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18" w:history="1">
            <w:r w:rsidRPr="00054770">
              <w:rPr>
                <w:rStyle w:val="Hiperligao"/>
                <w:noProof/>
              </w:rPr>
              <w:t>5.9.2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72C3E" w14:textId="1CE4269A" w:rsidR="00566963" w:rsidRDefault="00566963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19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5.10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10 – Consulta dos destinos de gâmetas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936B2" w14:textId="4A6E199A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0" w:history="1">
            <w:r w:rsidRPr="00054770">
              <w:rPr>
                <w:rStyle w:val="Hiperligao"/>
                <w:noProof/>
              </w:rPr>
              <w:t>5.10.1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4094F" w14:textId="67BFF2AA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1" w:history="1">
            <w:r w:rsidRPr="00054770">
              <w:rPr>
                <w:rStyle w:val="Hiperligao"/>
                <w:noProof/>
              </w:rPr>
              <w:t>5.10.2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5C97B" w14:textId="32399589" w:rsidR="00566963" w:rsidRDefault="00566963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22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5.11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11 – Análise automática de sentimentos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F4CD9" w14:textId="0D98620F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3" w:history="1">
            <w:r w:rsidRPr="00054770">
              <w:rPr>
                <w:rStyle w:val="Hiperligao"/>
                <w:noProof/>
              </w:rPr>
              <w:t>5.11.1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40085" w14:textId="6A953DD0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4" w:history="1">
            <w:r w:rsidRPr="00054770">
              <w:rPr>
                <w:rStyle w:val="Hiperligao"/>
                <w:noProof/>
              </w:rPr>
              <w:t>5.11.2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4A011" w14:textId="0616635B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5" w:history="1">
            <w:r w:rsidRPr="00054770">
              <w:rPr>
                <w:rStyle w:val="Hiperligao"/>
                <w:noProof/>
              </w:rPr>
              <w:t>5.11.3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D9D65" w14:textId="0FEF9DA3" w:rsidR="00566963" w:rsidRDefault="00566963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26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5.12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12 – Sugestão da posição livre no banco de criopreservação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BFC3E" w14:textId="6BC51422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7" w:history="1">
            <w:r w:rsidRPr="00054770">
              <w:rPr>
                <w:rStyle w:val="Hiperligao"/>
                <w:noProof/>
              </w:rPr>
              <w:t>5.12.1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8941D" w14:textId="57AAF8AD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28" w:history="1">
            <w:r w:rsidRPr="00054770">
              <w:rPr>
                <w:rStyle w:val="Hiperligao"/>
                <w:noProof/>
              </w:rPr>
              <w:t>5.12.2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70236" w14:textId="7CCB836F" w:rsidR="00566963" w:rsidRDefault="00566963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29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5.13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13 – Registo dos resultados do casal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CBE30" w14:textId="4819D9EA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0" w:history="1">
            <w:r w:rsidRPr="00054770">
              <w:rPr>
                <w:rStyle w:val="Hiperligao"/>
                <w:noProof/>
              </w:rPr>
              <w:t>5.13.1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918D8" w14:textId="0DCE66BD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1" w:history="1">
            <w:r w:rsidRPr="00054770">
              <w:rPr>
                <w:rStyle w:val="Hiperligao"/>
                <w:noProof/>
              </w:rPr>
              <w:t>5.13.2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AF567" w14:textId="15D85F1C" w:rsidR="00566963" w:rsidRDefault="00566963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32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5.14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14 – Consulta do estado dos processos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54F93" w14:textId="558F2003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3" w:history="1">
            <w:r w:rsidRPr="00054770">
              <w:rPr>
                <w:rStyle w:val="Hiperligao"/>
                <w:noProof/>
              </w:rPr>
              <w:t>5.14.1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AAE77" w14:textId="38835693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4" w:history="1">
            <w:r w:rsidRPr="00054770">
              <w:rPr>
                <w:rStyle w:val="Hiperligao"/>
                <w:noProof/>
              </w:rPr>
              <w:t>5.14.2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3F2EF" w14:textId="436DD188" w:rsidR="00566963" w:rsidRDefault="00566963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35" w:history="1">
            <w:r w:rsidRPr="00054770">
              <w:rPr>
                <w:rStyle w:val="Hiperligao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5.15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REQ 15 – Chatbot: Consulta dos resultados do espermograma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B7D4A" w14:textId="65486AB4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6" w:history="1">
            <w:r w:rsidRPr="00054770">
              <w:rPr>
                <w:rStyle w:val="Hiperligao"/>
                <w:noProof/>
              </w:rPr>
              <w:t>5.15.1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237C8" w14:textId="799ACDBB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7" w:history="1">
            <w:r w:rsidRPr="00054770">
              <w:rPr>
                <w:rStyle w:val="Hiperligao"/>
                <w:noProof/>
              </w:rPr>
              <w:t>5.15.2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2BA77" w14:textId="068F51DF" w:rsidR="00566963" w:rsidRDefault="00566963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03008138" w:history="1">
            <w:r w:rsidRPr="00054770">
              <w:rPr>
                <w:rStyle w:val="Hiperligao"/>
                <w:noProof/>
              </w:rPr>
              <w:t>5.15.3</w:t>
            </w:r>
            <w:r>
              <w:rPr>
                <w:noProof/>
                <w:sz w:val="22"/>
                <w:szCs w:val="22"/>
              </w:rPr>
              <w:tab/>
            </w:r>
            <w:r w:rsidRPr="00054770">
              <w:rPr>
                <w:rStyle w:val="Hiperligao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84AA9" w14:textId="17CCC845" w:rsidR="00566963" w:rsidRDefault="00566963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39" w:history="1">
            <w:r w:rsidRPr="00054770">
              <w:rPr>
                <w:rStyle w:val="Hiperligao"/>
                <w:noProof/>
              </w:rPr>
              <w:t>4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Funcionalidades não implementadas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510A8" w14:textId="5F378EBE" w:rsidR="00566963" w:rsidRDefault="00566963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40" w:history="1">
            <w:r w:rsidRPr="00054770">
              <w:rPr>
                <w:rStyle w:val="Hiperligao"/>
                <w:noProof/>
              </w:rPr>
              <w:t>5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CE002" w14:textId="562F019D" w:rsidR="00566963" w:rsidRDefault="00566963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41" w:history="1">
            <w:r w:rsidRPr="00054770">
              <w:rPr>
                <w:rStyle w:val="Hiperligao"/>
                <w:noProof/>
              </w:rPr>
              <w:t>6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Distribuição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AAAE7" w14:textId="68A4BC29" w:rsidR="00566963" w:rsidRDefault="00566963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42" w:history="1">
            <w:r w:rsidRPr="00054770">
              <w:rPr>
                <w:rStyle w:val="Hiperligao"/>
                <w:noProof/>
              </w:rPr>
              <w:t>7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Tempos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B5BA0" w14:textId="2E9671CE" w:rsidR="00566963" w:rsidRDefault="00566963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eastAsia="pt-PT"/>
            </w:rPr>
          </w:pPr>
          <w:hyperlink w:anchor="_Toc503008143" w:history="1">
            <w:r w:rsidRPr="00054770">
              <w:rPr>
                <w:rStyle w:val="Hiperligao"/>
                <w:noProof/>
              </w:rPr>
              <w:t>8</w:t>
            </w:r>
            <w:r>
              <w:rPr>
                <w:rFonts w:eastAsiaTheme="minorEastAsia"/>
                <w:noProof/>
                <w:color w:val="auto"/>
                <w:lang w:eastAsia="pt-PT"/>
              </w:rPr>
              <w:tab/>
            </w:r>
            <w:r w:rsidRPr="00054770">
              <w:rPr>
                <w:rStyle w:val="Hiperligao"/>
                <w:noProof/>
              </w:rPr>
              <w:t>Medidas de qualidade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_Toc503008143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BD914" w14:textId="14E38062" w:rsidR="0016717C" w:rsidRPr="00782982" w:rsidRDefault="002A3C30" w:rsidP="002F2EBF">
          <w:pPr>
            <w:ind w:left="0"/>
            <w:rPr>
              <w:color w:val="000000" w:themeColor="text1"/>
            </w:rPr>
          </w:pPr>
          <w:r w:rsidRPr="00782982">
            <w:rPr>
              <w:b/>
              <w:bCs/>
              <w:noProof/>
            </w:rPr>
            <w:fldChar w:fldCharType="end"/>
          </w:r>
        </w:p>
      </w:sdtContent>
    </w:sdt>
    <w:bookmarkStart w:id="55" w:name="_Hlk494619974" w:displacedByCustomXml="prev"/>
    <w:p w14:paraId="67121032" w14:textId="77777777" w:rsidR="009923F4" w:rsidRDefault="009923F4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56" w:name="_Toc496456790"/>
      <w:bookmarkStart w:id="57" w:name="_Toc498866725"/>
      <w:bookmarkStart w:id="58" w:name="_Toc498867759"/>
      <w:bookmarkStart w:id="59" w:name="_Toc498867791"/>
      <w:bookmarkStart w:id="60" w:name="_Toc498868661"/>
      <w:bookmarkStart w:id="61" w:name="_Toc499477089"/>
      <w:bookmarkStart w:id="62" w:name="_Toc500183014"/>
    </w:p>
    <w:p w14:paraId="6244722D" w14:textId="36354C24" w:rsidR="00F60E15" w:rsidRPr="0070306E" w:rsidRDefault="00F60E15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63" w:name="_Toc502864721"/>
      <w:bookmarkStart w:id="64" w:name="_Toc503008076"/>
      <w:r w:rsidRPr="0070306E">
        <w:rPr>
          <w:b/>
          <w:color w:val="D6615C" w:themeColor="accent1"/>
          <w:sz w:val="26"/>
          <w:szCs w:val="26"/>
        </w:rPr>
        <w:t>Índice de Ilustrações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592B2622" w14:textId="77777777" w:rsidR="00F60E15" w:rsidRDefault="00F60E15" w:rsidP="00F60E15"/>
    <w:p w14:paraId="0F723BC4" w14:textId="5FE872F3" w:rsidR="00566963" w:rsidRDefault="002F2EB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3" w:anchor="_Toc503008030" w:history="1">
        <w:r w:rsidR="00566963" w:rsidRPr="00F54349">
          <w:rPr>
            <w:rStyle w:val="Hiperligao"/>
            <w:noProof/>
          </w:rPr>
          <w:t>Figura 1 - Diagrama de Contexto</w:t>
        </w:r>
        <w:r w:rsidR="00566963">
          <w:rPr>
            <w:noProof/>
            <w:webHidden/>
          </w:rPr>
          <w:tab/>
        </w:r>
        <w:r w:rsidR="00566963">
          <w:rPr>
            <w:noProof/>
            <w:webHidden/>
          </w:rPr>
          <w:fldChar w:fldCharType="begin"/>
        </w:r>
        <w:r w:rsidR="00566963">
          <w:rPr>
            <w:noProof/>
            <w:webHidden/>
          </w:rPr>
          <w:instrText xml:space="preserve"> PAGEREF _Toc503008030 \h </w:instrText>
        </w:r>
        <w:r w:rsidR="00566963">
          <w:rPr>
            <w:noProof/>
            <w:webHidden/>
          </w:rPr>
        </w:r>
        <w:r w:rsidR="00566963">
          <w:rPr>
            <w:noProof/>
            <w:webHidden/>
          </w:rPr>
          <w:fldChar w:fldCharType="separate"/>
        </w:r>
        <w:r w:rsidR="00566963">
          <w:rPr>
            <w:noProof/>
            <w:webHidden/>
          </w:rPr>
          <w:t>9</w:t>
        </w:r>
        <w:r w:rsidR="00566963">
          <w:rPr>
            <w:noProof/>
            <w:webHidden/>
          </w:rPr>
          <w:fldChar w:fldCharType="end"/>
        </w:r>
      </w:hyperlink>
    </w:p>
    <w:p w14:paraId="2C6B88CC" w14:textId="3C67ED8A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4" w:anchor="_Toc503008031" w:history="1">
        <w:r w:rsidRPr="00F54349">
          <w:rPr>
            <w:rStyle w:val="Hiperligao"/>
            <w:noProof/>
          </w:rPr>
          <w:t>Figura 2 -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6BD599" w14:textId="2C2F4F2A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5" w:anchor="_Toc503008032" w:history="1">
        <w:r w:rsidRPr="00F54349">
          <w:rPr>
            <w:rStyle w:val="Hiperligao"/>
            <w:noProof/>
          </w:rPr>
          <w:t>Figura 3 - Diagrama de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7EE201B" w14:textId="16A74AC0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w:anchor="_Toc503008033" w:history="1">
        <w:r w:rsidRPr="00F54349">
          <w:rPr>
            <w:rStyle w:val="Hiperligao"/>
            <w:noProof/>
          </w:rPr>
          <w:t>Figura 4 - Encriptação Dador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527742" w14:textId="58AE2F01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w:anchor="_Toc503008034" w:history="1">
        <w:r w:rsidRPr="00F54349">
          <w:rPr>
            <w:rStyle w:val="Hiperligao"/>
            <w:noProof/>
          </w:rPr>
          <w:t>Figura 5 - Desencriptação Dador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B61BCE" w14:textId="0392733D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w:anchor="_Toc503008035" w:history="1">
        <w:r w:rsidRPr="00F54349">
          <w:rPr>
            <w:rStyle w:val="Hiperligao"/>
            <w:noProof/>
          </w:rPr>
          <w:t>Figura 6 - Dados encriptados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559F5B" w14:textId="05811544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6" w:anchor="_Toc503008036" w:history="1">
        <w:r w:rsidRPr="00F54349">
          <w:rPr>
            <w:rStyle w:val="Hiperligao"/>
            <w:noProof/>
          </w:rPr>
          <w:t>Figura 7 - Lista de Intents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FCF20BB" w14:textId="5FECD944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7" w:anchor="_Toc503008037" w:history="1">
        <w:r w:rsidRPr="00F54349">
          <w:rPr>
            <w:rStyle w:val="Hiperligao"/>
            <w:noProof/>
          </w:rPr>
          <w:t>Figura 8 - Lista de Entities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8276207" w14:textId="4A05F5D0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8" w:anchor="_Toc503008038" w:history="1">
        <w:r w:rsidRPr="00F54349">
          <w:rPr>
            <w:rStyle w:val="Hiperligao"/>
            <w:noProof/>
          </w:rPr>
          <w:t>Figura 9 - Conteúdo da intent "EsclarecerDuvidas",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E873F2" w14:textId="72901E94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9" w:anchor="_Toc503008039" w:history="1">
        <w:r w:rsidRPr="00F54349">
          <w:rPr>
            <w:rStyle w:val="Hiperligao"/>
            <w:noProof/>
          </w:rPr>
          <w:t>Figura 10 - Conteúdo da intent "EsclarecerDuvidasIdade",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B4D6BE" w14:textId="665923D1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0" w:anchor="_Toc503008040" w:history="1">
        <w:r w:rsidRPr="00F54349">
          <w:rPr>
            <w:rStyle w:val="Hiperligao"/>
            <w:noProof/>
          </w:rPr>
          <w:t>Figura 11  - Conteúdo da intent "EsclarecerDuvidasDinheiro",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9F09F9" w14:textId="4C2E0528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1" w:anchor="_Toc503008041" w:history="1">
        <w:r w:rsidRPr="00F54349">
          <w:rPr>
            <w:rStyle w:val="Hiperligao"/>
            <w:noProof/>
          </w:rPr>
          <w:t>Figura 12 - Excerto de código do Chatbot referente às intents "EsclarecerDuvidas", "EsclarecerDuvidasIdade" e "EsclarecerDuvidasDinheiro"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14E4BDA" w14:textId="1E9AEAEC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2" w:anchor="_Toc503008042" w:history="1">
        <w:r w:rsidRPr="00F54349">
          <w:rPr>
            <w:rStyle w:val="Hiperligao"/>
            <w:noProof/>
          </w:rPr>
          <w:t>Figura 13 - Exemplo de diálogo com o Chatbot para o esclarecimento de dúvidas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C0E575" w14:textId="1574020F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3" w:anchor="_Toc503008043" w:history="1">
        <w:r w:rsidRPr="00F54349">
          <w:rPr>
            <w:rStyle w:val="Hiperligao"/>
            <w:noProof/>
          </w:rPr>
          <w:t>Figura 14 - Diagrama de Sequência do Chatbot de Cancelamento de Consultas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2F6543" w14:textId="0B8ECF0A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4" w:anchor="_Toc503008044" w:history="1">
        <w:r w:rsidRPr="00F54349">
          <w:rPr>
            <w:rStyle w:val="Hiperligao"/>
            <w:noProof/>
          </w:rPr>
          <w:t>Figura 15 - Diagrama de Sequência do Chatbot de Marcação de Consultas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74C982D" w14:textId="165F2ABF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5" w:anchor="_Toc503008045" w:history="1">
        <w:r w:rsidRPr="00F54349">
          <w:rPr>
            <w:rStyle w:val="Hiperligao"/>
            <w:noProof/>
          </w:rPr>
          <w:t>Figura 16 - Conteúdo da intent "CancelarConsulta",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076D237" w14:textId="3D206524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6" w:anchor="_Toc503008046" w:history="1">
        <w:r w:rsidRPr="00F54349">
          <w:rPr>
            <w:rStyle w:val="Hiperligao"/>
            <w:noProof/>
          </w:rPr>
          <w:t>Figura 17 - Conteúdo da intent "MarcarConsulta",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6B2F9E" w14:textId="6D63AE95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7" w:anchor="_Toc503008047" w:history="1">
        <w:r w:rsidRPr="00F54349">
          <w:rPr>
            <w:rStyle w:val="Hiperligao"/>
            <w:noProof/>
          </w:rPr>
          <w:t>Figura 18 - Excerto de código do Chatbot referente à intent "MarcarConsulta"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00E9D9C" w14:textId="3C20F0BA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8" w:anchor="_Toc503008048" w:history="1">
        <w:r w:rsidRPr="00F54349">
          <w:rPr>
            <w:rStyle w:val="Hiperligao"/>
            <w:noProof/>
          </w:rPr>
          <w:t>Figura 19 - Excerto de código do Chatbot referente à intent "CancelarConsulta"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BC14204" w14:textId="1A310FF6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9" w:anchor="_Toc503008049" w:history="1">
        <w:r w:rsidRPr="00F54349">
          <w:rPr>
            <w:rStyle w:val="Hiperligao"/>
            <w:noProof/>
          </w:rPr>
          <w:t>Figura 20 - Exemplo de diálogo com o Chatbot para a marcação de uma consulta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00E4CD9" w14:textId="496E884B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0" w:anchor="_Toc503008050" w:history="1">
        <w:r w:rsidRPr="00F54349">
          <w:rPr>
            <w:rStyle w:val="Hiperligao"/>
            <w:noProof/>
          </w:rPr>
          <w:t>Figura 21 - Exemplo de diálogo com o Chatbot para o cancelamento de uma consulta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FA6FFEB" w14:textId="4422ED3B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1" w:anchor="_Toc503008051" w:history="1">
        <w:r w:rsidRPr="00F54349">
          <w:rPr>
            <w:rStyle w:val="Hiperligao"/>
            <w:noProof/>
          </w:rPr>
          <w:t>Figura 22 - View da lista de espera de casais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4B4A11B" w14:textId="2D5DE464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2" w:anchor="_Toc503008052" w:history="1">
        <w:r w:rsidRPr="00F54349">
          <w:rPr>
            <w:rStyle w:val="Hiperligao"/>
            <w:noProof/>
          </w:rPr>
          <w:t>Figura 23 - View detalhes processo do casal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0954E45" w14:textId="54667444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3" w:anchor="_Toc503008053" w:history="1">
        <w:r w:rsidRPr="00F54349">
          <w:rPr>
            <w:rStyle w:val="Hiperligao"/>
            <w:noProof/>
          </w:rPr>
          <w:t>Figura 24 - Consulta de Destinos de Gâmetas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AE86F27" w14:textId="4844CEB0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4" w:anchor="_Toc503008054" w:history="1">
        <w:r w:rsidRPr="00F54349">
          <w:rPr>
            <w:rStyle w:val="Hiperligao"/>
            <w:noProof/>
          </w:rPr>
          <w:t>Figura 25 - Destinos de Gametas do Dador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1FD0CF3" w14:textId="1E2D962B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5" w:anchor="_Toc503008055" w:history="1">
        <w:r w:rsidRPr="00F54349">
          <w:rPr>
            <w:rStyle w:val="Hiperligao"/>
            <w:noProof/>
          </w:rPr>
          <w:t>Figura 26 - Diagrama de Sequência do Inquérito da Assistente Social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3E6A1B0" w14:textId="5A0418FC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6" w:anchor="_Toc503008056" w:history="1">
        <w:r w:rsidRPr="00F54349">
          <w:rPr>
            <w:rStyle w:val="Hiperligao"/>
            <w:noProof/>
          </w:rPr>
          <w:t>Figura 27 - Validação Respostas Sim/Não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1D5CDDA" w14:textId="74122EC5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7" w:anchor="_Toc503008057" w:history="1">
        <w:r w:rsidRPr="00F54349">
          <w:rPr>
            <w:rStyle w:val="Hiperligao"/>
            <w:noProof/>
          </w:rPr>
          <w:t>Figura 28 - Validação Respostas Texto Livre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2471A35" w14:textId="6AC9C220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8" w:anchor="_Toc503008058" w:history="1">
        <w:r w:rsidRPr="00F54349">
          <w:rPr>
            <w:rStyle w:val="Hiperligao"/>
            <w:noProof/>
          </w:rPr>
          <w:t>Figura 29 - View do Inquérito da Assistente Social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CC54063" w14:textId="496E8A48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39" w:anchor="_Toc503008059" w:history="1">
        <w:r w:rsidRPr="00F54349">
          <w:rPr>
            <w:rStyle w:val="Hiperligao"/>
            <w:noProof/>
          </w:rPr>
          <w:t>Figura 30 - View da lista das amostras analisadas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6440DB3" w14:textId="5EA0945D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0" w:anchor="_Toc503008060" w:history="1">
        <w:r w:rsidRPr="00F54349">
          <w:rPr>
            <w:rStyle w:val="Hiperligao"/>
            <w:noProof/>
          </w:rPr>
          <w:t>Figura 31 - View edição de uma amostra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BCE700E" w14:textId="46C36C38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1" w:anchor="_Toc503008061" w:history="1">
        <w:r w:rsidRPr="00F54349">
          <w:rPr>
            <w:rStyle w:val="Hiperligao"/>
            <w:noProof/>
          </w:rPr>
          <w:t>Figura 32 - View de edição de um pedido de gâmetas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9ADB5BC" w14:textId="67ABD02E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2" w:anchor="_Toc503008062" w:history="1">
        <w:r w:rsidRPr="00F54349">
          <w:rPr>
            <w:rStyle w:val="Hiperligao"/>
            <w:noProof/>
          </w:rPr>
          <w:t>Figura 33 - View da lista de pedidos de gâmetas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821AF4F" w14:textId="005DEE3D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3" w:anchor="_Toc503008063" w:history="1">
        <w:r w:rsidRPr="00F54349">
          <w:rPr>
            <w:rStyle w:val="Hiperligao"/>
            <w:noProof/>
          </w:rPr>
          <w:t>Figura 34 - Diagrama de Sequência do Chatbot de Consulta de Resultados do Espermograma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F4F4482" w14:textId="687A5789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4" w:anchor="_Toc503008064" w:history="1">
        <w:r w:rsidRPr="00F54349">
          <w:rPr>
            <w:rStyle w:val="Hiperligao"/>
            <w:noProof/>
          </w:rPr>
          <w:t>Figura 35 - Conteúdo da intent "ConsultarResultadosEspermograma",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F043520" w14:textId="2E9CA998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5" w:anchor="_Toc503008065" w:history="1">
        <w:r w:rsidRPr="00F54349">
          <w:rPr>
            <w:rStyle w:val="Hiperligao"/>
            <w:noProof/>
          </w:rPr>
          <w:t>Figura 36 - Excerto de código do Chatbot referente à intent "ConsultarResultadosEspermograma"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F76D6E0" w14:textId="1EB67E4C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6" w:anchor="_Toc503008066" w:history="1">
        <w:r w:rsidRPr="00F54349">
          <w:rPr>
            <w:rStyle w:val="Hiperligao"/>
            <w:noProof/>
          </w:rPr>
          <w:t>Figura 37 - Exemplo de diálogo com o Chatbot para a consulta dos resultados do espermograma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D1E4FCE" w14:textId="5BD28C79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7" w:anchor="_Toc503008067" w:history="1">
        <w:r w:rsidRPr="00F54349">
          <w:rPr>
            <w:rStyle w:val="Hiperligao"/>
            <w:noProof/>
          </w:rPr>
          <w:t>Figura 38 - Excerto do ficheiro de resultados (testes)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EE85233" w14:textId="27F38981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8" w:anchor="_Toc503008068" w:history="1">
        <w:r w:rsidRPr="00F54349">
          <w:rPr>
            <w:rStyle w:val="Hiperligao"/>
            <w:noProof/>
          </w:rPr>
          <w:t>Figura 39 – Artefactos criados após stage Archive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1A6497E" w14:textId="7ED8C71A" w:rsidR="00566963" w:rsidRDefault="00566963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49" w:anchor="_Toc503008069" w:history="1">
        <w:r w:rsidRPr="00F54349">
          <w:rPr>
            <w:rStyle w:val="Hiperligao"/>
            <w:noProof/>
          </w:rPr>
          <w:t>Figura 40 - Stage View Pipeline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_Toc503008069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15AF86A" w14:textId="0467714D" w:rsidR="002F2EBF" w:rsidRDefault="002F2EBF" w:rsidP="00F60E15">
      <w:r>
        <w:fldChar w:fldCharType="end"/>
      </w:r>
    </w:p>
    <w:p w14:paraId="60AFBDE8" w14:textId="77777777" w:rsidR="002F2EBF" w:rsidRPr="00387F31" w:rsidRDefault="002F2EBF" w:rsidP="002F2EBF">
      <w:pPr>
        <w:ind w:left="0"/>
        <w:rPr>
          <w:color w:val="000000" w:themeColor="text1"/>
        </w:rPr>
      </w:pPr>
    </w:p>
    <w:p w14:paraId="497B1E40" w14:textId="08B5519A" w:rsidR="00EB4D65" w:rsidRPr="0070306E" w:rsidRDefault="00EB4D65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65" w:name="_Toc496456791"/>
      <w:bookmarkStart w:id="66" w:name="_Toc498863701"/>
      <w:bookmarkStart w:id="67" w:name="_Toc498866726"/>
      <w:bookmarkStart w:id="68" w:name="_Toc498867760"/>
      <w:bookmarkStart w:id="69" w:name="_Toc498867792"/>
      <w:bookmarkStart w:id="70" w:name="_Toc498868662"/>
      <w:bookmarkStart w:id="71" w:name="_Toc499477090"/>
      <w:bookmarkStart w:id="72" w:name="_Toc500183015"/>
      <w:bookmarkStart w:id="73" w:name="_Toc502864722"/>
      <w:bookmarkStart w:id="74" w:name="_Toc503008077"/>
      <w:r w:rsidRPr="0070306E">
        <w:rPr>
          <w:b/>
          <w:color w:val="D6615C" w:themeColor="accent1"/>
          <w:sz w:val="26"/>
          <w:szCs w:val="26"/>
        </w:rPr>
        <w:t>Índice de Tabelas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429C7EB2" w14:textId="77777777" w:rsidR="00EB4D65" w:rsidRDefault="00EB4D65" w:rsidP="00EB4D65"/>
    <w:p w14:paraId="77C891DC" w14:textId="74B0189B" w:rsidR="00257DC6" w:rsidRPr="00257DC6" w:rsidRDefault="00EB4D65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en-US"/>
        </w:rPr>
      </w:pPr>
      <w:r w:rsidRPr="00F15C73">
        <w:rPr>
          <w:color w:val="000000" w:themeColor="text1"/>
        </w:rPr>
        <w:fldChar w:fldCharType="begin"/>
      </w:r>
      <w:r w:rsidRPr="00F15C73">
        <w:rPr>
          <w:color w:val="000000" w:themeColor="text1"/>
        </w:rPr>
        <w:instrText xml:space="preserve"> TOC \c "Tabela" </w:instrText>
      </w:r>
      <w:r w:rsidRPr="00F15C73">
        <w:rPr>
          <w:color w:val="000000" w:themeColor="text1"/>
        </w:rPr>
        <w:fldChar w:fldCharType="separate"/>
      </w:r>
      <w:r w:rsidR="00257DC6">
        <w:rPr>
          <w:noProof/>
        </w:rPr>
        <w:t>Tabela 1 - Funcionalidades propostas</w:t>
      </w:r>
      <w:r w:rsidR="00257DC6">
        <w:rPr>
          <w:noProof/>
        </w:rPr>
        <w:tab/>
      </w:r>
      <w:r w:rsidR="00257DC6">
        <w:rPr>
          <w:noProof/>
        </w:rPr>
        <w:fldChar w:fldCharType="begin"/>
      </w:r>
      <w:r w:rsidR="00257DC6">
        <w:rPr>
          <w:noProof/>
        </w:rPr>
        <w:instrText xml:space="preserve"> PAGEREF _Toc502960729 \h </w:instrText>
      </w:r>
      <w:r w:rsidR="00257DC6">
        <w:rPr>
          <w:noProof/>
        </w:rPr>
      </w:r>
      <w:r w:rsidR="00257DC6">
        <w:rPr>
          <w:noProof/>
        </w:rPr>
        <w:fldChar w:fldCharType="separate"/>
      </w:r>
      <w:r w:rsidR="00257DC6">
        <w:rPr>
          <w:noProof/>
        </w:rPr>
        <w:t>7</w:t>
      </w:r>
      <w:r w:rsidR="00257DC6">
        <w:rPr>
          <w:noProof/>
        </w:rPr>
        <w:fldChar w:fldCharType="end"/>
      </w:r>
    </w:p>
    <w:p w14:paraId="64908F9E" w14:textId="7924C6DD" w:rsidR="00257DC6" w:rsidRPr="00257DC6" w:rsidRDefault="00257DC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en-US"/>
        </w:rPr>
      </w:pPr>
      <w:r>
        <w:rPr>
          <w:noProof/>
        </w:rPr>
        <w:t>Tabela 2 – Distribuição tarefas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_Toc502960730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18E2936B" w14:textId="1C6EEA45" w:rsidR="00257DC6" w:rsidRPr="00257DC6" w:rsidRDefault="00257DC6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en-US"/>
        </w:rPr>
      </w:pPr>
      <w:r>
        <w:rPr>
          <w:noProof/>
        </w:rPr>
        <w:t>Tabela 3 - Duração de cada requisito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_Toc502960731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F0839BE" w14:textId="09A0C595" w:rsidR="00EB4D65" w:rsidRPr="00EB4D65" w:rsidRDefault="00EB4D65" w:rsidP="00EB4D65">
      <w:r w:rsidRPr="00F15C73">
        <w:rPr>
          <w:color w:val="000000" w:themeColor="text1"/>
        </w:rPr>
        <w:fldChar w:fldCharType="end"/>
      </w:r>
    </w:p>
    <w:p w14:paraId="78860BAF" w14:textId="77777777" w:rsidR="00EB4D65" w:rsidRDefault="00EB4D65" w:rsidP="00F60E15"/>
    <w:p w14:paraId="267B09E7" w14:textId="76186678" w:rsidR="00B57BEF" w:rsidRPr="000C76DD" w:rsidRDefault="00B57BEF" w:rsidP="000C76DD">
      <w:pPr>
        <w:ind w:left="0"/>
      </w:pPr>
      <w:r>
        <w:rPr>
          <w:rFonts w:asciiTheme="majorHAnsi" w:eastAsiaTheme="majorEastAsia" w:hAnsiTheme="majorHAnsi" w:cstheme="majorBidi"/>
          <w:b/>
          <w:bCs/>
          <w:color w:val="D6615C" w:themeColor="accent1"/>
          <w:sz w:val="28"/>
          <w:szCs w:val="28"/>
        </w:rPr>
        <w:br w:type="page"/>
      </w:r>
    </w:p>
    <w:p w14:paraId="5937B56A" w14:textId="506E8AB7" w:rsidR="001B4740" w:rsidRDefault="0087396B" w:rsidP="00385D9E">
      <w:pPr>
        <w:pStyle w:val="Ttulo1"/>
      </w:pPr>
      <w:bookmarkStart w:id="75" w:name="_Toc503008078"/>
      <w:r>
        <w:lastRenderedPageBreak/>
        <w:t>Introdução</w:t>
      </w:r>
      <w:bookmarkEnd w:id="75"/>
    </w:p>
    <w:p w14:paraId="2A58BC27" w14:textId="753DA84C" w:rsidR="005259B1" w:rsidRDefault="00364586" w:rsidP="00385D9E">
      <w:pPr>
        <w:pStyle w:val="Ttulo1"/>
        <w:numPr>
          <w:ilvl w:val="1"/>
          <w:numId w:val="3"/>
        </w:numPr>
      </w:pPr>
      <w:bookmarkStart w:id="76" w:name="_Toc503008079"/>
      <w:r>
        <w:t>Propósito</w:t>
      </w:r>
      <w:bookmarkEnd w:id="76"/>
    </w:p>
    <w:p w14:paraId="3C9F9920" w14:textId="5349442F" w:rsidR="003A1DF0" w:rsidRDefault="005259B1" w:rsidP="002F5BB4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Este documento foi desenvolvido no contexto d</w:t>
      </w:r>
      <w:r w:rsidR="00EA0A7A">
        <w:rPr>
          <w:color w:val="000000" w:themeColor="text1"/>
        </w:rPr>
        <w:t>a segunda</w:t>
      </w:r>
      <w:r w:rsidRPr="00D24442">
        <w:rPr>
          <w:color w:val="000000" w:themeColor="text1"/>
        </w:rPr>
        <w:t xml:space="preserve"> </w:t>
      </w:r>
      <w:r w:rsidR="00EA0A7A">
        <w:rPr>
          <w:color w:val="000000" w:themeColor="text1"/>
        </w:rPr>
        <w:t>iteração do</w:t>
      </w:r>
      <w:r w:rsidRPr="00D24442">
        <w:rPr>
          <w:color w:val="000000" w:themeColor="text1"/>
        </w:rPr>
        <w:t xml:space="preserve"> trabalho prático</w:t>
      </w:r>
      <w:r w:rsidR="003A1DF0">
        <w:rPr>
          <w:color w:val="000000" w:themeColor="text1"/>
        </w:rPr>
        <w:t xml:space="preserve"> </w:t>
      </w:r>
      <w:r w:rsidRPr="00D24442">
        <w:rPr>
          <w:color w:val="000000" w:themeColor="text1"/>
        </w:rPr>
        <w:t xml:space="preserve">da disciplina de </w:t>
      </w:r>
      <w:r w:rsidRPr="00F15C73">
        <w:rPr>
          <w:color w:val="000000" w:themeColor="text1"/>
        </w:rPr>
        <w:t>Laboratório Desenvolvimento Software (LABDSOFT), integrada no Mestrado de Engenharia Informática (MEI) do Instituto Superior</w:t>
      </w:r>
      <w:r w:rsidR="003A1DF0">
        <w:rPr>
          <w:color w:val="000000" w:themeColor="text1"/>
        </w:rPr>
        <w:t xml:space="preserve"> de Engenharia do Porto (ISEP). Tem como prop</w:t>
      </w:r>
      <w:r w:rsidR="008F752B">
        <w:rPr>
          <w:color w:val="000000" w:themeColor="text1"/>
        </w:rPr>
        <w:t>ósito descrever os processos inerentes à implementação de alguns requisitos definidos para a aplicação de software - iGAM.</w:t>
      </w:r>
      <w:r w:rsidR="0099560B">
        <w:rPr>
          <w:color w:val="000000" w:themeColor="text1"/>
        </w:rPr>
        <w:t xml:space="preserve"> No que diz respeito às funcionalidades a implementar, iremos garantir que o processo consegue fluir com todos os intervenientes, desde a sua inscrição inicial até à sua aprovação ou rejeição.</w:t>
      </w:r>
    </w:p>
    <w:p w14:paraId="741E855B" w14:textId="03FBC425" w:rsidR="003A1DF0" w:rsidRPr="00F15C73" w:rsidRDefault="008F752B" w:rsidP="0099560B">
      <w:pPr>
        <w:jc w:val="both"/>
        <w:rPr>
          <w:color w:val="000000" w:themeColor="text1"/>
        </w:rPr>
      </w:pPr>
      <w:r>
        <w:rPr>
          <w:color w:val="000000" w:themeColor="text1"/>
        </w:rPr>
        <w:t>Ao longo do documento serão abordados tópicos relacionados com algumas das decisões tomadas pelo grupo, artefactos relevantes a nível arquitetural e tecnológico incluindo a especificação do pipeline criado. Para além disso, serão apresentadas as funcionalidades implementadas bem como a distribuição de tarefas entre o grupo de trabalho.</w:t>
      </w:r>
    </w:p>
    <w:p w14:paraId="0AC1A467" w14:textId="29E77326" w:rsidR="001B4740" w:rsidRDefault="002F7354" w:rsidP="008D3D4B">
      <w:pPr>
        <w:pStyle w:val="Cabealho2"/>
        <w:numPr>
          <w:ilvl w:val="1"/>
          <w:numId w:val="3"/>
        </w:numPr>
      </w:pPr>
      <w:bookmarkStart w:id="77" w:name="_Toc503008080"/>
      <w:r>
        <w:t>Scope do p</w:t>
      </w:r>
      <w:r w:rsidR="00364586">
        <w:t>roduto</w:t>
      </w:r>
      <w:bookmarkEnd w:id="77"/>
    </w:p>
    <w:p w14:paraId="7BC2AE41" w14:textId="127144C8" w:rsidR="007F4607" w:rsidRPr="00D24442" w:rsidRDefault="007F4607" w:rsidP="00496938">
      <w:pPr>
        <w:jc w:val="both"/>
        <w:rPr>
          <w:color w:val="000000" w:themeColor="text1"/>
        </w:rPr>
      </w:pPr>
      <w:r>
        <w:t xml:space="preserve">A GAM pretende uma solução de software que consiga monitorizar os dois grandes processos </w:t>
      </w:r>
      <w:r w:rsidRPr="00D24442">
        <w:rPr>
          <w:color w:val="000000" w:themeColor="text1"/>
        </w:rPr>
        <w:t xml:space="preserve">que neste momento existem apenas em formato papel. A gestão do conjunto de etapas que constituem os processos é outro grande </w:t>
      </w:r>
      <w:r w:rsidR="006C7188" w:rsidRPr="00D24442">
        <w:rPr>
          <w:color w:val="000000" w:themeColor="text1"/>
        </w:rPr>
        <w:t>foco</w:t>
      </w:r>
      <w:r w:rsidRPr="00D24442">
        <w:rPr>
          <w:color w:val="000000" w:themeColor="text1"/>
        </w:rPr>
        <w:t>.</w:t>
      </w:r>
    </w:p>
    <w:p w14:paraId="5D7DAF7E" w14:textId="32D24E8B" w:rsidR="007F4607" w:rsidRPr="00D24442" w:rsidRDefault="007F4607" w:rsidP="00496938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O primeiro processo denomina-se por “</w:t>
      </w:r>
      <w:r w:rsidRPr="00D24442">
        <w:rPr>
          <w:b/>
          <w:color w:val="000000" w:themeColor="text1"/>
        </w:rPr>
        <w:t>Ciclo de Dádiva</w:t>
      </w:r>
      <w:r w:rsidRPr="00D24442">
        <w:rPr>
          <w:color w:val="000000" w:themeColor="text1"/>
        </w:rPr>
        <w:t>”, é muito rigoroso e constitui várias etapas. Existem dadores que realizam amostras no banco. Após verificação e validação de critérios bem definidos, o dador é considerado um dador “válido”. As amostra</w:t>
      </w:r>
      <w:r w:rsidR="005B243C">
        <w:rPr>
          <w:color w:val="000000" w:themeColor="text1"/>
        </w:rPr>
        <w:t xml:space="preserve">s de espermatozoides ficam crio </w:t>
      </w:r>
      <w:r w:rsidRPr="00D24442">
        <w:rPr>
          <w:color w:val="000000" w:themeColor="text1"/>
        </w:rPr>
        <w:t>preservadas para mais tarde puderem ser usadas por casais inférteis.</w:t>
      </w:r>
    </w:p>
    <w:p w14:paraId="209C99F4" w14:textId="6E1C2920" w:rsidR="006C7188" w:rsidRPr="00D24442" w:rsidRDefault="007F4607" w:rsidP="00496938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O segundo processo denomina-se por “</w:t>
      </w:r>
      <w:r w:rsidR="005B243C">
        <w:rPr>
          <w:b/>
          <w:color w:val="000000" w:themeColor="text1"/>
        </w:rPr>
        <w:t>Resposta a Pedidos de G</w:t>
      </w:r>
      <w:r w:rsidRPr="00D24442">
        <w:rPr>
          <w:b/>
          <w:color w:val="000000" w:themeColor="text1"/>
        </w:rPr>
        <w:t>âmetas</w:t>
      </w:r>
      <w:r w:rsidR="006C7188" w:rsidRPr="00D24442">
        <w:rPr>
          <w:color w:val="000000" w:themeColor="text1"/>
        </w:rPr>
        <w:t>”. Existem clí</w:t>
      </w:r>
      <w:r w:rsidRPr="00D24442">
        <w:rPr>
          <w:color w:val="000000" w:themeColor="text1"/>
        </w:rPr>
        <w:t xml:space="preserve">nicas/hospitais que nas suas consultas de procriação recomendam técnicas de fertilidade como </w:t>
      </w:r>
      <w:r w:rsidR="005B243C">
        <w:rPr>
          <w:color w:val="000000" w:themeColor="text1"/>
        </w:rPr>
        <w:t xml:space="preserve">por </w:t>
      </w:r>
      <w:r w:rsidRPr="00D24442">
        <w:rPr>
          <w:color w:val="000000" w:themeColor="text1"/>
        </w:rPr>
        <w:t>exemplo, a fertilização in vitro com dadores anónimos. Estas clínicas solicitam amostras para puderem ser usadas nestes casais. O pedido é feito ao banco (formato papel), a respetiva clínica envia o conjunto de caraterísticas do casal e o banco é responsável por selecionar o dador que melhor obedece aos requisitos.</w:t>
      </w:r>
    </w:p>
    <w:p w14:paraId="17F9DCA9" w14:textId="7A2AD5D2" w:rsidR="00157B77" w:rsidRPr="00D24442" w:rsidRDefault="006C7188" w:rsidP="000C76DD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Em suma, o objetivo principal desta solução é automatizar estes dois processos, mas também ser capaz de apresentar ao cliente dados estatísticos relativos a ambos os processos.</w:t>
      </w:r>
    </w:p>
    <w:p w14:paraId="5F96D35F" w14:textId="6C5BE96A" w:rsidR="0099560B" w:rsidRDefault="0099560B" w:rsidP="008D3D4B">
      <w:pPr>
        <w:pStyle w:val="Cabealho2"/>
        <w:numPr>
          <w:ilvl w:val="1"/>
          <w:numId w:val="3"/>
        </w:numPr>
      </w:pPr>
      <w:bookmarkStart w:id="78" w:name="_Toc503008081"/>
      <w:r>
        <w:t xml:space="preserve">Funcionalidades </w:t>
      </w:r>
      <w:r w:rsidR="00387F31">
        <w:t>propostas</w:t>
      </w:r>
      <w:bookmarkEnd w:id="78"/>
    </w:p>
    <w:p w14:paraId="6AB08A94" w14:textId="08BBEEDD" w:rsidR="0099560B" w:rsidRPr="00847B7E" w:rsidRDefault="0099560B" w:rsidP="0038122D">
      <w:pPr>
        <w:jc w:val="both"/>
        <w:rPr>
          <w:color w:val="auto"/>
        </w:rPr>
      </w:pPr>
      <w:r w:rsidRPr="00847B7E">
        <w:rPr>
          <w:color w:val="auto"/>
        </w:rPr>
        <w:t xml:space="preserve">Para esta iteração, temos um total de </w:t>
      </w:r>
      <w:r w:rsidR="00113A4B">
        <w:rPr>
          <w:color w:val="auto"/>
        </w:rPr>
        <w:t>quinze</w:t>
      </w:r>
      <w:r w:rsidRPr="00847B7E">
        <w:rPr>
          <w:color w:val="auto"/>
        </w:rPr>
        <w:t xml:space="preserve"> requisitos que pretendemos implementar no sistema de software iGAM e </w:t>
      </w:r>
      <w:r w:rsidR="00113A4B">
        <w:rPr>
          <w:color w:val="auto"/>
        </w:rPr>
        <w:t>nove</w:t>
      </w:r>
      <w:r w:rsidRPr="00847B7E">
        <w:rPr>
          <w:color w:val="auto"/>
        </w:rPr>
        <w:t xml:space="preserve"> atores</w:t>
      </w:r>
      <w:r w:rsidR="00407DE2">
        <w:rPr>
          <w:color w:val="auto"/>
        </w:rPr>
        <w:t xml:space="preserve"> envolvidos </w:t>
      </w:r>
      <w:r w:rsidRPr="00847B7E">
        <w:rPr>
          <w:color w:val="auto"/>
        </w:rPr>
        <w:t>(</w:t>
      </w:r>
      <w:r w:rsidR="00113A4B">
        <w:rPr>
          <w:color w:val="auto"/>
        </w:rPr>
        <w:t>utente</w:t>
      </w:r>
      <w:r w:rsidRPr="00847B7E">
        <w:rPr>
          <w:color w:val="auto"/>
        </w:rPr>
        <w:t xml:space="preserve">, enfermeira coordenadora, médico, </w:t>
      </w:r>
      <w:r w:rsidR="00113A4B">
        <w:rPr>
          <w:color w:val="auto"/>
        </w:rPr>
        <w:t>diretora do banco</w:t>
      </w:r>
      <w:r w:rsidRPr="00847B7E">
        <w:rPr>
          <w:color w:val="auto"/>
        </w:rPr>
        <w:t>, embriologista, embriologista</w:t>
      </w:r>
      <w:r w:rsidR="00407DE2">
        <w:rPr>
          <w:color w:val="auto"/>
        </w:rPr>
        <w:t>, Clínica PMA</w:t>
      </w:r>
      <w:r w:rsidR="00113A4B">
        <w:rPr>
          <w:color w:val="auto"/>
        </w:rPr>
        <w:t>, gestor</w:t>
      </w:r>
      <w:r w:rsidR="00407DE2">
        <w:rPr>
          <w:color w:val="auto"/>
        </w:rPr>
        <w:t>) – Tabela 1.</w:t>
      </w:r>
    </w:p>
    <w:p w14:paraId="2085BA69" w14:textId="77777777" w:rsidR="000E596E" w:rsidRDefault="000E596E" w:rsidP="0038122D">
      <w:pPr>
        <w:jc w:val="both"/>
      </w:pPr>
    </w:p>
    <w:p w14:paraId="454D0CA2" w14:textId="77777777" w:rsidR="000E596E" w:rsidRDefault="000E596E" w:rsidP="0038122D">
      <w:pPr>
        <w:jc w:val="both"/>
      </w:pPr>
    </w:p>
    <w:p w14:paraId="37EA8F6C" w14:textId="77777777" w:rsidR="000E596E" w:rsidRPr="00847B7E" w:rsidRDefault="000E596E" w:rsidP="0038122D">
      <w:pPr>
        <w:jc w:val="both"/>
      </w:pPr>
    </w:p>
    <w:p w14:paraId="30CE7A94" w14:textId="1FB120F4" w:rsidR="00847B7E" w:rsidRDefault="00847B7E" w:rsidP="00847B7E">
      <w:pPr>
        <w:pStyle w:val="Legenda"/>
        <w:keepNext/>
        <w:jc w:val="center"/>
      </w:pPr>
      <w:bookmarkStart w:id="79" w:name="_Toc50296072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57DC6">
        <w:rPr>
          <w:noProof/>
        </w:rPr>
        <w:t>1</w:t>
      </w:r>
      <w:r>
        <w:fldChar w:fldCharType="end"/>
      </w:r>
      <w:r>
        <w:t xml:space="preserve"> - Funcionalidades </w:t>
      </w:r>
      <w:r w:rsidR="005E536C">
        <w:t>propostas</w:t>
      </w:r>
      <w:bookmarkEnd w:id="79"/>
    </w:p>
    <w:tbl>
      <w:tblPr>
        <w:tblStyle w:val="TabeladeLista6Colorida-Destaque11"/>
        <w:tblW w:w="9670" w:type="dxa"/>
        <w:tblLook w:val="04A0" w:firstRow="1" w:lastRow="0" w:firstColumn="1" w:lastColumn="0" w:noHBand="0" w:noVBand="1"/>
      </w:tblPr>
      <w:tblGrid>
        <w:gridCol w:w="1223"/>
        <w:gridCol w:w="5860"/>
        <w:gridCol w:w="2587"/>
      </w:tblGrid>
      <w:tr w:rsidR="000E596E" w:rsidRPr="00847B7E" w14:paraId="11DD5F73" w14:textId="77777777" w:rsidTr="00847B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867DF6D" w14:textId="132656E4" w:rsidR="000E596E" w:rsidRPr="00847B7E" w:rsidRDefault="000E596E" w:rsidP="00847B7E">
            <w:pPr>
              <w:ind w:left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</w:t>
            </w:r>
          </w:p>
        </w:tc>
        <w:tc>
          <w:tcPr>
            <w:tcW w:w="5860" w:type="dxa"/>
            <w:vAlign w:val="center"/>
          </w:tcPr>
          <w:p w14:paraId="63F32480" w14:textId="724B7B41" w:rsidR="000E596E" w:rsidRPr="00847B7E" w:rsidRDefault="000E596E" w:rsidP="00847B7E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Identificação</w:t>
            </w:r>
          </w:p>
        </w:tc>
        <w:tc>
          <w:tcPr>
            <w:tcW w:w="2587" w:type="dxa"/>
            <w:vAlign w:val="center"/>
          </w:tcPr>
          <w:p w14:paraId="01CC336C" w14:textId="54C45643" w:rsidR="000E596E" w:rsidRPr="00847B7E" w:rsidRDefault="000E596E" w:rsidP="00847B7E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Ator</w:t>
            </w:r>
          </w:p>
        </w:tc>
      </w:tr>
      <w:tr w:rsidR="00113A4B" w:rsidRPr="00847B7E" w14:paraId="1FC0710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4A36E82" w14:textId="4BBF20D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</w:t>
            </w:r>
          </w:p>
        </w:tc>
        <w:tc>
          <w:tcPr>
            <w:tcW w:w="5860" w:type="dxa"/>
            <w:vAlign w:val="center"/>
          </w:tcPr>
          <w:p w14:paraId="3CD356C1" w14:textId="3F0E8EC6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587" w:type="dxa"/>
            <w:vAlign w:val="center"/>
          </w:tcPr>
          <w:p w14:paraId="12B408C0" w14:textId="7D7E5C26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(não funcional)</w:t>
            </w:r>
          </w:p>
        </w:tc>
      </w:tr>
      <w:tr w:rsidR="00113A4B" w:rsidRPr="00847B7E" w14:paraId="1E5387E9" w14:textId="77777777" w:rsidTr="00847B7E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4BD4475" w14:textId="2B271E57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REQ_2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5BF7FC57" w14:textId="6E1A02D8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587" w:type="dxa"/>
            <w:vAlign w:val="center"/>
          </w:tcPr>
          <w:p w14:paraId="53988C84" w14:textId="59E01737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1FCC413F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591B4F6" w14:textId="3E0475C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REQ_3</w:t>
            </w:r>
          </w:p>
        </w:tc>
        <w:tc>
          <w:tcPr>
            <w:tcW w:w="5860" w:type="dxa"/>
            <w:vAlign w:val="center"/>
          </w:tcPr>
          <w:p w14:paraId="41D80780" w14:textId="0D5026DE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r w:rsidRPr="00946858">
              <w:rPr>
                <w:rFonts w:asciiTheme="minorHAnsi" w:hAnsiTheme="minorHAnsi"/>
                <w:i/>
                <w:color w:val="auto"/>
              </w:rPr>
              <w:t>Activity report</w:t>
            </w:r>
          </w:p>
        </w:tc>
        <w:tc>
          <w:tcPr>
            <w:tcW w:w="2587" w:type="dxa"/>
            <w:vAlign w:val="center"/>
          </w:tcPr>
          <w:p w14:paraId="17A493F1" w14:textId="4717D0BA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Gestor</w:t>
            </w:r>
          </w:p>
        </w:tc>
      </w:tr>
      <w:tr w:rsidR="00113A4B" w:rsidRPr="00847B7E" w14:paraId="1C4057E0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9EFC64E" w14:textId="1D7FF1B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REQ_4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7E9795EB" w14:textId="57D4A64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Esclarecimento de dúvidas ao utente</w:t>
            </w:r>
          </w:p>
        </w:tc>
        <w:tc>
          <w:tcPr>
            <w:tcW w:w="2587" w:type="dxa"/>
            <w:vAlign w:val="center"/>
          </w:tcPr>
          <w:p w14:paraId="185F54AE" w14:textId="5FC58FAA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4B750946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B77FCD8" w14:textId="68F20C25" w:rsidR="00113A4B" w:rsidRPr="00847B7E" w:rsidRDefault="00113A4B" w:rsidP="00113A4B">
            <w:pPr>
              <w:ind w:left="0"/>
              <w:rPr>
                <w:rFonts w:asciiTheme="minorHAnsi" w:hAnsiTheme="minorHAnsi"/>
                <w:b w:val="0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752BEDD1" w14:textId="3B7A587F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Marcação/Cancelamento da consulta inicial</w:t>
            </w:r>
          </w:p>
        </w:tc>
        <w:tc>
          <w:tcPr>
            <w:tcW w:w="2587" w:type="dxa"/>
            <w:vAlign w:val="center"/>
          </w:tcPr>
          <w:p w14:paraId="314F54CD" w14:textId="5FF794B2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479353CE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3F1A33C" w14:textId="67F51B45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REQ_6</w:t>
            </w:r>
          </w:p>
        </w:tc>
        <w:tc>
          <w:tcPr>
            <w:tcW w:w="5860" w:type="dxa"/>
            <w:vAlign w:val="center"/>
          </w:tcPr>
          <w:p w14:paraId="481028B6" w14:textId="1F5C1F17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587" w:type="dxa"/>
            <w:vAlign w:val="center"/>
          </w:tcPr>
          <w:p w14:paraId="2EF6A7E2" w14:textId="1BA523B0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Enfermeira</w:t>
            </w:r>
            <w:r>
              <w:rPr>
                <w:rFonts w:asciiTheme="minorHAnsi" w:hAnsiTheme="minorHAnsi"/>
                <w:color w:val="auto"/>
              </w:rPr>
              <w:t xml:space="preserve"> Coordenadora / Diretora do Banco</w:t>
            </w:r>
          </w:p>
        </w:tc>
      </w:tr>
      <w:tr w:rsidR="00113A4B" w:rsidRPr="00847B7E" w14:paraId="102FFBC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A02E358" w14:textId="03328414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REQ_7</w:t>
            </w:r>
          </w:p>
        </w:tc>
        <w:tc>
          <w:tcPr>
            <w:tcW w:w="5860" w:type="dxa"/>
            <w:vAlign w:val="center"/>
          </w:tcPr>
          <w:p w14:paraId="5BD89B2E" w14:textId="0E1BDC10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587" w:type="dxa"/>
            <w:vAlign w:val="center"/>
          </w:tcPr>
          <w:p w14:paraId="1FC6296D" w14:textId="78C64055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Diretora do Banco</w:t>
            </w:r>
          </w:p>
        </w:tc>
      </w:tr>
      <w:tr w:rsidR="00113A4B" w:rsidRPr="00847B7E" w14:paraId="711945BC" w14:textId="77777777" w:rsidTr="00847B7E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BDB28E9" w14:textId="369C3D9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REQ_8</w:t>
            </w:r>
          </w:p>
        </w:tc>
        <w:tc>
          <w:tcPr>
            <w:tcW w:w="5860" w:type="dxa"/>
            <w:vAlign w:val="center"/>
          </w:tcPr>
          <w:p w14:paraId="41BD32C9" w14:textId="70922944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587" w:type="dxa"/>
            <w:vAlign w:val="center"/>
          </w:tcPr>
          <w:p w14:paraId="12520F15" w14:textId="44112A7B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Embriologista</w:t>
            </w:r>
          </w:p>
        </w:tc>
      </w:tr>
      <w:tr w:rsidR="00113A4B" w:rsidRPr="00847B7E" w14:paraId="775C1523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1952478" w14:textId="0EDD9A84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REQ_9</w:t>
            </w:r>
          </w:p>
        </w:tc>
        <w:tc>
          <w:tcPr>
            <w:tcW w:w="5860" w:type="dxa"/>
            <w:vAlign w:val="center"/>
          </w:tcPr>
          <w:p w14:paraId="01A51472" w14:textId="77B325E9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587" w:type="dxa"/>
            <w:vAlign w:val="center"/>
          </w:tcPr>
          <w:p w14:paraId="350E0ED7" w14:textId="70339232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Médico</w:t>
            </w:r>
          </w:p>
        </w:tc>
      </w:tr>
      <w:tr w:rsidR="00113A4B" w:rsidRPr="00847B7E" w14:paraId="2DDBD59D" w14:textId="77777777" w:rsidTr="00847B7E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2A3CC8D" w14:textId="1437FF1B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REQ_10</w:t>
            </w:r>
          </w:p>
        </w:tc>
        <w:tc>
          <w:tcPr>
            <w:tcW w:w="5860" w:type="dxa"/>
            <w:vAlign w:val="center"/>
          </w:tcPr>
          <w:p w14:paraId="00EAFD97" w14:textId="644B817E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587" w:type="dxa"/>
            <w:vAlign w:val="center"/>
          </w:tcPr>
          <w:p w14:paraId="520F3E74" w14:textId="6A3456B6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Diretora do Banco</w:t>
            </w:r>
          </w:p>
        </w:tc>
      </w:tr>
      <w:tr w:rsidR="00113A4B" w:rsidRPr="00847B7E" w14:paraId="01E20352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59EB56F" w14:textId="203BD76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REQ_11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14A35585" w14:textId="2AB6F26B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587" w:type="dxa"/>
            <w:vAlign w:val="center"/>
          </w:tcPr>
          <w:p w14:paraId="59147BE6" w14:textId="65DF3B07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55128BD7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56A60F52" w14:textId="54E5DFC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REQ_12</w:t>
            </w:r>
          </w:p>
        </w:tc>
        <w:tc>
          <w:tcPr>
            <w:tcW w:w="5860" w:type="dxa"/>
            <w:vAlign w:val="center"/>
          </w:tcPr>
          <w:p w14:paraId="3BA68EEA" w14:textId="2F6A7EB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587" w:type="dxa"/>
            <w:vAlign w:val="center"/>
          </w:tcPr>
          <w:p w14:paraId="7FC5747B" w14:textId="6E154EA4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Embriologista</w:t>
            </w:r>
          </w:p>
        </w:tc>
      </w:tr>
      <w:tr w:rsidR="00113A4B" w:rsidRPr="00847B7E" w14:paraId="37B4CA8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38BAC5E" w14:textId="62D19EFE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REQ_13</w:t>
            </w:r>
          </w:p>
        </w:tc>
        <w:tc>
          <w:tcPr>
            <w:tcW w:w="5860" w:type="dxa"/>
            <w:vAlign w:val="center"/>
          </w:tcPr>
          <w:p w14:paraId="60607640" w14:textId="498F2BC7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587" w:type="dxa"/>
            <w:vAlign w:val="center"/>
          </w:tcPr>
          <w:p w14:paraId="6FA568DD" w14:textId="5AB1ECF5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Clínica PMA</w:t>
            </w:r>
          </w:p>
        </w:tc>
      </w:tr>
      <w:tr w:rsidR="00113A4B" w:rsidRPr="00847B7E" w14:paraId="081F9986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DCAEB79" w14:textId="00623F45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REQ_14</w:t>
            </w:r>
          </w:p>
        </w:tc>
        <w:tc>
          <w:tcPr>
            <w:tcW w:w="5860" w:type="dxa"/>
            <w:vAlign w:val="center"/>
          </w:tcPr>
          <w:p w14:paraId="5CB8448A" w14:textId="32FF120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587" w:type="dxa"/>
            <w:vAlign w:val="center"/>
          </w:tcPr>
          <w:p w14:paraId="242A5C31" w14:textId="6A9EA0E1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Clínica PMA</w:t>
            </w:r>
          </w:p>
        </w:tc>
      </w:tr>
      <w:tr w:rsidR="00113A4B" w:rsidRPr="00847B7E" w14:paraId="7482B84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F51555D" w14:textId="19A0B10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2E44A6A8" w14:textId="45E0BE7A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Consulta dos resultados do espermograma</w:t>
            </w:r>
          </w:p>
        </w:tc>
        <w:tc>
          <w:tcPr>
            <w:tcW w:w="2587" w:type="dxa"/>
            <w:vAlign w:val="center"/>
          </w:tcPr>
          <w:p w14:paraId="1ABA34A7" w14:textId="21267330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</w:tbl>
    <w:p w14:paraId="0ACF2166" w14:textId="2821AC17" w:rsidR="001B4740" w:rsidRPr="00847B7E" w:rsidRDefault="00DB5187" w:rsidP="001E78E6">
      <w:r w:rsidRPr="00847B7E">
        <w:br w:type="page"/>
      </w:r>
    </w:p>
    <w:p w14:paraId="0B25DC29" w14:textId="78A0E663" w:rsidR="00875462" w:rsidRDefault="002F7354" w:rsidP="00411ABC">
      <w:pPr>
        <w:pStyle w:val="Ttulo1"/>
      </w:pPr>
      <w:bookmarkStart w:id="80" w:name="_Toc503008082"/>
      <w:r>
        <w:lastRenderedPageBreak/>
        <w:t>Decisões tomadas</w:t>
      </w:r>
      <w:bookmarkEnd w:id="80"/>
    </w:p>
    <w:p w14:paraId="4E669D70" w14:textId="20027B31" w:rsidR="00105A33" w:rsidRDefault="00105A33" w:rsidP="0087010C">
      <w:pPr>
        <w:jc w:val="both"/>
      </w:pPr>
      <w:r>
        <w:t xml:space="preserve">A nível de organização da equipa de desenvolvimento, optamos por utilizar a aplicação Slack como veículo de comunicação entre todos os elementos. O uso desta plataforma de comunicação permitiu-nos fazer chamadas de grupo, debater problemas, partilhar excertos de código e manter-nos informados sobre o estado de cada </w:t>
      </w:r>
      <w:r w:rsidRPr="00105A33">
        <w:rPr>
          <w:i/>
        </w:rPr>
        <w:t>issue</w:t>
      </w:r>
      <w:r>
        <w:t xml:space="preserve">, uma vez que foi adicionado um </w:t>
      </w:r>
      <w:r w:rsidRPr="0087010C">
        <w:rPr>
          <w:i/>
        </w:rPr>
        <w:t>plugin</w:t>
      </w:r>
      <w:r>
        <w:t xml:space="preserve"> de integração com o Bitbucket. Importa também referir que no Bitbucket, foi criado um </w:t>
      </w:r>
      <w:r w:rsidRPr="00105A33">
        <w:rPr>
          <w:i/>
        </w:rPr>
        <w:t>board</w:t>
      </w:r>
      <w:r>
        <w:t xml:space="preserve"> associado ao Trello, onde foram sendo adicionadas as tarefas a desenvolver ao longo desta iteração, organizadas por etapas. Deste modo, todos os elementos da equipa de desenvolvimento sabiam o estado de cada </w:t>
      </w:r>
      <w:r w:rsidRPr="00105A33">
        <w:rPr>
          <w:i/>
        </w:rPr>
        <w:t>issue</w:t>
      </w:r>
      <w:r>
        <w:t>.</w:t>
      </w:r>
    </w:p>
    <w:p w14:paraId="467BD6A7" w14:textId="6D7971CA" w:rsidR="00875462" w:rsidRDefault="00105A33" w:rsidP="0087010C">
      <w:pPr>
        <w:jc w:val="both"/>
      </w:pPr>
      <w:r>
        <w:t>Quanto ao desenvolvimento do produto, optamos por utilizar a linguagem de programação ASP.NET Core, uma vez que todos os elementos do grupo estavam familiarizados com a mesma. De realçar que a decisão recaiu sobre ASP.NET Core e não sobre ASP.NET pelo fato da primeira ser multiplataforma e modular, o que significa que as aplicações são mais leves e com melhor desempenho. Já a nível arquitetural, decidimos seguir uma</w:t>
      </w:r>
      <w:r w:rsidR="001853FA">
        <w:t xml:space="preserve"> arquitetura MVC (Model View Controller) porque</w:t>
      </w:r>
      <w:r w:rsidR="00EF1DB1">
        <w:t>, mais uma vez, os elementos do grupo já estavam familiarizados com a mesma e consideramos que nos dá garantias de manter o código organizado, estruturado e com uma adequada separação de responsabilidades. Uma das vantagens deste tipo de arquitetura é o fato de permitir a diversos elementos trabalhar sobre o mesmo repositório, sem que se verifiquem conflitos na junção de vários pedaços de código.</w:t>
      </w:r>
    </w:p>
    <w:p w14:paraId="14ADCF69" w14:textId="243383DA" w:rsidR="00EF1DB1" w:rsidRDefault="00EF1DB1" w:rsidP="0087010C">
      <w:pPr>
        <w:jc w:val="both"/>
      </w:pPr>
      <w:r>
        <w:t xml:space="preserve">Por sua vez, quanto à persistência de dados, numa primeira instância recorremos a uma base de dados local providenciada pelo ambiente de desenvolvimento usado (Visual Studio 2017), onde implementamos um </w:t>
      </w:r>
      <w:r w:rsidRPr="0087010C">
        <w:rPr>
          <w:i/>
        </w:rPr>
        <w:t>script</w:t>
      </w:r>
      <w:r>
        <w:t xml:space="preserve"> para povoar a base de dados</w:t>
      </w:r>
      <w:r w:rsidR="0087010C">
        <w:t>,</w:t>
      </w:r>
      <w:r>
        <w:t xml:space="preserve"> de cada máquina onde corresse a solução</w:t>
      </w:r>
      <w:r w:rsidR="0087010C">
        <w:t>,</w:t>
      </w:r>
      <w:r>
        <w:t xml:space="preserve"> com alguns dados. Porém, esta solução não nos permitia apresentar uma aplicação escalável pelo que tomamos a decisão de migrar os dados para a </w:t>
      </w:r>
      <w:r w:rsidRPr="00EF1DB1">
        <w:rPr>
          <w:i/>
        </w:rPr>
        <w:t>cloud</w:t>
      </w:r>
      <w:r>
        <w:t>. Deste modo, temos uma única base de dados, partilhada e acessível por todos os elementos da equipa de desenvolvimento.</w:t>
      </w:r>
    </w:p>
    <w:p w14:paraId="4488B70A" w14:textId="1448A096" w:rsidR="00EF1DB1" w:rsidRDefault="00EF1DB1" w:rsidP="0087010C">
      <w:pPr>
        <w:jc w:val="both"/>
      </w:pPr>
      <w:r>
        <w:t xml:space="preserve">Por fim, </w:t>
      </w:r>
      <w:r w:rsidR="0087010C">
        <w:t xml:space="preserve">como ferramenta de automação de todo o processo foi utilizada a plataforma Jenkins. O processo foi então dividido em cinco etapas, desde a conexão ao projeto alojado no Bitbucket, passando pela </w:t>
      </w:r>
      <w:r w:rsidR="0087010C" w:rsidRPr="0087010C">
        <w:rPr>
          <w:i/>
        </w:rPr>
        <w:t>build</w:t>
      </w:r>
      <w:r w:rsidR="0087010C">
        <w:t xml:space="preserve"> do mesmo e a execução de alguns testes unitários, e terminando na publicação dos resultados dos testes e na geração de um zip com todos os dados.</w:t>
      </w:r>
    </w:p>
    <w:p w14:paraId="17E6A2A1" w14:textId="77777777" w:rsidR="00875462" w:rsidRDefault="00875462" w:rsidP="002F7354"/>
    <w:p w14:paraId="05F9CBCA" w14:textId="77777777" w:rsidR="00875462" w:rsidRDefault="00875462" w:rsidP="002F7354"/>
    <w:p w14:paraId="5B0BBAEE" w14:textId="77777777" w:rsidR="00875462" w:rsidRDefault="00875462" w:rsidP="002F7354"/>
    <w:p w14:paraId="6C0F1F4A" w14:textId="77777777" w:rsidR="00875462" w:rsidRDefault="00875462" w:rsidP="002F7354"/>
    <w:p w14:paraId="1B304A21" w14:textId="77777777" w:rsidR="00875462" w:rsidRDefault="00875462" w:rsidP="002F7354"/>
    <w:p w14:paraId="26988B5D" w14:textId="77777777" w:rsidR="00875462" w:rsidRDefault="00875462" w:rsidP="002F7354"/>
    <w:p w14:paraId="45272B2D" w14:textId="77777777" w:rsidR="00875462" w:rsidRDefault="00875462" w:rsidP="002F7354"/>
    <w:p w14:paraId="0AB046A0" w14:textId="77777777" w:rsidR="00875462" w:rsidRDefault="00875462" w:rsidP="002F7354"/>
    <w:p w14:paraId="0832238B" w14:textId="3DAD1907" w:rsidR="00946955" w:rsidRDefault="00946955" w:rsidP="00105A33">
      <w:pPr>
        <w:ind w:left="0"/>
      </w:pPr>
    </w:p>
    <w:p w14:paraId="2D0177D1" w14:textId="272C8DC6" w:rsidR="002F7354" w:rsidRDefault="002F7354" w:rsidP="002F7354">
      <w:pPr>
        <w:pStyle w:val="Ttulo1"/>
      </w:pPr>
      <w:bookmarkStart w:id="81" w:name="_Toc503008083"/>
      <w:r>
        <w:lastRenderedPageBreak/>
        <w:t>Artefactos</w:t>
      </w:r>
      <w:bookmarkEnd w:id="81"/>
    </w:p>
    <w:p w14:paraId="0C6F23EF" w14:textId="40635C9A" w:rsidR="00071C3C" w:rsidRDefault="00071C3C" w:rsidP="008D3D4B">
      <w:pPr>
        <w:pStyle w:val="Cabealho2"/>
      </w:pPr>
      <w:bookmarkStart w:id="82" w:name="_Toc503008084"/>
      <w:r>
        <w:t>Diagrama de contexto</w:t>
      </w:r>
      <w:bookmarkEnd w:id="82"/>
    </w:p>
    <w:p w14:paraId="2AE8F81A" w14:textId="1EE2EB94" w:rsidR="00946955" w:rsidRDefault="00946955" w:rsidP="00946955">
      <w:pPr>
        <w:ind w:left="0"/>
      </w:pPr>
      <w:r w:rsidRPr="00946955">
        <w:rPr>
          <w:noProof/>
          <w:lang w:eastAsia="pt-PT"/>
        </w:rPr>
        <w:drawing>
          <wp:anchor distT="0" distB="0" distL="114300" distR="114300" simplePos="0" relativeHeight="251578368" behindDoc="1" locked="0" layoutInCell="1" allowOverlap="1" wp14:anchorId="4941EA0E" wp14:editId="44C2D3FA">
            <wp:simplePos x="0" y="0"/>
            <wp:positionH relativeFrom="column">
              <wp:posOffset>574040</wp:posOffset>
            </wp:positionH>
            <wp:positionV relativeFrom="paragraph">
              <wp:posOffset>176530</wp:posOffset>
            </wp:positionV>
            <wp:extent cx="5000625" cy="2857500"/>
            <wp:effectExtent l="0" t="0" r="9525" b="0"/>
            <wp:wrapTight wrapText="bothSides">
              <wp:wrapPolygon edited="0">
                <wp:start x="0" y="0"/>
                <wp:lineTo x="0" y="21456"/>
                <wp:lineTo x="21559" y="21456"/>
                <wp:lineTo x="2155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tran\Desktop\LABDSOFT\Documentacao\Entrega 2\Diagramas\Diagrama_Contexto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2BBDC" w14:textId="77777777" w:rsidR="00946955" w:rsidRDefault="00946955" w:rsidP="00946955"/>
    <w:p w14:paraId="206DCC87" w14:textId="77777777" w:rsidR="00946955" w:rsidRDefault="00946955" w:rsidP="00946955">
      <w:pPr>
        <w:ind w:left="0"/>
      </w:pPr>
    </w:p>
    <w:p w14:paraId="6032D063" w14:textId="77777777" w:rsidR="00946955" w:rsidRDefault="00946955" w:rsidP="00946955">
      <w:pPr>
        <w:ind w:left="0"/>
      </w:pPr>
    </w:p>
    <w:p w14:paraId="56970E59" w14:textId="77777777" w:rsidR="00946955" w:rsidRDefault="00946955" w:rsidP="00946955">
      <w:pPr>
        <w:ind w:left="0"/>
      </w:pPr>
    </w:p>
    <w:p w14:paraId="7C0E451E" w14:textId="77777777" w:rsidR="00946955" w:rsidRDefault="00946955" w:rsidP="00946955">
      <w:pPr>
        <w:ind w:left="0"/>
      </w:pPr>
    </w:p>
    <w:p w14:paraId="4A7E9977" w14:textId="77777777" w:rsidR="00946955" w:rsidRDefault="00946955" w:rsidP="00946955">
      <w:pPr>
        <w:ind w:left="0"/>
      </w:pPr>
    </w:p>
    <w:p w14:paraId="52B14689" w14:textId="77777777" w:rsidR="0087010C" w:rsidRDefault="0087010C" w:rsidP="00946955">
      <w:pPr>
        <w:ind w:left="0"/>
      </w:pPr>
    </w:p>
    <w:p w14:paraId="30442C5D" w14:textId="77777777" w:rsidR="0087010C" w:rsidRDefault="0087010C" w:rsidP="00946955">
      <w:pPr>
        <w:ind w:left="0"/>
      </w:pPr>
    </w:p>
    <w:p w14:paraId="0C1253D6" w14:textId="77777777" w:rsidR="0087010C" w:rsidRDefault="0087010C" w:rsidP="00946955">
      <w:pPr>
        <w:ind w:left="0"/>
      </w:pPr>
    </w:p>
    <w:p w14:paraId="53FA9313" w14:textId="0E1FDDE0" w:rsidR="0087010C" w:rsidRDefault="0087010C" w:rsidP="00946955">
      <w:pPr>
        <w:ind w:left="0"/>
      </w:pPr>
    </w:p>
    <w:p w14:paraId="3431F008" w14:textId="752A1DDD" w:rsidR="00C167F7" w:rsidRDefault="00C167F7" w:rsidP="00946955">
      <w:pPr>
        <w:ind w:left="0"/>
      </w:pPr>
    </w:p>
    <w:p w14:paraId="7AD234E0" w14:textId="49795322" w:rsidR="00C167F7" w:rsidRDefault="00C167F7" w:rsidP="00946955">
      <w:pPr>
        <w:ind w:left="0"/>
      </w:pPr>
    </w:p>
    <w:p w14:paraId="12D77DB8" w14:textId="4E77234F" w:rsidR="0087010C" w:rsidRDefault="005B0211" w:rsidP="00D82A89">
      <w:pPr>
        <w:ind w:left="0"/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581440" behindDoc="1" locked="0" layoutInCell="1" allowOverlap="1" wp14:anchorId="49396451" wp14:editId="014B042D">
                <wp:simplePos x="0" y="0"/>
                <wp:positionH relativeFrom="column">
                  <wp:posOffset>467360</wp:posOffset>
                </wp:positionH>
                <wp:positionV relativeFrom="paragraph">
                  <wp:posOffset>6985</wp:posOffset>
                </wp:positionV>
                <wp:extent cx="4800600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514" y="18900"/>
                    <wp:lineTo x="21514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51BBED" w14:textId="686193A1" w:rsidR="00566963" w:rsidRPr="00F40B20" w:rsidRDefault="00566963" w:rsidP="0094695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83" w:name="_Toc503008030"/>
                            <w:r>
                              <w:t xml:space="preserve">Figura </w:t>
                            </w:r>
                            <w:r w:rsidRPr="00946955">
                              <w:fldChar w:fldCharType="begin"/>
                            </w:r>
                            <w:r w:rsidRPr="00946955">
                              <w:instrText xml:space="preserve"> SEQ Figura \* ARABIC </w:instrText>
                            </w:r>
                            <w:r w:rsidRPr="0094695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Pr="00946955">
                              <w:fldChar w:fldCharType="end"/>
                            </w:r>
                            <w:r w:rsidRPr="00946955">
                              <w:t xml:space="preserve"> </w:t>
                            </w:r>
                            <w:r>
                              <w:t>- Diagrama de Contexto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9645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36.8pt;margin-top:.55pt;width:378pt;height:12pt;z-index:-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" stroked="f">
                <v:textbox inset="0,0,0,0">
                  <w:txbxContent>
                    <w:p w14:paraId="0751BBED" w14:textId="686193A1" w:rsidR="00566963" w:rsidRPr="00F40B20" w:rsidRDefault="00566963" w:rsidP="0094695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84" w:name="_Toc503008030"/>
                      <w:r>
                        <w:t xml:space="preserve">Figura </w:t>
                      </w:r>
                      <w:r w:rsidRPr="00946955">
                        <w:fldChar w:fldCharType="begin"/>
                      </w:r>
                      <w:r w:rsidRPr="00946955">
                        <w:instrText xml:space="preserve"> SEQ Figura \* ARABIC </w:instrText>
                      </w:r>
                      <w:r w:rsidRPr="00946955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Pr="00946955">
                        <w:fldChar w:fldCharType="end"/>
                      </w:r>
                      <w:r w:rsidRPr="00946955">
                        <w:t xml:space="preserve"> </w:t>
                      </w:r>
                      <w:r>
                        <w:t>- Diagrama de Contexto</w:t>
                      </w:r>
                      <w:bookmarkEnd w:id="8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C25987" w14:textId="77777777" w:rsidR="005B0211" w:rsidRDefault="005B0211" w:rsidP="00C167F7">
      <w:pPr>
        <w:ind w:left="0"/>
        <w:jc w:val="both"/>
      </w:pPr>
    </w:p>
    <w:p w14:paraId="1D666A42" w14:textId="3D0CDB6C" w:rsidR="00C167F7" w:rsidRDefault="00C167F7" w:rsidP="00C167F7">
      <w:pPr>
        <w:ind w:left="0"/>
        <w:jc w:val="both"/>
      </w:pPr>
      <w:r>
        <w:t xml:space="preserve">Na Figura 1 é apresentado o Diagrama de Contexto da aplicação, onde podemos ver que os utilizadores (Diretor Médico, Médico, Enfermeiro, Coordenador Enfermeiro, Embriologista, CEO, Clinicas PMA, Informático, Técnico Laboratório e Diretor Laboratório) vão interagir com a aplicação </w:t>
      </w:r>
      <w:r w:rsidRPr="00D82A89">
        <w:rPr>
          <w:i/>
        </w:rPr>
        <w:t>web</w:t>
      </w:r>
      <w:r>
        <w:t xml:space="preserve"> iGAM. Esta aplicação pode ser executada a partir de qualquer navegador de Internet e, com exceção dos Dadores, para usufruir das suas funcionalidades é necessário ser um utilizador registado no sistema. Por sua vez, a plataforma iGAM vai interagir com uma base de dados alojada na </w:t>
      </w:r>
      <w:r w:rsidRPr="00CF6722">
        <w:rPr>
          <w:i/>
        </w:rPr>
        <w:t>cloud</w:t>
      </w:r>
      <w:r>
        <w:t xml:space="preserve">, para garantir a persistência de dados. Por fim, a plataforma iGAM recorre a uma </w:t>
      </w:r>
      <w:r w:rsidRPr="00D82A89">
        <w:rPr>
          <w:i/>
        </w:rPr>
        <w:t>web</w:t>
      </w:r>
      <w:r>
        <w:t xml:space="preserve"> API, denominada iAnalysis, para onde são enviadas as amostras de sangue com o intuito de serem analisadas. Após a análise estar concluída, os resultados são devolvidos para a iGAM, que é responsável por os armazenar na base de dados referida anteriormente.</w:t>
      </w:r>
      <w:r w:rsidR="002377C8">
        <w:t xml:space="preserve"> </w:t>
      </w:r>
      <w:r>
        <w:t xml:space="preserve">A aplicação </w:t>
      </w:r>
      <w:proofErr w:type="spellStart"/>
      <w:r>
        <w:t>iGAMBot</w:t>
      </w:r>
      <w:proofErr w:type="spellEnd"/>
      <w:r>
        <w:t xml:space="preserve"> é </w:t>
      </w:r>
      <w:r w:rsidR="002377C8">
        <w:t>o</w:t>
      </w:r>
      <w:r>
        <w:t xml:space="preserve"> componente responsável por estabelecer a ponte de comunicação entre o dador/utente e o </w:t>
      </w:r>
      <w:r w:rsidR="002377C8">
        <w:t>componente</w:t>
      </w:r>
      <w:r>
        <w:t xml:space="preserve"> iGAM</w:t>
      </w:r>
      <w:r w:rsidR="002377C8">
        <w:t>,</w:t>
      </w:r>
      <w:r>
        <w:t xml:space="preserve"> por intermédio de um sistema de troca de mensagens. Esta aplicação de troca de mensagens está disponibiliza através de um emulador, </w:t>
      </w:r>
      <w:r w:rsidR="002377C8">
        <w:t>visto</w:t>
      </w:r>
      <w:r>
        <w:t xml:space="preserve"> que não foi possível alojar o </w:t>
      </w:r>
      <w:r w:rsidR="002377C8">
        <w:t>C</w:t>
      </w:r>
      <w:r>
        <w:t>hatbot no servidor Azure e, consequentemente, usá-lo através do Skype.</w:t>
      </w:r>
    </w:p>
    <w:p w14:paraId="664FA14B" w14:textId="25E5EFAA" w:rsidR="0087010C" w:rsidRDefault="0087010C" w:rsidP="00946955">
      <w:pPr>
        <w:ind w:left="0"/>
      </w:pPr>
    </w:p>
    <w:p w14:paraId="122BB287" w14:textId="77777777" w:rsidR="0087010C" w:rsidRDefault="0087010C" w:rsidP="00946955">
      <w:pPr>
        <w:ind w:left="0"/>
      </w:pPr>
    </w:p>
    <w:p w14:paraId="215E979F" w14:textId="1C87EB6D" w:rsidR="00946955" w:rsidRPr="00946955" w:rsidRDefault="00946955" w:rsidP="00946955">
      <w:pPr>
        <w:ind w:left="0"/>
      </w:pPr>
    </w:p>
    <w:p w14:paraId="422BD0A7" w14:textId="075D4C2A" w:rsidR="00A25EC7" w:rsidRDefault="00290A0D" w:rsidP="00B10582">
      <w:pPr>
        <w:pStyle w:val="Cabealho2"/>
      </w:pPr>
      <w:bookmarkStart w:id="85" w:name="_Toc503008085"/>
      <w:r>
        <w:rPr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584512" behindDoc="0" locked="0" layoutInCell="1" allowOverlap="1" wp14:anchorId="03C92464" wp14:editId="35EBEA78">
                <wp:simplePos x="0" y="0"/>
                <wp:positionH relativeFrom="margin">
                  <wp:align>center</wp:align>
                </wp:positionH>
                <wp:positionV relativeFrom="paragraph">
                  <wp:posOffset>419100</wp:posOffset>
                </wp:positionV>
                <wp:extent cx="7263130" cy="3648710"/>
                <wp:effectExtent l="0" t="0" r="0" b="8890"/>
                <wp:wrapTight wrapText="bothSides">
                  <wp:wrapPolygon edited="0">
                    <wp:start x="0" y="0"/>
                    <wp:lineTo x="0" y="21540"/>
                    <wp:lineTo x="21528" y="21540"/>
                    <wp:lineTo x="21528" y="0"/>
                    <wp:lineTo x="0" y="0"/>
                  </wp:wrapPolygon>
                </wp:wrapTight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3130" cy="3648710"/>
                          <a:chOff x="0" y="0"/>
                          <a:chExt cx="7263130" cy="3648710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C:\Users\Altran\Desktop\pasted_image_at_2017_11_25_03_4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1380" cy="349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31750" y="3511550"/>
                            <a:ext cx="7231380" cy="1371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71551BD" w14:textId="38CEBE89" w:rsidR="00566963" w:rsidRPr="00544178" w:rsidRDefault="00566963" w:rsidP="00946955">
                              <w:pPr>
                                <w:pStyle w:val="Legenda"/>
                                <w:jc w:val="center"/>
                                <w:rPr>
                                  <w:b/>
                                  <w:bCs/>
                                  <w:noProof/>
                                  <w:color w:val="D6615C" w:themeColor="accent1"/>
                                  <w:sz w:val="28"/>
                                  <w:szCs w:val="28"/>
                                </w:rPr>
                              </w:pPr>
                              <w:bookmarkStart w:id="86" w:name="_Toc503008031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Modelo de dados</w:t>
                              </w:r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C92464" id="Grupo 14" o:spid="_x0000_s1028" style="position:absolute;left:0;text-align:left;margin-left:0;margin-top:33pt;width:571.9pt;height:287.3pt;z-index:251584512;mso-position-horizontal:center;mso-position-horizontal-relative:margin" coordsize="72631,36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9" type="#_x0000_t75" style="position:absolute;width:72313;height:34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">
                  <v:imagedata r:id="rId52" o:title="pasted_image_at_2017_11_25_03_40_pm"/>
                </v:shape>
                <v:shape id="Text Box 8" o:spid="_x0000_s1030" type="#_x0000_t202" style="position:absolute;left:317;top:35115;width:72314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071551BD" w14:textId="38CEBE89" w:rsidR="00566963" w:rsidRPr="00544178" w:rsidRDefault="00566963" w:rsidP="00946955">
                        <w:pPr>
                          <w:pStyle w:val="Legenda"/>
                          <w:jc w:val="center"/>
                          <w:rPr>
                            <w:b/>
                            <w:bCs/>
                            <w:noProof/>
                            <w:color w:val="D6615C" w:themeColor="accent1"/>
                            <w:sz w:val="28"/>
                            <w:szCs w:val="28"/>
                          </w:rPr>
                        </w:pPr>
                        <w:bookmarkStart w:id="87" w:name="_Toc503008031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- Modelo de dados</w:t>
                        </w:r>
                        <w:bookmarkEnd w:id="87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2F7354">
        <w:t>Modelo de dados</w:t>
      </w:r>
      <w:bookmarkEnd w:id="85"/>
    </w:p>
    <w:p w14:paraId="6FBA7F7E" w14:textId="77777777" w:rsidR="00113A4B" w:rsidRDefault="00113A4B" w:rsidP="00B10582">
      <w:pPr>
        <w:jc w:val="both"/>
      </w:pPr>
    </w:p>
    <w:p w14:paraId="3076A1CB" w14:textId="24114220" w:rsidR="00B10582" w:rsidRPr="00EF0A99" w:rsidRDefault="00B10582" w:rsidP="00B10582">
      <w:pPr>
        <w:jc w:val="both"/>
      </w:pPr>
      <w:r w:rsidRPr="00B10582">
        <w:t xml:space="preserve">Na Figura 2 é apresentado o modelo de dados do sistema que é constituído no total por 13 entidades. Como se pode observar, o </w:t>
      </w:r>
      <w:r w:rsidRPr="00E91D8D">
        <w:rPr>
          <w:b/>
        </w:rPr>
        <w:t>Dador</w:t>
      </w:r>
      <w:r w:rsidRPr="00B10582">
        <w:t xml:space="preserve"> pode possuir várias </w:t>
      </w:r>
      <w:r w:rsidRPr="00E91D8D">
        <w:rPr>
          <w:b/>
        </w:rPr>
        <w:t>Amostras</w:t>
      </w:r>
      <w:r w:rsidRPr="00B10582">
        <w:t xml:space="preserve">, de sangue ou de espermatozoides, onde cada </w:t>
      </w:r>
      <w:r w:rsidRPr="00E91D8D">
        <w:rPr>
          <w:b/>
        </w:rPr>
        <w:t>Amostra</w:t>
      </w:r>
      <w:r w:rsidRPr="00B10582">
        <w:t xml:space="preserve"> está associada apenas a um único </w:t>
      </w:r>
      <w:r w:rsidRPr="00E91D8D">
        <w:rPr>
          <w:b/>
        </w:rPr>
        <w:t>Dador</w:t>
      </w:r>
      <w:r w:rsidRPr="00B10582">
        <w:t xml:space="preserve">. O </w:t>
      </w:r>
      <w:r w:rsidRPr="00E91D8D">
        <w:rPr>
          <w:b/>
        </w:rPr>
        <w:t>Espermograma</w:t>
      </w:r>
      <w:r w:rsidRPr="00B10582">
        <w:t xml:space="preserve"> por sua vez está associado a uma </w:t>
      </w:r>
      <w:r w:rsidRPr="00E91D8D">
        <w:rPr>
          <w:b/>
        </w:rPr>
        <w:t>Amostra</w:t>
      </w:r>
      <w:r w:rsidRPr="00B10582">
        <w:t xml:space="preserve"> de espermatozoide, possuindo um conjunto de </w:t>
      </w:r>
      <w:r w:rsidRPr="00E91D8D">
        <w:rPr>
          <w:b/>
        </w:rPr>
        <w:t>Materiais</w:t>
      </w:r>
      <w:r w:rsidRPr="00B10582">
        <w:t xml:space="preserve"> que foram usados. Para além disso, várias </w:t>
      </w:r>
      <w:r w:rsidRPr="00E91D8D">
        <w:rPr>
          <w:b/>
        </w:rPr>
        <w:t>Analises</w:t>
      </w:r>
      <w:r w:rsidRPr="00B10582">
        <w:t xml:space="preserve"> de sangue dizem respeito a uma </w:t>
      </w:r>
      <w:r w:rsidRPr="00E91D8D">
        <w:rPr>
          <w:b/>
        </w:rPr>
        <w:t>Amostra</w:t>
      </w:r>
      <w:r w:rsidRPr="00B10582">
        <w:t xml:space="preserve">, sendo que as </w:t>
      </w:r>
      <w:proofErr w:type="gramStart"/>
      <w:r w:rsidRPr="00B10582">
        <w:t>respetivas</w:t>
      </w:r>
      <w:r w:rsidR="00EF0A99">
        <w:t xml:space="preserve"> </w:t>
      </w:r>
      <w:r w:rsidRPr="00E91D8D">
        <w:rPr>
          <w:b/>
        </w:rPr>
        <w:t>Analises</w:t>
      </w:r>
      <w:proofErr w:type="gramEnd"/>
      <w:r w:rsidRPr="00B10582">
        <w:t xml:space="preserve"> fazem parte de um </w:t>
      </w:r>
      <w:proofErr w:type="spellStart"/>
      <w:r w:rsidRPr="00E91D8D">
        <w:rPr>
          <w:b/>
        </w:rPr>
        <w:t>ResultadoAnalise</w:t>
      </w:r>
      <w:proofErr w:type="spellEnd"/>
      <w:r w:rsidRPr="00B10582">
        <w:t xml:space="preserve"> e cada uma delas possui um conjunto de </w:t>
      </w:r>
      <w:proofErr w:type="spellStart"/>
      <w:r w:rsidRPr="00E91D8D">
        <w:rPr>
          <w:b/>
        </w:rPr>
        <w:t>Metodos</w:t>
      </w:r>
      <w:proofErr w:type="spellEnd"/>
      <w:r w:rsidRPr="00B10582">
        <w:t xml:space="preserve">. Relativamente à entidade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, cada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 médico possui um conjunto de </w:t>
      </w:r>
      <w:r w:rsidRPr="00E91D8D">
        <w:rPr>
          <w:b/>
        </w:rPr>
        <w:t>Perguntas</w:t>
      </w:r>
      <w:r w:rsidRPr="00B10582">
        <w:t xml:space="preserve"> associadas, onde cada </w:t>
      </w:r>
      <w:r w:rsidRPr="00E91D8D">
        <w:rPr>
          <w:b/>
        </w:rPr>
        <w:t>Pergunta</w:t>
      </w:r>
      <w:r w:rsidRPr="00B10582">
        <w:t xml:space="preserve"> possui múltiplas </w:t>
      </w:r>
      <w:r w:rsidRPr="00E91D8D">
        <w:rPr>
          <w:b/>
        </w:rPr>
        <w:t>Respostas</w:t>
      </w:r>
      <w:r w:rsidRPr="00B10582">
        <w:t xml:space="preserve">, </w:t>
      </w:r>
      <w:r w:rsidR="00E91D8D">
        <w:t xml:space="preserve">pertencendo </w:t>
      </w:r>
      <w:r w:rsidRPr="00B10582">
        <w:t xml:space="preserve">cada uma delas </w:t>
      </w:r>
      <w:r w:rsidR="00E91D8D">
        <w:t xml:space="preserve">a </w:t>
      </w:r>
      <w:r w:rsidRPr="00B10582">
        <w:t xml:space="preserve">um </w:t>
      </w:r>
      <w:r w:rsidRPr="00E91D8D">
        <w:rPr>
          <w:b/>
        </w:rPr>
        <w:t>Dador</w:t>
      </w:r>
      <w:r w:rsidRPr="00B10582">
        <w:t xml:space="preserve">. Este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 é respondido por um médico durante uma </w:t>
      </w:r>
      <w:r w:rsidRPr="00E91D8D">
        <w:rPr>
          <w:b/>
        </w:rPr>
        <w:t>Consulta</w:t>
      </w:r>
      <w:r w:rsidRPr="00B10582">
        <w:t xml:space="preserve"> com o </w:t>
      </w:r>
      <w:r w:rsidRPr="00E91D8D">
        <w:rPr>
          <w:b/>
        </w:rPr>
        <w:t>Dador</w:t>
      </w:r>
      <w:r w:rsidRPr="00B10582">
        <w:t xml:space="preserve">, sendo que várias dessas </w:t>
      </w:r>
      <w:r w:rsidRPr="00E91D8D">
        <w:rPr>
          <w:b/>
        </w:rPr>
        <w:t>Consultas</w:t>
      </w:r>
      <w:r w:rsidRPr="00B10582">
        <w:t xml:space="preserve"> estão associadas a um </w:t>
      </w:r>
      <w:r w:rsidRPr="00E91D8D">
        <w:rPr>
          <w:b/>
        </w:rPr>
        <w:t>Dador</w:t>
      </w:r>
      <w:r w:rsidRPr="00B10582">
        <w:t xml:space="preserve"> único. Por fim, a última relação do modelo diz respeito ao </w:t>
      </w:r>
      <w:r w:rsidRPr="00E91D8D">
        <w:rPr>
          <w:b/>
        </w:rPr>
        <w:t>PedidoGametas</w:t>
      </w:r>
      <w:r w:rsidRPr="00B10582">
        <w:t xml:space="preserve"> que está sempre relacionado com um único </w:t>
      </w:r>
      <w:r w:rsidRPr="00E91D8D">
        <w:rPr>
          <w:b/>
        </w:rPr>
        <w:t>Casal</w:t>
      </w:r>
      <w:r w:rsidRPr="00B10582">
        <w:t>.</w:t>
      </w:r>
      <w:r w:rsidR="00EF0A99">
        <w:t xml:space="preserve"> Por fim, para ser possível marcar consultas existem </w:t>
      </w:r>
      <w:proofErr w:type="spellStart"/>
      <w:r w:rsidR="00EF0A99" w:rsidRPr="00EF0A99">
        <w:rPr>
          <w:b/>
        </w:rPr>
        <w:t>SlotConsultasDisponiveis</w:t>
      </w:r>
      <w:proofErr w:type="spellEnd"/>
      <w:r w:rsidR="00EF0A99">
        <w:t xml:space="preserve">. Sempre que é marcada uma consulta, o </w:t>
      </w:r>
      <w:r w:rsidR="00EF0A99" w:rsidRPr="00EF0A99">
        <w:rPr>
          <w:i/>
        </w:rPr>
        <w:t>slot</w:t>
      </w:r>
      <w:r w:rsidR="00EF0A99">
        <w:t xml:space="preserve"> deve ser removido da lista de </w:t>
      </w:r>
      <w:r w:rsidR="00EF0A99" w:rsidRPr="00EF0A99">
        <w:rPr>
          <w:i/>
        </w:rPr>
        <w:t>slots</w:t>
      </w:r>
      <w:r w:rsidR="00EF0A99">
        <w:t xml:space="preserve"> disponíveis. </w:t>
      </w:r>
    </w:p>
    <w:p w14:paraId="36336AE2" w14:textId="77E4FAB4" w:rsidR="00A25EC7" w:rsidRDefault="00A25EC7" w:rsidP="00A25EC7"/>
    <w:p w14:paraId="2672B14C" w14:textId="36646C70" w:rsidR="00A25EC7" w:rsidRDefault="00A25EC7" w:rsidP="00A25EC7"/>
    <w:p w14:paraId="45A0CE58" w14:textId="66660843" w:rsidR="00A25EC7" w:rsidRDefault="00A25EC7" w:rsidP="00A25EC7"/>
    <w:p w14:paraId="4847F0C5" w14:textId="77777777" w:rsidR="00A25EC7" w:rsidRPr="00A25EC7" w:rsidRDefault="00A25EC7" w:rsidP="004B25A2">
      <w:pPr>
        <w:ind w:left="0"/>
      </w:pPr>
    </w:p>
    <w:p w14:paraId="36DA7786" w14:textId="1DC2E07C" w:rsidR="00875462" w:rsidRDefault="002F2EBF" w:rsidP="00290A0D">
      <w:pPr>
        <w:pStyle w:val="Cabealho2"/>
      </w:pPr>
      <w:r>
        <w:lastRenderedPageBreak/>
        <w:t xml:space="preserve"> </w:t>
      </w:r>
      <w:bookmarkStart w:id="88" w:name="_Toc503008086"/>
      <w:r w:rsidR="00407DE2">
        <w:t>Diagrama de</w:t>
      </w:r>
      <w:r w:rsidR="002F7354">
        <w:t xml:space="preserve"> </w:t>
      </w:r>
      <w:r w:rsidR="00407DE2">
        <w:t>arquitetura</w:t>
      </w:r>
      <w:bookmarkEnd w:id="88"/>
    </w:p>
    <w:p w14:paraId="774CD09B" w14:textId="582AC43F" w:rsidR="00A25EC7" w:rsidRDefault="00E91D8D" w:rsidP="00A40A2A">
      <w:pPr>
        <w:rPr>
          <w:noProof/>
          <w:lang w:eastAsia="pt-PT"/>
        </w:rPr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590656" behindDoc="0" locked="0" layoutInCell="1" allowOverlap="1" wp14:anchorId="7BB77E7F" wp14:editId="368ED94F">
                <wp:simplePos x="0" y="0"/>
                <wp:positionH relativeFrom="column">
                  <wp:posOffset>-28575</wp:posOffset>
                </wp:positionH>
                <wp:positionV relativeFrom="paragraph">
                  <wp:posOffset>165100</wp:posOffset>
                </wp:positionV>
                <wp:extent cx="5540375" cy="3179445"/>
                <wp:effectExtent l="0" t="0" r="3175" b="1905"/>
                <wp:wrapTight wrapText="bothSides">
                  <wp:wrapPolygon edited="0">
                    <wp:start x="0" y="0"/>
                    <wp:lineTo x="0" y="21484"/>
                    <wp:lineTo x="21538" y="21484"/>
                    <wp:lineTo x="21538" y="0"/>
                    <wp:lineTo x="0" y="0"/>
                  </wp:wrapPolygon>
                </wp:wrapTight>
                <wp:docPr id="235" name="Grupo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0375" cy="3179445"/>
                          <a:chOff x="0" y="0"/>
                          <a:chExt cx="5540375" cy="317944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0375" cy="288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2981325"/>
                            <a:ext cx="5540375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79B399" w14:textId="6BF4083E" w:rsidR="00566963" w:rsidRPr="00586CC1" w:rsidRDefault="00566963" w:rsidP="00946955">
                              <w:pPr>
                                <w:pStyle w:val="Legenda"/>
                                <w:jc w:val="center"/>
                                <w:rPr>
                                  <w:b/>
                                  <w:bCs/>
                                  <w:noProof/>
                                  <w:color w:val="D6615C" w:themeColor="accent1"/>
                                  <w:sz w:val="28"/>
                                  <w:szCs w:val="28"/>
                                </w:rPr>
                              </w:pPr>
                              <w:bookmarkStart w:id="89" w:name="_Toc503008032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Diagrama de arquitetura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77E7F" id="Grupo 235" o:spid="_x0000_s1031" style="position:absolute;left:0;text-align:left;margin-left:-2.25pt;margin-top:13pt;width:436.25pt;height:250.35pt;z-index:251590656" coordsize="55403,317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">
                <v:shape id="Picture 7" o:spid="_x0000_s1032" type="#_x0000_t75" style="position:absolute;width:5540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">
                  <v:imagedata r:id="rId54" o:title=""/>
                </v:shape>
                <v:shape id="Text Box 9" o:spid="_x0000_s1033" type="#_x0000_t202" style="position:absolute;top:29813;width:55403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979B399" w14:textId="6BF4083E" w:rsidR="00566963" w:rsidRPr="00586CC1" w:rsidRDefault="00566963" w:rsidP="00946955">
                        <w:pPr>
                          <w:pStyle w:val="Legenda"/>
                          <w:jc w:val="center"/>
                          <w:rPr>
                            <w:b/>
                            <w:bCs/>
                            <w:noProof/>
                            <w:color w:val="D6615C" w:themeColor="accent1"/>
                            <w:sz w:val="28"/>
                            <w:szCs w:val="28"/>
                          </w:rPr>
                        </w:pPr>
                        <w:bookmarkStart w:id="90" w:name="_Toc503008032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- Diagrama de arquitetura</w:t>
                        </w:r>
                        <w:bookmarkEnd w:id="90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F62863E" w14:textId="165A5851" w:rsidR="00E91D8D" w:rsidRDefault="00E91D8D" w:rsidP="00A40A2A"/>
    <w:p w14:paraId="22FAD400" w14:textId="4AD0D7DA" w:rsidR="00E91D8D" w:rsidRDefault="00E91D8D" w:rsidP="00A40A2A"/>
    <w:p w14:paraId="48F5B457" w14:textId="2D784DCF" w:rsidR="00E91D8D" w:rsidRDefault="00E91D8D" w:rsidP="00A40A2A"/>
    <w:p w14:paraId="7B4DC680" w14:textId="32554A5B" w:rsidR="00E91D8D" w:rsidRDefault="00E91D8D" w:rsidP="00A40A2A"/>
    <w:p w14:paraId="0D124F2B" w14:textId="7C10CA6A" w:rsidR="00E91D8D" w:rsidRDefault="00E91D8D" w:rsidP="00A40A2A"/>
    <w:p w14:paraId="2B324F6D" w14:textId="2C1FCC73" w:rsidR="00E91D8D" w:rsidRDefault="00E91D8D" w:rsidP="00A40A2A"/>
    <w:p w14:paraId="5AF32840" w14:textId="1E6E4F4A" w:rsidR="00E91D8D" w:rsidRDefault="00E91D8D" w:rsidP="00A40A2A"/>
    <w:p w14:paraId="08E49BEF" w14:textId="0E1B1DF2" w:rsidR="00E91D8D" w:rsidRDefault="00E91D8D" w:rsidP="00A40A2A"/>
    <w:p w14:paraId="41587334" w14:textId="01A3304B" w:rsidR="00E91D8D" w:rsidRDefault="00E91D8D" w:rsidP="00A40A2A"/>
    <w:p w14:paraId="6C806B6F" w14:textId="2CAA3246" w:rsidR="00E91D8D" w:rsidRDefault="00E91D8D" w:rsidP="00A40A2A"/>
    <w:p w14:paraId="4986DB18" w14:textId="2B59239E" w:rsidR="00E91D8D" w:rsidRDefault="00E91D8D" w:rsidP="00A40A2A"/>
    <w:p w14:paraId="17B710D9" w14:textId="66851F24" w:rsidR="00E91D8D" w:rsidRDefault="00E91D8D" w:rsidP="00A40A2A"/>
    <w:p w14:paraId="0AFABD41" w14:textId="1E840AAD" w:rsidR="00E91D8D" w:rsidRDefault="00E91D8D" w:rsidP="00A40A2A"/>
    <w:p w14:paraId="5F5C3F33" w14:textId="6C33FE7C" w:rsidR="00E91D8D" w:rsidRDefault="00E91D8D" w:rsidP="00A40A2A"/>
    <w:p w14:paraId="21B6BB2F" w14:textId="57CE3FB0" w:rsidR="00E91D8D" w:rsidRDefault="00E91D8D" w:rsidP="00A40A2A"/>
    <w:p w14:paraId="1E6E1A88" w14:textId="56369140" w:rsidR="00E91D8D" w:rsidRDefault="008B3715" w:rsidP="00CD100D">
      <w:pPr>
        <w:jc w:val="both"/>
      </w:pPr>
      <w:r>
        <w:t xml:space="preserve">A Figura 3 representa o Diagrama de Arquitetura da aplicação descrita ao longo deste relatório. É possível constatar que a solução apresentada é essencialmente composta por três componentes: a </w:t>
      </w:r>
      <w:r w:rsidRPr="00CD100D">
        <w:rPr>
          <w:b/>
        </w:rPr>
        <w:t>iGAM</w:t>
      </w:r>
      <w:r>
        <w:t xml:space="preserve">, a </w:t>
      </w:r>
      <w:r w:rsidRPr="00CD100D">
        <w:rPr>
          <w:b/>
        </w:rPr>
        <w:t>iAnalysis</w:t>
      </w:r>
      <w:r>
        <w:t xml:space="preserve"> e a </w:t>
      </w:r>
      <w:r w:rsidRPr="00CD100D">
        <w:rPr>
          <w:b/>
        </w:rPr>
        <w:t>GAM2017 DB</w:t>
      </w:r>
      <w:r>
        <w:t xml:space="preserve">. A primeira, a </w:t>
      </w:r>
      <w:r w:rsidRPr="00CD100D">
        <w:rPr>
          <w:b/>
        </w:rPr>
        <w:t>iGAM</w:t>
      </w:r>
      <w:r>
        <w:t>, é o componente central de toda a solução. Assenta numa arquitetura MVC (Model View Controller), o que nos permite manter o código organizado, seguindo uma abordagem DRY (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>) e de “</w:t>
      </w:r>
      <w:proofErr w:type="spellStart"/>
      <w:r>
        <w:t>High</w:t>
      </w:r>
      <w:proofErr w:type="spellEnd"/>
      <w:r w:rsidRPr="008B3715">
        <w:t xml:space="preserve"> </w:t>
      </w:r>
      <w:proofErr w:type="spellStart"/>
      <w:r>
        <w:t>C</w:t>
      </w:r>
      <w:r w:rsidRPr="008B3715">
        <w:t>ohesion</w:t>
      </w:r>
      <w:proofErr w:type="spellEnd"/>
      <w:r w:rsidRPr="008B3715">
        <w:t xml:space="preserve"> </w:t>
      </w:r>
      <w:r>
        <w:t xml:space="preserve">and </w:t>
      </w:r>
      <w:proofErr w:type="spellStart"/>
      <w:r>
        <w:t>L</w:t>
      </w:r>
      <w:r w:rsidRPr="008B3715">
        <w:t>ow</w:t>
      </w:r>
      <w:proofErr w:type="spellEnd"/>
      <w:r w:rsidRPr="008B3715">
        <w:t xml:space="preserve"> </w:t>
      </w:r>
      <w:proofErr w:type="spellStart"/>
      <w:r>
        <w:t>C</w:t>
      </w:r>
      <w:r w:rsidRPr="008B3715">
        <w:t>oupling</w:t>
      </w:r>
      <w:proofErr w:type="spellEnd"/>
      <w:r>
        <w:t xml:space="preserve">”. O componente </w:t>
      </w:r>
      <w:r w:rsidRPr="00CD100D">
        <w:rPr>
          <w:b/>
        </w:rPr>
        <w:t>GAM2017 DB</w:t>
      </w:r>
      <w:r>
        <w:t xml:space="preserve">, representa a base de dados alojada na </w:t>
      </w:r>
      <w:r w:rsidRPr="008B3715">
        <w:rPr>
          <w:i/>
        </w:rPr>
        <w:t>cloud</w:t>
      </w:r>
      <w:r>
        <w:t xml:space="preserve">, sendo a comunicação de dados mediada pela </w:t>
      </w:r>
      <w:proofErr w:type="spellStart"/>
      <w:r w:rsidRPr="00CD100D">
        <w:rPr>
          <w:b/>
        </w:rPr>
        <w:t>Entity</w:t>
      </w:r>
      <w:proofErr w:type="spellEnd"/>
      <w:r w:rsidRPr="00CD100D">
        <w:rPr>
          <w:b/>
        </w:rPr>
        <w:t xml:space="preserve"> Framework</w:t>
      </w:r>
      <w:r w:rsidR="00CD100D">
        <w:t xml:space="preserve"> da Microsoft</w:t>
      </w:r>
      <w:r>
        <w:t xml:space="preserve">. Por fim, o componente </w:t>
      </w:r>
      <w:r w:rsidRPr="00CD100D">
        <w:rPr>
          <w:b/>
        </w:rPr>
        <w:t>iAnalysis</w:t>
      </w:r>
      <w:r>
        <w:t>, representa uma API que é responsável por analisar pedidos de análises de sangue, oriundo da plataforma iGAM. Este componente não tem persistência de dados e comunica sincronamente com a plataforma iGAM, isto é, recebe um pedido REST, processa os dados e devolve na resposta desse mesmo pedido os resultados da análise realizada.</w:t>
      </w:r>
      <w:r w:rsidR="00EF0A99">
        <w:t xml:space="preserve"> Por fim, o componente </w:t>
      </w:r>
      <w:proofErr w:type="spellStart"/>
      <w:r w:rsidR="00EF0A99" w:rsidRPr="00EF0A99">
        <w:rPr>
          <w:b/>
        </w:rPr>
        <w:t>iGAMBot</w:t>
      </w:r>
      <w:proofErr w:type="spellEnd"/>
      <w:r w:rsidR="00EF0A99">
        <w:t xml:space="preserve"> representa o Chatbot da Microsoft incluído neste projeto, sendo o mesmo responsável por comunicar por pedidos REST com a API da iGAM, de modo a conseguir executar ações pelo e para o Utente, nomeadamente esclarecimento de dúvidas (dinheiro e/ou idade), marcação/cancelamento de consultas e consulta dos resultados do espermograma. </w:t>
      </w:r>
    </w:p>
    <w:p w14:paraId="69D2A855" w14:textId="77777777" w:rsidR="00E91D8D" w:rsidRDefault="00E91D8D" w:rsidP="00A40A2A"/>
    <w:p w14:paraId="1DDE15F3" w14:textId="55C45B43" w:rsidR="00A25EC7" w:rsidRDefault="00A25EC7" w:rsidP="00A25EC7"/>
    <w:p w14:paraId="683745A1" w14:textId="24FA7D5C" w:rsidR="00A25EC7" w:rsidRDefault="00A25EC7" w:rsidP="00A25EC7"/>
    <w:p w14:paraId="38A8061E" w14:textId="2E40CC23" w:rsidR="00E91D8D" w:rsidRDefault="00E91D8D" w:rsidP="00A25EC7"/>
    <w:p w14:paraId="67061F0F" w14:textId="77777777" w:rsidR="00E91D8D" w:rsidRPr="00875462" w:rsidRDefault="00E91D8D" w:rsidP="001A1EE6">
      <w:pPr>
        <w:ind w:left="0"/>
      </w:pPr>
      <w:bookmarkStart w:id="91" w:name="_GoBack"/>
      <w:bookmarkEnd w:id="91"/>
    </w:p>
    <w:p w14:paraId="15DB3EC7" w14:textId="77C412FE" w:rsidR="002F7354" w:rsidRDefault="004B25A2" w:rsidP="004B25A2">
      <w:pPr>
        <w:pStyle w:val="Ttulo1"/>
        <w:numPr>
          <w:ilvl w:val="0"/>
          <w:numId w:val="0"/>
        </w:numPr>
        <w:ind w:left="719" w:hanging="435"/>
      </w:pPr>
      <w:bookmarkStart w:id="92" w:name="_Toc503008087"/>
      <w:r>
        <w:lastRenderedPageBreak/>
        <w:t>5</w:t>
      </w:r>
      <w:r>
        <w:tab/>
      </w:r>
      <w:r w:rsidR="002F7354">
        <w:t>Funcionalidades implementadas</w:t>
      </w:r>
      <w:bookmarkEnd w:id="92"/>
    </w:p>
    <w:p w14:paraId="37FFD777" w14:textId="601E4FF9" w:rsidR="008D3D4B" w:rsidRPr="008D3D4B" w:rsidRDefault="008D3D4B" w:rsidP="009B24D0">
      <w:pPr>
        <w:pStyle w:val="PargrafodaLista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93" w:name="_Toc499477102"/>
      <w:bookmarkStart w:id="94" w:name="_Toc500183026"/>
      <w:bookmarkStart w:id="95" w:name="_Toc500429783"/>
      <w:bookmarkStart w:id="96" w:name="_Toc502864733"/>
      <w:bookmarkStart w:id="97" w:name="_Toc502959826"/>
      <w:bookmarkStart w:id="98" w:name="_Toc502960644"/>
      <w:bookmarkStart w:id="99" w:name="_Toc503008088"/>
      <w:bookmarkEnd w:id="93"/>
      <w:bookmarkEnd w:id="94"/>
      <w:bookmarkEnd w:id="95"/>
      <w:bookmarkEnd w:id="96"/>
      <w:bookmarkEnd w:id="97"/>
      <w:bookmarkEnd w:id="98"/>
      <w:bookmarkEnd w:id="99"/>
    </w:p>
    <w:p w14:paraId="471A3714" w14:textId="77777777" w:rsidR="008D3D4B" w:rsidRPr="008D3D4B" w:rsidRDefault="008D3D4B" w:rsidP="009B24D0">
      <w:pPr>
        <w:pStyle w:val="PargrafodaLista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100" w:name="_Toc499477103"/>
      <w:bookmarkStart w:id="101" w:name="_Toc500183027"/>
      <w:bookmarkStart w:id="102" w:name="_Toc500429784"/>
      <w:bookmarkStart w:id="103" w:name="_Toc502864734"/>
      <w:bookmarkStart w:id="104" w:name="_Toc502959827"/>
      <w:bookmarkStart w:id="105" w:name="_Toc502960645"/>
      <w:bookmarkStart w:id="106" w:name="_Toc503008089"/>
      <w:bookmarkEnd w:id="100"/>
      <w:bookmarkEnd w:id="101"/>
      <w:bookmarkEnd w:id="102"/>
      <w:bookmarkEnd w:id="103"/>
      <w:bookmarkEnd w:id="104"/>
      <w:bookmarkEnd w:id="105"/>
      <w:bookmarkEnd w:id="106"/>
    </w:p>
    <w:p w14:paraId="03A5C58D" w14:textId="77777777" w:rsidR="008D3D4B" w:rsidRPr="008D3D4B" w:rsidRDefault="008D3D4B" w:rsidP="009B24D0">
      <w:pPr>
        <w:pStyle w:val="PargrafodaLista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107" w:name="_Toc499477104"/>
      <w:bookmarkStart w:id="108" w:name="_Toc500183028"/>
      <w:bookmarkStart w:id="109" w:name="_Toc500429785"/>
      <w:bookmarkStart w:id="110" w:name="_Toc502864735"/>
      <w:bookmarkStart w:id="111" w:name="_Toc502959828"/>
      <w:bookmarkStart w:id="112" w:name="_Toc502960646"/>
      <w:bookmarkStart w:id="113" w:name="_Toc503008090"/>
      <w:bookmarkEnd w:id="107"/>
      <w:bookmarkEnd w:id="108"/>
      <w:bookmarkEnd w:id="109"/>
      <w:bookmarkEnd w:id="110"/>
      <w:bookmarkEnd w:id="111"/>
      <w:bookmarkEnd w:id="112"/>
      <w:bookmarkEnd w:id="113"/>
    </w:p>
    <w:p w14:paraId="4BCE1907" w14:textId="79D9FE42" w:rsidR="008D3D4B" w:rsidRDefault="008D3D4B" w:rsidP="009B24D0">
      <w:pPr>
        <w:pStyle w:val="Cabealho2"/>
        <w:numPr>
          <w:ilvl w:val="1"/>
          <w:numId w:val="6"/>
        </w:numPr>
      </w:pPr>
      <w:bookmarkStart w:id="114" w:name="_Toc503008091"/>
      <w:r>
        <w:t>REQ 1</w:t>
      </w:r>
      <w:r w:rsidR="00EA2B19">
        <w:t xml:space="preserve"> – </w:t>
      </w:r>
      <w:r w:rsidR="00113A4B">
        <w:t>Segurança: Dados encriptados na BD</w:t>
      </w:r>
      <w:bookmarkEnd w:id="114"/>
    </w:p>
    <w:p w14:paraId="7D0E3FE1" w14:textId="656DA815" w:rsidR="00A25EC7" w:rsidRDefault="001151C7" w:rsidP="009B24D0">
      <w:pPr>
        <w:pStyle w:val="Cabealho3"/>
        <w:numPr>
          <w:ilvl w:val="2"/>
          <w:numId w:val="6"/>
        </w:numPr>
      </w:pPr>
      <w:bookmarkStart w:id="115" w:name="_Toc503008092"/>
      <w:r>
        <w:t>Análise de requisitos</w:t>
      </w:r>
      <w:bookmarkEnd w:id="115"/>
    </w:p>
    <w:p w14:paraId="3AD61721" w14:textId="190B7A04" w:rsidR="001151C7" w:rsidRDefault="001151C7" w:rsidP="001151C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1151C7" w14:paraId="02E017F9" w14:textId="77777777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8C6E6CF" w14:textId="25517D2D" w:rsidR="001151C7" w:rsidRPr="001151C7" w:rsidRDefault="001151C7" w:rsidP="001151C7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41916BC4" w14:textId="1A450611" w:rsidR="001151C7" w:rsidRDefault="001151C7" w:rsidP="001151C7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</w:t>
            </w:r>
          </w:p>
        </w:tc>
      </w:tr>
      <w:tr w:rsidR="001151C7" w14:paraId="491B129D" w14:textId="77777777" w:rsidTr="0085598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A044FCC" w14:textId="605B82A2" w:rsidR="001151C7" w:rsidRPr="001151C7" w:rsidRDefault="001151C7" w:rsidP="001151C7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276229F" w14:textId="53854F8D" w:rsidR="001151C7" w:rsidRDefault="00113A4B" w:rsidP="001151C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Segurança: Dados encriptados na BD</w:t>
            </w:r>
          </w:p>
        </w:tc>
      </w:tr>
      <w:tr w:rsidR="006A7EDA" w14:paraId="6CA2A83D" w14:textId="77777777" w:rsidTr="0085598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C400ADD" w14:textId="7560C530" w:rsidR="006A7EDA" w:rsidRPr="001151C7" w:rsidRDefault="006A7EDA" w:rsidP="006A7EDA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FEDB0C0" w14:textId="4EA25954" w:rsidR="006A7EDA" w:rsidRDefault="006A7EDA" w:rsidP="006A7ED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no sistema, pretende registar-se como dador inserindo os campos de dados solicitados na operação. Após o sucesso de registo, o sistema procede a um processo de encriptação dos principais campos de dados que identifiquem o utente, como por exemplo o nome e número de identificação pessoal, sendo estes dados armazenados na base de dados com encriptação usada pelo sistema.</w:t>
            </w:r>
          </w:p>
        </w:tc>
      </w:tr>
    </w:tbl>
    <w:p w14:paraId="6854A43F" w14:textId="205652A4" w:rsidR="001151C7" w:rsidRDefault="001151C7" w:rsidP="001151C7"/>
    <w:p w14:paraId="2AAD218A" w14:textId="77777777" w:rsidR="003510B3" w:rsidRDefault="003510B3" w:rsidP="001151C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E60E9" w14:paraId="58DEB852" w14:textId="77777777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D28A1C" w14:textId="77B07907" w:rsidR="003E06E8" w:rsidRDefault="003E06E8" w:rsidP="003E06E8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F090A58" w14:textId="006EBCC6" w:rsidR="003E06E8" w:rsidRDefault="003E06E8" w:rsidP="003E06E8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A7EDA" w14:paraId="79952A5B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10A122D" w14:textId="29DB2770" w:rsidR="006A7EDA" w:rsidRPr="00E55636" w:rsidRDefault="00E55636" w:rsidP="00E55636">
            <w:pPr>
              <w:spacing w:after="0"/>
              <w:ind w:left="0"/>
              <w:rPr>
                <w:b w:val="0"/>
              </w:rPr>
            </w:pPr>
            <w:r w:rsidRPr="00E55636">
              <w:rPr>
                <w:b w:val="0"/>
              </w:rPr>
              <w:t>1 -</w:t>
            </w:r>
            <w:r w:rsidR="006A7EDA" w:rsidRPr="00E55636">
              <w:rPr>
                <w:b w:val="0"/>
              </w:rPr>
              <w:t xml:space="preserve"> O Utente seleciona a opção para se registar como dador</w:t>
            </w:r>
          </w:p>
        </w:tc>
        <w:tc>
          <w:tcPr>
            <w:tcW w:w="4675" w:type="dxa"/>
          </w:tcPr>
          <w:p w14:paraId="2A682D0E" w14:textId="16F31ED1" w:rsidR="006A7EDA" w:rsidRDefault="006A7EDA" w:rsidP="00E55636">
            <w:pPr>
              <w:ind w:left="14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O sistema abre a view associada para o registo do dador;</w:t>
            </w:r>
          </w:p>
        </w:tc>
      </w:tr>
      <w:tr w:rsidR="006A7EDA" w14:paraId="63F794A8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86CEB5" w14:textId="02E284BD" w:rsidR="006A7EDA" w:rsidRPr="00E55636" w:rsidRDefault="00E55636" w:rsidP="00E55636">
            <w:pPr>
              <w:spacing w:after="0"/>
              <w:ind w:left="0"/>
              <w:rPr>
                <w:b w:val="0"/>
              </w:rPr>
            </w:pPr>
            <w:r w:rsidRPr="00E55636">
              <w:rPr>
                <w:b w:val="0"/>
              </w:rPr>
              <w:t xml:space="preserve">2 - </w:t>
            </w:r>
            <w:r w:rsidR="006A7EDA" w:rsidRPr="00E55636">
              <w:rPr>
                <w:b w:val="0"/>
              </w:rPr>
              <w:t>O Utente introduz os dados no sistema</w:t>
            </w:r>
          </w:p>
        </w:tc>
        <w:tc>
          <w:tcPr>
            <w:tcW w:w="4675" w:type="dxa"/>
          </w:tcPr>
          <w:p w14:paraId="50B4D417" w14:textId="6F32CDFE" w:rsidR="006A7EDA" w:rsidRDefault="00E55636" w:rsidP="00E55636">
            <w:pPr>
              <w:ind w:left="14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</w:t>
            </w:r>
            <w:r w:rsidR="006A7EDA">
              <w:t xml:space="preserve">– O </w:t>
            </w:r>
            <w:r>
              <w:t>C</w:t>
            </w:r>
            <w:r w:rsidR="006A7EDA">
              <w:t>ontroller “</w:t>
            </w:r>
            <w:proofErr w:type="spellStart"/>
            <w:r w:rsidR="006A7EDA">
              <w:t>DadorsController</w:t>
            </w:r>
            <w:proofErr w:type="spellEnd"/>
            <w:r w:rsidR="006A7EDA">
              <w:t xml:space="preserve">” recebe os dados do </w:t>
            </w:r>
            <w:r>
              <w:t>U</w:t>
            </w:r>
            <w:r w:rsidR="006A7EDA">
              <w:t>tent</w:t>
            </w:r>
            <w:r>
              <w:t>e</w:t>
            </w:r>
            <w:r w:rsidR="006A7EDA">
              <w:t xml:space="preserve"> e executa o serviço “</w:t>
            </w:r>
            <w:proofErr w:type="spellStart"/>
            <w:r w:rsidR="006A7EDA">
              <w:t>EncryptorDador</w:t>
            </w:r>
            <w:proofErr w:type="spellEnd"/>
            <w:r w:rsidR="006A7EDA">
              <w:t>” para proceder à encriptação dos dados;</w:t>
            </w:r>
          </w:p>
          <w:p w14:paraId="44394422" w14:textId="2928C058" w:rsidR="006A7EDA" w:rsidRDefault="00E55636" w:rsidP="00E55636">
            <w:pPr>
              <w:ind w:left="14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</w:t>
            </w:r>
            <w:r w:rsidR="006A7EDA">
              <w:t xml:space="preserve">– O </w:t>
            </w:r>
            <w:r>
              <w:t>C</w:t>
            </w:r>
            <w:r w:rsidR="006A7EDA">
              <w:t>ontroller procede ao armazenamento dos dados encriptados na base de dados, após retornados pelo serviço.</w:t>
            </w:r>
          </w:p>
        </w:tc>
      </w:tr>
    </w:tbl>
    <w:p w14:paraId="7E27F450" w14:textId="77777777" w:rsidR="003510B3" w:rsidRDefault="003510B3" w:rsidP="003E06E8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0749A4" w14:paraId="4B66C5C6" w14:textId="397C022D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4081D9E" w14:textId="154EF601" w:rsidR="000749A4" w:rsidRDefault="000749A4" w:rsidP="0087346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6664FDBA" w14:textId="6EA47176" w:rsidR="000749A4" w:rsidRDefault="000749A4" w:rsidP="0087346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656C4A64" w14:textId="56710EB6" w:rsidR="000749A4" w:rsidRDefault="000749A4" w:rsidP="0087346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D54766" w14:paraId="5B4F4F5B" w14:textId="066EDA90" w:rsidTr="00855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0BE2AC6" w14:textId="3BDD738E" w:rsidR="00D54766" w:rsidRPr="000749A4" w:rsidRDefault="00D54766" w:rsidP="00D54766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5A7BD2B5" w14:textId="3C8C8B42" w:rsidR="00D54766" w:rsidRPr="000749A4" w:rsidRDefault="00D54766" w:rsidP="00D5476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Os dados sensíveis do utente são armazenados na base de dados com encriptação</w:t>
            </w:r>
          </w:p>
        </w:tc>
        <w:tc>
          <w:tcPr>
            <w:tcW w:w="2854" w:type="dxa"/>
          </w:tcPr>
          <w:p w14:paraId="65C37FEE" w14:textId="3D4D9C71" w:rsidR="00D54766" w:rsidRPr="000749A4" w:rsidRDefault="00D54766" w:rsidP="00D5476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69ED2022" w14:textId="6E313801" w:rsidR="003510B3" w:rsidRDefault="003510B3" w:rsidP="00F54CA1">
      <w:pPr>
        <w:ind w:left="0"/>
      </w:pPr>
    </w:p>
    <w:p w14:paraId="713E61DE" w14:textId="2264AB38" w:rsidR="00113A4B" w:rsidRDefault="00113A4B" w:rsidP="00F54CA1">
      <w:pPr>
        <w:ind w:left="0"/>
      </w:pPr>
    </w:p>
    <w:p w14:paraId="0B093686" w14:textId="5836A255" w:rsidR="00113A4B" w:rsidRDefault="00113A4B" w:rsidP="00F54CA1">
      <w:pPr>
        <w:ind w:left="0"/>
      </w:pPr>
    </w:p>
    <w:p w14:paraId="42FE700B" w14:textId="2DF88C16" w:rsidR="00113A4B" w:rsidRDefault="00113A4B" w:rsidP="00F54CA1">
      <w:pPr>
        <w:ind w:left="0"/>
      </w:pPr>
    </w:p>
    <w:p w14:paraId="3322E3DC" w14:textId="286DBAAF" w:rsidR="00113A4B" w:rsidRDefault="00113A4B" w:rsidP="00F54CA1">
      <w:pPr>
        <w:ind w:left="0"/>
      </w:pPr>
    </w:p>
    <w:p w14:paraId="5BD92536" w14:textId="77777777" w:rsidR="00113A4B" w:rsidRPr="003E60E9" w:rsidRDefault="00113A4B" w:rsidP="00F54CA1">
      <w:pPr>
        <w:ind w:left="0"/>
      </w:pPr>
    </w:p>
    <w:p w14:paraId="3B12734E" w14:textId="3CFDE20A" w:rsidR="00A25EC7" w:rsidRDefault="001151C7" w:rsidP="009B24D0">
      <w:pPr>
        <w:pStyle w:val="Cabealho3"/>
        <w:numPr>
          <w:ilvl w:val="2"/>
          <w:numId w:val="6"/>
        </w:numPr>
      </w:pPr>
      <w:bookmarkStart w:id="116" w:name="_Toc503008093"/>
      <w:r>
        <w:lastRenderedPageBreak/>
        <w:t>Ilustração da funcionalidade</w:t>
      </w:r>
      <w:bookmarkEnd w:id="116"/>
    </w:p>
    <w:p w14:paraId="113696E3" w14:textId="77777777" w:rsidR="00D54766" w:rsidRDefault="00D54766" w:rsidP="00D54766">
      <w:pPr>
        <w:jc w:val="both"/>
      </w:pPr>
      <w:r>
        <w:t>Como se pode observar nas figuras abaixo, a encriptação e desencriptação dos dados relativos ao dador no sistema, é da responsabilidade do “</w:t>
      </w:r>
      <w:proofErr w:type="spellStart"/>
      <w:r>
        <w:t>EncryptorDador</w:t>
      </w:r>
      <w:proofErr w:type="spellEnd"/>
      <w:r>
        <w:t>” que trata de fornecer os serviços específicos para o dador, tirando partido de funcionalidades de encriptação da Microsoft relativas ao “</w:t>
      </w:r>
      <w:proofErr w:type="spellStart"/>
      <w:r>
        <w:t>IDataProtectionProvider</w:t>
      </w:r>
      <w:proofErr w:type="spellEnd"/>
      <w:r>
        <w:t>”.</w:t>
      </w:r>
    </w:p>
    <w:p w14:paraId="4431560F" w14:textId="38E8DCC1" w:rsidR="00653980" w:rsidRDefault="00D54766" w:rsidP="00D54766">
      <w:pPr>
        <w:jc w:val="both"/>
      </w:pPr>
      <w:r>
        <w:t xml:space="preserve">Os dados por sua vez </w:t>
      </w:r>
      <w:r w:rsidR="00E55636">
        <w:t xml:space="preserve">estes dados </w:t>
      </w:r>
      <w:r>
        <w:t xml:space="preserve">irão aparecer encriptados nos </w:t>
      </w:r>
      <w:r w:rsidR="00E55636">
        <w:t xml:space="preserve">respetivos </w:t>
      </w:r>
      <w:r>
        <w:t xml:space="preserve">campos da base de dados, como se pode visualizar na </w:t>
      </w:r>
      <w:r>
        <w:fldChar w:fldCharType="begin"/>
      </w:r>
      <w:r>
        <w:instrText xml:space="preserve"> REF _Ref502959802 \h  \* MERGEFORMAT </w:instrText>
      </w:r>
      <w:r>
        <w:fldChar w:fldCharType="separate"/>
      </w:r>
      <w:r w:rsidR="00257DC6">
        <w:t xml:space="preserve">Figura </w:t>
      </w:r>
      <w:r w:rsidR="00257DC6">
        <w:rPr>
          <w:noProof/>
        </w:rPr>
        <w:t>6</w:t>
      </w:r>
      <w:r>
        <w:fldChar w:fldCharType="end"/>
      </w:r>
      <w:r>
        <w:t>.</w:t>
      </w:r>
    </w:p>
    <w:p w14:paraId="4A5880EB" w14:textId="77777777" w:rsidR="00E55636" w:rsidRDefault="00E55636" w:rsidP="00D54766">
      <w:pPr>
        <w:jc w:val="both"/>
      </w:pPr>
    </w:p>
    <w:p w14:paraId="4369CDE2" w14:textId="77777777" w:rsidR="00CE72C5" w:rsidRDefault="00D54766" w:rsidP="00CE72C5">
      <w:pPr>
        <w:keepNext/>
        <w:jc w:val="center"/>
      </w:pPr>
      <w:r>
        <w:rPr>
          <w:noProof/>
        </w:rPr>
        <w:drawing>
          <wp:inline distT="0" distB="0" distL="0" distR="0" wp14:anchorId="257D028F" wp14:editId="2133773B">
            <wp:extent cx="2668905" cy="680720"/>
            <wp:effectExtent l="0" t="0" r="0" b="5080"/>
            <wp:docPr id="32" name="Picture 32" descr="https://i.gyazo.com/8dde0624d45fc840ca1e13a03a9a3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gyazo.com/8dde0624d45fc840ca1e13a03a9a354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0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70C1" w14:textId="0D359EDA" w:rsidR="00D54766" w:rsidRDefault="00CE72C5" w:rsidP="00CE72C5">
      <w:pPr>
        <w:pStyle w:val="Legenda"/>
        <w:jc w:val="center"/>
      </w:pPr>
      <w:bookmarkStart w:id="117" w:name="_Toc5030080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C357E">
        <w:rPr>
          <w:noProof/>
        </w:rPr>
        <w:t>4</w:t>
      </w:r>
      <w:r>
        <w:fldChar w:fldCharType="end"/>
      </w:r>
      <w:r>
        <w:t xml:space="preserve"> - </w:t>
      </w:r>
      <w:r w:rsidRPr="003B6D42">
        <w:t>Encriptação Dador</w:t>
      </w:r>
      <w:bookmarkEnd w:id="117"/>
    </w:p>
    <w:p w14:paraId="104E0716" w14:textId="77777777" w:rsidR="00D54766" w:rsidRPr="00D54766" w:rsidRDefault="00D54766" w:rsidP="00D54766"/>
    <w:p w14:paraId="1F4491DF" w14:textId="77777777" w:rsidR="00CE72C5" w:rsidRDefault="00D54766" w:rsidP="00CE72C5">
      <w:pPr>
        <w:keepNext/>
        <w:jc w:val="center"/>
      </w:pPr>
      <w:r>
        <w:rPr>
          <w:noProof/>
        </w:rPr>
        <w:drawing>
          <wp:inline distT="0" distB="0" distL="0" distR="0" wp14:anchorId="0BA81E21" wp14:editId="4E71C981">
            <wp:extent cx="5943600" cy="159385"/>
            <wp:effectExtent l="0" t="0" r="0" b="0"/>
            <wp:docPr id="35" name="Picture 35" descr="https://i.gyazo.com/405f663a7ecf4ebf9dcf7c805b3c7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405f663a7ecf4ebf9dcf7c805b3c716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4C90" w14:textId="5701F082" w:rsidR="00D54766" w:rsidRDefault="00CE72C5" w:rsidP="00CE72C5">
      <w:pPr>
        <w:pStyle w:val="Legenda"/>
        <w:jc w:val="center"/>
      </w:pPr>
      <w:bookmarkStart w:id="118" w:name="_Toc5030080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C357E">
        <w:rPr>
          <w:noProof/>
        </w:rPr>
        <w:t>5</w:t>
      </w:r>
      <w:r>
        <w:fldChar w:fldCharType="end"/>
      </w:r>
      <w:r>
        <w:t xml:space="preserve"> - </w:t>
      </w:r>
      <w:r w:rsidRPr="00E67B9D">
        <w:t>Desencriptação Dador</w:t>
      </w:r>
      <w:bookmarkEnd w:id="118"/>
    </w:p>
    <w:p w14:paraId="0B961260" w14:textId="77777777" w:rsidR="00D54766" w:rsidRPr="00D54766" w:rsidRDefault="00D54766" w:rsidP="00D54766"/>
    <w:p w14:paraId="694F8F95" w14:textId="77777777" w:rsidR="00CE72C5" w:rsidRDefault="00D54766" w:rsidP="00CE72C5">
      <w:pPr>
        <w:keepNext/>
        <w:jc w:val="center"/>
      </w:pPr>
      <w:r>
        <w:rPr>
          <w:noProof/>
        </w:rPr>
        <w:drawing>
          <wp:inline distT="0" distB="0" distL="0" distR="0" wp14:anchorId="03A6DE11" wp14:editId="7E4C471B">
            <wp:extent cx="5730875" cy="829310"/>
            <wp:effectExtent l="0" t="0" r="3175" b="8890"/>
            <wp:docPr id="33" name="Picture 33" descr="https://i.gyazo.com/b7d4020d3d501c5256104b75931167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b7d4020d3d501c5256104b75931167ab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392B" w14:textId="4255F704" w:rsidR="00D54766" w:rsidRDefault="00CE72C5" w:rsidP="00CE72C5">
      <w:pPr>
        <w:pStyle w:val="Legenda"/>
        <w:jc w:val="center"/>
      </w:pPr>
      <w:bookmarkStart w:id="119" w:name="_Toc5030080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C357E">
        <w:rPr>
          <w:noProof/>
        </w:rPr>
        <w:t>6</w:t>
      </w:r>
      <w:r>
        <w:fldChar w:fldCharType="end"/>
      </w:r>
      <w:r>
        <w:t xml:space="preserve"> - </w:t>
      </w:r>
      <w:r w:rsidRPr="00E45152">
        <w:t>Dados encriptados</w:t>
      </w:r>
      <w:bookmarkEnd w:id="119"/>
    </w:p>
    <w:p w14:paraId="10689E96" w14:textId="015CBC89" w:rsidR="00D54766" w:rsidRDefault="00D54766" w:rsidP="00653980"/>
    <w:p w14:paraId="5DB997BA" w14:textId="77777777" w:rsidR="00D54766" w:rsidRDefault="00D54766" w:rsidP="00653980"/>
    <w:p w14:paraId="61DEAFFF" w14:textId="63E9C3DC" w:rsidR="00653980" w:rsidRDefault="00653980" w:rsidP="00653980"/>
    <w:p w14:paraId="20EF5F57" w14:textId="770712BA" w:rsidR="00653980" w:rsidRDefault="00653980" w:rsidP="00653980"/>
    <w:p w14:paraId="77C51CA3" w14:textId="482F14FE" w:rsidR="00653980" w:rsidRDefault="00653980" w:rsidP="00653980"/>
    <w:p w14:paraId="61E90E75" w14:textId="4FC988B6" w:rsidR="00653980" w:rsidRDefault="00653980" w:rsidP="00653980"/>
    <w:p w14:paraId="56D7A1B3" w14:textId="555AF967" w:rsidR="00653980" w:rsidRDefault="00653980" w:rsidP="00653980"/>
    <w:p w14:paraId="74AA99B9" w14:textId="0EABBCDE" w:rsidR="00653980" w:rsidRDefault="00653980" w:rsidP="00653980"/>
    <w:p w14:paraId="72193A77" w14:textId="1EC784F1" w:rsidR="00653980" w:rsidRDefault="00653980" w:rsidP="00653980"/>
    <w:p w14:paraId="480A9D9A" w14:textId="32E171B5" w:rsidR="00653980" w:rsidRDefault="00653980" w:rsidP="00653980"/>
    <w:p w14:paraId="67540054" w14:textId="2A0BDE46" w:rsidR="00653980" w:rsidRDefault="00653980" w:rsidP="00653980"/>
    <w:p w14:paraId="5C5DF417" w14:textId="32B2CF18" w:rsidR="00653980" w:rsidRDefault="00653980" w:rsidP="00653980"/>
    <w:p w14:paraId="667D940F" w14:textId="0DAA53BA" w:rsidR="00653980" w:rsidRDefault="00653980" w:rsidP="00653980"/>
    <w:p w14:paraId="358E6748" w14:textId="77777777" w:rsidR="00EE4A31" w:rsidRPr="00653980" w:rsidRDefault="00EE4A31" w:rsidP="00EE4A31">
      <w:pPr>
        <w:ind w:left="0"/>
      </w:pPr>
    </w:p>
    <w:p w14:paraId="2205E7D4" w14:textId="54C26D07" w:rsidR="00EE4A31" w:rsidRDefault="00411ABC" w:rsidP="009B24D0">
      <w:pPr>
        <w:pStyle w:val="Cabealho2"/>
        <w:numPr>
          <w:ilvl w:val="1"/>
          <w:numId w:val="6"/>
        </w:numPr>
      </w:pPr>
      <w:bookmarkStart w:id="120" w:name="_Toc503008094"/>
      <w:r>
        <w:lastRenderedPageBreak/>
        <w:t>REQ 2</w:t>
      </w:r>
      <w:r w:rsidR="00EA2B19">
        <w:t xml:space="preserve"> – </w:t>
      </w:r>
      <w:r w:rsidR="00217FE9">
        <w:t>Registo de dador em happy-hour</w:t>
      </w:r>
      <w:bookmarkEnd w:id="120"/>
    </w:p>
    <w:p w14:paraId="55336664" w14:textId="77777777" w:rsidR="00EE4A31" w:rsidRDefault="00EE4A31" w:rsidP="009B24D0">
      <w:pPr>
        <w:pStyle w:val="Cabealho3"/>
        <w:numPr>
          <w:ilvl w:val="2"/>
          <w:numId w:val="6"/>
        </w:numPr>
      </w:pPr>
      <w:bookmarkStart w:id="121" w:name="_Toc503008095"/>
      <w:r>
        <w:t>Análise de requisitos</w:t>
      </w:r>
      <w:bookmarkEnd w:id="121"/>
    </w:p>
    <w:p w14:paraId="2FEBE631" w14:textId="77777777" w:rsidR="00EE4A31" w:rsidRDefault="00EE4A31" w:rsidP="00EE4A31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E4A31" w14:paraId="7C87BDE9" w14:textId="77777777" w:rsidTr="00B110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7EAB3CE" w14:textId="77777777" w:rsidR="00EE4A31" w:rsidRPr="001151C7" w:rsidRDefault="00EE4A31" w:rsidP="00EE4A31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2009CAF" w14:textId="108CBB0D" w:rsidR="00EE4A31" w:rsidRDefault="00B7484A" w:rsidP="00EE4A31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2</w:t>
            </w:r>
          </w:p>
        </w:tc>
      </w:tr>
      <w:tr w:rsidR="001F016E" w14:paraId="4CCC446E" w14:textId="77777777" w:rsidTr="00B11020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E8D99C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950D371" w14:textId="0DE470B8" w:rsidR="001F016E" w:rsidRDefault="00217FE9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Registo do dador em </w:t>
            </w:r>
            <w:r w:rsidRPr="00217FE9">
              <w:rPr>
                <w:i/>
              </w:rPr>
              <w:t>happy-hour</w:t>
            </w:r>
            <w:r>
              <w:t xml:space="preserve"> com match de fotografia do dador versus recetor</w:t>
            </w:r>
          </w:p>
        </w:tc>
      </w:tr>
      <w:tr w:rsidR="001F016E" w14:paraId="7D9BD572" w14:textId="77777777" w:rsidTr="00B11020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536A1A82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887D24E" w14:textId="5160C9B7" w:rsidR="001F016E" w:rsidRDefault="00217FE9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</w:t>
            </w:r>
            <w:r w:rsidR="001F016E">
              <w:t xml:space="preserve">, enquanto utilizador </w:t>
            </w:r>
            <w:r>
              <w:t xml:space="preserve">não </w:t>
            </w:r>
            <w:r w:rsidR="001F016E">
              <w:t>registado do sistema, pode</w:t>
            </w:r>
            <w:r>
              <w:t xml:space="preserve"> …</w:t>
            </w:r>
          </w:p>
        </w:tc>
      </w:tr>
    </w:tbl>
    <w:p w14:paraId="5E5871D2" w14:textId="77777777" w:rsidR="00EE4A31" w:rsidRDefault="00EE4A31" w:rsidP="00EE4A31"/>
    <w:p w14:paraId="3FAB71D8" w14:textId="77777777" w:rsidR="00217FE9" w:rsidRDefault="00217FE9" w:rsidP="00217FE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7FE9" w14:paraId="45718F99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F3B387F" w14:textId="77777777" w:rsidR="00217FE9" w:rsidRDefault="00217FE9" w:rsidP="00D342E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0DF32F7D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217FE9" w14:paraId="2F37BC30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9EBB79" w14:textId="77777777" w:rsidR="00217FE9" w:rsidRPr="00217FE9" w:rsidRDefault="00217FE9" w:rsidP="00217FE9">
            <w:pPr>
              <w:pStyle w:val="PargrafodaLista"/>
              <w:numPr>
                <w:ilvl w:val="1"/>
                <w:numId w:val="11"/>
              </w:numPr>
              <w:spacing w:after="0"/>
            </w:pPr>
            <w:r>
              <w:rPr>
                <w:b w:val="0"/>
              </w:rPr>
              <w:t>–</w:t>
            </w:r>
          </w:p>
          <w:p w14:paraId="548AD118" w14:textId="77777777" w:rsidR="00217FE9" w:rsidRPr="00217FE9" w:rsidRDefault="00217FE9" w:rsidP="00217FE9">
            <w:pPr>
              <w:pStyle w:val="PargrafodaLista"/>
              <w:numPr>
                <w:ilvl w:val="1"/>
                <w:numId w:val="11"/>
              </w:numPr>
              <w:spacing w:after="0"/>
              <w:rPr>
                <w:b w:val="0"/>
              </w:rPr>
            </w:pPr>
            <w:r w:rsidRPr="00217FE9">
              <w:rPr>
                <w:b w:val="0"/>
              </w:rPr>
              <w:t xml:space="preserve">- </w:t>
            </w:r>
          </w:p>
        </w:tc>
        <w:tc>
          <w:tcPr>
            <w:tcW w:w="4675" w:type="dxa"/>
          </w:tcPr>
          <w:p w14:paraId="6C847223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1BA28D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</w:t>
            </w:r>
          </w:p>
        </w:tc>
      </w:tr>
      <w:tr w:rsidR="00217FE9" w14:paraId="75F0E197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3B436D" w14:textId="77777777" w:rsidR="00217FE9" w:rsidRPr="00873462" w:rsidRDefault="00217FE9" w:rsidP="00D342ED">
            <w:pPr>
              <w:pStyle w:val="PargrafodaLista"/>
              <w:spacing w:after="0"/>
              <w:ind w:left="45"/>
              <w:rPr>
                <w:b w:val="0"/>
              </w:rPr>
            </w:pPr>
            <w:r>
              <w:rPr>
                <w:b w:val="0"/>
              </w:rPr>
              <w:t>Sem ação humana</w:t>
            </w:r>
          </w:p>
        </w:tc>
        <w:tc>
          <w:tcPr>
            <w:tcW w:w="4675" w:type="dxa"/>
          </w:tcPr>
          <w:p w14:paraId="649652BC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Sem ação do sistema  </w:t>
            </w:r>
          </w:p>
        </w:tc>
      </w:tr>
    </w:tbl>
    <w:p w14:paraId="350B6241" w14:textId="77777777" w:rsidR="00217FE9" w:rsidRDefault="00217FE9" w:rsidP="00217FE9">
      <w:pPr>
        <w:ind w:left="0"/>
      </w:pPr>
    </w:p>
    <w:p w14:paraId="10C52FF5" w14:textId="77777777" w:rsidR="00217FE9" w:rsidRDefault="00217FE9" w:rsidP="00217FE9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217FE9" w14:paraId="6C2966E4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7CD8365" w14:textId="77777777" w:rsidR="00217FE9" w:rsidRDefault="00217FE9" w:rsidP="00D342ED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236BF24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294F8EE3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217FE9" w14:paraId="68877737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0B5D1D29" w14:textId="77777777" w:rsidR="00217FE9" w:rsidRPr="000749A4" w:rsidRDefault="00217FE9" w:rsidP="00D342ED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0E3469C4" w14:textId="77777777" w:rsidR="00217FE9" w:rsidRPr="000749A4" w:rsidRDefault="00217FE9" w:rsidP="00D342ED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BCA3CB4" w14:textId="77777777" w:rsidR="00217FE9" w:rsidRPr="000749A4" w:rsidRDefault="00217FE9" w:rsidP="00D342ED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2FF5712B" w14:textId="77777777" w:rsidR="00217FE9" w:rsidRDefault="00217FE9" w:rsidP="00217FE9">
      <w:pPr>
        <w:ind w:left="0"/>
      </w:pPr>
    </w:p>
    <w:p w14:paraId="7D293950" w14:textId="293E1BE7" w:rsidR="00EE4A31" w:rsidRDefault="00EE4A31" w:rsidP="00EE4A31">
      <w:pPr>
        <w:ind w:left="0"/>
      </w:pPr>
    </w:p>
    <w:p w14:paraId="4EC12C88" w14:textId="4E289B3C" w:rsidR="00217FE9" w:rsidRDefault="00217FE9" w:rsidP="00EE4A31">
      <w:pPr>
        <w:ind w:left="0"/>
      </w:pPr>
    </w:p>
    <w:p w14:paraId="06D838EC" w14:textId="2FE10D6C" w:rsidR="00217FE9" w:rsidRDefault="00217FE9" w:rsidP="00EE4A31">
      <w:pPr>
        <w:ind w:left="0"/>
      </w:pPr>
    </w:p>
    <w:p w14:paraId="67CCA693" w14:textId="022DCB75" w:rsidR="00217FE9" w:rsidRDefault="00217FE9" w:rsidP="00EE4A31">
      <w:pPr>
        <w:ind w:left="0"/>
      </w:pPr>
    </w:p>
    <w:p w14:paraId="31E30240" w14:textId="4521E5B9" w:rsidR="00217FE9" w:rsidRDefault="00217FE9" w:rsidP="00EE4A31">
      <w:pPr>
        <w:ind w:left="0"/>
      </w:pPr>
    </w:p>
    <w:p w14:paraId="4076D6B4" w14:textId="43082E28" w:rsidR="00217FE9" w:rsidRDefault="00217FE9" w:rsidP="00EE4A31">
      <w:pPr>
        <w:ind w:left="0"/>
      </w:pPr>
    </w:p>
    <w:p w14:paraId="2BDF9245" w14:textId="370478A3" w:rsidR="00217FE9" w:rsidRDefault="00217FE9" w:rsidP="00EE4A31">
      <w:pPr>
        <w:ind w:left="0"/>
      </w:pPr>
    </w:p>
    <w:p w14:paraId="4194CCB2" w14:textId="5BD177EB" w:rsidR="00217FE9" w:rsidRDefault="00217FE9" w:rsidP="00EE4A31">
      <w:pPr>
        <w:ind w:left="0"/>
      </w:pPr>
    </w:p>
    <w:p w14:paraId="0DF247CC" w14:textId="1189A790" w:rsidR="00217FE9" w:rsidRDefault="00217FE9" w:rsidP="00EE4A31">
      <w:pPr>
        <w:ind w:left="0"/>
      </w:pPr>
    </w:p>
    <w:p w14:paraId="68EE079E" w14:textId="3F98F583" w:rsidR="00217FE9" w:rsidRDefault="00217FE9" w:rsidP="00EE4A31">
      <w:pPr>
        <w:ind w:left="0"/>
      </w:pPr>
    </w:p>
    <w:p w14:paraId="6A0F70BD" w14:textId="50C94CBC" w:rsidR="00217FE9" w:rsidRDefault="00217FE9" w:rsidP="00EE4A31">
      <w:pPr>
        <w:ind w:left="0"/>
      </w:pPr>
    </w:p>
    <w:p w14:paraId="2F8737DB" w14:textId="26663F0E" w:rsidR="001F016E" w:rsidRDefault="001F016E" w:rsidP="00E55636">
      <w:pPr>
        <w:ind w:left="0"/>
      </w:pPr>
    </w:p>
    <w:p w14:paraId="71614897" w14:textId="2AA2D61D" w:rsidR="00EE4A31" w:rsidRDefault="00EE4A31" w:rsidP="00EE4A31"/>
    <w:p w14:paraId="3C2ABB59" w14:textId="77777777" w:rsidR="00EE4A31" w:rsidRDefault="00EE4A31" w:rsidP="001F016E">
      <w:pPr>
        <w:ind w:left="0"/>
      </w:pPr>
    </w:p>
    <w:p w14:paraId="55643B83" w14:textId="68F316EB" w:rsidR="003510B3" w:rsidRDefault="00EE4A31" w:rsidP="009B24D0">
      <w:pPr>
        <w:pStyle w:val="Cabealho3"/>
        <w:numPr>
          <w:ilvl w:val="2"/>
          <w:numId w:val="7"/>
        </w:numPr>
      </w:pPr>
      <w:bookmarkStart w:id="122" w:name="_Toc503008096"/>
      <w:r>
        <w:lastRenderedPageBreak/>
        <w:t>Ilustração da funcionalidade</w:t>
      </w:r>
      <w:bookmarkEnd w:id="122"/>
    </w:p>
    <w:p w14:paraId="4718C861" w14:textId="77777777" w:rsidR="00217FE9" w:rsidRPr="00A25EC7" w:rsidRDefault="00217FE9" w:rsidP="00217FE9">
      <w:proofErr w:type="gramStart"/>
      <w:r>
        <w:t>&lt;Inserir</w:t>
      </w:r>
      <w:proofErr w:type="gramEnd"/>
      <w:r>
        <w:t xml:space="preserve"> excertos de código e uma breve descrição&gt;</w:t>
      </w:r>
    </w:p>
    <w:p w14:paraId="5EF160F0" w14:textId="6F6D6B6B" w:rsidR="00217FE9" w:rsidRPr="00A25EC7" w:rsidRDefault="00217FE9" w:rsidP="00217FE9">
      <w:proofErr w:type="gramStart"/>
      <w:r>
        <w:t>&lt;Inserir</w:t>
      </w:r>
      <w:proofErr w:type="gramEnd"/>
      <w:r>
        <w:t xml:space="preserve"> printscreens do iGAM&gt;</w:t>
      </w:r>
    </w:p>
    <w:p w14:paraId="66AEDAE7" w14:textId="17F98EEE" w:rsidR="00653980" w:rsidRDefault="00653980" w:rsidP="00653980"/>
    <w:p w14:paraId="1384E1BF" w14:textId="0083C2DA" w:rsidR="00653980" w:rsidRDefault="00653980" w:rsidP="00653980"/>
    <w:p w14:paraId="10B27AB6" w14:textId="59C22188" w:rsidR="00653980" w:rsidRDefault="00653980" w:rsidP="00653980"/>
    <w:p w14:paraId="349EDAA9" w14:textId="25467838" w:rsidR="00653980" w:rsidRDefault="00653980" w:rsidP="00653980"/>
    <w:p w14:paraId="02CD7599" w14:textId="28707C7F" w:rsidR="00EA2B19" w:rsidRDefault="00EA2B19" w:rsidP="00EA2B19">
      <w:pPr>
        <w:ind w:left="0"/>
      </w:pPr>
    </w:p>
    <w:p w14:paraId="7E64DFC6" w14:textId="154ED97D" w:rsidR="00217FE9" w:rsidRDefault="00217FE9" w:rsidP="00EA2B19">
      <w:pPr>
        <w:ind w:left="0"/>
      </w:pPr>
    </w:p>
    <w:p w14:paraId="0CFA447D" w14:textId="2A0BD863" w:rsidR="00217FE9" w:rsidRDefault="00217FE9" w:rsidP="00EA2B19">
      <w:pPr>
        <w:ind w:left="0"/>
      </w:pPr>
    </w:p>
    <w:p w14:paraId="23790FE7" w14:textId="24C86973" w:rsidR="00217FE9" w:rsidRDefault="00217FE9" w:rsidP="00EA2B19">
      <w:pPr>
        <w:ind w:left="0"/>
      </w:pPr>
    </w:p>
    <w:p w14:paraId="378218AD" w14:textId="6AA58BD9" w:rsidR="00217FE9" w:rsidRDefault="00217FE9" w:rsidP="00EA2B19">
      <w:pPr>
        <w:ind w:left="0"/>
      </w:pPr>
    </w:p>
    <w:p w14:paraId="6BF2EFA7" w14:textId="51DE2BA6" w:rsidR="00217FE9" w:rsidRDefault="00217FE9" w:rsidP="00EA2B19">
      <w:pPr>
        <w:ind w:left="0"/>
      </w:pPr>
    </w:p>
    <w:p w14:paraId="533D5BD7" w14:textId="3BD4E7B1" w:rsidR="00217FE9" w:rsidRDefault="00217FE9" w:rsidP="00EA2B19">
      <w:pPr>
        <w:ind w:left="0"/>
      </w:pPr>
    </w:p>
    <w:p w14:paraId="71C94D03" w14:textId="2B8D5101" w:rsidR="00217FE9" w:rsidRDefault="00217FE9" w:rsidP="00EA2B19">
      <w:pPr>
        <w:ind w:left="0"/>
      </w:pPr>
    </w:p>
    <w:p w14:paraId="67694EDB" w14:textId="7050A3E8" w:rsidR="00217FE9" w:rsidRDefault="00217FE9" w:rsidP="00EA2B19">
      <w:pPr>
        <w:ind w:left="0"/>
      </w:pPr>
    </w:p>
    <w:p w14:paraId="60ACE90D" w14:textId="2C4AFF30" w:rsidR="00217FE9" w:rsidRDefault="00217FE9" w:rsidP="00EA2B19">
      <w:pPr>
        <w:ind w:left="0"/>
      </w:pPr>
    </w:p>
    <w:p w14:paraId="542CA176" w14:textId="6CF05AD4" w:rsidR="00217FE9" w:rsidRDefault="00217FE9" w:rsidP="00EA2B19">
      <w:pPr>
        <w:ind w:left="0"/>
      </w:pPr>
    </w:p>
    <w:p w14:paraId="5BD96EAD" w14:textId="1F3E15AA" w:rsidR="00217FE9" w:rsidRDefault="00217FE9" w:rsidP="00EA2B19">
      <w:pPr>
        <w:ind w:left="0"/>
      </w:pPr>
    </w:p>
    <w:p w14:paraId="2BD1E829" w14:textId="12BBFC14" w:rsidR="00217FE9" w:rsidRDefault="00217FE9" w:rsidP="00EA2B19">
      <w:pPr>
        <w:ind w:left="0"/>
      </w:pPr>
    </w:p>
    <w:p w14:paraId="50C24BB5" w14:textId="2BA5B366" w:rsidR="00217FE9" w:rsidRDefault="00217FE9" w:rsidP="00EA2B19">
      <w:pPr>
        <w:ind w:left="0"/>
      </w:pPr>
    </w:p>
    <w:p w14:paraId="0EE026C0" w14:textId="1EA707F8" w:rsidR="00E55636" w:rsidRDefault="00E55636" w:rsidP="00EA2B19">
      <w:pPr>
        <w:ind w:left="0"/>
      </w:pPr>
    </w:p>
    <w:p w14:paraId="08E983B2" w14:textId="2D84B373" w:rsidR="00E55636" w:rsidRDefault="00E55636" w:rsidP="00EA2B19">
      <w:pPr>
        <w:ind w:left="0"/>
      </w:pPr>
    </w:p>
    <w:p w14:paraId="56E50A1C" w14:textId="1588B66F" w:rsidR="00E55636" w:rsidRDefault="00E55636" w:rsidP="00EA2B19">
      <w:pPr>
        <w:ind w:left="0"/>
      </w:pPr>
    </w:p>
    <w:p w14:paraId="38CB84CF" w14:textId="1EC542BC" w:rsidR="00E55636" w:rsidRDefault="00E55636" w:rsidP="00EA2B19">
      <w:pPr>
        <w:ind w:left="0"/>
      </w:pPr>
    </w:p>
    <w:p w14:paraId="109DDEB9" w14:textId="2267CE63" w:rsidR="00E55636" w:rsidRDefault="00E55636" w:rsidP="00EA2B19">
      <w:pPr>
        <w:ind w:left="0"/>
      </w:pPr>
    </w:p>
    <w:p w14:paraId="03656896" w14:textId="1FEB0670" w:rsidR="00E55636" w:rsidRDefault="00E55636" w:rsidP="00EA2B19">
      <w:pPr>
        <w:ind w:left="0"/>
      </w:pPr>
    </w:p>
    <w:p w14:paraId="1662A85E" w14:textId="77777777" w:rsidR="00E55636" w:rsidRDefault="00E55636" w:rsidP="00EA2B19">
      <w:pPr>
        <w:ind w:left="0"/>
      </w:pPr>
    </w:p>
    <w:p w14:paraId="795AF472" w14:textId="77777777" w:rsidR="00217FE9" w:rsidRPr="00653980" w:rsidRDefault="00217FE9" w:rsidP="00EA2B19">
      <w:pPr>
        <w:ind w:left="0"/>
      </w:pPr>
    </w:p>
    <w:p w14:paraId="473C71DE" w14:textId="1E2FCC4C" w:rsidR="00EE4A31" w:rsidRDefault="00411ABC" w:rsidP="009B24D0">
      <w:pPr>
        <w:pStyle w:val="Cabealho2"/>
        <w:numPr>
          <w:ilvl w:val="1"/>
          <w:numId w:val="6"/>
        </w:numPr>
      </w:pPr>
      <w:bookmarkStart w:id="123" w:name="_Toc503008097"/>
      <w:r>
        <w:lastRenderedPageBreak/>
        <w:t>REQ 3</w:t>
      </w:r>
      <w:r w:rsidR="000A4B61">
        <w:t xml:space="preserve"> – </w:t>
      </w:r>
      <w:r w:rsidR="00CE7FE6">
        <w:t>Estatística dadores</w:t>
      </w:r>
      <w:bookmarkEnd w:id="123"/>
    </w:p>
    <w:p w14:paraId="790AA26C" w14:textId="77777777" w:rsidR="00EE4A31" w:rsidRDefault="00EE4A31" w:rsidP="009B24D0">
      <w:pPr>
        <w:pStyle w:val="Cabealho3"/>
        <w:numPr>
          <w:ilvl w:val="2"/>
          <w:numId w:val="6"/>
        </w:numPr>
      </w:pPr>
      <w:bookmarkStart w:id="124" w:name="_Toc503008098"/>
      <w:r>
        <w:t>Análise de requisitos</w:t>
      </w:r>
      <w:bookmarkEnd w:id="124"/>
    </w:p>
    <w:p w14:paraId="28060A56" w14:textId="77777777" w:rsidR="00EE4A31" w:rsidRDefault="00EE4A31" w:rsidP="00EE4A31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E4A31" w14:paraId="72D5171C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AC75DE3" w14:textId="77777777" w:rsidR="00EE4A31" w:rsidRPr="001151C7" w:rsidRDefault="00EE4A31" w:rsidP="00EE4A31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1D697C5F" w14:textId="0151E5BE" w:rsidR="00EE4A31" w:rsidRDefault="00B7484A" w:rsidP="00EE4A31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3</w:t>
            </w:r>
          </w:p>
        </w:tc>
      </w:tr>
      <w:tr w:rsidR="001F016E" w14:paraId="30A43905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3E47BC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F6CEBF1" w14:textId="1DBF98C4" w:rsidR="001F016E" w:rsidRDefault="00CE7FE6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Estatística dadores – </w:t>
            </w:r>
            <w:r w:rsidRPr="00CE7FE6">
              <w:rPr>
                <w:i/>
              </w:rPr>
              <w:t>Activity report</w:t>
            </w:r>
          </w:p>
        </w:tc>
      </w:tr>
      <w:tr w:rsidR="001F016E" w14:paraId="04723C13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72C3EB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76E103F" w14:textId="145B8186" w:rsidR="001F016E" w:rsidRDefault="001F016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CE7FE6">
              <w:t>Gestor</w:t>
            </w:r>
            <w:r>
              <w:t>, enquanto utilizador registado no sistema, pode aceder à secção “</w:t>
            </w:r>
            <w:r w:rsidR="00CE7FE6">
              <w:t>X</w:t>
            </w:r>
            <w:r>
              <w:t xml:space="preserve">” na sua página da iGAM para </w:t>
            </w:r>
            <w:r w:rsidR="00CE7FE6">
              <w:t>…</w:t>
            </w:r>
          </w:p>
        </w:tc>
      </w:tr>
    </w:tbl>
    <w:p w14:paraId="2D7749B2" w14:textId="77777777" w:rsidR="00EE4A31" w:rsidRDefault="00EE4A31" w:rsidP="00EE4A31"/>
    <w:p w14:paraId="04D01202" w14:textId="77777777" w:rsidR="00CE7FE6" w:rsidRDefault="00CE7FE6" w:rsidP="00CE7FE6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7FE6" w14:paraId="6EF40FAA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4F7F43" w14:textId="77777777" w:rsidR="00CE7FE6" w:rsidRDefault="00CE7FE6" w:rsidP="00D342E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DD21172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CE7FE6" w14:paraId="12C4914F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409D104" w14:textId="77777777" w:rsidR="00CE7FE6" w:rsidRPr="00217FE9" w:rsidRDefault="00CE7FE6" w:rsidP="00CE7FE6">
            <w:pPr>
              <w:pStyle w:val="PargrafodaLista"/>
              <w:numPr>
                <w:ilvl w:val="1"/>
                <w:numId w:val="12"/>
              </w:numPr>
              <w:spacing w:after="0"/>
            </w:pPr>
            <w:r>
              <w:rPr>
                <w:b w:val="0"/>
              </w:rPr>
              <w:t>–</w:t>
            </w:r>
          </w:p>
          <w:p w14:paraId="27A43B6E" w14:textId="77777777" w:rsidR="00CE7FE6" w:rsidRPr="00217FE9" w:rsidRDefault="00CE7FE6" w:rsidP="00CE7FE6">
            <w:pPr>
              <w:pStyle w:val="PargrafodaLista"/>
              <w:numPr>
                <w:ilvl w:val="1"/>
                <w:numId w:val="12"/>
              </w:numPr>
              <w:spacing w:after="0"/>
              <w:rPr>
                <w:b w:val="0"/>
              </w:rPr>
            </w:pPr>
            <w:r w:rsidRPr="00217FE9">
              <w:rPr>
                <w:b w:val="0"/>
              </w:rPr>
              <w:t xml:space="preserve">- </w:t>
            </w:r>
          </w:p>
        </w:tc>
        <w:tc>
          <w:tcPr>
            <w:tcW w:w="4675" w:type="dxa"/>
          </w:tcPr>
          <w:p w14:paraId="6288AE8B" w14:textId="77777777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9D048E" w14:textId="77777777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</w:t>
            </w:r>
          </w:p>
        </w:tc>
      </w:tr>
      <w:tr w:rsidR="00CE7FE6" w14:paraId="58331393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072F63" w14:textId="77777777" w:rsidR="00CE7FE6" w:rsidRPr="00873462" w:rsidRDefault="00CE7FE6" w:rsidP="00D342ED">
            <w:pPr>
              <w:pStyle w:val="PargrafodaLista"/>
              <w:spacing w:after="0"/>
              <w:ind w:left="45"/>
              <w:rPr>
                <w:b w:val="0"/>
              </w:rPr>
            </w:pPr>
            <w:r>
              <w:rPr>
                <w:b w:val="0"/>
              </w:rPr>
              <w:t>Sem ação humana</w:t>
            </w:r>
          </w:p>
        </w:tc>
        <w:tc>
          <w:tcPr>
            <w:tcW w:w="4675" w:type="dxa"/>
          </w:tcPr>
          <w:p w14:paraId="20B19879" w14:textId="77777777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Sem ação do sistema  </w:t>
            </w:r>
          </w:p>
        </w:tc>
      </w:tr>
    </w:tbl>
    <w:p w14:paraId="3A82E264" w14:textId="77777777" w:rsidR="00CE7FE6" w:rsidRDefault="00CE7FE6" w:rsidP="00CE7FE6">
      <w:pPr>
        <w:ind w:left="0"/>
      </w:pPr>
    </w:p>
    <w:p w14:paraId="4A33F70F" w14:textId="77777777" w:rsidR="00CE7FE6" w:rsidRDefault="00CE7FE6" w:rsidP="00CE7FE6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CE7FE6" w14:paraId="1F0A14C1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699E765" w14:textId="77777777" w:rsidR="00CE7FE6" w:rsidRDefault="00CE7FE6" w:rsidP="00D342ED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94EEB94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3B05719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CE7FE6" w14:paraId="60AEACDE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0CAEC34" w14:textId="77777777" w:rsidR="00CE7FE6" w:rsidRPr="000749A4" w:rsidRDefault="00CE7FE6" w:rsidP="00D342ED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3D47AA7" w14:textId="77777777" w:rsidR="00CE7FE6" w:rsidRPr="000749A4" w:rsidRDefault="00CE7FE6" w:rsidP="00D342ED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69724ADB" w14:textId="77777777" w:rsidR="00CE7FE6" w:rsidRPr="000749A4" w:rsidRDefault="00CE7FE6" w:rsidP="00D342ED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87CE1E5" w14:textId="0C48001D" w:rsidR="00EE4A31" w:rsidRDefault="00EE4A31" w:rsidP="00EE4A31">
      <w:pPr>
        <w:ind w:left="0"/>
      </w:pPr>
    </w:p>
    <w:p w14:paraId="413904E5" w14:textId="6060D095" w:rsidR="00CE7FE6" w:rsidRDefault="00CE7FE6" w:rsidP="00EE4A31">
      <w:pPr>
        <w:ind w:left="0"/>
      </w:pPr>
    </w:p>
    <w:p w14:paraId="7D2EC708" w14:textId="5B0E8541" w:rsidR="00CE7FE6" w:rsidRDefault="00CE7FE6" w:rsidP="00EE4A31">
      <w:pPr>
        <w:ind w:left="0"/>
      </w:pPr>
    </w:p>
    <w:p w14:paraId="571AE41B" w14:textId="54B4C3FB" w:rsidR="00CE7FE6" w:rsidRDefault="00CE7FE6" w:rsidP="00EE4A31">
      <w:pPr>
        <w:ind w:left="0"/>
      </w:pPr>
    </w:p>
    <w:p w14:paraId="35CF4F39" w14:textId="3700F476" w:rsidR="00CE7FE6" w:rsidRDefault="00CE7FE6" w:rsidP="00EE4A31">
      <w:pPr>
        <w:ind w:left="0"/>
      </w:pPr>
    </w:p>
    <w:p w14:paraId="3AAF1601" w14:textId="1ECD1344" w:rsidR="00CE7FE6" w:rsidRDefault="00CE7FE6" w:rsidP="00EE4A31">
      <w:pPr>
        <w:ind w:left="0"/>
      </w:pPr>
    </w:p>
    <w:p w14:paraId="3C68CEC7" w14:textId="119B15FD" w:rsidR="00CE7FE6" w:rsidRDefault="00CE7FE6" w:rsidP="00EE4A31">
      <w:pPr>
        <w:ind w:left="0"/>
      </w:pPr>
    </w:p>
    <w:p w14:paraId="05A736D2" w14:textId="6DDBBCBA" w:rsidR="00CE7FE6" w:rsidRDefault="00CE7FE6" w:rsidP="00EE4A31">
      <w:pPr>
        <w:ind w:left="0"/>
      </w:pPr>
    </w:p>
    <w:p w14:paraId="21E41F30" w14:textId="12695DE5" w:rsidR="00CE7FE6" w:rsidRDefault="00CE7FE6" w:rsidP="00EE4A31">
      <w:pPr>
        <w:ind w:left="0"/>
      </w:pPr>
    </w:p>
    <w:p w14:paraId="6F43C87F" w14:textId="4FB8109A" w:rsidR="00CE7FE6" w:rsidRDefault="00CE7FE6" w:rsidP="00EE4A31">
      <w:pPr>
        <w:ind w:left="0"/>
      </w:pPr>
    </w:p>
    <w:p w14:paraId="6361CEB7" w14:textId="62144DC4" w:rsidR="00CE7FE6" w:rsidRDefault="00CE7FE6" w:rsidP="00EE4A31">
      <w:pPr>
        <w:ind w:left="0"/>
      </w:pPr>
    </w:p>
    <w:p w14:paraId="3FF83A96" w14:textId="1AC34415" w:rsidR="00CE7FE6" w:rsidRDefault="00CE7FE6" w:rsidP="00EE4A31">
      <w:pPr>
        <w:ind w:left="0"/>
      </w:pPr>
    </w:p>
    <w:p w14:paraId="50179EC9" w14:textId="77777777" w:rsidR="00CE7FE6" w:rsidRPr="001151C7" w:rsidRDefault="00CE7FE6" w:rsidP="00EE4A31">
      <w:pPr>
        <w:ind w:left="0"/>
      </w:pPr>
    </w:p>
    <w:p w14:paraId="13B97292" w14:textId="25928A1A" w:rsidR="00EA2B19" w:rsidRDefault="00EE4A31" w:rsidP="009B24D0">
      <w:pPr>
        <w:pStyle w:val="Cabealho3"/>
        <w:numPr>
          <w:ilvl w:val="2"/>
          <w:numId w:val="7"/>
        </w:numPr>
      </w:pPr>
      <w:bookmarkStart w:id="125" w:name="_Toc503008099"/>
      <w:r>
        <w:lastRenderedPageBreak/>
        <w:t>Ilustração da funcionalidade</w:t>
      </w:r>
      <w:bookmarkEnd w:id="125"/>
    </w:p>
    <w:p w14:paraId="184B438E" w14:textId="77777777" w:rsidR="00CE7FE6" w:rsidRDefault="00CE7FE6" w:rsidP="007B224B">
      <w:pPr>
        <w:ind w:left="0"/>
      </w:pPr>
    </w:p>
    <w:p w14:paraId="2505BA61" w14:textId="77777777" w:rsidR="00CE7FE6" w:rsidRPr="00A25EC7" w:rsidRDefault="00CE7FE6" w:rsidP="00CE7FE6">
      <w:proofErr w:type="gramStart"/>
      <w:r>
        <w:t>&lt;Inserir</w:t>
      </w:r>
      <w:proofErr w:type="gramEnd"/>
      <w:r>
        <w:t xml:space="preserve"> printscreens do iGAM&gt;</w:t>
      </w:r>
    </w:p>
    <w:p w14:paraId="187E43F0" w14:textId="77777777" w:rsidR="00CE7FE6" w:rsidRDefault="00CE7FE6" w:rsidP="007B224B">
      <w:pPr>
        <w:ind w:left="0"/>
      </w:pPr>
    </w:p>
    <w:p w14:paraId="23283744" w14:textId="77777777" w:rsidR="00CE7FE6" w:rsidRDefault="00CE7FE6" w:rsidP="007B224B">
      <w:pPr>
        <w:ind w:left="0"/>
      </w:pPr>
    </w:p>
    <w:p w14:paraId="1573EED1" w14:textId="77777777" w:rsidR="00CE7FE6" w:rsidRDefault="00CE7FE6" w:rsidP="007B224B">
      <w:pPr>
        <w:ind w:left="0"/>
      </w:pPr>
    </w:p>
    <w:p w14:paraId="4584DBFB" w14:textId="77777777" w:rsidR="00CE7FE6" w:rsidRDefault="00CE7FE6" w:rsidP="007B224B">
      <w:pPr>
        <w:ind w:left="0"/>
      </w:pPr>
    </w:p>
    <w:p w14:paraId="0629E9EC" w14:textId="77777777" w:rsidR="00CE7FE6" w:rsidRDefault="00CE7FE6" w:rsidP="007B224B">
      <w:pPr>
        <w:ind w:left="0"/>
      </w:pPr>
    </w:p>
    <w:p w14:paraId="114BFA5C" w14:textId="77777777" w:rsidR="00CE7FE6" w:rsidRDefault="00CE7FE6" w:rsidP="007B224B">
      <w:pPr>
        <w:ind w:left="0"/>
      </w:pPr>
    </w:p>
    <w:p w14:paraId="51EC3BD7" w14:textId="77777777" w:rsidR="00CE7FE6" w:rsidRDefault="00CE7FE6" w:rsidP="007B224B">
      <w:pPr>
        <w:ind w:left="0"/>
      </w:pPr>
    </w:p>
    <w:p w14:paraId="213B41B2" w14:textId="77777777" w:rsidR="00CE7FE6" w:rsidRDefault="00CE7FE6" w:rsidP="007B224B">
      <w:pPr>
        <w:ind w:left="0"/>
      </w:pPr>
    </w:p>
    <w:p w14:paraId="1DACFFB0" w14:textId="77777777" w:rsidR="00CE7FE6" w:rsidRDefault="00CE7FE6" w:rsidP="007B224B">
      <w:pPr>
        <w:ind w:left="0"/>
      </w:pPr>
    </w:p>
    <w:p w14:paraId="3AE81790" w14:textId="77777777" w:rsidR="00CE7FE6" w:rsidRDefault="00CE7FE6" w:rsidP="007B224B">
      <w:pPr>
        <w:ind w:left="0"/>
      </w:pPr>
    </w:p>
    <w:p w14:paraId="43AEFDEA" w14:textId="4A493505" w:rsidR="006524FB" w:rsidRDefault="006524FB" w:rsidP="007B224B">
      <w:pPr>
        <w:ind w:left="0"/>
      </w:pPr>
    </w:p>
    <w:p w14:paraId="7583D123" w14:textId="117B9E85" w:rsidR="00CE7FE6" w:rsidRDefault="00CE7FE6" w:rsidP="007B224B">
      <w:pPr>
        <w:ind w:left="0"/>
      </w:pPr>
    </w:p>
    <w:p w14:paraId="4E7D1B59" w14:textId="56FD5C93" w:rsidR="00CE7FE6" w:rsidRDefault="00CE7FE6" w:rsidP="007B224B">
      <w:pPr>
        <w:ind w:left="0"/>
      </w:pPr>
    </w:p>
    <w:p w14:paraId="50D55901" w14:textId="169929D9" w:rsidR="00CE7FE6" w:rsidRDefault="00CE7FE6" w:rsidP="007B224B">
      <w:pPr>
        <w:ind w:left="0"/>
      </w:pPr>
    </w:p>
    <w:p w14:paraId="0CE72434" w14:textId="4005DD8A" w:rsidR="00CE7FE6" w:rsidRDefault="00CE7FE6" w:rsidP="007B224B">
      <w:pPr>
        <w:ind w:left="0"/>
      </w:pPr>
    </w:p>
    <w:p w14:paraId="3C10D804" w14:textId="5C3D88AF" w:rsidR="00CE7FE6" w:rsidRDefault="00CE7FE6" w:rsidP="007B224B">
      <w:pPr>
        <w:ind w:left="0"/>
      </w:pPr>
    </w:p>
    <w:p w14:paraId="3FB19005" w14:textId="2CE0F5A0" w:rsidR="00CE7FE6" w:rsidRDefault="00CE7FE6" w:rsidP="007B224B">
      <w:pPr>
        <w:ind w:left="0"/>
      </w:pPr>
    </w:p>
    <w:p w14:paraId="4D3BD7BC" w14:textId="3A61AD25" w:rsidR="00CE7FE6" w:rsidRDefault="00CE7FE6" w:rsidP="007B224B">
      <w:pPr>
        <w:ind w:left="0"/>
      </w:pPr>
    </w:p>
    <w:p w14:paraId="503C2C99" w14:textId="4B8C1CBB" w:rsidR="00CE7FE6" w:rsidRDefault="00CE7FE6" w:rsidP="007B224B">
      <w:pPr>
        <w:ind w:left="0"/>
      </w:pPr>
    </w:p>
    <w:p w14:paraId="59370660" w14:textId="204A8A79" w:rsidR="00CE7FE6" w:rsidRDefault="00CE7FE6" w:rsidP="007B224B">
      <w:pPr>
        <w:ind w:left="0"/>
      </w:pPr>
    </w:p>
    <w:p w14:paraId="66AF0D03" w14:textId="25E17D21" w:rsidR="00CE2093" w:rsidRDefault="00CE2093" w:rsidP="007B224B">
      <w:pPr>
        <w:ind w:left="0"/>
      </w:pPr>
    </w:p>
    <w:p w14:paraId="568A2A56" w14:textId="12588DC7" w:rsidR="00CE2093" w:rsidRDefault="00CE2093" w:rsidP="007B224B">
      <w:pPr>
        <w:ind w:left="0"/>
      </w:pPr>
    </w:p>
    <w:p w14:paraId="6A43B39A" w14:textId="06A9BC6B" w:rsidR="00CE2093" w:rsidRDefault="00CE2093" w:rsidP="007B224B">
      <w:pPr>
        <w:ind w:left="0"/>
      </w:pPr>
    </w:p>
    <w:p w14:paraId="24B08F73" w14:textId="77777777" w:rsidR="00CE2093" w:rsidRDefault="00CE2093" w:rsidP="007B224B">
      <w:pPr>
        <w:ind w:left="0"/>
      </w:pPr>
    </w:p>
    <w:p w14:paraId="476E07CD" w14:textId="251F55CA" w:rsidR="00CE7FE6" w:rsidRDefault="00CE7FE6" w:rsidP="007B224B">
      <w:pPr>
        <w:ind w:left="0"/>
      </w:pPr>
    </w:p>
    <w:p w14:paraId="3E2AE4E0" w14:textId="77777777" w:rsidR="00CE7FE6" w:rsidRPr="00EA2B19" w:rsidRDefault="00CE7FE6" w:rsidP="007B224B">
      <w:pPr>
        <w:ind w:left="0"/>
      </w:pPr>
    </w:p>
    <w:p w14:paraId="25C8CAC8" w14:textId="4CFBB0EC" w:rsidR="00625EF7" w:rsidRDefault="00411ABC" w:rsidP="009B24D0">
      <w:pPr>
        <w:pStyle w:val="Cabealho2"/>
        <w:numPr>
          <w:ilvl w:val="1"/>
          <w:numId w:val="6"/>
        </w:numPr>
      </w:pPr>
      <w:bookmarkStart w:id="126" w:name="_Toc503008100"/>
      <w:r>
        <w:lastRenderedPageBreak/>
        <w:t>REQ 4</w:t>
      </w:r>
      <w:r w:rsidR="000A4B61">
        <w:t xml:space="preserve"> – </w:t>
      </w:r>
      <w:r w:rsidR="00CE2093">
        <w:t>Chatbot: Esclarecimento de dúvidas</w:t>
      </w:r>
      <w:bookmarkEnd w:id="126"/>
    </w:p>
    <w:p w14:paraId="2944BF9C" w14:textId="77777777" w:rsidR="00625EF7" w:rsidRDefault="00625EF7" w:rsidP="009B24D0">
      <w:pPr>
        <w:pStyle w:val="Cabealho3"/>
        <w:numPr>
          <w:ilvl w:val="2"/>
          <w:numId w:val="6"/>
        </w:numPr>
      </w:pPr>
      <w:bookmarkStart w:id="127" w:name="_Toc503008101"/>
      <w:r>
        <w:t>Análise de requisitos</w:t>
      </w:r>
      <w:bookmarkEnd w:id="127"/>
    </w:p>
    <w:p w14:paraId="4D779771" w14:textId="77777777" w:rsidR="00625EF7" w:rsidRDefault="00625EF7" w:rsidP="00625E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1D5405" w14:paraId="708DF26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FB00F95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3052B8F2" w14:textId="77777777" w:rsidR="001D5405" w:rsidRDefault="001D5405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4</w:t>
            </w:r>
          </w:p>
        </w:tc>
      </w:tr>
      <w:tr w:rsidR="001D5405" w14:paraId="769D971D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098649C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1586168" w14:textId="77777777" w:rsidR="001D5405" w:rsidRDefault="001D540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Chatbot – Esclarecimento de dúvidas ao utente</w:t>
            </w:r>
          </w:p>
        </w:tc>
      </w:tr>
      <w:tr w:rsidR="001D5405" w14:paraId="5E9FC861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BB268E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4C2C22C" w14:textId="77777777" w:rsidR="001D5405" w:rsidRDefault="001D5405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no sistema, pretende aceder a uma plataforma de troca de mensagens para esclarecer dúvidas relacionadas com a idade que necessita de ter para ser dador, assim como a quantia monetária que pode angariar caso seja efetivamente um dador</w:t>
            </w:r>
          </w:p>
        </w:tc>
      </w:tr>
    </w:tbl>
    <w:p w14:paraId="32D72C7F" w14:textId="77777777" w:rsidR="001D5405" w:rsidRDefault="001D5405" w:rsidP="001D5405"/>
    <w:p w14:paraId="03D2D643" w14:textId="77777777" w:rsidR="001D5405" w:rsidRDefault="001D5405" w:rsidP="001D540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D5405" w14:paraId="00109C9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727ED0" w14:textId="77777777" w:rsidR="001D5405" w:rsidRDefault="001D5405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577CD6D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1D5405" w14:paraId="654E9367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85476CC" w14:textId="77777777" w:rsidR="001D5405" w:rsidRPr="00873462" w:rsidRDefault="001D5405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7B5E2216" w14:textId="77777777" w:rsidR="001D5405" w:rsidRDefault="001D5405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1D5405" w14:paraId="2E1663E5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79D653" w14:textId="77777777" w:rsidR="001D5405" w:rsidRPr="00873462" w:rsidRDefault="001D5405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 idade preciso de ter para ser dador?”</w:t>
            </w:r>
          </w:p>
        </w:tc>
        <w:tc>
          <w:tcPr>
            <w:tcW w:w="4675" w:type="dxa"/>
          </w:tcPr>
          <w:p w14:paraId="671FE3F3" w14:textId="77777777" w:rsidR="001D5405" w:rsidRDefault="001D5405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2.1- O Controller “</w:t>
            </w:r>
            <w:proofErr w:type="spellStart"/>
            <w:r>
              <w:t>MessagesController</w:t>
            </w:r>
            <w:proofErr w:type="spellEnd"/>
            <w:r>
              <w:t>” cria uma nova instância do “RootDialog”</w:t>
            </w:r>
          </w:p>
          <w:p w14:paraId="4D78CB27" w14:textId="77777777" w:rsidR="001D5405" w:rsidRDefault="001D5405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A </w:t>
            </w:r>
            <w:proofErr w:type="spellStart"/>
            <w:r>
              <w:t>Task</w:t>
            </w:r>
            <w:proofErr w:type="spellEnd"/>
            <w:r>
              <w:t xml:space="preserve"> “EsclarecerDuvidasIdade” é ativada por intermédio da </w:t>
            </w:r>
            <w:proofErr w:type="spellStart"/>
            <w:r>
              <w:t>LuisIntent</w:t>
            </w:r>
            <w:proofErr w:type="spellEnd"/>
            <w:r>
              <w:t>(“EsclarecerDuvidasIdade”) e é retornado de forma assíncrona uma resposta para o Utente</w:t>
            </w:r>
          </w:p>
        </w:tc>
      </w:tr>
    </w:tbl>
    <w:p w14:paraId="2C032208" w14:textId="77777777" w:rsidR="001D5405" w:rsidRDefault="001D5405" w:rsidP="001D5405">
      <w:pPr>
        <w:ind w:left="0"/>
      </w:pPr>
    </w:p>
    <w:p w14:paraId="0F3D5E95" w14:textId="77777777" w:rsidR="001D5405" w:rsidRDefault="001D5405" w:rsidP="001D540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1D5405" w14:paraId="12B0566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0622D28" w14:textId="77777777" w:rsidR="001D5405" w:rsidRDefault="001D5405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16B25C2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6944F3A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1D5405" w14:paraId="4C32B295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1EFDB08" w14:textId="77777777" w:rsidR="001D5405" w:rsidRPr="000749A4" w:rsidRDefault="001D5405" w:rsidP="008F20FF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39B27010" w14:textId="77777777" w:rsidR="001D5405" w:rsidRPr="000749A4" w:rsidRDefault="001D5405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D81EB75" w14:textId="77777777" w:rsidR="001D5405" w:rsidRPr="000749A4" w:rsidRDefault="001D5405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FF9D81E" w14:textId="77777777" w:rsidR="001D5405" w:rsidRDefault="001D5405" w:rsidP="001D5405">
      <w:pPr>
        <w:ind w:left="0"/>
      </w:pPr>
    </w:p>
    <w:p w14:paraId="3EE4D682" w14:textId="77777777" w:rsidR="001D5405" w:rsidRDefault="001D5405" w:rsidP="001D5405">
      <w:pPr>
        <w:ind w:left="0"/>
      </w:pPr>
    </w:p>
    <w:p w14:paraId="15C9FFBA" w14:textId="77777777" w:rsidR="00CE2093" w:rsidRDefault="00CE2093" w:rsidP="00CE2093">
      <w:pPr>
        <w:ind w:left="0"/>
      </w:pPr>
    </w:p>
    <w:p w14:paraId="01643BAB" w14:textId="77777777" w:rsidR="00CE2093" w:rsidRDefault="00CE2093" w:rsidP="00CE2093">
      <w:pPr>
        <w:ind w:left="0"/>
      </w:pPr>
    </w:p>
    <w:p w14:paraId="7D51D254" w14:textId="77777777" w:rsidR="00CE2093" w:rsidRDefault="00CE2093" w:rsidP="00CE2093">
      <w:pPr>
        <w:ind w:left="0"/>
      </w:pPr>
    </w:p>
    <w:p w14:paraId="46FEDE19" w14:textId="77777777" w:rsidR="00CE2093" w:rsidRDefault="00CE2093" w:rsidP="00CE2093">
      <w:pPr>
        <w:ind w:left="0"/>
      </w:pPr>
    </w:p>
    <w:p w14:paraId="3A9B3495" w14:textId="77777777" w:rsidR="00CE2093" w:rsidRDefault="00CE2093" w:rsidP="00CE2093">
      <w:pPr>
        <w:ind w:left="0"/>
      </w:pPr>
    </w:p>
    <w:p w14:paraId="0B905D10" w14:textId="77777777" w:rsidR="00CE2093" w:rsidRDefault="00CE2093" w:rsidP="001D5405">
      <w:pPr>
        <w:ind w:left="0"/>
      </w:pPr>
    </w:p>
    <w:p w14:paraId="3C4ED9D2" w14:textId="77777777" w:rsidR="00CE2093" w:rsidRDefault="00CE2093" w:rsidP="00CE2093"/>
    <w:p w14:paraId="3807312B" w14:textId="77777777" w:rsidR="00CE2093" w:rsidRDefault="00CE2093" w:rsidP="00CE2093">
      <w:pPr>
        <w:ind w:left="0"/>
      </w:pPr>
    </w:p>
    <w:p w14:paraId="06F61D56" w14:textId="77777777" w:rsidR="00CE2093" w:rsidRDefault="00CE2093" w:rsidP="00CE2093">
      <w:pPr>
        <w:pStyle w:val="Cabealho3"/>
        <w:numPr>
          <w:ilvl w:val="2"/>
          <w:numId w:val="7"/>
        </w:numPr>
      </w:pPr>
      <w:bookmarkStart w:id="128" w:name="_Toc503008102"/>
      <w:r>
        <w:lastRenderedPageBreak/>
        <w:t>Ilustração da funcionalidade</w:t>
      </w:r>
      <w:bookmarkEnd w:id="128"/>
    </w:p>
    <w:p w14:paraId="2AD01022" w14:textId="3AE87F97" w:rsidR="00CE2093" w:rsidRPr="00A25EC7" w:rsidRDefault="00E55636" w:rsidP="00CE2093"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2B362EC" wp14:editId="4F50D091">
                <wp:simplePos x="0" y="0"/>
                <wp:positionH relativeFrom="column">
                  <wp:posOffset>-243205</wp:posOffset>
                </wp:positionH>
                <wp:positionV relativeFrom="paragraph">
                  <wp:posOffset>2491740</wp:posOffset>
                </wp:positionV>
                <wp:extent cx="6598920" cy="196215"/>
                <wp:effectExtent l="0" t="0" r="0" b="0"/>
                <wp:wrapTight wrapText="bothSides">
                  <wp:wrapPolygon edited="0">
                    <wp:start x="0" y="0"/>
                    <wp:lineTo x="0" y="18874"/>
                    <wp:lineTo x="21513" y="18874"/>
                    <wp:lineTo x="21513" y="0"/>
                    <wp:lineTo x="0" y="0"/>
                  </wp:wrapPolygon>
                </wp:wrapTight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8920" cy="1962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49F68A" w14:textId="47BBC774" w:rsidR="00566963" w:rsidRPr="00D47090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29" w:name="_Toc5030080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0B6DB7">
                              <w:t>Lista de Intents no LUIS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362EC" id="Caixa de texto 28" o:spid="_x0000_s1034" type="#_x0000_t202" style="position:absolute;left:0;text-align:left;margin-left:-19.15pt;margin-top:196.2pt;width:519.6pt;height:15.45pt;z-index:25181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" stroked="f">
                <v:textbox inset="0,0,0,0">
                  <w:txbxContent>
                    <w:p w14:paraId="6249F68A" w14:textId="47BBC774" w:rsidR="00566963" w:rsidRPr="00D47090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0" w:name="_Toc50300803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0B6DB7">
                        <w:t>Lista de Intents no LUIS</w:t>
                      </w:r>
                      <w:bookmarkEnd w:id="13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794B7DF0" wp14:editId="6A5E2AF5">
            <wp:simplePos x="0" y="0"/>
            <wp:positionH relativeFrom="column">
              <wp:posOffset>-243068</wp:posOffset>
            </wp:positionH>
            <wp:positionV relativeFrom="paragraph">
              <wp:posOffset>240970</wp:posOffset>
            </wp:positionV>
            <wp:extent cx="6598920" cy="2193290"/>
            <wp:effectExtent l="0" t="0" r="0" b="0"/>
            <wp:wrapTight wrapText="bothSides">
              <wp:wrapPolygon edited="0">
                <wp:start x="0" y="0"/>
                <wp:lineTo x="0" y="21387"/>
                <wp:lineTo x="21513" y="21387"/>
                <wp:lineTo x="21513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2093">
        <w:t xml:space="preserve"> </w:t>
      </w:r>
    </w:p>
    <w:p w14:paraId="028F483E" w14:textId="06D06A63" w:rsidR="00625EF7" w:rsidRDefault="00625EF7" w:rsidP="006524FB">
      <w:pPr>
        <w:ind w:left="0"/>
      </w:pPr>
    </w:p>
    <w:p w14:paraId="5E6FD203" w14:textId="01C35283" w:rsidR="00625EF7" w:rsidRDefault="00E55636" w:rsidP="006524FB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2EEED81" wp14:editId="39A2E281">
                <wp:simplePos x="0" y="0"/>
                <wp:positionH relativeFrom="column">
                  <wp:posOffset>-173990</wp:posOffset>
                </wp:positionH>
                <wp:positionV relativeFrom="paragraph">
                  <wp:posOffset>2603500</wp:posOffset>
                </wp:positionV>
                <wp:extent cx="6562725" cy="208280"/>
                <wp:effectExtent l="0" t="0" r="9525" b="1270"/>
                <wp:wrapTight wrapText="bothSides">
                  <wp:wrapPolygon edited="0">
                    <wp:start x="0" y="0"/>
                    <wp:lineTo x="0" y="19756"/>
                    <wp:lineTo x="21569" y="19756"/>
                    <wp:lineTo x="21569" y="0"/>
                    <wp:lineTo x="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2725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D90A2" w14:textId="79462BEB" w:rsidR="00566963" w:rsidRPr="00EA11DF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1" w:name="_Toc50300803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FC7102">
                              <w:t>Lista de Entities no LUIS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ED81" id="Caixa de texto 29" o:spid="_x0000_s1035" type="#_x0000_t202" style="position:absolute;margin-left:-13.7pt;margin-top:205pt;width:516.75pt;height:16.4pt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" stroked="f">
                <v:textbox inset="0,0,0,0">
                  <w:txbxContent>
                    <w:p w14:paraId="7BAD90A2" w14:textId="79462BEB" w:rsidR="00566963" w:rsidRPr="00EA11DF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2" w:name="_Toc50300803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FC7102">
                        <w:t>Lista de Entities no LUIS</w:t>
                      </w:r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0B40A64B" wp14:editId="38D83F1D">
            <wp:simplePos x="0" y="0"/>
            <wp:positionH relativeFrom="column">
              <wp:posOffset>-173620</wp:posOffset>
            </wp:positionH>
            <wp:positionV relativeFrom="paragraph">
              <wp:posOffset>213497</wp:posOffset>
            </wp:positionV>
            <wp:extent cx="6562725" cy="2329815"/>
            <wp:effectExtent l="0" t="0" r="9525" b="0"/>
            <wp:wrapTight wrapText="bothSides">
              <wp:wrapPolygon edited="0">
                <wp:start x="0" y="0"/>
                <wp:lineTo x="0" y="21370"/>
                <wp:lineTo x="21569" y="21370"/>
                <wp:lineTo x="21569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B6815" w14:textId="1464CB70" w:rsidR="00625EF7" w:rsidRDefault="00625EF7" w:rsidP="006524FB">
      <w:pPr>
        <w:ind w:left="0"/>
      </w:pPr>
    </w:p>
    <w:p w14:paraId="27813DB3" w14:textId="1E09A5FD" w:rsidR="00625EF7" w:rsidRDefault="00625EF7" w:rsidP="006524FB">
      <w:pPr>
        <w:ind w:left="0"/>
      </w:pPr>
    </w:p>
    <w:p w14:paraId="558ECE12" w14:textId="5E535DBB" w:rsidR="00625EF7" w:rsidRDefault="00625EF7" w:rsidP="006524FB">
      <w:pPr>
        <w:ind w:left="0"/>
      </w:pPr>
    </w:p>
    <w:p w14:paraId="5A47D883" w14:textId="1B7A1A47" w:rsidR="00625EF7" w:rsidRDefault="00625EF7" w:rsidP="006524FB">
      <w:pPr>
        <w:ind w:left="0"/>
      </w:pPr>
    </w:p>
    <w:p w14:paraId="2A2EC631" w14:textId="4EEC0CB4" w:rsidR="00625EF7" w:rsidRDefault="00625EF7" w:rsidP="006524FB">
      <w:pPr>
        <w:ind w:left="0"/>
      </w:pPr>
    </w:p>
    <w:p w14:paraId="3B1343F5" w14:textId="0B7FCDD8" w:rsidR="00625EF7" w:rsidRDefault="00E55636" w:rsidP="006524FB">
      <w:pPr>
        <w:ind w:left="0"/>
      </w:pPr>
      <w:r>
        <w:rPr>
          <w:noProof/>
        </w:rPr>
        <w:lastRenderedPageBreak/>
        <w:drawing>
          <wp:anchor distT="0" distB="0" distL="114300" distR="114300" simplePos="0" relativeHeight="251822080" behindDoc="0" locked="0" layoutInCell="1" allowOverlap="1" wp14:anchorId="41089AE8" wp14:editId="5AFA039D">
            <wp:simplePos x="0" y="0"/>
            <wp:positionH relativeFrom="column">
              <wp:posOffset>451413</wp:posOffset>
            </wp:positionH>
            <wp:positionV relativeFrom="paragraph">
              <wp:posOffset>0</wp:posOffset>
            </wp:positionV>
            <wp:extent cx="51981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1" y="21365"/>
                <wp:lineTo x="21531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847D01" w14:textId="10A87FA3" w:rsidR="00625EF7" w:rsidRDefault="00625EF7" w:rsidP="006524FB">
      <w:pPr>
        <w:ind w:left="0"/>
      </w:pPr>
    </w:p>
    <w:p w14:paraId="1D0D70C3" w14:textId="473DA7A9" w:rsidR="00625EF7" w:rsidRDefault="00625EF7" w:rsidP="006524FB">
      <w:pPr>
        <w:ind w:left="0"/>
      </w:pPr>
    </w:p>
    <w:p w14:paraId="74AA8E51" w14:textId="4A7F6C20" w:rsidR="00625EF7" w:rsidRDefault="00625EF7" w:rsidP="006524FB">
      <w:pPr>
        <w:ind w:left="0"/>
      </w:pPr>
    </w:p>
    <w:p w14:paraId="124E0025" w14:textId="1627F1D5" w:rsidR="00625EF7" w:rsidRDefault="00625EF7" w:rsidP="006524FB">
      <w:pPr>
        <w:ind w:left="0"/>
      </w:pPr>
    </w:p>
    <w:p w14:paraId="3A46B3EB" w14:textId="39001C80" w:rsidR="00625EF7" w:rsidRDefault="00625EF7" w:rsidP="006524FB">
      <w:pPr>
        <w:ind w:left="0"/>
      </w:pPr>
    </w:p>
    <w:p w14:paraId="71332A74" w14:textId="37C5093E" w:rsidR="00625EF7" w:rsidRDefault="00625EF7" w:rsidP="006524FB">
      <w:pPr>
        <w:ind w:left="0"/>
      </w:pPr>
    </w:p>
    <w:p w14:paraId="1D0065B2" w14:textId="04EBDB26" w:rsidR="001D5405" w:rsidRDefault="001D5405" w:rsidP="006524FB">
      <w:pPr>
        <w:ind w:left="0"/>
      </w:pPr>
    </w:p>
    <w:p w14:paraId="6742F208" w14:textId="4D20ED95" w:rsidR="001D5405" w:rsidRDefault="001D5405" w:rsidP="006524FB">
      <w:pPr>
        <w:ind w:left="0"/>
      </w:pPr>
    </w:p>
    <w:p w14:paraId="03474147" w14:textId="7696B5BC" w:rsidR="001D5405" w:rsidRDefault="00E55636" w:rsidP="006524FB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EC6F5AB" wp14:editId="44699432">
                <wp:simplePos x="0" y="0"/>
                <wp:positionH relativeFrom="column">
                  <wp:posOffset>450850</wp:posOffset>
                </wp:positionH>
                <wp:positionV relativeFrom="paragraph">
                  <wp:posOffset>128270</wp:posOffset>
                </wp:positionV>
                <wp:extent cx="5198110" cy="219710"/>
                <wp:effectExtent l="0" t="0" r="2540" b="8890"/>
                <wp:wrapTight wrapText="bothSides">
                  <wp:wrapPolygon edited="0">
                    <wp:start x="0" y="0"/>
                    <wp:lineTo x="0" y="20601"/>
                    <wp:lineTo x="21531" y="20601"/>
                    <wp:lineTo x="21531" y="0"/>
                    <wp:lineTo x="0" y="0"/>
                  </wp:wrapPolygon>
                </wp:wrapTight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110" cy="219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BDAAFC" w14:textId="2FD84509" w:rsidR="00566963" w:rsidRPr="00A06640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3" w:name="_Toc50300803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E51CF">
                              <w:t>- Conteúdo da intent "EsclarecerDuvidas", no LUIS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6F5AB" id="Caixa de texto 224" o:spid="_x0000_s1036" type="#_x0000_t202" style="position:absolute;margin-left:35.5pt;margin-top:10.1pt;width:409.3pt;height:17.3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" stroked="f">
                <v:textbox inset="0,0,0,0">
                  <w:txbxContent>
                    <w:p w14:paraId="0EBDAAFC" w14:textId="2FD84509" w:rsidR="00566963" w:rsidRPr="00A06640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4" w:name="_Toc50300803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E51CF">
                        <w:t>- Conteúdo da intent "EsclarecerDuvidas", no LUIS</w:t>
                      </w:r>
                      <w:bookmarkEnd w:id="13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F39DA80" w14:textId="3773BC67" w:rsidR="001D5405" w:rsidRDefault="001D5405" w:rsidP="006524FB">
      <w:pPr>
        <w:ind w:left="0"/>
      </w:pPr>
    </w:p>
    <w:p w14:paraId="6E0F9EB2" w14:textId="608539D9" w:rsidR="001D5405" w:rsidRDefault="00E55636" w:rsidP="006524FB">
      <w:pPr>
        <w:ind w:left="0"/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72091518" wp14:editId="21672D2A">
            <wp:simplePos x="0" y="0"/>
            <wp:positionH relativeFrom="column">
              <wp:posOffset>451413</wp:posOffset>
            </wp:positionH>
            <wp:positionV relativeFrom="paragraph">
              <wp:posOffset>143799</wp:posOffset>
            </wp:positionV>
            <wp:extent cx="5161915" cy="2200910"/>
            <wp:effectExtent l="0" t="0" r="635" b="8890"/>
            <wp:wrapTight wrapText="bothSides">
              <wp:wrapPolygon edited="0">
                <wp:start x="0" y="0"/>
                <wp:lineTo x="0" y="21500"/>
                <wp:lineTo x="21523" y="21500"/>
                <wp:lineTo x="21523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FAB2C" w14:textId="403948D3" w:rsidR="001D5405" w:rsidRDefault="001D5405" w:rsidP="006524FB">
      <w:pPr>
        <w:ind w:left="0"/>
      </w:pPr>
    </w:p>
    <w:p w14:paraId="0794521E" w14:textId="1D072B3F" w:rsidR="001D5405" w:rsidRDefault="001D5405" w:rsidP="006524FB">
      <w:pPr>
        <w:ind w:left="0"/>
      </w:pPr>
    </w:p>
    <w:p w14:paraId="3712CA68" w14:textId="6E55E395" w:rsidR="001D5405" w:rsidRDefault="001D5405" w:rsidP="006524FB">
      <w:pPr>
        <w:ind w:left="0"/>
      </w:pPr>
    </w:p>
    <w:p w14:paraId="7008CCB7" w14:textId="6FB39712" w:rsidR="001D5405" w:rsidRDefault="001D5405" w:rsidP="006524FB">
      <w:pPr>
        <w:ind w:left="0"/>
      </w:pPr>
    </w:p>
    <w:p w14:paraId="57B7764A" w14:textId="255E1D33" w:rsidR="001D5405" w:rsidRDefault="001D5405" w:rsidP="006524FB">
      <w:pPr>
        <w:ind w:left="0"/>
      </w:pPr>
    </w:p>
    <w:p w14:paraId="2692F204" w14:textId="6555613D" w:rsidR="001D5405" w:rsidRDefault="001D5405" w:rsidP="006524FB">
      <w:pPr>
        <w:ind w:left="0"/>
      </w:pPr>
    </w:p>
    <w:p w14:paraId="17805EAB" w14:textId="27F363B5" w:rsidR="001D5405" w:rsidRDefault="001D5405" w:rsidP="006524FB">
      <w:pPr>
        <w:ind w:left="0"/>
      </w:pPr>
    </w:p>
    <w:p w14:paraId="3F44E009" w14:textId="68FA74E6" w:rsidR="001D5405" w:rsidRDefault="001D5405" w:rsidP="006524FB">
      <w:pPr>
        <w:ind w:left="0"/>
      </w:pPr>
    </w:p>
    <w:p w14:paraId="6B63819B" w14:textId="5BBB0012" w:rsidR="001D5405" w:rsidRDefault="001D5405" w:rsidP="006524FB">
      <w:pPr>
        <w:ind w:left="0"/>
      </w:pPr>
    </w:p>
    <w:p w14:paraId="2FFE9453" w14:textId="7C118C98" w:rsidR="001D5405" w:rsidRDefault="00E55636" w:rsidP="006524FB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84B9C87" wp14:editId="0E3C666C">
                <wp:simplePos x="0" y="0"/>
                <wp:positionH relativeFrom="column">
                  <wp:posOffset>451413</wp:posOffset>
                </wp:positionH>
                <wp:positionV relativeFrom="paragraph">
                  <wp:posOffset>16799</wp:posOffset>
                </wp:positionV>
                <wp:extent cx="5161915" cy="259715"/>
                <wp:effectExtent l="0" t="0" r="635" b="6985"/>
                <wp:wrapTight wrapText="bothSides">
                  <wp:wrapPolygon edited="0">
                    <wp:start x="0" y="0"/>
                    <wp:lineTo x="0" y="20597"/>
                    <wp:lineTo x="21523" y="20597"/>
                    <wp:lineTo x="21523" y="0"/>
                    <wp:lineTo x="0" y="0"/>
                  </wp:wrapPolygon>
                </wp:wrapTight>
                <wp:docPr id="225" name="Caixa de tex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1915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2BDC23" w14:textId="3884225C" w:rsidR="00566963" w:rsidRPr="006C1BF5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5" w:name="_Toc50300803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4CBD">
                              <w:t>- Conteúdo da intent "EsclarecerDuvidasIdade", no LUIS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B9C87" id="Caixa de texto 225" o:spid="_x0000_s1037" type="#_x0000_t202" style="position:absolute;margin-left:35.55pt;margin-top:1.3pt;width:406.45pt;height:20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" stroked="f">
                <v:textbox style="mso-fit-shape-to-text:t" inset="0,0,0,0">
                  <w:txbxContent>
                    <w:p w14:paraId="712BDC23" w14:textId="3884225C" w:rsidR="00566963" w:rsidRPr="006C1BF5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6" w:name="_Toc50300803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54CBD">
                        <w:t>- Conteúdo da intent "EsclarecerDuvidasIdade", no LUIS</w:t>
                      </w:r>
                      <w:bookmarkEnd w:id="13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0B0D56B" w14:textId="228C43B0" w:rsidR="001D5405" w:rsidRDefault="001D5405" w:rsidP="006524FB">
      <w:pPr>
        <w:ind w:left="0"/>
      </w:pPr>
    </w:p>
    <w:p w14:paraId="7A0D8E13" w14:textId="6B19B514" w:rsidR="001D5405" w:rsidRDefault="00E55636" w:rsidP="006524FB">
      <w:pPr>
        <w:ind w:left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5444AABD" wp14:editId="3E31FF9F">
            <wp:simplePos x="0" y="0"/>
            <wp:positionH relativeFrom="column">
              <wp:posOffset>451413</wp:posOffset>
            </wp:positionH>
            <wp:positionV relativeFrom="paragraph">
              <wp:posOffset>55261</wp:posOffset>
            </wp:positionV>
            <wp:extent cx="5180330" cy="2192020"/>
            <wp:effectExtent l="0" t="0" r="1270" b="0"/>
            <wp:wrapTight wrapText="bothSides">
              <wp:wrapPolygon edited="0">
                <wp:start x="0" y="0"/>
                <wp:lineTo x="0" y="21400"/>
                <wp:lineTo x="21526" y="21400"/>
                <wp:lineTo x="21526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6EF8F" w14:textId="1FCC1B63" w:rsidR="001D5405" w:rsidRDefault="001D5405" w:rsidP="006524FB">
      <w:pPr>
        <w:ind w:left="0"/>
      </w:pPr>
    </w:p>
    <w:p w14:paraId="744361BB" w14:textId="49D6EF64" w:rsidR="001D5405" w:rsidRDefault="001D5405" w:rsidP="006524FB">
      <w:pPr>
        <w:ind w:left="0"/>
      </w:pPr>
    </w:p>
    <w:p w14:paraId="55AAA592" w14:textId="57A15CC9" w:rsidR="001D5405" w:rsidRDefault="001D5405" w:rsidP="006524FB">
      <w:pPr>
        <w:ind w:left="0"/>
      </w:pPr>
    </w:p>
    <w:p w14:paraId="64717484" w14:textId="7623EB32" w:rsidR="001D5405" w:rsidRDefault="001D5405" w:rsidP="006524FB">
      <w:pPr>
        <w:ind w:left="0"/>
      </w:pPr>
    </w:p>
    <w:p w14:paraId="5B02DAAB" w14:textId="29663B2F" w:rsidR="001D5405" w:rsidRDefault="001D5405" w:rsidP="006524FB">
      <w:pPr>
        <w:ind w:left="0"/>
      </w:pPr>
    </w:p>
    <w:p w14:paraId="51F94035" w14:textId="06ECA4ED" w:rsidR="001D5405" w:rsidRDefault="001D5405" w:rsidP="006524FB">
      <w:pPr>
        <w:ind w:left="0"/>
      </w:pPr>
    </w:p>
    <w:p w14:paraId="3F7FDF6E" w14:textId="688AEC8A" w:rsidR="001D5405" w:rsidRDefault="001D5405" w:rsidP="006524FB">
      <w:pPr>
        <w:ind w:left="0"/>
      </w:pPr>
    </w:p>
    <w:p w14:paraId="34A15881" w14:textId="6EFC330E" w:rsidR="001D5405" w:rsidRDefault="001D5405" w:rsidP="006524FB">
      <w:pPr>
        <w:ind w:left="0"/>
      </w:pPr>
    </w:p>
    <w:p w14:paraId="5C3F8A42" w14:textId="1F31E15E" w:rsidR="001D5405" w:rsidRDefault="00E55636" w:rsidP="006524FB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79F9456" wp14:editId="1F284E0E">
                <wp:simplePos x="0" y="0"/>
                <wp:positionH relativeFrom="column">
                  <wp:posOffset>451413</wp:posOffset>
                </wp:positionH>
                <wp:positionV relativeFrom="paragraph">
                  <wp:posOffset>160671</wp:posOffset>
                </wp:positionV>
                <wp:extent cx="5180330" cy="259715"/>
                <wp:effectExtent l="0" t="0" r="1270" b="6985"/>
                <wp:wrapTight wrapText="bothSides">
                  <wp:wrapPolygon edited="0">
                    <wp:start x="0" y="0"/>
                    <wp:lineTo x="0" y="20597"/>
                    <wp:lineTo x="21526" y="20597"/>
                    <wp:lineTo x="21526" y="0"/>
                    <wp:lineTo x="0" y="0"/>
                  </wp:wrapPolygon>
                </wp:wrapTight>
                <wp:docPr id="229" name="Caixa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033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A7F2A" w14:textId="1BF178EF" w:rsidR="00566963" w:rsidRPr="00F011F5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7" w:name="_Toc50300804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F6799">
                              <w:t xml:space="preserve"> - Conteúdo da intent "EsclarecerDuvidasDinheiro", no LUIS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F9456" id="Caixa de texto 229" o:spid="_x0000_s1038" type="#_x0000_t202" style="position:absolute;margin-left:35.55pt;margin-top:12.65pt;width:407.9pt;height:20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" stroked="f">
                <v:textbox style="mso-fit-shape-to-text:t" inset="0,0,0,0">
                  <w:txbxContent>
                    <w:p w14:paraId="3CBA7F2A" w14:textId="1BF178EF" w:rsidR="00566963" w:rsidRPr="00F011F5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38" w:name="_Toc50300804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3F6799">
                        <w:t xml:space="preserve"> - Conteúdo da intent "EsclarecerDuvidasDinheiro", no LUIS</w:t>
                      </w:r>
                      <w:bookmarkEnd w:id="13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1EC998A" w14:textId="505DBB88" w:rsidR="001D5405" w:rsidRDefault="001D5405" w:rsidP="006524FB">
      <w:pPr>
        <w:ind w:left="0"/>
      </w:pPr>
    </w:p>
    <w:p w14:paraId="36F02081" w14:textId="3A8DDD77" w:rsidR="001D5405" w:rsidRDefault="00E55636" w:rsidP="006524FB">
      <w:pPr>
        <w:ind w:left="0"/>
      </w:pPr>
      <w:r>
        <w:rPr>
          <w:noProof/>
        </w:rPr>
        <w:lastRenderedPageBreak/>
        <w:drawing>
          <wp:anchor distT="0" distB="0" distL="114300" distR="114300" simplePos="0" relativeHeight="251837440" behindDoc="0" locked="0" layoutInCell="1" allowOverlap="1" wp14:anchorId="6F75FAB0" wp14:editId="68473A03">
            <wp:simplePos x="0" y="0"/>
            <wp:positionH relativeFrom="column">
              <wp:posOffset>538223</wp:posOffset>
            </wp:positionH>
            <wp:positionV relativeFrom="paragraph">
              <wp:posOffset>0</wp:posOffset>
            </wp:positionV>
            <wp:extent cx="4940300" cy="2128520"/>
            <wp:effectExtent l="0" t="0" r="0" b="5080"/>
            <wp:wrapTight wrapText="bothSides">
              <wp:wrapPolygon edited="0">
                <wp:start x="0" y="0"/>
                <wp:lineTo x="0" y="21458"/>
                <wp:lineTo x="21489" y="21458"/>
                <wp:lineTo x="21489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D28C4" w14:textId="5CC39179" w:rsidR="001D5405" w:rsidRDefault="001D5405" w:rsidP="006524FB">
      <w:pPr>
        <w:ind w:left="0"/>
      </w:pPr>
    </w:p>
    <w:p w14:paraId="341829DA" w14:textId="3B4246EA" w:rsidR="001D5405" w:rsidRDefault="001D5405" w:rsidP="006524FB">
      <w:pPr>
        <w:ind w:left="0"/>
      </w:pPr>
    </w:p>
    <w:p w14:paraId="739E5CE1" w14:textId="59C0239B" w:rsidR="001D5405" w:rsidRDefault="001D5405" w:rsidP="006524FB">
      <w:pPr>
        <w:ind w:left="0"/>
      </w:pPr>
    </w:p>
    <w:p w14:paraId="6AA3C302" w14:textId="0C9F4E65" w:rsidR="001D5405" w:rsidRDefault="001D5405" w:rsidP="006524FB">
      <w:pPr>
        <w:ind w:left="0"/>
      </w:pPr>
    </w:p>
    <w:p w14:paraId="0C0CB9D0" w14:textId="376E9A71" w:rsidR="001D5405" w:rsidRDefault="001D5405" w:rsidP="006524FB">
      <w:pPr>
        <w:ind w:left="0"/>
      </w:pPr>
    </w:p>
    <w:p w14:paraId="4368752E" w14:textId="113E069A" w:rsidR="001D5405" w:rsidRDefault="001D5405" w:rsidP="006524FB">
      <w:pPr>
        <w:ind w:left="0"/>
      </w:pPr>
    </w:p>
    <w:p w14:paraId="628032FF" w14:textId="2067E728" w:rsidR="001D5405" w:rsidRDefault="001D5405" w:rsidP="006524FB">
      <w:pPr>
        <w:ind w:left="0"/>
      </w:pPr>
    </w:p>
    <w:p w14:paraId="1DA36250" w14:textId="21B5A466" w:rsidR="001D5405" w:rsidRDefault="001D5405" w:rsidP="006524FB">
      <w:pPr>
        <w:ind w:left="0"/>
      </w:pPr>
    </w:p>
    <w:p w14:paraId="03C3C7EC" w14:textId="761F0512" w:rsidR="001D5405" w:rsidRDefault="00E55636" w:rsidP="006524FB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F1273A2" wp14:editId="0F897782">
                <wp:simplePos x="0" y="0"/>
                <wp:positionH relativeFrom="column">
                  <wp:posOffset>538223</wp:posOffset>
                </wp:positionH>
                <wp:positionV relativeFrom="paragraph">
                  <wp:posOffset>41910</wp:posOffset>
                </wp:positionV>
                <wp:extent cx="4940300" cy="392430"/>
                <wp:effectExtent l="0" t="0" r="0" b="7620"/>
                <wp:wrapTight wrapText="bothSides">
                  <wp:wrapPolygon edited="0">
                    <wp:start x="0" y="0"/>
                    <wp:lineTo x="0" y="20971"/>
                    <wp:lineTo x="21489" y="20971"/>
                    <wp:lineTo x="21489" y="0"/>
                    <wp:lineTo x="0" y="0"/>
                  </wp:wrapPolygon>
                </wp:wrapTight>
                <wp:docPr id="231" name="Caixa de tex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0300" cy="392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05A810" w14:textId="3DDF65E6" w:rsidR="00566963" w:rsidRPr="00EF5E5B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39" w:name="_Toc50300804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D3F18">
                              <w:t>- Excerto de código do Chatbot referente às intents "EsclarecerDuvidas", "EsclarecerDuvidasIdade" e "EsclarecerDuvidasDinheiro"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273A2" id="Caixa de texto 231" o:spid="_x0000_s1039" type="#_x0000_t202" style="position:absolute;margin-left:42.4pt;margin-top:3.3pt;width:389pt;height:30.9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" stroked="f">
                <v:textbox style="mso-fit-shape-to-text:t" inset="0,0,0,0">
                  <w:txbxContent>
                    <w:p w14:paraId="1F05A810" w14:textId="3DDF65E6" w:rsidR="00566963" w:rsidRPr="00EF5E5B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40" w:name="_Toc50300804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D3F18">
                        <w:t>- Excerto de código do Chatbot referente às intents "EsclarecerDuvidas", "EsclarecerDuvidasIdade" e "EsclarecerDuvidasDinheiro"</w:t>
                      </w:r>
                      <w:bookmarkEnd w:id="14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18A0B1D" w14:textId="6E29CAEA" w:rsidR="001D5405" w:rsidRDefault="001D5405" w:rsidP="006524FB">
      <w:pPr>
        <w:ind w:left="0"/>
      </w:pPr>
    </w:p>
    <w:p w14:paraId="0A839856" w14:textId="547A003E" w:rsidR="001D5405" w:rsidRDefault="00E55636" w:rsidP="006524FB">
      <w:pPr>
        <w:ind w:left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2591E513" wp14:editId="27BA77B7">
            <wp:simplePos x="0" y="0"/>
            <wp:positionH relativeFrom="column">
              <wp:posOffset>5787</wp:posOffset>
            </wp:positionH>
            <wp:positionV relativeFrom="paragraph">
              <wp:posOffset>346356</wp:posOffset>
            </wp:positionV>
            <wp:extent cx="5943600" cy="1618615"/>
            <wp:effectExtent l="0" t="0" r="0" b="635"/>
            <wp:wrapTight wrapText="bothSides">
              <wp:wrapPolygon edited="0">
                <wp:start x="0" y="0"/>
                <wp:lineTo x="0" y="21354"/>
                <wp:lineTo x="21531" y="21354"/>
                <wp:lineTo x="21531" y="0"/>
                <wp:lineTo x="0" y="0"/>
              </wp:wrapPolygon>
            </wp:wrapTight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m 226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7683FC9" wp14:editId="378F77E1">
                <wp:simplePos x="0" y="0"/>
                <wp:positionH relativeFrom="column">
                  <wp:posOffset>5787</wp:posOffset>
                </wp:positionH>
                <wp:positionV relativeFrom="paragraph">
                  <wp:posOffset>2018311</wp:posOffset>
                </wp:positionV>
                <wp:extent cx="5943600" cy="25971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531" y="20597"/>
                    <wp:lineTo x="21531" y="0"/>
                    <wp:lineTo x="0" y="0"/>
                  </wp:wrapPolygon>
                </wp:wrapTight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1020C6" w14:textId="53E7BA19" w:rsidR="00566963" w:rsidRPr="00731BC2" w:rsidRDefault="00566963" w:rsidP="001D5405">
                            <w:pPr>
                              <w:pStyle w:val="Legenda"/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bookmarkStart w:id="141" w:name="_Toc50300804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B3827">
                              <w:t>- Exemplo de diálogo com o Chatbot para o esclarecimento de dúvidas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83FC9" id="Caixa de texto 233" o:spid="_x0000_s1040" type="#_x0000_t202" style="position:absolute;margin-left:.45pt;margin-top:158.9pt;width:468pt;height:20.4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" stroked="f">
                <v:textbox style="mso-fit-shape-to-text:t" inset="0,0,0,0">
                  <w:txbxContent>
                    <w:p w14:paraId="5C1020C6" w14:textId="53E7BA19" w:rsidR="00566963" w:rsidRPr="00731BC2" w:rsidRDefault="00566963" w:rsidP="001D5405">
                      <w:pPr>
                        <w:pStyle w:val="Legenda"/>
                        <w:jc w:val="center"/>
                        <w:rPr>
                          <w:color w:val="404040" w:themeColor="text1" w:themeTint="BF"/>
                        </w:rPr>
                      </w:pPr>
                      <w:bookmarkStart w:id="142" w:name="_Toc50300804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B3827">
                        <w:t>- Exemplo de diálogo com o Chatbot para o esclarecimento de dúvidas</w:t>
                      </w:r>
                      <w:bookmarkEnd w:id="14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F692CFC" w14:textId="22719FCA" w:rsidR="001D5405" w:rsidRDefault="001D5405" w:rsidP="006524FB">
      <w:pPr>
        <w:ind w:left="0"/>
      </w:pPr>
    </w:p>
    <w:p w14:paraId="7C0BD6E8" w14:textId="45C7FEFA" w:rsidR="001D5405" w:rsidRDefault="001D5405" w:rsidP="006524FB">
      <w:pPr>
        <w:ind w:left="0"/>
      </w:pPr>
    </w:p>
    <w:p w14:paraId="552A2F71" w14:textId="77777777" w:rsidR="001D5405" w:rsidRPr="00F711D0" w:rsidRDefault="001D5405" w:rsidP="001D5405">
      <w:pPr>
        <w:ind w:left="0"/>
        <w:jc w:val="both"/>
        <w:rPr>
          <w:color w:val="auto"/>
        </w:rPr>
      </w:pPr>
      <w:r w:rsidRPr="00F711D0">
        <w:rPr>
          <w:color w:val="auto"/>
        </w:rPr>
        <w:t xml:space="preserve">Para conseguir deduzir as intenções do Utente quando </w:t>
      </w:r>
      <w:r>
        <w:rPr>
          <w:color w:val="auto"/>
        </w:rPr>
        <w:t>este interage</w:t>
      </w:r>
      <w:r w:rsidRPr="00F711D0">
        <w:rPr>
          <w:color w:val="auto"/>
        </w:rPr>
        <w:t xml:space="preserve"> com o Chatbot foi utilizado o LUIS (Language Understanding Intelligent Service). Para tal ser possível, foi necessário aceder à plataforma do LUIS e registar tanto um conjunto de </w:t>
      </w:r>
      <w:r w:rsidRPr="00F711D0">
        <w:rPr>
          <w:i/>
          <w:color w:val="auto"/>
        </w:rPr>
        <w:t>Entities</w:t>
      </w:r>
      <w:r w:rsidRPr="00F711D0">
        <w:rPr>
          <w:color w:val="auto"/>
        </w:rPr>
        <w:t xml:space="preserve"> como um conjunto de </w:t>
      </w:r>
      <w:r w:rsidRPr="00F711D0">
        <w:rPr>
          <w:i/>
          <w:color w:val="auto"/>
        </w:rPr>
        <w:t>Intents</w:t>
      </w:r>
      <w:r w:rsidRPr="00F711D0">
        <w:rPr>
          <w:color w:val="auto"/>
        </w:rPr>
        <w:t>, sendo o resultado final apresentado nas Figuras 4, 5, 6, 7 e 8.</w:t>
      </w:r>
      <w:r>
        <w:rPr>
          <w:color w:val="auto"/>
        </w:rPr>
        <w:t xml:space="preserve"> Por sua vez, a Figura 9 representa o código referente a cada método associado às </w:t>
      </w:r>
      <w:r w:rsidRPr="00F711D0">
        <w:rPr>
          <w:i/>
          <w:color w:val="auto"/>
        </w:rPr>
        <w:t>intents</w:t>
      </w:r>
      <w:r>
        <w:rPr>
          <w:color w:val="auto"/>
        </w:rPr>
        <w:t xml:space="preserve"> referidas anteriormente, estando este mesmo código presente na classe “RootDialog”. Por fim, na Figura 10 é apresentado um exemplo de um diálogo possível com o Chatbot para o esclarecimento de dúvidas.</w:t>
      </w:r>
    </w:p>
    <w:p w14:paraId="248DA0B4" w14:textId="2D8E9E11" w:rsidR="001D5405" w:rsidRDefault="001D5405" w:rsidP="006524FB">
      <w:pPr>
        <w:ind w:left="0"/>
      </w:pPr>
    </w:p>
    <w:p w14:paraId="5352CE09" w14:textId="2844E505" w:rsidR="001D5405" w:rsidRDefault="001D5405" w:rsidP="006524FB">
      <w:pPr>
        <w:ind w:left="0"/>
      </w:pPr>
    </w:p>
    <w:p w14:paraId="7612B8E5" w14:textId="49EB8CA2" w:rsidR="001D5405" w:rsidRDefault="001D5405" w:rsidP="006524FB">
      <w:pPr>
        <w:ind w:left="0"/>
      </w:pPr>
    </w:p>
    <w:p w14:paraId="6C7F042E" w14:textId="579AA7BF" w:rsidR="001D5405" w:rsidRDefault="001D5405" w:rsidP="006524FB">
      <w:pPr>
        <w:ind w:left="0"/>
      </w:pPr>
    </w:p>
    <w:p w14:paraId="63221BE8" w14:textId="35DB3D84" w:rsidR="001D5405" w:rsidRDefault="001D5405" w:rsidP="006524FB">
      <w:pPr>
        <w:ind w:left="0"/>
      </w:pPr>
    </w:p>
    <w:p w14:paraId="6999C310" w14:textId="77777777" w:rsidR="001D5405" w:rsidRPr="00EA2B19" w:rsidRDefault="001D5405" w:rsidP="006524FB">
      <w:pPr>
        <w:ind w:left="0"/>
      </w:pPr>
    </w:p>
    <w:p w14:paraId="1D336715" w14:textId="010901C1" w:rsidR="00411ABC" w:rsidRDefault="00411ABC" w:rsidP="009B24D0">
      <w:pPr>
        <w:pStyle w:val="Cabealho2"/>
        <w:numPr>
          <w:ilvl w:val="1"/>
          <w:numId w:val="6"/>
        </w:numPr>
      </w:pPr>
      <w:bookmarkStart w:id="143" w:name="_Toc503008103"/>
      <w:r>
        <w:lastRenderedPageBreak/>
        <w:t>REQ 5</w:t>
      </w:r>
      <w:r w:rsidR="000A4B61">
        <w:t xml:space="preserve"> – </w:t>
      </w:r>
      <w:r w:rsidR="00092C57">
        <w:t>Chatbot: Marcação/Cancelamento de consulta</w:t>
      </w:r>
      <w:bookmarkEnd w:id="143"/>
    </w:p>
    <w:p w14:paraId="61D3F219" w14:textId="77777777" w:rsidR="00766C32" w:rsidRDefault="00766C32" w:rsidP="009B24D0">
      <w:pPr>
        <w:pStyle w:val="Cabealho3"/>
        <w:numPr>
          <w:ilvl w:val="2"/>
          <w:numId w:val="6"/>
        </w:numPr>
      </w:pPr>
      <w:bookmarkStart w:id="144" w:name="_Toc503008104"/>
      <w:r>
        <w:t>Análise de requisitos</w:t>
      </w:r>
      <w:bookmarkEnd w:id="144"/>
    </w:p>
    <w:p w14:paraId="1AFB86F8" w14:textId="77777777" w:rsidR="00766C32" w:rsidRDefault="00766C32" w:rsidP="00766C3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766C32" w14:paraId="05FC152A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75A26C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41E4EA44" w14:textId="0ECE56F7" w:rsidR="00766C32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5</w:t>
            </w:r>
          </w:p>
        </w:tc>
      </w:tr>
      <w:tr w:rsidR="00766C32" w14:paraId="33BF19A2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2C4934C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3A539670" w14:textId="525F8EEE" w:rsidR="00766C32" w:rsidRDefault="00092C57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Chatbot – Marcação/Cancelamento da consulta inicial</w:t>
            </w:r>
          </w:p>
        </w:tc>
      </w:tr>
      <w:tr w:rsidR="00766C32" w14:paraId="1E2A8396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547389D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5853B3EE" w14:textId="2154A456" w:rsidR="00766C32" w:rsidRDefault="002828AB" w:rsidP="00092C57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092C57">
              <w:t>Utente</w:t>
            </w:r>
            <w:r w:rsidR="00611C99">
              <w:t xml:space="preserve">, enquanto utilizador </w:t>
            </w:r>
            <w:r w:rsidR="00092C57">
              <w:t xml:space="preserve">não </w:t>
            </w:r>
            <w:r w:rsidR="00611C99">
              <w:t xml:space="preserve">registado do sistema, </w:t>
            </w:r>
            <w:r w:rsidR="00092C57">
              <w:t>pretende aceder a uma plataforma de troca de mensagens para marcar ou cancelar a sua consulta inicial</w:t>
            </w:r>
          </w:p>
        </w:tc>
      </w:tr>
    </w:tbl>
    <w:p w14:paraId="6006C7F7" w14:textId="77777777" w:rsidR="00766C32" w:rsidRDefault="00766C32" w:rsidP="00766C32"/>
    <w:p w14:paraId="7F322A97" w14:textId="177A7232" w:rsidR="00766C32" w:rsidRDefault="00766C32" w:rsidP="00766C3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55636" w14:paraId="33808B12" w14:textId="77777777" w:rsidTr="00E55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A434A6C" w14:textId="77777777" w:rsidR="00E55636" w:rsidRPr="00873462" w:rsidRDefault="00E55636" w:rsidP="00E55636">
            <w:pPr>
              <w:spacing w:after="0"/>
              <w:ind w:left="45"/>
              <w:jc w:val="both"/>
              <w:rPr>
                <w:b w:val="0"/>
              </w:rPr>
            </w:pPr>
            <w:r>
              <w:t>Fluxo de Eventos - Humano</w:t>
            </w:r>
          </w:p>
        </w:tc>
        <w:tc>
          <w:tcPr>
            <w:tcW w:w="4675" w:type="dxa"/>
          </w:tcPr>
          <w:p w14:paraId="528AD7AB" w14:textId="77777777" w:rsidR="00E55636" w:rsidRDefault="00E55636" w:rsidP="00E55636">
            <w:pPr>
              <w:ind w:left="27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E55636" w14:paraId="6778F9A3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564041C" w14:textId="77777777" w:rsidR="00E55636" w:rsidRPr="00A72544" w:rsidRDefault="00E55636" w:rsidP="00E55636">
            <w:pPr>
              <w:spacing w:after="0"/>
              <w:ind w:left="45"/>
              <w:jc w:val="both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48FE8674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E55636" w14:paraId="6E5F25BC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70DD8D4" w14:textId="77777777" w:rsidR="00E55636" w:rsidRPr="00873462" w:rsidRDefault="00E55636" w:rsidP="00E55636">
            <w:pPr>
              <w:pStyle w:val="PargrafodaLista"/>
              <w:spacing w:after="0"/>
              <w:ind w:left="45"/>
              <w:jc w:val="both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“Quero marcar uma consulta”</w:t>
            </w:r>
          </w:p>
        </w:tc>
        <w:tc>
          <w:tcPr>
            <w:tcW w:w="4675" w:type="dxa"/>
          </w:tcPr>
          <w:p w14:paraId="59440518" w14:textId="77777777" w:rsidR="00E55636" w:rsidRDefault="00E55636" w:rsidP="00E5563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2.1 - O Controller “</w:t>
            </w:r>
            <w:proofErr w:type="spellStart"/>
            <w:r>
              <w:t>MessagesController</w:t>
            </w:r>
            <w:proofErr w:type="spellEnd"/>
            <w:r>
              <w:t>” cria uma nova instância do “RootDialog”</w:t>
            </w:r>
          </w:p>
          <w:p w14:paraId="21845FE2" w14:textId="77777777" w:rsidR="00E55636" w:rsidRDefault="00E55636" w:rsidP="00E5563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MarcarConsulta</w:t>
            </w:r>
            <w:proofErr w:type="spellEnd"/>
            <w:r>
              <w:t xml:space="preserve">” é ativada por intermédio da </w:t>
            </w:r>
            <w:proofErr w:type="spellStart"/>
            <w:r>
              <w:t>LuisIntent</w:t>
            </w:r>
            <w:proofErr w:type="spellEnd"/>
            <w:r>
              <w:t>(“</w:t>
            </w:r>
            <w:proofErr w:type="spellStart"/>
            <w:r>
              <w:t>MarcarConsulta</w:t>
            </w:r>
            <w:proofErr w:type="spellEnd"/>
            <w:r>
              <w:t>”) e é retornado de forma assíncrona uma mensagem a perguntar ao Utente o seu número de identificação</w:t>
            </w:r>
          </w:p>
        </w:tc>
      </w:tr>
      <w:tr w:rsidR="00E55636" w14:paraId="74E9056F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33785D2" w14:textId="77777777" w:rsidR="00E55636" w:rsidRPr="00092C57" w:rsidRDefault="00E55636" w:rsidP="00E55636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1415B21E" w14:textId="77777777" w:rsidR="00E55636" w:rsidRDefault="00E55636" w:rsidP="00E556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MarcarConsulta</w:t>
            </w:r>
            <w:proofErr w:type="spellEnd"/>
            <w:r>
              <w:t xml:space="preserve">” invoca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MostrarMarcarConsulta</w:t>
            </w:r>
            <w:proofErr w:type="spellEnd"/>
            <w:r>
              <w:t>”, passando o número de identificação</w:t>
            </w:r>
          </w:p>
          <w:p w14:paraId="1F5EE0CC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MostrarMarcarConsulta</w:t>
            </w:r>
            <w:proofErr w:type="spellEnd"/>
            <w:r>
              <w:t>” instancia o método “</w:t>
            </w:r>
            <w:proofErr w:type="spellStart"/>
            <w:r>
              <w:t>CheckIfDadorForMarcarConsulta</w:t>
            </w:r>
            <w:proofErr w:type="spellEnd"/>
            <w:r>
              <w:t>” do Controller “</w:t>
            </w:r>
            <w:proofErr w:type="spellStart"/>
            <w:r>
              <w:t>BotToGamController</w:t>
            </w:r>
            <w:proofErr w:type="spellEnd"/>
            <w:r>
              <w:t>”, passando o número de identificação.</w:t>
            </w:r>
          </w:p>
          <w:p w14:paraId="15E2B8EB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 – O método “</w:t>
            </w:r>
            <w:proofErr w:type="spellStart"/>
            <w:r>
              <w:t>CheckIfDadorForMarcarConsulta</w:t>
            </w:r>
            <w:proofErr w:type="spellEnd"/>
            <w:r>
              <w:t>” estabelece a conexão com a API da iGAM, mais concretamente o método POST “</w:t>
            </w:r>
            <w:proofErr w:type="spellStart"/>
            <w:r>
              <w:t>CheckIfDadorForMarcarConsulta</w:t>
            </w:r>
            <w:proofErr w:type="spellEnd"/>
            <w:r>
              <w:t>”, pertencente ao Controller “</w:t>
            </w:r>
            <w:proofErr w:type="spellStart"/>
            <w:r>
              <w:t>GamToBotController</w:t>
            </w:r>
            <w:proofErr w:type="spellEnd"/>
            <w:r>
              <w:t>”</w:t>
            </w:r>
          </w:p>
          <w:p w14:paraId="35DCDBCD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3.4 – O método “</w:t>
            </w:r>
            <w:proofErr w:type="spellStart"/>
            <w:r>
              <w:t>CheckIfDadorForMarcarConsulta</w:t>
            </w:r>
            <w:proofErr w:type="spellEnd"/>
            <w:r>
              <w:t xml:space="preserve">” vai verificar se o dador existe no sistema. Se existir, vai procurar os slots disponíveis para </w:t>
            </w:r>
            <w:r>
              <w:lastRenderedPageBreak/>
              <w:t>marcação de consultas. Em caso de sucesso, retorna uma lista de objetos “</w:t>
            </w:r>
            <w:proofErr w:type="spellStart"/>
            <w:r>
              <w:t>ModelDadorMarcarConsultToBot</w:t>
            </w:r>
            <w:proofErr w:type="spellEnd"/>
            <w:r>
              <w:t>”, caso contrário retorna “</w:t>
            </w:r>
            <w:proofErr w:type="spellStart"/>
            <w:proofErr w:type="gramStart"/>
            <w:r>
              <w:t>NotFound</w:t>
            </w:r>
            <w:proofErr w:type="spellEnd"/>
            <w:r>
              <w:t>(</w:t>
            </w:r>
            <w:proofErr w:type="gramEnd"/>
            <w:r>
              <w:t>)”. Este resultado é retornado sucessivamente até chegar ao método “</w:t>
            </w:r>
            <w:proofErr w:type="spellStart"/>
            <w:r>
              <w:t>MostrarEspermograma</w:t>
            </w:r>
            <w:proofErr w:type="spellEnd"/>
            <w:r>
              <w:t>”, contido no “RootDialog” e é apresentado de forma assíncrona ao Utente.</w:t>
            </w:r>
          </w:p>
        </w:tc>
      </w:tr>
      <w:tr w:rsidR="00E55636" w14:paraId="1FDF9246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A827BD8" w14:textId="77777777" w:rsidR="00E55636" w:rsidRDefault="00E55636" w:rsidP="00E55636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lastRenderedPageBreak/>
              <w:t>4 – O Utente escolhe o slot 1</w:t>
            </w:r>
          </w:p>
        </w:tc>
        <w:tc>
          <w:tcPr>
            <w:tcW w:w="4675" w:type="dxa"/>
          </w:tcPr>
          <w:p w14:paraId="6AD5E582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4.1 -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MostrarMarcarConsulta</w:t>
            </w:r>
            <w:proofErr w:type="spellEnd"/>
            <w:r>
              <w:t xml:space="preserve">” invoca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LerOpcaoSlot</w:t>
            </w:r>
            <w:proofErr w:type="spellEnd"/>
            <w:r>
              <w:t>”, passando o número do slot</w:t>
            </w:r>
          </w:p>
          <w:p w14:paraId="2AD2967A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4.2 -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LerOpcaoSlot</w:t>
            </w:r>
            <w:proofErr w:type="spellEnd"/>
            <w:r>
              <w:t>” instancia o método “</w:t>
            </w:r>
            <w:proofErr w:type="spellStart"/>
            <w:r>
              <w:t>MarcarConsulta</w:t>
            </w:r>
            <w:proofErr w:type="spellEnd"/>
            <w:r>
              <w:t>” do Controller “</w:t>
            </w:r>
            <w:proofErr w:type="spellStart"/>
            <w:r>
              <w:t>BotToGamController</w:t>
            </w:r>
            <w:proofErr w:type="spellEnd"/>
            <w:r>
              <w:t>”, passando o número do slot</w:t>
            </w:r>
          </w:p>
          <w:p w14:paraId="6BE38FAC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4.3 - O método “</w:t>
            </w:r>
            <w:proofErr w:type="spellStart"/>
            <w:r>
              <w:t>MarcarConsulta</w:t>
            </w:r>
            <w:proofErr w:type="spellEnd"/>
            <w:r>
              <w:t>” estabelece a conexão com a API da iGAM, mais concretamente o método POST “</w:t>
            </w:r>
            <w:proofErr w:type="spellStart"/>
            <w:r>
              <w:t>MarcarConsulta</w:t>
            </w:r>
            <w:proofErr w:type="spellEnd"/>
            <w:r>
              <w:t>”, pertencente ao Controller “</w:t>
            </w:r>
            <w:proofErr w:type="spellStart"/>
            <w:r>
              <w:t>GamToBotController</w:t>
            </w:r>
            <w:proofErr w:type="spellEnd"/>
            <w:r>
              <w:t>”</w:t>
            </w:r>
          </w:p>
          <w:p w14:paraId="140BB305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4.4 – O método “</w:t>
            </w:r>
            <w:proofErr w:type="spellStart"/>
            <w:r>
              <w:t>MarcarConsulta</w:t>
            </w:r>
            <w:proofErr w:type="spellEnd"/>
            <w:r>
              <w:t>” vai verificar se o slot existe e, caso exista, vai criar uma consulta para o utente em questão usando a data disponível no slot. Em caso de sucesso, a slot é removida da lista de slots. Caso contrário é retornado “</w:t>
            </w:r>
            <w:proofErr w:type="spellStart"/>
            <w:proofErr w:type="gramStart"/>
            <w:r>
              <w:t>NotFound</w:t>
            </w:r>
            <w:proofErr w:type="spellEnd"/>
            <w:r>
              <w:t>(</w:t>
            </w:r>
            <w:proofErr w:type="gramEnd"/>
            <w:r>
              <w:t>)”, com uma mensagem apropriada ao ponto do código onde se verificou este caso. O resultado é retornado sucessivamente até chegar ao método “</w:t>
            </w:r>
            <w:proofErr w:type="spellStart"/>
            <w:r>
              <w:t>MostrarEspermograma</w:t>
            </w:r>
            <w:proofErr w:type="spellEnd"/>
            <w:r>
              <w:t>”, contigo no “RootDialog” e é apresentada uma mensagem de sucesso/insucesso ao Utente.</w:t>
            </w:r>
          </w:p>
        </w:tc>
      </w:tr>
      <w:tr w:rsidR="00E55636" w14:paraId="4FE88902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EFB3788" w14:textId="77777777" w:rsidR="00E55636" w:rsidRDefault="00E55636" w:rsidP="00E55636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t>5 – O Utente digita “Gostaria de cancelar uma consulta”</w:t>
            </w:r>
          </w:p>
        </w:tc>
        <w:tc>
          <w:tcPr>
            <w:tcW w:w="4675" w:type="dxa"/>
          </w:tcPr>
          <w:p w14:paraId="668E4DC5" w14:textId="77777777" w:rsidR="00E55636" w:rsidRDefault="00E55636" w:rsidP="00E5563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5.1 - O Controller “</w:t>
            </w:r>
            <w:proofErr w:type="spellStart"/>
            <w:r>
              <w:t>MessagesController</w:t>
            </w:r>
            <w:proofErr w:type="spellEnd"/>
            <w:r>
              <w:t>” cria uma nova instância do “RootDialog”</w:t>
            </w:r>
          </w:p>
          <w:p w14:paraId="7C4A77F2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CancelarConsulta</w:t>
            </w:r>
            <w:proofErr w:type="spellEnd"/>
            <w:r>
              <w:t xml:space="preserve">” é ativada por intermédio da </w:t>
            </w:r>
            <w:proofErr w:type="spellStart"/>
            <w:r>
              <w:t>LuisIntent</w:t>
            </w:r>
            <w:proofErr w:type="spellEnd"/>
            <w:r>
              <w:t>(“</w:t>
            </w:r>
            <w:proofErr w:type="spellStart"/>
            <w:r>
              <w:t>CancelarConsulta</w:t>
            </w:r>
            <w:proofErr w:type="spellEnd"/>
            <w:r>
              <w:t>”) e é retornado de forma assíncrona uma mensagem a perguntar ao Utente o seu número de identificação</w:t>
            </w:r>
          </w:p>
        </w:tc>
      </w:tr>
      <w:tr w:rsidR="00E55636" w14:paraId="2FC33B0D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6DCE293" w14:textId="77777777" w:rsidR="00E55636" w:rsidRDefault="00E55636" w:rsidP="00E55636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t>6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02ECFADF" w14:textId="77777777" w:rsidR="00E55636" w:rsidRDefault="00E55636" w:rsidP="00E556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CancelarConsulta</w:t>
            </w:r>
            <w:proofErr w:type="spellEnd"/>
            <w:r>
              <w:t xml:space="preserve">” invoca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MostrarCancelarConsulta</w:t>
            </w:r>
            <w:proofErr w:type="spellEnd"/>
            <w:r>
              <w:t>”, passando o número de identificação</w:t>
            </w:r>
          </w:p>
          <w:p w14:paraId="5860EBD7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MostrarCancelarConsulta</w:t>
            </w:r>
            <w:proofErr w:type="spellEnd"/>
            <w:r>
              <w:t xml:space="preserve">” instancia o método </w:t>
            </w:r>
            <w:r>
              <w:lastRenderedPageBreak/>
              <w:t>“</w:t>
            </w:r>
            <w:proofErr w:type="spellStart"/>
            <w:r>
              <w:t>CheckIfDadorForCancelarConsulta</w:t>
            </w:r>
            <w:proofErr w:type="spellEnd"/>
            <w:r>
              <w:t>” do Controller “</w:t>
            </w:r>
            <w:proofErr w:type="spellStart"/>
            <w:r>
              <w:t>BotToGamController</w:t>
            </w:r>
            <w:proofErr w:type="spellEnd"/>
            <w:r>
              <w:t>”, passando o número de identificação.</w:t>
            </w:r>
          </w:p>
          <w:p w14:paraId="1944851B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 – O método “</w:t>
            </w:r>
            <w:proofErr w:type="spellStart"/>
            <w:r>
              <w:t>CheckIfDadorForCancelarConsulta</w:t>
            </w:r>
            <w:proofErr w:type="spellEnd"/>
            <w:r>
              <w:t>” estabelece a conexão com a API da iGAM, mais concretamente o método POST “</w:t>
            </w:r>
            <w:proofErr w:type="spellStart"/>
            <w:r>
              <w:t>CheckIfDadorForCancelarConsulta</w:t>
            </w:r>
            <w:proofErr w:type="spellEnd"/>
            <w:r>
              <w:t>”, pertencente ao Controller “</w:t>
            </w:r>
            <w:proofErr w:type="spellStart"/>
            <w:r>
              <w:t>GamToBotController</w:t>
            </w:r>
            <w:proofErr w:type="spellEnd"/>
            <w:r>
              <w:t>”</w:t>
            </w:r>
          </w:p>
          <w:p w14:paraId="74B319CC" w14:textId="77777777" w:rsidR="00E55636" w:rsidRDefault="00E55636" w:rsidP="00E5563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3.4 – O método </w:t>
            </w:r>
          </w:p>
          <w:p w14:paraId="15F1A1C5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t>CheckIfDadorForCancelarConsulta</w:t>
            </w:r>
            <w:proofErr w:type="spellEnd"/>
            <w:r>
              <w:t xml:space="preserve">” vai verificar se o dador existe no sistema. Se existir, </w:t>
            </w:r>
          </w:p>
          <w:p w14:paraId="71D7C360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vai verificar se tem alguma consulta marcada. Se tiver, vai devolver um objeto “</w:t>
            </w:r>
            <w:proofErr w:type="spellStart"/>
            <w:r>
              <w:t>ModelDadorCancelarConsultToBot</w:t>
            </w:r>
            <w:proofErr w:type="spellEnd"/>
            <w:r>
              <w:t>”, caso contrário retornado “</w:t>
            </w:r>
            <w:proofErr w:type="spellStart"/>
            <w:proofErr w:type="gramStart"/>
            <w:r>
              <w:t>NotFound</w:t>
            </w:r>
            <w:proofErr w:type="spellEnd"/>
            <w:r>
              <w:t>(</w:t>
            </w:r>
            <w:proofErr w:type="gramEnd"/>
            <w:r>
              <w:t>)”. Este resultado é retornado sucessivamente até chegar ao método “</w:t>
            </w:r>
            <w:proofErr w:type="spellStart"/>
            <w:r>
              <w:t>CancelarEspermograma</w:t>
            </w:r>
            <w:proofErr w:type="spellEnd"/>
            <w:r>
              <w:t>”, contido no “RootDialog” e é apresentado de forma assíncrona ao Utente.</w:t>
            </w:r>
          </w:p>
          <w:p w14:paraId="7D6F3EA5" w14:textId="77777777" w:rsidR="00E55636" w:rsidRDefault="00E55636" w:rsidP="00E5563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3.5 – Se o dador tiver uma consulta, vai ser feito um novo pedido a API da iGAM para remover a consulta em questão.</w:t>
            </w:r>
          </w:p>
        </w:tc>
      </w:tr>
    </w:tbl>
    <w:p w14:paraId="7CABFDC7" w14:textId="77777777" w:rsidR="00092C57" w:rsidRDefault="00092C57" w:rsidP="00092C57"/>
    <w:p w14:paraId="57182580" w14:textId="77777777" w:rsidR="00092C57" w:rsidRDefault="00092C57" w:rsidP="00092C57">
      <w:pPr>
        <w:ind w:left="0"/>
      </w:pPr>
    </w:p>
    <w:p w14:paraId="54638CBF" w14:textId="77777777" w:rsidR="00092C57" w:rsidRDefault="00092C57" w:rsidP="00092C57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E55636" w14:paraId="0E56FD79" w14:textId="77777777" w:rsidTr="00E55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A22A364" w14:textId="77777777" w:rsidR="00E55636" w:rsidRDefault="00E55636" w:rsidP="00E55636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0DE2F80A" w14:textId="77777777" w:rsidR="00E55636" w:rsidRDefault="00E55636" w:rsidP="00E5563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75260C3" w14:textId="77777777" w:rsidR="00E55636" w:rsidRDefault="00E55636" w:rsidP="00E5563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E55636" w:rsidRPr="000749A4" w14:paraId="082D95E4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3A46BC43" w14:textId="77777777" w:rsidR="00E55636" w:rsidRPr="000749A4" w:rsidRDefault="00E55636" w:rsidP="00E55636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O dador ter uma consulta marcada</w:t>
            </w:r>
          </w:p>
        </w:tc>
        <w:tc>
          <w:tcPr>
            <w:tcW w:w="3248" w:type="dxa"/>
          </w:tcPr>
          <w:p w14:paraId="46B11DBF" w14:textId="77777777" w:rsidR="00E55636" w:rsidRPr="000749A4" w:rsidRDefault="00E55636" w:rsidP="00E5563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Remover o slot selecionado da lista de slots disponíveis</w:t>
            </w:r>
          </w:p>
        </w:tc>
        <w:tc>
          <w:tcPr>
            <w:tcW w:w="2854" w:type="dxa"/>
          </w:tcPr>
          <w:p w14:paraId="13CF0633" w14:textId="77777777" w:rsidR="00E55636" w:rsidRPr="000749A4" w:rsidRDefault="00E55636" w:rsidP="00E5563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está registado</w:t>
            </w:r>
          </w:p>
        </w:tc>
      </w:tr>
      <w:tr w:rsidR="00E55636" w14:paraId="743B76BD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7DC0A9E" w14:textId="77777777" w:rsidR="00E55636" w:rsidRPr="000749A4" w:rsidRDefault="00E55636" w:rsidP="00E55636">
            <w:pPr>
              <w:ind w:left="150"/>
              <w:jc w:val="center"/>
              <w:rPr>
                <w:b w:val="0"/>
              </w:rPr>
            </w:pPr>
          </w:p>
        </w:tc>
        <w:tc>
          <w:tcPr>
            <w:tcW w:w="3248" w:type="dxa"/>
          </w:tcPr>
          <w:p w14:paraId="2F90317B" w14:textId="77777777" w:rsidR="00E55636" w:rsidRPr="000749A4" w:rsidRDefault="00E55636" w:rsidP="00E5563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49C70C9B" w14:textId="77777777" w:rsidR="00E55636" w:rsidRDefault="00E55636" w:rsidP="00E5563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tem uma consulta marcada</w:t>
            </w:r>
          </w:p>
        </w:tc>
      </w:tr>
      <w:tr w:rsidR="00E55636" w14:paraId="3A9103FA" w14:textId="77777777" w:rsidTr="00E55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8472819" w14:textId="77777777" w:rsidR="00E55636" w:rsidRPr="000749A4" w:rsidRDefault="00E55636" w:rsidP="00E55636">
            <w:pPr>
              <w:ind w:left="150"/>
              <w:jc w:val="center"/>
              <w:rPr>
                <w:b w:val="0"/>
              </w:rPr>
            </w:pPr>
          </w:p>
        </w:tc>
        <w:tc>
          <w:tcPr>
            <w:tcW w:w="3248" w:type="dxa"/>
          </w:tcPr>
          <w:p w14:paraId="4CDA0F3D" w14:textId="77777777" w:rsidR="00E55636" w:rsidRPr="000749A4" w:rsidRDefault="00E55636" w:rsidP="00E5563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64876DED" w14:textId="77777777" w:rsidR="00E55636" w:rsidRDefault="00E55636" w:rsidP="00E5563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existem slots disponíveis</w:t>
            </w:r>
          </w:p>
        </w:tc>
      </w:tr>
    </w:tbl>
    <w:p w14:paraId="4B38B11C" w14:textId="77777777" w:rsidR="00092C57" w:rsidRDefault="00092C57" w:rsidP="00092C57">
      <w:pPr>
        <w:ind w:left="0"/>
      </w:pPr>
    </w:p>
    <w:p w14:paraId="58EF6719" w14:textId="77777777" w:rsidR="00092C57" w:rsidRDefault="00092C57" w:rsidP="00092C57">
      <w:pPr>
        <w:ind w:left="0"/>
      </w:pPr>
    </w:p>
    <w:p w14:paraId="73530172" w14:textId="77777777" w:rsidR="00092C57" w:rsidRDefault="00092C57" w:rsidP="00092C57">
      <w:pPr>
        <w:ind w:left="0"/>
      </w:pPr>
    </w:p>
    <w:p w14:paraId="526B6AAC" w14:textId="77777777" w:rsidR="00092C57" w:rsidRDefault="00092C57" w:rsidP="00092C57">
      <w:pPr>
        <w:ind w:left="0"/>
      </w:pPr>
    </w:p>
    <w:p w14:paraId="4B564C35" w14:textId="77777777" w:rsidR="00092C57" w:rsidRPr="00CE2093" w:rsidRDefault="00092C57" w:rsidP="00092C57">
      <w:pPr>
        <w:ind w:left="0"/>
        <w:rPr>
          <w:u w:val="single"/>
        </w:rPr>
      </w:pPr>
    </w:p>
    <w:p w14:paraId="4064F02B" w14:textId="1C3C11AF" w:rsidR="00E55636" w:rsidRDefault="00874E78" w:rsidP="00874E78">
      <w:pPr>
        <w:pStyle w:val="Cabealho3"/>
        <w:numPr>
          <w:ilvl w:val="2"/>
          <w:numId w:val="6"/>
        </w:numPr>
      </w:pPr>
      <w:bookmarkStart w:id="145" w:name="_Toc50300810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1" locked="0" layoutInCell="1" allowOverlap="1" wp14:anchorId="4C0E396B" wp14:editId="3CFBFA7D">
                <wp:simplePos x="0" y="0"/>
                <wp:positionH relativeFrom="column">
                  <wp:posOffset>62865</wp:posOffset>
                </wp:positionH>
                <wp:positionV relativeFrom="paragraph">
                  <wp:posOffset>7661275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0" name="Caixa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BC5E7" w14:textId="27822DA4" w:rsidR="00566963" w:rsidRPr="0036435F" w:rsidRDefault="00566963" w:rsidP="00874E78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  <w:color w:val="D6615C" w:themeColor="accent1"/>
                              </w:rPr>
                            </w:pPr>
                            <w:bookmarkStart w:id="146" w:name="_Toc50300804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Diagrama de Sequência do Chatbot de Cancelamento de Consultas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E396B" id="Caixa de texto 250" o:spid="_x0000_s1041" type="#_x0000_t202" style="position:absolute;left:0;text-align:left;margin-left:4.95pt;margin-top:603.25pt;width:468pt;height:.05pt;z-index:-2514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" stroked="f">
                <v:textbox style="mso-fit-shape-to-text:t" inset="0,0,0,0">
                  <w:txbxContent>
                    <w:p w14:paraId="2DEBC5E7" w14:textId="27822DA4" w:rsidR="00566963" w:rsidRPr="0036435F" w:rsidRDefault="00566963" w:rsidP="00874E78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  <w:color w:val="D6615C" w:themeColor="accent1"/>
                        </w:rPr>
                      </w:pPr>
                      <w:bookmarkStart w:id="147" w:name="_Toc50300804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Diagrama de Sequência do Chatbot de Cancelamento de Consultas</w:t>
                      </w:r>
                      <w:bookmarkEnd w:id="147"/>
                    </w:p>
                  </w:txbxContent>
                </v:textbox>
                <w10:wrap type="tight"/>
              </v:shape>
            </w:pict>
          </mc:Fallback>
        </mc:AlternateContent>
      </w:r>
      <w:r w:rsidR="00E55636">
        <w:rPr>
          <w:noProof/>
        </w:rPr>
        <w:drawing>
          <wp:anchor distT="0" distB="0" distL="114300" distR="114300" simplePos="0" relativeHeight="251860992" behindDoc="1" locked="0" layoutInCell="1" allowOverlap="1" wp14:anchorId="43E4F3BC" wp14:editId="15F6C8C2">
            <wp:simplePos x="0" y="0"/>
            <wp:positionH relativeFrom="column">
              <wp:posOffset>62865</wp:posOffset>
            </wp:positionH>
            <wp:positionV relativeFrom="paragraph">
              <wp:posOffset>4169973</wp:posOffset>
            </wp:positionV>
            <wp:extent cx="5943600" cy="3434715"/>
            <wp:effectExtent l="0" t="0" r="0" b="0"/>
            <wp:wrapTight wrapText="bothSides">
              <wp:wrapPolygon edited="0">
                <wp:start x="0" y="0"/>
                <wp:lineTo x="0" y="21444"/>
                <wp:lineTo x="21531" y="21444"/>
                <wp:lineTo x="21531" y="0"/>
                <wp:lineTo x="0" y="0"/>
              </wp:wrapPolygon>
            </wp:wrapTight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q_bot_cancelarConsult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636">
        <w:rPr>
          <w:noProof/>
        </w:rPr>
        <mc:AlternateContent>
          <mc:Choice Requires="wps">
            <w:drawing>
              <wp:anchor distT="0" distB="0" distL="114300" distR="114300" simplePos="0" relativeHeight="251863040" behindDoc="1" locked="0" layoutInCell="1" allowOverlap="1" wp14:anchorId="0DD5B20D" wp14:editId="37808209">
                <wp:simplePos x="0" y="0"/>
                <wp:positionH relativeFrom="column">
                  <wp:posOffset>62865</wp:posOffset>
                </wp:positionH>
                <wp:positionV relativeFrom="paragraph">
                  <wp:posOffset>3842385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0E5FB2" w14:textId="660D4A49" w:rsidR="00566963" w:rsidRPr="00616D39" w:rsidRDefault="00566963" w:rsidP="00E55636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  <w:color w:val="D6615C" w:themeColor="accent1"/>
                              </w:rPr>
                            </w:pPr>
                            <w:bookmarkStart w:id="148" w:name="_Toc50300804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Diagrama de Sequência do Chatbot de Marcação de Consultas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5B20D" id="Caixa de texto 248" o:spid="_x0000_s1042" type="#_x0000_t202" style="position:absolute;left:0;text-align:left;margin-left:4.95pt;margin-top:302.55pt;width:468pt;height:.05pt;z-index:-2514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" stroked="f">
                <v:textbox style="mso-fit-shape-to-text:t" inset="0,0,0,0">
                  <w:txbxContent>
                    <w:p w14:paraId="030E5FB2" w14:textId="660D4A49" w:rsidR="00566963" w:rsidRPr="00616D39" w:rsidRDefault="00566963" w:rsidP="00E55636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  <w:color w:val="D6615C" w:themeColor="accent1"/>
                        </w:rPr>
                      </w:pPr>
                      <w:bookmarkStart w:id="149" w:name="_Toc50300804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Diagrama de Sequência do Chatbot de Marcação de Consultas</w:t>
                      </w:r>
                      <w:bookmarkEnd w:id="149"/>
                    </w:p>
                  </w:txbxContent>
                </v:textbox>
                <w10:wrap type="tight"/>
              </v:shape>
            </w:pict>
          </mc:Fallback>
        </mc:AlternateContent>
      </w:r>
      <w:r w:rsidR="00E55636">
        <w:rPr>
          <w:noProof/>
        </w:rPr>
        <w:drawing>
          <wp:anchor distT="0" distB="0" distL="114300" distR="114300" simplePos="0" relativeHeight="251859968" behindDoc="1" locked="0" layoutInCell="1" allowOverlap="1" wp14:anchorId="1D8FB28F" wp14:editId="580958A7">
            <wp:simplePos x="0" y="0"/>
            <wp:positionH relativeFrom="column">
              <wp:posOffset>63227</wp:posOffset>
            </wp:positionH>
            <wp:positionV relativeFrom="paragraph">
              <wp:posOffset>352722</wp:posOffset>
            </wp:positionV>
            <wp:extent cx="5943600" cy="3432810"/>
            <wp:effectExtent l="0" t="0" r="0" b="0"/>
            <wp:wrapTight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ight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q_bot_marcarConsult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C57">
        <w:t>Diagrama de sequência</w:t>
      </w:r>
      <w:bookmarkEnd w:id="145"/>
    </w:p>
    <w:p w14:paraId="3F4A4B47" w14:textId="71EA2E6A" w:rsidR="00092C57" w:rsidRDefault="00561A42" w:rsidP="00092C57">
      <w:pPr>
        <w:pStyle w:val="Cabealho3"/>
        <w:numPr>
          <w:ilvl w:val="2"/>
          <w:numId w:val="7"/>
        </w:numPr>
      </w:pPr>
      <w:bookmarkStart w:id="150" w:name="_Toc50300810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40038DFF" wp14:editId="239CE785">
                <wp:simplePos x="0" y="0"/>
                <wp:positionH relativeFrom="column">
                  <wp:posOffset>144145</wp:posOffset>
                </wp:positionH>
                <wp:positionV relativeFrom="paragraph">
                  <wp:posOffset>2754630</wp:posOffset>
                </wp:positionV>
                <wp:extent cx="58578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57B5E6" w14:textId="28F1F306" w:rsidR="00566963" w:rsidRPr="00192088" w:rsidRDefault="00566963" w:rsidP="00561A42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  <w:color w:val="D6615C" w:themeColor="accent1"/>
                              </w:rPr>
                            </w:pPr>
                            <w:bookmarkStart w:id="151" w:name="_Toc50300804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24CC5">
                              <w:t>Conteúdo da intent "</w:t>
                            </w:r>
                            <w:proofErr w:type="spellStart"/>
                            <w:r w:rsidRPr="00724CC5">
                              <w:t>CancelarConsulta</w:t>
                            </w:r>
                            <w:proofErr w:type="spellEnd"/>
                            <w:r w:rsidRPr="00724CC5">
                              <w:t>", no LUIS</w:t>
                            </w:r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38DFF" id="Caixa de texto 253" o:spid="_x0000_s1043" type="#_x0000_t202" style="position:absolute;left:0;text-align:left;margin-left:11.35pt;margin-top:216.9pt;width:461.25pt;height:.05pt;z-index:-2514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" stroked="f">
                <v:textbox style="mso-fit-shape-to-text:t" inset="0,0,0,0">
                  <w:txbxContent>
                    <w:p w14:paraId="5A57B5E6" w14:textId="28F1F306" w:rsidR="00566963" w:rsidRPr="00192088" w:rsidRDefault="00566963" w:rsidP="00561A42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  <w:color w:val="D6615C" w:themeColor="accent1"/>
                        </w:rPr>
                      </w:pPr>
                      <w:bookmarkStart w:id="152" w:name="_Toc50300804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724CC5">
                        <w:t>Conteúdo da intent "</w:t>
                      </w:r>
                      <w:proofErr w:type="spellStart"/>
                      <w:r w:rsidRPr="00724CC5">
                        <w:t>CancelarConsulta</w:t>
                      </w:r>
                      <w:proofErr w:type="spellEnd"/>
                      <w:r w:rsidRPr="00724CC5">
                        <w:t>", no LUIS</w:t>
                      </w:r>
                      <w:bookmarkEnd w:id="15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9184" behindDoc="1" locked="0" layoutInCell="1" allowOverlap="1" wp14:anchorId="3EC89F25" wp14:editId="079481FC">
            <wp:simplePos x="0" y="0"/>
            <wp:positionH relativeFrom="column">
              <wp:posOffset>144684</wp:posOffset>
            </wp:positionH>
            <wp:positionV relativeFrom="paragraph">
              <wp:posOffset>314116</wp:posOffset>
            </wp:positionV>
            <wp:extent cx="5857875" cy="2383790"/>
            <wp:effectExtent l="0" t="0" r="9525" b="0"/>
            <wp:wrapTight wrapText="bothSides">
              <wp:wrapPolygon edited="0">
                <wp:start x="0" y="0"/>
                <wp:lineTo x="0" y="21404"/>
                <wp:lineTo x="21565" y="21404"/>
                <wp:lineTo x="21565" y="0"/>
                <wp:lineTo x="0" y="0"/>
              </wp:wrapPolygon>
            </wp:wrapTight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luis_intent_cancelarConsulta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C57">
        <w:t>Ilustração da funcionalidade</w:t>
      </w:r>
      <w:bookmarkEnd w:id="150"/>
    </w:p>
    <w:p w14:paraId="4F7BA96D" w14:textId="7A58800E" w:rsidR="003913D4" w:rsidRDefault="003913D4" w:rsidP="00766C32"/>
    <w:p w14:paraId="528A48F5" w14:textId="0D6ED3CA" w:rsidR="003913D4" w:rsidRDefault="00561A42" w:rsidP="00766C32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1" locked="0" layoutInCell="1" allowOverlap="1" wp14:anchorId="6FBFA494" wp14:editId="0E72BF73">
                <wp:simplePos x="0" y="0"/>
                <wp:positionH relativeFrom="column">
                  <wp:posOffset>-282575</wp:posOffset>
                </wp:positionH>
                <wp:positionV relativeFrom="paragraph">
                  <wp:posOffset>2485390</wp:posOffset>
                </wp:positionV>
                <wp:extent cx="6595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4" name="Caixa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5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90D5E1" w14:textId="0C3244F8" w:rsidR="00566963" w:rsidRPr="00BD0A61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3" w:name="_Toc50300804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30254">
                              <w:t>Conteúdo da intent "</w:t>
                            </w:r>
                            <w:proofErr w:type="spellStart"/>
                            <w:r w:rsidRPr="00D30254">
                              <w:t>MarcarConsulta</w:t>
                            </w:r>
                            <w:proofErr w:type="spellEnd"/>
                            <w:r w:rsidRPr="00D30254">
                              <w:t>", no LUIS</w:t>
                            </w:r>
                            <w:bookmarkEnd w:id="1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FA494" id="Caixa de texto 254" o:spid="_x0000_s1044" type="#_x0000_t202" style="position:absolute;left:0;text-align:left;margin-left:-22.25pt;margin-top:195.7pt;width:519.35pt;height:.05pt;z-index:-2514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" stroked="f">
                <v:textbox style="mso-fit-shape-to-text:t" inset="0,0,0,0">
                  <w:txbxContent>
                    <w:p w14:paraId="7590D5E1" w14:textId="0C3244F8" w:rsidR="00566963" w:rsidRPr="00BD0A61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54" w:name="_Toc50300804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30254">
                        <w:t>Conteúdo da intent "</w:t>
                      </w:r>
                      <w:proofErr w:type="spellStart"/>
                      <w:r w:rsidRPr="00D30254">
                        <w:t>MarcarConsulta</w:t>
                      </w:r>
                      <w:proofErr w:type="spellEnd"/>
                      <w:r w:rsidRPr="00D30254">
                        <w:t>", no LUIS</w:t>
                      </w:r>
                      <w:bookmarkEnd w:id="15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3280" behindDoc="1" locked="0" layoutInCell="1" allowOverlap="1" wp14:anchorId="68561BDE" wp14:editId="4253B30F">
            <wp:simplePos x="0" y="0"/>
            <wp:positionH relativeFrom="column">
              <wp:posOffset>-283097</wp:posOffset>
            </wp:positionH>
            <wp:positionV relativeFrom="paragraph">
              <wp:posOffset>165735</wp:posOffset>
            </wp:positionV>
            <wp:extent cx="6595745" cy="2262505"/>
            <wp:effectExtent l="0" t="0" r="0" b="4445"/>
            <wp:wrapTight wrapText="bothSides">
              <wp:wrapPolygon edited="0">
                <wp:start x="0" y="0"/>
                <wp:lineTo x="0" y="21461"/>
                <wp:lineTo x="21523" y="21461"/>
                <wp:lineTo x="21523" y="0"/>
                <wp:lineTo x="0" y="0"/>
              </wp:wrapPolygon>
            </wp:wrapTight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luis_intent_marcarConsulta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6AC62" w14:textId="3456D977" w:rsidR="003913D4" w:rsidRDefault="003913D4" w:rsidP="00766C32"/>
    <w:p w14:paraId="7CE168FA" w14:textId="0A52E7F1" w:rsidR="003913D4" w:rsidRDefault="003913D4" w:rsidP="00766C32"/>
    <w:p w14:paraId="5F63CEB8" w14:textId="519A2434" w:rsidR="003913D4" w:rsidRDefault="003913D4" w:rsidP="00766C32"/>
    <w:p w14:paraId="216BB942" w14:textId="5FE5637E" w:rsidR="003913D4" w:rsidRDefault="003913D4" w:rsidP="00766C32"/>
    <w:p w14:paraId="6EE75775" w14:textId="58E2017B" w:rsidR="003913D4" w:rsidRDefault="003913D4" w:rsidP="00766C32"/>
    <w:p w14:paraId="715FAA3E" w14:textId="132CA6DA" w:rsidR="003913D4" w:rsidRDefault="003913D4" w:rsidP="00766C32"/>
    <w:p w14:paraId="3309C09A" w14:textId="1958A1FA" w:rsidR="003913D4" w:rsidRDefault="003913D4" w:rsidP="00766C32"/>
    <w:p w14:paraId="784AA51F" w14:textId="26C0BE7A" w:rsidR="003913D4" w:rsidRDefault="003913D4" w:rsidP="00766C32"/>
    <w:p w14:paraId="4B5822C4" w14:textId="71F19BF9" w:rsidR="003913D4" w:rsidRDefault="00561A42" w:rsidP="00766C3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3520" behindDoc="1" locked="0" layoutInCell="1" allowOverlap="1" wp14:anchorId="5CF9A401" wp14:editId="1CB9C247">
                <wp:simplePos x="0" y="0"/>
                <wp:positionH relativeFrom="column">
                  <wp:posOffset>236855</wp:posOffset>
                </wp:positionH>
                <wp:positionV relativeFrom="paragraph">
                  <wp:posOffset>7234555</wp:posOffset>
                </wp:positionV>
                <wp:extent cx="55130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3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0CEAB" w14:textId="2C80B6E2" w:rsidR="00566963" w:rsidRPr="00E56681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5" w:name="_Toc50300804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E17F1">
                              <w:t>Excerto de código do Chatbot referente à intent "</w:t>
                            </w:r>
                            <w:proofErr w:type="spellStart"/>
                            <w:r w:rsidRPr="001E17F1">
                              <w:t>MarcarConsulta</w:t>
                            </w:r>
                            <w:proofErr w:type="spellEnd"/>
                            <w:r w:rsidRPr="001E17F1">
                              <w:t>"</w:t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9A401" id="Caixa de texto 42" o:spid="_x0000_s1045" type="#_x0000_t202" style="position:absolute;left:0;text-align:left;margin-left:18.65pt;margin-top:569.65pt;width:434.1pt;height:.05pt;z-index:-2514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" stroked="f">
                <v:textbox style="mso-fit-shape-to-text:t" inset="0,0,0,0">
                  <w:txbxContent>
                    <w:p w14:paraId="1D20CEAB" w14:textId="2C80B6E2" w:rsidR="00566963" w:rsidRPr="00E56681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56" w:name="_Toc50300804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E17F1">
                        <w:t>Excerto de código do Chatbot referente à intent "</w:t>
                      </w:r>
                      <w:proofErr w:type="spellStart"/>
                      <w:r w:rsidRPr="001E17F1">
                        <w:t>MarcarConsulta</w:t>
                      </w:r>
                      <w:proofErr w:type="spellEnd"/>
                      <w:r w:rsidRPr="001E17F1">
                        <w:t>"</w:t>
                      </w:r>
                      <w:bookmarkEnd w:id="15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1472" behindDoc="1" locked="0" layoutInCell="1" allowOverlap="1" wp14:anchorId="61A3DC23" wp14:editId="20EC6784">
            <wp:simplePos x="0" y="0"/>
            <wp:positionH relativeFrom="column">
              <wp:posOffset>237281</wp:posOffset>
            </wp:positionH>
            <wp:positionV relativeFrom="paragraph">
              <wp:posOffset>2834094</wp:posOffset>
            </wp:positionV>
            <wp:extent cx="5513070" cy="4343400"/>
            <wp:effectExtent l="0" t="0" r="0" b="0"/>
            <wp:wrapTight wrapText="bothSides">
              <wp:wrapPolygon edited="0">
                <wp:start x="0" y="0"/>
                <wp:lineTo x="0" y="21505"/>
                <wp:lineTo x="21496" y="21505"/>
                <wp:lineTo x="21496" y="0"/>
                <wp:lineTo x="0" y="0"/>
              </wp:wrapPolygon>
            </wp:wrapTight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rint_bot_marcarConsulta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240D6C06" wp14:editId="628C5F12">
                <wp:simplePos x="0" y="0"/>
                <wp:positionH relativeFrom="column">
                  <wp:posOffset>236855</wp:posOffset>
                </wp:positionH>
                <wp:positionV relativeFrom="paragraph">
                  <wp:posOffset>2480945</wp:posOffset>
                </wp:positionV>
                <wp:extent cx="55530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3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9F143A" w14:textId="2E984B27" w:rsidR="00566963" w:rsidRPr="00311886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7" w:name="_Toc50300804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8669F">
                              <w:t>Excerto de código do Chatbot referente à intent "</w:t>
                            </w:r>
                            <w:proofErr w:type="spellStart"/>
                            <w:r w:rsidRPr="00D8669F">
                              <w:t>CancelarConsulta</w:t>
                            </w:r>
                            <w:proofErr w:type="spellEnd"/>
                            <w:r w:rsidRPr="00D8669F">
                              <w:t>"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D6C06" id="Caixa de texto 34" o:spid="_x0000_s1046" type="#_x0000_t202" style="position:absolute;left:0;text-align:left;margin-left:18.65pt;margin-top:195.35pt;width:437.25pt;height:.05pt;z-index:-2514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" stroked="f">
                <v:textbox style="mso-fit-shape-to-text:t" inset="0,0,0,0">
                  <w:txbxContent>
                    <w:p w14:paraId="419F143A" w14:textId="2E984B27" w:rsidR="00566963" w:rsidRPr="00311886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58" w:name="_Toc50300804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8669F">
                        <w:t>Excerto de código do Chatbot referente à intent "</w:t>
                      </w:r>
                      <w:proofErr w:type="spellStart"/>
                      <w:r w:rsidRPr="00D8669F">
                        <w:t>CancelarConsulta</w:t>
                      </w:r>
                      <w:proofErr w:type="spellEnd"/>
                      <w:r w:rsidRPr="00D8669F">
                        <w:t>"</w:t>
                      </w:r>
                      <w:bookmarkEnd w:id="15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7376" behindDoc="1" locked="0" layoutInCell="1" allowOverlap="1" wp14:anchorId="71F40590" wp14:editId="310F1712">
            <wp:simplePos x="0" y="0"/>
            <wp:positionH relativeFrom="column">
              <wp:posOffset>237281</wp:posOffset>
            </wp:positionH>
            <wp:positionV relativeFrom="paragraph">
              <wp:posOffset>113</wp:posOffset>
            </wp:positionV>
            <wp:extent cx="5553075" cy="2423795"/>
            <wp:effectExtent l="0" t="0" r="9525" b="0"/>
            <wp:wrapTight wrapText="bothSides">
              <wp:wrapPolygon edited="0">
                <wp:start x="0" y="0"/>
                <wp:lineTo x="0" y="21391"/>
                <wp:lineTo x="21563" y="21391"/>
                <wp:lineTo x="21563" y="0"/>
                <wp:lineTo x="0" y="0"/>
              </wp:wrapPolygon>
            </wp:wrapTight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rint_bot_cancelarConsulta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6F4A5" w14:textId="6FD74DA6" w:rsidR="003913D4" w:rsidRDefault="003913D4" w:rsidP="00766C32"/>
    <w:p w14:paraId="43B463A4" w14:textId="52E293CD" w:rsidR="003913D4" w:rsidRDefault="00561A42" w:rsidP="00766C3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7616" behindDoc="1" locked="0" layoutInCell="1" allowOverlap="1" wp14:anchorId="594D0081" wp14:editId="4ECEAC4E">
                <wp:simplePos x="0" y="0"/>
                <wp:positionH relativeFrom="column">
                  <wp:posOffset>137795</wp:posOffset>
                </wp:positionH>
                <wp:positionV relativeFrom="paragraph">
                  <wp:posOffset>3287395</wp:posOffset>
                </wp:positionV>
                <wp:extent cx="59423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B174F2" w14:textId="1993E000" w:rsidR="00566963" w:rsidRPr="00C03137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9" w:name="_Toc50300804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E2CB9">
                              <w:t>Exemplo de diálogo com o Chatbot para a marcação de uma consulta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D0081" id="Caixa de texto 43" o:spid="_x0000_s1047" type="#_x0000_t202" style="position:absolute;left:0;text-align:left;margin-left:10.85pt;margin-top:258.85pt;width:467.9pt;height:.05pt;z-index:-2514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" stroked="f">
                <v:textbox style="mso-fit-shape-to-text:t" inset="0,0,0,0">
                  <w:txbxContent>
                    <w:p w14:paraId="62B174F2" w14:textId="1993E000" w:rsidR="00566963" w:rsidRPr="00C03137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60" w:name="_Toc50300804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E2CB9">
                        <w:t>Exemplo de diálogo com o Chatbot para a marcação de uma consulta</w:t>
                      </w:r>
                      <w:bookmarkEnd w:id="16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5568" behindDoc="1" locked="0" layoutInCell="1" allowOverlap="1" wp14:anchorId="10CFD26E" wp14:editId="6E2D91BC">
            <wp:simplePos x="0" y="0"/>
            <wp:positionH relativeFrom="column">
              <wp:posOffset>138325</wp:posOffset>
            </wp:positionH>
            <wp:positionV relativeFrom="paragraph">
              <wp:posOffset>0</wp:posOffset>
            </wp:positionV>
            <wp:extent cx="5942330" cy="3230245"/>
            <wp:effectExtent l="0" t="0" r="1270" b="8255"/>
            <wp:wrapTight wrapText="bothSides">
              <wp:wrapPolygon edited="0">
                <wp:start x="0" y="0"/>
                <wp:lineTo x="0" y="21528"/>
                <wp:lineTo x="21535" y="21528"/>
                <wp:lineTo x="21535" y="0"/>
                <wp:lineTo x="0" y="0"/>
              </wp:wrapPolygon>
            </wp:wrapTight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bot_marcarConsulta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54484" w14:textId="0DAE6942" w:rsidR="00561A42" w:rsidRDefault="00561A42" w:rsidP="00766C32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1" locked="0" layoutInCell="1" allowOverlap="1" wp14:anchorId="7708C4FE" wp14:editId="6E68BD77">
                <wp:simplePos x="0" y="0"/>
                <wp:positionH relativeFrom="column">
                  <wp:posOffset>196215</wp:posOffset>
                </wp:positionH>
                <wp:positionV relativeFrom="paragraph">
                  <wp:posOffset>1511935</wp:posOffset>
                </wp:positionV>
                <wp:extent cx="59429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983B17" w14:textId="34128A38" w:rsidR="00566963" w:rsidRPr="00E03AA0" w:rsidRDefault="00566963" w:rsidP="00561A42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61" w:name="_Toc50300805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2C60F1">
                              <w:t>Exemplo de diálogo com o Chatbot para o cancelamento de uma consulta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8C4FE" id="Caixa de texto 44" o:spid="_x0000_s1048" type="#_x0000_t202" style="position:absolute;left:0;text-align:left;margin-left:15.45pt;margin-top:119.05pt;width:467.95pt;height:.05pt;z-index:-2514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" stroked="f">
                <v:textbox style="mso-fit-shape-to-text:t" inset="0,0,0,0">
                  <w:txbxContent>
                    <w:p w14:paraId="26983B17" w14:textId="34128A38" w:rsidR="00566963" w:rsidRPr="00E03AA0" w:rsidRDefault="00566963" w:rsidP="00561A42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62" w:name="_Toc50300805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2C60F1">
                        <w:t>Exemplo de diálogo com o Chatbot para o cancelamento de uma consulta</w:t>
                      </w:r>
                      <w:bookmarkEnd w:id="16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9664" behindDoc="1" locked="0" layoutInCell="1" allowOverlap="1" wp14:anchorId="421B6F41" wp14:editId="18FE256A">
            <wp:simplePos x="0" y="0"/>
            <wp:positionH relativeFrom="column">
              <wp:posOffset>196304</wp:posOffset>
            </wp:positionH>
            <wp:positionV relativeFrom="paragraph">
              <wp:posOffset>289560</wp:posOffset>
            </wp:positionV>
            <wp:extent cx="5942965" cy="1165225"/>
            <wp:effectExtent l="0" t="0" r="635" b="0"/>
            <wp:wrapTight wrapText="bothSides">
              <wp:wrapPolygon edited="0">
                <wp:start x="0" y="0"/>
                <wp:lineTo x="0" y="21188"/>
                <wp:lineTo x="21533" y="21188"/>
                <wp:lineTo x="21533" y="0"/>
                <wp:lineTo x="0" y="0"/>
              </wp:wrapPolygon>
            </wp:wrapTight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bot_cancelarConsult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DCAB1" w14:textId="7CB3B199" w:rsidR="00561A42" w:rsidRDefault="00561A42" w:rsidP="00766C32"/>
    <w:p w14:paraId="14B122A9" w14:textId="7E2881DC" w:rsidR="00561A42" w:rsidRDefault="00561A42" w:rsidP="00766C32"/>
    <w:p w14:paraId="730AC649" w14:textId="17EAE614" w:rsidR="00561A42" w:rsidRDefault="00561A42" w:rsidP="00766C32"/>
    <w:p w14:paraId="298939DA" w14:textId="0F86E2E6" w:rsidR="00561A42" w:rsidRDefault="00561A42" w:rsidP="00766C32"/>
    <w:p w14:paraId="44BB47F4" w14:textId="26A8B607" w:rsidR="00561A42" w:rsidRDefault="00561A42" w:rsidP="00766C32"/>
    <w:p w14:paraId="315BDF98" w14:textId="17E20D43" w:rsidR="00561A42" w:rsidRDefault="00561A42" w:rsidP="00766C32"/>
    <w:p w14:paraId="56236F79" w14:textId="66292DF5" w:rsidR="00561A42" w:rsidRDefault="00561A42" w:rsidP="00766C32"/>
    <w:p w14:paraId="54D4F3CF" w14:textId="19D5905C" w:rsidR="00561A42" w:rsidRDefault="00561A42" w:rsidP="00766C32"/>
    <w:p w14:paraId="310FD00C" w14:textId="55C3CDCC" w:rsidR="00561A42" w:rsidRDefault="00561A42" w:rsidP="00766C32"/>
    <w:p w14:paraId="55151370" w14:textId="77777777" w:rsidR="00623DB5" w:rsidRDefault="00623DB5" w:rsidP="00561A42">
      <w:pPr>
        <w:ind w:left="0"/>
      </w:pPr>
    </w:p>
    <w:p w14:paraId="0BEA5CB3" w14:textId="76CC7E00" w:rsidR="00411ABC" w:rsidRDefault="00411ABC" w:rsidP="009B24D0">
      <w:pPr>
        <w:pStyle w:val="Cabealho2"/>
        <w:numPr>
          <w:ilvl w:val="1"/>
          <w:numId w:val="6"/>
        </w:numPr>
      </w:pPr>
      <w:bookmarkStart w:id="163" w:name="_Toc503008107"/>
      <w:r>
        <w:lastRenderedPageBreak/>
        <w:t>REQ 6</w:t>
      </w:r>
      <w:r w:rsidR="000A4B61">
        <w:t xml:space="preserve"> – </w:t>
      </w:r>
      <w:r w:rsidR="00A03DE2">
        <w:t>Sele</w:t>
      </w:r>
      <w:r w:rsidR="006E062D">
        <w:t>ção (match) para envio de gâmetas</w:t>
      </w:r>
      <w:bookmarkEnd w:id="163"/>
    </w:p>
    <w:p w14:paraId="6E3385E8" w14:textId="77777777" w:rsidR="000B4099" w:rsidRDefault="000B4099" w:rsidP="009B24D0">
      <w:pPr>
        <w:pStyle w:val="Cabealho3"/>
        <w:numPr>
          <w:ilvl w:val="2"/>
          <w:numId w:val="6"/>
        </w:numPr>
      </w:pPr>
      <w:bookmarkStart w:id="164" w:name="_Toc503008108"/>
      <w:r>
        <w:t>Análise de requisitos</w:t>
      </w:r>
      <w:bookmarkEnd w:id="164"/>
    </w:p>
    <w:p w14:paraId="49A5102A" w14:textId="77777777" w:rsidR="000B4099" w:rsidRDefault="000B4099" w:rsidP="000B409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0B4099" w14:paraId="5A3948A0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5C69F0E6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74B98FE" w14:textId="227F8773" w:rsidR="000B4099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6</w:t>
            </w:r>
          </w:p>
        </w:tc>
      </w:tr>
      <w:tr w:rsidR="000B4099" w14:paraId="55119663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2A401BB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8E35A72" w14:textId="0DC8D96D" w:rsidR="000B4099" w:rsidRDefault="006E062D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Seleção (match) para envio de gâmetas</w:t>
            </w:r>
          </w:p>
        </w:tc>
      </w:tr>
      <w:tr w:rsidR="000B4099" w14:paraId="5BD9BC78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EC33F0A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3562BC3" w14:textId="0BCE8AAD" w:rsidR="000B4099" w:rsidRDefault="0072233D" w:rsidP="0072233D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Enfermeira</w:t>
            </w:r>
            <w:r w:rsidR="006E062D">
              <w:t xml:space="preserve"> Coordenadora/ Diretora do Banco</w:t>
            </w:r>
            <w:r w:rsidR="00611C99">
              <w:t>,</w:t>
            </w:r>
            <w:r>
              <w:t xml:space="preserve"> enquanto utilizador</w:t>
            </w:r>
            <w:r w:rsidR="006E062D">
              <w:t>es</w:t>
            </w:r>
            <w:r>
              <w:t xml:space="preserve"> registad</w:t>
            </w:r>
            <w:r w:rsidR="006E062D">
              <w:t>os</w:t>
            </w:r>
            <w:r>
              <w:t xml:space="preserve"> no sistema, pode</w:t>
            </w:r>
            <w:r w:rsidR="006E062D">
              <w:t>m …</w:t>
            </w:r>
          </w:p>
        </w:tc>
      </w:tr>
    </w:tbl>
    <w:p w14:paraId="4B201F42" w14:textId="77777777" w:rsidR="000B4099" w:rsidRDefault="000B4099" w:rsidP="000B409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7710" w14:paraId="460B0CDE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98CA70E" w14:textId="77777777" w:rsidR="00A07710" w:rsidRDefault="00A07710" w:rsidP="00A03DE2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63F195C2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A07710" w14:paraId="0490B8C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F96EE0" w14:textId="6F609BAA" w:rsidR="00A07710" w:rsidRPr="00873462" w:rsidRDefault="00A07710" w:rsidP="00A03DE2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C1F5320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08C4E4F8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A07710" w14:paraId="3977C85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0CF34C" w14:textId="3AAAB356" w:rsidR="00A07710" w:rsidRPr="00873462" w:rsidRDefault="00A07710" w:rsidP="00A03DE2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EDE7802" w14:textId="77777777" w:rsidR="00A07710" w:rsidRDefault="00A07710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67AED6EA" w14:textId="77777777" w:rsidR="00A07710" w:rsidRDefault="00A07710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A07710" w14:paraId="6F75CDD5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4CA830" w14:textId="7A20C7C9" w:rsidR="00A07710" w:rsidRPr="00092C57" w:rsidRDefault="00A07710" w:rsidP="00A03DE2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EDD0E54" w14:textId="77777777" w:rsidR="00A07710" w:rsidRDefault="00A07710" w:rsidP="00A03D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317BA500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1566669B" w14:textId="77777777" w:rsidR="00A07710" w:rsidRDefault="00A07710" w:rsidP="00A07710">
      <w:pPr>
        <w:ind w:left="0"/>
      </w:pPr>
    </w:p>
    <w:p w14:paraId="147B1676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41553C28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11971A7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829E3C4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A13B6B6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54E825BB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DF1B4C7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3CB125DD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73065497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68FC60F4" w14:textId="77777777" w:rsidR="00A07710" w:rsidRDefault="00A07710" w:rsidP="00A07710">
      <w:pPr>
        <w:ind w:left="0"/>
      </w:pPr>
    </w:p>
    <w:p w14:paraId="352071AB" w14:textId="77777777" w:rsidR="00A07710" w:rsidRDefault="00A07710" w:rsidP="00A07710">
      <w:pPr>
        <w:ind w:left="0"/>
      </w:pPr>
    </w:p>
    <w:p w14:paraId="38B57EB8" w14:textId="77777777" w:rsidR="00A07710" w:rsidRDefault="00A07710" w:rsidP="00A07710">
      <w:pPr>
        <w:ind w:left="0"/>
      </w:pPr>
    </w:p>
    <w:p w14:paraId="25CB2B44" w14:textId="77777777" w:rsidR="00A07710" w:rsidRDefault="00A07710" w:rsidP="00A07710">
      <w:pPr>
        <w:ind w:left="0"/>
      </w:pPr>
    </w:p>
    <w:p w14:paraId="7E47A20C" w14:textId="77777777" w:rsidR="00A07710" w:rsidRDefault="00A07710" w:rsidP="00A07710">
      <w:pPr>
        <w:ind w:left="0"/>
      </w:pPr>
    </w:p>
    <w:p w14:paraId="1D20981A" w14:textId="77777777" w:rsidR="00A07710" w:rsidRDefault="00A07710" w:rsidP="00A07710">
      <w:pPr>
        <w:ind w:left="0"/>
      </w:pPr>
    </w:p>
    <w:p w14:paraId="0677ED19" w14:textId="77777777" w:rsidR="00A07710" w:rsidRDefault="00A07710" w:rsidP="00A07710">
      <w:pPr>
        <w:ind w:left="0"/>
      </w:pPr>
    </w:p>
    <w:p w14:paraId="41CF8EC8" w14:textId="77777777" w:rsidR="00A07710" w:rsidRDefault="00A07710" w:rsidP="00A07710">
      <w:pPr>
        <w:ind w:left="0"/>
      </w:pPr>
    </w:p>
    <w:p w14:paraId="52A5590F" w14:textId="77777777" w:rsidR="00A07710" w:rsidRDefault="00A07710" w:rsidP="00A07710">
      <w:pPr>
        <w:ind w:left="0"/>
      </w:pPr>
    </w:p>
    <w:p w14:paraId="2C567C74" w14:textId="77777777" w:rsidR="00A07710" w:rsidRDefault="00A07710" w:rsidP="00A07710">
      <w:pPr>
        <w:ind w:left="0"/>
      </w:pPr>
    </w:p>
    <w:p w14:paraId="0CF1261E" w14:textId="77777777" w:rsidR="00A07710" w:rsidRPr="00CE2093" w:rsidRDefault="00A07710" w:rsidP="00A07710">
      <w:pPr>
        <w:ind w:left="0"/>
        <w:rPr>
          <w:u w:val="single"/>
        </w:rPr>
      </w:pPr>
    </w:p>
    <w:p w14:paraId="1629CCD5" w14:textId="77777777" w:rsidR="00A07710" w:rsidRDefault="00A07710" w:rsidP="00A07710"/>
    <w:p w14:paraId="5CA3CAAA" w14:textId="77777777" w:rsidR="00A07710" w:rsidRDefault="00A07710" w:rsidP="00A07710">
      <w:pPr>
        <w:ind w:left="0"/>
      </w:pPr>
    </w:p>
    <w:p w14:paraId="12A2B9F2" w14:textId="77777777" w:rsidR="00A07710" w:rsidRDefault="00A07710" w:rsidP="00A07710">
      <w:pPr>
        <w:pStyle w:val="Cabealho3"/>
        <w:numPr>
          <w:ilvl w:val="2"/>
          <w:numId w:val="7"/>
        </w:numPr>
      </w:pPr>
      <w:bookmarkStart w:id="165" w:name="_Toc503008109"/>
      <w:r>
        <w:lastRenderedPageBreak/>
        <w:t>Ilustração da funcionalidade</w:t>
      </w:r>
      <w:bookmarkEnd w:id="165"/>
    </w:p>
    <w:p w14:paraId="07C438C2" w14:textId="77777777" w:rsidR="00A07710" w:rsidRPr="00A25EC7" w:rsidRDefault="00A07710" w:rsidP="00A07710">
      <w:proofErr w:type="gramStart"/>
      <w:r>
        <w:t>&lt;Inserir</w:t>
      </w:r>
      <w:proofErr w:type="gramEnd"/>
      <w:r>
        <w:t xml:space="preserve"> excertos de código e uma breve descrição&gt;</w:t>
      </w:r>
    </w:p>
    <w:p w14:paraId="0DC214AA" w14:textId="77777777" w:rsidR="00A07710" w:rsidRPr="00A25EC7" w:rsidRDefault="00A07710" w:rsidP="00A07710">
      <w:proofErr w:type="gramStart"/>
      <w:r>
        <w:t>&lt;Inserir</w:t>
      </w:r>
      <w:proofErr w:type="gramEnd"/>
      <w:r>
        <w:t xml:space="preserve"> printscreens do iGAM&gt;</w:t>
      </w:r>
    </w:p>
    <w:p w14:paraId="2A5C14C0" w14:textId="21954BC6" w:rsidR="000B4099" w:rsidRDefault="000B4099" w:rsidP="000B4099"/>
    <w:p w14:paraId="7788B914" w14:textId="4CD6B338" w:rsidR="003913D4" w:rsidRDefault="003913D4" w:rsidP="000B4099"/>
    <w:p w14:paraId="63A6584A" w14:textId="32007040" w:rsidR="003913D4" w:rsidRDefault="003913D4" w:rsidP="000B4099"/>
    <w:p w14:paraId="55DF1F97" w14:textId="1E209BB4" w:rsidR="003913D4" w:rsidRDefault="003913D4" w:rsidP="000B4099"/>
    <w:p w14:paraId="640204EE" w14:textId="41CC6723" w:rsidR="003913D4" w:rsidRDefault="003913D4" w:rsidP="000B4099"/>
    <w:p w14:paraId="599D90BD" w14:textId="2BEE28DF" w:rsidR="003913D4" w:rsidRDefault="003913D4" w:rsidP="000B4099"/>
    <w:p w14:paraId="6AA2ACA1" w14:textId="392FCC3B" w:rsidR="003913D4" w:rsidRDefault="003913D4" w:rsidP="000B4099"/>
    <w:p w14:paraId="79BAD1B1" w14:textId="0247208E" w:rsidR="003913D4" w:rsidRDefault="003913D4" w:rsidP="000B4099"/>
    <w:p w14:paraId="7DB89297" w14:textId="08E37DC4" w:rsidR="003913D4" w:rsidRDefault="003913D4" w:rsidP="000B4099"/>
    <w:p w14:paraId="1A5C86EC" w14:textId="27B3837F" w:rsidR="003913D4" w:rsidRDefault="003913D4" w:rsidP="000B4099"/>
    <w:p w14:paraId="2CC86D4A" w14:textId="74AEAFFD" w:rsidR="003913D4" w:rsidRDefault="003913D4" w:rsidP="000B4099"/>
    <w:p w14:paraId="6CA263EF" w14:textId="09ED6A94" w:rsidR="003913D4" w:rsidRDefault="003913D4" w:rsidP="000B4099"/>
    <w:p w14:paraId="741E73F3" w14:textId="6958B66E" w:rsidR="003913D4" w:rsidRDefault="003913D4" w:rsidP="000B4099"/>
    <w:p w14:paraId="0B5B7A06" w14:textId="66E2E787" w:rsidR="003913D4" w:rsidRDefault="003913D4" w:rsidP="000B4099"/>
    <w:p w14:paraId="29D91324" w14:textId="348636E7" w:rsidR="003913D4" w:rsidRDefault="003913D4" w:rsidP="000B4099"/>
    <w:p w14:paraId="1BF5160F" w14:textId="65139D9C" w:rsidR="003913D4" w:rsidRDefault="003913D4" w:rsidP="000B4099"/>
    <w:p w14:paraId="3C924D1A" w14:textId="285F11B8" w:rsidR="003913D4" w:rsidRDefault="003913D4" w:rsidP="000B4099"/>
    <w:p w14:paraId="62379915" w14:textId="68AC0AFD" w:rsidR="003913D4" w:rsidRDefault="003913D4" w:rsidP="000B4099"/>
    <w:p w14:paraId="2B2E7CFB" w14:textId="089545EA" w:rsidR="003913D4" w:rsidRDefault="003913D4" w:rsidP="000B4099"/>
    <w:p w14:paraId="61A7DBB3" w14:textId="641A1A0B" w:rsidR="003913D4" w:rsidRDefault="003913D4" w:rsidP="000B4099"/>
    <w:p w14:paraId="5865FDF9" w14:textId="16255A91" w:rsidR="00BE2CD6" w:rsidRDefault="00BE2CD6" w:rsidP="000B4099"/>
    <w:p w14:paraId="321022ED" w14:textId="432AF392" w:rsidR="00BE2CD6" w:rsidRDefault="00BE2CD6" w:rsidP="000B4099"/>
    <w:p w14:paraId="61CF0C37" w14:textId="124E36A4" w:rsidR="00BE2CD6" w:rsidRDefault="00BE2CD6" w:rsidP="000B4099"/>
    <w:p w14:paraId="5D92F10A" w14:textId="21356BF6" w:rsidR="00BE2CD6" w:rsidRDefault="00BE2CD6" w:rsidP="000B4099"/>
    <w:p w14:paraId="197B84AD" w14:textId="77777777" w:rsidR="00BE2CD6" w:rsidRDefault="00BE2CD6" w:rsidP="000B4099"/>
    <w:p w14:paraId="11253F3E" w14:textId="77777777" w:rsidR="003913D4" w:rsidRDefault="003913D4" w:rsidP="000B4099"/>
    <w:p w14:paraId="40D26D64" w14:textId="333923DB" w:rsidR="00411ABC" w:rsidRDefault="00411ABC" w:rsidP="009B24D0">
      <w:pPr>
        <w:pStyle w:val="Cabealho2"/>
        <w:numPr>
          <w:ilvl w:val="1"/>
          <w:numId w:val="6"/>
        </w:numPr>
      </w:pPr>
      <w:bookmarkStart w:id="166" w:name="_Toc503008110"/>
      <w:r>
        <w:lastRenderedPageBreak/>
        <w:t>REQ 7</w:t>
      </w:r>
      <w:r w:rsidR="000A4B61">
        <w:t xml:space="preserve"> – </w:t>
      </w:r>
      <w:r w:rsidR="006E062D">
        <w:t>Validação do envio de gâmetas</w:t>
      </w:r>
      <w:bookmarkEnd w:id="166"/>
    </w:p>
    <w:p w14:paraId="49B2D037" w14:textId="77777777" w:rsidR="00B90F4D" w:rsidRDefault="00B90F4D" w:rsidP="009B24D0">
      <w:pPr>
        <w:pStyle w:val="Cabealho3"/>
        <w:numPr>
          <w:ilvl w:val="2"/>
          <w:numId w:val="6"/>
        </w:numPr>
      </w:pPr>
      <w:bookmarkStart w:id="167" w:name="_Toc503008111"/>
      <w:r>
        <w:t>Análise de requisitos</w:t>
      </w:r>
      <w:bookmarkEnd w:id="167"/>
    </w:p>
    <w:p w14:paraId="6BEAA678" w14:textId="77777777" w:rsidR="00B90F4D" w:rsidRDefault="00B90F4D" w:rsidP="00B90F4D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B90F4D" w14:paraId="3396EF0E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401374A" w14:textId="77777777" w:rsidR="00B90F4D" w:rsidRPr="001151C7" w:rsidRDefault="00B90F4D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DB2E8B9" w14:textId="4A563B6D" w:rsidR="00B90F4D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7</w:t>
            </w:r>
          </w:p>
        </w:tc>
      </w:tr>
      <w:tr w:rsidR="006938E5" w14:paraId="3EBC88F9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05DAA80" w14:textId="77777777" w:rsidR="006938E5" w:rsidRPr="001151C7" w:rsidRDefault="006938E5" w:rsidP="006938E5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6462D61A" w14:textId="4F5FA604" w:rsidR="006938E5" w:rsidRDefault="006E062D" w:rsidP="006938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Validação do envio de gâmetas</w:t>
            </w:r>
          </w:p>
        </w:tc>
      </w:tr>
      <w:tr w:rsidR="006938E5" w14:paraId="036895A9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1DF9704" w14:textId="77777777" w:rsidR="006938E5" w:rsidRPr="001151C7" w:rsidRDefault="006938E5" w:rsidP="006938E5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59B15722" w14:textId="66C77D83" w:rsidR="006938E5" w:rsidRDefault="006E062D" w:rsidP="006938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Diretora do Banco</w:t>
            </w:r>
            <w:r w:rsidR="006938E5">
              <w:t>, enquanto utilizador</w:t>
            </w:r>
            <w:r>
              <w:t>a</w:t>
            </w:r>
            <w:r w:rsidR="006938E5">
              <w:t xml:space="preserve"> registad</w:t>
            </w:r>
            <w:r>
              <w:t>a</w:t>
            </w:r>
            <w:r w:rsidR="006938E5">
              <w:t xml:space="preserve"> do sistema, pode aceder à secção “</w:t>
            </w:r>
            <w:r>
              <w:t>X</w:t>
            </w:r>
            <w:r w:rsidR="006938E5">
              <w:t xml:space="preserve">” na sua página iGAM para </w:t>
            </w:r>
            <w:r>
              <w:t>…</w:t>
            </w:r>
          </w:p>
        </w:tc>
      </w:tr>
    </w:tbl>
    <w:p w14:paraId="5E4233DB" w14:textId="77777777" w:rsidR="00B90F4D" w:rsidRDefault="00B90F4D" w:rsidP="00B90F4D"/>
    <w:p w14:paraId="2CCC52FE" w14:textId="77777777" w:rsidR="00B90F4D" w:rsidRDefault="00B90F4D" w:rsidP="00B90F4D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62D" w14:paraId="62F0AFB6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15DA2D" w14:textId="74C213A2" w:rsidR="006E062D" w:rsidRDefault="006E062D" w:rsidP="006E062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65FC40B" w14:textId="1DF6AA04" w:rsidR="006E062D" w:rsidRDefault="006E062D" w:rsidP="006E062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E062D" w14:paraId="4863F51D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91D187" w14:textId="61F32130" w:rsidR="006E062D" w:rsidRPr="00873462" w:rsidRDefault="006E062D" w:rsidP="006E062D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768780CF" w14:textId="7777777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5D5CB3A0" w14:textId="4765765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6E062D" w14:paraId="72990F3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BF3A45" w14:textId="4D9CF176" w:rsidR="006E062D" w:rsidRPr="00873462" w:rsidRDefault="006E062D" w:rsidP="006E062D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D923007" w14:textId="77777777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4FCFD130" w14:textId="0C493FE8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6E062D" w14:paraId="7BBFE07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4E925E3" w14:textId="42C9A29F" w:rsidR="006E062D" w:rsidRPr="00092C57" w:rsidRDefault="006E062D" w:rsidP="006E062D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2BBBFE1" w14:textId="77777777" w:rsidR="006E062D" w:rsidRDefault="006E062D" w:rsidP="006E06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7CDE6B1B" w14:textId="47BCE7B1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0B125626" w14:textId="77777777" w:rsidR="00A07710" w:rsidRDefault="00A07710" w:rsidP="00A07710">
      <w:pPr>
        <w:ind w:left="0"/>
      </w:pPr>
    </w:p>
    <w:p w14:paraId="597FB676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7A11F2F0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387B1B9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7B9CC6A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DE3DFEB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1E8FD4BC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DA1E6B6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71CA1F7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507E765E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0EE0E8F2" w14:textId="77777777" w:rsidR="00A07710" w:rsidRDefault="00A07710" w:rsidP="00A07710">
      <w:pPr>
        <w:ind w:left="0"/>
      </w:pPr>
    </w:p>
    <w:p w14:paraId="65554BAD" w14:textId="77777777" w:rsidR="00A07710" w:rsidRDefault="00A07710" w:rsidP="00A07710">
      <w:pPr>
        <w:ind w:left="0"/>
      </w:pPr>
    </w:p>
    <w:p w14:paraId="14451BCB" w14:textId="77777777" w:rsidR="00A07710" w:rsidRDefault="00A07710" w:rsidP="00A07710">
      <w:pPr>
        <w:ind w:left="0"/>
      </w:pPr>
    </w:p>
    <w:p w14:paraId="3A47FC75" w14:textId="77777777" w:rsidR="00A07710" w:rsidRDefault="00A07710" w:rsidP="00A07710">
      <w:pPr>
        <w:ind w:left="0"/>
      </w:pPr>
    </w:p>
    <w:p w14:paraId="76ACF9CE" w14:textId="77777777" w:rsidR="00A07710" w:rsidRDefault="00A07710" w:rsidP="00A07710">
      <w:pPr>
        <w:ind w:left="0"/>
      </w:pPr>
    </w:p>
    <w:p w14:paraId="64F843DA" w14:textId="77777777" w:rsidR="00A07710" w:rsidRDefault="00A07710" w:rsidP="00A07710">
      <w:pPr>
        <w:ind w:left="0"/>
      </w:pPr>
    </w:p>
    <w:p w14:paraId="234FF151" w14:textId="77777777" w:rsidR="00A07710" w:rsidRDefault="00A07710" w:rsidP="00A07710">
      <w:pPr>
        <w:ind w:left="0"/>
      </w:pPr>
    </w:p>
    <w:p w14:paraId="4CE97236" w14:textId="77777777" w:rsidR="00A07710" w:rsidRDefault="00A07710" w:rsidP="00A07710">
      <w:pPr>
        <w:ind w:left="0"/>
      </w:pPr>
    </w:p>
    <w:p w14:paraId="32CF6DE4" w14:textId="77777777" w:rsidR="00A07710" w:rsidRDefault="00A07710" w:rsidP="00A07710">
      <w:pPr>
        <w:ind w:left="0"/>
      </w:pPr>
    </w:p>
    <w:p w14:paraId="1F47D74F" w14:textId="77777777" w:rsidR="00A07710" w:rsidRDefault="00A07710" w:rsidP="00BE2CD6">
      <w:pPr>
        <w:ind w:left="0"/>
      </w:pPr>
    </w:p>
    <w:p w14:paraId="221BACAC" w14:textId="77777777" w:rsidR="00A07710" w:rsidRDefault="00A07710" w:rsidP="00A07710"/>
    <w:p w14:paraId="1ABBF417" w14:textId="77777777" w:rsidR="00A07710" w:rsidRDefault="00A07710" w:rsidP="00A07710">
      <w:pPr>
        <w:ind w:left="0"/>
      </w:pPr>
    </w:p>
    <w:p w14:paraId="378FD346" w14:textId="77777777" w:rsidR="00A07710" w:rsidRDefault="00A07710" w:rsidP="00A07710">
      <w:pPr>
        <w:pStyle w:val="Cabealho3"/>
        <w:numPr>
          <w:ilvl w:val="2"/>
          <w:numId w:val="7"/>
        </w:numPr>
      </w:pPr>
      <w:bookmarkStart w:id="168" w:name="_Toc503008112"/>
      <w:r>
        <w:lastRenderedPageBreak/>
        <w:t>Ilustração da funcionalidade</w:t>
      </w:r>
      <w:bookmarkEnd w:id="168"/>
    </w:p>
    <w:p w14:paraId="234F6456" w14:textId="77777777" w:rsidR="00A07710" w:rsidRPr="00A25EC7" w:rsidRDefault="00A07710" w:rsidP="00A07710">
      <w:proofErr w:type="gramStart"/>
      <w:r>
        <w:t>&lt;Inserir</w:t>
      </w:r>
      <w:proofErr w:type="gramEnd"/>
      <w:r>
        <w:t xml:space="preserve"> printscreens do iGAM&gt;</w:t>
      </w:r>
    </w:p>
    <w:p w14:paraId="7FB1BC4E" w14:textId="1628DCCB" w:rsidR="00EA2B19" w:rsidRDefault="00EA2B19" w:rsidP="00EA2B19"/>
    <w:p w14:paraId="38AB2632" w14:textId="5EE2E6B3" w:rsidR="00A07710" w:rsidRDefault="00A07710" w:rsidP="00EA2B19"/>
    <w:p w14:paraId="41B93D57" w14:textId="720F9EF1" w:rsidR="00A07710" w:rsidRDefault="00A07710" w:rsidP="00EA2B19"/>
    <w:p w14:paraId="5C5166D4" w14:textId="601A5852" w:rsidR="00A07710" w:rsidRDefault="00A07710" w:rsidP="00EA2B19"/>
    <w:p w14:paraId="6DBB28AA" w14:textId="026AD6FF" w:rsidR="00A07710" w:rsidRDefault="00A07710" w:rsidP="00EA2B19"/>
    <w:p w14:paraId="57C6A963" w14:textId="02402B10" w:rsidR="00A07710" w:rsidRDefault="00A07710" w:rsidP="00EA2B19"/>
    <w:p w14:paraId="72C0A507" w14:textId="6336A656" w:rsidR="00A07710" w:rsidRDefault="00A07710" w:rsidP="00EA2B19"/>
    <w:p w14:paraId="42980A08" w14:textId="7997C703" w:rsidR="00A07710" w:rsidRDefault="00A07710" w:rsidP="00EA2B19"/>
    <w:p w14:paraId="4EBABB25" w14:textId="40A2DB39" w:rsidR="00A07710" w:rsidRDefault="00A07710" w:rsidP="00EA2B19"/>
    <w:p w14:paraId="42C0E276" w14:textId="3B38E705" w:rsidR="00A07710" w:rsidRDefault="00A07710" w:rsidP="00EA2B19"/>
    <w:p w14:paraId="110376F2" w14:textId="5E1E3796" w:rsidR="00A07710" w:rsidRDefault="00A07710" w:rsidP="00EA2B19"/>
    <w:p w14:paraId="48476D3A" w14:textId="059E6D92" w:rsidR="00A07710" w:rsidRDefault="00A07710" w:rsidP="00EA2B19"/>
    <w:p w14:paraId="29DE2546" w14:textId="515521DF" w:rsidR="00A07710" w:rsidRDefault="00A07710" w:rsidP="00EA2B19"/>
    <w:p w14:paraId="4A013D5B" w14:textId="2EE49E14" w:rsidR="00A07710" w:rsidRDefault="00A07710" w:rsidP="00EA2B19"/>
    <w:p w14:paraId="13912016" w14:textId="497467B3" w:rsidR="00A07710" w:rsidRDefault="00A07710" w:rsidP="00EA2B19"/>
    <w:p w14:paraId="11BB0E94" w14:textId="6B407DB5" w:rsidR="00A07710" w:rsidRDefault="00A07710" w:rsidP="00EA2B19"/>
    <w:p w14:paraId="242389DB" w14:textId="04C77515" w:rsidR="00A07710" w:rsidRDefault="00A07710" w:rsidP="00EA2B19"/>
    <w:p w14:paraId="72E34965" w14:textId="52D9BDBC" w:rsidR="00A07710" w:rsidRDefault="00A07710" w:rsidP="00EA2B19"/>
    <w:p w14:paraId="0650AD91" w14:textId="77777777" w:rsidR="00A07710" w:rsidRDefault="00A07710" w:rsidP="00EA2B19"/>
    <w:p w14:paraId="4F31ECC5" w14:textId="45759D6F" w:rsidR="00EA2B19" w:rsidRDefault="00EA2B19" w:rsidP="00887E91">
      <w:pPr>
        <w:ind w:left="0"/>
      </w:pPr>
    </w:p>
    <w:p w14:paraId="4C2594AC" w14:textId="2713AEEE" w:rsidR="00BE2CD6" w:rsidRDefault="00BE2CD6" w:rsidP="00887E91">
      <w:pPr>
        <w:ind w:left="0"/>
      </w:pPr>
    </w:p>
    <w:p w14:paraId="392AA685" w14:textId="4F26486C" w:rsidR="00BE2CD6" w:rsidRDefault="00BE2CD6" w:rsidP="00887E91">
      <w:pPr>
        <w:ind w:left="0"/>
      </w:pPr>
    </w:p>
    <w:p w14:paraId="0AB53A85" w14:textId="7C6C5E15" w:rsidR="00BE2CD6" w:rsidRDefault="00BE2CD6" w:rsidP="00887E91">
      <w:pPr>
        <w:ind w:left="0"/>
      </w:pPr>
    </w:p>
    <w:p w14:paraId="6462472F" w14:textId="19F46115" w:rsidR="00BE2CD6" w:rsidRDefault="00BE2CD6" w:rsidP="00887E91">
      <w:pPr>
        <w:ind w:left="0"/>
      </w:pPr>
    </w:p>
    <w:p w14:paraId="4F3D2ED5" w14:textId="064962D9" w:rsidR="00BE2CD6" w:rsidRDefault="00BE2CD6" w:rsidP="00887E91">
      <w:pPr>
        <w:ind w:left="0"/>
      </w:pPr>
    </w:p>
    <w:p w14:paraId="4861C8B7" w14:textId="4F093ADF" w:rsidR="00BE2CD6" w:rsidRDefault="00BE2CD6" w:rsidP="00887E91">
      <w:pPr>
        <w:ind w:left="0"/>
      </w:pPr>
    </w:p>
    <w:p w14:paraId="30246CBB" w14:textId="77777777" w:rsidR="00BE2CD6" w:rsidRPr="00EA2B19" w:rsidRDefault="00BE2CD6" w:rsidP="00887E91">
      <w:pPr>
        <w:ind w:left="0"/>
      </w:pPr>
    </w:p>
    <w:p w14:paraId="126C45FB" w14:textId="1E1EBF7B" w:rsidR="00C95518" w:rsidRDefault="00411ABC" w:rsidP="009B24D0">
      <w:pPr>
        <w:pStyle w:val="Cabealho2"/>
        <w:numPr>
          <w:ilvl w:val="1"/>
          <w:numId w:val="6"/>
        </w:numPr>
      </w:pPr>
      <w:bookmarkStart w:id="169" w:name="_Toc503008113"/>
      <w:r>
        <w:lastRenderedPageBreak/>
        <w:t>REQ 8</w:t>
      </w:r>
      <w:r w:rsidR="000A4B61">
        <w:t xml:space="preserve"> – </w:t>
      </w:r>
      <w:r w:rsidR="006E062D">
        <w:t>Registo do envio físico da amostra</w:t>
      </w:r>
      <w:bookmarkEnd w:id="169"/>
    </w:p>
    <w:p w14:paraId="4F187671" w14:textId="77777777" w:rsidR="00C95518" w:rsidRDefault="00C95518" w:rsidP="009B24D0">
      <w:pPr>
        <w:pStyle w:val="Cabealho3"/>
        <w:numPr>
          <w:ilvl w:val="2"/>
          <w:numId w:val="6"/>
        </w:numPr>
      </w:pPr>
      <w:bookmarkStart w:id="170" w:name="_Toc503008114"/>
      <w:r>
        <w:t>Análise de requisitos</w:t>
      </w:r>
      <w:bookmarkEnd w:id="170"/>
    </w:p>
    <w:p w14:paraId="7884B875" w14:textId="77777777" w:rsidR="00C95518" w:rsidRDefault="00C95518" w:rsidP="00C95518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C95518" w14:paraId="1F5CA066" w14:textId="77777777" w:rsidTr="008D13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A55C23" w14:textId="77777777" w:rsidR="00C95518" w:rsidRPr="001151C7" w:rsidRDefault="00C95518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0CC7976" w14:textId="4C36A568" w:rsidR="00C95518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8</w:t>
            </w:r>
          </w:p>
        </w:tc>
      </w:tr>
      <w:tr w:rsidR="001F016E" w14:paraId="44652604" w14:textId="77777777" w:rsidTr="008D1346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F823E8C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2A6645E" w14:textId="0A4AD194" w:rsidR="001F016E" w:rsidRDefault="006E062D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Registo do envio físico da amostra para centros de PMA</w:t>
            </w:r>
          </w:p>
        </w:tc>
      </w:tr>
      <w:tr w:rsidR="001F016E" w14:paraId="0B015EBC" w14:textId="77777777" w:rsidTr="008D1346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7704650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9465A42" w14:textId="668E3B20" w:rsidR="001F016E" w:rsidRDefault="001F016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DD2320">
              <w:t>Embriologista,</w:t>
            </w:r>
            <w:r>
              <w:t xml:space="preserve"> enquanto utilizadora registada no sistema, pode aceder à secção “</w:t>
            </w:r>
            <w:r w:rsidR="00DD2320">
              <w:t>X</w:t>
            </w:r>
            <w:r>
              <w:t xml:space="preserve">” na sua página da iGAM para </w:t>
            </w:r>
            <w:r w:rsidR="00DD2320">
              <w:t>…</w:t>
            </w:r>
          </w:p>
        </w:tc>
      </w:tr>
    </w:tbl>
    <w:p w14:paraId="4E9C1415" w14:textId="47491D61" w:rsidR="00C95518" w:rsidRDefault="00C95518" w:rsidP="00C95518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62D" w14:paraId="70AE2C1C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D59C711" w14:textId="4606DF7F" w:rsidR="006E062D" w:rsidRDefault="006E062D" w:rsidP="006E062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83692E5" w14:textId="1E0A5574" w:rsidR="006E062D" w:rsidRDefault="006E062D" w:rsidP="006E062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E062D" w14:paraId="74661F35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4DF34F7" w14:textId="12328D5A" w:rsidR="006E062D" w:rsidRPr="00873462" w:rsidRDefault="006E062D" w:rsidP="006E062D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27831782" w14:textId="7777777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241C80" w14:textId="6B29A6D9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6E062D" w14:paraId="5806CCD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CC823C0" w14:textId="766676BE" w:rsidR="006E062D" w:rsidRPr="00873462" w:rsidRDefault="006E062D" w:rsidP="006E062D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44D2D33B" w14:textId="77777777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0AB4E01F" w14:textId="66FE5B31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6E062D" w14:paraId="50A6A2E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7EC59AD" w14:textId="01A7AB93" w:rsidR="006E062D" w:rsidRPr="00092C57" w:rsidRDefault="006E062D" w:rsidP="006E062D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49BF593D" w14:textId="77777777" w:rsidR="006E062D" w:rsidRDefault="006E062D" w:rsidP="006E06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624D75A2" w14:textId="4CCF52A9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23C3D2E8" w14:textId="77777777" w:rsidR="00A07710" w:rsidRDefault="00A07710" w:rsidP="00A07710">
      <w:pPr>
        <w:ind w:left="0"/>
      </w:pPr>
    </w:p>
    <w:p w14:paraId="2A7ECC19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2DB9A501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D68AF4D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419FD1C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440FD05F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17C42F89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5FBDEB2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A9B2981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5D9427B5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5C605A02" w14:textId="77777777" w:rsidR="00A07710" w:rsidRDefault="00A07710" w:rsidP="00A07710">
      <w:pPr>
        <w:ind w:left="0"/>
      </w:pPr>
    </w:p>
    <w:p w14:paraId="7769E440" w14:textId="77777777" w:rsidR="00A07710" w:rsidRDefault="00A07710" w:rsidP="00A07710">
      <w:pPr>
        <w:ind w:left="0"/>
      </w:pPr>
    </w:p>
    <w:p w14:paraId="3466702D" w14:textId="77777777" w:rsidR="00A07710" w:rsidRDefault="00A07710" w:rsidP="00A07710">
      <w:pPr>
        <w:ind w:left="0"/>
      </w:pPr>
    </w:p>
    <w:p w14:paraId="58EA2AD0" w14:textId="77777777" w:rsidR="00A07710" w:rsidRDefault="00A07710" w:rsidP="00A07710">
      <w:pPr>
        <w:ind w:left="0"/>
      </w:pPr>
    </w:p>
    <w:p w14:paraId="2A795DCF" w14:textId="77777777" w:rsidR="00A07710" w:rsidRDefault="00A07710" w:rsidP="00A07710">
      <w:pPr>
        <w:ind w:left="0"/>
      </w:pPr>
    </w:p>
    <w:p w14:paraId="0D10856D" w14:textId="77777777" w:rsidR="00A07710" w:rsidRDefault="00A07710" w:rsidP="00A07710">
      <w:pPr>
        <w:ind w:left="0"/>
      </w:pPr>
    </w:p>
    <w:p w14:paraId="4DDB550D" w14:textId="77777777" w:rsidR="00A07710" w:rsidRDefault="00A07710" w:rsidP="00A07710">
      <w:pPr>
        <w:ind w:left="0"/>
      </w:pPr>
    </w:p>
    <w:p w14:paraId="725AC53C" w14:textId="77777777" w:rsidR="00A07710" w:rsidRDefault="00A07710" w:rsidP="00A07710">
      <w:pPr>
        <w:ind w:left="0"/>
      </w:pPr>
    </w:p>
    <w:p w14:paraId="1F4D961F" w14:textId="77777777" w:rsidR="00A07710" w:rsidRDefault="00A07710" w:rsidP="00A07710">
      <w:pPr>
        <w:ind w:left="0"/>
      </w:pPr>
    </w:p>
    <w:p w14:paraId="7E84D888" w14:textId="77777777" w:rsidR="00A07710" w:rsidRDefault="00A07710" w:rsidP="00A07710">
      <w:pPr>
        <w:ind w:left="0"/>
      </w:pPr>
    </w:p>
    <w:p w14:paraId="46EEAEC9" w14:textId="77777777" w:rsidR="00A07710" w:rsidRDefault="00A07710" w:rsidP="00BE2CD6">
      <w:pPr>
        <w:ind w:left="0"/>
      </w:pPr>
    </w:p>
    <w:p w14:paraId="4DB433E1" w14:textId="77777777" w:rsidR="00A07710" w:rsidRDefault="00A07710" w:rsidP="00A07710"/>
    <w:p w14:paraId="153716EF" w14:textId="77777777" w:rsidR="00A07710" w:rsidRDefault="00A07710" w:rsidP="00A07710">
      <w:pPr>
        <w:ind w:left="0"/>
      </w:pPr>
    </w:p>
    <w:p w14:paraId="7D777A47" w14:textId="77777777" w:rsidR="00A07710" w:rsidRDefault="00A07710" w:rsidP="00A07710">
      <w:pPr>
        <w:pStyle w:val="Cabealho3"/>
        <w:numPr>
          <w:ilvl w:val="2"/>
          <w:numId w:val="7"/>
        </w:numPr>
      </w:pPr>
      <w:bookmarkStart w:id="171" w:name="_Toc503008115"/>
      <w:r>
        <w:lastRenderedPageBreak/>
        <w:t>Ilustração da funcionalidade</w:t>
      </w:r>
      <w:bookmarkEnd w:id="171"/>
    </w:p>
    <w:p w14:paraId="34E1721B" w14:textId="77777777" w:rsidR="00A07710" w:rsidRPr="00A25EC7" w:rsidRDefault="00A07710" w:rsidP="00A07710">
      <w:proofErr w:type="gramStart"/>
      <w:r>
        <w:t>&lt;Inserir</w:t>
      </w:r>
      <w:proofErr w:type="gramEnd"/>
      <w:r>
        <w:t xml:space="preserve"> printscreens do iGAM&gt;</w:t>
      </w:r>
    </w:p>
    <w:p w14:paraId="5AF8F8BD" w14:textId="3D4C3D20" w:rsidR="00A07710" w:rsidRDefault="00A07710" w:rsidP="00C95518"/>
    <w:p w14:paraId="30D1CD91" w14:textId="39F40569" w:rsidR="00A07710" w:rsidRDefault="00A07710" w:rsidP="00C95518"/>
    <w:p w14:paraId="61807106" w14:textId="402C9231" w:rsidR="00A07710" w:rsidRDefault="00A07710" w:rsidP="00C95518"/>
    <w:p w14:paraId="08F1302E" w14:textId="6DA78482" w:rsidR="00A07710" w:rsidRDefault="00A07710" w:rsidP="00C95518"/>
    <w:p w14:paraId="4E936FA7" w14:textId="0EB80B4B" w:rsidR="00A07710" w:rsidRDefault="00A07710" w:rsidP="00C95518"/>
    <w:p w14:paraId="4596006E" w14:textId="130F0A5B" w:rsidR="00A07710" w:rsidRDefault="00A07710" w:rsidP="00C95518"/>
    <w:p w14:paraId="430CF7EF" w14:textId="50AE8FC4" w:rsidR="00A07710" w:rsidRDefault="00A07710" w:rsidP="00C95518"/>
    <w:p w14:paraId="53CE4119" w14:textId="1A5714F4" w:rsidR="00A07710" w:rsidRDefault="00A07710" w:rsidP="00C95518"/>
    <w:p w14:paraId="19CBA1AB" w14:textId="687C6AE0" w:rsidR="00A07710" w:rsidRDefault="00A07710" w:rsidP="00C95518"/>
    <w:p w14:paraId="081CF9FE" w14:textId="26216074" w:rsidR="00A07710" w:rsidRDefault="00A07710" w:rsidP="00C95518"/>
    <w:p w14:paraId="697E10BD" w14:textId="627BDB40" w:rsidR="00A07710" w:rsidRDefault="00A07710" w:rsidP="00C95518"/>
    <w:p w14:paraId="44971D3C" w14:textId="390007F7" w:rsidR="00A07710" w:rsidRDefault="00A07710" w:rsidP="00C95518"/>
    <w:p w14:paraId="513E7070" w14:textId="746A90F7" w:rsidR="00A07710" w:rsidRDefault="00A07710" w:rsidP="00C95518"/>
    <w:p w14:paraId="37484E64" w14:textId="3B40196C" w:rsidR="00A07710" w:rsidRDefault="00A07710" w:rsidP="00C95518"/>
    <w:p w14:paraId="251C1E9A" w14:textId="7E90A138" w:rsidR="00A07710" w:rsidRDefault="00A07710" w:rsidP="00C95518"/>
    <w:p w14:paraId="0D85EFA3" w14:textId="7178197E" w:rsidR="00A07710" w:rsidRDefault="00A07710" w:rsidP="00C95518"/>
    <w:p w14:paraId="2776EF09" w14:textId="21DD80BB" w:rsidR="00A07710" w:rsidRDefault="00A07710" w:rsidP="00C95518"/>
    <w:p w14:paraId="49A059C7" w14:textId="7B369395" w:rsidR="00A07710" w:rsidRDefault="00A07710" w:rsidP="00C95518"/>
    <w:p w14:paraId="77C8BFD3" w14:textId="7023FFF3" w:rsidR="00A07710" w:rsidRDefault="00A07710" w:rsidP="00C95518"/>
    <w:p w14:paraId="301EFBB9" w14:textId="6F01F4D1" w:rsidR="00A07710" w:rsidRDefault="00A07710" w:rsidP="00C95518"/>
    <w:p w14:paraId="3919E01A" w14:textId="26954A7F" w:rsidR="00BE2CD6" w:rsidRDefault="00BE2CD6" w:rsidP="00C95518"/>
    <w:p w14:paraId="4857BE6E" w14:textId="66D9AA2F" w:rsidR="00BE2CD6" w:rsidRDefault="00BE2CD6" w:rsidP="00C95518"/>
    <w:p w14:paraId="4762B66C" w14:textId="33871423" w:rsidR="00BE2CD6" w:rsidRDefault="00BE2CD6" w:rsidP="00C95518"/>
    <w:p w14:paraId="601C451A" w14:textId="72AF48B6" w:rsidR="00BE2CD6" w:rsidRDefault="00BE2CD6" w:rsidP="00C95518"/>
    <w:p w14:paraId="498568B3" w14:textId="4EA6F701" w:rsidR="00BE2CD6" w:rsidRDefault="00BE2CD6" w:rsidP="00C95518"/>
    <w:p w14:paraId="765ECEE8" w14:textId="77777777" w:rsidR="00BE2CD6" w:rsidRDefault="00BE2CD6" w:rsidP="00C95518"/>
    <w:p w14:paraId="3C1F8D81" w14:textId="77777777" w:rsidR="00A07710" w:rsidRDefault="00A07710" w:rsidP="00C95518"/>
    <w:p w14:paraId="4DD40CD6" w14:textId="768AB0C8" w:rsidR="00411ABC" w:rsidRDefault="00411ABC" w:rsidP="009B24D0">
      <w:pPr>
        <w:pStyle w:val="Cabealho2"/>
        <w:numPr>
          <w:ilvl w:val="1"/>
          <w:numId w:val="6"/>
        </w:numPr>
      </w:pPr>
      <w:bookmarkStart w:id="172" w:name="_Toc503008116"/>
      <w:r>
        <w:lastRenderedPageBreak/>
        <w:t>REQ 9</w:t>
      </w:r>
      <w:r w:rsidR="000A4B61">
        <w:t xml:space="preserve"> – </w:t>
      </w:r>
      <w:r w:rsidR="005D6FD0">
        <w:t>Consulta lista de espera</w:t>
      </w:r>
      <w:bookmarkEnd w:id="172"/>
    </w:p>
    <w:p w14:paraId="1BFF00C9" w14:textId="77777777" w:rsidR="00B16295" w:rsidRDefault="00B16295" w:rsidP="009B24D0">
      <w:pPr>
        <w:pStyle w:val="Cabealho3"/>
        <w:numPr>
          <w:ilvl w:val="2"/>
          <w:numId w:val="6"/>
        </w:numPr>
      </w:pPr>
      <w:bookmarkStart w:id="173" w:name="_Toc503008117"/>
      <w:r>
        <w:t>Análise de requisitos</w:t>
      </w:r>
      <w:bookmarkEnd w:id="173"/>
    </w:p>
    <w:p w14:paraId="60EEA566" w14:textId="77777777" w:rsidR="00C167F7" w:rsidRDefault="00C167F7" w:rsidP="00C167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C167F7" w14:paraId="36548BB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4C3576" w14:textId="77777777" w:rsidR="00C167F7" w:rsidRPr="001151C7" w:rsidRDefault="00C167F7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0CABCFEE" w14:textId="77777777" w:rsidR="00C167F7" w:rsidRDefault="00C167F7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9</w:t>
            </w:r>
          </w:p>
        </w:tc>
      </w:tr>
      <w:tr w:rsidR="00C167F7" w14:paraId="4601A218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47FE1E9" w14:textId="77777777" w:rsidR="00C167F7" w:rsidRPr="00894DF4" w:rsidRDefault="00C167F7" w:rsidP="008F20FF">
            <w:pPr>
              <w:ind w:left="0"/>
              <w:jc w:val="center"/>
              <w:rPr>
                <w:b w:val="0"/>
              </w:rPr>
            </w:pPr>
            <w:r w:rsidRPr="00894DF4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90A94F8" w14:textId="77777777" w:rsidR="00C167F7" w:rsidRPr="00894DF4" w:rsidRDefault="00C167F7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2626" w:themeColor="text1" w:themeTint="D9"/>
              </w:rPr>
            </w:pPr>
            <w:r w:rsidRPr="00894DF4">
              <w:rPr>
                <w:color w:val="262626" w:themeColor="text1" w:themeTint="D9"/>
              </w:rPr>
              <w:t>Consulta lista de espera</w:t>
            </w:r>
          </w:p>
        </w:tc>
      </w:tr>
      <w:tr w:rsidR="00C167F7" w14:paraId="14DBA4E0" w14:textId="77777777" w:rsidTr="008F20FF">
        <w:trPr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7B44ECE" w14:textId="77777777" w:rsidR="00C167F7" w:rsidRPr="001151C7" w:rsidRDefault="00C167F7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B4017BD" w14:textId="77777777" w:rsidR="00C167F7" w:rsidRPr="00D04549" w:rsidRDefault="00C167F7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D04549">
              <w:rPr>
                <w:rFonts w:asciiTheme="minorHAnsi" w:hAnsiTheme="minorHAnsi"/>
                <w:sz w:val="22"/>
                <w:szCs w:val="22"/>
              </w:rPr>
              <w:t xml:space="preserve">O médico, enquanto utilizador registado do sistema, podem visualizar a lista de espera </w:t>
            </w:r>
            <w:r>
              <w:rPr>
                <w:rFonts w:asciiTheme="minorHAnsi" w:hAnsiTheme="minorHAnsi"/>
                <w:sz w:val="22"/>
                <w:szCs w:val="22"/>
              </w:rPr>
              <w:t>de casais (centro/clínica, referência, estado do processo)</w:t>
            </w:r>
          </w:p>
        </w:tc>
      </w:tr>
    </w:tbl>
    <w:p w14:paraId="4950D88D" w14:textId="77777777" w:rsidR="00C167F7" w:rsidRDefault="00C167F7" w:rsidP="00C167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67F7" w14:paraId="54A8870C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907563" w14:textId="77777777" w:rsidR="00C167F7" w:rsidRDefault="00C167F7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69F41A79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C167F7" w14:paraId="7B3E8998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051B132" w14:textId="77777777" w:rsidR="00C167F7" w:rsidRPr="002377C8" w:rsidRDefault="00C167F7" w:rsidP="008F20FF">
            <w:pPr>
              <w:spacing w:after="0"/>
              <w:ind w:left="45"/>
              <w:rPr>
                <w:b w:val="0"/>
                <w:color w:val="404040" w:themeColor="text1" w:themeTint="BF"/>
              </w:rPr>
            </w:pPr>
            <w:r w:rsidRPr="002377C8">
              <w:rPr>
                <w:b w:val="0"/>
                <w:color w:val="404040" w:themeColor="text1" w:themeTint="BF"/>
              </w:rPr>
              <w:t xml:space="preserve">1 – O médico acede a área da lista de espera de casais </w:t>
            </w:r>
          </w:p>
          <w:p w14:paraId="3907C333" w14:textId="77777777" w:rsidR="00C167F7" w:rsidRPr="00873462" w:rsidRDefault="00C167F7" w:rsidP="008F20FF">
            <w:pPr>
              <w:spacing w:after="0"/>
              <w:ind w:left="45"/>
              <w:rPr>
                <w:b w:val="0"/>
              </w:rPr>
            </w:pPr>
          </w:p>
        </w:tc>
        <w:tc>
          <w:tcPr>
            <w:tcW w:w="4675" w:type="dxa"/>
          </w:tcPr>
          <w:p w14:paraId="79D854EA" w14:textId="39875E31" w:rsidR="00C167F7" w:rsidRDefault="00C167F7" w:rsidP="008F20FF">
            <w:pPr>
              <w:pStyle w:val="PargrafodaLista"/>
              <w:numPr>
                <w:ilvl w:val="1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– </w:t>
            </w:r>
            <w:r w:rsidRPr="00D04549">
              <w:t>O “Index” do Controller “</w:t>
            </w:r>
            <w:proofErr w:type="spellStart"/>
            <w:r w:rsidRPr="00D04549">
              <w:rPr>
                <w:rFonts w:cs="Consolas"/>
              </w:rPr>
              <w:t>ConsultaListaEsperaController</w:t>
            </w:r>
            <w:proofErr w:type="spellEnd"/>
            <w:r w:rsidRPr="00D04549">
              <w:t>” seleciona os casais que estão com o processo em lista de espera</w:t>
            </w:r>
            <w:r>
              <w:t xml:space="preserve">, e </w:t>
            </w:r>
            <w:proofErr w:type="spellStart"/>
            <w:r>
              <w:t>disponiliza</w:t>
            </w:r>
            <w:proofErr w:type="spellEnd"/>
            <w:r>
              <w:t xml:space="preserve"> uma View contendo a data, o centro/clínica, </w:t>
            </w:r>
            <w:r w:rsidR="002377C8">
              <w:t xml:space="preserve">a </w:t>
            </w:r>
            <w:r>
              <w:t xml:space="preserve">referência externa e o estado do processo. </w:t>
            </w:r>
          </w:p>
        </w:tc>
      </w:tr>
    </w:tbl>
    <w:p w14:paraId="29317E56" w14:textId="77777777" w:rsidR="00C167F7" w:rsidRDefault="00C167F7" w:rsidP="00C167F7">
      <w:pPr>
        <w:ind w:left="0"/>
      </w:pPr>
    </w:p>
    <w:p w14:paraId="6AC8754B" w14:textId="77777777" w:rsidR="00C167F7" w:rsidRDefault="00C167F7" w:rsidP="00C167F7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C167F7" w14:paraId="78D6CDB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748A619" w14:textId="77777777" w:rsidR="00C167F7" w:rsidRDefault="00C167F7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918DDA2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39FB4D71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C167F7" w14:paraId="5570424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39F4511" w14:textId="77777777" w:rsidR="00C167F7" w:rsidRPr="000749A4" w:rsidRDefault="00C167F7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Ter sessão iniciada como Médico.</w:t>
            </w:r>
          </w:p>
        </w:tc>
        <w:tc>
          <w:tcPr>
            <w:tcW w:w="3248" w:type="dxa"/>
          </w:tcPr>
          <w:p w14:paraId="7029779D" w14:textId="77777777" w:rsidR="00C167F7" w:rsidRPr="000749A4" w:rsidRDefault="00C167F7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1DEA518" w14:textId="77777777" w:rsidR="00C167F7" w:rsidRPr="000749A4" w:rsidRDefault="00C167F7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EABF00B" w14:textId="77777777" w:rsidR="00C167F7" w:rsidRDefault="00C167F7" w:rsidP="00C167F7">
      <w:pPr>
        <w:ind w:left="0"/>
      </w:pPr>
    </w:p>
    <w:p w14:paraId="3524BAB3" w14:textId="77777777" w:rsidR="00C167F7" w:rsidRDefault="00C167F7" w:rsidP="00C167F7">
      <w:pPr>
        <w:ind w:left="0"/>
      </w:pPr>
    </w:p>
    <w:p w14:paraId="5D1B43A9" w14:textId="77777777" w:rsidR="00C167F7" w:rsidRDefault="00C167F7" w:rsidP="00C167F7">
      <w:pPr>
        <w:ind w:left="0"/>
      </w:pPr>
    </w:p>
    <w:p w14:paraId="79FF940A" w14:textId="77777777" w:rsidR="00C167F7" w:rsidRDefault="00C167F7" w:rsidP="00C167F7">
      <w:pPr>
        <w:ind w:left="0"/>
      </w:pPr>
    </w:p>
    <w:p w14:paraId="5CDF482E" w14:textId="77777777" w:rsidR="00C167F7" w:rsidRDefault="00C167F7" w:rsidP="00C167F7">
      <w:pPr>
        <w:ind w:left="0"/>
      </w:pPr>
    </w:p>
    <w:p w14:paraId="7CE0F2FC" w14:textId="77777777" w:rsidR="00C167F7" w:rsidRDefault="00C167F7" w:rsidP="00C167F7">
      <w:pPr>
        <w:ind w:left="0"/>
      </w:pPr>
    </w:p>
    <w:p w14:paraId="5CD6AB6D" w14:textId="77777777" w:rsidR="00C167F7" w:rsidRDefault="00C167F7" w:rsidP="00C167F7">
      <w:pPr>
        <w:ind w:left="0"/>
      </w:pPr>
    </w:p>
    <w:p w14:paraId="327B546F" w14:textId="77777777" w:rsidR="00C167F7" w:rsidRDefault="00C167F7" w:rsidP="00C167F7">
      <w:pPr>
        <w:ind w:left="0"/>
      </w:pPr>
    </w:p>
    <w:p w14:paraId="4062E603" w14:textId="77777777" w:rsidR="00C167F7" w:rsidRDefault="00C167F7" w:rsidP="00C167F7">
      <w:pPr>
        <w:ind w:left="0"/>
      </w:pPr>
    </w:p>
    <w:p w14:paraId="2D1EEA11" w14:textId="77777777" w:rsidR="00C167F7" w:rsidRDefault="00C167F7" w:rsidP="00C167F7">
      <w:pPr>
        <w:ind w:left="0"/>
      </w:pPr>
    </w:p>
    <w:p w14:paraId="16065403" w14:textId="77777777" w:rsidR="00C167F7" w:rsidRDefault="00C167F7" w:rsidP="00C167F7"/>
    <w:p w14:paraId="0BD1B5A9" w14:textId="77777777" w:rsidR="00C167F7" w:rsidRDefault="00C167F7" w:rsidP="00C167F7"/>
    <w:p w14:paraId="0732BB36" w14:textId="77777777" w:rsidR="00C167F7" w:rsidRDefault="00C167F7" w:rsidP="00C167F7">
      <w:pPr>
        <w:ind w:left="0"/>
      </w:pPr>
    </w:p>
    <w:p w14:paraId="4044BD8A" w14:textId="77777777" w:rsidR="00C167F7" w:rsidRDefault="00C167F7" w:rsidP="00C167F7">
      <w:pPr>
        <w:pStyle w:val="Cabealho3"/>
        <w:numPr>
          <w:ilvl w:val="2"/>
          <w:numId w:val="6"/>
        </w:numPr>
      </w:pPr>
      <w:bookmarkStart w:id="174" w:name="_Toc503008118"/>
      <w:r>
        <w:lastRenderedPageBreak/>
        <w:t>Ilustração da funcionalidade</w:t>
      </w:r>
      <w:bookmarkEnd w:id="174"/>
    </w:p>
    <w:p w14:paraId="28283672" w14:textId="7020D062" w:rsidR="00C167F7" w:rsidRDefault="00623DB5" w:rsidP="00C167F7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1138BE5" wp14:editId="799AE026">
                <wp:simplePos x="0" y="0"/>
                <wp:positionH relativeFrom="column">
                  <wp:posOffset>69215</wp:posOffset>
                </wp:positionH>
                <wp:positionV relativeFrom="paragraph">
                  <wp:posOffset>1595120</wp:posOffset>
                </wp:positionV>
                <wp:extent cx="5943600" cy="225425"/>
                <wp:effectExtent l="0" t="0" r="0" b="3175"/>
                <wp:wrapTight wrapText="bothSides">
                  <wp:wrapPolygon edited="0">
                    <wp:start x="0" y="0"/>
                    <wp:lineTo x="0" y="20079"/>
                    <wp:lineTo x="21531" y="20079"/>
                    <wp:lineTo x="21531" y="0"/>
                    <wp:lineTo x="0" y="0"/>
                  </wp:wrapPolygon>
                </wp:wrapTight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254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D2D524" w14:textId="12740B99" w:rsidR="00566963" w:rsidRPr="004318F8" w:rsidRDefault="00566963" w:rsidP="00C167F7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75" w:name="_Toc50300805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View da lista de espera de casais</w:t>
                            </w:r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38BE5" id="Text Box 17" o:spid="_x0000_s1049" type="#_x0000_t202" style="position:absolute;left:0;text-align:left;margin-left:5.45pt;margin-top:125.6pt;width:468pt;height:17.75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" stroked="f">
                <v:textbox inset="0,0,0,0">
                  <w:txbxContent>
                    <w:p w14:paraId="33D2D524" w14:textId="12740B99" w:rsidR="00566963" w:rsidRPr="004318F8" w:rsidRDefault="00566963" w:rsidP="00C167F7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76" w:name="_Toc50300805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View da lista de espera de casais</w:t>
                      </w:r>
                      <w:bookmarkEnd w:id="17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00D067A7" wp14:editId="4595F7B5">
            <wp:simplePos x="0" y="0"/>
            <wp:positionH relativeFrom="column">
              <wp:posOffset>69448</wp:posOffset>
            </wp:positionH>
            <wp:positionV relativeFrom="paragraph">
              <wp:posOffset>183097</wp:posOffset>
            </wp:positionV>
            <wp:extent cx="5943600" cy="1358265"/>
            <wp:effectExtent l="0" t="0" r="0" b="0"/>
            <wp:wrapTight wrapText="bothSides">
              <wp:wrapPolygon edited="0">
                <wp:start x="0" y="0"/>
                <wp:lineTo x="0" y="21206"/>
                <wp:lineTo x="21531" y="21206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D68B1" w14:textId="77777777" w:rsidR="00C167F7" w:rsidRDefault="00C167F7" w:rsidP="00C167F7"/>
    <w:p w14:paraId="62660765" w14:textId="694673CB" w:rsidR="00C167F7" w:rsidRDefault="00623DB5" w:rsidP="00C167F7">
      <w:r>
        <w:rPr>
          <w:noProof/>
        </w:rPr>
        <w:drawing>
          <wp:anchor distT="0" distB="0" distL="114300" distR="114300" simplePos="0" relativeHeight="251778048" behindDoc="0" locked="0" layoutInCell="1" allowOverlap="1" wp14:anchorId="0348315C" wp14:editId="254CB5CB">
            <wp:simplePos x="0" y="0"/>
            <wp:positionH relativeFrom="column">
              <wp:posOffset>69448</wp:posOffset>
            </wp:positionH>
            <wp:positionV relativeFrom="paragraph">
              <wp:posOffset>387784</wp:posOffset>
            </wp:positionV>
            <wp:extent cx="5943600" cy="3666490"/>
            <wp:effectExtent l="0" t="0" r="0" b="0"/>
            <wp:wrapTight wrapText="bothSides">
              <wp:wrapPolygon edited="0">
                <wp:start x="0" y="0"/>
                <wp:lineTo x="0" y="21435"/>
                <wp:lineTo x="21531" y="21435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ED51880" wp14:editId="0AE6FAD3">
                <wp:simplePos x="0" y="0"/>
                <wp:positionH relativeFrom="column">
                  <wp:posOffset>69448</wp:posOffset>
                </wp:positionH>
                <wp:positionV relativeFrom="paragraph">
                  <wp:posOffset>4114599</wp:posOffset>
                </wp:positionV>
                <wp:extent cx="5943600" cy="25971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531" y="20597"/>
                    <wp:lineTo x="21531" y="0"/>
                    <wp:lineTo x="0" y="0"/>
                  </wp:wrapPolygon>
                </wp:wrapTight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0B54D6" w14:textId="36C5D9A5" w:rsidR="00566963" w:rsidRPr="00FD4420" w:rsidRDefault="00566963" w:rsidP="00C167F7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77" w:name="_Toc5030080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View detalhes processo do casal</w:t>
                            </w:r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51880" id="Text Box 18" o:spid="_x0000_s1050" type="#_x0000_t202" style="position:absolute;left:0;text-align:left;margin-left:5.45pt;margin-top:324pt;width:468pt;height:20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" stroked="f">
                <v:textbox style="mso-fit-shape-to-text:t" inset="0,0,0,0">
                  <w:txbxContent>
                    <w:p w14:paraId="680B54D6" w14:textId="36C5D9A5" w:rsidR="00566963" w:rsidRPr="00FD4420" w:rsidRDefault="00566963" w:rsidP="00C167F7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78" w:name="_Toc5030080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View detalhes processo do casal</w:t>
                      </w:r>
                      <w:bookmarkEnd w:id="17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ED8A68A" w14:textId="318110D9" w:rsidR="00A07710" w:rsidRDefault="00A07710" w:rsidP="00C167F7"/>
    <w:p w14:paraId="70807EDC" w14:textId="0207E60B" w:rsidR="00A07710" w:rsidRDefault="00A07710" w:rsidP="00B16295"/>
    <w:p w14:paraId="0410F56A" w14:textId="5185C133" w:rsidR="00A07710" w:rsidRDefault="00A07710" w:rsidP="00B16295"/>
    <w:p w14:paraId="13519813" w14:textId="13CE820B" w:rsidR="00A07710" w:rsidRDefault="00A07710" w:rsidP="00B16295"/>
    <w:p w14:paraId="6875A1A4" w14:textId="77777777" w:rsidR="00A07710" w:rsidRDefault="00A07710" w:rsidP="00C167F7">
      <w:pPr>
        <w:ind w:left="0"/>
      </w:pPr>
    </w:p>
    <w:p w14:paraId="07A8E9F3" w14:textId="68E61242" w:rsidR="00411ABC" w:rsidRDefault="00411ABC" w:rsidP="009B24D0">
      <w:pPr>
        <w:pStyle w:val="Cabealho2"/>
        <w:numPr>
          <w:ilvl w:val="1"/>
          <w:numId w:val="6"/>
        </w:numPr>
      </w:pPr>
      <w:bookmarkStart w:id="179" w:name="_Toc503008119"/>
      <w:r>
        <w:lastRenderedPageBreak/>
        <w:t>REQ 10</w:t>
      </w:r>
      <w:r w:rsidR="000A4B61">
        <w:t xml:space="preserve"> – </w:t>
      </w:r>
      <w:r w:rsidR="00B0421E">
        <w:t>Consulta dos destinos de gâmetas</w:t>
      </w:r>
      <w:bookmarkEnd w:id="179"/>
    </w:p>
    <w:p w14:paraId="4112DCCC" w14:textId="77777777" w:rsidR="009B6215" w:rsidRDefault="009B6215" w:rsidP="009B24D0">
      <w:pPr>
        <w:pStyle w:val="Cabealho3"/>
        <w:numPr>
          <w:ilvl w:val="2"/>
          <w:numId w:val="6"/>
        </w:numPr>
        <w:ind w:left="2430" w:hanging="540"/>
      </w:pPr>
      <w:bookmarkStart w:id="180" w:name="_Toc503008120"/>
      <w:r>
        <w:t>Análise de requisitos</w:t>
      </w:r>
      <w:bookmarkEnd w:id="180"/>
    </w:p>
    <w:p w14:paraId="0BAD6823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9B6215" w14:paraId="26F27725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80BB05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3935A0C" w14:textId="24753C0E" w:rsidR="009B6215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10</w:t>
            </w:r>
          </w:p>
        </w:tc>
      </w:tr>
      <w:tr w:rsidR="001F016E" w14:paraId="55F73056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D198CA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9DF48C4" w14:textId="342EB644" w:rsidR="001F016E" w:rsidRDefault="00B0421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 dos destinos de gâmetas de todos os envios de um dador</w:t>
            </w:r>
          </w:p>
        </w:tc>
      </w:tr>
      <w:tr w:rsidR="00D54766" w14:paraId="68201504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70648BC" w14:textId="77777777" w:rsidR="00D54766" w:rsidRPr="001151C7" w:rsidRDefault="00D54766" w:rsidP="00D54766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17210095" w14:textId="3D74C778" w:rsidR="00D54766" w:rsidRDefault="00D54766" w:rsidP="00D54766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Diretora do Banco, enquanto utilizadora registada no sistema, pode aceder à secção “Destinos de Gametas” na sua página da iGAM para consultar os dadores que cujas amostras já foram enviadas para as respetivas entidades externas.</w:t>
            </w:r>
          </w:p>
        </w:tc>
      </w:tr>
    </w:tbl>
    <w:p w14:paraId="31D31FD5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6FD0" w14:paraId="47A4A44C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867E09" w14:textId="77777777" w:rsidR="005D6FD0" w:rsidRDefault="005D6FD0" w:rsidP="00B54CC6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549DDFEF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D54766" w14:paraId="5E89AA2A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6C8BB2A" w14:textId="77777777" w:rsidR="00D54766" w:rsidRPr="00873462" w:rsidRDefault="00D54766" w:rsidP="002935F3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Diretora do Banco autentica-se no sistema</w:t>
            </w:r>
          </w:p>
        </w:tc>
        <w:tc>
          <w:tcPr>
            <w:tcW w:w="4675" w:type="dxa"/>
          </w:tcPr>
          <w:p w14:paraId="2DC0F527" w14:textId="77777777" w:rsidR="00D54766" w:rsidRDefault="00D54766" w:rsidP="002935F3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O sistema abre a View inicial “Home” associada à página da diretora do banco;</w:t>
            </w:r>
          </w:p>
        </w:tc>
      </w:tr>
      <w:tr w:rsidR="00D54766" w14:paraId="38E1FBF1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251F4A8" w14:textId="77777777" w:rsidR="00D54766" w:rsidRPr="00873462" w:rsidRDefault="00D54766" w:rsidP="002935F3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Diretora do Banco seleciona a opção para acesso à secção “Destinos de Gametas”</w:t>
            </w:r>
          </w:p>
        </w:tc>
        <w:tc>
          <w:tcPr>
            <w:tcW w:w="4675" w:type="dxa"/>
          </w:tcPr>
          <w:p w14:paraId="7D23C458" w14:textId="77777777" w:rsidR="00D54766" w:rsidRDefault="00D54766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ConsultaDestinosGametasController</w:t>
            </w:r>
            <w:proofErr w:type="spellEnd"/>
            <w:r>
              <w:t>” seleciona da base de dados todos os dadores que tenham amostras com estado “Enviada”;</w:t>
            </w:r>
          </w:p>
          <w:p w14:paraId="603052B6" w14:textId="77777777" w:rsidR="00D54766" w:rsidRDefault="00D54766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 – O sistema abre a View de “</w:t>
            </w:r>
            <w:proofErr w:type="spellStart"/>
            <w:r>
              <w:t>ConsultaDestinosGametas</w:t>
            </w:r>
            <w:proofErr w:type="spellEnd"/>
            <w:r>
              <w:t>” com os dados recolhidos;</w:t>
            </w:r>
          </w:p>
        </w:tc>
      </w:tr>
      <w:tr w:rsidR="00D54766" w14:paraId="59D8660C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8B0EA3" w14:textId="77777777" w:rsidR="00D54766" w:rsidRPr="00092C57" w:rsidRDefault="00D54766" w:rsidP="002935F3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Diretora do Banco pode visualizar os dados e detalhes sobre a amostra que foi enviada.</w:t>
            </w:r>
          </w:p>
        </w:tc>
        <w:tc>
          <w:tcPr>
            <w:tcW w:w="4675" w:type="dxa"/>
          </w:tcPr>
          <w:p w14:paraId="01BD6500" w14:textId="77777777" w:rsidR="00D54766" w:rsidRDefault="00D54766" w:rsidP="002935F3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C4971FC" w14:textId="77777777" w:rsidR="005D6FD0" w:rsidRDefault="005D6FD0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7F5AC2F8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8A6D458" w14:textId="77777777" w:rsidR="005D6FD0" w:rsidRDefault="005D6FD0" w:rsidP="00B54CC6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32D214B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4562EE3F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D54766" w14:paraId="480FB99E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7F6AD5C" w14:textId="00E8F85E" w:rsidR="00D54766" w:rsidRPr="000749A4" w:rsidRDefault="00D54766" w:rsidP="00D54766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A Diretora do Banco deve estar previamente registada no sistema</w:t>
            </w:r>
          </w:p>
        </w:tc>
        <w:tc>
          <w:tcPr>
            <w:tcW w:w="3248" w:type="dxa"/>
          </w:tcPr>
          <w:p w14:paraId="2D6599A2" w14:textId="77777777" w:rsidR="00D54766" w:rsidRPr="000749A4" w:rsidRDefault="00D54766" w:rsidP="00D5476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2DC3B551" w14:textId="77777777" w:rsidR="00D54766" w:rsidRPr="000749A4" w:rsidRDefault="00D54766" w:rsidP="00D5476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1E50D065" w14:textId="77777777" w:rsidR="005D6FD0" w:rsidRDefault="005D6FD0" w:rsidP="005D6FD0">
      <w:pPr>
        <w:ind w:left="0"/>
      </w:pPr>
    </w:p>
    <w:p w14:paraId="1D577F0C" w14:textId="77777777" w:rsidR="005D6FD0" w:rsidRDefault="005D6FD0" w:rsidP="005D6FD0">
      <w:pPr>
        <w:ind w:left="0"/>
      </w:pPr>
    </w:p>
    <w:p w14:paraId="40B1A65B" w14:textId="77777777" w:rsidR="005D6FD0" w:rsidRDefault="005D6FD0" w:rsidP="005D6FD0">
      <w:pPr>
        <w:ind w:left="0"/>
      </w:pPr>
    </w:p>
    <w:p w14:paraId="7A47D755" w14:textId="77777777" w:rsidR="005D6FD0" w:rsidRDefault="005D6FD0" w:rsidP="005D6FD0">
      <w:pPr>
        <w:ind w:left="0"/>
      </w:pPr>
    </w:p>
    <w:p w14:paraId="311CD5C2" w14:textId="77777777" w:rsidR="005D6FD0" w:rsidRDefault="005D6FD0" w:rsidP="005D6FD0">
      <w:pPr>
        <w:ind w:left="0"/>
      </w:pPr>
    </w:p>
    <w:p w14:paraId="21F0890C" w14:textId="77777777" w:rsidR="005D6FD0" w:rsidRDefault="005D6FD0" w:rsidP="005D6FD0">
      <w:pPr>
        <w:ind w:left="0"/>
      </w:pPr>
    </w:p>
    <w:p w14:paraId="23C65C84" w14:textId="5FF4F8C6" w:rsidR="005D6FD0" w:rsidRDefault="005D6FD0" w:rsidP="005D6FD0">
      <w:pPr>
        <w:pStyle w:val="Cabealho3"/>
        <w:numPr>
          <w:ilvl w:val="2"/>
          <w:numId w:val="7"/>
        </w:numPr>
      </w:pPr>
      <w:bookmarkStart w:id="181" w:name="_Toc503008121"/>
      <w:r>
        <w:lastRenderedPageBreak/>
        <w:t>Ilustração da funcionalidade</w:t>
      </w:r>
      <w:bookmarkEnd w:id="181"/>
    </w:p>
    <w:p w14:paraId="506B66D0" w14:textId="259C2022" w:rsidR="00D54766" w:rsidRDefault="00F04054" w:rsidP="00D54766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67FA812E" wp14:editId="1C5A33CF">
                <wp:simplePos x="0" y="0"/>
                <wp:positionH relativeFrom="column">
                  <wp:posOffset>184785</wp:posOffset>
                </wp:positionH>
                <wp:positionV relativeFrom="paragraph">
                  <wp:posOffset>1344006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FA673" w14:textId="35634D2F" w:rsidR="00566963" w:rsidRPr="00D260E4" w:rsidRDefault="00566963" w:rsidP="00F04054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82" w:name="_Toc50300805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90F39">
                              <w:t xml:space="preserve">Consulta de Destinos de </w:t>
                            </w:r>
                            <w:r>
                              <w:t>Gâmetas</w:t>
                            </w:r>
                            <w:bookmarkEnd w:id="1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A812E" id="Caixa de texto 45" o:spid="_x0000_s1051" type="#_x0000_t202" style="position:absolute;left:0;text-align:left;margin-left:14.55pt;margin-top:105.85pt;width:468pt;height:.05pt;z-index:-2514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" stroked="f">
                <v:textbox style="mso-fit-shape-to-text:t" inset="0,0,0,0">
                  <w:txbxContent>
                    <w:p w14:paraId="44FFA673" w14:textId="35634D2F" w:rsidR="00566963" w:rsidRPr="00D260E4" w:rsidRDefault="00566963" w:rsidP="00F04054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83" w:name="_Toc50300805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90F39">
                        <w:t xml:space="preserve">Consulta de Destinos de </w:t>
                      </w:r>
                      <w:r>
                        <w:t>Gâmetas</w:t>
                      </w:r>
                      <w:bookmarkEnd w:id="18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2736" behindDoc="1" locked="0" layoutInCell="1" allowOverlap="1" wp14:anchorId="2D7C2E9B" wp14:editId="7EE286DC">
            <wp:simplePos x="0" y="0"/>
            <wp:positionH relativeFrom="column">
              <wp:posOffset>184785</wp:posOffset>
            </wp:positionH>
            <wp:positionV relativeFrom="paragraph">
              <wp:posOffset>218014</wp:posOffset>
            </wp:positionV>
            <wp:extent cx="5943600" cy="1052195"/>
            <wp:effectExtent l="0" t="0" r="0" b="0"/>
            <wp:wrapTight wrapText="bothSides">
              <wp:wrapPolygon edited="0">
                <wp:start x="0" y="0"/>
                <wp:lineTo x="0" y="21118"/>
                <wp:lineTo x="21531" y="21118"/>
                <wp:lineTo x="21531" y="0"/>
                <wp:lineTo x="0" y="0"/>
              </wp:wrapPolygon>
            </wp:wrapTight>
            <wp:docPr id="36" name="Picture 36" descr="https://i.gyazo.com/f63237430c214d8b8ea9a91b89c75a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yazo.com/f63237430c214d8b8ea9a91b89c75a5a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8BF1E" w14:textId="43DC2C7E" w:rsidR="00D54766" w:rsidRPr="00D54766" w:rsidRDefault="00D54766" w:rsidP="00D54766"/>
    <w:p w14:paraId="1B424CFD" w14:textId="1209021F" w:rsidR="00D54766" w:rsidRDefault="00D54766" w:rsidP="00D54766">
      <w:pPr>
        <w:keepNext/>
        <w:jc w:val="center"/>
      </w:pPr>
    </w:p>
    <w:p w14:paraId="0B78FF01" w14:textId="7EA318F4" w:rsidR="009B6215" w:rsidRDefault="00F04054" w:rsidP="009B6215"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1" locked="0" layoutInCell="1" allowOverlap="1" wp14:anchorId="3A37C25E" wp14:editId="6E8BF29A">
                <wp:simplePos x="0" y="0"/>
                <wp:positionH relativeFrom="column">
                  <wp:posOffset>288957</wp:posOffset>
                </wp:positionH>
                <wp:positionV relativeFrom="paragraph">
                  <wp:posOffset>1466215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763889" w14:textId="20DC67A9" w:rsidR="00566963" w:rsidRPr="006C463E" w:rsidRDefault="00566963" w:rsidP="00F04054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84" w:name="_Toc5030080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BC6206">
                              <w:t>Destinos de Gametas do Dador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7C25E" id="Caixa de texto 46" o:spid="_x0000_s1052" type="#_x0000_t202" style="position:absolute;left:0;text-align:left;margin-left:22.75pt;margin-top:115.45pt;width:468pt;height:.05pt;z-index:-2514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" stroked="f">
                <v:textbox style="mso-fit-shape-to-text:t" inset="0,0,0,0">
                  <w:txbxContent>
                    <w:p w14:paraId="2D763889" w14:textId="20DC67A9" w:rsidR="00566963" w:rsidRPr="006C463E" w:rsidRDefault="00566963" w:rsidP="00F04054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85" w:name="_Toc5030080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BC6206">
                        <w:t>Destinos de Gametas do Dador</w:t>
                      </w:r>
                      <w:bookmarkEnd w:id="18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3760" behindDoc="1" locked="0" layoutInCell="1" allowOverlap="1" wp14:anchorId="1D7B7DBC" wp14:editId="21113C7D">
            <wp:simplePos x="0" y="0"/>
            <wp:positionH relativeFrom="column">
              <wp:posOffset>224790</wp:posOffset>
            </wp:positionH>
            <wp:positionV relativeFrom="paragraph">
              <wp:posOffset>172479</wp:posOffset>
            </wp:positionV>
            <wp:extent cx="5943600" cy="1280795"/>
            <wp:effectExtent l="0" t="0" r="0" b="0"/>
            <wp:wrapTight wrapText="bothSides">
              <wp:wrapPolygon edited="0">
                <wp:start x="0" y="0"/>
                <wp:lineTo x="0" y="21204"/>
                <wp:lineTo x="21531" y="21204"/>
                <wp:lineTo x="21531" y="0"/>
                <wp:lineTo x="0" y="0"/>
              </wp:wrapPolygon>
            </wp:wrapTight>
            <wp:docPr id="37" name="Picture 37" descr="https://i.gyazo.com/32d58f2716a8ab466c2c3c43e480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yazo.com/32d58f2716a8ab466c2c3c43e480e82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CCED8" w14:textId="72A7B573" w:rsidR="005D6FD0" w:rsidRDefault="005D6FD0" w:rsidP="009B6215"/>
    <w:p w14:paraId="20EB4DA1" w14:textId="151F84D7" w:rsidR="005D6FD0" w:rsidRDefault="005D6FD0" w:rsidP="009B6215"/>
    <w:p w14:paraId="7537EAAB" w14:textId="68D5F787" w:rsidR="005D6FD0" w:rsidRDefault="005D6FD0" w:rsidP="009B6215"/>
    <w:p w14:paraId="7385E143" w14:textId="447E6E53" w:rsidR="005D6FD0" w:rsidRDefault="005D6FD0" w:rsidP="009B6215"/>
    <w:p w14:paraId="415B368D" w14:textId="03541CFC" w:rsidR="005D6FD0" w:rsidRDefault="005D6FD0" w:rsidP="009B6215"/>
    <w:p w14:paraId="4CE89875" w14:textId="536D9C25" w:rsidR="005D6FD0" w:rsidRDefault="005D6FD0" w:rsidP="009B6215"/>
    <w:p w14:paraId="2F0C2B95" w14:textId="1DBB9228" w:rsidR="005D6FD0" w:rsidRDefault="005D6FD0" w:rsidP="009B6215"/>
    <w:p w14:paraId="3FE2D8C8" w14:textId="4BD2C85D" w:rsidR="005D6FD0" w:rsidRDefault="005D6FD0" w:rsidP="009B6215"/>
    <w:p w14:paraId="705D8866" w14:textId="6C37FA2B" w:rsidR="005D6FD0" w:rsidRDefault="005D6FD0" w:rsidP="009B6215"/>
    <w:p w14:paraId="3A8542ED" w14:textId="0ED60ACD" w:rsidR="005D6FD0" w:rsidRDefault="005D6FD0" w:rsidP="009B6215"/>
    <w:p w14:paraId="446905DB" w14:textId="10CF374E" w:rsidR="005D6FD0" w:rsidRDefault="005D6FD0" w:rsidP="009B6215"/>
    <w:p w14:paraId="78895DAF" w14:textId="2EF6C71B" w:rsidR="005D6FD0" w:rsidRDefault="005D6FD0" w:rsidP="009B6215"/>
    <w:p w14:paraId="0637EE6F" w14:textId="7A6D9625" w:rsidR="005D6FD0" w:rsidRDefault="005D6FD0" w:rsidP="00F04054">
      <w:pPr>
        <w:ind w:left="0"/>
      </w:pPr>
    </w:p>
    <w:p w14:paraId="5925FA35" w14:textId="76FFF9A4" w:rsidR="005D6FD0" w:rsidRDefault="005D6FD0" w:rsidP="009B6215"/>
    <w:p w14:paraId="5518EEA1" w14:textId="52450414" w:rsidR="005D6FD0" w:rsidRDefault="005D6FD0" w:rsidP="009B6215"/>
    <w:p w14:paraId="4A9EB4FD" w14:textId="77777777" w:rsidR="00EA2B19" w:rsidRPr="00EA2B19" w:rsidRDefault="00EA2B19" w:rsidP="00FC6BE2">
      <w:pPr>
        <w:ind w:left="0"/>
      </w:pPr>
    </w:p>
    <w:p w14:paraId="5C2E1100" w14:textId="6909BB4F" w:rsidR="00411ABC" w:rsidRDefault="00411ABC" w:rsidP="009B24D0">
      <w:pPr>
        <w:pStyle w:val="Cabealho2"/>
        <w:numPr>
          <w:ilvl w:val="1"/>
          <w:numId w:val="6"/>
        </w:numPr>
      </w:pPr>
      <w:bookmarkStart w:id="186" w:name="_Toc503008122"/>
      <w:r>
        <w:lastRenderedPageBreak/>
        <w:t>REQ 11</w:t>
      </w:r>
      <w:r w:rsidR="000A4B61">
        <w:t xml:space="preserve"> – </w:t>
      </w:r>
      <w:r w:rsidR="00B0421E">
        <w:t>Análise automática de sentimentos</w:t>
      </w:r>
      <w:bookmarkEnd w:id="186"/>
    </w:p>
    <w:p w14:paraId="0DC0CCD6" w14:textId="77777777" w:rsidR="009B6215" w:rsidRDefault="009B6215" w:rsidP="009B24D0">
      <w:pPr>
        <w:pStyle w:val="Cabealho3"/>
        <w:numPr>
          <w:ilvl w:val="2"/>
          <w:numId w:val="6"/>
        </w:numPr>
        <w:ind w:left="2430" w:hanging="540"/>
      </w:pPr>
      <w:bookmarkStart w:id="187" w:name="_Toc503008123"/>
      <w:r>
        <w:t>Análise de requisitos</w:t>
      </w:r>
      <w:bookmarkEnd w:id="187"/>
    </w:p>
    <w:p w14:paraId="387EE112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9B6215" w14:paraId="4B2AC15D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68D3345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1F4E610" w14:textId="1A0BBB95" w:rsidR="009B6215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11</w:t>
            </w:r>
          </w:p>
        </w:tc>
      </w:tr>
      <w:tr w:rsidR="009B6215" w14:paraId="766F569B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248E68D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1C179EE" w14:textId="254D45C3" w:rsidR="009B6215" w:rsidRDefault="00B0421E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Análise automática de sentimentos e inquérito da assistente social</w:t>
            </w:r>
          </w:p>
        </w:tc>
      </w:tr>
      <w:tr w:rsidR="00D54766" w14:paraId="60032C85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85A6C87" w14:textId="77777777" w:rsidR="00D54766" w:rsidRPr="001151C7" w:rsidRDefault="00D54766" w:rsidP="00D54766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300236F5" w14:textId="3CFFD531" w:rsidR="00D54766" w:rsidRDefault="00D54766" w:rsidP="002935F3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do sistema, pode realizar o inquérito da assistente social na página inicial da iGAM. O Utente procede então ao preenchimento do inquérito que será posteriormente validado pelo sistema.</w:t>
            </w:r>
          </w:p>
        </w:tc>
      </w:tr>
    </w:tbl>
    <w:p w14:paraId="74CFCA26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6FD0" w14:paraId="5C2BFAAE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77D802" w14:textId="77777777" w:rsidR="005D6FD0" w:rsidRDefault="005D6FD0" w:rsidP="00B54CC6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3A6AC46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2935F3" w14:paraId="7CE5D8CE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8250B39" w14:textId="0C844D8B" w:rsidR="002935F3" w:rsidRPr="00873462" w:rsidRDefault="002935F3" w:rsidP="002935F3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inicia o preenchimento do inquérito da assistente social</w:t>
            </w:r>
          </w:p>
        </w:tc>
        <w:tc>
          <w:tcPr>
            <w:tcW w:w="4675" w:type="dxa"/>
          </w:tcPr>
          <w:p w14:paraId="002C5AA2" w14:textId="0B0BE581" w:rsidR="002935F3" w:rsidRDefault="002935F3" w:rsidP="002935F3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O </w:t>
            </w:r>
            <w:r w:rsidR="00623DB5">
              <w:t>C</w:t>
            </w:r>
            <w:r>
              <w:t>ontroller “</w:t>
            </w:r>
            <w:proofErr w:type="spellStart"/>
            <w:r>
              <w:t>InqueritoAssistenteSocialController</w:t>
            </w:r>
            <w:proofErr w:type="spellEnd"/>
            <w:r>
              <w:t>” recolhe da base de dados as perguntas associadas ao template do inquérito armazenado;</w:t>
            </w:r>
          </w:p>
          <w:p w14:paraId="409DB2EC" w14:textId="47BC479D" w:rsidR="002935F3" w:rsidRDefault="002935F3" w:rsidP="002935F3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</w:t>
            </w:r>
            <w:r w:rsidR="00623DB5">
              <w:t>C</w:t>
            </w:r>
            <w:r>
              <w:t>ontroller abre a View do “</w:t>
            </w:r>
            <w:proofErr w:type="spellStart"/>
            <w:r>
              <w:t>InqueritoAssistenteSocial</w:t>
            </w:r>
            <w:proofErr w:type="spellEnd"/>
            <w:r>
              <w:t>” com o template recolhido;</w:t>
            </w:r>
          </w:p>
        </w:tc>
      </w:tr>
      <w:tr w:rsidR="002935F3" w14:paraId="27B46406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8BB5398" w14:textId="79DCE7B0" w:rsidR="002935F3" w:rsidRPr="00873462" w:rsidRDefault="002935F3" w:rsidP="002935F3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responde às questões do inquérito que podem ser de resposta livre ou do tipo Sim/Não</w:t>
            </w:r>
          </w:p>
        </w:tc>
        <w:tc>
          <w:tcPr>
            <w:tcW w:w="4675" w:type="dxa"/>
          </w:tcPr>
          <w:p w14:paraId="6582B254" w14:textId="7228F1BC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O </w:t>
            </w:r>
            <w:r w:rsidR="00623DB5">
              <w:t>C</w:t>
            </w:r>
            <w:r>
              <w:t>ontroller recolhe da base de dados as respostas consideradas “aceites” pelo sistema relativamente às questões de sim/não;</w:t>
            </w:r>
          </w:p>
          <w:p w14:paraId="62001EA0" w14:textId="3B4625CE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O </w:t>
            </w:r>
            <w:r w:rsidR="00623DB5">
              <w:t>C</w:t>
            </w:r>
            <w:r>
              <w:t>ontroller compara as respostas de sim/não do utente com as “aceites” pelo sistema às perguntas colocadas;</w:t>
            </w:r>
          </w:p>
          <w:p w14:paraId="39A3BF5C" w14:textId="52FA3F3C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2.3 – O </w:t>
            </w:r>
            <w:r w:rsidR="00623DB5">
              <w:t>S</w:t>
            </w:r>
            <w:r>
              <w:t>istema rejeita ou aceita as respostas consoante o caso;</w:t>
            </w:r>
          </w:p>
          <w:p w14:paraId="59F10117" w14:textId="77777777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2.4 – Caso as respostas sim/não tenham sido aceites, o sistema executa o serviço “</w:t>
            </w:r>
            <w:proofErr w:type="spellStart"/>
            <w:r>
              <w:t>TextEmotionService</w:t>
            </w:r>
            <w:proofErr w:type="spellEnd"/>
            <w:r>
              <w:t>” para análise de sentimentos das respostas de texto livre dadas por parte do Utente;</w:t>
            </w:r>
          </w:p>
          <w:p w14:paraId="0DC3B2F0" w14:textId="119D5C08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2.5 – O </w:t>
            </w:r>
            <w:r w:rsidR="00623DB5">
              <w:t>C</w:t>
            </w:r>
            <w:r>
              <w:t>ontroller altera o estado da validação do inquérito para rejeitado ou aceite consoante a percentagem retornada pelo serviço, sendo que uma percentagem inferior a 30% corresponde à rejeição do inquérito;</w:t>
            </w:r>
          </w:p>
        </w:tc>
      </w:tr>
    </w:tbl>
    <w:p w14:paraId="399B76B6" w14:textId="77777777" w:rsidR="005D6FD0" w:rsidRDefault="005D6FD0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09C1E402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C2601DB" w14:textId="77777777" w:rsidR="005D6FD0" w:rsidRDefault="005D6FD0" w:rsidP="00B54CC6">
            <w:pPr>
              <w:ind w:left="0"/>
              <w:jc w:val="center"/>
            </w:pPr>
            <w:r>
              <w:lastRenderedPageBreak/>
              <w:t>Pré-condições</w:t>
            </w:r>
          </w:p>
        </w:tc>
        <w:tc>
          <w:tcPr>
            <w:tcW w:w="3248" w:type="dxa"/>
          </w:tcPr>
          <w:p w14:paraId="7921EAF3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253F558E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2935F3" w14:paraId="5FBF74BE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E54D5C6" w14:textId="41E28FD8" w:rsidR="002935F3" w:rsidRPr="000749A4" w:rsidRDefault="002935F3" w:rsidP="002935F3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O Utente deve ter efetuado previamente um registo como dador no sistema</w:t>
            </w:r>
          </w:p>
        </w:tc>
        <w:tc>
          <w:tcPr>
            <w:tcW w:w="3248" w:type="dxa"/>
          </w:tcPr>
          <w:p w14:paraId="4799FDD9" w14:textId="2BFE6495" w:rsidR="002935F3" w:rsidRPr="000749A4" w:rsidRDefault="002935F3" w:rsidP="002935F3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inquérito do dador é rejeitado ou aceite consoante a análise efetuada</w:t>
            </w:r>
          </w:p>
        </w:tc>
        <w:tc>
          <w:tcPr>
            <w:tcW w:w="2854" w:type="dxa"/>
          </w:tcPr>
          <w:p w14:paraId="79AC3D7A" w14:textId="77777777" w:rsidR="002935F3" w:rsidRPr="000749A4" w:rsidRDefault="002935F3" w:rsidP="002935F3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1E4EE285" w14:textId="77777777" w:rsidR="005D6FD0" w:rsidRPr="00CE2093" w:rsidRDefault="005D6FD0" w:rsidP="005D6FD0">
      <w:pPr>
        <w:ind w:left="0"/>
        <w:rPr>
          <w:u w:val="single"/>
        </w:rPr>
      </w:pPr>
    </w:p>
    <w:p w14:paraId="5354DAF6" w14:textId="77777777" w:rsidR="005D6FD0" w:rsidRDefault="005D6FD0" w:rsidP="005D6FD0">
      <w:pPr>
        <w:pStyle w:val="Cabealho3"/>
        <w:numPr>
          <w:ilvl w:val="2"/>
          <w:numId w:val="6"/>
        </w:numPr>
      </w:pPr>
      <w:bookmarkStart w:id="188" w:name="_Toc503008124"/>
      <w:r>
        <w:t>Diagrama de sequência</w:t>
      </w:r>
      <w:bookmarkEnd w:id="188"/>
    </w:p>
    <w:p w14:paraId="3C674124" w14:textId="202A0D36" w:rsidR="002935F3" w:rsidRPr="00A25EC7" w:rsidRDefault="002935F3" w:rsidP="002935F3">
      <w:pPr>
        <w:jc w:val="both"/>
      </w:pPr>
      <w:r>
        <w:t>Como se pode visualizar no diagrama a seguir apresentado, após o utente responder ao questionário o sistema irá verificar se o utente já respondeu ao questionário previamente, com base no campo de nome e identificador indicados, procedendo apenas se não o tiver feito. De seguida são realizadas várias validações das respostas do utente consoante os critérios de aceitação e percentagem retornada pelos serviços cognitivos, sendo o inquérito aceite ou rejeitado, e armazenado na base de dados.</w:t>
      </w:r>
      <w:r w:rsidR="00623DB5" w:rsidRPr="00623DB5">
        <w:rPr>
          <w:noProof/>
        </w:rPr>
        <w:t xml:space="preserve"> </w:t>
      </w:r>
    </w:p>
    <w:p w14:paraId="23706991" w14:textId="3D8FA4CB" w:rsidR="002935F3" w:rsidRDefault="00623DB5" w:rsidP="002935F3">
      <w:pPr>
        <w:keepNext/>
      </w:pPr>
      <w:r>
        <w:rPr>
          <w:noProof/>
        </w:rPr>
        <w:drawing>
          <wp:anchor distT="0" distB="0" distL="114300" distR="114300" simplePos="0" relativeHeight="251864064" behindDoc="1" locked="0" layoutInCell="1" allowOverlap="1" wp14:anchorId="5288B622" wp14:editId="77FCB667">
            <wp:simplePos x="0" y="0"/>
            <wp:positionH relativeFrom="column">
              <wp:posOffset>815654</wp:posOffset>
            </wp:positionH>
            <wp:positionV relativeFrom="paragraph">
              <wp:posOffset>185854</wp:posOffset>
            </wp:positionV>
            <wp:extent cx="4328795" cy="4569460"/>
            <wp:effectExtent l="0" t="0" r="0" b="2540"/>
            <wp:wrapTight wrapText="bothSides">
              <wp:wrapPolygon edited="0">
                <wp:start x="0" y="0"/>
                <wp:lineTo x="0" y="21522"/>
                <wp:lineTo x="21483" y="21522"/>
                <wp:lineTo x="2148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7E407" w14:textId="77777777" w:rsidR="00623DB5" w:rsidRDefault="00623DB5" w:rsidP="00623405">
      <w:pPr>
        <w:pStyle w:val="Legenda"/>
        <w:jc w:val="center"/>
      </w:pPr>
    </w:p>
    <w:p w14:paraId="5012084B" w14:textId="77777777" w:rsidR="00623DB5" w:rsidRDefault="00623DB5" w:rsidP="00623405">
      <w:pPr>
        <w:pStyle w:val="Legenda"/>
        <w:jc w:val="center"/>
      </w:pPr>
    </w:p>
    <w:p w14:paraId="49AAD6B9" w14:textId="77777777" w:rsidR="00623DB5" w:rsidRDefault="00623DB5" w:rsidP="00623405">
      <w:pPr>
        <w:pStyle w:val="Legenda"/>
        <w:jc w:val="center"/>
      </w:pPr>
    </w:p>
    <w:p w14:paraId="5AA6BA52" w14:textId="77777777" w:rsidR="00623DB5" w:rsidRDefault="00623DB5" w:rsidP="00623405">
      <w:pPr>
        <w:pStyle w:val="Legenda"/>
        <w:jc w:val="center"/>
      </w:pPr>
    </w:p>
    <w:p w14:paraId="00A8689D" w14:textId="77777777" w:rsidR="00623DB5" w:rsidRDefault="00623DB5" w:rsidP="00623405">
      <w:pPr>
        <w:pStyle w:val="Legenda"/>
        <w:jc w:val="center"/>
      </w:pPr>
    </w:p>
    <w:p w14:paraId="4365CFEA" w14:textId="77777777" w:rsidR="00623DB5" w:rsidRDefault="00623DB5" w:rsidP="00623405">
      <w:pPr>
        <w:pStyle w:val="Legenda"/>
        <w:jc w:val="center"/>
      </w:pPr>
    </w:p>
    <w:p w14:paraId="4182800B" w14:textId="77777777" w:rsidR="00623DB5" w:rsidRDefault="00623DB5" w:rsidP="00623405">
      <w:pPr>
        <w:pStyle w:val="Legenda"/>
        <w:jc w:val="center"/>
      </w:pPr>
    </w:p>
    <w:p w14:paraId="70E615A1" w14:textId="77777777" w:rsidR="00623DB5" w:rsidRDefault="00623DB5" w:rsidP="00623405">
      <w:pPr>
        <w:pStyle w:val="Legenda"/>
        <w:jc w:val="center"/>
      </w:pPr>
    </w:p>
    <w:p w14:paraId="14D24333" w14:textId="77777777" w:rsidR="00623DB5" w:rsidRDefault="00623DB5" w:rsidP="00623405">
      <w:pPr>
        <w:pStyle w:val="Legenda"/>
        <w:jc w:val="center"/>
      </w:pPr>
    </w:p>
    <w:p w14:paraId="4311315B" w14:textId="77777777" w:rsidR="00623DB5" w:rsidRDefault="00623DB5" w:rsidP="00623405">
      <w:pPr>
        <w:pStyle w:val="Legenda"/>
        <w:jc w:val="center"/>
      </w:pPr>
    </w:p>
    <w:p w14:paraId="132E2C20" w14:textId="77777777" w:rsidR="00623DB5" w:rsidRDefault="00623DB5" w:rsidP="00623405">
      <w:pPr>
        <w:pStyle w:val="Legenda"/>
        <w:jc w:val="center"/>
      </w:pPr>
    </w:p>
    <w:p w14:paraId="6B422ACF" w14:textId="77777777" w:rsidR="00623DB5" w:rsidRDefault="00623DB5" w:rsidP="00623405">
      <w:pPr>
        <w:pStyle w:val="Legenda"/>
        <w:jc w:val="center"/>
      </w:pPr>
    </w:p>
    <w:p w14:paraId="0355F096" w14:textId="77777777" w:rsidR="00623DB5" w:rsidRDefault="00623DB5" w:rsidP="00623405">
      <w:pPr>
        <w:pStyle w:val="Legenda"/>
        <w:jc w:val="center"/>
      </w:pPr>
    </w:p>
    <w:p w14:paraId="4FEFC38E" w14:textId="77777777" w:rsidR="00623DB5" w:rsidRDefault="00623DB5" w:rsidP="00623405">
      <w:pPr>
        <w:pStyle w:val="Legenda"/>
        <w:jc w:val="center"/>
      </w:pPr>
    </w:p>
    <w:p w14:paraId="0E9F314D" w14:textId="29B8514A" w:rsidR="00623DB5" w:rsidRDefault="00623DB5" w:rsidP="00623405">
      <w:pPr>
        <w:pStyle w:val="Legenda"/>
        <w:jc w:val="center"/>
      </w:pPr>
    </w:p>
    <w:p w14:paraId="3527A175" w14:textId="664F2EB0" w:rsidR="00623DB5" w:rsidRDefault="00623DB5" w:rsidP="00623405">
      <w:pPr>
        <w:pStyle w:val="Legenda"/>
        <w:jc w:val="center"/>
      </w:pPr>
    </w:p>
    <w:p w14:paraId="3EFFDF05" w14:textId="10CF4997" w:rsidR="00623DB5" w:rsidRDefault="00623DB5" w:rsidP="00623405">
      <w:pPr>
        <w:pStyle w:val="Legenda"/>
        <w:jc w:val="center"/>
      </w:pPr>
    </w:p>
    <w:p w14:paraId="6B783E5B" w14:textId="1F135FD2" w:rsidR="00623DB5" w:rsidRDefault="00466BD5" w:rsidP="00623405">
      <w:pPr>
        <w:pStyle w:val="Legend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1" locked="0" layoutInCell="1" allowOverlap="1" wp14:anchorId="6C755615" wp14:editId="0D5BA5D5">
                <wp:simplePos x="0" y="0"/>
                <wp:positionH relativeFrom="column">
                  <wp:posOffset>948690</wp:posOffset>
                </wp:positionH>
                <wp:positionV relativeFrom="paragraph">
                  <wp:posOffset>203200</wp:posOffset>
                </wp:positionV>
                <wp:extent cx="4195445" cy="63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479" y="20597"/>
                    <wp:lineTo x="21479" y="0"/>
                    <wp:lineTo x="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5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625ABF" w14:textId="28973538" w:rsidR="00566963" w:rsidRPr="00F55920" w:rsidRDefault="00566963" w:rsidP="00466BD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89" w:name="_Toc50300805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3F6D44">
                              <w:t>Diagrama de Sequência d</w:t>
                            </w:r>
                            <w:r>
                              <w:t>o Inquérito da Assistente Social</w:t>
                            </w:r>
                            <w:bookmarkEnd w:id="1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755615" id="Caixa de texto 47" o:spid="_x0000_s1053" type="#_x0000_t202" style="position:absolute;left:0;text-align:left;margin-left:74.7pt;margin-top:16pt;width:330.35pt;height:.05pt;z-index:-25141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" stroked="f">
                <v:textbox style="mso-fit-shape-to-text:t" inset="0,0,0,0">
                  <w:txbxContent>
                    <w:p w14:paraId="6E625ABF" w14:textId="28973538" w:rsidR="00566963" w:rsidRPr="00F55920" w:rsidRDefault="00566963" w:rsidP="00466BD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90" w:name="_Toc50300805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3F6D44">
                        <w:t>Diagrama de Sequência d</w:t>
                      </w:r>
                      <w:r>
                        <w:t>o Inquérito da Assistente Social</w:t>
                      </w:r>
                      <w:bookmarkEnd w:id="19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02406EA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191" w:name="_Toc503008125"/>
      <w:r>
        <w:lastRenderedPageBreak/>
        <w:t>Ilustração da funcionalidade</w:t>
      </w:r>
      <w:bookmarkEnd w:id="191"/>
    </w:p>
    <w:p w14:paraId="6AD4B9B2" w14:textId="2D29F26C" w:rsidR="00623405" w:rsidRDefault="00623405" w:rsidP="00623405">
      <w:pPr>
        <w:jc w:val="both"/>
      </w:pPr>
      <w:r>
        <w:t>A validação de sentimentos no Controller “</w:t>
      </w:r>
      <w:proofErr w:type="spellStart"/>
      <w:r>
        <w:t>InqueritoAssistenteSocialController</w:t>
      </w:r>
      <w:proofErr w:type="spellEnd"/>
      <w:r>
        <w:t>” é realizado principalmente pela função “</w:t>
      </w:r>
      <w:proofErr w:type="spellStart"/>
      <w:r>
        <w:t>ValidarSentimentosAsync</w:t>
      </w:r>
      <w:proofErr w:type="spellEnd"/>
      <w:r>
        <w:t>” (</w:t>
      </w:r>
      <w:r>
        <w:fldChar w:fldCharType="begin"/>
      </w:r>
      <w:r>
        <w:instrText xml:space="preserve"> REF _Ref502960510 \h </w:instrText>
      </w:r>
      <w:r>
        <w:fldChar w:fldCharType="separate"/>
      </w:r>
      <w:r w:rsidR="00257DC6">
        <w:t xml:space="preserve">Figura </w:t>
      </w:r>
      <w:r w:rsidR="00257DC6">
        <w:rPr>
          <w:noProof/>
        </w:rPr>
        <w:t>19</w:t>
      </w:r>
      <w:r>
        <w:fldChar w:fldCharType="end"/>
      </w:r>
      <w:r>
        <w:t xml:space="preserve">), que trata de verificar as respostas do tipo Sim/Não com as respostas armazenadas na base de dados, indicando se as respostas do </w:t>
      </w:r>
      <w:r w:rsidR="00623DB5">
        <w:t>U</w:t>
      </w:r>
      <w:r>
        <w:t>tente podem ser aceites ou não, e pela função “</w:t>
      </w:r>
      <w:proofErr w:type="spellStart"/>
      <w:r>
        <w:t>AnalyzeEmotion</w:t>
      </w:r>
      <w:proofErr w:type="spellEnd"/>
      <w:r>
        <w:t>” do serviço “</w:t>
      </w:r>
      <w:proofErr w:type="spellStart"/>
      <w:r>
        <w:t>TextEmotionService</w:t>
      </w:r>
      <w:proofErr w:type="spellEnd"/>
      <w:r>
        <w:t>” (</w:t>
      </w:r>
      <w:r>
        <w:fldChar w:fldCharType="begin"/>
      </w:r>
      <w:r>
        <w:instrText xml:space="preserve"> REF _Ref502960523 \h </w:instrText>
      </w:r>
      <w:r>
        <w:fldChar w:fldCharType="separate"/>
      </w:r>
      <w:r w:rsidR="00257DC6">
        <w:t xml:space="preserve">Figura </w:t>
      </w:r>
      <w:r w:rsidR="00257DC6">
        <w:rPr>
          <w:noProof/>
        </w:rPr>
        <w:t>20</w:t>
      </w:r>
      <w:r>
        <w:fldChar w:fldCharType="end"/>
      </w:r>
      <w:r>
        <w:t>), que executa um serviço cognitivo da Microsoft para análise de sentimentos das respostas de texto livre do utente, podendo o inquérito ser rejeitado ou aceite caso alguma destas questões não tenha adquirido uma percentagem superior a 30%, consoante a análise do serviço cognitivo.</w:t>
      </w:r>
    </w:p>
    <w:p w14:paraId="54A362F4" w14:textId="77777777" w:rsidR="00623405" w:rsidRDefault="00623405" w:rsidP="00623405">
      <w:pPr>
        <w:jc w:val="both"/>
      </w:pPr>
    </w:p>
    <w:p w14:paraId="0E6B4CEC" w14:textId="22EE6C20" w:rsidR="00623405" w:rsidRDefault="00466BD5" w:rsidP="0062340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 wp14:anchorId="2FB6C67E" wp14:editId="698A6502">
                <wp:simplePos x="0" y="0"/>
                <wp:positionH relativeFrom="column">
                  <wp:posOffset>1353820</wp:posOffset>
                </wp:positionH>
                <wp:positionV relativeFrom="paragraph">
                  <wp:posOffset>556895</wp:posOffset>
                </wp:positionV>
                <wp:extent cx="34131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D13D92" w14:textId="4F9FA5B1" w:rsidR="00566963" w:rsidRPr="00752786" w:rsidRDefault="00566963" w:rsidP="00466BD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92" w:name="_Toc5030080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73750">
                              <w:t>Validação Respostas Sim/Não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6C67E" id="Caixa de texto 48" o:spid="_x0000_s1054" type="#_x0000_t202" style="position:absolute;left:0;text-align:left;margin-left:106.6pt;margin-top:43.85pt;width:268.75pt;height:.05pt;z-index:-2514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" stroked="f">
                <v:textbox style="mso-fit-shape-to-text:t" inset="0,0,0,0">
                  <w:txbxContent>
                    <w:p w14:paraId="2FD13D92" w14:textId="4F9FA5B1" w:rsidR="00566963" w:rsidRPr="00752786" w:rsidRDefault="00566963" w:rsidP="00466BD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93" w:name="_Toc5030080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73750">
                        <w:t>Validação Respostas Sim/Não</w:t>
                      </w:r>
                      <w:bookmarkEnd w:id="193"/>
                    </w:p>
                  </w:txbxContent>
                </v:textbox>
                <w10:wrap type="tight"/>
              </v:shape>
            </w:pict>
          </mc:Fallback>
        </mc:AlternateContent>
      </w:r>
      <w:r w:rsidR="00623405">
        <w:rPr>
          <w:noProof/>
        </w:rPr>
        <w:drawing>
          <wp:anchor distT="0" distB="0" distL="114300" distR="114300" simplePos="0" relativeHeight="251900928" behindDoc="1" locked="0" layoutInCell="1" allowOverlap="1" wp14:anchorId="762FBDCC" wp14:editId="33BD5137">
            <wp:simplePos x="0" y="0"/>
            <wp:positionH relativeFrom="column">
              <wp:posOffset>1354238</wp:posOffset>
            </wp:positionH>
            <wp:positionV relativeFrom="paragraph">
              <wp:posOffset>305</wp:posOffset>
            </wp:positionV>
            <wp:extent cx="3413125" cy="499745"/>
            <wp:effectExtent l="0" t="0" r="0" b="0"/>
            <wp:wrapTight wrapText="bothSides">
              <wp:wrapPolygon edited="0">
                <wp:start x="0" y="0"/>
                <wp:lineTo x="0" y="20584"/>
                <wp:lineTo x="21459" y="20584"/>
                <wp:lineTo x="21459" y="0"/>
                <wp:lineTo x="0" y="0"/>
              </wp:wrapPolygon>
            </wp:wrapTight>
            <wp:docPr id="39" name="Picture 39" descr="https://i.gyazo.com/0d184560fcb5524b9bad3d2c91870c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gyazo.com/0d184560fcb5524b9bad3d2c91870c44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0F724" w14:textId="72AA7980" w:rsidR="00623405" w:rsidRDefault="00623405" w:rsidP="00623405">
      <w:pPr>
        <w:jc w:val="center"/>
      </w:pPr>
    </w:p>
    <w:p w14:paraId="30C8FDB3" w14:textId="039B9475" w:rsidR="00623405" w:rsidRDefault="00623405" w:rsidP="00623405">
      <w:pPr>
        <w:keepNext/>
        <w:jc w:val="center"/>
      </w:pPr>
    </w:p>
    <w:p w14:paraId="029B0561" w14:textId="4674D63A" w:rsidR="00466BD5" w:rsidRDefault="00466BD5" w:rsidP="00623405">
      <w:pPr>
        <w:keepNext/>
        <w:jc w:val="center"/>
      </w:pPr>
    </w:p>
    <w:p w14:paraId="0B4B5AD2" w14:textId="7AFD3CEA" w:rsidR="00466BD5" w:rsidRDefault="00466BD5" w:rsidP="00623405">
      <w:pPr>
        <w:keepNext/>
        <w:jc w:val="center"/>
      </w:pPr>
      <w:bookmarkStart w:id="194" w:name="_Ref502960523"/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1" locked="0" layoutInCell="1" allowOverlap="1" wp14:anchorId="6016DB69" wp14:editId="7BF7C134">
                <wp:simplePos x="0" y="0"/>
                <wp:positionH relativeFrom="column">
                  <wp:posOffset>953770</wp:posOffset>
                </wp:positionH>
                <wp:positionV relativeFrom="paragraph">
                  <wp:posOffset>3040380</wp:posOffset>
                </wp:positionV>
                <wp:extent cx="4338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8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312F3D" w14:textId="640EE053" w:rsidR="00566963" w:rsidRPr="00080170" w:rsidRDefault="00566963" w:rsidP="00466BD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95" w:name="_Toc5030080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622C8">
                              <w:t>Validação Respostas Texto Livre</w:t>
                            </w:r>
                            <w:bookmarkEnd w:id="1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6DB69" id="Caixa de texto 49" o:spid="_x0000_s1055" type="#_x0000_t202" style="position:absolute;left:0;text-align:left;margin-left:75.1pt;margin-top:239.4pt;width:341.6pt;height:.05pt;z-index:-2514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" stroked="f">
                <v:textbox style="mso-fit-shape-to-text:t" inset="0,0,0,0">
                  <w:txbxContent>
                    <w:p w14:paraId="63312F3D" w14:textId="640EE053" w:rsidR="00566963" w:rsidRPr="00080170" w:rsidRDefault="00566963" w:rsidP="00466BD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96" w:name="_Toc50300805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622C8">
                        <w:t>Validação Respostas Texto Livre</w:t>
                      </w:r>
                      <w:bookmarkEnd w:id="19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1952" behindDoc="1" locked="0" layoutInCell="1" allowOverlap="1" wp14:anchorId="57DE7D9F" wp14:editId="774FAA87">
            <wp:simplePos x="0" y="0"/>
            <wp:positionH relativeFrom="column">
              <wp:posOffset>954108</wp:posOffset>
            </wp:positionH>
            <wp:positionV relativeFrom="paragraph">
              <wp:posOffset>176996</wp:posOffset>
            </wp:positionV>
            <wp:extent cx="4338320" cy="2806700"/>
            <wp:effectExtent l="0" t="0" r="5080" b="0"/>
            <wp:wrapTight wrapText="bothSides">
              <wp:wrapPolygon edited="0">
                <wp:start x="0" y="0"/>
                <wp:lineTo x="0" y="21405"/>
                <wp:lineTo x="21530" y="21405"/>
                <wp:lineTo x="21530" y="0"/>
                <wp:lineTo x="0" y="0"/>
              </wp:wrapPolygon>
            </wp:wrapTight>
            <wp:docPr id="40" name="Picture 40" descr="https://i.gyazo.com/db816f38eccf40ea2c63ef59512e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gyazo.com/db816f38eccf40ea2c63ef59512ee220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94"/>
    </w:p>
    <w:p w14:paraId="11041F36" w14:textId="2BA0B4E7" w:rsidR="00623405" w:rsidRDefault="00623405" w:rsidP="00623405">
      <w:pPr>
        <w:pStyle w:val="Legenda"/>
        <w:jc w:val="center"/>
      </w:pPr>
    </w:p>
    <w:p w14:paraId="013987B3" w14:textId="77777777" w:rsidR="00466BD5" w:rsidRDefault="00466BD5" w:rsidP="004B1CBA">
      <w:pPr>
        <w:keepNext/>
        <w:jc w:val="center"/>
      </w:pPr>
    </w:p>
    <w:p w14:paraId="36F28E42" w14:textId="77777777" w:rsidR="00466BD5" w:rsidRDefault="00466BD5" w:rsidP="004B1CBA">
      <w:pPr>
        <w:keepNext/>
        <w:jc w:val="center"/>
      </w:pPr>
    </w:p>
    <w:p w14:paraId="5D7A8EC6" w14:textId="77777777" w:rsidR="00466BD5" w:rsidRDefault="00466BD5" w:rsidP="004B1CBA">
      <w:pPr>
        <w:keepNext/>
        <w:jc w:val="center"/>
      </w:pPr>
    </w:p>
    <w:p w14:paraId="2576397F" w14:textId="77777777" w:rsidR="00466BD5" w:rsidRDefault="00466BD5" w:rsidP="004B1CBA">
      <w:pPr>
        <w:keepNext/>
        <w:jc w:val="center"/>
      </w:pPr>
    </w:p>
    <w:p w14:paraId="596E421C" w14:textId="77777777" w:rsidR="00466BD5" w:rsidRDefault="00466BD5" w:rsidP="004B1CBA">
      <w:pPr>
        <w:keepNext/>
        <w:jc w:val="center"/>
      </w:pPr>
    </w:p>
    <w:p w14:paraId="3A56E02A" w14:textId="77777777" w:rsidR="00466BD5" w:rsidRDefault="00466BD5" w:rsidP="004B1CBA">
      <w:pPr>
        <w:keepNext/>
        <w:jc w:val="center"/>
      </w:pPr>
    </w:p>
    <w:p w14:paraId="1024ADF3" w14:textId="77777777" w:rsidR="00466BD5" w:rsidRDefault="00466BD5" w:rsidP="004B1CBA">
      <w:pPr>
        <w:keepNext/>
        <w:jc w:val="center"/>
      </w:pPr>
    </w:p>
    <w:p w14:paraId="3B70D211" w14:textId="77777777" w:rsidR="00466BD5" w:rsidRDefault="00466BD5" w:rsidP="004B1CBA">
      <w:pPr>
        <w:keepNext/>
        <w:jc w:val="center"/>
      </w:pPr>
    </w:p>
    <w:p w14:paraId="23886AA1" w14:textId="77777777" w:rsidR="00466BD5" w:rsidRDefault="00466BD5" w:rsidP="004B1CBA">
      <w:pPr>
        <w:keepNext/>
        <w:jc w:val="center"/>
      </w:pPr>
    </w:p>
    <w:p w14:paraId="3EB0CAA1" w14:textId="77777777" w:rsidR="00466BD5" w:rsidRDefault="00466BD5" w:rsidP="004B1CBA">
      <w:pPr>
        <w:keepNext/>
        <w:jc w:val="center"/>
      </w:pPr>
    </w:p>
    <w:p w14:paraId="1A38F5D3" w14:textId="77777777" w:rsidR="00466BD5" w:rsidRDefault="00466BD5" w:rsidP="004B1CBA">
      <w:pPr>
        <w:keepNext/>
        <w:jc w:val="center"/>
      </w:pPr>
    </w:p>
    <w:p w14:paraId="41E61E72" w14:textId="77777777" w:rsidR="00466BD5" w:rsidRDefault="00466BD5" w:rsidP="004B1CBA">
      <w:pPr>
        <w:keepNext/>
        <w:jc w:val="center"/>
      </w:pPr>
    </w:p>
    <w:p w14:paraId="5FAC22CB" w14:textId="77777777" w:rsidR="00466BD5" w:rsidRDefault="00466BD5" w:rsidP="004B1CBA">
      <w:pPr>
        <w:keepNext/>
        <w:jc w:val="center"/>
      </w:pPr>
    </w:p>
    <w:p w14:paraId="11766D29" w14:textId="77777777" w:rsidR="00466BD5" w:rsidRDefault="00466BD5" w:rsidP="004B1CBA">
      <w:pPr>
        <w:keepNext/>
        <w:jc w:val="center"/>
      </w:pPr>
    </w:p>
    <w:p w14:paraId="29889C8E" w14:textId="77777777" w:rsidR="00466BD5" w:rsidRDefault="00466BD5" w:rsidP="004B1CBA">
      <w:pPr>
        <w:keepNext/>
        <w:jc w:val="center"/>
      </w:pPr>
    </w:p>
    <w:p w14:paraId="4DE9878B" w14:textId="0EE599B6" w:rsidR="00466BD5" w:rsidRDefault="00466BD5" w:rsidP="004B1CBA">
      <w:pPr>
        <w:keepNext/>
        <w:jc w:val="center"/>
      </w:pPr>
    </w:p>
    <w:p w14:paraId="326FB64D" w14:textId="3AC0E326" w:rsidR="004B1CBA" w:rsidRDefault="004B1CBA" w:rsidP="004B1CBA">
      <w:pPr>
        <w:keepNext/>
        <w:jc w:val="center"/>
      </w:pPr>
    </w:p>
    <w:p w14:paraId="00FD4E2A" w14:textId="503D6BAE" w:rsidR="005D6FD0" w:rsidRDefault="005D6FD0" w:rsidP="00466BD5">
      <w:pPr>
        <w:pStyle w:val="Legenda"/>
      </w:pPr>
    </w:p>
    <w:p w14:paraId="29E3171C" w14:textId="58634FF1" w:rsidR="0066112C" w:rsidRDefault="00466BD5" w:rsidP="00FC6BE2">
      <w:r>
        <w:rPr>
          <w:noProof/>
        </w:rPr>
        <w:lastRenderedPageBreak/>
        <w:drawing>
          <wp:anchor distT="0" distB="0" distL="114300" distR="114300" simplePos="0" relativeHeight="251907072" behindDoc="1" locked="0" layoutInCell="1" allowOverlap="1" wp14:anchorId="3AEA0D2A" wp14:editId="562F0909">
            <wp:simplePos x="0" y="0"/>
            <wp:positionH relativeFrom="column">
              <wp:posOffset>1591125</wp:posOffset>
            </wp:positionH>
            <wp:positionV relativeFrom="paragraph">
              <wp:posOffset>0</wp:posOffset>
            </wp:positionV>
            <wp:extent cx="3221355" cy="4997450"/>
            <wp:effectExtent l="0" t="0" r="0" b="0"/>
            <wp:wrapTight wrapText="bothSides">
              <wp:wrapPolygon edited="0">
                <wp:start x="0" y="0"/>
                <wp:lineTo x="0" y="21490"/>
                <wp:lineTo x="21459" y="21490"/>
                <wp:lineTo x="21459" y="0"/>
                <wp:lineTo x="0" y="0"/>
              </wp:wrapPolygon>
            </wp:wrapTight>
            <wp:docPr id="41" name="Picture 41" descr="https://i.gyazo.com/d38c0bde01e276a645cdb76ab29cf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gyazo.com/d38c0bde01e276a645cdb76ab29cf15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63CB0328" wp14:editId="34CEA4C2">
                <wp:simplePos x="0" y="0"/>
                <wp:positionH relativeFrom="column">
                  <wp:posOffset>1504315</wp:posOffset>
                </wp:positionH>
                <wp:positionV relativeFrom="paragraph">
                  <wp:posOffset>5198745</wp:posOffset>
                </wp:positionV>
                <wp:extent cx="32213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A4789" w14:textId="10D34A99" w:rsidR="00566963" w:rsidRPr="00B664A7" w:rsidRDefault="00566963" w:rsidP="00466BD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97" w:name="_Toc5030080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View do Inquérito da Assistente Social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B0328" id="Caixa de texto 50" o:spid="_x0000_s1056" type="#_x0000_t202" style="position:absolute;left:0;text-align:left;margin-left:118.45pt;margin-top:409.35pt;width:253.65pt;height:.05pt;z-index:-2514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" stroked="f">
                <v:textbox style="mso-fit-shape-to-text:t" inset="0,0,0,0">
                  <w:txbxContent>
                    <w:p w14:paraId="73BA4789" w14:textId="10D34A99" w:rsidR="00566963" w:rsidRPr="00B664A7" w:rsidRDefault="00566963" w:rsidP="00466BD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98" w:name="_Toc5030080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View do Inquérito da Assistente Social</w:t>
                      </w:r>
                      <w:bookmarkEnd w:id="19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23053B6" w14:textId="7C5CC18D" w:rsidR="005D6FD0" w:rsidRDefault="005D6FD0" w:rsidP="00FC6BE2"/>
    <w:p w14:paraId="2A86E967" w14:textId="4B28982F" w:rsidR="005D6FD0" w:rsidRDefault="005D6FD0" w:rsidP="00FC6BE2"/>
    <w:p w14:paraId="4C085AF6" w14:textId="0B9AB326" w:rsidR="005D6FD0" w:rsidRDefault="005D6FD0" w:rsidP="00FC6BE2"/>
    <w:p w14:paraId="45232817" w14:textId="2818D349" w:rsidR="005D6FD0" w:rsidRDefault="005D6FD0" w:rsidP="00FC6BE2"/>
    <w:p w14:paraId="11EAFCFB" w14:textId="0054D07C" w:rsidR="005D6FD0" w:rsidRDefault="005D6FD0" w:rsidP="00FC6BE2"/>
    <w:p w14:paraId="5BB59444" w14:textId="1C245F32" w:rsidR="005D6FD0" w:rsidRDefault="005D6FD0" w:rsidP="00FC6BE2"/>
    <w:p w14:paraId="09D034C9" w14:textId="597F1EC9" w:rsidR="005D6FD0" w:rsidRDefault="005D6FD0" w:rsidP="00FC6BE2"/>
    <w:p w14:paraId="4D28BEB8" w14:textId="6576526B" w:rsidR="005D6FD0" w:rsidRDefault="005D6FD0" w:rsidP="00FC6BE2"/>
    <w:p w14:paraId="0BD86AB6" w14:textId="2A866AB0" w:rsidR="0066112C" w:rsidRDefault="0066112C" w:rsidP="00623DB5">
      <w:pPr>
        <w:ind w:left="0"/>
      </w:pPr>
    </w:p>
    <w:p w14:paraId="54CE27AB" w14:textId="6F3C41DB" w:rsidR="00FC6BE2" w:rsidRDefault="00FC6BE2" w:rsidP="0066112C">
      <w:pPr>
        <w:ind w:left="0"/>
      </w:pPr>
    </w:p>
    <w:p w14:paraId="5BAC4835" w14:textId="010BEBBB" w:rsidR="00466BD5" w:rsidRDefault="00466BD5" w:rsidP="0066112C">
      <w:pPr>
        <w:ind w:left="0"/>
      </w:pPr>
    </w:p>
    <w:p w14:paraId="415F0737" w14:textId="3F9A7201" w:rsidR="00466BD5" w:rsidRDefault="00466BD5" w:rsidP="0066112C">
      <w:pPr>
        <w:ind w:left="0"/>
      </w:pPr>
    </w:p>
    <w:p w14:paraId="23146556" w14:textId="5F8D41F3" w:rsidR="00466BD5" w:rsidRDefault="00466BD5" w:rsidP="0066112C">
      <w:pPr>
        <w:ind w:left="0"/>
      </w:pPr>
    </w:p>
    <w:p w14:paraId="492801EF" w14:textId="1FB2FE2B" w:rsidR="00466BD5" w:rsidRDefault="00466BD5" w:rsidP="0066112C">
      <w:pPr>
        <w:ind w:left="0"/>
      </w:pPr>
    </w:p>
    <w:p w14:paraId="30CD889F" w14:textId="08BB8426" w:rsidR="00466BD5" w:rsidRDefault="00466BD5" w:rsidP="0066112C">
      <w:pPr>
        <w:ind w:left="0"/>
      </w:pPr>
    </w:p>
    <w:p w14:paraId="1CC953D0" w14:textId="5A4EB812" w:rsidR="00466BD5" w:rsidRDefault="00466BD5" w:rsidP="0066112C">
      <w:pPr>
        <w:ind w:left="0"/>
      </w:pPr>
    </w:p>
    <w:p w14:paraId="18F87B29" w14:textId="4F52566C" w:rsidR="00466BD5" w:rsidRDefault="00466BD5" w:rsidP="0066112C">
      <w:pPr>
        <w:ind w:left="0"/>
      </w:pPr>
    </w:p>
    <w:p w14:paraId="24CA41E8" w14:textId="0A4C19D7" w:rsidR="00466BD5" w:rsidRDefault="00466BD5" w:rsidP="0066112C">
      <w:pPr>
        <w:ind w:left="0"/>
      </w:pPr>
    </w:p>
    <w:p w14:paraId="2487FCE9" w14:textId="77524725" w:rsidR="00466BD5" w:rsidRDefault="00466BD5" w:rsidP="0066112C">
      <w:pPr>
        <w:ind w:left="0"/>
      </w:pPr>
    </w:p>
    <w:p w14:paraId="2A803E72" w14:textId="33F36134" w:rsidR="00466BD5" w:rsidRDefault="00466BD5" w:rsidP="0066112C">
      <w:pPr>
        <w:ind w:left="0"/>
      </w:pPr>
    </w:p>
    <w:p w14:paraId="1AE4E2C8" w14:textId="25448936" w:rsidR="00466BD5" w:rsidRDefault="00466BD5" w:rsidP="0066112C">
      <w:pPr>
        <w:ind w:left="0"/>
      </w:pPr>
    </w:p>
    <w:p w14:paraId="51509676" w14:textId="53CD5A99" w:rsidR="00466BD5" w:rsidRDefault="00466BD5" w:rsidP="0066112C">
      <w:pPr>
        <w:ind w:left="0"/>
      </w:pPr>
    </w:p>
    <w:p w14:paraId="0819809E" w14:textId="48D975CF" w:rsidR="00466BD5" w:rsidRDefault="00466BD5" w:rsidP="0066112C">
      <w:pPr>
        <w:ind w:left="0"/>
      </w:pPr>
    </w:p>
    <w:p w14:paraId="598970D2" w14:textId="2AE57653" w:rsidR="00466BD5" w:rsidRDefault="00466BD5" w:rsidP="0066112C">
      <w:pPr>
        <w:ind w:left="0"/>
      </w:pPr>
    </w:p>
    <w:p w14:paraId="3FF929DD" w14:textId="24A6B76E" w:rsidR="00466BD5" w:rsidRDefault="00466BD5" w:rsidP="0066112C">
      <w:pPr>
        <w:ind w:left="0"/>
      </w:pPr>
    </w:p>
    <w:p w14:paraId="2AD7C291" w14:textId="25712999" w:rsidR="00466BD5" w:rsidRDefault="00466BD5" w:rsidP="0066112C">
      <w:pPr>
        <w:ind w:left="0"/>
      </w:pPr>
    </w:p>
    <w:p w14:paraId="01559D97" w14:textId="0D704E5D" w:rsidR="00466BD5" w:rsidRDefault="00466BD5" w:rsidP="0066112C">
      <w:pPr>
        <w:ind w:left="0"/>
      </w:pPr>
    </w:p>
    <w:p w14:paraId="287AF943" w14:textId="104FFB8C" w:rsidR="00466BD5" w:rsidRDefault="00466BD5" w:rsidP="0066112C">
      <w:pPr>
        <w:ind w:left="0"/>
      </w:pPr>
    </w:p>
    <w:p w14:paraId="6771D4B7" w14:textId="77777777" w:rsidR="00466BD5" w:rsidRPr="00FC6BE2" w:rsidRDefault="00466BD5" w:rsidP="0066112C">
      <w:pPr>
        <w:ind w:left="0"/>
      </w:pPr>
    </w:p>
    <w:p w14:paraId="19C9A72F" w14:textId="280A76E5" w:rsidR="00411ABC" w:rsidRDefault="00411ABC" w:rsidP="009B24D0">
      <w:pPr>
        <w:pStyle w:val="Cabealho2"/>
        <w:numPr>
          <w:ilvl w:val="1"/>
          <w:numId w:val="6"/>
        </w:numPr>
      </w:pPr>
      <w:bookmarkStart w:id="199" w:name="_Toc503008126"/>
      <w:r>
        <w:lastRenderedPageBreak/>
        <w:t>REQ 12</w:t>
      </w:r>
      <w:r w:rsidR="000A4B61">
        <w:t xml:space="preserve"> – </w:t>
      </w:r>
      <w:r w:rsidR="00B0421E">
        <w:t>Sugestão da posição livre no banco de criopreservação</w:t>
      </w:r>
      <w:bookmarkEnd w:id="199"/>
    </w:p>
    <w:p w14:paraId="6688B77D" w14:textId="4A805A2B" w:rsidR="00E12445" w:rsidRDefault="0066112C" w:rsidP="00E12445">
      <w:pPr>
        <w:pStyle w:val="Cabealho3"/>
        <w:numPr>
          <w:ilvl w:val="2"/>
          <w:numId w:val="6"/>
        </w:numPr>
        <w:ind w:left="2430" w:hanging="540"/>
      </w:pPr>
      <w:bookmarkStart w:id="200" w:name="_Toc503008127"/>
      <w:r>
        <w:t>Análise de requisitos</w:t>
      </w:r>
      <w:bookmarkEnd w:id="200"/>
    </w:p>
    <w:p w14:paraId="390FF00C" w14:textId="77777777" w:rsidR="00E12445" w:rsidRPr="00E12445" w:rsidRDefault="00E12445" w:rsidP="00E1244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12445" w14:paraId="4F386082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5F4253B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24514B6" w14:textId="77777777" w:rsidR="00E12445" w:rsidRDefault="00E12445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12</w:t>
            </w:r>
          </w:p>
        </w:tc>
      </w:tr>
      <w:tr w:rsidR="00E12445" w14:paraId="37972E0F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0DB45A0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370AE244" w14:textId="77777777" w:rsidR="00E12445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Sugestão da posição livre no banco de criopreservação</w:t>
            </w:r>
          </w:p>
        </w:tc>
      </w:tr>
      <w:tr w:rsidR="00E12445" w14:paraId="461A5411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DCEC9BE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11E6520" w14:textId="77777777" w:rsidR="00E12445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Embriologista</w:t>
            </w:r>
            <w:r w:rsidRPr="00DF1BAE">
              <w:t xml:space="preserve">, enquanto utilizador registado no sistema, pode aceder à secção </w:t>
            </w:r>
            <w:r>
              <w:t>Criopreservação e visualizar todas as amostras do tipo espermatozoide, em estado analisada e sem localização definida no banco.</w:t>
            </w:r>
          </w:p>
        </w:tc>
      </w:tr>
    </w:tbl>
    <w:p w14:paraId="7B17E90A" w14:textId="77777777" w:rsidR="00E12445" w:rsidRDefault="00E12445" w:rsidP="00E1244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12445" w14:paraId="52E6BAE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F540ECE" w14:textId="77777777" w:rsidR="00E12445" w:rsidRDefault="00E12445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6C8DD83" w14:textId="77777777" w:rsidR="00E12445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E12445" w:rsidRPr="005C0E5B" w14:paraId="72BDD661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9D720E" w14:textId="77777777" w:rsidR="00E12445" w:rsidRPr="005C0E5B" w:rsidRDefault="00E12445" w:rsidP="008F20FF">
            <w:pPr>
              <w:spacing w:after="0"/>
              <w:ind w:left="45"/>
              <w:rPr>
                <w:b w:val="0"/>
              </w:rPr>
            </w:pPr>
            <w:r w:rsidRPr="005C0E5B">
              <w:rPr>
                <w:b w:val="0"/>
              </w:rPr>
              <w:t>1 – O Embriologista acede à área de criopreservação.</w:t>
            </w:r>
          </w:p>
        </w:tc>
        <w:tc>
          <w:tcPr>
            <w:tcW w:w="4675" w:type="dxa"/>
          </w:tcPr>
          <w:p w14:paraId="4B2D7520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</w:t>
            </w:r>
            <w:r w:rsidRPr="005C0E5B">
              <w:t>- A view “Home” executa o método Index do Controller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 xml:space="preserve">” </w:t>
            </w:r>
          </w:p>
          <w:p w14:paraId="29F33826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</w:t>
            </w:r>
            <w:r w:rsidRPr="005C0E5B">
              <w:t>- O Controller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>” carrega a view “</w:t>
            </w:r>
            <w:proofErr w:type="spellStart"/>
            <w:r w:rsidRPr="005C0E5B">
              <w:t>CriopreservacaoAmostras</w:t>
            </w:r>
            <w:proofErr w:type="spellEnd"/>
            <w:r w:rsidRPr="005C0E5B">
              <w:t>” associada, com as amostras analisadas do tipo “Esperma” com a localização indefinido.</w:t>
            </w:r>
          </w:p>
        </w:tc>
      </w:tr>
      <w:tr w:rsidR="00E12445" w:rsidRPr="005C0E5B" w14:paraId="0C5C384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D63980" w14:textId="77777777" w:rsidR="00E12445" w:rsidRPr="005C0E5B" w:rsidRDefault="00E12445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5C0E5B">
              <w:rPr>
                <w:b w:val="0"/>
              </w:rPr>
              <w:t xml:space="preserve">2 – A Embriologista escolhe a opção editar amostra </w:t>
            </w:r>
          </w:p>
          <w:p w14:paraId="7068E3D9" w14:textId="77777777" w:rsidR="00E12445" w:rsidRPr="005C0E5B" w:rsidRDefault="00E12445" w:rsidP="008F20FF">
            <w:pPr>
              <w:pStyle w:val="PargrafodaLista"/>
              <w:spacing w:after="0"/>
              <w:ind w:left="45"/>
              <w:rPr>
                <w:b w:val="0"/>
              </w:rPr>
            </w:pPr>
          </w:p>
        </w:tc>
        <w:tc>
          <w:tcPr>
            <w:tcW w:w="4675" w:type="dxa"/>
          </w:tcPr>
          <w:p w14:paraId="02FA01E2" w14:textId="77777777" w:rsidR="00E12445" w:rsidRPr="005C0E5B" w:rsidRDefault="00E12445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>2.1 – A view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>” executa o método Edit do Controller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” </w:t>
            </w:r>
          </w:p>
          <w:p w14:paraId="4C26ECEE" w14:textId="77777777" w:rsidR="00E12445" w:rsidRPr="005C0E5B" w:rsidRDefault="00E12445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2.2 - 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O Controller </w:t>
            </w:r>
            <w:r w:rsidRPr="005C0E5B">
              <w:rPr>
                <w:rFonts w:asciiTheme="minorHAnsi" w:hAnsiTheme="minorHAnsi"/>
                <w:sz w:val="22"/>
                <w:szCs w:val="22"/>
              </w:rPr>
              <w:t>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>” carrega a view de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>” associada, com um formulário para edição da amostra</w:t>
            </w:r>
          </w:p>
        </w:tc>
      </w:tr>
      <w:tr w:rsidR="00E12445" w:rsidRPr="005C0E5B" w14:paraId="6CEDF253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E8207C" w14:textId="77777777" w:rsidR="00E12445" w:rsidRPr="005C0E5B" w:rsidRDefault="00E12445" w:rsidP="008F20FF">
            <w:pPr>
              <w:spacing w:after="0"/>
              <w:ind w:left="0"/>
              <w:rPr>
                <w:b w:val="0"/>
              </w:rPr>
            </w:pPr>
            <w:r w:rsidRPr="005C0E5B">
              <w:rPr>
                <w:b w:val="0"/>
              </w:rPr>
              <w:t xml:space="preserve">3 – A Embriologista atualiza a localização da amostra (banco, piso, </w:t>
            </w:r>
            <w:proofErr w:type="spellStart"/>
            <w:r w:rsidRPr="005C0E5B">
              <w:rPr>
                <w:b w:val="0"/>
              </w:rPr>
              <w:t>cannister</w:t>
            </w:r>
            <w:proofErr w:type="spellEnd"/>
            <w:r w:rsidRPr="005C0E5B">
              <w:rPr>
                <w:b w:val="0"/>
              </w:rPr>
              <w:t xml:space="preserve">, </w:t>
            </w:r>
            <w:proofErr w:type="spellStart"/>
            <w:r w:rsidRPr="005C0E5B">
              <w:rPr>
                <w:b w:val="0"/>
              </w:rPr>
              <w:t>goblet</w:t>
            </w:r>
            <w:proofErr w:type="spellEnd"/>
            <w:r w:rsidRPr="005C0E5B">
              <w:rPr>
                <w:b w:val="0"/>
              </w:rPr>
              <w:t xml:space="preserve"> cor, </w:t>
            </w:r>
            <w:proofErr w:type="spellStart"/>
            <w:r w:rsidRPr="005C0E5B">
              <w:rPr>
                <w:b w:val="0"/>
              </w:rPr>
              <w:t>goblet</w:t>
            </w:r>
            <w:proofErr w:type="spellEnd"/>
            <w:r w:rsidRPr="005C0E5B">
              <w:rPr>
                <w:b w:val="0"/>
              </w:rPr>
              <w:t xml:space="preserve"> numero, palheta cor) </w:t>
            </w:r>
          </w:p>
          <w:p w14:paraId="0C331855" w14:textId="77777777" w:rsidR="00E12445" w:rsidRPr="005C0E5B" w:rsidRDefault="00E12445" w:rsidP="008F20FF">
            <w:pPr>
              <w:spacing w:after="0"/>
              <w:ind w:left="0"/>
              <w:rPr>
                <w:b w:val="0"/>
              </w:rPr>
            </w:pPr>
          </w:p>
        </w:tc>
        <w:tc>
          <w:tcPr>
            <w:tcW w:w="4675" w:type="dxa"/>
          </w:tcPr>
          <w:p w14:paraId="1F391BD8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E5B">
              <w:t>3.1 - O Controller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>” carrega a view de “</w:t>
            </w:r>
            <w:proofErr w:type="spellStart"/>
            <w:r w:rsidRPr="005C0E5B">
              <w:t>CriopreservacaoAmostras</w:t>
            </w:r>
            <w:proofErr w:type="spellEnd"/>
            <w:r w:rsidRPr="005C0E5B">
              <w:t xml:space="preserve">” associada, com a lista de amostras atualizadas </w:t>
            </w:r>
          </w:p>
        </w:tc>
      </w:tr>
    </w:tbl>
    <w:p w14:paraId="7F765794" w14:textId="77777777" w:rsidR="00E12445" w:rsidRPr="005C0E5B" w:rsidRDefault="00E12445" w:rsidP="00E1244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E12445" w:rsidRPr="005C0E5B" w14:paraId="4ED1798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A0ACBAA" w14:textId="77777777" w:rsidR="00E12445" w:rsidRPr="005C0E5B" w:rsidRDefault="00E12445" w:rsidP="008F20FF">
            <w:pPr>
              <w:ind w:left="0"/>
              <w:jc w:val="center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Pré-condições</w:t>
            </w:r>
          </w:p>
        </w:tc>
        <w:tc>
          <w:tcPr>
            <w:tcW w:w="3248" w:type="dxa"/>
          </w:tcPr>
          <w:p w14:paraId="0B341F30" w14:textId="77777777" w:rsidR="00E12445" w:rsidRPr="005C0E5B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Pós-condições</w:t>
            </w:r>
          </w:p>
        </w:tc>
        <w:tc>
          <w:tcPr>
            <w:tcW w:w="2854" w:type="dxa"/>
          </w:tcPr>
          <w:p w14:paraId="699D339A" w14:textId="77777777" w:rsidR="00E12445" w:rsidRPr="005C0E5B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Validações</w:t>
            </w:r>
          </w:p>
        </w:tc>
      </w:tr>
      <w:tr w:rsidR="00E12445" w:rsidRPr="005C0E5B" w14:paraId="2FB3151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52F2C8B" w14:textId="77777777" w:rsidR="00E12445" w:rsidRPr="005C0E5B" w:rsidRDefault="00E12445" w:rsidP="008F20FF">
            <w:pPr>
              <w:pStyle w:val="Default"/>
              <w:jc w:val="center"/>
              <w:rPr>
                <w:rFonts w:asciiTheme="minorHAnsi" w:hAnsiTheme="minorHAnsi"/>
                <w:b w:val="0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b w:val="0"/>
                <w:sz w:val="22"/>
                <w:szCs w:val="22"/>
              </w:rPr>
              <w:t xml:space="preserve">A Embriologista deve estar autenticada no sistema </w:t>
            </w:r>
          </w:p>
          <w:p w14:paraId="0DCCB2CE" w14:textId="77777777" w:rsidR="00E12445" w:rsidRPr="005C0E5B" w:rsidRDefault="00E12445" w:rsidP="008F20FF">
            <w:pPr>
              <w:pStyle w:val="Default"/>
              <w:jc w:val="center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  <w:sz w:val="22"/>
                <w:szCs w:val="22"/>
              </w:rPr>
              <w:t>A amostra deve estar no estado “analisada”</w:t>
            </w:r>
            <w:r>
              <w:rPr>
                <w:rFonts w:asciiTheme="minorHAnsi" w:hAnsiTheme="minorHAnsi"/>
                <w:b w:val="0"/>
                <w:sz w:val="22"/>
                <w:szCs w:val="22"/>
              </w:rPr>
              <w:t xml:space="preserve"> e com localização “indefinido”.</w:t>
            </w:r>
          </w:p>
        </w:tc>
        <w:tc>
          <w:tcPr>
            <w:tcW w:w="3248" w:type="dxa"/>
          </w:tcPr>
          <w:p w14:paraId="00F4484E" w14:textId="77777777" w:rsidR="00E12445" w:rsidRPr="005C0E5B" w:rsidRDefault="00E12445" w:rsidP="008F20F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A localização da amostra é atualizada na base de dados </w:t>
            </w:r>
          </w:p>
          <w:p w14:paraId="3686860B" w14:textId="77777777" w:rsidR="00E12445" w:rsidRPr="005C0E5B" w:rsidRDefault="00E12445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61D12631" w14:textId="77777777" w:rsidR="00E12445" w:rsidRPr="005C0E5B" w:rsidRDefault="00E12445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E5B">
              <w:t>Sem nada a registar</w:t>
            </w:r>
          </w:p>
        </w:tc>
      </w:tr>
    </w:tbl>
    <w:p w14:paraId="043C2344" w14:textId="77777777" w:rsidR="00E12445" w:rsidRDefault="00E12445" w:rsidP="00E12445">
      <w:pPr>
        <w:ind w:left="0"/>
      </w:pPr>
    </w:p>
    <w:p w14:paraId="1221A55F" w14:textId="77777777" w:rsidR="00E12445" w:rsidRPr="00A25EC7" w:rsidRDefault="00E12445" w:rsidP="00E12445">
      <w:pPr>
        <w:pStyle w:val="Cabealho3"/>
        <w:numPr>
          <w:ilvl w:val="2"/>
          <w:numId w:val="6"/>
        </w:numPr>
      </w:pPr>
      <w:bookmarkStart w:id="201" w:name="_Toc503008128"/>
      <w:r>
        <w:lastRenderedPageBreak/>
        <w:t>Ilustração da funcionalidade</w:t>
      </w:r>
      <w:bookmarkEnd w:id="201"/>
    </w:p>
    <w:p w14:paraId="2FD1F3CC" w14:textId="14B1C175" w:rsidR="00E12445" w:rsidRPr="00A25EC7" w:rsidRDefault="00466BD5" w:rsidP="00E12445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51E7339" wp14:editId="6CF31483">
                <wp:simplePos x="0" y="0"/>
                <wp:positionH relativeFrom="column">
                  <wp:posOffset>40005</wp:posOffset>
                </wp:positionH>
                <wp:positionV relativeFrom="paragraph">
                  <wp:posOffset>1563378</wp:posOffset>
                </wp:positionV>
                <wp:extent cx="5943600" cy="25971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531" y="20597"/>
                    <wp:lineTo x="21531" y="0"/>
                    <wp:lineTo x="0" y="0"/>
                  </wp:wrapPolygon>
                </wp:wrapTight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5A944E" w14:textId="29A1D319" w:rsidR="00566963" w:rsidRPr="00EC1B0D" w:rsidRDefault="00566963" w:rsidP="00E1244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02" w:name="_Toc5030080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- View da lista das amostras analisadas</w:t>
                            </w:r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E7339" id="Text Box 21" o:spid="_x0000_s1057" type="#_x0000_t202" style="position:absolute;left:0;text-align:left;margin-left:3.15pt;margin-top:123.1pt;width:468pt;height:20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" stroked="f">
                <v:textbox style="mso-fit-shape-to-text:t" inset="0,0,0,0">
                  <w:txbxContent>
                    <w:p w14:paraId="785A944E" w14:textId="29A1D319" w:rsidR="00566963" w:rsidRPr="00EC1B0D" w:rsidRDefault="00566963" w:rsidP="00E1244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03" w:name="_Toc5030080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- View da lista das amostras analisadas</w:t>
                      </w:r>
                      <w:bookmarkEnd w:id="203"/>
                    </w:p>
                  </w:txbxContent>
                </v:textbox>
                <w10:wrap type="tight"/>
              </v:shape>
            </w:pict>
          </mc:Fallback>
        </mc:AlternateContent>
      </w:r>
      <w:r w:rsidR="00623DB5">
        <w:rPr>
          <w:noProof/>
        </w:rPr>
        <w:drawing>
          <wp:anchor distT="0" distB="0" distL="114300" distR="114300" simplePos="0" relativeHeight="251785216" behindDoc="0" locked="0" layoutInCell="1" allowOverlap="1" wp14:anchorId="2F6DFCCB" wp14:editId="4FB1B87A">
            <wp:simplePos x="0" y="0"/>
            <wp:positionH relativeFrom="column">
              <wp:posOffset>40005</wp:posOffset>
            </wp:positionH>
            <wp:positionV relativeFrom="paragraph">
              <wp:posOffset>200049</wp:posOffset>
            </wp:positionV>
            <wp:extent cx="5943600" cy="1363345"/>
            <wp:effectExtent l="0" t="0" r="0" b="8255"/>
            <wp:wrapTight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29B20" w14:textId="77777777" w:rsidR="00E12445" w:rsidRDefault="00E12445" w:rsidP="00E12445"/>
    <w:p w14:paraId="4185CF13" w14:textId="77777777" w:rsidR="00E12445" w:rsidRDefault="00E12445" w:rsidP="00E12445"/>
    <w:p w14:paraId="4565EB70" w14:textId="01982D3C" w:rsidR="00E12445" w:rsidRDefault="00623DB5" w:rsidP="00E12445">
      <w:r>
        <w:rPr>
          <w:noProof/>
        </w:rPr>
        <w:drawing>
          <wp:anchor distT="0" distB="0" distL="114300" distR="114300" simplePos="0" relativeHeight="251789312" behindDoc="0" locked="0" layoutInCell="1" allowOverlap="1" wp14:anchorId="1FC8AC28" wp14:editId="24BCBC2F">
            <wp:simplePos x="0" y="0"/>
            <wp:positionH relativeFrom="column">
              <wp:posOffset>80645</wp:posOffset>
            </wp:positionH>
            <wp:positionV relativeFrom="paragraph">
              <wp:posOffset>281996</wp:posOffset>
            </wp:positionV>
            <wp:extent cx="5943600" cy="2404110"/>
            <wp:effectExtent l="0" t="0" r="0" b="0"/>
            <wp:wrapTight wrapText="bothSides">
              <wp:wrapPolygon edited="0">
                <wp:start x="0" y="0"/>
                <wp:lineTo x="0" y="21395"/>
                <wp:lineTo x="21531" y="21395"/>
                <wp:lineTo x="2153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60BF598" wp14:editId="4A045035">
                <wp:simplePos x="0" y="0"/>
                <wp:positionH relativeFrom="column">
                  <wp:posOffset>81023</wp:posOffset>
                </wp:positionH>
                <wp:positionV relativeFrom="paragraph">
                  <wp:posOffset>2787907</wp:posOffset>
                </wp:positionV>
                <wp:extent cx="5943600" cy="259715"/>
                <wp:effectExtent l="0" t="0" r="0" b="6985"/>
                <wp:wrapTight wrapText="bothSides">
                  <wp:wrapPolygon edited="0">
                    <wp:start x="0" y="0"/>
                    <wp:lineTo x="0" y="20597"/>
                    <wp:lineTo x="21531" y="20597"/>
                    <wp:lineTo x="21531" y="0"/>
                    <wp:lineTo x="0" y="0"/>
                  </wp:wrapPolygon>
                </wp:wrapTight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36DCE5" w14:textId="61713BB5" w:rsidR="00566963" w:rsidRPr="00496EA1" w:rsidRDefault="00566963" w:rsidP="00E1244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04" w:name="_Toc50300806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- View edição de uma amostra</w:t>
                            </w:r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BF598" id="Text Box 22" o:spid="_x0000_s1058" type="#_x0000_t202" style="position:absolute;left:0;text-align:left;margin-left:6.4pt;margin-top:219.5pt;width:468pt;height:20.4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" stroked="f">
                <v:textbox style="mso-fit-shape-to-text:t" inset="0,0,0,0">
                  <w:txbxContent>
                    <w:p w14:paraId="6836DCE5" w14:textId="61713BB5" w:rsidR="00566963" w:rsidRPr="00496EA1" w:rsidRDefault="00566963" w:rsidP="00E1244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05" w:name="_Toc50300806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- View edição de uma amostra</w:t>
                      </w:r>
                      <w:bookmarkEnd w:id="20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205F1DD" w14:textId="77777777" w:rsidR="00E12445" w:rsidRDefault="00E12445" w:rsidP="00E12445"/>
    <w:p w14:paraId="691CA4BE" w14:textId="77777777" w:rsidR="00E12445" w:rsidRDefault="00E12445" w:rsidP="00E12445"/>
    <w:p w14:paraId="32616F1E" w14:textId="77777777" w:rsidR="005D6FD0" w:rsidRDefault="005D6FD0" w:rsidP="005D6FD0"/>
    <w:p w14:paraId="3BE4F887" w14:textId="177901F4" w:rsidR="00BE2CD6" w:rsidRDefault="00BE2CD6" w:rsidP="00E12445">
      <w:pPr>
        <w:ind w:left="0"/>
      </w:pPr>
    </w:p>
    <w:p w14:paraId="184CAE75" w14:textId="78FEEB06" w:rsidR="00466BD5" w:rsidRDefault="00466BD5" w:rsidP="00E12445">
      <w:pPr>
        <w:ind w:left="0"/>
      </w:pPr>
    </w:p>
    <w:p w14:paraId="668B4947" w14:textId="77777777" w:rsidR="00466BD5" w:rsidRPr="00FC6BE2" w:rsidRDefault="00466BD5" w:rsidP="00E12445">
      <w:pPr>
        <w:ind w:left="0"/>
      </w:pPr>
    </w:p>
    <w:p w14:paraId="10CB4D85" w14:textId="19B71779" w:rsidR="00411ABC" w:rsidRDefault="00411ABC" w:rsidP="009B24D0">
      <w:pPr>
        <w:pStyle w:val="Cabealho2"/>
        <w:numPr>
          <w:ilvl w:val="1"/>
          <w:numId w:val="6"/>
        </w:numPr>
      </w:pPr>
      <w:bookmarkStart w:id="206" w:name="_Toc503008129"/>
      <w:r>
        <w:lastRenderedPageBreak/>
        <w:t>REQ 13</w:t>
      </w:r>
      <w:r w:rsidR="000A4B61">
        <w:t xml:space="preserve"> – </w:t>
      </w:r>
      <w:r w:rsidR="00B54CC6">
        <w:t>Registo dos resultados do casal</w:t>
      </w:r>
      <w:bookmarkEnd w:id="206"/>
    </w:p>
    <w:p w14:paraId="09850567" w14:textId="77777777" w:rsidR="00F536F5" w:rsidRDefault="00F536F5" w:rsidP="009B24D0">
      <w:pPr>
        <w:pStyle w:val="Cabealho3"/>
        <w:numPr>
          <w:ilvl w:val="2"/>
          <w:numId w:val="6"/>
        </w:numPr>
        <w:ind w:left="2430" w:hanging="540"/>
      </w:pPr>
      <w:bookmarkStart w:id="207" w:name="_Toc503008130"/>
      <w:r>
        <w:t>Análise de requisitos</w:t>
      </w:r>
      <w:bookmarkEnd w:id="207"/>
    </w:p>
    <w:p w14:paraId="4F2CF026" w14:textId="77777777" w:rsidR="00F536F5" w:rsidRDefault="00F536F5" w:rsidP="00F536F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8F20FF" w14:paraId="496367C4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1BDC37D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8016A9A" w14:textId="77777777" w:rsidR="008F20FF" w:rsidRDefault="008F20FF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13</w:t>
            </w:r>
          </w:p>
        </w:tc>
      </w:tr>
      <w:tr w:rsidR="008F20FF" w14:paraId="2238ECD5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590B188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AF77464" w14:textId="77777777" w:rsidR="008F20FF" w:rsidRDefault="008F20FF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Registo dos resultados do casal</w:t>
            </w:r>
          </w:p>
        </w:tc>
      </w:tr>
      <w:tr w:rsidR="008F20FF" w14:paraId="6F1CF26C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CE26C4F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1562171A" w14:textId="77777777" w:rsidR="008F20FF" w:rsidRDefault="008F20FF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Clinica PMA, enquanto utilizadora registada no sistema, pode aceder à secção “Pedido de Gâmetas” na sua página da iGAM para registar os resultados do casal associado a um pedido de gâmetas</w:t>
            </w:r>
          </w:p>
        </w:tc>
      </w:tr>
    </w:tbl>
    <w:p w14:paraId="448CF8FE" w14:textId="4E7E0DB3" w:rsidR="008F20FF" w:rsidRDefault="008F20FF" w:rsidP="008F20FF"/>
    <w:p w14:paraId="54E07C32" w14:textId="77777777" w:rsidR="008F20FF" w:rsidRDefault="008F20FF" w:rsidP="008F20FF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20FF" w14:paraId="689766EB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F390781" w14:textId="77777777" w:rsidR="008F20FF" w:rsidRDefault="008F20FF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9E1DAE4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8F20FF" w14:paraId="3D90D72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3543C96" w14:textId="77777777" w:rsidR="008F20FF" w:rsidRPr="00873462" w:rsidRDefault="008F20FF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acede à secção “Pedido de Gâmetas”</w:t>
            </w:r>
          </w:p>
        </w:tc>
        <w:tc>
          <w:tcPr>
            <w:tcW w:w="4675" w:type="dxa"/>
          </w:tcPr>
          <w:p w14:paraId="21A4F998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A view “Home” executa o método “Index” do Controller “PedidoGametasController”</w:t>
            </w:r>
          </w:p>
          <w:p w14:paraId="51081169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Controller “PedidoGametasController” carrega a view de “PedidoGametas” associada, contendo os pedidos submetidos pela Clínica </w:t>
            </w:r>
          </w:p>
        </w:tc>
      </w:tr>
      <w:tr w:rsidR="008F20FF" w14:paraId="167EF07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9A4C6D" w14:textId="77777777" w:rsidR="008F20FF" w:rsidRPr="00873462" w:rsidRDefault="008F20FF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escolhe a opção “Editar”</w:t>
            </w:r>
          </w:p>
        </w:tc>
        <w:tc>
          <w:tcPr>
            <w:tcW w:w="4675" w:type="dxa"/>
          </w:tcPr>
          <w:p w14:paraId="5272F552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 – A view “PedidoGametas” executa o método “Edit” pertencente ao Controller “PedidoGametasController”</w:t>
            </w:r>
          </w:p>
          <w:p w14:paraId="1F3A3138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2.2 -  No método “Edit”, após o registo dos resultados do casal, o estado do processo é atualizado para “</w:t>
            </w:r>
            <w:proofErr w:type="spellStart"/>
            <w:r>
              <w:t>RegisteiResultadosCasal</w:t>
            </w:r>
            <w:proofErr w:type="spellEnd"/>
            <w:r>
              <w:t>”</w:t>
            </w:r>
          </w:p>
        </w:tc>
      </w:tr>
    </w:tbl>
    <w:p w14:paraId="1EDAA9EB" w14:textId="77777777" w:rsidR="008F20FF" w:rsidRDefault="008F20FF" w:rsidP="008F20FF">
      <w:pPr>
        <w:ind w:left="0"/>
      </w:pPr>
    </w:p>
    <w:p w14:paraId="45B55CCF" w14:textId="77777777" w:rsidR="008F20FF" w:rsidRDefault="008F20FF" w:rsidP="008F20FF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8F20FF" w14:paraId="36CC58B2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9B65321" w14:textId="77777777" w:rsidR="008F20FF" w:rsidRDefault="008F20FF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42A00256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F8685EC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8F20FF" w14:paraId="40A95EEC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87373B6" w14:textId="77777777" w:rsidR="008F20FF" w:rsidRPr="000749A4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A Clínica PMA já ter recebido as dádivas</w:t>
            </w:r>
          </w:p>
        </w:tc>
        <w:tc>
          <w:tcPr>
            <w:tcW w:w="3248" w:type="dxa"/>
          </w:tcPr>
          <w:p w14:paraId="602AFF28" w14:textId="77777777" w:rsidR="008F20FF" w:rsidRPr="000749A4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registar os resultados do casal, o estado do processo deve ser atualizado</w:t>
            </w:r>
          </w:p>
        </w:tc>
        <w:tc>
          <w:tcPr>
            <w:tcW w:w="2854" w:type="dxa"/>
          </w:tcPr>
          <w:p w14:paraId="6C8B8CE7" w14:textId="77777777" w:rsidR="008F20FF" w:rsidRPr="000749A4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campo referente ao número de filhos não pode ser um valor negativo</w:t>
            </w:r>
          </w:p>
        </w:tc>
      </w:tr>
    </w:tbl>
    <w:p w14:paraId="78A0A190" w14:textId="77777777" w:rsidR="005D6FD0" w:rsidRDefault="005D6FD0" w:rsidP="005D6FD0">
      <w:pPr>
        <w:ind w:left="0"/>
      </w:pPr>
    </w:p>
    <w:p w14:paraId="45630CCB" w14:textId="77777777" w:rsidR="005D6FD0" w:rsidRDefault="005D6FD0" w:rsidP="005D6FD0">
      <w:pPr>
        <w:ind w:left="0"/>
      </w:pPr>
    </w:p>
    <w:p w14:paraId="03EEAEC7" w14:textId="77777777" w:rsidR="005D6FD0" w:rsidRDefault="005D6FD0" w:rsidP="005D6FD0">
      <w:pPr>
        <w:ind w:left="0"/>
      </w:pPr>
    </w:p>
    <w:p w14:paraId="76B3B266" w14:textId="77777777" w:rsidR="005D6FD0" w:rsidRDefault="005D6FD0" w:rsidP="005D6FD0">
      <w:pPr>
        <w:ind w:left="0"/>
      </w:pPr>
    </w:p>
    <w:p w14:paraId="66CFF667" w14:textId="77777777" w:rsidR="005D6FD0" w:rsidRDefault="005D6FD0" w:rsidP="005D6FD0">
      <w:pPr>
        <w:ind w:left="0"/>
      </w:pPr>
    </w:p>
    <w:p w14:paraId="582CE8E8" w14:textId="77777777" w:rsidR="005D6FD0" w:rsidRDefault="005D6FD0" w:rsidP="005D6FD0">
      <w:pPr>
        <w:ind w:left="0"/>
      </w:pPr>
    </w:p>
    <w:p w14:paraId="4DEFDFAD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208" w:name="_Toc503008131"/>
      <w:r>
        <w:lastRenderedPageBreak/>
        <w:t>Ilustração da funcionalidade</w:t>
      </w:r>
      <w:bookmarkEnd w:id="208"/>
    </w:p>
    <w:p w14:paraId="648E8B9D" w14:textId="4E3BAB90" w:rsidR="005D6FD0" w:rsidRPr="00A25EC7" w:rsidRDefault="00623DB5" w:rsidP="005D6FD0">
      <w:r>
        <w:rPr>
          <w:noProof/>
        </w:rPr>
        <w:drawing>
          <wp:anchor distT="0" distB="0" distL="114300" distR="114300" simplePos="0" relativeHeight="251850752" behindDoc="0" locked="0" layoutInCell="1" allowOverlap="1" wp14:anchorId="40892C6E" wp14:editId="2285EA88">
            <wp:simplePos x="0" y="0"/>
            <wp:positionH relativeFrom="column">
              <wp:posOffset>0</wp:posOffset>
            </wp:positionH>
            <wp:positionV relativeFrom="paragraph">
              <wp:posOffset>397229</wp:posOffset>
            </wp:positionV>
            <wp:extent cx="6454140" cy="4832350"/>
            <wp:effectExtent l="0" t="0" r="3810" b="6350"/>
            <wp:wrapTight wrapText="bothSides">
              <wp:wrapPolygon edited="0">
                <wp:start x="0" y="0"/>
                <wp:lineTo x="0" y="21543"/>
                <wp:lineTo x="21549" y="21543"/>
                <wp:lineTo x="21549" y="0"/>
                <wp:lineTo x="0" y="0"/>
              </wp:wrapPolygon>
            </wp:wrapTight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m 237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23187FB" wp14:editId="06831EC1">
                <wp:simplePos x="0" y="0"/>
                <wp:positionH relativeFrom="column">
                  <wp:posOffset>0</wp:posOffset>
                </wp:positionH>
                <wp:positionV relativeFrom="paragraph">
                  <wp:posOffset>5287364</wp:posOffset>
                </wp:positionV>
                <wp:extent cx="6454140" cy="259715"/>
                <wp:effectExtent l="0" t="0" r="3810" b="6985"/>
                <wp:wrapTight wrapText="bothSides">
                  <wp:wrapPolygon edited="0">
                    <wp:start x="0" y="0"/>
                    <wp:lineTo x="0" y="20597"/>
                    <wp:lineTo x="21549" y="20597"/>
                    <wp:lineTo x="21549" y="0"/>
                    <wp:lineTo x="0" y="0"/>
                  </wp:wrapPolygon>
                </wp:wrapTight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414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A8F90" w14:textId="307581C7" w:rsidR="00566963" w:rsidRPr="00741718" w:rsidRDefault="00566963" w:rsidP="008F20F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09" w:name="_Toc50300806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C3B90">
                              <w:t>- View de edição de um pedido de gâmetas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187FB" id="Caixa de texto 239" o:spid="_x0000_s1059" type="#_x0000_t202" style="position:absolute;left:0;text-align:left;margin-left:0;margin-top:416.35pt;width:508.2pt;height:20.4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" stroked="f">
                <v:textbox style="mso-fit-shape-to-text:t" inset="0,0,0,0">
                  <w:txbxContent>
                    <w:p w14:paraId="2A3A8F90" w14:textId="307581C7" w:rsidR="00566963" w:rsidRPr="00741718" w:rsidRDefault="00566963" w:rsidP="008F20FF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10" w:name="_Toc50300806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C3B90">
                        <w:t>- View de edição de um pedido de gâmetas</w:t>
                      </w:r>
                      <w:bookmarkEnd w:id="21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B8F00C4" w14:textId="77777777" w:rsidR="005D6FD0" w:rsidRDefault="005D6FD0" w:rsidP="005D6FD0"/>
    <w:p w14:paraId="2E6A37F5" w14:textId="41FA7023" w:rsidR="00F536F5" w:rsidRDefault="00F536F5" w:rsidP="00F536F5"/>
    <w:p w14:paraId="3FACCACD" w14:textId="0D03DA59" w:rsidR="005D6FD0" w:rsidRDefault="005D6FD0" w:rsidP="00F536F5"/>
    <w:p w14:paraId="67DC5056" w14:textId="14312262" w:rsidR="005D6FD0" w:rsidRDefault="005D6FD0" w:rsidP="00F536F5"/>
    <w:p w14:paraId="3C00D654" w14:textId="01F2B3A9" w:rsidR="005D6FD0" w:rsidRDefault="005D6FD0" w:rsidP="00F536F5"/>
    <w:p w14:paraId="56E2FF1C" w14:textId="7DB5884C" w:rsidR="005D6FD0" w:rsidRDefault="005D6FD0" w:rsidP="00F536F5"/>
    <w:p w14:paraId="383ABE07" w14:textId="28B61B58" w:rsidR="005D6FD0" w:rsidRDefault="005D6FD0" w:rsidP="00F536F5"/>
    <w:p w14:paraId="2460D836" w14:textId="77777777" w:rsidR="00B54CC6" w:rsidRDefault="00B54CC6" w:rsidP="008F20FF">
      <w:pPr>
        <w:ind w:left="0"/>
      </w:pPr>
    </w:p>
    <w:p w14:paraId="6A128D5F" w14:textId="77777777" w:rsidR="00FC6BE2" w:rsidRPr="00FC6BE2" w:rsidRDefault="00FC6BE2" w:rsidP="00BC64F9">
      <w:pPr>
        <w:ind w:left="0"/>
      </w:pPr>
    </w:p>
    <w:p w14:paraId="50E84207" w14:textId="02FDB3A6" w:rsidR="00FD35F2" w:rsidRDefault="00411ABC" w:rsidP="009B24D0">
      <w:pPr>
        <w:pStyle w:val="Cabealho2"/>
        <w:numPr>
          <w:ilvl w:val="1"/>
          <w:numId w:val="6"/>
        </w:numPr>
      </w:pPr>
      <w:bookmarkStart w:id="211" w:name="_Toc503008132"/>
      <w:r>
        <w:lastRenderedPageBreak/>
        <w:t>REQ 14</w:t>
      </w:r>
      <w:r w:rsidR="000A4B61">
        <w:t xml:space="preserve"> – </w:t>
      </w:r>
      <w:r w:rsidR="00B54CC6">
        <w:t>Consulta do estado dos processos</w:t>
      </w:r>
      <w:bookmarkEnd w:id="211"/>
    </w:p>
    <w:p w14:paraId="770DC1F9" w14:textId="77777777" w:rsidR="00FD35F2" w:rsidRDefault="00FD35F2" w:rsidP="009B24D0">
      <w:pPr>
        <w:pStyle w:val="Cabealho3"/>
        <w:numPr>
          <w:ilvl w:val="2"/>
          <w:numId w:val="6"/>
        </w:numPr>
        <w:ind w:left="2430" w:hanging="540"/>
      </w:pPr>
      <w:bookmarkStart w:id="212" w:name="_Toc503008133"/>
      <w:r>
        <w:t>Análise de requisitos</w:t>
      </w:r>
      <w:bookmarkEnd w:id="212"/>
    </w:p>
    <w:p w14:paraId="65D7548E" w14:textId="77777777" w:rsidR="00FD35F2" w:rsidRDefault="00FD35F2" w:rsidP="00FD35F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8F20FF" w14:paraId="67264469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EC90DA8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21DAA98" w14:textId="77777777" w:rsidR="008F20FF" w:rsidRDefault="008F20FF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14</w:t>
            </w:r>
          </w:p>
        </w:tc>
      </w:tr>
      <w:tr w:rsidR="008F20FF" w14:paraId="6BC1BFF6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21B5D04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2ECC395F" w14:textId="77777777" w:rsidR="008F20FF" w:rsidRDefault="008F20FF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 do estado dos processos</w:t>
            </w:r>
          </w:p>
        </w:tc>
      </w:tr>
      <w:tr w:rsidR="008F20FF" w14:paraId="35B8A548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2EE2107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0475C950" w14:textId="77777777" w:rsidR="008F20FF" w:rsidRDefault="008F20FF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Clinica PMA, enquanto utilizadora registada no sistema, pode aceder à secção “Pedido de Gâmetas” na sua página da iGAM para registar os resultados do casal associado a um pedido de gâmetas</w:t>
            </w:r>
          </w:p>
        </w:tc>
      </w:tr>
    </w:tbl>
    <w:p w14:paraId="07A993DE" w14:textId="77777777" w:rsidR="008F20FF" w:rsidRDefault="008F20FF" w:rsidP="008F20FF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20FF" w14:paraId="0FD4B7CF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9A523D" w14:textId="77777777" w:rsidR="008F20FF" w:rsidRDefault="008F20FF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E51B68B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8F20FF" w14:paraId="58E217C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E9C3459" w14:textId="77777777" w:rsidR="008F20FF" w:rsidRPr="00873462" w:rsidRDefault="008F20FF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acede à secção “Pedido de Gâmetas”</w:t>
            </w:r>
          </w:p>
        </w:tc>
        <w:tc>
          <w:tcPr>
            <w:tcW w:w="4675" w:type="dxa"/>
          </w:tcPr>
          <w:p w14:paraId="7991245A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A view “Home” executa o método “Index” do Controller “PedidoGametasController”</w:t>
            </w:r>
          </w:p>
          <w:p w14:paraId="502C91CC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Controller “PedidoGametasController” carrega a view de “PedidoGametas” associada, contendo os pedidos submetidos pela Clínica </w:t>
            </w:r>
          </w:p>
        </w:tc>
      </w:tr>
      <w:tr w:rsidR="008F20FF" w14:paraId="75998D2D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4B5F604" w14:textId="77777777" w:rsidR="008F20FF" w:rsidRPr="00873462" w:rsidRDefault="008F20FF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escolhe a opção “Detalhes”</w:t>
            </w:r>
          </w:p>
        </w:tc>
        <w:tc>
          <w:tcPr>
            <w:tcW w:w="4675" w:type="dxa"/>
          </w:tcPr>
          <w:p w14:paraId="03ABEC6C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 – A view “PedidoGametas” executa o método “</w:t>
            </w:r>
            <w:proofErr w:type="spellStart"/>
            <w:r>
              <w:t>Details</w:t>
            </w:r>
            <w:proofErr w:type="spellEnd"/>
            <w:r>
              <w:t>” pertencente ao Controller “PedidoGametasController”</w:t>
            </w:r>
          </w:p>
        </w:tc>
      </w:tr>
    </w:tbl>
    <w:p w14:paraId="1EC9DC0E" w14:textId="77777777" w:rsidR="008F20FF" w:rsidRDefault="008F20FF" w:rsidP="008F20FF">
      <w:pPr>
        <w:ind w:left="0"/>
      </w:pPr>
    </w:p>
    <w:p w14:paraId="410BBD5B" w14:textId="77777777" w:rsidR="008F20FF" w:rsidRDefault="008F20FF" w:rsidP="008F20FF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8F20FF" w14:paraId="7460A3BE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A6C35B4" w14:textId="77777777" w:rsidR="008F20FF" w:rsidRDefault="008F20FF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4553EF1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755C6376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8F20FF" w14:paraId="221976FF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3A76B638" w14:textId="77777777" w:rsidR="008F20FF" w:rsidRPr="000749A4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é criado um novo pedido de gâmetas, o estado do processo deve passar para “</w:t>
            </w:r>
            <w:proofErr w:type="spellStart"/>
            <w:r>
              <w:rPr>
                <w:b w:val="0"/>
              </w:rPr>
              <w:t>EmAnalise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77396878" w14:textId="77777777" w:rsidR="008F20FF" w:rsidRPr="000749A4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  <w:tc>
          <w:tcPr>
            <w:tcW w:w="2854" w:type="dxa"/>
          </w:tcPr>
          <w:p w14:paraId="7069B389" w14:textId="77777777" w:rsidR="008F20FF" w:rsidRPr="000749A4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8F20FF" w14:paraId="2D97511C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5F6E197" w14:textId="77777777" w:rsidR="008F20FF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o banco envia as gâmetas para a Clínica PMA, o estado do processo deve passar para “</w:t>
            </w:r>
            <w:proofErr w:type="spellStart"/>
            <w:r>
              <w:rPr>
                <w:b w:val="0"/>
              </w:rPr>
              <w:t>RecebiResultados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2B39263D" w14:textId="77777777" w:rsidR="008F20FF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4A7CB778" w14:textId="77777777" w:rsidR="008F20FF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F20FF" w14:paraId="234134A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10F62D6" w14:textId="77777777" w:rsidR="008F20FF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a Clinica PMA preenche os resultados do casal, o estado do processo deve passar para “</w:t>
            </w:r>
            <w:proofErr w:type="spellStart"/>
            <w:r>
              <w:rPr>
                <w:b w:val="0"/>
              </w:rPr>
              <w:t>ResultadosCasal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664F600A" w14:textId="77777777" w:rsidR="008F20FF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0E245799" w14:textId="77777777" w:rsidR="008F20FF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4A689A8" w14:textId="77777777" w:rsidR="005D6FD0" w:rsidRDefault="005D6FD0" w:rsidP="005D6FD0">
      <w:pPr>
        <w:ind w:left="0"/>
      </w:pPr>
    </w:p>
    <w:p w14:paraId="2C244752" w14:textId="77777777" w:rsidR="005D6FD0" w:rsidRDefault="005D6FD0" w:rsidP="005D6FD0">
      <w:pPr>
        <w:ind w:left="0"/>
      </w:pPr>
    </w:p>
    <w:p w14:paraId="06D0EE08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213" w:name="_Toc503008134"/>
      <w:r>
        <w:lastRenderedPageBreak/>
        <w:t>Ilustração da funcionalidade</w:t>
      </w:r>
      <w:bookmarkEnd w:id="213"/>
    </w:p>
    <w:p w14:paraId="2CF87729" w14:textId="6B17436A" w:rsidR="005D6FD0" w:rsidRDefault="00623DB5" w:rsidP="005D6FD0">
      <w:r>
        <w:rPr>
          <w:noProof/>
        </w:rPr>
        <w:drawing>
          <wp:anchor distT="0" distB="0" distL="114300" distR="114300" simplePos="0" relativeHeight="251857920" behindDoc="0" locked="0" layoutInCell="1" allowOverlap="1" wp14:anchorId="7BF92276" wp14:editId="2FBBEF65">
            <wp:simplePos x="0" y="0"/>
            <wp:positionH relativeFrom="column">
              <wp:posOffset>-225706</wp:posOffset>
            </wp:positionH>
            <wp:positionV relativeFrom="paragraph">
              <wp:posOffset>223608</wp:posOffset>
            </wp:positionV>
            <wp:extent cx="6506845" cy="3599180"/>
            <wp:effectExtent l="0" t="0" r="8255" b="1270"/>
            <wp:wrapTight wrapText="bothSides">
              <wp:wrapPolygon edited="0">
                <wp:start x="0" y="0"/>
                <wp:lineTo x="0" y="21493"/>
                <wp:lineTo x="21564" y="21493"/>
                <wp:lineTo x="21564" y="0"/>
                <wp:lineTo x="0" y="0"/>
              </wp:wrapPolygon>
            </wp:wrapTight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m 236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6822673" wp14:editId="57DBCA96">
                <wp:simplePos x="0" y="0"/>
                <wp:positionH relativeFrom="column">
                  <wp:posOffset>-225706</wp:posOffset>
                </wp:positionH>
                <wp:positionV relativeFrom="paragraph">
                  <wp:posOffset>3881208</wp:posOffset>
                </wp:positionV>
                <wp:extent cx="6506845" cy="259715"/>
                <wp:effectExtent l="0" t="0" r="8255" b="6985"/>
                <wp:wrapTight wrapText="bothSides">
                  <wp:wrapPolygon edited="0">
                    <wp:start x="0" y="0"/>
                    <wp:lineTo x="0" y="20597"/>
                    <wp:lineTo x="21564" y="20597"/>
                    <wp:lineTo x="21564" y="0"/>
                    <wp:lineTo x="0" y="0"/>
                  </wp:wrapPolygon>
                </wp:wrapTight>
                <wp:docPr id="241" name="Caixa de tex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6845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FD46FA" w14:textId="011CE76D" w:rsidR="00566963" w:rsidRPr="001C4F96" w:rsidRDefault="00566963" w:rsidP="008F20F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14" w:name="_Toc50300806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305435">
                              <w:t>View da lista de pedidos de gâmetas</w:t>
                            </w:r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22673" id="Caixa de texto 241" o:spid="_x0000_s1060" type="#_x0000_t202" style="position:absolute;left:0;text-align:left;margin-left:-17.75pt;margin-top:305.6pt;width:512.35pt;height:20.4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" stroked="f">
                <v:textbox style="mso-fit-shape-to-text:t" inset="0,0,0,0">
                  <w:txbxContent>
                    <w:p w14:paraId="5BFD46FA" w14:textId="011CE76D" w:rsidR="00566963" w:rsidRPr="001C4F96" w:rsidRDefault="00566963" w:rsidP="008F20FF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15" w:name="_Toc50300806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305435">
                        <w:t>View da lista de pedidos de gâmetas</w:t>
                      </w:r>
                      <w:bookmarkEnd w:id="21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76FFA0F" w14:textId="307E9A93" w:rsidR="008F20FF" w:rsidRPr="00A25EC7" w:rsidRDefault="008F20FF" w:rsidP="005D6FD0"/>
    <w:p w14:paraId="53002B1F" w14:textId="77777777" w:rsidR="005D6FD0" w:rsidRDefault="005D6FD0" w:rsidP="005D6FD0"/>
    <w:p w14:paraId="5102F01D" w14:textId="77777777" w:rsidR="003C3951" w:rsidRDefault="003C3951" w:rsidP="003C3951"/>
    <w:p w14:paraId="1297B93A" w14:textId="31564445" w:rsidR="00FC6BE2" w:rsidRDefault="00FC6BE2" w:rsidP="00FC6BE2"/>
    <w:p w14:paraId="5585CEE0" w14:textId="3686C9EB" w:rsidR="00FC6BE2" w:rsidRDefault="00FC6BE2" w:rsidP="00FC6BE2"/>
    <w:p w14:paraId="6BFD0234" w14:textId="70B73E63" w:rsidR="00FC6BE2" w:rsidRDefault="00FC6BE2" w:rsidP="00FC6BE2"/>
    <w:p w14:paraId="59A848BF" w14:textId="2496B216" w:rsidR="005D6FD0" w:rsidRDefault="005D6FD0" w:rsidP="00FC6BE2"/>
    <w:p w14:paraId="443AC87D" w14:textId="575EB4F5" w:rsidR="005D6FD0" w:rsidRDefault="005D6FD0" w:rsidP="00FC6BE2"/>
    <w:p w14:paraId="67511031" w14:textId="267AA3FD" w:rsidR="005D6FD0" w:rsidRDefault="005D6FD0" w:rsidP="00FC6BE2"/>
    <w:p w14:paraId="49F1DF7A" w14:textId="3F49D76E" w:rsidR="005D6FD0" w:rsidRDefault="005D6FD0" w:rsidP="00FC6BE2"/>
    <w:p w14:paraId="0EDA75D3" w14:textId="55C1349D" w:rsidR="005D6FD0" w:rsidRDefault="005D6FD0" w:rsidP="00FC6BE2"/>
    <w:p w14:paraId="700C48C5" w14:textId="2D9E3089" w:rsidR="005D6FD0" w:rsidRDefault="005D6FD0" w:rsidP="00FC6BE2"/>
    <w:p w14:paraId="28B8CC71" w14:textId="6966094D" w:rsidR="005D6FD0" w:rsidRDefault="005D6FD0" w:rsidP="00FC6BE2"/>
    <w:p w14:paraId="0A7FB9E6" w14:textId="371FBD2E" w:rsidR="0082282A" w:rsidRDefault="0082282A" w:rsidP="00FC6BE2"/>
    <w:p w14:paraId="7FF82726" w14:textId="77777777" w:rsidR="0082282A" w:rsidRPr="008F20FF" w:rsidRDefault="0082282A" w:rsidP="008F20FF">
      <w:pPr>
        <w:ind w:left="0"/>
        <w:rPr>
          <w:u w:val="single"/>
        </w:rPr>
      </w:pPr>
    </w:p>
    <w:p w14:paraId="5E6B3C54" w14:textId="38033B7E" w:rsidR="00FC6BE2" w:rsidRDefault="00411ABC" w:rsidP="009B24D0">
      <w:pPr>
        <w:pStyle w:val="Cabealho2"/>
        <w:numPr>
          <w:ilvl w:val="1"/>
          <w:numId w:val="6"/>
        </w:numPr>
      </w:pPr>
      <w:bookmarkStart w:id="216" w:name="_Toc503008135"/>
      <w:r>
        <w:lastRenderedPageBreak/>
        <w:t>REQ 15</w:t>
      </w:r>
      <w:r w:rsidR="000A4B61">
        <w:t xml:space="preserve"> – </w:t>
      </w:r>
      <w:r w:rsidR="00B466AC">
        <w:t>Chatbot: Consulta dos resultados do espermograma</w:t>
      </w:r>
      <w:bookmarkEnd w:id="216"/>
    </w:p>
    <w:p w14:paraId="4EBDF439" w14:textId="77777777" w:rsidR="00FD35F2" w:rsidRDefault="00FD35F2" w:rsidP="009B24D0">
      <w:pPr>
        <w:pStyle w:val="Cabealho3"/>
        <w:numPr>
          <w:ilvl w:val="2"/>
          <w:numId w:val="6"/>
        </w:numPr>
        <w:ind w:left="2430" w:hanging="540"/>
      </w:pPr>
      <w:bookmarkStart w:id="217" w:name="_Toc503008136"/>
      <w:r>
        <w:t>Análise de requisitos</w:t>
      </w:r>
      <w:bookmarkEnd w:id="217"/>
    </w:p>
    <w:p w14:paraId="684EFFB4" w14:textId="77777777" w:rsidR="00FD35F2" w:rsidRDefault="00FD35F2" w:rsidP="00FD35F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FD35F2" w14:paraId="349CCE69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9B483CB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D30CFB2" w14:textId="67FFA74F" w:rsidR="00FD35F2" w:rsidRDefault="004D2BC2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15</w:t>
            </w:r>
          </w:p>
        </w:tc>
      </w:tr>
      <w:tr w:rsidR="00FD35F2" w14:paraId="57A80BB1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EA75773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74D2D7A7" w14:textId="5B218B26" w:rsidR="00FD35F2" w:rsidRDefault="00B466AC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Chatbot – Consulta dos resultados do espermograma</w:t>
            </w:r>
          </w:p>
        </w:tc>
      </w:tr>
      <w:tr w:rsidR="00FD35F2" w14:paraId="63C2CAD3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4D56009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8D23832" w14:textId="44CD9241" w:rsidR="00FD35F2" w:rsidRDefault="00B466AC" w:rsidP="00A636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do sistema, pretende aceder a uma plataforma de troca de mensagens para consultar os resultados do seu espermograma</w:t>
            </w:r>
          </w:p>
        </w:tc>
      </w:tr>
    </w:tbl>
    <w:p w14:paraId="42EBF9BD" w14:textId="211530CE" w:rsidR="00FD35F2" w:rsidRDefault="00FD35F2" w:rsidP="00FD35F2"/>
    <w:p w14:paraId="1ADB97B4" w14:textId="77777777" w:rsidR="00B466AC" w:rsidRDefault="00B466AC" w:rsidP="00B466AC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195"/>
        <w:gridCol w:w="5165"/>
      </w:tblGrid>
      <w:tr w:rsidR="00623DB5" w14:paraId="4C23A823" w14:textId="77777777" w:rsidTr="00466B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E28D53A" w14:textId="77777777" w:rsidR="00623DB5" w:rsidRDefault="00623DB5" w:rsidP="00466BD5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F88BF67" w14:textId="77777777" w:rsidR="00623DB5" w:rsidRDefault="00623DB5" w:rsidP="00466BD5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23DB5" w14:paraId="1074394A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EF618C4" w14:textId="77777777" w:rsidR="00623DB5" w:rsidRPr="00873462" w:rsidRDefault="00623DB5" w:rsidP="00466BD5">
            <w:pPr>
              <w:spacing w:after="0"/>
              <w:ind w:left="45"/>
              <w:jc w:val="both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1220C6B6" w14:textId="77777777" w:rsidR="00623DB5" w:rsidRDefault="00623DB5" w:rsidP="00466BD5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Sem nada a registar</w:t>
            </w:r>
          </w:p>
          <w:p w14:paraId="0E73EDBE" w14:textId="77777777" w:rsidR="00623DB5" w:rsidRDefault="00623DB5" w:rsidP="00466BD5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23DB5" w14:paraId="0ECE6B0E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68640" w14:textId="77777777" w:rsidR="00623DB5" w:rsidRPr="00873462" w:rsidRDefault="00623DB5" w:rsidP="00466BD5">
            <w:pPr>
              <w:pStyle w:val="PargrafodaLista"/>
              <w:spacing w:after="0"/>
              <w:ind w:left="45"/>
              <w:jc w:val="both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“Quero consultar os resultados do meu espermograma”</w:t>
            </w:r>
          </w:p>
        </w:tc>
        <w:tc>
          <w:tcPr>
            <w:tcW w:w="4675" w:type="dxa"/>
          </w:tcPr>
          <w:p w14:paraId="3C193232" w14:textId="77777777" w:rsidR="00623DB5" w:rsidRDefault="00623DB5" w:rsidP="00466BD5">
            <w:pPr>
              <w:ind w:left="360" w:hanging="9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2.1 - O Controller “</w:t>
            </w:r>
            <w:proofErr w:type="spellStart"/>
            <w:r>
              <w:t>MessagesController</w:t>
            </w:r>
            <w:proofErr w:type="spellEnd"/>
            <w:r>
              <w:t>” cria uma nova instância do “RootDialog”</w:t>
            </w:r>
          </w:p>
          <w:p w14:paraId="2DA7860D" w14:textId="77777777" w:rsidR="00623DB5" w:rsidRDefault="00623DB5" w:rsidP="00466BD5">
            <w:pPr>
              <w:ind w:left="360" w:hanging="9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ConsultarResultadosEspermograma</w:t>
            </w:r>
            <w:proofErr w:type="spellEnd"/>
            <w:r>
              <w:t xml:space="preserve">” é ativada por intermédio da </w:t>
            </w:r>
            <w:proofErr w:type="spellStart"/>
            <w:r>
              <w:t>LuisIntent</w:t>
            </w:r>
            <w:proofErr w:type="spellEnd"/>
            <w:r>
              <w:t>(“</w:t>
            </w:r>
            <w:proofErr w:type="spellStart"/>
            <w:r>
              <w:t>ConsultarResultadosEspermograma</w:t>
            </w:r>
            <w:proofErr w:type="spellEnd"/>
            <w:r>
              <w:t>”) e é retornado de forma assíncrona uma mensagem a perguntar ao Utente o seu número de identificação</w:t>
            </w:r>
          </w:p>
        </w:tc>
      </w:tr>
      <w:tr w:rsidR="00623DB5" w14:paraId="72522856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EDB2C2" w14:textId="77777777" w:rsidR="00623DB5" w:rsidRPr="00092C57" w:rsidRDefault="00623DB5" w:rsidP="00466BD5">
            <w:pPr>
              <w:spacing w:after="0"/>
              <w:ind w:left="0"/>
              <w:jc w:val="both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7CEF7891" w14:textId="77777777" w:rsidR="00623DB5" w:rsidRDefault="00623DB5" w:rsidP="00466BD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ConsultarResultadosEspermograma</w:t>
            </w:r>
            <w:proofErr w:type="spellEnd"/>
            <w:r>
              <w:t xml:space="preserve">” invoca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MostrarEspermograma</w:t>
            </w:r>
            <w:proofErr w:type="spellEnd"/>
            <w:r>
              <w:t>”, passando o número de identificação</w:t>
            </w:r>
          </w:p>
          <w:p w14:paraId="09F14672" w14:textId="77777777" w:rsidR="00623DB5" w:rsidRDefault="00623DB5" w:rsidP="00466BD5">
            <w:pPr>
              <w:ind w:left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MostrarEspermograma</w:t>
            </w:r>
            <w:proofErr w:type="spellEnd"/>
            <w:r>
              <w:t>” instancia o método “</w:t>
            </w:r>
            <w:proofErr w:type="spellStart"/>
            <w:r>
              <w:t>CheckIfDadorForResEsperm</w:t>
            </w:r>
            <w:proofErr w:type="spellEnd"/>
            <w:r>
              <w:t>” do Controller “</w:t>
            </w:r>
            <w:proofErr w:type="spellStart"/>
            <w:r>
              <w:t>BotToGamController</w:t>
            </w:r>
            <w:proofErr w:type="spellEnd"/>
            <w:r>
              <w:t>”, passando o número de identificação.</w:t>
            </w:r>
          </w:p>
          <w:p w14:paraId="082828F5" w14:textId="77777777" w:rsidR="00623DB5" w:rsidRDefault="00623DB5" w:rsidP="00466BD5">
            <w:pPr>
              <w:ind w:left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 – O método “</w:t>
            </w:r>
            <w:proofErr w:type="spellStart"/>
            <w:r>
              <w:t>CheckIfDadorForResEsperm</w:t>
            </w:r>
            <w:proofErr w:type="spellEnd"/>
            <w:r>
              <w:t>” estabelece a conexão com a API da iGAM, mais concretamente o método POST “</w:t>
            </w:r>
            <w:proofErr w:type="spellStart"/>
            <w:r>
              <w:t>CheckIfDador</w:t>
            </w:r>
            <w:proofErr w:type="spellEnd"/>
            <w:r>
              <w:t>”, pertencente ao Controller “</w:t>
            </w:r>
            <w:proofErr w:type="spellStart"/>
            <w:r>
              <w:t>GamToBotController</w:t>
            </w:r>
            <w:proofErr w:type="spellEnd"/>
            <w:r>
              <w:t>”</w:t>
            </w:r>
          </w:p>
          <w:p w14:paraId="07B7F28F" w14:textId="77777777" w:rsidR="00623DB5" w:rsidRDefault="00623DB5" w:rsidP="00466BD5">
            <w:pPr>
              <w:ind w:left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3.4 – O método “</w:t>
            </w:r>
            <w:proofErr w:type="spellStart"/>
            <w:r>
              <w:t>CheckIfDador</w:t>
            </w:r>
            <w:proofErr w:type="spellEnd"/>
            <w:r>
              <w:t xml:space="preserve">” vai verificar se o dador existe no sistema. Se existir, vai procurar a amostra do tipo “espermograma” desse mesmo dador. Se a amostra existir, vai procurar o resultado do espermograma. </w:t>
            </w:r>
          </w:p>
          <w:p w14:paraId="36E10A3A" w14:textId="77777777" w:rsidR="00623DB5" w:rsidRDefault="00623DB5" w:rsidP="00466BD5">
            <w:pPr>
              <w:ind w:left="27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Em caso de sucesso, retorna um objeto “</w:t>
            </w:r>
            <w:proofErr w:type="spellStart"/>
            <w:r>
              <w:t>ModelDadorResEspermToBot</w:t>
            </w:r>
            <w:proofErr w:type="spellEnd"/>
            <w:r>
              <w:t>”, caso contrário retorna “</w:t>
            </w:r>
            <w:proofErr w:type="spellStart"/>
            <w:proofErr w:type="gramStart"/>
            <w:r>
              <w:t>NotFound</w:t>
            </w:r>
            <w:proofErr w:type="spellEnd"/>
            <w:r>
              <w:t>(</w:t>
            </w:r>
            <w:proofErr w:type="gramEnd"/>
            <w:r>
              <w:t>)”. Este resultado é retornado sucessivamente até chegar ao método “</w:t>
            </w:r>
            <w:proofErr w:type="spellStart"/>
            <w:r>
              <w:t>MostrarEspermograma</w:t>
            </w:r>
            <w:proofErr w:type="spellEnd"/>
            <w:r>
              <w:t>”, contido no “RootDialog” e é apresentado de forma assíncrona ao Utente.</w:t>
            </w:r>
          </w:p>
        </w:tc>
      </w:tr>
    </w:tbl>
    <w:p w14:paraId="54E26034" w14:textId="77777777" w:rsidR="00623DB5" w:rsidRDefault="00623DB5" w:rsidP="00623DB5">
      <w:pPr>
        <w:ind w:left="0"/>
      </w:pPr>
    </w:p>
    <w:p w14:paraId="0B919990" w14:textId="77777777" w:rsidR="00623DB5" w:rsidRDefault="00623DB5" w:rsidP="00623DB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623DB5" w14:paraId="4E15A8D1" w14:textId="77777777" w:rsidTr="00466B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BBCE7A7" w14:textId="77777777" w:rsidR="00623DB5" w:rsidRDefault="00623DB5" w:rsidP="00466BD5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490FD04D" w14:textId="77777777" w:rsidR="00623DB5" w:rsidRDefault="00623DB5" w:rsidP="00466BD5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7EB703B1" w14:textId="77777777" w:rsidR="00623DB5" w:rsidRDefault="00623DB5" w:rsidP="00466BD5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623DB5" w14:paraId="0A707524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FFA3C28" w14:textId="77777777" w:rsidR="00623DB5" w:rsidRPr="000749A4" w:rsidRDefault="00623DB5" w:rsidP="00466BD5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2DE2A964" w14:textId="77777777" w:rsidR="00623DB5" w:rsidRPr="000749A4" w:rsidRDefault="00623DB5" w:rsidP="00466BD5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6B893984" w14:textId="77777777" w:rsidR="00623DB5" w:rsidRPr="000749A4" w:rsidRDefault="00623DB5" w:rsidP="00466BD5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está registado</w:t>
            </w:r>
          </w:p>
        </w:tc>
      </w:tr>
      <w:tr w:rsidR="00623DB5" w14:paraId="1C4B8FE0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74AA70B" w14:textId="77777777" w:rsidR="00623DB5" w:rsidRPr="000749A4" w:rsidRDefault="00623DB5" w:rsidP="00466BD5">
            <w:pPr>
              <w:ind w:left="150"/>
              <w:jc w:val="center"/>
              <w:rPr>
                <w:b w:val="0"/>
              </w:rPr>
            </w:pPr>
          </w:p>
        </w:tc>
        <w:tc>
          <w:tcPr>
            <w:tcW w:w="3248" w:type="dxa"/>
          </w:tcPr>
          <w:p w14:paraId="25F716FB" w14:textId="77777777" w:rsidR="00623DB5" w:rsidRPr="000749A4" w:rsidRDefault="00623DB5" w:rsidP="00466BD5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133967B0" w14:textId="77777777" w:rsidR="00623DB5" w:rsidRDefault="00623DB5" w:rsidP="00466BD5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tem uma amostra do tipo “espermograma” associada</w:t>
            </w:r>
          </w:p>
        </w:tc>
      </w:tr>
      <w:tr w:rsidR="00623DB5" w14:paraId="14772E37" w14:textId="77777777" w:rsidTr="00466B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9DB3C0D" w14:textId="77777777" w:rsidR="00623DB5" w:rsidRPr="000749A4" w:rsidRDefault="00623DB5" w:rsidP="00466BD5">
            <w:pPr>
              <w:ind w:left="150"/>
              <w:jc w:val="center"/>
              <w:rPr>
                <w:b w:val="0"/>
              </w:rPr>
            </w:pPr>
          </w:p>
        </w:tc>
        <w:tc>
          <w:tcPr>
            <w:tcW w:w="3248" w:type="dxa"/>
          </w:tcPr>
          <w:p w14:paraId="0A9B70A1" w14:textId="77777777" w:rsidR="00623DB5" w:rsidRPr="000749A4" w:rsidRDefault="00623DB5" w:rsidP="00466BD5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083C82EB" w14:textId="77777777" w:rsidR="00623DB5" w:rsidRDefault="00623DB5" w:rsidP="00466BD5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Verificar se o dador tem um resultado de espermograma associado à amostra</w:t>
            </w:r>
          </w:p>
        </w:tc>
      </w:tr>
    </w:tbl>
    <w:p w14:paraId="4CDB0825" w14:textId="77777777" w:rsidR="005D6FD0" w:rsidRPr="00CE2093" w:rsidRDefault="005D6FD0" w:rsidP="005D6FD0">
      <w:pPr>
        <w:ind w:left="0"/>
        <w:rPr>
          <w:u w:val="single"/>
        </w:rPr>
      </w:pPr>
    </w:p>
    <w:p w14:paraId="09D44E1C" w14:textId="77777777" w:rsidR="005D6FD0" w:rsidRDefault="005D6FD0" w:rsidP="005D6FD0">
      <w:pPr>
        <w:pStyle w:val="Cabealho3"/>
        <w:numPr>
          <w:ilvl w:val="2"/>
          <w:numId w:val="6"/>
        </w:numPr>
      </w:pPr>
      <w:bookmarkStart w:id="218" w:name="_Toc503008137"/>
      <w:r>
        <w:t>Diagrama de sequência</w:t>
      </w:r>
      <w:bookmarkEnd w:id="218"/>
    </w:p>
    <w:p w14:paraId="1851EF35" w14:textId="6D377810" w:rsidR="005D6FD0" w:rsidRDefault="002C357E" w:rsidP="005D6FD0"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1" locked="0" layoutInCell="1" allowOverlap="1" wp14:anchorId="0405DE2D" wp14:editId="7A85205C">
                <wp:simplePos x="0" y="0"/>
                <wp:positionH relativeFrom="column">
                  <wp:posOffset>68580</wp:posOffset>
                </wp:positionH>
                <wp:positionV relativeFrom="paragraph">
                  <wp:posOffset>2414905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8D2374" w14:textId="6EA1462C" w:rsidR="00566963" w:rsidRPr="00440596" w:rsidRDefault="00566963" w:rsidP="002C357E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19" w:name="_Toc5030080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3681D">
                              <w:t xml:space="preserve">Diagrama de Sequência do Chatbot </w:t>
                            </w:r>
                            <w:r>
                              <w:t>de Consulta de Resultados do Espermograma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5DE2D" id="Caixa de texto 51" o:spid="_x0000_s1061" type="#_x0000_t202" style="position:absolute;left:0;text-align:left;margin-left:5.4pt;margin-top:190.15pt;width:468pt;height:.05pt;z-index:-2514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" stroked="f">
                <v:textbox style="mso-fit-shape-to-text:t" inset="0,0,0,0">
                  <w:txbxContent>
                    <w:p w14:paraId="7F8D2374" w14:textId="6EA1462C" w:rsidR="00566963" w:rsidRPr="00440596" w:rsidRDefault="00566963" w:rsidP="002C357E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20" w:name="_Toc50300806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3681D">
                        <w:t xml:space="preserve">Diagrama de Sequência do Chatbot </w:t>
                      </w:r>
                      <w:r>
                        <w:t>de Consulta de Resultados do Espermograma</w:t>
                      </w:r>
                      <w:bookmarkEnd w:id="220"/>
                    </w:p>
                  </w:txbxContent>
                </v:textbox>
                <w10:wrap type="tight"/>
              </v:shape>
            </w:pict>
          </mc:Fallback>
        </mc:AlternateContent>
      </w:r>
      <w:r w:rsidR="00623DB5">
        <w:rPr>
          <w:noProof/>
        </w:rPr>
        <w:drawing>
          <wp:anchor distT="0" distB="0" distL="114300" distR="114300" simplePos="0" relativeHeight="251865088" behindDoc="1" locked="0" layoutInCell="1" allowOverlap="1" wp14:anchorId="00DC0AAC" wp14:editId="3B55C282">
            <wp:simplePos x="0" y="0"/>
            <wp:positionH relativeFrom="column">
              <wp:posOffset>69038</wp:posOffset>
            </wp:positionH>
            <wp:positionV relativeFrom="paragraph">
              <wp:posOffset>182156</wp:posOffset>
            </wp:positionV>
            <wp:extent cx="5943600" cy="2176145"/>
            <wp:effectExtent l="0" t="0" r="0" b="0"/>
            <wp:wrapTight wrapText="bothSides">
              <wp:wrapPolygon edited="0">
                <wp:start x="0" y="0"/>
                <wp:lineTo x="0" y="21367"/>
                <wp:lineTo x="21531" y="21367"/>
                <wp:lineTo x="21531" y="0"/>
                <wp:lineTo x="0" y="0"/>
              </wp:wrapPolygon>
            </wp:wrapTight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q_bot_consultarEspermograma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2703D" w14:textId="55DE0B6C" w:rsidR="005D6FD0" w:rsidRDefault="005D6FD0" w:rsidP="005D6FD0"/>
    <w:p w14:paraId="29292C59" w14:textId="77777777" w:rsidR="00623DB5" w:rsidRDefault="00623DB5" w:rsidP="005D6FD0"/>
    <w:p w14:paraId="449B0116" w14:textId="77777777" w:rsidR="00623DB5" w:rsidRDefault="00623DB5" w:rsidP="005D6FD0">
      <w:pPr>
        <w:ind w:left="0"/>
      </w:pPr>
    </w:p>
    <w:p w14:paraId="4AFD40A2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221" w:name="_Toc503008138"/>
      <w:r>
        <w:lastRenderedPageBreak/>
        <w:t>Ilustração da funcionalidade</w:t>
      </w:r>
      <w:bookmarkEnd w:id="221"/>
    </w:p>
    <w:p w14:paraId="5FC9FE8E" w14:textId="6B4187E4" w:rsidR="005D6FD0" w:rsidRDefault="002C357E" w:rsidP="005D6FD0">
      <w:r>
        <w:rPr>
          <w:noProof/>
        </w:rPr>
        <w:drawing>
          <wp:anchor distT="0" distB="0" distL="114300" distR="114300" simplePos="0" relativeHeight="251913216" behindDoc="0" locked="0" layoutInCell="1" allowOverlap="1" wp14:anchorId="1C65DAE0" wp14:editId="215C5B18">
            <wp:simplePos x="0" y="0"/>
            <wp:positionH relativeFrom="column">
              <wp:posOffset>497310</wp:posOffset>
            </wp:positionH>
            <wp:positionV relativeFrom="paragraph">
              <wp:posOffset>52705</wp:posOffset>
            </wp:positionV>
            <wp:extent cx="5057775" cy="2242820"/>
            <wp:effectExtent l="0" t="0" r="9525" b="5080"/>
            <wp:wrapTight wrapText="bothSides">
              <wp:wrapPolygon edited="0">
                <wp:start x="0" y="0"/>
                <wp:lineTo x="0" y="21465"/>
                <wp:lineTo x="21559" y="21465"/>
                <wp:lineTo x="21559" y="0"/>
                <wp:lineTo x="0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m 248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E18F1" w14:textId="5A1E1E2D" w:rsidR="005D6FD0" w:rsidRDefault="005D6FD0" w:rsidP="00FD35F2"/>
    <w:p w14:paraId="1C8A8B5C" w14:textId="33BC79CB" w:rsidR="005D6FD0" w:rsidRDefault="005D6FD0" w:rsidP="00FD35F2"/>
    <w:p w14:paraId="60991F62" w14:textId="4AF10E57" w:rsidR="005D6FD0" w:rsidRDefault="005D6FD0" w:rsidP="00FD35F2"/>
    <w:p w14:paraId="1CBFEB23" w14:textId="30C4F923" w:rsidR="005D6FD0" w:rsidRDefault="005D6FD0" w:rsidP="00FD35F2"/>
    <w:p w14:paraId="0F968132" w14:textId="1EA7DD3F" w:rsidR="005D6FD0" w:rsidRDefault="005D6FD0" w:rsidP="00FD35F2"/>
    <w:p w14:paraId="28DF77B4" w14:textId="4BECE9B7" w:rsidR="005D6FD0" w:rsidRDefault="005D6FD0" w:rsidP="00FD35F2"/>
    <w:p w14:paraId="5ACEF98E" w14:textId="5FE233E7" w:rsidR="005D6FD0" w:rsidRDefault="005D6FD0" w:rsidP="00FD35F2"/>
    <w:p w14:paraId="03EE014F" w14:textId="21D4C511" w:rsidR="005D6FD0" w:rsidRDefault="005D6FD0" w:rsidP="00FD35F2"/>
    <w:p w14:paraId="7A98D31F" w14:textId="4C073967" w:rsidR="005D6FD0" w:rsidRDefault="002C357E" w:rsidP="00FD35F2"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1" locked="0" layoutInCell="1" allowOverlap="1" wp14:anchorId="5D640759" wp14:editId="5F2CC81C">
                <wp:simplePos x="0" y="0"/>
                <wp:positionH relativeFrom="column">
                  <wp:posOffset>584119</wp:posOffset>
                </wp:positionH>
                <wp:positionV relativeFrom="paragraph">
                  <wp:posOffset>189648</wp:posOffset>
                </wp:positionV>
                <wp:extent cx="50577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73404" w14:textId="5454CE20" w:rsidR="00566963" w:rsidRPr="00A434DD" w:rsidRDefault="00566963" w:rsidP="002C357E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22" w:name="_Toc5030080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C45CA">
                              <w:t>Conteúdo da intent "</w:t>
                            </w:r>
                            <w:proofErr w:type="spellStart"/>
                            <w:r w:rsidRPr="005C45CA">
                              <w:t>ConsultarResultadosEspermograma</w:t>
                            </w:r>
                            <w:proofErr w:type="spellEnd"/>
                            <w:r w:rsidRPr="005C45CA">
                              <w:t>", no LUIS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40759" id="Caixa de texto 53" o:spid="_x0000_s1062" type="#_x0000_t202" style="position:absolute;left:0;text-align:left;margin-left:46pt;margin-top:14.95pt;width:398.25pt;height:.05pt;z-index:-2514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" stroked="f">
                <v:textbox style="mso-fit-shape-to-text:t" inset="0,0,0,0">
                  <w:txbxContent>
                    <w:p w14:paraId="07D73404" w14:textId="5454CE20" w:rsidR="00566963" w:rsidRPr="00A434DD" w:rsidRDefault="00566963" w:rsidP="002C357E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23" w:name="_Toc5030080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C45CA">
                        <w:t>Conteúdo da intent "</w:t>
                      </w:r>
                      <w:proofErr w:type="spellStart"/>
                      <w:r w:rsidRPr="005C45CA">
                        <w:t>ConsultarResultadosEspermograma</w:t>
                      </w:r>
                      <w:proofErr w:type="spellEnd"/>
                      <w:r w:rsidRPr="005C45CA">
                        <w:t>", no LUIS</w:t>
                      </w:r>
                      <w:bookmarkEnd w:id="223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EC40350" w14:textId="139F2F87" w:rsidR="005D6FD0" w:rsidRDefault="005D6FD0" w:rsidP="00FD35F2"/>
    <w:p w14:paraId="73C75276" w14:textId="70EBBF7A" w:rsidR="005D6FD0" w:rsidRDefault="002C357E" w:rsidP="00FD35F2"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 wp14:anchorId="1F1D9486" wp14:editId="486DFAD0">
                <wp:simplePos x="0" y="0"/>
                <wp:positionH relativeFrom="column">
                  <wp:posOffset>733425</wp:posOffset>
                </wp:positionH>
                <wp:positionV relativeFrom="paragraph">
                  <wp:posOffset>2350135</wp:posOffset>
                </wp:positionV>
                <wp:extent cx="46240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3FD10F" w14:textId="5BC8EE63" w:rsidR="00566963" w:rsidRPr="009A44D6" w:rsidRDefault="00566963" w:rsidP="002C357E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24" w:name="_Toc5030080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D8401D">
                              <w:t>Excerto de código do Chatbot referente à intent "</w:t>
                            </w:r>
                            <w:proofErr w:type="spellStart"/>
                            <w:r w:rsidRPr="00D8401D">
                              <w:t>ConsultarResultadosEspermograma</w:t>
                            </w:r>
                            <w:proofErr w:type="spellEnd"/>
                            <w:r w:rsidRPr="00D8401D">
                              <w:t>"</w:t>
                            </w:r>
                            <w:bookmarkEnd w:id="2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D9486" id="Caixa de texto 55" o:spid="_x0000_s1063" type="#_x0000_t202" style="position:absolute;left:0;text-align:left;margin-left:57.75pt;margin-top:185.05pt;width:364.1pt;height:.05pt;z-index:-2513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" stroked="f">
                <v:textbox style="mso-fit-shape-to-text:t" inset="0,0,0,0">
                  <w:txbxContent>
                    <w:p w14:paraId="563FD10F" w14:textId="5BC8EE63" w:rsidR="00566963" w:rsidRPr="009A44D6" w:rsidRDefault="00566963" w:rsidP="002C357E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25" w:name="_Toc5030080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D8401D">
                        <w:t>Excerto de código do Chatbot referente à intent "</w:t>
                      </w:r>
                      <w:proofErr w:type="spellStart"/>
                      <w:r w:rsidRPr="00D8401D">
                        <w:t>ConsultarResultadosEspermograma</w:t>
                      </w:r>
                      <w:proofErr w:type="spellEnd"/>
                      <w:r w:rsidRPr="00D8401D">
                        <w:t>"</w:t>
                      </w:r>
                      <w:bookmarkEnd w:id="2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7312" behindDoc="1" locked="0" layoutInCell="1" allowOverlap="1" wp14:anchorId="486EF95A" wp14:editId="030039F6">
            <wp:simplePos x="0" y="0"/>
            <wp:positionH relativeFrom="column">
              <wp:posOffset>733425</wp:posOffset>
            </wp:positionH>
            <wp:positionV relativeFrom="paragraph">
              <wp:posOffset>22241</wp:posOffset>
            </wp:positionV>
            <wp:extent cx="4624070" cy="2270760"/>
            <wp:effectExtent l="0" t="0" r="5080" b="0"/>
            <wp:wrapTight wrapText="bothSides">
              <wp:wrapPolygon edited="0">
                <wp:start x="0" y="0"/>
                <wp:lineTo x="0" y="21383"/>
                <wp:lineTo x="21535" y="21383"/>
                <wp:lineTo x="21535" y="0"/>
                <wp:lineTo x="0" y="0"/>
              </wp:wrapPolygon>
            </wp:wrapTight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rint_codigo_bot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6B78E" w14:textId="04B5ACAB" w:rsidR="005D6FD0" w:rsidRDefault="005D6FD0" w:rsidP="00FD35F2"/>
    <w:p w14:paraId="2B63064C" w14:textId="123C18CB" w:rsidR="005D6FD0" w:rsidRDefault="005D6FD0" w:rsidP="00FD35F2"/>
    <w:p w14:paraId="268FEB4E" w14:textId="11045971" w:rsidR="005D6FD0" w:rsidRDefault="005D6FD0" w:rsidP="00FD35F2"/>
    <w:p w14:paraId="6EE7F760" w14:textId="0DDC7674" w:rsidR="005D6FD0" w:rsidRDefault="005D6FD0" w:rsidP="00FD35F2"/>
    <w:p w14:paraId="5DB900E1" w14:textId="20987924" w:rsidR="005D6FD0" w:rsidRDefault="005D6FD0" w:rsidP="00FD35F2"/>
    <w:p w14:paraId="146C1F77" w14:textId="121AB7EF" w:rsidR="005D6FD0" w:rsidRDefault="005D6FD0" w:rsidP="00FD35F2"/>
    <w:p w14:paraId="260F048C" w14:textId="3DA55265" w:rsidR="005D6FD0" w:rsidRDefault="005D6FD0" w:rsidP="00FD35F2"/>
    <w:p w14:paraId="0A56B873" w14:textId="2419BE11" w:rsidR="005D6FD0" w:rsidRDefault="005D6FD0" w:rsidP="00FD35F2"/>
    <w:p w14:paraId="0A9D57F0" w14:textId="10E0F89E" w:rsidR="005D6FD0" w:rsidRDefault="005D6FD0" w:rsidP="00FD35F2"/>
    <w:p w14:paraId="21AE86BE" w14:textId="63626774" w:rsidR="00623DB5" w:rsidRDefault="00623DB5" w:rsidP="00FD35F2"/>
    <w:p w14:paraId="5127AB7A" w14:textId="165FEE8F" w:rsidR="00623DB5" w:rsidRDefault="002C357E" w:rsidP="00FD35F2">
      <w:r>
        <w:rPr>
          <w:noProof/>
        </w:rPr>
        <w:drawing>
          <wp:anchor distT="0" distB="0" distL="114300" distR="114300" simplePos="0" relativeHeight="251921408" behindDoc="1" locked="0" layoutInCell="1" allowOverlap="1" wp14:anchorId="66EDE2FA" wp14:editId="5C5BDE9E">
            <wp:simplePos x="0" y="0"/>
            <wp:positionH relativeFrom="column">
              <wp:posOffset>873760</wp:posOffset>
            </wp:positionH>
            <wp:positionV relativeFrom="paragraph">
              <wp:posOffset>174625</wp:posOffset>
            </wp:positionV>
            <wp:extent cx="4271010" cy="1764030"/>
            <wp:effectExtent l="0" t="0" r="0" b="7620"/>
            <wp:wrapTight wrapText="bothSides">
              <wp:wrapPolygon edited="0">
                <wp:start x="0" y="0"/>
                <wp:lineTo x="0" y="21460"/>
                <wp:lineTo x="21484" y="21460"/>
                <wp:lineTo x="21484" y="0"/>
                <wp:lineTo x="0" y="0"/>
              </wp:wrapPolygon>
            </wp:wrapTight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bot_espermograma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84DEC" w14:textId="1CD90F70" w:rsidR="00623DB5" w:rsidRDefault="00623DB5" w:rsidP="00FD35F2"/>
    <w:p w14:paraId="4B05859D" w14:textId="5912B7A1" w:rsidR="00623DB5" w:rsidRDefault="00623DB5" w:rsidP="00FD35F2"/>
    <w:p w14:paraId="28A6E72C" w14:textId="742971DC" w:rsidR="00623DB5" w:rsidRDefault="00623DB5" w:rsidP="00FD35F2"/>
    <w:p w14:paraId="75020D10" w14:textId="261CA5EC" w:rsidR="00623DB5" w:rsidRDefault="00623DB5" w:rsidP="00FD35F2"/>
    <w:p w14:paraId="3416238E" w14:textId="79264FF1" w:rsidR="00623DB5" w:rsidRDefault="00623DB5" w:rsidP="00FD35F2"/>
    <w:p w14:paraId="4DD5C570" w14:textId="77777777" w:rsidR="00623DB5" w:rsidRDefault="00623DB5" w:rsidP="00FD35F2"/>
    <w:p w14:paraId="51DE92C8" w14:textId="794FB34C" w:rsidR="005D6FD0" w:rsidRDefault="002C357E" w:rsidP="00FD35F2"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1" locked="0" layoutInCell="1" allowOverlap="1" wp14:anchorId="593D896D" wp14:editId="04E2FFF1">
                <wp:simplePos x="0" y="0"/>
                <wp:positionH relativeFrom="column">
                  <wp:posOffset>873760</wp:posOffset>
                </wp:positionH>
                <wp:positionV relativeFrom="paragraph">
                  <wp:posOffset>361130</wp:posOffset>
                </wp:positionV>
                <wp:extent cx="4271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64B8F9" w14:textId="1ED59FD1" w:rsidR="00566963" w:rsidRPr="00C0104C" w:rsidRDefault="00566963" w:rsidP="002C357E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26" w:name="_Toc5030080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3B3EBB">
                              <w:t>Exemplo de diálogo com o Chatbot para a consulta dos resultados do espermograma</w:t>
                            </w:r>
                            <w:bookmarkEnd w:id="2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D896D" id="Caixa de texto 57" o:spid="_x0000_s1064" type="#_x0000_t202" style="position:absolute;left:0;text-align:left;margin-left:68.8pt;margin-top:28.45pt;width:336.3pt;height:.05pt;z-index:-2513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" stroked="f">
                <v:textbox style="mso-fit-shape-to-text:t" inset="0,0,0,0">
                  <w:txbxContent>
                    <w:p w14:paraId="1F64B8F9" w14:textId="1ED59FD1" w:rsidR="00566963" w:rsidRPr="00C0104C" w:rsidRDefault="00566963" w:rsidP="002C357E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27" w:name="_Toc5030080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3B3EBB">
                        <w:t>Exemplo de diálogo com o Chatbot para a consulta dos resultados do espermograma</w:t>
                      </w:r>
                      <w:bookmarkEnd w:id="22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BB29D6C" w14:textId="3C523E60" w:rsidR="00A25EC7" w:rsidRDefault="00BF7D74" w:rsidP="002C357E">
      <w:pPr>
        <w:pStyle w:val="Ttulo1"/>
      </w:pPr>
      <w:bookmarkStart w:id="228" w:name="_Toc503008139"/>
      <w:r>
        <w:lastRenderedPageBreak/>
        <w:t>Funcionalidades não implementadas</w:t>
      </w:r>
      <w:bookmarkEnd w:id="228"/>
    </w:p>
    <w:p w14:paraId="3A2FCA82" w14:textId="77777777" w:rsidR="002C357E" w:rsidRPr="002C357E" w:rsidRDefault="002C357E" w:rsidP="002C357E"/>
    <w:p w14:paraId="63D9D286" w14:textId="3BEA2094" w:rsidR="00A25EC7" w:rsidRPr="00A25EC7" w:rsidRDefault="002C357E" w:rsidP="002C357E">
      <w:pPr>
        <w:jc w:val="both"/>
      </w:pPr>
      <w:r>
        <w:t xml:space="preserve">Das 15 funcionalidades propostas para este sprint, conseguimos implementar totalmente 14 delas. Assim sendo, o REQ 2 – Registo de dador em happy-hour, ficou apenas parcialmente implementado. As razões que levaram a este insucesso estão relatadas na descrição do requisito em questão. </w:t>
      </w:r>
    </w:p>
    <w:p w14:paraId="366E53CB" w14:textId="31C912CE" w:rsidR="00A25EC7" w:rsidRDefault="00A25EC7" w:rsidP="00092C57">
      <w:pPr>
        <w:pStyle w:val="Ttulo1"/>
      </w:pPr>
      <w:bookmarkStart w:id="229" w:name="_Toc503008140"/>
      <w:r>
        <w:t>Pipeline</w:t>
      </w:r>
      <w:bookmarkEnd w:id="229"/>
    </w:p>
    <w:p w14:paraId="09E338B7" w14:textId="77777777" w:rsidR="002C357E" w:rsidRPr="002C357E" w:rsidRDefault="002C357E" w:rsidP="002C357E"/>
    <w:p w14:paraId="5BD5BF3F" w14:textId="77777777" w:rsidR="00530D0C" w:rsidRDefault="00530D0C" w:rsidP="00530D0C">
      <w:pPr>
        <w:jc w:val="both"/>
      </w:pPr>
      <w:r>
        <w:t>Para esta terceira iteração mantivemos o pipeline criado na segunda iteração. Até à data 4 de Janeiro de 2018, foram realizados 229 builds.</w:t>
      </w:r>
    </w:p>
    <w:p w14:paraId="3216AF4D" w14:textId="77777777" w:rsidR="00530D0C" w:rsidRDefault="00530D0C" w:rsidP="00530D0C">
      <w:pPr>
        <w:jc w:val="both"/>
      </w:pPr>
      <w:r>
        <w:t xml:space="preserve">A definição do script encontra-se no ficheiro </w:t>
      </w:r>
      <w:proofErr w:type="spellStart"/>
      <w:r w:rsidRPr="00003D7B">
        <w:rPr>
          <w:i/>
        </w:rPr>
        <w:t>Jenkinsfile</w:t>
      </w:r>
      <w:proofErr w:type="spellEnd"/>
      <w:r>
        <w:t xml:space="preserve"> na raiz do projeto. O script contém cinco </w:t>
      </w:r>
      <w:proofErr w:type="spellStart"/>
      <w:r w:rsidRPr="00105A33">
        <w:rPr>
          <w:i/>
        </w:rPr>
        <w:t>stages</w:t>
      </w:r>
      <w:proofErr w:type="spellEnd"/>
      <w:r>
        <w:t>:</w:t>
      </w:r>
    </w:p>
    <w:p w14:paraId="2B4FE787" w14:textId="77777777" w:rsidR="00530D0C" w:rsidRPr="000329B0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t>Checkout</w:t>
      </w:r>
    </w:p>
    <w:p w14:paraId="3371F59E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 xml:space="preserve">Responsável por verificar a conexão ao repositório no Bitbucket, através de uma chave </w:t>
      </w:r>
      <w:proofErr w:type="spellStart"/>
      <w:r>
        <w:t>ssh</w:t>
      </w:r>
      <w:proofErr w:type="spellEnd"/>
      <w:r>
        <w:t xml:space="preserve"> </w:t>
      </w:r>
    </w:p>
    <w:p w14:paraId="35E8847E" w14:textId="77777777" w:rsidR="00530D0C" w:rsidRDefault="00530D0C" w:rsidP="00530D0C">
      <w:pPr>
        <w:pStyle w:val="PargrafodaLista"/>
        <w:ind w:left="1440"/>
        <w:jc w:val="both"/>
      </w:pPr>
      <w:r>
        <w:tab/>
      </w:r>
    </w:p>
    <w:p w14:paraId="342FA44D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t>Build</w:t>
      </w:r>
    </w:p>
    <w:p w14:paraId="22BEDF3D" w14:textId="77777777" w:rsidR="00530D0C" w:rsidRPr="002F2EBF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compilar a solução GAM.sln no diretório correto</w:t>
      </w:r>
    </w:p>
    <w:p w14:paraId="0F86E2A8" w14:textId="77777777" w:rsidR="00530D0C" w:rsidRPr="002B4902" w:rsidRDefault="00530D0C" w:rsidP="00530D0C">
      <w:pPr>
        <w:ind w:left="0"/>
        <w:jc w:val="both"/>
        <w:rPr>
          <w:b/>
        </w:rPr>
      </w:pPr>
    </w:p>
    <w:p w14:paraId="44B2030D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t>Unit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Tests</w:t>
      </w:r>
      <w:proofErr w:type="spellEnd"/>
    </w:p>
    <w:p w14:paraId="7C2BD027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compilar a solução GamTest.sln (testes unitários)</w:t>
      </w:r>
    </w:p>
    <w:p w14:paraId="37DD5E7B" w14:textId="77777777" w:rsidR="00530D0C" w:rsidRDefault="00530D0C" w:rsidP="00530D0C">
      <w:pPr>
        <w:pStyle w:val="PargrafodaLista"/>
        <w:ind w:left="1008" w:firstLine="432"/>
        <w:jc w:val="both"/>
      </w:pPr>
    </w:p>
    <w:p w14:paraId="427E6754" w14:textId="77777777" w:rsidR="00530D0C" w:rsidRPr="002B4902" w:rsidRDefault="00530D0C" w:rsidP="00530D0C">
      <w:pPr>
        <w:pStyle w:val="PargrafodaLista"/>
        <w:ind w:left="1008" w:firstLine="432"/>
        <w:jc w:val="both"/>
      </w:pPr>
    </w:p>
    <w:p w14:paraId="064EE8C5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t>Publish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Unit</w:t>
      </w:r>
      <w:proofErr w:type="spellEnd"/>
      <w:r w:rsidRPr="000329B0">
        <w:rPr>
          <w:b/>
        </w:rPr>
        <w:t xml:space="preserve"> Test </w:t>
      </w:r>
      <w:proofErr w:type="spellStart"/>
      <w:r w:rsidRPr="000329B0">
        <w:rPr>
          <w:b/>
        </w:rPr>
        <w:t>Results</w:t>
      </w:r>
      <w:proofErr w:type="spellEnd"/>
    </w:p>
    <w:p w14:paraId="1C448C95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criar um ficheiro de resultados (falhas) referente aos testes unitários (os ficheiros ficam guardados na pasta “</w:t>
      </w:r>
      <w:proofErr w:type="spellStart"/>
      <w:r>
        <w:t>TestResults</w:t>
      </w:r>
      <w:proofErr w:type="spellEnd"/>
      <w:r>
        <w:t>”) e, deste modo, podemos analisar o número total de testes, testes que passaram/falharam, entre outros)</w:t>
      </w:r>
    </w:p>
    <w:p w14:paraId="0CD200C1" w14:textId="77777777" w:rsidR="00530D0C" w:rsidRDefault="00530D0C" w:rsidP="00530D0C">
      <w:pPr>
        <w:ind w:left="0"/>
        <w:jc w:val="both"/>
      </w:pPr>
      <w:r w:rsidRPr="001A172B">
        <w:rPr>
          <w:noProof/>
          <w:lang w:eastAsia="pt-PT"/>
        </w:rPr>
        <w:drawing>
          <wp:anchor distT="0" distB="0" distL="114300" distR="114300" simplePos="0" relativeHeight="251792384" behindDoc="1" locked="0" layoutInCell="1" allowOverlap="1" wp14:anchorId="1EB69E46" wp14:editId="2F302375">
            <wp:simplePos x="0" y="0"/>
            <wp:positionH relativeFrom="column">
              <wp:posOffset>-118110</wp:posOffset>
            </wp:positionH>
            <wp:positionV relativeFrom="paragraph">
              <wp:posOffset>393700</wp:posOffset>
            </wp:positionV>
            <wp:extent cx="6486525" cy="701040"/>
            <wp:effectExtent l="0" t="0" r="9525" b="3810"/>
            <wp:wrapTight wrapText="bothSides">
              <wp:wrapPolygon edited="0">
                <wp:start x="0" y="0"/>
                <wp:lineTo x="0" y="21130"/>
                <wp:lineTo x="21568" y="21130"/>
                <wp:lineTo x="21568" y="0"/>
                <wp:lineTo x="0" y="0"/>
              </wp:wrapPolygon>
            </wp:wrapTight>
            <wp:docPr id="3" name="Picture 3" descr="C:\Users\Altra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tra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3B0AC" w14:textId="77777777" w:rsidR="00530D0C" w:rsidRDefault="00530D0C" w:rsidP="00530D0C">
      <w:pPr>
        <w:ind w:left="0"/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3972E989" wp14:editId="64CD00C4">
                <wp:simplePos x="0" y="0"/>
                <wp:positionH relativeFrom="margin">
                  <wp:align>center</wp:align>
                </wp:positionH>
                <wp:positionV relativeFrom="paragraph">
                  <wp:posOffset>984250</wp:posOffset>
                </wp:positionV>
                <wp:extent cx="6486525" cy="167640"/>
                <wp:effectExtent l="0" t="0" r="9525" b="3810"/>
                <wp:wrapTight wrapText="bothSides">
                  <wp:wrapPolygon edited="0">
                    <wp:start x="0" y="0"/>
                    <wp:lineTo x="0" y="19636"/>
                    <wp:lineTo x="21568" y="19636"/>
                    <wp:lineTo x="21568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652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0997F7" w14:textId="17F84E3E" w:rsidR="00566963" w:rsidRPr="003C063E" w:rsidRDefault="00566963" w:rsidP="00530D0C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30" w:name="_Toc5030080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356CE">
                              <w:t>Excerto do ficheiro de resultados (testes)</w:t>
                            </w:r>
                            <w:bookmarkEnd w:id="2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2E989" id="Text Box 11" o:spid="_x0000_s1065" type="#_x0000_t202" style="position:absolute;left:0;text-align:left;margin-left:0;margin-top:77.5pt;width:510.75pt;height:13.2pt;z-index:-2515230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" stroked="f">
                <v:textbox inset="0,0,0,0">
                  <w:txbxContent>
                    <w:p w14:paraId="150997F7" w14:textId="17F84E3E" w:rsidR="00566963" w:rsidRPr="003C063E" w:rsidRDefault="00566963" w:rsidP="00530D0C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31" w:name="_Toc5030080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356CE">
                        <w:t>Excerto do ficheiro de resultados (testes)</w:t>
                      </w:r>
                      <w:bookmarkEnd w:id="23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44D980B" w14:textId="77777777" w:rsidR="00530D0C" w:rsidRDefault="00530D0C" w:rsidP="00530D0C">
      <w:pPr>
        <w:ind w:left="0"/>
        <w:jc w:val="both"/>
      </w:pPr>
    </w:p>
    <w:p w14:paraId="658F7F85" w14:textId="77777777" w:rsidR="00530D0C" w:rsidRDefault="00530D0C" w:rsidP="00530D0C">
      <w:pPr>
        <w:ind w:left="0"/>
        <w:jc w:val="both"/>
      </w:pPr>
    </w:p>
    <w:p w14:paraId="4D1BFE09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lastRenderedPageBreak/>
        <w:t>Archive</w:t>
      </w:r>
      <w:proofErr w:type="spellEnd"/>
    </w:p>
    <w:p w14:paraId="45ED8E9D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arquivar todos os artefactos</w:t>
      </w:r>
    </w:p>
    <w:p w14:paraId="4584F3BA" w14:textId="77777777" w:rsidR="00530D0C" w:rsidRDefault="00530D0C" w:rsidP="00530D0C">
      <w:pPr>
        <w:jc w:val="both"/>
      </w:pPr>
      <w:r>
        <w:rPr>
          <w:noProof/>
          <w:lang w:eastAsia="pt-PT"/>
        </w:rPr>
        <w:drawing>
          <wp:anchor distT="0" distB="0" distL="114300" distR="114300" simplePos="0" relativeHeight="251794432" behindDoc="0" locked="0" layoutInCell="1" allowOverlap="1" wp14:anchorId="317E30A4" wp14:editId="27A34110">
            <wp:simplePos x="0" y="0"/>
            <wp:positionH relativeFrom="column">
              <wp:posOffset>1333500</wp:posOffset>
            </wp:positionH>
            <wp:positionV relativeFrom="paragraph">
              <wp:posOffset>151765</wp:posOffset>
            </wp:positionV>
            <wp:extent cx="3030220" cy="1243965"/>
            <wp:effectExtent l="0" t="0" r="0" b="0"/>
            <wp:wrapTight wrapText="bothSides">
              <wp:wrapPolygon edited="0">
                <wp:start x="0" y="0"/>
                <wp:lineTo x="0" y="21170"/>
                <wp:lineTo x="21455" y="21170"/>
                <wp:lineTo x="2145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87067B" w14:textId="77777777" w:rsidR="00530D0C" w:rsidRDefault="00530D0C" w:rsidP="00530D0C">
      <w:pPr>
        <w:jc w:val="both"/>
      </w:pPr>
    </w:p>
    <w:p w14:paraId="0F106358" w14:textId="77777777" w:rsidR="00530D0C" w:rsidRDefault="00530D0C" w:rsidP="00530D0C">
      <w:pPr>
        <w:jc w:val="both"/>
      </w:pPr>
    </w:p>
    <w:p w14:paraId="02BFE577" w14:textId="77777777" w:rsidR="00530D0C" w:rsidRDefault="00530D0C" w:rsidP="00530D0C">
      <w:pPr>
        <w:jc w:val="both"/>
      </w:pPr>
    </w:p>
    <w:p w14:paraId="16D2A614" w14:textId="77777777" w:rsidR="00530D0C" w:rsidRDefault="00530D0C" w:rsidP="00530D0C">
      <w:pPr>
        <w:jc w:val="both"/>
      </w:pPr>
    </w:p>
    <w:p w14:paraId="2A3A0850" w14:textId="77777777" w:rsidR="00530D0C" w:rsidRDefault="00530D0C" w:rsidP="00530D0C">
      <w:pPr>
        <w:jc w:val="both"/>
      </w:pPr>
    </w:p>
    <w:p w14:paraId="0F5DB4A4" w14:textId="77777777" w:rsidR="00530D0C" w:rsidRDefault="00530D0C" w:rsidP="00530D0C">
      <w:pPr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8A9C319" wp14:editId="3D03BED5">
                <wp:simplePos x="0" y="0"/>
                <wp:positionH relativeFrom="column">
                  <wp:posOffset>749300</wp:posOffset>
                </wp:positionH>
                <wp:positionV relativeFrom="paragraph">
                  <wp:posOffset>102870</wp:posOffset>
                </wp:positionV>
                <wp:extent cx="3985260" cy="167640"/>
                <wp:effectExtent l="0" t="0" r="0" b="3810"/>
                <wp:wrapTight wrapText="bothSides">
                  <wp:wrapPolygon edited="0">
                    <wp:start x="0" y="0"/>
                    <wp:lineTo x="0" y="19636"/>
                    <wp:lineTo x="21476" y="19636"/>
                    <wp:lineTo x="21476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26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17A431" w14:textId="513DCA8C" w:rsidR="00566963" w:rsidRPr="00732C43" w:rsidRDefault="00566963" w:rsidP="00530D0C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32" w:name="_Toc5030080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– Artefactos criados após stage Archive</w:t>
                            </w:r>
                            <w:bookmarkEnd w:id="2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9C319" id="Text Box 10" o:spid="_x0000_s1066" type="#_x0000_t202" style="position:absolute;left:0;text-align:left;margin-left:59pt;margin-top:8.1pt;width:313.8pt;height:13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" stroked="f">
                <v:textbox inset="0,0,0,0">
                  <w:txbxContent>
                    <w:p w14:paraId="2C17A431" w14:textId="513DCA8C" w:rsidR="00566963" w:rsidRPr="00732C43" w:rsidRDefault="00566963" w:rsidP="00530D0C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33" w:name="_Toc5030080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– Artefactos criados após stage Archive</w:t>
                      </w:r>
                      <w:bookmarkEnd w:id="233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8E7A74F" w14:textId="77777777" w:rsidR="00530D0C" w:rsidRDefault="00530D0C" w:rsidP="00530D0C">
      <w:pPr>
        <w:jc w:val="both"/>
      </w:pPr>
    </w:p>
    <w:p w14:paraId="0A0A503A" w14:textId="77777777" w:rsidR="00530D0C" w:rsidRDefault="00530D0C" w:rsidP="00530D0C">
      <w:pPr>
        <w:jc w:val="both"/>
      </w:pPr>
    </w:p>
    <w:p w14:paraId="48B48255" w14:textId="77777777" w:rsidR="00530D0C" w:rsidRDefault="00530D0C" w:rsidP="00530D0C">
      <w:pPr>
        <w:jc w:val="both"/>
      </w:pPr>
      <w:r w:rsidRPr="00946955">
        <w:t xml:space="preserve">É de salientar que o pipeline realiza </w:t>
      </w:r>
      <w:r w:rsidRPr="00105A33">
        <w:rPr>
          <w:i/>
        </w:rPr>
        <w:t>builds</w:t>
      </w:r>
      <w:r w:rsidRPr="00946955">
        <w:t xml:space="preserve"> periódicas </w:t>
      </w:r>
      <w:r>
        <w:t xml:space="preserve">de </w:t>
      </w:r>
      <w:r w:rsidRPr="00946955">
        <w:t xml:space="preserve">hora a hora. Para a implementação do pipeline foi necessário a instalação de alguns </w:t>
      </w:r>
      <w:r w:rsidRPr="00411ABC">
        <w:rPr>
          <w:i/>
        </w:rPr>
        <w:t>plugins</w:t>
      </w:r>
      <w:r w:rsidRPr="00946955">
        <w:t xml:space="preserve">, tais como: </w:t>
      </w:r>
      <w:proofErr w:type="spellStart"/>
      <w:r w:rsidRPr="00946955">
        <w:rPr>
          <w:i/>
        </w:rPr>
        <w:t>Credentials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Git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MSBuild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Nuget</w:t>
      </w:r>
      <w:proofErr w:type="spellEnd"/>
      <w:r w:rsidRPr="00946955">
        <w:rPr>
          <w:i/>
        </w:rPr>
        <w:t xml:space="preserve"> Plugin, Pipeline, Pipeline: </w:t>
      </w:r>
      <w:proofErr w:type="spellStart"/>
      <w:r w:rsidRPr="00946955">
        <w:rPr>
          <w:i/>
        </w:rPr>
        <w:t>Stage</w:t>
      </w:r>
      <w:proofErr w:type="spellEnd"/>
      <w:r w:rsidRPr="00946955">
        <w:rPr>
          <w:i/>
        </w:rPr>
        <w:t xml:space="preserve"> View Plugin, </w:t>
      </w:r>
      <w:proofErr w:type="spellStart"/>
      <w:r w:rsidRPr="00946955">
        <w:rPr>
          <w:i/>
        </w:rPr>
        <w:t>MSTest</w:t>
      </w:r>
      <w:proofErr w:type="spellEnd"/>
      <w:r w:rsidRPr="00946955">
        <w:rPr>
          <w:i/>
        </w:rPr>
        <w:t xml:space="preserve"> Plugin e </w:t>
      </w:r>
      <w:proofErr w:type="spellStart"/>
      <w:r w:rsidRPr="00946955">
        <w:rPr>
          <w:i/>
        </w:rPr>
        <w:t>XUnit</w:t>
      </w:r>
      <w:proofErr w:type="spellEnd"/>
      <w:r w:rsidRPr="00946955">
        <w:rPr>
          <w:i/>
        </w:rPr>
        <w:t xml:space="preserve"> Plugin.</w:t>
      </w:r>
    </w:p>
    <w:p w14:paraId="4FF8D8BC" w14:textId="77777777" w:rsidR="00530D0C" w:rsidRDefault="00530D0C" w:rsidP="00530D0C">
      <w:pPr>
        <w:jc w:val="both"/>
      </w:pPr>
      <w:r w:rsidRPr="002F2EBF">
        <w:rPr>
          <w:noProof/>
          <w:lang w:eastAsia="pt-PT"/>
        </w:rPr>
        <w:drawing>
          <wp:anchor distT="0" distB="0" distL="114300" distR="114300" simplePos="0" relativeHeight="251796480" behindDoc="1" locked="0" layoutInCell="1" allowOverlap="1" wp14:anchorId="572DB537" wp14:editId="53BCB7D0">
            <wp:simplePos x="0" y="0"/>
            <wp:positionH relativeFrom="column">
              <wp:posOffset>993140</wp:posOffset>
            </wp:positionH>
            <wp:positionV relativeFrom="paragraph">
              <wp:posOffset>110490</wp:posOffset>
            </wp:positionV>
            <wp:extent cx="4545965" cy="2196465"/>
            <wp:effectExtent l="0" t="0" r="6985" b="0"/>
            <wp:wrapTight wrapText="bothSides">
              <wp:wrapPolygon edited="0">
                <wp:start x="0" y="0"/>
                <wp:lineTo x="0" y="21356"/>
                <wp:lineTo x="21543" y="21356"/>
                <wp:lineTo x="2154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tran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4FF1BFE4" wp14:editId="09E47684">
                <wp:simplePos x="0" y="0"/>
                <wp:positionH relativeFrom="column">
                  <wp:posOffset>121920</wp:posOffset>
                </wp:positionH>
                <wp:positionV relativeFrom="paragraph">
                  <wp:posOffset>2364105</wp:posOffset>
                </wp:positionV>
                <wp:extent cx="5943600" cy="25971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2ADE4" w14:textId="64678B40" w:rsidR="00566963" w:rsidRPr="00947990" w:rsidRDefault="00566963" w:rsidP="00530D0C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34" w:name="_Toc50300806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- Stage View Pipeline</w:t>
                            </w:r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1BFE4" id="Text Box 13" o:spid="_x0000_s1067" type="#_x0000_t202" style="position:absolute;left:0;text-align:left;margin-left:9.6pt;margin-top:186.15pt;width:468pt;height:20.45pt;z-index:-2515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" stroked="f">
                <v:textbox style="mso-fit-shape-to-text:t" inset="0,0,0,0">
                  <w:txbxContent>
                    <w:p w14:paraId="2202ADE4" w14:textId="64678B40" w:rsidR="00566963" w:rsidRPr="00947990" w:rsidRDefault="00566963" w:rsidP="00530D0C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35" w:name="_Toc50300806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- Stage View Pipeline</w:t>
                      </w:r>
                      <w:bookmarkEnd w:id="23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89F86AE" w14:textId="77777777" w:rsidR="00530D0C" w:rsidRDefault="00530D0C" w:rsidP="00530D0C">
      <w:pPr>
        <w:jc w:val="both"/>
      </w:pPr>
    </w:p>
    <w:p w14:paraId="3AFE87A5" w14:textId="77777777" w:rsidR="00530D0C" w:rsidRDefault="00530D0C" w:rsidP="00530D0C">
      <w:pPr>
        <w:jc w:val="both"/>
      </w:pPr>
    </w:p>
    <w:p w14:paraId="51A694E4" w14:textId="77777777" w:rsidR="00530D0C" w:rsidRDefault="00530D0C" w:rsidP="00530D0C">
      <w:pPr>
        <w:jc w:val="both"/>
      </w:pPr>
    </w:p>
    <w:p w14:paraId="7EAAC165" w14:textId="77777777" w:rsidR="00530D0C" w:rsidRDefault="00530D0C" w:rsidP="00530D0C">
      <w:pPr>
        <w:jc w:val="both"/>
      </w:pPr>
    </w:p>
    <w:p w14:paraId="77CA4656" w14:textId="77777777" w:rsidR="00530D0C" w:rsidRDefault="00530D0C" w:rsidP="00530D0C">
      <w:pPr>
        <w:jc w:val="both"/>
      </w:pPr>
    </w:p>
    <w:p w14:paraId="25F93AD1" w14:textId="77777777" w:rsidR="00530D0C" w:rsidRDefault="00530D0C" w:rsidP="00530D0C">
      <w:pPr>
        <w:jc w:val="both"/>
      </w:pPr>
    </w:p>
    <w:p w14:paraId="65523B37" w14:textId="77777777" w:rsidR="00530D0C" w:rsidRPr="00875462" w:rsidRDefault="00530D0C" w:rsidP="00530D0C">
      <w:pPr>
        <w:jc w:val="both"/>
      </w:pPr>
    </w:p>
    <w:p w14:paraId="009AE437" w14:textId="12CD566E" w:rsidR="00BF7D74" w:rsidRDefault="00BF7D74" w:rsidP="00A25EC7">
      <w:pPr>
        <w:jc w:val="both"/>
      </w:pPr>
    </w:p>
    <w:p w14:paraId="6A797826" w14:textId="77777777" w:rsidR="00BF7D74" w:rsidRDefault="00BF7D74" w:rsidP="00A25EC7">
      <w:pPr>
        <w:jc w:val="both"/>
      </w:pPr>
    </w:p>
    <w:p w14:paraId="54A83053" w14:textId="46141D85" w:rsidR="00A25EC7" w:rsidRDefault="00A25EC7" w:rsidP="00A25EC7">
      <w:pPr>
        <w:jc w:val="both"/>
      </w:pPr>
    </w:p>
    <w:p w14:paraId="0CBD4D1D" w14:textId="7C64A0D9" w:rsidR="00A25EC7" w:rsidRDefault="00A25EC7" w:rsidP="00A25EC7">
      <w:pPr>
        <w:jc w:val="both"/>
      </w:pPr>
    </w:p>
    <w:p w14:paraId="3C69FD4D" w14:textId="77777777" w:rsidR="00A25EC7" w:rsidRDefault="00A25EC7" w:rsidP="00A25EC7">
      <w:pPr>
        <w:jc w:val="both"/>
      </w:pPr>
    </w:p>
    <w:p w14:paraId="31107841" w14:textId="77777777" w:rsidR="00295481" w:rsidRDefault="00295481" w:rsidP="00A25EC7">
      <w:pPr>
        <w:jc w:val="both"/>
      </w:pPr>
    </w:p>
    <w:p w14:paraId="5FE2124E" w14:textId="77777777" w:rsidR="00295481" w:rsidRPr="00875462" w:rsidRDefault="00295481" w:rsidP="00A25EC7">
      <w:pPr>
        <w:jc w:val="both"/>
      </w:pPr>
    </w:p>
    <w:p w14:paraId="165F8204" w14:textId="659B8AF3" w:rsidR="002F7354" w:rsidRDefault="002F7354" w:rsidP="00092C57">
      <w:pPr>
        <w:pStyle w:val="Ttulo1"/>
      </w:pPr>
      <w:bookmarkStart w:id="236" w:name="_Toc503008141"/>
      <w:r>
        <w:lastRenderedPageBreak/>
        <w:t>Distribuição de tarefas</w:t>
      </w:r>
      <w:bookmarkEnd w:id="236"/>
    </w:p>
    <w:p w14:paraId="24B6E160" w14:textId="3D00C936" w:rsidR="0098618D" w:rsidRDefault="0098618D" w:rsidP="00875462">
      <w:pPr>
        <w:jc w:val="both"/>
        <w:rPr>
          <w:color w:val="auto"/>
        </w:rPr>
      </w:pPr>
      <w:r w:rsidRPr="00875462">
        <w:rPr>
          <w:color w:val="auto"/>
        </w:rPr>
        <w:t xml:space="preserve">A distribuição </w:t>
      </w:r>
      <w:r w:rsidR="00875462" w:rsidRPr="00875462">
        <w:rPr>
          <w:color w:val="auto"/>
        </w:rPr>
        <w:t>de tarefas foi realizada</w:t>
      </w:r>
      <w:r w:rsidR="00875462">
        <w:rPr>
          <w:color w:val="auto"/>
        </w:rPr>
        <w:t xml:space="preserve"> </w:t>
      </w:r>
      <w:r w:rsidR="00875462" w:rsidRPr="00875462">
        <w:rPr>
          <w:color w:val="auto"/>
        </w:rPr>
        <w:t xml:space="preserve">através de um </w:t>
      </w:r>
      <w:r w:rsidR="00875462" w:rsidRPr="00875462">
        <w:rPr>
          <w:i/>
          <w:color w:val="auto"/>
        </w:rPr>
        <w:t>board</w:t>
      </w:r>
      <w:r w:rsidR="00875462" w:rsidRPr="00875462">
        <w:rPr>
          <w:color w:val="auto"/>
        </w:rPr>
        <w:t xml:space="preserve">, usando a ferramenta </w:t>
      </w:r>
      <w:r w:rsidR="00875462" w:rsidRPr="00D06DE7">
        <w:rPr>
          <w:color w:val="auto"/>
        </w:rPr>
        <w:t>Trello</w:t>
      </w:r>
      <w:r w:rsidR="00875462" w:rsidRPr="00875462">
        <w:rPr>
          <w:color w:val="auto"/>
        </w:rPr>
        <w:t xml:space="preserve">. Esta ferramenta é muito flexível, auxilia na criação de tarefas podendo </w:t>
      </w:r>
      <w:r w:rsidR="00A43360">
        <w:rPr>
          <w:color w:val="auto"/>
        </w:rPr>
        <w:t xml:space="preserve">a mesma ser </w:t>
      </w:r>
      <w:r w:rsidR="00A43360" w:rsidRPr="00875462">
        <w:rPr>
          <w:color w:val="auto"/>
        </w:rPr>
        <w:t>atribuí</w:t>
      </w:r>
      <w:r w:rsidR="00A43360">
        <w:rPr>
          <w:color w:val="auto"/>
        </w:rPr>
        <w:t>da</w:t>
      </w:r>
      <w:r w:rsidR="00875462" w:rsidRPr="00875462">
        <w:rPr>
          <w:color w:val="auto"/>
        </w:rPr>
        <w:t xml:space="preserve"> a um membro da equipa e </w:t>
      </w:r>
      <w:r w:rsidR="00A43360">
        <w:rPr>
          <w:color w:val="auto"/>
        </w:rPr>
        <w:t xml:space="preserve">passar por </w:t>
      </w:r>
      <w:r w:rsidR="00875462">
        <w:rPr>
          <w:color w:val="auto"/>
        </w:rPr>
        <w:t xml:space="preserve">diferentes estados (To Do, Doing, Done). Os requisitos são denominados </w:t>
      </w:r>
      <w:r w:rsidR="00875462" w:rsidRPr="00875462">
        <w:rPr>
          <w:i/>
          <w:color w:val="auto"/>
        </w:rPr>
        <w:t>cards</w:t>
      </w:r>
      <w:r w:rsidR="00875462">
        <w:rPr>
          <w:color w:val="auto"/>
        </w:rPr>
        <w:t xml:space="preserve">, e podem ser </w:t>
      </w:r>
      <w:r w:rsidR="00A43360">
        <w:rPr>
          <w:color w:val="auto"/>
        </w:rPr>
        <w:t>deslocados</w:t>
      </w:r>
      <w:r w:rsidR="00875462">
        <w:rPr>
          <w:color w:val="auto"/>
        </w:rPr>
        <w:t xml:space="preserve"> consoante o estado em que se encontra</w:t>
      </w:r>
      <w:r w:rsidR="00A43360">
        <w:rPr>
          <w:color w:val="auto"/>
        </w:rPr>
        <w:t>m</w:t>
      </w:r>
      <w:r w:rsidR="00875462">
        <w:rPr>
          <w:color w:val="auto"/>
        </w:rPr>
        <w:t xml:space="preserve">. </w:t>
      </w:r>
    </w:p>
    <w:p w14:paraId="459192D9" w14:textId="62FF2589" w:rsidR="00875462" w:rsidRDefault="00875462" w:rsidP="00875462">
      <w:pPr>
        <w:jc w:val="both"/>
        <w:rPr>
          <w:color w:val="auto"/>
        </w:rPr>
      </w:pPr>
      <w:r>
        <w:rPr>
          <w:color w:val="auto"/>
        </w:rPr>
        <w:t xml:space="preserve">Na tabela 2 apresentamos os requisitos que foram atribuídos a cada membro da equipa. É de salientar </w:t>
      </w:r>
      <w:r w:rsidR="00AB2FAF">
        <w:rPr>
          <w:color w:val="auto"/>
        </w:rPr>
        <w:t>que os cinco requisitos com asterisco (*) foram distribuídos, um p</w:t>
      </w:r>
      <w:r w:rsidR="00A7765F">
        <w:rPr>
          <w:color w:val="auto"/>
        </w:rPr>
        <w:t>or</w:t>
      </w:r>
      <w:r w:rsidR="00AB2FAF">
        <w:rPr>
          <w:color w:val="auto"/>
        </w:rPr>
        <w:t xml:space="preserve"> cada elemento.</w:t>
      </w:r>
    </w:p>
    <w:p w14:paraId="13EAC7C4" w14:textId="77777777" w:rsidR="00875462" w:rsidRDefault="00875462" w:rsidP="00875462">
      <w:pPr>
        <w:jc w:val="both"/>
        <w:rPr>
          <w:color w:val="auto"/>
        </w:rPr>
      </w:pPr>
    </w:p>
    <w:p w14:paraId="4E6FE7F2" w14:textId="6E3D6F6B" w:rsidR="00823155" w:rsidRDefault="00823155" w:rsidP="00823155">
      <w:pPr>
        <w:pStyle w:val="Legenda"/>
        <w:keepNext/>
        <w:jc w:val="center"/>
      </w:pPr>
      <w:bookmarkStart w:id="237" w:name="_Toc502960730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57DC6">
        <w:rPr>
          <w:noProof/>
        </w:rPr>
        <w:t>2</w:t>
      </w:r>
      <w:r>
        <w:fldChar w:fldCharType="end"/>
      </w:r>
      <w:r>
        <w:t xml:space="preserve"> </w:t>
      </w:r>
      <w:r w:rsidR="00407DE2">
        <w:t>–</w:t>
      </w:r>
      <w:r>
        <w:t xml:space="preserve"> Distribuição tarefas</w:t>
      </w:r>
      <w:bookmarkEnd w:id="237"/>
    </w:p>
    <w:tbl>
      <w:tblPr>
        <w:tblStyle w:val="TabeladeLista6Colorida-Destaque11"/>
        <w:tblW w:w="9670" w:type="dxa"/>
        <w:tblLook w:val="04A0" w:firstRow="1" w:lastRow="0" w:firstColumn="1" w:lastColumn="0" w:noHBand="0" w:noVBand="1"/>
      </w:tblPr>
      <w:tblGrid>
        <w:gridCol w:w="1223"/>
        <w:gridCol w:w="5860"/>
        <w:gridCol w:w="2587"/>
      </w:tblGrid>
      <w:tr w:rsidR="00AD6EF0" w:rsidRPr="00847B7E" w14:paraId="528AD2D0" w14:textId="77777777" w:rsidTr="008231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32EAEB6" w14:textId="77777777" w:rsidR="00AD6EF0" w:rsidRPr="00847B7E" w:rsidRDefault="00AD6EF0" w:rsidP="00823155">
            <w:pPr>
              <w:ind w:left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</w:t>
            </w:r>
          </w:p>
        </w:tc>
        <w:tc>
          <w:tcPr>
            <w:tcW w:w="5860" w:type="dxa"/>
            <w:vAlign w:val="center"/>
          </w:tcPr>
          <w:p w14:paraId="20F15223" w14:textId="77777777" w:rsidR="00AD6EF0" w:rsidRPr="00847B7E" w:rsidRDefault="00AD6EF0" w:rsidP="00823155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Identificação</w:t>
            </w:r>
          </w:p>
        </w:tc>
        <w:tc>
          <w:tcPr>
            <w:tcW w:w="2587" w:type="dxa"/>
            <w:vAlign w:val="center"/>
          </w:tcPr>
          <w:p w14:paraId="64E8D045" w14:textId="2ED81625" w:rsidR="00AD6EF0" w:rsidRPr="00847B7E" w:rsidRDefault="00AD6EF0" w:rsidP="00823155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Membro</w:t>
            </w:r>
          </w:p>
        </w:tc>
      </w:tr>
      <w:tr w:rsidR="00616884" w:rsidRPr="00847B7E" w14:paraId="5862355E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2C6570C" w14:textId="784E9E2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</w:t>
            </w:r>
          </w:p>
        </w:tc>
        <w:tc>
          <w:tcPr>
            <w:tcW w:w="5860" w:type="dxa"/>
            <w:vAlign w:val="center"/>
          </w:tcPr>
          <w:p w14:paraId="7E0626E5" w14:textId="4DD19D92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587" w:type="dxa"/>
            <w:vAlign w:val="center"/>
          </w:tcPr>
          <w:p w14:paraId="4D0F2098" w14:textId="0205C26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58153761" w14:textId="77777777" w:rsidTr="00823155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AA6424C" w14:textId="1CD6D58D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REQ_2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674A2DB5" w14:textId="26A9E7C5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587" w:type="dxa"/>
            <w:vAlign w:val="center"/>
          </w:tcPr>
          <w:p w14:paraId="23C85943" w14:textId="0BF6AC5F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01554E67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0FA6E7D" w14:textId="65E2DC97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REQ_3</w:t>
            </w:r>
          </w:p>
        </w:tc>
        <w:tc>
          <w:tcPr>
            <w:tcW w:w="5860" w:type="dxa"/>
            <w:vAlign w:val="center"/>
          </w:tcPr>
          <w:p w14:paraId="626D7A9D" w14:textId="5FCA919F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r w:rsidRPr="00946858">
              <w:rPr>
                <w:rFonts w:asciiTheme="minorHAnsi" w:hAnsiTheme="minorHAnsi"/>
                <w:i/>
                <w:color w:val="auto"/>
              </w:rPr>
              <w:t>Activity report</w:t>
            </w:r>
          </w:p>
        </w:tc>
        <w:tc>
          <w:tcPr>
            <w:tcW w:w="2587" w:type="dxa"/>
            <w:vAlign w:val="center"/>
          </w:tcPr>
          <w:p w14:paraId="1D05C4A2" w14:textId="68CA6C5E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67A2CB6B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0AD66D6" w14:textId="5C7F8922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REQ_4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574EFA08" w14:textId="19932710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Esclarecimento de dúvidas ao utente</w:t>
            </w:r>
          </w:p>
        </w:tc>
        <w:tc>
          <w:tcPr>
            <w:tcW w:w="2587" w:type="dxa"/>
            <w:vAlign w:val="center"/>
          </w:tcPr>
          <w:p w14:paraId="0BDAE57E" w14:textId="49303A14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6B5BB526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B62ADFF" w14:textId="7F67D380" w:rsidR="00616884" w:rsidRPr="00847B7E" w:rsidRDefault="00616884" w:rsidP="00616884">
            <w:pPr>
              <w:ind w:left="0"/>
              <w:rPr>
                <w:rFonts w:asciiTheme="minorHAnsi" w:hAnsiTheme="minorHAnsi"/>
                <w:b w:val="0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43B9FF94" w14:textId="55EA4F50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Marcação/Cancelamento da consulta inicial</w:t>
            </w:r>
          </w:p>
        </w:tc>
        <w:tc>
          <w:tcPr>
            <w:tcW w:w="2587" w:type="dxa"/>
            <w:vAlign w:val="center"/>
          </w:tcPr>
          <w:p w14:paraId="518EB8FD" w14:textId="29E971F5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2F0C526E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8415A95" w14:textId="07803ADC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REQ_6</w:t>
            </w:r>
          </w:p>
        </w:tc>
        <w:tc>
          <w:tcPr>
            <w:tcW w:w="5860" w:type="dxa"/>
            <w:vAlign w:val="center"/>
          </w:tcPr>
          <w:p w14:paraId="3E3CCFA2" w14:textId="1458BD77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587" w:type="dxa"/>
            <w:vAlign w:val="center"/>
          </w:tcPr>
          <w:p w14:paraId="3DF65AF6" w14:textId="10085E80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61EAC5CA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6C30F3F" w14:textId="7FBE463D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REQ_7</w:t>
            </w:r>
          </w:p>
        </w:tc>
        <w:tc>
          <w:tcPr>
            <w:tcW w:w="5860" w:type="dxa"/>
            <w:vAlign w:val="center"/>
          </w:tcPr>
          <w:p w14:paraId="042C89BB" w14:textId="3AFE320E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587" w:type="dxa"/>
            <w:vAlign w:val="center"/>
          </w:tcPr>
          <w:p w14:paraId="3BAC73FF" w14:textId="13508B99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0DB9C438" w14:textId="77777777" w:rsidTr="00823155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6B2D384" w14:textId="6EF8C513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REQ_8</w:t>
            </w:r>
          </w:p>
        </w:tc>
        <w:tc>
          <w:tcPr>
            <w:tcW w:w="5860" w:type="dxa"/>
            <w:vAlign w:val="center"/>
          </w:tcPr>
          <w:p w14:paraId="15692F78" w14:textId="0BDB6CE1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587" w:type="dxa"/>
            <w:vAlign w:val="center"/>
          </w:tcPr>
          <w:p w14:paraId="7F4ED120" w14:textId="184FC5B3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659DB010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AA95B1B" w14:textId="3F146EF5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REQ_9</w:t>
            </w:r>
          </w:p>
        </w:tc>
        <w:tc>
          <w:tcPr>
            <w:tcW w:w="5860" w:type="dxa"/>
            <w:vAlign w:val="center"/>
          </w:tcPr>
          <w:p w14:paraId="3E18EE94" w14:textId="04FA27B7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587" w:type="dxa"/>
            <w:vAlign w:val="center"/>
          </w:tcPr>
          <w:p w14:paraId="5D858073" w14:textId="459BF4A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  <w:tr w:rsidR="00616884" w:rsidRPr="00847B7E" w14:paraId="73BCBFAF" w14:textId="77777777" w:rsidTr="00823155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D78526A" w14:textId="1D366ED1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REQ_10</w:t>
            </w:r>
          </w:p>
        </w:tc>
        <w:tc>
          <w:tcPr>
            <w:tcW w:w="5860" w:type="dxa"/>
            <w:vAlign w:val="center"/>
          </w:tcPr>
          <w:p w14:paraId="3BFEAF55" w14:textId="363D13E6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587" w:type="dxa"/>
            <w:vAlign w:val="center"/>
          </w:tcPr>
          <w:p w14:paraId="34992F6A" w14:textId="64C0EC9C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097CFB22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B129609" w14:textId="58D4E8D0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REQ_11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03129BAF" w14:textId="0CDC50F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587" w:type="dxa"/>
            <w:vAlign w:val="center"/>
          </w:tcPr>
          <w:p w14:paraId="7BEB35D4" w14:textId="53ED1B2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6F6E960D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ABB0E29" w14:textId="521BD717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REQ_12</w:t>
            </w:r>
          </w:p>
        </w:tc>
        <w:tc>
          <w:tcPr>
            <w:tcW w:w="5860" w:type="dxa"/>
            <w:vAlign w:val="center"/>
          </w:tcPr>
          <w:p w14:paraId="151B0753" w14:textId="4C6E1D59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587" w:type="dxa"/>
            <w:vAlign w:val="center"/>
          </w:tcPr>
          <w:p w14:paraId="48F4B91E" w14:textId="59D6FB7B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  <w:tr w:rsidR="00616884" w:rsidRPr="00847B7E" w14:paraId="30C0E85A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07F6EFB" w14:textId="4A6EBDC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REQ_13</w:t>
            </w:r>
          </w:p>
        </w:tc>
        <w:tc>
          <w:tcPr>
            <w:tcW w:w="5860" w:type="dxa"/>
            <w:vAlign w:val="center"/>
          </w:tcPr>
          <w:p w14:paraId="33D14935" w14:textId="30DECCF7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587" w:type="dxa"/>
            <w:vAlign w:val="center"/>
          </w:tcPr>
          <w:p w14:paraId="7EF24EAB" w14:textId="64D68DC0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3DA41F30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39E880E" w14:textId="6EAA14F9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REQ_14</w:t>
            </w:r>
          </w:p>
        </w:tc>
        <w:tc>
          <w:tcPr>
            <w:tcW w:w="5860" w:type="dxa"/>
            <w:vAlign w:val="center"/>
          </w:tcPr>
          <w:p w14:paraId="23D6663E" w14:textId="5239848F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587" w:type="dxa"/>
            <w:vAlign w:val="center"/>
          </w:tcPr>
          <w:p w14:paraId="731D1463" w14:textId="699459DE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1F65F6EF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5C4D4CC7" w14:textId="0E7229C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1C874E0E" w14:textId="2ED820A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Consulta dos resultados do espermograma</w:t>
            </w:r>
          </w:p>
        </w:tc>
        <w:tc>
          <w:tcPr>
            <w:tcW w:w="2587" w:type="dxa"/>
            <w:vAlign w:val="center"/>
          </w:tcPr>
          <w:p w14:paraId="0DCA27CF" w14:textId="73E905B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</w:tbl>
    <w:p w14:paraId="257DE045" w14:textId="69CA9153" w:rsidR="0098618D" w:rsidRDefault="0098618D" w:rsidP="00407DE2">
      <w:pPr>
        <w:ind w:left="0"/>
      </w:pPr>
    </w:p>
    <w:p w14:paraId="1B3619FC" w14:textId="345AC07D" w:rsidR="00616884" w:rsidRDefault="00616884" w:rsidP="00407DE2">
      <w:pPr>
        <w:ind w:left="0"/>
      </w:pPr>
    </w:p>
    <w:p w14:paraId="189742AB" w14:textId="77777777" w:rsidR="00616884" w:rsidRDefault="00616884" w:rsidP="00407DE2">
      <w:pPr>
        <w:ind w:left="0"/>
      </w:pPr>
    </w:p>
    <w:p w14:paraId="1160B66D" w14:textId="5FC9B8EC" w:rsidR="002F2EBF" w:rsidRDefault="002F2EBF" w:rsidP="00092C57">
      <w:pPr>
        <w:pStyle w:val="Ttulo1"/>
      </w:pPr>
      <w:bookmarkStart w:id="238" w:name="_Toc503008142"/>
      <w:r>
        <w:lastRenderedPageBreak/>
        <w:t>Tempos</w:t>
      </w:r>
      <w:bookmarkEnd w:id="238"/>
    </w:p>
    <w:p w14:paraId="11123C78" w14:textId="77777777" w:rsidR="002F2EBF" w:rsidRDefault="002F2EBF" w:rsidP="00407DE2">
      <w:pPr>
        <w:ind w:left="0"/>
      </w:pPr>
    </w:p>
    <w:p w14:paraId="262C681C" w14:textId="3B8DA171" w:rsidR="00AA1654" w:rsidRDefault="00AA1654" w:rsidP="00AA1654">
      <w:pPr>
        <w:pStyle w:val="Legenda"/>
        <w:keepNext/>
        <w:jc w:val="center"/>
      </w:pPr>
      <w:bookmarkStart w:id="239" w:name="_Toc50296073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57DC6">
        <w:rPr>
          <w:noProof/>
        </w:rPr>
        <w:t>3</w:t>
      </w:r>
      <w:r>
        <w:fldChar w:fldCharType="end"/>
      </w:r>
      <w:r>
        <w:t xml:space="preserve"> - Duração de cada requisito</w:t>
      </w:r>
      <w:bookmarkEnd w:id="239"/>
    </w:p>
    <w:tbl>
      <w:tblPr>
        <w:tblStyle w:val="TabeladeLista6Colorida-Destaque11"/>
        <w:tblW w:w="10774" w:type="dxa"/>
        <w:tblInd w:w="-700" w:type="dxa"/>
        <w:tblLook w:val="04A0" w:firstRow="1" w:lastRow="0" w:firstColumn="1" w:lastColumn="0" w:noHBand="0" w:noVBand="1"/>
      </w:tblPr>
      <w:tblGrid>
        <w:gridCol w:w="1133"/>
        <w:gridCol w:w="5813"/>
        <w:gridCol w:w="2410"/>
        <w:gridCol w:w="1418"/>
      </w:tblGrid>
      <w:tr w:rsidR="005428AA" w14:paraId="790729D3" w14:textId="77777777" w:rsidTr="00542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9861C5E" w14:textId="4B840751" w:rsidR="00A43360" w:rsidRPr="00A43360" w:rsidRDefault="00A43360" w:rsidP="00A43360">
            <w:pPr>
              <w:ind w:left="0"/>
              <w:jc w:val="center"/>
              <w:rPr>
                <w:b w:val="0"/>
              </w:rPr>
            </w:pPr>
            <w:r w:rsidRPr="00A43360">
              <w:rPr>
                <w:b w:val="0"/>
              </w:rPr>
              <w:t>Id</w:t>
            </w:r>
          </w:p>
        </w:tc>
        <w:tc>
          <w:tcPr>
            <w:tcW w:w="5813" w:type="dxa"/>
          </w:tcPr>
          <w:p w14:paraId="48FB0E0D" w14:textId="0EC6E953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Identificação</w:t>
            </w:r>
          </w:p>
        </w:tc>
        <w:tc>
          <w:tcPr>
            <w:tcW w:w="2410" w:type="dxa"/>
          </w:tcPr>
          <w:p w14:paraId="6256E2A3" w14:textId="361E32CD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Membro</w:t>
            </w:r>
          </w:p>
        </w:tc>
        <w:tc>
          <w:tcPr>
            <w:tcW w:w="1418" w:type="dxa"/>
          </w:tcPr>
          <w:p w14:paraId="3A415FDB" w14:textId="52BA16BA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Duração</w:t>
            </w:r>
          </w:p>
        </w:tc>
      </w:tr>
      <w:tr w:rsidR="00616884" w14:paraId="61573058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2DC789E" w14:textId="751D5E2B" w:rsidR="00616884" w:rsidRDefault="00616884" w:rsidP="00616884">
            <w:pPr>
              <w:ind w:left="0"/>
              <w:jc w:val="center"/>
            </w:pPr>
            <w:r>
              <w:t>REQ_1</w:t>
            </w:r>
          </w:p>
        </w:tc>
        <w:tc>
          <w:tcPr>
            <w:tcW w:w="5813" w:type="dxa"/>
            <w:vAlign w:val="center"/>
          </w:tcPr>
          <w:p w14:paraId="7F0C0DB3" w14:textId="3B95C985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410" w:type="dxa"/>
            <w:vAlign w:val="center"/>
          </w:tcPr>
          <w:p w14:paraId="0C769719" w14:textId="266D31F4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3C8F525B" w14:textId="18B42AC9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0953B4F8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8E67E27" w14:textId="753376B6" w:rsidR="00616884" w:rsidRDefault="00616884" w:rsidP="00616884">
            <w:pPr>
              <w:ind w:left="0"/>
              <w:jc w:val="center"/>
            </w:pPr>
            <w:r>
              <w:t>REQ_2</w:t>
            </w:r>
          </w:p>
        </w:tc>
        <w:tc>
          <w:tcPr>
            <w:tcW w:w="5813" w:type="dxa"/>
            <w:vAlign w:val="center"/>
          </w:tcPr>
          <w:p w14:paraId="6D82845E" w14:textId="2A09F96D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410" w:type="dxa"/>
            <w:vAlign w:val="center"/>
          </w:tcPr>
          <w:p w14:paraId="431D010F" w14:textId="26560249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4ABE807A" w14:textId="024301E4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="00616884">
              <w:t>h</w:t>
            </w:r>
          </w:p>
        </w:tc>
      </w:tr>
      <w:tr w:rsidR="00616884" w14:paraId="0800CA7B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B52501A" w14:textId="78609776" w:rsidR="00616884" w:rsidRDefault="00616884" w:rsidP="00616884">
            <w:pPr>
              <w:ind w:left="0"/>
              <w:jc w:val="center"/>
            </w:pPr>
            <w:r>
              <w:t>REQ_3</w:t>
            </w:r>
          </w:p>
        </w:tc>
        <w:tc>
          <w:tcPr>
            <w:tcW w:w="5813" w:type="dxa"/>
            <w:vAlign w:val="center"/>
          </w:tcPr>
          <w:p w14:paraId="4FD7F69F" w14:textId="6EAEB61E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r w:rsidRPr="00946858">
              <w:rPr>
                <w:rFonts w:asciiTheme="minorHAnsi" w:hAnsiTheme="minorHAnsi"/>
                <w:i/>
                <w:color w:val="auto"/>
              </w:rPr>
              <w:t>Activity report</w:t>
            </w:r>
          </w:p>
        </w:tc>
        <w:tc>
          <w:tcPr>
            <w:tcW w:w="2410" w:type="dxa"/>
            <w:vAlign w:val="center"/>
          </w:tcPr>
          <w:p w14:paraId="2B1D114C" w14:textId="0DD71BF9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152D5ACB" w14:textId="2FA0D0F9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  <w:tr w:rsidR="00616884" w14:paraId="198DFD3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1649505" w14:textId="2FE08A05" w:rsidR="00616884" w:rsidRDefault="00616884" w:rsidP="00616884">
            <w:pPr>
              <w:ind w:left="0"/>
              <w:jc w:val="center"/>
            </w:pPr>
            <w:r>
              <w:t>REQ_4</w:t>
            </w:r>
          </w:p>
        </w:tc>
        <w:tc>
          <w:tcPr>
            <w:tcW w:w="5813" w:type="dxa"/>
            <w:vAlign w:val="center"/>
          </w:tcPr>
          <w:p w14:paraId="2AB5AD78" w14:textId="338F25B3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Chatbot – Esclarecimento de dúvidas ao utente</w:t>
            </w:r>
          </w:p>
        </w:tc>
        <w:tc>
          <w:tcPr>
            <w:tcW w:w="2410" w:type="dxa"/>
            <w:vAlign w:val="center"/>
          </w:tcPr>
          <w:p w14:paraId="16CCA778" w14:textId="3C24FB0A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44415606" w14:textId="1F0327BB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  <w:r w:rsidR="00616884">
              <w:t>h</w:t>
            </w:r>
          </w:p>
        </w:tc>
      </w:tr>
      <w:tr w:rsidR="00616884" w14:paraId="78E9BF71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773738E8" w14:textId="1B1FE79C" w:rsidR="00616884" w:rsidRDefault="00616884" w:rsidP="00616884">
            <w:pPr>
              <w:ind w:left="0"/>
              <w:jc w:val="center"/>
            </w:pPr>
            <w:r>
              <w:t>REQ_5</w:t>
            </w:r>
          </w:p>
        </w:tc>
        <w:tc>
          <w:tcPr>
            <w:tcW w:w="5813" w:type="dxa"/>
            <w:vAlign w:val="center"/>
          </w:tcPr>
          <w:p w14:paraId="1C8F2301" w14:textId="1CEF2C3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Chatbot – Marcação/Cancelamento da consulta inicial</w:t>
            </w:r>
          </w:p>
        </w:tc>
        <w:tc>
          <w:tcPr>
            <w:tcW w:w="2410" w:type="dxa"/>
            <w:vAlign w:val="center"/>
          </w:tcPr>
          <w:p w14:paraId="3A3EA79E" w14:textId="58EF5DA4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10B13277" w14:textId="49D9E0AF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6CE1C0A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3A624571" w14:textId="084701E2" w:rsidR="00616884" w:rsidRDefault="00616884" w:rsidP="00616884">
            <w:pPr>
              <w:ind w:left="0"/>
              <w:jc w:val="center"/>
            </w:pPr>
            <w:r>
              <w:t>REQ_6</w:t>
            </w:r>
          </w:p>
        </w:tc>
        <w:tc>
          <w:tcPr>
            <w:tcW w:w="5813" w:type="dxa"/>
            <w:vAlign w:val="center"/>
          </w:tcPr>
          <w:p w14:paraId="670ECF66" w14:textId="174A8A9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410" w:type="dxa"/>
            <w:vAlign w:val="center"/>
          </w:tcPr>
          <w:p w14:paraId="3E37639B" w14:textId="75E0E881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6DF50C32" w14:textId="5EE4BD2E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52FCD152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BA9262E" w14:textId="38E53B0B" w:rsidR="00616884" w:rsidRDefault="00616884" w:rsidP="00616884">
            <w:pPr>
              <w:ind w:left="0"/>
              <w:jc w:val="center"/>
            </w:pPr>
            <w:r>
              <w:t>REQ_7</w:t>
            </w:r>
          </w:p>
        </w:tc>
        <w:tc>
          <w:tcPr>
            <w:tcW w:w="5813" w:type="dxa"/>
            <w:vAlign w:val="center"/>
          </w:tcPr>
          <w:p w14:paraId="132A8642" w14:textId="6E5BF2FE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410" w:type="dxa"/>
            <w:vAlign w:val="center"/>
          </w:tcPr>
          <w:p w14:paraId="616D59C2" w14:textId="71677CA6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3B1941C4" w14:textId="195F9AC6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53F099F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47F71DD1" w14:textId="49E68B50" w:rsidR="00616884" w:rsidRDefault="00616884" w:rsidP="00616884">
            <w:pPr>
              <w:ind w:left="0"/>
              <w:jc w:val="center"/>
            </w:pPr>
            <w:r>
              <w:t>REQ_8</w:t>
            </w:r>
          </w:p>
        </w:tc>
        <w:tc>
          <w:tcPr>
            <w:tcW w:w="5813" w:type="dxa"/>
            <w:vAlign w:val="center"/>
          </w:tcPr>
          <w:p w14:paraId="6E3FAB65" w14:textId="2288BE7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410" w:type="dxa"/>
            <w:vAlign w:val="center"/>
          </w:tcPr>
          <w:p w14:paraId="1B9F450B" w14:textId="076E5CE9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48287A82" w14:textId="7B481BAB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3h</w:t>
            </w:r>
          </w:p>
        </w:tc>
      </w:tr>
      <w:tr w:rsidR="00616884" w14:paraId="2E7D761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504EFF7B" w14:textId="5924FA0C" w:rsidR="00616884" w:rsidRDefault="00616884" w:rsidP="00616884">
            <w:pPr>
              <w:ind w:left="0"/>
              <w:jc w:val="center"/>
            </w:pPr>
            <w:r>
              <w:t>REQ_9</w:t>
            </w:r>
          </w:p>
        </w:tc>
        <w:tc>
          <w:tcPr>
            <w:tcW w:w="5813" w:type="dxa"/>
            <w:vAlign w:val="center"/>
          </w:tcPr>
          <w:p w14:paraId="01ABE35C" w14:textId="409F64E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410" w:type="dxa"/>
            <w:vAlign w:val="center"/>
          </w:tcPr>
          <w:p w14:paraId="3A3DF373" w14:textId="02D99C9E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75B15100" w14:textId="7B6F1953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25CF06C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E294653" w14:textId="69CBC9BF" w:rsidR="00616884" w:rsidRDefault="00616884" w:rsidP="00616884">
            <w:pPr>
              <w:ind w:left="0"/>
              <w:jc w:val="center"/>
            </w:pPr>
            <w:r>
              <w:t>REQ_10</w:t>
            </w:r>
          </w:p>
        </w:tc>
        <w:tc>
          <w:tcPr>
            <w:tcW w:w="5813" w:type="dxa"/>
            <w:vAlign w:val="center"/>
          </w:tcPr>
          <w:p w14:paraId="307BA76F" w14:textId="782353F3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410" w:type="dxa"/>
            <w:vAlign w:val="center"/>
          </w:tcPr>
          <w:p w14:paraId="12D31988" w14:textId="2396429E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47871F78" w14:textId="3C972C62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003369DA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242CA85" w14:textId="71B9D76E" w:rsidR="00616884" w:rsidRDefault="00616884" w:rsidP="00616884">
            <w:pPr>
              <w:ind w:left="0"/>
              <w:jc w:val="center"/>
            </w:pPr>
            <w:r>
              <w:t>REQ_11</w:t>
            </w:r>
          </w:p>
        </w:tc>
        <w:tc>
          <w:tcPr>
            <w:tcW w:w="5813" w:type="dxa"/>
            <w:vAlign w:val="center"/>
          </w:tcPr>
          <w:p w14:paraId="276010D5" w14:textId="26DD6CEA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410" w:type="dxa"/>
            <w:vAlign w:val="center"/>
          </w:tcPr>
          <w:p w14:paraId="2B727DEB" w14:textId="7C16CC82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62555F3C" w14:textId="387C7B01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  <w:tr w:rsidR="00616884" w14:paraId="5F270B1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4F7076A2" w14:textId="68D9F718" w:rsidR="00616884" w:rsidRDefault="00616884" w:rsidP="00616884">
            <w:pPr>
              <w:ind w:left="0"/>
              <w:jc w:val="center"/>
            </w:pPr>
            <w:r>
              <w:t>REQ_12</w:t>
            </w:r>
          </w:p>
        </w:tc>
        <w:tc>
          <w:tcPr>
            <w:tcW w:w="5813" w:type="dxa"/>
            <w:vAlign w:val="center"/>
          </w:tcPr>
          <w:p w14:paraId="288405AA" w14:textId="276BB59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410" w:type="dxa"/>
            <w:vAlign w:val="center"/>
          </w:tcPr>
          <w:p w14:paraId="6BDA0054" w14:textId="3E18AF6F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254B91D9" w14:textId="754857BC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671345B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77E09830" w14:textId="3FD1E3AA" w:rsidR="00616884" w:rsidRDefault="00616884" w:rsidP="00616884">
            <w:pPr>
              <w:ind w:left="0"/>
              <w:jc w:val="center"/>
            </w:pPr>
            <w:r>
              <w:t>REQ_13</w:t>
            </w:r>
          </w:p>
        </w:tc>
        <w:tc>
          <w:tcPr>
            <w:tcW w:w="5813" w:type="dxa"/>
            <w:vAlign w:val="center"/>
          </w:tcPr>
          <w:p w14:paraId="7E3B63CB" w14:textId="28512B1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410" w:type="dxa"/>
            <w:vAlign w:val="center"/>
          </w:tcPr>
          <w:p w14:paraId="4770546A" w14:textId="5F5E4018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3B632F1D" w14:textId="4604A526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6264FD69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967A4E6" w14:textId="535B92EC" w:rsidR="00616884" w:rsidRDefault="00616884" w:rsidP="00616884">
            <w:pPr>
              <w:ind w:left="0"/>
              <w:jc w:val="center"/>
            </w:pPr>
            <w:r>
              <w:t>REQ_14</w:t>
            </w:r>
          </w:p>
        </w:tc>
        <w:tc>
          <w:tcPr>
            <w:tcW w:w="5813" w:type="dxa"/>
            <w:vAlign w:val="center"/>
          </w:tcPr>
          <w:p w14:paraId="482DF6B4" w14:textId="6C52C83F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410" w:type="dxa"/>
            <w:vAlign w:val="center"/>
          </w:tcPr>
          <w:p w14:paraId="265E277E" w14:textId="19AC2E14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051DC6EC" w14:textId="3DB04F39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03659C3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575A8F64" w14:textId="5B016B5D" w:rsidR="00616884" w:rsidRDefault="00616884" w:rsidP="00616884">
            <w:pPr>
              <w:ind w:left="0"/>
              <w:jc w:val="center"/>
            </w:pPr>
            <w:r>
              <w:t>REQ_15</w:t>
            </w:r>
          </w:p>
        </w:tc>
        <w:tc>
          <w:tcPr>
            <w:tcW w:w="5813" w:type="dxa"/>
            <w:vAlign w:val="center"/>
          </w:tcPr>
          <w:p w14:paraId="483BDEE5" w14:textId="28232A6F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Chatbot – Consulta dos resultados do espermograma</w:t>
            </w:r>
          </w:p>
        </w:tc>
        <w:tc>
          <w:tcPr>
            <w:tcW w:w="2410" w:type="dxa"/>
            <w:vAlign w:val="center"/>
          </w:tcPr>
          <w:p w14:paraId="3BE2E2CA" w14:textId="5D0D2B95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0A2332EE" w14:textId="7C2DB39F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</w:tbl>
    <w:p w14:paraId="03A6826B" w14:textId="77777777" w:rsidR="002F2EBF" w:rsidRDefault="002F2EBF" w:rsidP="002F2EBF"/>
    <w:p w14:paraId="58C82E11" w14:textId="77777777" w:rsidR="002F2EBF" w:rsidRPr="00A11B4A" w:rsidRDefault="002F2EBF" w:rsidP="002F2EBF">
      <w:pPr>
        <w:rPr>
          <w:u w:val="single"/>
        </w:rPr>
      </w:pPr>
    </w:p>
    <w:p w14:paraId="129C3771" w14:textId="57E06907" w:rsidR="002F2EBF" w:rsidRDefault="005428AA" w:rsidP="00AA1654">
      <w:pPr>
        <w:jc w:val="both"/>
      </w:pPr>
      <w:r>
        <w:t>Quanto ao tempo que demorou cada requisito a ficar concluído, importa referir que se trata de uma estimativa uma vez que não foi utilizada nenhuma ferramenta para a medição real do tempo. Est</w:t>
      </w:r>
      <w:r w:rsidR="00AA1654">
        <w:t xml:space="preserve">e é porventura um dos pontos </w:t>
      </w:r>
      <w:r w:rsidR="002377C8">
        <w:t xml:space="preserve">que identificamos no sprint anterior como alvo de processo de melhoria e que acabou por não ser levado em conta como expectado. </w:t>
      </w:r>
      <w:r w:rsidR="00AA1654">
        <w:t xml:space="preserve">De realçar que o desenvolvimento do trabalho destinado a este </w:t>
      </w:r>
      <w:r w:rsidR="00AA1654" w:rsidRPr="00AA1654">
        <w:rPr>
          <w:i/>
        </w:rPr>
        <w:t>sprint</w:t>
      </w:r>
      <w:r w:rsidR="00AA1654">
        <w:t xml:space="preserve"> foi sempre pautado por uma grande entreajuda dos elementos da equipa de desenvolvimento, tendo sido constante a colaboração de vários elementos para a realização de diversos </w:t>
      </w:r>
      <w:r w:rsidR="00AA1654" w:rsidRPr="00AA1654">
        <w:rPr>
          <w:i/>
        </w:rPr>
        <w:t>issues</w:t>
      </w:r>
      <w:r w:rsidR="00AA1654">
        <w:t xml:space="preserve">. </w:t>
      </w:r>
      <w:r w:rsidR="002377C8">
        <w:t xml:space="preserve">Um dos aspetos que contribuiu de sobremaneira para um menor número de horas despendidas em comparação com o sprint anterior, foi o fato de no primeiro sprint nos termos preocupado em criar uma boa estrutura que já antecipasse alguns requisitos que poderiam ser pedidos nesta iteração. </w:t>
      </w:r>
      <w:r w:rsidR="00AA1654">
        <w:t xml:space="preserve">Por fim, importa referir que, como é natural, foram existindo variadas tarefas ao longo do processo de desenvolvimento (como por exemplo a resolução de </w:t>
      </w:r>
      <w:r w:rsidR="00AA1654" w:rsidRPr="00AA1654">
        <w:rPr>
          <w:i/>
        </w:rPr>
        <w:t>bugs</w:t>
      </w:r>
      <w:r w:rsidR="00AA1654">
        <w:t xml:space="preserve">), que ocuparam tempo considerável aos elementos do grupo e que não foi possível quantificar e associar à tabela apresentada anteriormente. </w:t>
      </w:r>
      <w:r w:rsidR="00A25EC7">
        <w:t xml:space="preserve">Os valores mencionados na tabela 3 perfazem um total de </w:t>
      </w:r>
      <w:r w:rsidR="002377C8">
        <w:t>41</w:t>
      </w:r>
      <w:r w:rsidR="00A25EC7">
        <w:t xml:space="preserve"> horas de trabalho de desenvolvimento.</w:t>
      </w:r>
    </w:p>
    <w:p w14:paraId="55D3756A" w14:textId="77777777" w:rsidR="005428AA" w:rsidRDefault="005428AA" w:rsidP="002F2EBF"/>
    <w:p w14:paraId="4D607C77" w14:textId="77777777" w:rsidR="002F2EBF" w:rsidRDefault="002F2EBF" w:rsidP="002F2EBF"/>
    <w:p w14:paraId="0993BD2C" w14:textId="028F4422" w:rsidR="002F2EBF" w:rsidRDefault="002F2EBF" w:rsidP="00AA1654">
      <w:pPr>
        <w:ind w:left="0"/>
      </w:pPr>
    </w:p>
    <w:p w14:paraId="4D358C1D" w14:textId="208647E0" w:rsidR="00A25EC7" w:rsidRDefault="00A25EC7" w:rsidP="00AA1654">
      <w:pPr>
        <w:ind w:left="0"/>
      </w:pPr>
    </w:p>
    <w:p w14:paraId="5A801F49" w14:textId="77777777" w:rsidR="00616884" w:rsidRPr="002F2EBF" w:rsidRDefault="00616884" w:rsidP="00AA1654">
      <w:pPr>
        <w:ind w:left="0"/>
      </w:pPr>
    </w:p>
    <w:p w14:paraId="736D02F2" w14:textId="22EE06C0" w:rsidR="000E596E" w:rsidRDefault="002F7354" w:rsidP="00092C57">
      <w:pPr>
        <w:pStyle w:val="Ttulo1"/>
      </w:pPr>
      <w:bookmarkStart w:id="240" w:name="_Toc503008143"/>
      <w:r>
        <w:lastRenderedPageBreak/>
        <w:t>Medidas de qualidade de software</w:t>
      </w:r>
      <w:bookmarkEnd w:id="240"/>
    </w:p>
    <w:p w14:paraId="3D3477E4" w14:textId="77777777" w:rsidR="002F7354" w:rsidRPr="002F7354" w:rsidRDefault="002F7354" w:rsidP="002F7354"/>
    <w:p w14:paraId="25EA6A6C" w14:textId="7595CB2F" w:rsidR="002F7354" w:rsidRPr="002F7354" w:rsidRDefault="00F201A5" w:rsidP="00903EE0">
      <w:pPr>
        <w:jc w:val="both"/>
      </w:pPr>
      <w:r>
        <w:t xml:space="preserve">Quanto a medidas de qualidade de software, </w:t>
      </w:r>
      <w:r w:rsidR="00903EE0">
        <w:t>a equipa de desenvolvimento tentou</w:t>
      </w:r>
      <w:r>
        <w:t xml:space="preserve"> sempre manter o código limpo</w:t>
      </w:r>
      <w:r w:rsidR="00903EE0">
        <w:t xml:space="preserve"> e isolado por camadas, de modo a construir uma estrutura organizada e escalável. </w:t>
      </w:r>
      <w:r w:rsidR="00C06F44">
        <w:t xml:space="preserve">Estas medidas aplicam-se a todos os componentes do nosso projeto, componentes esses que seguem a mesma estrutura de forma a todo o fluxo de eventos ser mais percetível. Uma das medidas que gostaríamos de destacar prende-se com o fato de termos usado </w:t>
      </w:r>
      <w:proofErr w:type="spellStart"/>
      <w:r w:rsidR="00C06F44">
        <w:t>DTOs</w:t>
      </w:r>
      <w:proofErr w:type="spellEnd"/>
      <w:r w:rsidR="00C06F44">
        <w:t xml:space="preserve"> (Data </w:t>
      </w:r>
      <w:proofErr w:type="spellStart"/>
      <w:r w:rsidR="00C06F44">
        <w:t>Transfer</w:t>
      </w:r>
      <w:proofErr w:type="spellEnd"/>
      <w:r w:rsidR="00C06F44">
        <w:t xml:space="preserve"> </w:t>
      </w:r>
      <w:proofErr w:type="spellStart"/>
      <w:r w:rsidR="00C06F44">
        <w:t>Objects</w:t>
      </w:r>
      <w:proofErr w:type="spellEnd"/>
      <w:r w:rsidR="00C06F44">
        <w:t xml:space="preserve">) para transferir dados entre as </w:t>
      </w:r>
      <w:proofErr w:type="spellStart"/>
      <w:r w:rsidR="00C06F44">
        <w:t>APIs</w:t>
      </w:r>
      <w:proofErr w:type="spellEnd"/>
      <w:r w:rsidR="00C06F44">
        <w:t xml:space="preserve">. Deste modo, cada chamada tem um DTO especifico o que permite, caso seja necessário, acrescentar/remover um ou mais parâmetros, sem termos de refinar profundamente o código. </w:t>
      </w:r>
      <w:r w:rsidR="00903EE0">
        <w:t xml:space="preserve">Por fim, </w:t>
      </w:r>
      <w:r w:rsidR="00C06F44">
        <w:t xml:space="preserve">melhoramos e acrescentamos </w:t>
      </w:r>
      <w:r w:rsidR="00903EE0">
        <w:t xml:space="preserve">alguns testes unitários às funcionalidades da aplicação. Contudo, o nível de profundidade dos mesmos não está ainda nos parâmetros que consideramos necessários para garantir uma aplicação altamente fiável, pelo que este é, sem sombra de dúvida, um dos pontos </w:t>
      </w:r>
      <w:r w:rsidR="00C06F44">
        <w:t>que deveriam ser alvo de melhoria.</w:t>
      </w:r>
    </w:p>
    <w:p w14:paraId="18875FFF" w14:textId="77777777" w:rsidR="002F7354" w:rsidRPr="002F7354" w:rsidRDefault="002F7354" w:rsidP="002F7354"/>
    <w:p w14:paraId="1B27366A" w14:textId="77777777" w:rsidR="008012E5" w:rsidRDefault="008012E5" w:rsidP="008012E5">
      <w:pPr>
        <w:jc w:val="center"/>
      </w:pPr>
    </w:p>
    <w:bookmarkEnd w:id="55"/>
    <w:p w14:paraId="0C90986B" w14:textId="77777777" w:rsidR="0003629C" w:rsidRPr="000E596E" w:rsidRDefault="0003629C" w:rsidP="00AE2C7A">
      <w:pPr>
        <w:ind w:left="0"/>
      </w:pPr>
    </w:p>
    <w:p w14:paraId="2234098E" w14:textId="77777777" w:rsidR="0003629C" w:rsidRPr="000E596E" w:rsidRDefault="0003629C" w:rsidP="00AE2C7A">
      <w:pPr>
        <w:ind w:left="0"/>
      </w:pPr>
    </w:p>
    <w:p w14:paraId="415F4768" w14:textId="77777777" w:rsidR="0003629C" w:rsidRPr="000E596E" w:rsidRDefault="0003629C" w:rsidP="00AE2C7A">
      <w:pPr>
        <w:ind w:left="0"/>
      </w:pPr>
    </w:p>
    <w:p w14:paraId="7F432ACF" w14:textId="77777777" w:rsidR="0003629C" w:rsidRPr="000E596E" w:rsidRDefault="0003629C" w:rsidP="00AE2C7A">
      <w:pPr>
        <w:ind w:left="0"/>
      </w:pPr>
    </w:p>
    <w:p w14:paraId="4ECE32B9" w14:textId="77777777" w:rsidR="0003629C" w:rsidRPr="000E596E" w:rsidRDefault="0003629C" w:rsidP="00AE2C7A">
      <w:pPr>
        <w:ind w:left="0"/>
      </w:pPr>
    </w:p>
    <w:sectPr w:rsidR="0003629C" w:rsidRPr="000E596E" w:rsidSect="00D9726A">
      <w:footerReference w:type="default" r:id="rId92"/>
      <w:pgSz w:w="12240" w:h="15840" w:code="1"/>
      <w:pgMar w:top="1440" w:right="1440" w:bottom="1440" w:left="1440" w:header="720" w:footer="129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975819" w14:textId="77777777" w:rsidR="008B0A14" w:rsidRDefault="008B0A14" w:rsidP="003E5069">
      <w:r>
        <w:separator/>
      </w:r>
    </w:p>
  </w:endnote>
  <w:endnote w:type="continuationSeparator" w:id="0">
    <w:p w14:paraId="249B9C7D" w14:textId="77777777" w:rsidR="008B0A14" w:rsidRDefault="008B0A14" w:rsidP="003E50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08BF8" w14:textId="327E2C89" w:rsidR="00566963" w:rsidRPr="00632C90" w:rsidRDefault="00566963" w:rsidP="00FE2CDA">
    <w:pPr>
      <w:pStyle w:val="Rodap"/>
      <w:jc w:val="left"/>
      <w:rPr>
        <w:b w:val="0"/>
        <w:lang w:val="en-US"/>
      </w:rPr>
    </w:pPr>
    <w:r w:rsidRPr="00632C90">
      <w:rPr>
        <w:b w:val="0"/>
        <w:lang w:val="en-US"/>
      </w:rPr>
      <w:t xml:space="preserve">LABDSOFT TP1 2017/2018 </w:t>
    </w:r>
    <w:r w:rsidRPr="00632C90">
      <w:rPr>
        <w:b w:val="0"/>
        <w:lang w:val="en-US"/>
      </w:rPr>
      <w:tab/>
    </w:r>
    <w:r w:rsidRPr="00632C90">
      <w:rPr>
        <w:lang w:val="en-US"/>
      </w:rPr>
      <w:t>Software Requirements Specification</w:t>
    </w:r>
    <w:r w:rsidRPr="00632C90">
      <w:rPr>
        <w:b w:val="0"/>
        <w:lang w:val="en-US"/>
      </w:rPr>
      <w:t xml:space="preserve">            </w:t>
    </w:r>
    <w:proofErr w:type="spellStart"/>
    <w:r w:rsidRPr="00632C90">
      <w:rPr>
        <w:b w:val="0"/>
        <w:lang w:val="en-US"/>
      </w:rPr>
      <w:t>Página</w:t>
    </w:r>
    <w:proofErr w:type="spellEnd"/>
    <w:r w:rsidRPr="00632C90">
      <w:rPr>
        <w:b w:val="0"/>
        <w:lang w:val="en-US"/>
      </w:rPr>
      <w:t xml:space="preserve"> </w:t>
    </w:r>
    <w:r w:rsidRPr="00FE2CDA">
      <w:rPr>
        <w:b w:val="0"/>
      </w:rPr>
      <w:fldChar w:fldCharType="begin"/>
    </w:r>
    <w:r w:rsidRPr="00632C90">
      <w:rPr>
        <w:b w:val="0"/>
        <w:lang w:val="en-US"/>
      </w:rPr>
      <w:instrText xml:space="preserve"> PAGE   \* MERGEFORMAT </w:instrText>
    </w:r>
    <w:r w:rsidRPr="00FE2CDA">
      <w:rPr>
        <w:b w:val="0"/>
      </w:rPr>
      <w:fldChar w:fldCharType="separate"/>
    </w:r>
    <w:r w:rsidR="00F151DB">
      <w:rPr>
        <w:b w:val="0"/>
        <w:noProof/>
        <w:lang w:val="en-US"/>
      </w:rPr>
      <w:t>1</w:t>
    </w:r>
    <w:r w:rsidRPr="00FE2CDA">
      <w:rPr>
        <w:b w:val="0"/>
        <w:noProof/>
      </w:rPr>
      <w:fldChar w:fldCharType="end"/>
    </w:r>
    <w:r w:rsidRPr="00632C90">
      <w:rPr>
        <w:b w:val="0"/>
        <w:lang w:val="en-US"/>
      </w:rPr>
      <w:t xml:space="preserve"> de </w:t>
    </w:r>
    <w:r w:rsidRPr="00FE2CDA">
      <w:rPr>
        <w:b w:val="0"/>
      </w:rPr>
      <w:fldChar w:fldCharType="begin"/>
    </w:r>
    <w:r w:rsidRPr="00632C90">
      <w:rPr>
        <w:b w:val="0"/>
        <w:lang w:val="en-US"/>
      </w:rPr>
      <w:instrText xml:space="preserve"> NUMPAGES   \* MERGEFORMAT </w:instrText>
    </w:r>
    <w:r w:rsidRPr="00FE2CDA">
      <w:rPr>
        <w:b w:val="0"/>
      </w:rPr>
      <w:fldChar w:fldCharType="separate"/>
    </w:r>
    <w:r w:rsidR="00F151DB">
      <w:rPr>
        <w:b w:val="0"/>
        <w:noProof/>
        <w:lang w:val="en-US"/>
      </w:rPr>
      <w:t>56</w:t>
    </w:r>
    <w:r w:rsidRPr="00FE2CDA">
      <w:rPr>
        <w:b w:val="0"/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C5F351" w14:textId="77777777" w:rsidR="00566963" w:rsidRPr="00D20459" w:rsidRDefault="00566963" w:rsidP="0066712E">
    <w:pPr>
      <w:pStyle w:val="Rodap"/>
      <w:jc w:val="center"/>
      <w:rPr>
        <w:b w:val="0"/>
        <w:lang w:val="en-US"/>
      </w:rPr>
    </w:pPr>
    <w:r w:rsidRPr="00D20459">
      <w:rPr>
        <w:b w:val="0"/>
        <w:lang w:val="en-US"/>
      </w:rPr>
      <w:t xml:space="preserve">2017 by António Rocha - ISEP. </w:t>
    </w:r>
  </w:p>
  <w:p w14:paraId="4C142BD6" w14:textId="77777777" w:rsidR="00566963" w:rsidRPr="00D20459" w:rsidRDefault="00566963" w:rsidP="0066712E">
    <w:pPr>
      <w:pStyle w:val="Rodap"/>
      <w:jc w:val="center"/>
      <w:rPr>
        <w:b w:val="0"/>
        <w:lang w:val="en-US"/>
      </w:rPr>
    </w:pPr>
    <w:r w:rsidRPr="00D20459">
      <w:rPr>
        <w:b w:val="0"/>
        <w:lang w:val="en-US"/>
      </w:rPr>
      <w:t>Permission is granted to use, modify and distribute this document.</w:t>
    </w:r>
  </w:p>
  <w:p w14:paraId="3CE2A089" w14:textId="77777777" w:rsidR="00566963" w:rsidRPr="0066712E" w:rsidRDefault="00566963">
    <w:pPr>
      <w:pStyle w:val="Rodap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C58ED3" w14:textId="578E8B13" w:rsidR="00566963" w:rsidRPr="00364586" w:rsidRDefault="00566963" w:rsidP="00FE2CDA">
    <w:pPr>
      <w:pStyle w:val="Rodap"/>
      <w:jc w:val="left"/>
      <w:rPr>
        <w:b w:val="0"/>
        <w:sz w:val="18"/>
        <w:szCs w:val="18"/>
      </w:rPr>
    </w:pPr>
    <w:r>
      <w:rPr>
        <w:b w:val="0"/>
        <w:sz w:val="18"/>
        <w:szCs w:val="18"/>
      </w:rPr>
      <w:t>LABDSOFT TP2</w:t>
    </w:r>
    <w:r w:rsidRPr="00364586">
      <w:rPr>
        <w:b w:val="0"/>
        <w:sz w:val="18"/>
        <w:szCs w:val="18"/>
      </w:rPr>
      <w:t xml:space="preserve"> 2017/2018 </w:t>
    </w:r>
    <w:r w:rsidRPr="00364586">
      <w:rPr>
        <w:b w:val="0"/>
        <w:sz w:val="18"/>
        <w:szCs w:val="18"/>
      </w:rPr>
      <w:tab/>
    </w:r>
    <w:r w:rsidRPr="00364586">
      <w:rPr>
        <w:b w:val="0"/>
        <w:sz w:val="18"/>
        <w:szCs w:val="18"/>
      </w:rPr>
      <w:tab/>
    </w:r>
    <w:r>
      <w:rPr>
        <w:sz w:val="18"/>
        <w:szCs w:val="18"/>
      </w:rPr>
      <w:t>Arquitetura de Software</w:t>
    </w:r>
    <w:r w:rsidRPr="00364586">
      <w:rPr>
        <w:b w:val="0"/>
        <w:sz w:val="18"/>
        <w:szCs w:val="18"/>
      </w:rPr>
      <w:tab/>
    </w:r>
    <w:r w:rsidRPr="00364586">
      <w:rPr>
        <w:b w:val="0"/>
        <w:sz w:val="18"/>
        <w:szCs w:val="18"/>
      </w:rPr>
      <w:tab/>
    </w:r>
    <w:r>
      <w:rPr>
        <w:b w:val="0"/>
        <w:sz w:val="18"/>
        <w:szCs w:val="18"/>
      </w:rPr>
      <w:t>Página</w:t>
    </w:r>
    <w:r w:rsidRPr="00364586">
      <w:rPr>
        <w:b w:val="0"/>
        <w:sz w:val="18"/>
        <w:szCs w:val="18"/>
      </w:rPr>
      <w:t xml:space="preserve"> </w:t>
    </w:r>
    <w:r w:rsidRPr="0066712E">
      <w:rPr>
        <w:b w:val="0"/>
        <w:sz w:val="18"/>
        <w:szCs w:val="18"/>
      </w:rPr>
      <w:fldChar w:fldCharType="begin"/>
    </w:r>
    <w:r w:rsidRPr="00364586">
      <w:rPr>
        <w:b w:val="0"/>
        <w:sz w:val="18"/>
        <w:szCs w:val="18"/>
      </w:rPr>
      <w:instrText xml:space="preserve"> PAGE   \* MERGEFORMAT </w:instrText>
    </w:r>
    <w:r w:rsidRPr="0066712E">
      <w:rPr>
        <w:b w:val="0"/>
        <w:sz w:val="18"/>
        <w:szCs w:val="18"/>
      </w:rPr>
      <w:fldChar w:fldCharType="separate"/>
    </w:r>
    <w:r w:rsidR="00EF0A99">
      <w:rPr>
        <w:b w:val="0"/>
        <w:noProof/>
        <w:sz w:val="18"/>
        <w:szCs w:val="18"/>
      </w:rPr>
      <w:t>21</w:t>
    </w:r>
    <w:r w:rsidRPr="0066712E">
      <w:rPr>
        <w:b w:val="0"/>
        <w:noProof/>
        <w:sz w:val="18"/>
        <w:szCs w:val="18"/>
      </w:rPr>
      <w:fldChar w:fldCharType="end"/>
    </w:r>
    <w:r w:rsidRPr="00364586">
      <w:rPr>
        <w:b w:val="0"/>
        <w:sz w:val="18"/>
        <w:szCs w:val="18"/>
      </w:rPr>
      <w:t xml:space="preserve"> </w:t>
    </w:r>
    <w:r>
      <w:rPr>
        <w:b w:val="0"/>
        <w:sz w:val="18"/>
        <w:szCs w:val="18"/>
      </w:rPr>
      <w:t>de</w:t>
    </w:r>
    <w:r w:rsidRPr="00364586">
      <w:rPr>
        <w:b w:val="0"/>
        <w:sz w:val="18"/>
        <w:szCs w:val="18"/>
      </w:rPr>
      <w:t xml:space="preserve"> </w:t>
    </w:r>
    <w:r w:rsidRPr="0066712E">
      <w:rPr>
        <w:b w:val="0"/>
        <w:sz w:val="18"/>
        <w:szCs w:val="18"/>
      </w:rPr>
      <w:fldChar w:fldCharType="begin"/>
    </w:r>
    <w:r w:rsidRPr="00364586">
      <w:rPr>
        <w:b w:val="0"/>
        <w:sz w:val="18"/>
        <w:szCs w:val="18"/>
      </w:rPr>
      <w:instrText xml:space="preserve"> NUMPAGES   \* MERGEFORMAT </w:instrText>
    </w:r>
    <w:r w:rsidRPr="0066712E">
      <w:rPr>
        <w:b w:val="0"/>
        <w:sz w:val="18"/>
        <w:szCs w:val="18"/>
      </w:rPr>
      <w:fldChar w:fldCharType="separate"/>
    </w:r>
    <w:r w:rsidR="00EF0A99">
      <w:rPr>
        <w:b w:val="0"/>
        <w:noProof/>
        <w:sz w:val="18"/>
        <w:szCs w:val="18"/>
      </w:rPr>
      <w:t>56</w:t>
    </w:r>
    <w:r w:rsidRPr="0066712E">
      <w:rPr>
        <w:b w:val="0"/>
        <w:noProof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66852C" w14:textId="77777777" w:rsidR="008B0A14" w:rsidRDefault="008B0A14" w:rsidP="003E5069">
      <w:r>
        <w:separator/>
      </w:r>
    </w:p>
  </w:footnote>
  <w:footnote w:type="continuationSeparator" w:id="0">
    <w:p w14:paraId="197A733C" w14:textId="77777777" w:rsidR="008B0A14" w:rsidRDefault="008B0A14" w:rsidP="003E50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289854" w14:textId="77777777" w:rsidR="00566963" w:rsidRDefault="00566963">
    <w:pPr>
      <w:pBdr>
        <w:left w:val="single" w:sz="12" w:space="11" w:color="D6615C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B6332E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B6332E" w:themeColor="accent1" w:themeShade="BF"/>
        </w:rPr>
        <w:alias w:val="Title"/>
        <w:tag w:val=""/>
        <w:id w:val="-41755945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B6332E" w:themeColor="accent1" w:themeShade="BF"/>
          </w:rPr>
          <w:t>Banco de Gâmetas GAM</w:t>
        </w:r>
      </w:sdtContent>
    </w:sdt>
  </w:p>
  <w:p w14:paraId="0A6894BA" w14:textId="77777777" w:rsidR="00566963" w:rsidRDefault="0056696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03F059DE"/>
    <w:lvl w:ilvl="0">
      <w:start w:val="1"/>
      <w:numFmt w:val="decimal"/>
      <w:pStyle w:val="Listanumerada"/>
      <w:suff w:val="nothing"/>
      <w:lvlText w:val="%1"/>
      <w:lvlJc w:val="left"/>
      <w:pPr>
        <w:ind w:left="360" w:hanging="288"/>
      </w:pPr>
      <w:rPr>
        <w:rFonts w:hint="default"/>
      </w:rPr>
    </w:lvl>
  </w:abstractNum>
  <w:abstractNum w:abstractNumId="1" w15:restartNumberingAfterBreak="0">
    <w:nsid w:val="25F2691E"/>
    <w:multiLevelType w:val="hybridMultilevel"/>
    <w:tmpl w:val="C414BED4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2" w15:restartNumberingAfterBreak="0">
    <w:nsid w:val="282A05E5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3" w15:restartNumberingAfterBreak="0">
    <w:nsid w:val="34A607DB"/>
    <w:multiLevelType w:val="multilevel"/>
    <w:tmpl w:val="10AC170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abealho2"/>
      <w:lvlText w:val="%1.%2"/>
      <w:lvlJc w:val="left"/>
      <w:pPr>
        <w:ind w:left="144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Cabealho3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3CF844D0"/>
    <w:multiLevelType w:val="multilevel"/>
    <w:tmpl w:val="6980C3A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5" w15:restartNumberingAfterBreak="0">
    <w:nsid w:val="40FB165E"/>
    <w:multiLevelType w:val="hybridMultilevel"/>
    <w:tmpl w:val="4C5828F0"/>
    <w:lvl w:ilvl="0" w:tplc="EA184B6E">
      <w:start w:val="1"/>
      <w:numFmt w:val="bullet"/>
      <w:pStyle w:val="Listacommarcas"/>
      <w:lvlText w:val=""/>
      <w:lvlJc w:val="left"/>
      <w:pPr>
        <w:tabs>
          <w:tab w:val="num" w:pos="144"/>
        </w:tabs>
        <w:ind w:left="144" w:hanging="14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70345E9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7" w15:restartNumberingAfterBreak="0">
    <w:nsid w:val="676552B4"/>
    <w:multiLevelType w:val="multilevel"/>
    <w:tmpl w:val="4F2245F2"/>
    <w:lvl w:ilvl="0">
      <w:start w:val="1"/>
      <w:numFmt w:val="decimal"/>
      <w:pStyle w:val="Ttulo1"/>
      <w:lvlText w:val="%1"/>
      <w:lvlJc w:val="left"/>
      <w:pPr>
        <w:ind w:left="719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8" w15:restartNumberingAfterBreak="0">
    <w:nsid w:val="760275AA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9" w15:restartNumberingAfterBreak="0">
    <w:nsid w:val="76DD459A"/>
    <w:multiLevelType w:val="multilevel"/>
    <w:tmpl w:val="B30EA4E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0"/>
  </w:num>
  <w:num w:numId="5">
    <w:abstractNumId w:val="1"/>
  </w:num>
  <w:num w:numId="6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2"/>
    </w:lvlOverride>
  </w:num>
  <w:num w:numId="9">
    <w:abstractNumId w:val="9"/>
  </w:num>
  <w:num w:numId="10">
    <w:abstractNumId w:val="6"/>
  </w:num>
  <w:num w:numId="11">
    <w:abstractNumId w:val="8"/>
  </w:num>
  <w:num w:numId="12">
    <w:abstractNumId w:val="2"/>
  </w:num>
  <w:num w:numId="13">
    <w:abstractNumId w:val="4"/>
  </w:num>
  <w:num w:numId="14">
    <w:abstractNumId w:val="3"/>
    <w:lvlOverride w:ilvl="0">
      <w:startOverride w:val="1"/>
    </w:lvlOverride>
  </w:num>
  <w:num w:numId="15">
    <w:abstractNumId w:val="3"/>
    <w:lvlOverride w:ilvl="0">
      <w:startOverride w:val="2"/>
    </w:lvlOverride>
  </w:num>
  <w:num w:numId="16">
    <w:abstractNumId w:val="3"/>
    <w:lvlOverride w:ilvl="0">
      <w:startOverride w:val="2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pt-PT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8C0"/>
    <w:rsid w:val="00003D7B"/>
    <w:rsid w:val="00014BE4"/>
    <w:rsid w:val="0002385A"/>
    <w:rsid w:val="000247BC"/>
    <w:rsid w:val="00027586"/>
    <w:rsid w:val="00030324"/>
    <w:rsid w:val="00031FC7"/>
    <w:rsid w:val="000329B0"/>
    <w:rsid w:val="0003629C"/>
    <w:rsid w:val="00040AB3"/>
    <w:rsid w:val="00046BCE"/>
    <w:rsid w:val="00053CC1"/>
    <w:rsid w:val="0005651A"/>
    <w:rsid w:val="0006282F"/>
    <w:rsid w:val="000676BC"/>
    <w:rsid w:val="00070C19"/>
    <w:rsid w:val="00071C3C"/>
    <w:rsid w:val="0007265A"/>
    <w:rsid w:val="000749A4"/>
    <w:rsid w:val="00074B66"/>
    <w:rsid w:val="000801F4"/>
    <w:rsid w:val="000825F4"/>
    <w:rsid w:val="00084E04"/>
    <w:rsid w:val="00092C57"/>
    <w:rsid w:val="000A2B76"/>
    <w:rsid w:val="000A4223"/>
    <w:rsid w:val="000A4B61"/>
    <w:rsid w:val="000A6BFC"/>
    <w:rsid w:val="000B172B"/>
    <w:rsid w:val="000B4042"/>
    <w:rsid w:val="000B4099"/>
    <w:rsid w:val="000B5AFB"/>
    <w:rsid w:val="000C643F"/>
    <w:rsid w:val="000C76DD"/>
    <w:rsid w:val="000D1CCA"/>
    <w:rsid w:val="000E596E"/>
    <w:rsid w:val="000F3BC4"/>
    <w:rsid w:val="000F40BE"/>
    <w:rsid w:val="000F5423"/>
    <w:rsid w:val="000F6892"/>
    <w:rsid w:val="00105548"/>
    <w:rsid w:val="00105A33"/>
    <w:rsid w:val="00106DE3"/>
    <w:rsid w:val="0010701F"/>
    <w:rsid w:val="00107127"/>
    <w:rsid w:val="00111DB1"/>
    <w:rsid w:val="001131A9"/>
    <w:rsid w:val="00113A4B"/>
    <w:rsid w:val="001151C7"/>
    <w:rsid w:val="0012189D"/>
    <w:rsid w:val="00124108"/>
    <w:rsid w:val="001258CE"/>
    <w:rsid w:val="001437EF"/>
    <w:rsid w:val="00157B77"/>
    <w:rsid w:val="00160147"/>
    <w:rsid w:val="00166AC3"/>
    <w:rsid w:val="0016717C"/>
    <w:rsid w:val="001743A8"/>
    <w:rsid w:val="0017491F"/>
    <w:rsid w:val="0017687F"/>
    <w:rsid w:val="00176FB1"/>
    <w:rsid w:val="0018189A"/>
    <w:rsid w:val="001853FA"/>
    <w:rsid w:val="0018597A"/>
    <w:rsid w:val="00186C3A"/>
    <w:rsid w:val="00192865"/>
    <w:rsid w:val="001A172B"/>
    <w:rsid w:val="001A1EE6"/>
    <w:rsid w:val="001A2168"/>
    <w:rsid w:val="001A663D"/>
    <w:rsid w:val="001B11E6"/>
    <w:rsid w:val="001B1316"/>
    <w:rsid w:val="001B17D4"/>
    <w:rsid w:val="001B232D"/>
    <w:rsid w:val="001B4740"/>
    <w:rsid w:val="001B73EA"/>
    <w:rsid w:val="001B758E"/>
    <w:rsid w:val="001C0A5B"/>
    <w:rsid w:val="001C1AAE"/>
    <w:rsid w:val="001C262A"/>
    <w:rsid w:val="001C5CE7"/>
    <w:rsid w:val="001D3CFD"/>
    <w:rsid w:val="001D5405"/>
    <w:rsid w:val="001E5B52"/>
    <w:rsid w:val="001E78E6"/>
    <w:rsid w:val="001F016E"/>
    <w:rsid w:val="001F1CBC"/>
    <w:rsid w:val="001F7D16"/>
    <w:rsid w:val="00202828"/>
    <w:rsid w:val="00206FDC"/>
    <w:rsid w:val="0021397B"/>
    <w:rsid w:val="00216135"/>
    <w:rsid w:val="00217FE9"/>
    <w:rsid w:val="00220186"/>
    <w:rsid w:val="0022096E"/>
    <w:rsid w:val="00225238"/>
    <w:rsid w:val="002257BD"/>
    <w:rsid w:val="00231924"/>
    <w:rsid w:val="00231CA5"/>
    <w:rsid w:val="0023218F"/>
    <w:rsid w:val="002377C8"/>
    <w:rsid w:val="0024472E"/>
    <w:rsid w:val="00250C0F"/>
    <w:rsid w:val="00256AED"/>
    <w:rsid w:val="002578C0"/>
    <w:rsid w:val="00257DC6"/>
    <w:rsid w:val="00266950"/>
    <w:rsid w:val="00280067"/>
    <w:rsid w:val="002828AB"/>
    <w:rsid w:val="00282F17"/>
    <w:rsid w:val="00283CB2"/>
    <w:rsid w:val="00290A0D"/>
    <w:rsid w:val="00293573"/>
    <w:rsid w:val="002935F3"/>
    <w:rsid w:val="002939CE"/>
    <w:rsid w:val="00295481"/>
    <w:rsid w:val="002A3C30"/>
    <w:rsid w:val="002B01B1"/>
    <w:rsid w:val="002B4902"/>
    <w:rsid w:val="002B5B72"/>
    <w:rsid w:val="002C231B"/>
    <w:rsid w:val="002C357E"/>
    <w:rsid w:val="002E061C"/>
    <w:rsid w:val="002E7144"/>
    <w:rsid w:val="002F1101"/>
    <w:rsid w:val="002F2511"/>
    <w:rsid w:val="002F2EBF"/>
    <w:rsid w:val="002F5BB4"/>
    <w:rsid w:val="002F6802"/>
    <w:rsid w:val="002F7354"/>
    <w:rsid w:val="0030019D"/>
    <w:rsid w:val="0030442B"/>
    <w:rsid w:val="00305884"/>
    <w:rsid w:val="00311CCC"/>
    <w:rsid w:val="00314140"/>
    <w:rsid w:val="003173C9"/>
    <w:rsid w:val="003176C6"/>
    <w:rsid w:val="003206F6"/>
    <w:rsid w:val="003243C7"/>
    <w:rsid w:val="00335153"/>
    <w:rsid w:val="00336580"/>
    <w:rsid w:val="00347CBB"/>
    <w:rsid w:val="0035003E"/>
    <w:rsid w:val="003506BE"/>
    <w:rsid w:val="003510B3"/>
    <w:rsid w:val="0035247E"/>
    <w:rsid w:val="0035679D"/>
    <w:rsid w:val="00357A41"/>
    <w:rsid w:val="00363E0E"/>
    <w:rsid w:val="00364586"/>
    <w:rsid w:val="00364B2F"/>
    <w:rsid w:val="00365636"/>
    <w:rsid w:val="00365F5A"/>
    <w:rsid w:val="003701F4"/>
    <w:rsid w:val="0038122D"/>
    <w:rsid w:val="00382E72"/>
    <w:rsid w:val="00385D9E"/>
    <w:rsid w:val="00387F31"/>
    <w:rsid w:val="003913D4"/>
    <w:rsid w:val="0039456F"/>
    <w:rsid w:val="003967A7"/>
    <w:rsid w:val="003A1DF0"/>
    <w:rsid w:val="003C3951"/>
    <w:rsid w:val="003C4A19"/>
    <w:rsid w:val="003C63E7"/>
    <w:rsid w:val="003E06E8"/>
    <w:rsid w:val="003E5069"/>
    <w:rsid w:val="003E60E9"/>
    <w:rsid w:val="003F20D5"/>
    <w:rsid w:val="003F302C"/>
    <w:rsid w:val="00400B90"/>
    <w:rsid w:val="00402C08"/>
    <w:rsid w:val="00403604"/>
    <w:rsid w:val="00403EAC"/>
    <w:rsid w:val="00404367"/>
    <w:rsid w:val="00406DE7"/>
    <w:rsid w:val="00407DE2"/>
    <w:rsid w:val="00411ABC"/>
    <w:rsid w:val="00412256"/>
    <w:rsid w:val="00415A3C"/>
    <w:rsid w:val="0042573D"/>
    <w:rsid w:val="00426F30"/>
    <w:rsid w:val="00432596"/>
    <w:rsid w:val="004343A9"/>
    <w:rsid w:val="004511B9"/>
    <w:rsid w:val="00451CCA"/>
    <w:rsid w:val="004640D1"/>
    <w:rsid w:val="00466BD5"/>
    <w:rsid w:val="00473F93"/>
    <w:rsid w:val="0047734B"/>
    <w:rsid w:val="00477A91"/>
    <w:rsid w:val="00483D9C"/>
    <w:rsid w:val="004842F8"/>
    <w:rsid w:val="004846B5"/>
    <w:rsid w:val="00490432"/>
    <w:rsid w:val="00490BFB"/>
    <w:rsid w:val="00496938"/>
    <w:rsid w:val="004A41E7"/>
    <w:rsid w:val="004A44B1"/>
    <w:rsid w:val="004B1CBA"/>
    <w:rsid w:val="004B25A2"/>
    <w:rsid w:val="004B32B1"/>
    <w:rsid w:val="004B36D8"/>
    <w:rsid w:val="004B3D19"/>
    <w:rsid w:val="004B6814"/>
    <w:rsid w:val="004C5DDD"/>
    <w:rsid w:val="004D2020"/>
    <w:rsid w:val="004D2304"/>
    <w:rsid w:val="004D2BC2"/>
    <w:rsid w:val="004D3304"/>
    <w:rsid w:val="004E0C8B"/>
    <w:rsid w:val="004E4BF8"/>
    <w:rsid w:val="004E58DE"/>
    <w:rsid w:val="004F0DE6"/>
    <w:rsid w:val="004F6E81"/>
    <w:rsid w:val="004F7556"/>
    <w:rsid w:val="005066FE"/>
    <w:rsid w:val="0050743C"/>
    <w:rsid w:val="00511AF1"/>
    <w:rsid w:val="00511EE5"/>
    <w:rsid w:val="005212DE"/>
    <w:rsid w:val="00522F95"/>
    <w:rsid w:val="005259B1"/>
    <w:rsid w:val="00530D0C"/>
    <w:rsid w:val="005371B6"/>
    <w:rsid w:val="005428AA"/>
    <w:rsid w:val="005444EC"/>
    <w:rsid w:val="00545C50"/>
    <w:rsid w:val="00546562"/>
    <w:rsid w:val="00547045"/>
    <w:rsid w:val="00556335"/>
    <w:rsid w:val="00557ED2"/>
    <w:rsid w:val="00561A42"/>
    <w:rsid w:val="00566963"/>
    <w:rsid w:val="0056787D"/>
    <w:rsid w:val="005712E6"/>
    <w:rsid w:val="0057221E"/>
    <w:rsid w:val="005831AE"/>
    <w:rsid w:val="00592FE1"/>
    <w:rsid w:val="005939D8"/>
    <w:rsid w:val="005A6598"/>
    <w:rsid w:val="005B0211"/>
    <w:rsid w:val="005B243C"/>
    <w:rsid w:val="005B6855"/>
    <w:rsid w:val="005B68C0"/>
    <w:rsid w:val="005C4283"/>
    <w:rsid w:val="005D6FD0"/>
    <w:rsid w:val="005E2EE3"/>
    <w:rsid w:val="005E332E"/>
    <w:rsid w:val="005E4176"/>
    <w:rsid w:val="005E536C"/>
    <w:rsid w:val="005E6B4D"/>
    <w:rsid w:val="005E7339"/>
    <w:rsid w:val="005F6CF7"/>
    <w:rsid w:val="00602397"/>
    <w:rsid w:val="006039E6"/>
    <w:rsid w:val="00611C99"/>
    <w:rsid w:val="00616884"/>
    <w:rsid w:val="00620718"/>
    <w:rsid w:val="00621A76"/>
    <w:rsid w:val="00623405"/>
    <w:rsid w:val="006234C0"/>
    <w:rsid w:val="00623DB5"/>
    <w:rsid w:val="00625BB0"/>
    <w:rsid w:val="00625EF7"/>
    <w:rsid w:val="00632C90"/>
    <w:rsid w:val="00633D15"/>
    <w:rsid w:val="00636A91"/>
    <w:rsid w:val="00644AE0"/>
    <w:rsid w:val="0064592D"/>
    <w:rsid w:val="00647054"/>
    <w:rsid w:val="006524FB"/>
    <w:rsid w:val="00653980"/>
    <w:rsid w:val="00653CC3"/>
    <w:rsid w:val="00654444"/>
    <w:rsid w:val="00654B7A"/>
    <w:rsid w:val="00656522"/>
    <w:rsid w:val="0066112C"/>
    <w:rsid w:val="0066159D"/>
    <w:rsid w:val="00663959"/>
    <w:rsid w:val="0066712E"/>
    <w:rsid w:val="00672E23"/>
    <w:rsid w:val="00681B94"/>
    <w:rsid w:val="006876F2"/>
    <w:rsid w:val="006926D3"/>
    <w:rsid w:val="006929CC"/>
    <w:rsid w:val="006938E5"/>
    <w:rsid w:val="00693B24"/>
    <w:rsid w:val="006A5637"/>
    <w:rsid w:val="006A72AC"/>
    <w:rsid w:val="006A7EDA"/>
    <w:rsid w:val="006C7188"/>
    <w:rsid w:val="006E027A"/>
    <w:rsid w:val="006E062D"/>
    <w:rsid w:val="006E06B3"/>
    <w:rsid w:val="006F1608"/>
    <w:rsid w:val="006F2896"/>
    <w:rsid w:val="006F4DC5"/>
    <w:rsid w:val="006F56A6"/>
    <w:rsid w:val="0070306E"/>
    <w:rsid w:val="00704019"/>
    <w:rsid w:val="0071480D"/>
    <w:rsid w:val="00720A4C"/>
    <w:rsid w:val="0072233D"/>
    <w:rsid w:val="00724A24"/>
    <w:rsid w:val="007255A7"/>
    <w:rsid w:val="00735567"/>
    <w:rsid w:val="00735DFC"/>
    <w:rsid w:val="007373CE"/>
    <w:rsid w:val="0074286F"/>
    <w:rsid w:val="00750054"/>
    <w:rsid w:val="00761370"/>
    <w:rsid w:val="0076248B"/>
    <w:rsid w:val="00766C32"/>
    <w:rsid w:val="00771035"/>
    <w:rsid w:val="00774739"/>
    <w:rsid w:val="00782982"/>
    <w:rsid w:val="007833FA"/>
    <w:rsid w:val="00784578"/>
    <w:rsid w:val="007B224B"/>
    <w:rsid w:val="007C09E1"/>
    <w:rsid w:val="007C2B9F"/>
    <w:rsid w:val="007C6FBA"/>
    <w:rsid w:val="007D5045"/>
    <w:rsid w:val="007E70C4"/>
    <w:rsid w:val="007F4607"/>
    <w:rsid w:val="007F5E7B"/>
    <w:rsid w:val="007F6313"/>
    <w:rsid w:val="008012E5"/>
    <w:rsid w:val="0080532D"/>
    <w:rsid w:val="00807033"/>
    <w:rsid w:val="0081100A"/>
    <w:rsid w:val="00812BFE"/>
    <w:rsid w:val="008156A3"/>
    <w:rsid w:val="0081624B"/>
    <w:rsid w:val="0082282A"/>
    <w:rsid w:val="00823155"/>
    <w:rsid w:val="00832AC8"/>
    <w:rsid w:val="00836D8A"/>
    <w:rsid w:val="00840638"/>
    <w:rsid w:val="008445D9"/>
    <w:rsid w:val="008468FB"/>
    <w:rsid w:val="00847093"/>
    <w:rsid w:val="00847B7E"/>
    <w:rsid w:val="00850CDF"/>
    <w:rsid w:val="00851898"/>
    <w:rsid w:val="008543AF"/>
    <w:rsid w:val="0085598A"/>
    <w:rsid w:val="00856326"/>
    <w:rsid w:val="00860965"/>
    <w:rsid w:val="0086378E"/>
    <w:rsid w:val="00867A2F"/>
    <w:rsid w:val="0087010C"/>
    <w:rsid w:val="00870214"/>
    <w:rsid w:val="00872833"/>
    <w:rsid w:val="00873462"/>
    <w:rsid w:val="0087396B"/>
    <w:rsid w:val="00874E78"/>
    <w:rsid w:val="00875462"/>
    <w:rsid w:val="008802E3"/>
    <w:rsid w:val="00883B67"/>
    <w:rsid w:val="00887E91"/>
    <w:rsid w:val="008A03A8"/>
    <w:rsid w:val="008A1DD2"/>
    <w:rsid w:val="008A45AB"/>
    <w:rsid w:val="008B0A14"/>
    <w:rsid w:val="008B0E6F"/>
    <w:rsid w:val="008B3715"/>
    <w:rsid w:val="008B7143"/>
    <w:rsid w:val="008C24A1"/>
    <w:rsid w:val="008D1346"/>
    <w:rsid w:val="008D16DD"/>
    <w:rsid w:val="008D3D4B"/>
    <w:rsid w:val="008D61E1"/>
    <w:rsid w:val="008D6AD0"/>
    <w:rsid w:val="008E54C1"/>
    <w:rsid w:val="008E5D7A"/>
    <w:rsid w:val="008F09F4"/>
    <w:rsid w:val="008F20FF"/>
    <w:rsid w:val="008F6F76"/>
    <w:rsid w:val="008F752B"/>
    <w:rsid w:val="00901309"/>
    <w:rsid w:val="009029C3"/>
    <w:rsid w:val="009029FE"/>
    <w:rsid w:val="00903E7F"/>
    <w:rsid w:val="00903EE0"/>
    <w:rsid w:val="009046C2"/>
    <w:rsid w:val="009106A4"/>
    <w:rsid w:val="009258CA"/>
    <w:rsid w:val="00930D8B"/>
    <w:rsid w:val="0093111A"/>
    <w:rsid w:val="00934E99"/>
    <w:rsid w:val="0094371A"/>
    <w:rsid w:val="00944695"/>
    <w:rsid w:val="00946955"/>
    <w:rsid w:val="00946DFB"/>
    <w:rsid w:val="00970DF8"/>
    <w:rsid w:val="00981448"/>
    <w:rsid w:val="00983B6C"/>
    <w:rsid w:val="0098618D"/>
    <w:rsid w:val="00991137"/>
    <w:rsid w:val="009923F4"/>
    <w:rsid w:val="009926D1"/>
    <w:rsid w:val="0099560B"/>
    <w:rsid w:val="009B16A4"/>
    <w:rsid w:val="009B24D0"/>
    <w:rsid w:val="009B5183"/>
    <w:rsid w:val="009B6215"/>
    <w:rsid w:val="009B6552"/>
    <w:rsid w:val="009C44EE"/>
    <w:rsid w:val="009C62B1"/>
    <w:rsid w:val="009D15C6"/>
    <w:rsid w:val="009D3CD4"/>
    <w:rsid w:val="009D5D96"/>
    <w:rsid w:val="009E25F4"/>
    <w:rsid w:val="009E4AB2"/>
    <w:rsid w:val="009F0085"/>
    <w:rsid w:val="009F460D"/>
    <w:rsid w:val="00A004F7"/>
    <w:rsid w:val="00A01A58"/>
    <w:rsid w:val="00A03D43"/>
    <w:rsid w:val="00A03DE2"/>
    <w:rsid w:val="00A07710"/>
    <w:rsid w:val="00A07B6C"/>
    <w:rsid w:val="00A11B4A"/>
    <w:rsid w:val="00A15785"/>
    <w:rsid w:val="00A21149"/>
    <w:rsid w:val="00A25EC7"/>
    <w:rsid w:val="00A34BAD"/>
    <w:rsid w:val="00A40A2A"/>
    <w:rsid w:val="00A428A0"/>
    <w:rsid w:val="00A43360"/>
    <w:rsid w:val="00A45484"/>
    <w:rsid w:val="00A464B6"/>
    <w:rsid w:val="00A516BF"/>
    <w:rsid w:val="00A52A1A"/>
    <w:rsid w:val="00A54347"/>
    <w:rsid w:val="00A555DD"/>
    <w:rsid w:val="00A5631E"/>
    <w:rsid w:val="00A636E5"/>
    <w:rsid w:val="00A722E1"/>
    <w:rsid w:val="00A7765F"/>
    <w:rsid w:val="00A808F5"/>
    <w:rsid w:val="00A828F7"/>
    <w:rsid w:val="00AA1654"/>
    <w:rsid w:val="00AA3912"/>
    <w:rsid w:val="00AB01BB"/>
    <w:rsid w:val="00AB2FAF"/>
    <w:rsid w:val="00AB737F"/>
    <w:rsid w:val="00AD390C"/>
    <w:rsid w:val="00AD3E14"/>
    <w:rsid w:val="00AD6EF0"/>
    <w:rsid w:val="00AD7E68"/>
    <w:rsid w:val="00AE168A"/>
    <w:rsid w:val="00AE2069"/>
    <w:rsid w:val="00AE2C7A"/>
    <w:rsid w:val="00B02226"/>
    <w:rsid w:val="00B0421E"/>
    <w:rsid w:val="00B10582"/>
    <w:rsid w:val="00B11020"/>
    <w:rsid w:val="00B12DFC"/>
    <w:rsid w:val="00B16295"/>
    <w:rsid w:val="00B262AE"/>
    <w:rsid w:val="00B33058"/>
    <w:rsid w:val="00B3532B"/>
    <w:rsid w:val="00B36805"/>
    <w:rsid w:val="00B43024"/>
    <w:rsid w:val="00B466AC"/>
    <w:rsid w:val="00B51EC4"/>
    <w:rsid w:val="00B54CC6"/>
    <w:rsid w:val="00B57BEF"/>
    <w:rsid w:val="00B652E6"/>
    <w:rsid w:val="00B65F1E"/>
    <w:rsid w:val="00B66A04"/>
    <w:rsid w:val="00B66AE6"/>
    <w:rsid w:val="00B67ACE"/>
    <w:rsid w:val="00B7168F"/>
    <w:rsid w:val="00B7326A"/>
    <w:rsid w:val="00B7484A"/>
    <w:rsid w:val="00B74F7D"/>
    <w:rsid w:val="00B757EE"/>
    <w:rsid w:val="00B86C1C"/>
    <w:rsid w:val="00B90F4D"/>
    <w:rsid w:val="00B944B5"/>
    <w:rsid w:val="00BA07B6"/>
    <w:rsid w:val="00BB1891"/>
    <w:rsid w:val="00BC64F9"/>
    <w:rsid w:val="00BC7754"/>
    <w:rsid w:val="00BC7DBB"/>
    <w:rsid w:val="00BD6546"/>
    <w:rsid w:val="00BD6F06"/>
    <w:rsid w:val="00BD78A0"/>
    <w:rsid w:val="00BE2CD6"/>
    <w:rsid w:val="00BE524E"/>
    <w:rsid w:val="00BF087D"/>
    <w:rsid w:val="00BF1618"/>
    <w:rsid w:val="00BF3AA5"/>
    <w:rsid w:val="00BF7D74"/>
    <w:rsid w:val="00C04CF4"/>
    <w:rsid w:val="00C06F44"/>
    <w:rsid w:val="00C13BAF"/>
    <w:rsid w:val="00C167F7"/>
    <w:rsid w:val="00C178BC"/>
    <w:rsid w:val="00C17B53"/>
    <w:rsid w:val="00C267C3"/>
    <w:rsid w:val="00C27A03"/>
    <w:rsid w:val="00C31B35"/>
    <w:rsid w:val="00C34FB6"/>
    <w:rsid w:val="00C40DFC"/>
    <w:rsid w:val="00C46E66"/>
    <w:rsid w:val="00C519EF"/>
    <w:rsid w:val="00C52727"/>
    <w:rsid w:val="00C57848"/>
    <w:rsid w:val="00C63C45"/>
    <w:rsid w:val="00C6583F"/>
    <w:rsid w:val="00C70EEC"/>
    <w:rsid w:val="00C74476"/>
    <w:rsid w:val="00C848D9"/>
    <w:rsid w:val="00C84F7A"/>
    <w:rsid w:val="00C91CE5"/>
    <w:rsid w:val="00C95518"/>
    <w:rsid w:val="00C967F4"/>
    <w:rsid w:val="00CA25E4"/>
    <w:rsid w:val="00CA53B4"/>
    <w:rsid w:val="00CB13D3"/>
    <w:rsid w:val="00CB4ABB"/>
    <w:rsid w:val="00CC27A3"/>
    <w:rsid w:val="00CC33F7"/>
    <w:rsid w:val="00CC4CC3"/>
    <w:rsid w:val="00CC5D74"/>
    <w:rsid w:val="00CD100D"/>
    <w:rsid w:val="00CD1B7F"/>
    <w:rsid w:val="00CD25A9"/>
    <w:rsid w:val="00CD2E29"/>
    <w:rsid w:val="00CD5554"/>
    <w:rsid w:val="00CE002A"/>
    <w:rsid w:val="00CE2093"/>
    <w:rsid w:val="00CE31E6"/>
    <w:rsid w:val="00CE4875"/>
    <w:rsid w:val="00CE72C5"/>
    <w:rsid w:val="00CE7FE6"/>
    <w:rsid w:val="00CF6722"/>
    <w:rsid w:val="00D05CF4"/>
    <w:rsid w:val="00D06840"/>
    <w:rsid w:val="00D06DE7"/>
    <w:rsid w:val="00D131EA"/>
    <w:rsid w:val="00D15F0B"/>
    <w:rsid w:val="00D20459"/>
    <w:rsid w:val="00D2132E"/>
    <w:rsid w:val="00D24442"/>
    <w:rsid w:val="00D30ECB"/>
    <w:rsid w:val="00D31A33"/>
    <w:rsid w:val="00D335AE"/>
    <w:rsid w:val="00D342ED"/>
    <w:rsid w:val="00D36C27"/>
    <w:rsid w:val="00D377E8"/>
    <w:rsid w:val="00D40FC9"/>
    <w:rsid w:val="00D43FDA"/>
    <w:rsid w:val="00D448A1"/>
    <w:rsid w:val="00D47A9A"/>
    <w:rsid w:val="00D53997"/>
    <w:rsid w:val="00D54766"/>
    <w:rsid w:val="00D57C62"/>
    <w:rsid w:val="00D602A0"/>
    <w:rsid w:val="00D60F27"/>
    <w:rsid w:val="00D707F7"/>
    <w:rsid w:val="00D738F5"/>
    <w:rsid w:val="00D80FDB"/>
    <w:rsid w:val="00D810C9"/>
    <w:rsid w:val="00D82A89"/>
    <w:rsid w:val="00D95680"/>
    <w:rsid w:val="00D96747"/>
    <w:rsid w:val="00D9726A"/>
    <w:rsid w:val="00DA0500"/>
    <w:rsid w:val="00DA130C"/>
    <w:rsid w:val="00DA25C4"/>
    <w:rsid w:val="00DA522A"/>
    <w:rsid w:val="00DA5DE2"/>
    <w:rsid w:val="00DB4474"/>
    <w:rsid w:val="00DB5187"/>
    <w:rsid w:val="00DB5580"/>
    <w:rsid w:val="00DB7F07"/>
    <w:rsid w:val="00DC3373"/>
    <w:rsid w:val="00DC7503"/>
    <w:rsid w:val="00DC77DB"/>
    <w:rsid w:val="00DD2320"/>
    <w:rsid w:val="00DD5405"/>
    <w:rsid w:val="00DD5FB6"/>
    <w:rsid w:val="00DD70FE"/>
    <w:rsid w:val="00DE1D10"/>
    <w:rsid w:val="00DE34A5"/>
    <w:rsid w:val="00DE7CDD"/>
    <w:rsid w:val="00DF0C71"/>
    <w:rsid w:val="00DF10A9"/>
    <w:rsid w:val="00DF5594"/>
    <w:rsid w:val="00E01138"/>
    <w:rsid w:val="00E05E31"/>
    <w:rsid w:val="00E1112F"/>
    <w:rsid w:val="00E11C29"/>
    <w:rsid w:val="00E12445"/>
    <w:rsid w:val="00E14C19"/>
    <w:rsid w:val="00E15B9A"/>
    <w:rsid w:val="00E16C06"/>
    <w:rsid w:val="00E22BB6"/>
    <w:rsid w:val="00E23533"/>
    <w:rsid w:val="00E243F9"/>
    <w:rsid w:val="00E2690D"/>
    <w:rsid w:val="00E302B9"/>
    <w:rsid w:val="00E338A5"/>
    <w:rsid w:val="00E4144A"/>
    <w:rsid w:val="00E4680B"/>
    <w:rsid w:val="00E46946"/>
    <w:rsid w:val="00E5161F"/>
    <w:rsid w:val="00E55579"/>
    <w:rsid w:val="00E55636"/>
    <w:rsid w:val="00E6268E"/>
    <w:rsid w:val="00E73E47"/>
    <w:rsid w:val="00E8027D"/>
    <w:rsid w:val="00E8133D"/>
    <w:rsid w:val="00E87469"/>
    <w:rsid w:val="00E91D8D"/>
    <w:rsid w:val="00EA0A7A"/>
    <w:rsid w:val="00EA2B19"/>
    <w:rsid w:val="00EA31B6"/>
    <w:rsid w:val="00EB4D65"/>
    <w:rsid w:val="00EB4F7F"/>
    <w:rsid w:val="00EC13FE"/>
    <w:rsid w:val="00EC3AB7"/>
    <w:rsid w:val="00EC58F5"/>
    <w:rsid w:val="00ED177B"/>
    <w:rsid w:val="00ED2654"/>
    <w:rsid w:val="00ED389D"/>
    <w:rsid w:val="00ED4E23"/>
    <w:rsid w:val="00ED6A4B"/>
    <w:rsid w:val="00EE4A31"/>
    <w:rsid w:val="00EE6879"/>
    <w:rsid w:val="00EF0A99"/>
    <w:rsid w:val="00EF1DB1"/>
    <w:rsid w:val="00EF1E68"/>
    <w:rsid w:val="00EF4C5E"/>
    <w:rsid w:val="00EF6C09"/>
    <w:rsid w:val="00F04054"/>
    <w:rsid w:val="00F050CA"/>
    <w:rsid w:val="00F07203"/>
    <w:rsid w:val="00F11544"/>
    <w:rsid w:val="00F12536"/>
    <w:rsid w:val="00F151DB"/>
    <w:rsid w:val="00F15C73"/>
    <w:rsid w:val="00F201A5"/>
    <w:rsid w:val="00F335F8"/>
    <w:rsid w:val="00F40492"/>
    <w:rsid w:val="00F41171"/>
    <w:rsid w:val="00F424A5"/>
    <w:rsid w:val="00F42DE5"/>
    <w:rsid w:val="00F52D09"/>
    <w:rsid w:val="00F536F5"/>
    <w:rsid w:val="00F53C01"/>
    <w:rsid w:val="00F54CA1"/>
    <w:rsid w:val="00F55DD8"/>
    <w:rsid w:val="00F60E15"/>
    <w:rsid w:val="00F820A4"/>
    <w:rsid w:val="00F84F59"/>
    <w:rsid w:val="00FA0E14"/>
    <w:rsid w:val="00FA13CD"/>
    <w:rsid w:val="00FA693F"/>
    <w:rsid w:val="00FA7695"/>
    <w:rsid w:val="00FB1511"/>
    <w:rsid w:val="00FB3034"/>
    <w:rsid w:val="00FB4D5A"/>
    <w:rsid w:val="00FB5F7E"/>
    <w:rsid w:val="00FC10B2"/>
    <w:rsid w:val="00FC6BE2"/>
    <w:rsid w:val="00FC786E"/>
    <w:rsid w:val="00FD26FD"/>
    <w:rsid w:val="00FD35F2"/>
    <w:rsid w:val="00FE2A85"/>
    <w:rsid w:val="00FE2CDA"/>
    <w:rsid w:val="00FE37BE"/>
    <w:rsid w:val="00FF3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45EF83"/>
  <w15:chartTrackingRefBased/>
  <w15:docId w15:val="{9A4BCCF0-3F76-4177-9940-2C75EE4B4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lang w:val="en-US" w:eastAsia="ja-JP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B5B72"/>
    <w:pPr>
      <w:ind w:left="288"/>
    </w:pPr>
    <w:rPr>
      <w:sz w:val="22"/>
      <w:szCs w:val="22"/>
      <w:lang w:val="pt-PT"/>
    </w:rPr>
  </w:style>
  <w:style w:type="paragraph" w:styleId="Ttulo1">
    <w:name w:val="heading 1"/>
    <w:basedOn w:val="Normal"/>
    <w:next w:val="Normal"/>
    <w:link w:val="Ttulo1Carter"/>
    <w:uiPriority w:val="1"/>
    <w:qFormat/>
    <w:rsid w:val="00E16C06"/>
    <w:pPr>
      <w:keepNext/>
      <w:keepLines/>
      <w:numPr>
        <w:numId w:val="3"/>
      </w:numPr>
      <w:spacing w:before="560" w:after="180"/>
      <w:outlineLvl w:val="0"/>
    </w:pPr>
    <w:rPr>
      <w:rFonts w:asciiTheme="majorHAnsi" w:eastAsiaTheme="majorEastAsia" w:hAnsiTheme="majorHAnsi" w:cstheme="majorBidi"/>
      <w:b/>
      <w:bCs/>
      <w:color w:val="D6615C" w:themeColor="accent1"/>
      <w:sz w:val="28"/>
      <w:szCs w:val="28"/>
    </w:rPr>
  </w:style>
  <w:style w:type="paragraph" w:styleId="Cabealho2">
    <w:name w:val="heading 2"/>
    <w:basedOn w:val="Ttulo1"/>
    <w:next w:val="Normal"/>
    <w:link w:val="Cabealho2Carter"/>
    <w:autoRedefine/>
    <w:uiPriority w:val="1"/>
    <w:unhideWhenUsed/>
    <w:qFormat/>
    <w:rsid w:val="008D3D4B"/>
    <w:pPr>
      <w:numPr>
        <w:ilvl w:val="1"/>
        <w:numId w:val="2"/>
      </w:numPr>
      <w:outlineLvl w:val="1"/>
    </w:pPr>
  </w:style>
  <w:style w:type="paragraph" w:styleId="Cabealho3">
    <w:name w:val="heading 3"/>
    <w:basedOn w:val="Cabealho2"/>
    <w:next w:val="Normal"/>
    <w:link w:val="Cabealho3Carter"/>
    <w:uiPriority w:val="9"/>
    <w:unhideWhenUsed/>
    <w:qFormat/>
    <w:rsid w:val="006A5637"/>
    <w:pPr>
      <w:numPr>
        <w:ilvl w:val="2"/>
      </w:numPr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1"/>
    <w:rsid w:val="00E16C06"/>
    <w:rPr>
      <w:rFonts w:asciiTheme="majorHAnsi" w:eastAsiaTheme="majorEastAsia" w:hAnsiTheme="majorHAnsi" w:cstheme="majorBidi"/>
      <w:b/>
      <w:bCs/>
      <w:color w:val="D6615C" w:themeColor="accent1"/>
      <w:sz w:val="28"/>
      <w:szCs w:val="28"/>
      <w:lang w:val="pt-PT"/>
    </w:rPr>
  </w:style>
  <w:style w:type="character" w:customStyle="1" w:styleId="Cabealho2Carter">
    <w:name w:val="Cabeçalho 2 Caráter"/>
    <w:basedOn w:val="Tipodeletrapredefinidodopargrafo"/>
    <w:link w:val="Cabealho2"/>
    <w:uiPriority w:val="1"/>
    <w:rsid w:val="008D3D4B"/>
    <w:rPr>
      <w:rFonts w:asciiTheme="majorHAnsi" w:eastAsiaTheme="majorEastAsia" w:hAnsiTheme="majorHAnsi" w:cstheme="majorBidi"/>
      <w:b/>
      <w:bCs/>
      <w:color w:val="D6615C" w:themeColor="accent1"/>
      <w:sz w:val="28"/>
      <w:szCs w:val="28"/>
      <w:lang w:val="pt-PT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A5637"/>
    <w:rPr>
      <w:rFonts w:asciiTheme="majorHAnsi" w:eastAsiaTheme="majorEastAsia" w:hAnsiTheme="majorHAnsi" w:cstheme="majorBidi"/>
      <w:b/>
      <w:bCs/>
      <w:color w:val="D6615C" w:themeColor="accent1"/>
      <w:sz w:val="24"/>
      <w:szCs w:val="24"/>
      <w:lang w:val="pt-PT"/>
    </w:rPr>
  </w:style>
  <w:style w:type="paragraph" w:styleId="Ttulo">
    <w:name w:val="Title"/>
    <w:basedOn w:val="Normal"/>
    <w:next w:val="Normal"/>
    <w:link w:val="TtuloCarter"/>
    <w:qFormat/>
    <w:pPr>
      <w:spacing w:after="80"/>
      <w:contextualSpacing/>
    </w:pPr>
    <w:rPr>
      <w:rFonts w:asciiTheme="majorHAnsi" w:eastAsiaTheme="majorEastAsia" w:hAnsiTheme="majorHAnsi" w:cstheme="majorBidi"/>
      <w:b/>
      <w:bCs/>
      <w:color w:val="D6615C" w:themeColor="accent1"/>
      <w:spacing w:val="-10"/>
      <w:kern w:val="28"/>
      <w:sz w:val="44"/>
    </w:rPr>
  </w:style>
  <w:style w:type="character" w:customStyle="1" w:styleId="TtuloCarter">
    <w:name w:val="Título Caráter"/>
    <w:basedOn w:val="Tipodeletrapredefinidodopargrafo"/>
    <w:link w:val="Ttulo"/>
    <w:uiPriority w:val="2"/>
    <w:rPr>
      <w:rFonts w:asciiTheme="majorHAnsi" w:eastAsiaTheme="majorEastAsia" w:hAnsiTheme="majorHAnsi" w:cstheme="majorBidi"/>
      <w:b/>
      <w:bCs/>
      <w:color w:val="D6615C" w:themeColor="accent1"/>
      <w:spacing w:val="-10"/>
      <w:kern w:val="28"/>
      <w:sz w:val="44"/>
    </w:rPr>
  </w:style>
  <w:style w:type="paragraph" w:styleId="Subttulo">
    <w:name w:val="Subtitle"/>
    <w:basedOn w:val="Normal"/>
    <w:next w:val="Normal"/>
    <w:link w:val="SubttuloCarter"/>
    <w:uiPriority w:val="3"/>
    <w:qFormat/>
    <w:pPr>
      <w:numPr>
        <w:ilvl w:val="1"/>
      </w:numPr>
      <w:spacing w:after="800"/>
      <w:ind w:left="288"/>
    </w:pPr>
    <w:rPr>
      <w:b/>
      <w:bCs/>
      <w:color w:val="262626" w:themeColor="text1" w:themeTint="D9"/>
      <w:spacing w:val="15"/>
      <w:sz w:val="24"/>
    </w:rPr>
  </w:style>
  <w:style w:type="character" w:customStyle="1" w:styleId="SubttuloCarter">
    <w:name w:val="Subtítulo Caráter"/>
    <w:basedOn w:val="Tipodeletrapredefinidodopargrafo"/>
    <w:link w:val="Subttulo"/>
    <w:uiPriority w:val="3"/>
    <w:rPr>
      <w:b/>
      <w:bCs/>
      <w:color w:val="262626" w:themeColor="text1" w:themeTint="D9"/>
      <w:spacing w:val="15"/>
      <w:sz w:val="24"/>
    </w:rPr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table" w:styleId="TabelacomGrelha">
    <w:name w:val="Table Grid"/>
    <w:basedOn w:val="Tabela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commarcas">
    <w:name w:val="List Bullet"/>
    <w:basedOn w:val="Normal"/>
    <w:uiPriority w:val="1"/>
    <w:unhideWhenUsed/>
    <w:qFormat/>
    <w:pPr>
      <w:numPr>
        <w:numId w:val="1"/>
      </w:numPr>
    </w:pPr>
  </w:style>
  <w:style w:type="character" w:styleId="Forte">
    <w:name w:val="Strong"/>
    <w:basedOn w:val="Tipodeletrapredefinidodopargrafo"/>
    <w:uiPriority w:val="22"/>
    <w:qFormat/>
    <w:rPr>
      <w:b/>
      <w:bCs/>
      <w:color w:val="262626" w:themeColor="text1" w:themeTint="D9"/>
    </w:rPr>
  </w:style>
  <w:style w:type="table" w:customStyle="1" w:styleId="SyllabusTable-NoBorders">
    <w:name w:val="Syllabus Table - No Borders"/>
    <w:basedOn w:val="Tabelanormal"/>
    <w:uiPriority w:val="99"/>
    <w:pPr>
      <w:spacing w:after="0"/>
    </w:pPr>
    <w:tblPr>
      <w:tblCellMar>
        <w:left w:w="0" w:type="dxa"/>
        <w:right w:w="0" w:type="dxa"/>
      </w:tblCellMar>
    </w:tblPr>
    <w:tblStylePr w:type="firstRow">
      <w:pPr>
        <w:wordWrap/>
        <w:spacing w:afterLines="0" w:after="80" w:afterAutospacing="0"/>
      </w:pPr>
      <w:rPr>
        <w:rFonts w:asciiTheme="majorHAnsi" w:hAnsiTheme="majorHAnsi"/>
        <w:b/>
        <w:color w:val="D6615C" w:themeColor="accent1"/>
        <w:sz w:val="20"/>
      </w:rPr>
    </w:tblStylePr>
  </w:style>
  <w:style w:type="paragraph" w:styleId="SemEspaamento">
    <w:name w:val="No Spacing"/>
    <w:link w:val="SemEspaamentoCarter"/>
    <w:uiPriority w:val="1"/>
    <w:qFormat/>
    <w:pPr>
      <w:spacing w:after="0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5E2EE3"/>
  </w:style>
  <w:style w:type="table" w:customStyle="1" w:styleId="SyllabusTable-withBorders">
    <w:name w:val="Syllabus Table - with Borders"/>
    <w:basedOn w:val="Tabelanormal"/>
    <w:uiPriority w:val="99"/>
    <w:pPr>
      <w:spacing w:before="80" w:after="80"/>
    </w:pPr>
    <w:tblPr>
      <w:tblBorders>
        <w:bottom w:val="single" w:sz="4" w:space="0" w:color="D6615C" w:themeColor="accent1"/>
        <w:insideH w:val="single" w:sz="4" w:space="0" w:color="BFBFBF" w:themeColor="background1" w:themeShade="BF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0" w:beforeAutospacing="0" w:afterLines="0" w:after="80" w:afterAutospacing="0"/>
      </w:pPr>
      <w:rPr>
        <w:rFonts w:asciiTheme="majorHAnsi" w:hAnsiTheme="majorHAnsi"/>
        <w:b/>
        <w:color w:val="D6615C" w:themeColor="accent1"/>
        <w:sz w:val="20"/>
      </w:rPr>
      <w:tblPr/>
      <w:tcPr>
        <w:tcBorders>
          <w:top w:val="nil"/>
          <w:left w:val="nil"/>
          <w:bottom w:val="single" w:sz="4" w:space="0" w:color="D6615C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color w:val="262626" w:themeColor="text1" w:themeTint="D9"/>
      </w:rPr>
    </w:tblStyle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CabealhoCarter">
    <w:name w:val="Cabeçalho Caráter"/>
    <w:basedOn w:val="Tipodeletrapredefinidodopargrafo"/>
    <w:link w:val="Cabealho"/>
    <w:uiPriority w:val="99"/>
  </w:style>
  <w:style w:type="paragraph" w:styleId="Rodap">
    <w:name w:val="footer"/>
    <w:basedOn w:val="Normal"/>
    <w:link w:val="RodapCarter"/>
    <w:unhideWhenUsed/>
    <w:pPr>
      <w:pBdr>
        <w:top w:val="single" w:sz="4" w:space="6" w:color="D6615C" w:themeColor="accent1"/>
      </w:pBdr>
      <w:spacing w:after="0"/>
      <w:jc w:val="right"/>
    </w:pPr>
    <w:rPr>
      <w:b/>
      <w:bCs/>
      <w:color w:val="262626" w:themeColor="text1" w:themeTint="D9"/>
    </w:rPr>
  </w:style>
  <w:style w:type="character" w:customStyle="1" w:styleId="RodapCarter">
    <w:name w:val="Rodapé Caráter"/>
    <w:basedOn w:val="Tipodeletrapredefinidodopargrafo"/>
    <w:link w:val="Rodap"/>
    <w:uiPriority w:val="99"/>
    <w:rPr>
      <w:b/>
      <w:bCs/>
      <w:color w:val="262626" w:themeColor="text1" w:themeTint="D9"/>
    </w:rPr>
  </w:style>
  <w:style w:type="paragraph" w:customStyle="1" w:styleId="Default">
    <w:name w:val="Default"/>
    <w:rsid w:val="00E05E31"/>
    <w:pPr>
      <w:autoSpaceDE w:val="0"/>
      <w:autoSpaceDN w:val="0"/>
      <w:adjustRightInd w:val="0"/>
      <w:spacing w:after="0"/>
    </w:pPr>
    <w:rPr>
      <w:rFonts w:ascii="Times New Roman" w:hAnsi="Times New Roman" w:cs="Times New Roman"/>
      <w:color w:val="000000"/>
      <w:sz w:val="24"/>
      <w:szCs w:val="24"/>
      <w:lang w:val="pt-PT" w:eastAsia="en-US"/>
    </w:rPr>
  </w:style>
  <w:style w:type="paragraph" w:styleId="PargrafodaLista">
    <w:name w:val="List Paragraph"/>
    <w:basedOn w:val="Normal"/>
    <w:uiPriority w:val="34"/>
    <w:unhideWhenUsed/>
    <w:qFormat/>
    <w:rsid w:val="0010701F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2A3C30"/>
    <w:pPr>
      <w:numPr>
        <w:numId w:val="0"/>
      </w:numPr>
      <w:spacing w:before="240" w:after="0" w:line="259" w:lineRule="auto"/>
      <w:outlineLvl w:val="9"/>
    </w:pPr>
    <w:rPr>
      <w:b w:val="0"/>
      <w:bCs w:val="0"/>
      <w:color w:val="B6332E" w:themeColor="accent1" w:themeShade="BF"/>
      <w:lang w:eastAsia="en-US"/>
    </w:rPr>
  </w:style>
  <w:style w:type="paragraph" w:styleId="ndice1">
    <w:name w:val="toc 1"/>
    <w:basedOn w:val="Normal"/>
    <w:next w:val="Normal"/>
    <w:autoRedefine/>
    <w:uiPriority w:val="39"/>
    <w:unhideWhenUsed/>
    <w:rsid w:val="002A3C30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2A3C30"/>
    <w:pPr>
      <w:spacing w:after="100"/>
      <w:ind w:left="180"/>
    </w:pPr>
  </w:style>
  <w:style w:type="character" w:styleId="Hiperligao">
    <w:name w:val="Hyperlink"/>
    <w:basedOn w:val="Tipodeletrapredefinidodopargrafo"/>
    <w:uiPriority w:val="99"/>
    <w:unhideWhenUsed/>
    <w:rsid w:val="002A3C30"/>
    <w:rPr>
      <w:color w:val="549CCC" w:themeColor="hyperlink"/>
      <w:u w:val="single"/>
    </w:rPr>
  </w:style>
  <w:style w:type="table" w:customStyle="1" w:styleId="Noborders">
    <w:name w:val="No borders"/>
    <w:basedOn w:val="Tabelanormal"/>
    <w:uiPriority w:val="99"/>
    <w:rsid w:val="00D36C27"/>
    <w:pPr>
      <w:spacing w:before="120" w:after="0"/>
    </w:pPr>
    <w:rPr>
      <w:rFonts w:eastAsiaTheme="minorEastAsia"/>
      <w:color w:val="auto"/>
      <w:kern w:val="22"/>
      <w:sz w:val="22"/>
      <w:szCs w:val="22"/>
      <w14:ligatures w14:val="standard"/>
    </w:rPr>
    <w:tblPr>
      <w:tblBorders>
        <w:bottom w:val="single" w:sz="4" w:space="0" w:color="BAD7EA" w:themeColor="accent2" w:themeTint="66"/>
        <w:insideH w:val="single" w:sz="4" w:space="0" w:color="BAD7EA" w:themeColor="accent2" w:themeTint="66"/>
        <w:insideV w:val="single" w:sz="4" w:space="0" w:color="BAD7EA" w:themeColor="accent2" w:themeTint="66"/>
      </w:tblBorders>
      <w:tblCellMar>
        <w:left w:w="72" w:type="dxa"/>
        <w:right w:w="72" w:type="dxa"/>
      </w:tblCellMar>
    </w:tblPr>
    <w:tblStylePr w:type="firstRow">
      <w:pPr>
        <w:keepNext/>
        <w:wordWrap/>
      </w:pPr>
      <w:rPr>
        <w:rFonts w:asciiTheme="majorHAnsi" w:hAnsiTheme="majorHAnsi"/>
        <w:b/>
        <w:i w:val="0"/>
        <w:caps w:val="0"/>
        <w:smallCaps w:val="0"/>
        <w:color w:val="auto"/>
        <w:sz w:val="22"/>
      </w:rPr>
      <w:tblPr/>
      <w:trPr>
        <w:tblHeader/>
      </w:trPr>
      <w:tcPr>
        <w:tcBorders>
          <w:top w:val="nil"/>
          <w:left w:val="nil"/>
          <w:bottom w:val="single" w:sz="12" w:space="0" w:color="BAD7EA" w:themeColor="accent2" w:themeTint="66"/>
          <w:right w:val="nil"/>
          <w:insideH w:val="nil"/>
          <w:insideV w:val="single" w:sz="4" w:space="0" w:color="BAD7EA" w:themeColor="accent2" w:themeTint="66"/>
          <w:tl2br w:val="nil"/>
          <w:tr2bl w:val="nil"/>
        </w:tcBorders>
        <w:vAlign w:val="bottom"/>
      </w:tcPr>
    </w:tblStylePr>
    <w:tblStylePr w:type="firstCol">
      <w:rPr>
        <w:b/>
        <w:i w:val="0"/>
      </w:rPr>
    </w:tblStylePr>
  </w:style>
  <w:style w:type="paragraph" w:styleId="Listanumerada">
    <w:name w:val="List Number"/>
    <w:basedOn w:val="Normal"/>
    <w:uiPriority w:val="10"/>
    <w:qFormat/>
    <w:rsid w:val="00D36C27"/>
    <w:pPr>
      <w:numPr>
        <w:numId w:val="4"/>
      </w:numPr>
      <w:spacing w:before="120" w:after="0"/>
      <w:contextualSpacing/>
    </w:pPr>
    <w:rPr>
      <w:rFonts w:eastAsiaTheme="minorEastAsia"/>
      <w:color w:val="auto"/>
      <w:kern w:val="22"/>
      <w:lang w:val="en-US"/>
      <w14:ligatures w14:val="standard"/>
    </w:rPr>
  </w:style>
  <w:style w:type="table" w:styleId="TabeladeLista6Colorida-Destaque1">
    <w:name w:val="List Table 6 Colorful Accent 1"/>
    <w:basedOn w:val="Tabelanormal"/>
    <w:uiPriority w:val="51"/>
    <w:rsid w:val="004B3D19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D6615C" w:themeColor="accent1"/>
        <w:bottom w:val="single" w:sz="4" w:space="0" w:color="D6615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6615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TabeladeGrelha1Clara-Destaque1">
    <w:name w:val="Grid Table 1 Light Accent 1"/>
    <w:basedOn w:val="Tabelanormal"/>
    <w:uiPriority w:val="46"/>
    <w:rsid w:val="00D20459"/>
    <w:pPr>
      <w:spacing w:after="0"/>
    </w:pPr>
    <w:tblPr>
      <w:tblStyleRowBandSize w:val="1"/>
      <w:tblStyleColBandSize w:val="1"/>
      <w:tblBorders>
        <w:top w:val="single" w:sz="4" w:space="0" w:color="EEBFBD" w:themeColor="accent1" w:themeTint="66"/>
        <w:left w:val="single" w:sz="4" w:space="0" w:color="EEBFBD" w:themeColor="accent1" w:themeTint="66"/>
        <w:bottom w:val="single" w:sz="4" w:space="0" w:color="EEBFBD" w:themeColor="accent1" w:themeTint="66"/>
        <w:right w:val="single" w:sz="4" w:space="0" w:color="EEBFBD" w:themeColor="accent1" w:themeTint="66"/>
        <w:insideH w:val="single" w:sz="4" w:space="0" w:color="EEBFBD" w:themeColor="accent1" w:themeTint="66"/>
        <w:insideV w:val="single" w:sz="4" w:space="0" w:color="EEBFB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4-Destaque1">
    <w:name w:val="List Table 4 Accent 1"/>
    <w:basedOn w:val="Tabelanormal"/>
    <w:uiPriority w:val="49"/>
    <w:rsid w:val="00D20459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paragraph" w:customStyle="1" w:styleId="template">
    <w:name w:val="template"/>
    <w:basedOn w:val="Normal"/>
    <w:rsid w:val="00C84F7A"/>
    <w:pPr>
      <w:spacing w:after="0" w:line="240" w:lineRule="exact"/>
      <w:ind w:left="0"/>
    </w:pPr>
    <w:rPr>
      <w:rFonts w:ascii="Arial" w:eastAsia="Times New Roman" w:hAnsi="Arial" w:cs="Times New Roman"/>
      <w:i/>
      <w:color w:val="auto"/>
      <w:szCs w:val="20"/>
      <w:lang w:val="en-US" w:eastAsia="en-US"/>
    </w:rPr>
  </w:style>
  <w:style w:type="paragraph" w:customStyle="1" w:styleId="level4">
    <w:name w:val="level 4"/>
    <w:basedOn w:val="Normal"/>
    <w:rsid w:val="00F12536"/>
    <w:pPr>
      <w:spacing w:before="120" w:line="240" w:lineRule="exact"/>
      <w:ind w:left="634"/>
    </w:pPr>
    <w:rPr>
      <w:rFonts w:ascii="Times" w:eastAsia="Times New Roman" w:hAnsi="Times" w:cs="Times New Roman"/>
      <w:color w:val="auto"/>
      <w:sz w:val="24"/>
      <w:szCs w:val="20"/>
      <w:lang w:val="en-US" w:eastAsia="en-US"/>
    </w:rPr>
  </w:style>
  <w:style w:type="paragraph" w:customStyle="1" w:styleId="level3text">
    <w:name w:val="level 3 text"/>
    <w:basedOn w:val="Normal"/>
    <w:rsid w:val="00F12536"/>
    <w:pPr>
      <w:spacing w:after="0" w:line="220" w:lineRule="exact"/>
      <w:ind w:left="1350" w:hanging="716"/>
    </w:pPr>
    <w:rPr>
      <w:rFonts w:ascii="Arial" w:eastAsia="Times New Roman" w:hAnsi="Arial" w:cs="Times New Roman"/>
      <w:i/>
      <w:color w:val="auto"/>
      <w:szCs w:val="20"/>
      <w:lang w:val="en-US" w:eastAsia="en-US"/>
    </w:rPr>
  </w:style>
  <w:style w:type="paragraph" w:customStyle="1" w:styleId="requirement">
    <w:name w:val="requirement"/>
    <w:basedOn w:val="level4"/>
    <w:rsid w:val="00F12536"/>
    <w:pPr>
      <w:spacing w:before="0" w:after="0"/>
      <w:ind w:left="2348" w:hanging="994"/>
    </w:pPr>
    <w:rPr>
      <w:rFonts w:ascii="Times New Roman" w:hAnsi="Times New Roman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9046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left="0"/>
    </w:pPr>
    <w:rPr>
      <w:rFonts w:ascii="Courier New" w:hAnsi="Courier New" w:cs="Courier New"/>
      <w:color w:val="auto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9046C2"/>
    <w:rPr>
      <w:rFonts w:ascii="Courier New" w:hAnsi="Courier New" w:cs="Courier New"/>
      <w:color w:val="auto"/>
      <w:sz w:val="20"/>
      <w:lang w:val="pt-PT" w:eastAsia="pt-PT"/>
    </w:rPr>
  </w:style>
  <w:style w:type="paragraph" w:styleId="NormalWeb">
    <w:name w:val="Normal (Web)"/>
    <w:basedOn w:val="Normal"/>
    <w:uiPriority w:val="99"/>
    <w:unhideWhenUsed/>
    <w:rsid w:val="007F4607"/>
    <w:pPr>
      <w:spacing w:before="100" w:beforeAutospacing="1" w:after="100" w:afterAutospacing="1"/>
      <w:ind w:left="0"/>
    </w:pPr>
    <w:rPr>
      <w:rFonts w:ascii="Times New Roman" w:hAnsi="Times New Roman" w:cs="Times New Roman"/>
      <w:color w:val="auto"/>
      <w:sz w:val="24"/>
      <w:szCs w:val="24"/>
      <w:lang w:eastAsia="pt-PT"/>
    </w:rPr>
  </w:style>
  <w:style w:type="character" w:customStyle="1" w:styleId="apple-converted-space">
    <w:name w:val="apple-converted-space"/>
    <w:basedOn w:val="Tipodeletrapredefinidodopargrafo"/>
    <w:rsid w:val="007F4607"/>
  </w:style>
  <w:style w:type="paragraph" w:styleId="Legenda">
    <w:name w:val="caption"/>
    <w:basedOn w:val="Normal"/>
    <w:next w:val="Normal"/>
    <w:uiPriority w:val="35"/>
    <w:unhideWhenUsed/>
    <w:qFormat/>
    <w:rsid w:val="00F60E15"/>
    <w:pPr>
      <w:spacing w:after="200"/>
    </w:pPr>
    <w:rPr>
      <w:i/>
      <w:iCs/>
      <w:color w:val="361817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F60E15"/>
    <w:pPr>
      <w:ind w:left="440" w:hanging="440"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93111A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3111A"/>
    <w:rPr>
      <w:rFonts w:ascii="Times New Roman" w:hAnsi="Times New Roman" w:cs="Times New Roman"/>
      <w:szCs w:val="18"/>
      <w:lang w:val="pt-PT"/>
    </w:rPr>
  </w:style>
  <w:style w:type="character" w:styleId="nfase">
    <w:name w:val="Emphasis"/>
    <w:basedOn w:val="Tipodeletrapredefinidodopargrafo"/>
    <w:uiPriority w:val="20"/>
    <w:qFormat/>
    <w:rsid w:val="00157B77"/>
    <w:rPr>
      <w:i/>
      <w:iCs/>
    </w:rPr>
  </w:style>
  <w:style w:type="table" w:styleId="TabelacomGrelhaClara">
    <w:name w:val="Grid Table Light"/>
    <w:basedOn w:val="Tabelanormal"/>
    <w:uiPriority w:val="40"/>
    <w:rsid w:val="00CA25E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eladeLista6Colorida-Destaque11">
    <w:name w:val="Tabela de Lista 6 Colorida - Destaque 11"/>
    <w:basedOn w:val="Tabelanormal"/>
    <w:next w:val="TabeladeLista6Colorida-Destaque1"/>
    <w:uiPriority w:val="51"/>
    <w:rsid w:val="00901309"/>
    <w:pPr>
      <w:spacing w:after="0"/>
    </w:pPr>
    <w:rPr>
      <w:rFonts w:ascii="Trebuchet MS" w:eastAsia="Trebuchet MS" w:hAnsi="Trebuchet MS" w:cs="Times New Roman"/>
      <w:color w:val="B6332E"/>
    </w:rPr>
    <w:tblPr>
      <w:tblStyleRowBandSize w:val="1"/>
      <w:tblStyleColBandSize w:val="1"/>
      <w:tblBorders>
        <w:top w:val="single" w:sz="4" w:space="0" w:color="D6615C"/>
        <w:bottom w:val="single" w:sz="4" w:space="0" w:color="D6615C"/>
      </w:tblBorders>
    </w:tblPr>
    <w:tblStylePr w:type="firstRow">
      <w:rPr>
        <w:b/>
        <w:bCs/>
      </w:rPr>
      <w:tblPr/>
      <w:tcPr>
        <w:tcBorders>
          <w:bottom w:val="single" w:sz="4" w:space="0" w:color="D6615C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/>
      </w:tcPr>
    </w:tblStylePr>
    <w:tblStylePr w:type="band1Horz">
      <w:tblPr/>
      <w:tcPr>
        <w:shd w:val="clear" w:color="auto" w:fill="F6DFDE"/>
      </w:tcPr>
    </w:tblStylePr>
  </w:style>
  <w:style w:type="table" w:styleId="TabelaSimples2">
    <w:name w:val="Plain Table 2"/>
    <w:basedOn w:val="Tabelanormal"/>
    <w:uiPriority w:val="42"/>
    <w:rsid w:val="00C27A03"/>
    <w:pPr>
      <w:pBdr>
        <w:top w:val="nil"/>
        <w:left w:val="nil"/>
        <w:bottom w:val="nil"/>
        <w:right w:val="nil"/>
        <w:between w:val="nil"/>
      </w:pBdr>
      <w:spacing w:after="0"/>
    </w:pPr>
    <w:rPr>
      <w:rFonts w:ascii="Arial" w:eastAsia="Arial" w:hAnsi="Arial" w:cs="Arial"/>
      <w:color w:val="000000"/>
      <w:sz w:val="22"/>
      <w:szCs w:val="22"/>
      <w:lang w:val="pt-PT" w:eastAsia="pt-PT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dice3">
    <w:name w:val="toc 3"/>
    <w:basedOn w:val="Normal"/>
    <w:next w:val="Normal"/>
    <w:autoRedefine/>
    <w:uiPriority w:val="39"/>
    <w:unhideWhenUsed/>
    <w:rsid w:val="00CC5D74"/>
    <w:pPr>
      <w:spacing w:after="100"/>
      <w:ind w:left="480"/>
    </w:pPr>
    <w:rPr>
      <w:rFonts w:eastAsiaTheme="minorEastAsia"/>
      <w:color w:val="auto"/>
      <w:sz w:val="24"/>
      <w:szCs w:val="24"/>
      <w:lang w:eastAsia="pt-PT"/>
    </w:rPr>
  </w:style>
  <w:style w:type="paragraph" w:styleId="ndice4">
    <w:name w:val="toc 4"/>
    <w:basedOn w:val="Normal"/>
    <w:next w:val="Normal"/>
    <w:autoRedefine/>
    <w:uiPriority w:val="39"/>
    <w:unhideWhenUsed/>
    <w:rsid w:val="00CC5D74"/>
    <w:pPr>
      <w:spacing w:after="100"/>
      <w:ind w:left="720"/>
    </w:pPr>
    <w:rPr>
      <w:rFonts w:eastAsiaTheme="minorEastAsia"/>
      <w:color w:val="auto"/>
      <w:sz w:val="24"/>
      <w:szCs w:val="24"/>
      <w:lang w:eastAsia="pt-PT"/>
    </w:rPr>
  </w:style>
  <w:style w:type="paragraph" w:styleId="ndice5">
    <w:name w:val="toc 5"/>
    <w:basedOn w:val="Normal"/>
    <w:next w:val="Normal"/>
    <w:autoRedefine/>
    <w:uiPriority w:val="39"/>
    <w:unhideWhenUsed/>
    <w:rsid w:val="00CC5D74"/>
    <w:pPr>
      <w:spacing w:after="100"/>
      <w:ind w:left="960"/>
    </w:pPr>
    <w:rPr>
      <w:rFonts w:eastAsiaTheme="minorEastAsia"/>
      <w:color w:val="auto"/>
      <w:sz w:val="24"/>
      <w:szCs w:val="24"/>
      <w:lang w:eastAsia="pt-PT"/>
    </w:rPr>
  </w:style>
  <w:style w:type="paragraph" w:styleId="ndice6">
    <w:name w:val="toc 6"/>
    <w:basedOn w:val="Normal"/>
    <w:next w:val="Normal"/>
    <w:autoRedefine/>
    <w:uiPriority w:val="39"/>
    <w:unhideWhenUsed/>
    <w:rsid w:val="00CC5D74"/>
    <w:pPr>
      <w:spacing w:after="100"/>
      <w:ind w:left="1200"/>
    </w:pPr>
    <w:rPr>
      <w:rFonts w:eastAsiaTheme="minorEastAsia"/>
      <w:color w:val="auto"/>
      <w:sz w:val="24"/>
      <w:szCs w:val="24"/>
      <w:lang w:eastAsia="pt-PT"/>
    </w:rPr>
  </w:style>
  <w:style w:type="paragraph" w:styleId="ndice7">
    <w:name w:val="toc 7"/>
    <w:basedOn w:val="Normal"/>
    <w:next w:val="Normal"/>
    <w:autoRedefine/>
    <w:uiPriority w:val="39"/>
    <w:unhideWhenUsed/>
    <w:rsid w:val="00CC5D74"/>
    <w:pPr>
      <w:spacing w:after="100"/>
      <w:ind w:left="1440"/>
    </w:pPr>
    <w:rPr>
      <w:rFonts w:eastAsiaTheme="minorEastAsia"/>
      <w:color w:val="auto"/>
      <w:sz w:val="24"/>
      <w:szCs w:val="24"/>
      <w:lang w:eastAsia="pt-PT"/>
    </w:rPr>
  </w:style>
  <w:style w:type="paragraph" w:styleId="ndice8">
    <w:name w:val="toc 8"/>
    <w:basedOn w:val="Normal"/>
    <w:next w:val="Normal"/>
    <w:autoRedefine/>
    <w:uiPriority w:val="39"/>
    <w:unhideWhenUsed/>
    <w:rsid w:val="00CC5D74"/>
    <w:pPr>
      <w:spacing w:after="100"/>
      <w:ind w:left="1680"/>
    </w:pPr>
    <w:rPr>
      <w:rFonts w:eastAsiaTheme="minorEastAsia"/>
      <w:color w:val="auto"/>
      <w:sz w:val="24"/>
      <w:szCs w:val="24"/>
      <w:lang w:eastAsia="pt-PT"/>
    </w:rPr>
  </w:style>
  <w:style w:type="paragraph" w:styleId="ndice9">
    <w:name w:val="toc 9"/>
    <w:basedOn w:val="Normal"/>
    <w:next w:val="Normal"/>
    <w:autoRedefine/>
    <w:uiPriority w:val="39"/>
    <w:unhideWhenUsed/>
    <w:rsid w:val="00CC5D74"/>
    <w:pPr>
      <w:spacing w:after="100"/>
      <w:ind w:left="1920"/>
    </w:pPr>
    <w:rPr>
      <w:rFonts w:eastAsiaTheme="minorEastAsia"/>
      <w:color w:val="auto"/>
      <w:sz w:val="24"/>
      <w:szCs w:val="24"/>
      <w:lang w:eastAsia="pt-PT"/>
    </w:rPr>
  </w:style>
  <w:style w:type="table" w:styleId="TabelaSimples1">
    <w:name w:val="Plain Table 1"/>
    <w:basedOn w:val="Tabelanormal"/>
    <w:uiPriority w:val="41"/>
    <w:rsid w:val="00847B7E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8E54C1"/>
    <w:rPr>
      <w:color w:val="E17E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0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331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91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3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27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22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27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27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9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41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8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7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7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56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92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9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8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7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3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1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1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91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825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38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753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127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4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570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163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66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63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8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1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8307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1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2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18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7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0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2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9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1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3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mcorreia\Documents\GitProjects\labdsoft-2017-g1\Documentacao\Entrega%203\relatorio_tp3_g1.docx" TargetMode="External"/><Relationship Id="rId18" Type="http://schemas.openxmlformats.org/officeDocument/2006/relationships/hyperlink" Target="file:///C:\Users\mcorreia\Documents\GitProjects\labdsoft-2017-g1\Documentacao\Entrega%203\relatorio_tp3_g1.docx" TargetMode="External"/><Relationship Id="rId26" Type="http://schemas.openxmlformats.org/officeDocument/2006/relationships/hyperlink" Target="file:///C:\Users\mcorreia\Documents\GitProjects\labdsoft-2017-g1\Documentacao\Entrega%203\relatorio_tp3_g1.docx" TargetMode="External"/><Relationship Id="rId39" Type="http://schemas.openxmlformats.org/officeDocument/2006/relationships/hyperlink" Target="file:///C:\Users\mcorreia\Documents\GitProjects\labdsoft-2017-g1\Documentacao\Entrega%203\relatorio_tp3_g1.docx" TargetMode="External"/><Relationship Id="rId21" Type="http://schemas.openxmlformats.org/officeDocument/2006/relationships/hyperlink" Target="file:///C:\Users\mcorreia\Documents\GitProjects\labdsoft-2017-g1\Documentacao\Entrega%203\relatorio_tp3_g1.docx" TargetMode="External"/><Relationship Id="rId34" Type="http://schemas.openxmlformats.org/officeDocument/2006/relationships/hyperlink" Target="file:///C:\Users\mcorreia\Documents\GitProjects\labdsoft-2017-g1\Documentacao\Entrega%203\relatorio_tp3_g1.docx" TargetMode="External"/><Relationship Id="rId42" Type="http://schemas.openxmlformats.org/officeDocument/2006/relationships/hyperlink" Target="file:///C:\Users\mcorreia\Documents\GitProjects\labdsoft-2017-g1\Documentacao\Entrega%203\relatorio_tp3_g1.docx" TargetMode="External"/><Relationship Id="rId47" Type="http://schemas.openxmlformats.org/officeDocument/2006/relationships/hyperlink" Target="file:///C:\Users\mcorreia\Documents\GitProjects\labdsoft-2017-g1\Documentacao\Entrega%203\relatorio_tp3_g1.docx" TargetMode="External"/><Relationship Id="rId50" Type="http://schemas.openxmlformats.org/officeDocument/2006/relationships/image" Target="media/image1.JPG"/><Relationship Id="rId55" Type="http://schemas.openxmlformats.org/officeDocument/2006/relationships/image" Target="media/image6.png"/><Relationship Id="rId63" Type="http://schemas.openxmlformats.org/officeDocument/2006/relationships/image" Target="media/image14.png"/><Relationship Id="rId68" Type="http://schemas.openxmlformats.org/officeDocument/2006/relationships/image" Target="media/image19.png"/><Relationship Id="rId76" Type="http://schemas.openxmlformats.org/officeDocument/2006/relationships/image" Target="media/image27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7" Type="http://schemas.openxmlformats.org/officeDocument/2006/relationships/webSettings" Target="webSettings.xml"/><Relationship Id="rId71" Type="http://schemas.openxmlformats.org/officeDocument/2006/relationships/image" Target="media/image22.png"/><Relationship Id="rId92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mcorreia\Documents\GitProjects\labdsoft-2017-g1\Documentacao\Entrega%203\relatorio_tp3_g1.docx" TargetMode="External"/><Relationship Id="rId29" Type="http://schemas.openxmlformats.org/officeDocument/2006/relationships/hyperlink" Target="file:///C:\Users\mcorreia\Documents\GitProjects\labdsoft-2017-g1\Documentacao\Entrega%203\relatorio_tp3_g1.docx" TargetMode="External"/><Relationship Id="rId11" Type="http://schemas.openxmlformats.org/officeDocument/2006/relationships/footer" Target="footer1.xml"/><Relationship Id="rId24" Type="http://schemas.openxmlformats.org/officeDocument/2006/relationships/hyperlink" Target="file:///C:\Users\mcorreia\Documents\GitProjects\labdsoft-2017-g1\Documentacao\Entrega%203\relatorio_tp3_g1.docx" TargetMode="External"/><Relationship Id="rId32" Type="http://schemas.openxmlformats.org/officeDocument/2006/relationships/hyperlink" Target="file:///C:\Users\mcorreia\Documents\GitProjects\labdsoft-2017-g1\Documentacao\Entrega%203\relatorio_tp3_g1.docx" TargetMode="External"/><Relationship Id="rId37" Type="http://schemas.openxmlformats.org/officeDocument/2006/relationships/hyperlink" Target="file:///C:\Users\mcorreia\Documents\GitProjects\labdsoft-2017-g1\Documentacao\Entrega%203\relatorio_tp3_g1.docx" TargetMode="External"/><Relationship Id="rId40" Type="http://schemas.openxmlformats.org/officeDocument/2006/relationships/hyperlink" Target="file:///C:\Users\mcorreia\Documents\GitProjects\labdsoft-2017-g1\Documentacao\Entrega%203\relatorio_tp3_g1.docx" TargetMode="External"/><Relationship Id="rId45" Type="http://schemas.openxmlformats.org/officeDocument/2006/relationships/hyperlink" Target="file:///C:\Users\mcorreia\Documents\GitProjects\labdsoft-2017-g1\Documentacao\Entrega%203\relatorio_tp3_g1.docx" TargetMode="External"/><Relationship Id="rId53" Type="http://schemas.openxmlformats.org/officeDocument/2006/relationships/image" Target="media/image4.jpg"/><Relationship Id="rId58" Type="http://schemas.openxmlformats.org/officeDocument/2006/relationships/image" Target="media/image9.png"/><Relationship Id="rId66" Type="http://schemas.openxmlformats.org/officeDocument/2006/relationships/image" Target="media/image17.png"/><Relationship Id="rId74" Type="http://schemas.openxmlformats.org/officeDocument/2006/relationships/image" Target="media/image25.JPG"/><Relationship Id="rId79" Type="http://schemas.openxmlformats.org/officeDocument/2006/relationships/image" Target="media/image30.png"/><Relationship Id="rId87" Type="http://schemas.openxmlformats.org/officeDocument/2006/relationships/image" Target="media/image38.png"/><Relationship Id="rId5" Type="http://schemas.openxmlformats.org/officeDocument/2006/relationships/styles" Target="styles.xml"/><Relationship Id="rId61" Type="http://schemas.openxmlformats.org/officeDocument/2006/relationships/image" Target="media/image12.png"/><Relationship Id="rId82" Type="http://schemas.openxmlformats.org/officeDocument/2006/relationships/image" Target="media/image33.JPG"/><Relationship Id="rId90" Type="http://schemas.openxmlformats.org/officeDocument/2006/relationships/image" Target="media/image41.JPG"/><Relationship Id="rId19" Type="http://schemas.openxmlformats.org/officeDocument/2006/relationships/hyperlink" Target="file:///C:\Users\mcorreia\Documents\GitProjects\labdsoft-2017-g1\Documentacao\Entrega%203\relatorio_tp3_g1.docx" TargetMode="External"/><Relationship Id="rId14" Type="http://schemas.openxmlformats.org/officeDocument/2006/relationships/hyperlink" Target="file:///C:\Users\mcorreia\Documents\GitProjects\labdsoft-2017-g1\Documentacao\Entrega%203\relatorio_tp3_g1.docx" TargetMode="External"/><Relationship Id="rId22" Type="http://schemas.openxmlformats.org/officeDocument/2006/relationships/hyperlink" Target="file:///C:\Users\mcorreia\Documents\GitProjects\labdsoft-2017-g1\Documentacao\Entrega%203\relatorio_tp3_g1.docx" TargetMode="External"/><Relationship Id="rId27" Type="http://schemas.openxmlformats.org/officeDocument/2006/relationships/hyperlink" Target="file:///C:\Users\mcorreia\Documents\GitProjects\labdsoft-2017-g1\Documentacao\Entrega%203\relatorio_tp3_g1.docx" TargetMode="External"/><Relationship Id="rId30" Type="http://schemas.openxmlformats.org/officeDocument/2006/relationships/hyperlink" Target="file:///C:\Users\mcorreia\Documents\GitProjects\labdsoft-2017-g1\Documentacao\Entrega%203\relatorio_tp3_g1.docx" TargetMode="External"/><Relationship Id="rId35" Type="http://schemas.openxmlformats.org/officeDocument/2006/relationships/hyperlink" Target="file:///C:\Users\mcorreia\Documents\GitProjects\labdsoft-2017-g1\Documentacao\Entrega%203\relatorio_tp3_g1.docx" TargetMode="External"/><Relationship Id="rId43" Type="http://schemas.openxmlformats.org/officeDocument/2006/relationships/hyperlink" Target="file:///C:\Users\mcorreia\Documents\GitProjects\labdsoft-2017-g1\Documentacao\Entrega%203\relatorio_tp3_g1.docx" TargetMode="External"/><Relationship Id="rId48" Type="http://schemas.openxmlformats.org/officeDocument/2006/relationships/hyperlink" Target="file:///C:\Users\mcorreia\Documents\GitProjects\labdsoft-2017-g1\Documentacao\Entrega%203\relatorio_tp3_g1.docx" TargetMode="External"/><Relationship Id="rId56" Type="http://schemas.openxmlformats.org/officeDocument/2006/relationships/image" Target="media/image7.png"/><Relationship Id="rId64" Type="http://schemas.openxmlformats.org/officeDocument/2006/relationships/image" Target="media/image15.png"/><Relationship Id="rId69" Type="http://schemas.openxmlformats.org/officeDocument/2006/relationships/image" Target="media/image20.png"/><Relationship Id="rId77" Type="http://schemas.openxmlformats.org/officeDocument/2006/relationships/image" Target="media/image28.jpeg"/><Relationship Id="rId8" Type="http://schemas.openxmlformats.org/officeDocument/2006/relationships/footnotes" Target="footnotes.xml"/><Relationship Id="rId51" Type="http://schemas.openxmlformats.org/officeDocument/2006/relationships/image" Target="media/image2.png"/><Relationship Id="rId72" Type="http://schemas.openxmlformats.org/officeDocument/2006/relationships/image" Target="media/image23.png"/><Relationship Id="rId80" Type="http://schemas.openxmlformats.org/officeDocument/2006/relationships/image" Target="media/image31.png"/><Relationship Id="rId85" Type="http://schemas.openxmlformats.org/officeDocument/2006/relationships/image" Target="media/image36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hyperlink" Target="file:///C:\Users\mcorreia\Documents\GitProjects\labdsoft-2017-g1\Documentacao\Entrega%203\relatorio_tp3_g1.docx" TargetMode="External"/><Relationship Id="rId25" Type="http://schemas.openxmlformats.org/officeDocument/2006/relationships/hyperlink" Target="file:///C:\Users\mcorreia\Documents\GitProjects\labdsoft-2017-g1\Documentacao\Entrega%203\relatorio_tp3_g1.docx" TargetMode="External"/><Relationship Id="rId33" Type="http://schemas.openxmlformats.org/officeDocument/2006/relationships/hyperlink" Target="file:///C:\Users\mcorreia\Documents\GitProjects\labdsoft-2017-g1\Documentacao\Entrega%203\relatorio_tp3_g1.docx" TargetMode="External"/><Relationship Id="rId38" Type="http://schemas.openxmlformats.org/officeDocument/2006/relationships/hyperlink" Target="file:///C:\Users\mcorreia\Documents\GitProjects\labdsoft-2017-g1\Documentacao\Entrega%203\relatorio_tp3_g1.docx" TargetMode="External"/><Relationship Id="rId46" Type="http://schemas.openxmlformats.org/officeDocument/2006/relationships/hyperlink" Target="file:///C:\Users\mcorreia\Documents\GitProjects\labdsoft-2017-g1\Documentacao\Entrega%203\relatorio_tp3_g1.docx" TargetMode="External"/><Relationship Id="rId59" Type="http://schemas.openxmlformats.org/officeDocument/2006/relationships/image" Target="media/image10.png"/><Relationship Id="rId67" Type="http://schemas.openxmlformats.org/officeDocument/2006/relationships/image" Target="media/image18.png"/><Relationship Id="rId20" Type="http://schemas.openxmlformats.org/officeDocument/2006/relationships/hyperlink" Target="file:///C:\Users\mcorreia\Documents\GitProjects\labdsoft-2017-g1\Documentacao\Entrega%203\relatorio_tp3_g1.docx" TargetMode="External"/><Relationship Id="rId41" Type="http://schemas.openxmlformats.org/officeDocument/2006/relationships/hyperlink" Target="file:///C:\Users\mcorreia\Documents\GitProjects\labdsoft-2017-g1\Documentacao\Entrega%203\relatorio_tp3_g1.docx" TargetMode="External"/><Relationship Id="rId54" Type="http://schemas.openxmlformats.org/officeDocument/2006/relationships/image" Target="media/image5.jpeg"/><Relationship Id="rId62" Type="http://schemas.openxmlformats.org/officeDocument/2006/relationships/image" Target="media/image13.png"/><Relationship Id="rId70" Type="http://schemas.openxmlformats.org/officeDocument/2006/relationships/image" Target="media/image21.png"/><Relationship Id="rId75" Type="http://schemas.openxmlformats.org/officeDocument/2006/relationships/image" Target="media/image26.png"/><Relationship Id="rId83" Type="http://schemas.openxmlformats.org/officeDocument/2006/relationships/image" Target="media/image34.png"/><Relationship Id="rId88" Type="http://schemas.openxmlformats.org/officeDocument/2006/relationships/image" Target="media/image39.png"/><Relationship Id="rId91" Type="http://schemas.openxmlformats.org/officeDocument/2006/relationships/image" Target="media/image42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file:///C:\Users\mcorreia\Documents\GitProjects\labdsoft-2017-g1\Documentacao\Entrega%203\relatorio_tp3_g1.docx" TargetMode="External"/><Relationship Id="rId23" Type="http://schemas.openxmlformats.org/officeDocument/2006/relationships/hyperlink" Target="file:///C:\Users\mcorreia\Documents\GitProjects\labdsoft-2017-g1\Documentacao\Entrega%203\relatorio_tp3_g1.docx" TargetMode="External"/><Relationship Id="rId28" Type="http://schemas.openxmlformats.org/officeDocument/2006/relationships/hyperlink" Target="file:///C:\Users\mcorreia\Documents\GitProjects\labdsoft-2017-g1\Documentacao\Entrega%203\relatorio_tp3_g1.docx" TargetMode="External"/><Relationship Id="rId36" Type="http://schemas.openxmlformats.org/officeDocument/2006/relationships/hyperlink" Target="file:///C:\Users\mcorreia\Documents\GitProjects\labdsoft-2017-g1\Documentacao\Entrega%203\relatorio_tp3_g1.docx" TargetMode="External"/><Relationship Id="rId49" Type="http://schemas.openxmlformats.org/officeDocument/2006/relationships/hyperlink" Target="file:///C:\Users\mcorreia\Documents\GitProjects\labdsoft-2017-g1\Documentacao\Entrega%203\relatorio_tp3_g1.docx" TargetMode="External"/><Relationship Id="rId57" Type="http://schemas.openxmlformats.org/officeDocument/2006/relationships/image" Target="media/image8.png"/><Relationship Id="rId10" Type="http://schemas.openxmlformats.org/officeDocument/2006/relationships/header" Target="header1.xml"/><Relationship Id="rId31" Type="http://schemas.openxmlformats.org/officeDocument/2006/relationships/hyperlink" Target="file:///C:\Users\mcorreia\Documents\GitProjects\labdsoft-2017-g1\Documentacao\Entrega%203\relatorio_tp3_g1.docx" TargetMode="External"/><Relationship Id="rId44" Type="http://schemas.openxmlformats.org/officeDocument/2006/relationships/hyperlink" Target="file:///C:\Users\mcorreia\Documents\GitProjects\labdsoft-2017-g1\Documentacao\Entrega%203\relatorio_tp3_g1.docx" TargetMode="External"/><Relationship Id="rId52" Type="http://schemas.openxmlformats.org/officeDocument/2006/relationships/image" Target="media/image3.png"/><Relationship Id="rId60" Type="http://schemas.openxmlformats.org/officeDocument/2006/relationships/image" Target="media/image11.png"/><Relationship Id="rId65" Type="http://schemas.openxmlformats.org/officeDocument/2006/relationships/image" Target="media/image16.png"/><Relationship Id="rId73" Type="http://schemas.openxmlformats.org/officeDocument/2006/relationships/image" Target="media/image24.JPG"/><Relationship Id="rId78" Type="http://schemas.openxmlformats.org/officeDocument/2006/relationships/image" Target="media/image29.png"/><Relationship Id="rId81" Type="http://schemas.openxmlformats.org/officeDocument/2006/relationships/image" Target="media/image32.JPG"/><Relationship Id="rId86" Type="http://schemas.openxmlformats.org/officeDocument/2006/relationships/image" Target="media/image37.png"/><Relationship Id="rId9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t&#243;nioRocha\AppData\Roaming\Microsoft\Templates\Teacher's%20syllabus%20(color).dotx" TargetMode="External"/></Relationships>
</file>

<file path=word/theme/theme1.xml><?xml version="1.0" encoding="utf-8"?>
<a:theme xmlns:a="http://schemas.openxmlformats.org/drawingml/2006/main" name="Office Theme">
  <a:themeElements>
    <a:clrScheme name="Syllabus">
      <a:dk1>
        <a:sysClr val="windowText" lastClr="000000"/>
      </a:dk1>
      <a:lt1>
        <a:sysClr val="window" lastClr="FFFFFF"/>
      </a:lt1>
      <a:dk2>
        <a:srgbClr val="361817"/>
      </a:dk2>
      <a:lt2>
        <a:srgbClr val="FAEDD9"/>
      </a:lt2>
      <a:accent1>
        <a:srgbClr val="D6615C"/>
      </a:accent1>
      <a:accent2>
        <a:srgbClr val="549CCC"/>
      </a:accent2>
      <a:accent3>
        <a:srgbClr val="E89F03"/>
      </a:accent3>
      <a:accent4>
        <a:srgbClr val="56B977"/>
      </a:accent4>
      <a:accent5>
        <a:srgbClr val="E17E00"/>
      </a:accent5>
      <a:accent6>
        <a:srgbClr val="02779E"/>
      </a:accent6>
      <a:hlink>
        <a:srgbClr val="549CCC"/>
      </a:hlink>
      <a:folHlink>
        <a:srgbClr val="E17E00"/>
      </a:folHlink>
    </a:clrScheme>
    <a:fontScheme name="Trebuchet MS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B827C3-6CAF-4F66-A2F7-D2220C916CB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12C66D-60E1-44BF-95E0-025CEEF97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Teacher's syllabus (color)</Template>
  <TotalTime>317</TotalTime>
  <Pages>57</Pages>
  <Words>8654</Words>
  <Characters>46734</Characters>
  <Application>Microsoft Office Word</Application>
  <DocSecurity>0</DocSecurity>
  <Lines>389</Lines>
  <Paragraphs>110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Banco de Gâmetas GAM</vt:lpstr>
      <vt:lpstr>Banco de Gâmetas GAM</vt:lpstr>
    </vt:vector>
  </TitlesOfParts>
  <Company/>
  <LinksUpToDate>false</LinksUpToDate>
  <CharactersWithSpaces>55278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Banco de Gâmetas GAM</dc:title>
  <dc:subject>Especificação requisitos de software – Versão 1.0</dc:subject>
  <dc:creator>GRUPO 1</dc:creator>
  <cp:keywords/>
  <dc:description/>
  <cp:lastModifiedBy>Manuel Correia (1120557)</cp:lastModifiedBy>
  <cp:revision>56</cp:revision>
  <cp:lastPrinted>2017-12-08T15:28:00Z</cp:lastPrinted>
  <dcterms:created xsi:type="dcterms:W3CDTF">2017-12-07T21:04:00Z</dcterms:created>
  <dcterms:modified xsi:type="dcterms:W3CDTF">2018-01-06T13:28:00Z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TC029193399991</vt:lpwstr>
  </property>
</Properties>
</file>
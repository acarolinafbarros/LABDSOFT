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BD5959" w14:textId="77777777" w:rsidR="00B65F1E" w:rsidRPr="0016717C" w:rsidRDefault="002578C0" w:rsidP="00385D9E">
      <w:pPr>
        <w:outlineLvl w:val="0"/>
        <w:rPr>
          <w:b/>
          <w:color w:val="D6615C" w:themeColor="accent1"/>
          <w:sz w:val="44"/>
          <w:szCs w:val="44"/>
        </w:rPr>
      </w:pPr>
      <w:bookmarkStart w:id="0" w:name="_Toc496456784"/>
      <w:bookmarkStart w:id="1" w:name="_Toc498866719"/>
      <w:bookmarkStart w:id="2" w:name="_Toc498867753"/>
      <w:bookmarkStart w:id="3" w:name="_Toc498867785"/>
      <w:bookmarkStart w:id="4" w:name="_Toc498868655"/>
      <w:bookmarkStart w:id="5" w:name="_Toc499477083"/>
      <w:bookmarkStart w:id="6" w:name="_Toc500183008"/>
      <w:bookmarkStart w:id="7" w:name="_Toc502864715"/>
      <w:bookmarkStart w:id="8" w:name="_Toc502960626"/>
      <w:r w:rsidRPr="0016717C">
        <w:rPr>
          <w:b/>
          <w:color w:val="D6615C" w:themeColor="accent1"/>
          <w:sz w:val="44"/>
          <w:szCs w:val="44"/>
        </w:rPr>
        <w:t>LABDSOFT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45198BC4" w14:textId="6714F0B1" w:rsidR="002578C0" w:rsidRPr="0016717C" w:rsidRDefault="00E05E31" w:rsidP="00385D9E">
      <w:pPr>
        <w:outlineLvl w:val="0"/>
        <w:rPr>
          <w:b/>
          <w:color w:val="000000" w:themeColor="text1"/>
          <w:sz w:val="24"/>
          <w:szCs w:val="24"/>
        </w:rPr>
      </w:pPr>
      <w:bookmarkStart w:id="9" w:name="_Toc496456785"/>
      <w:bookmarkStart w:id="10" w:name="_Toc498866720"/>
      <w:bookmarkStart w:id="11" w:name="_Toc498867754"/>
      <w:bookmarkStart w:id="12" w:name="_Toc498867786"/>
      <w:bookmarkStart w:id="13" w:name="_Toc498868656"/>
      <w:bookmarkStart w:id="14" w:name="_Toc499477084"/>
      <w:bookmarkStart w:id="15" w:name="_Toc500183009"/>
      <w:bookmarkStart w:id="16" w:name="_Toc502864716"/>
      <w:bookmarkStart w:id="17" w:name="_Toc502960627"/>
      <w:r w:rsidRPr="0016717C">
        <w:rPr>
          <w:b/>
          <w:color w:val="000000" w:themeColor="text1"/>
          <w:sz w:val="24"/>
          <w:szCs w:val="24"/>
        </w:rPr>
        <w:t>ISEP – Mestrado em Engenharia Informática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0013AF48" w14:textId="77777777" w:rsidR="00632C90" w:rsidRPr="002257BD" w:rsidRDefault="00632C90" w:rsidP="00632C90">
      <w:pPr>
        <w:pStyle w:val="Title"/>
      </w:pPr>
    </w:p>
    <w:p w14:paraId="0E37FECD" w14:textId="77777777" w:rsidR="00632C90" w:rsidRPr="002257BD" w:rsidRDefault="00632C90" w:rsidP="00632C90">
      <w:pPr>
        <w:pStyle w:val="Title"/>
      </w:pPr>
    </w:p>
    <w:p w14:paraId="5C626213" w14:textId="77777777" w:rsidR="00030324" w:rsidRDefault="00030324" w:rsidP="00385D9E">
      <w:pPr>
        <w:jc w:val="center"/>
        <w:outlineLvl w:val="0"/>
        <w:rPr>
          <w:b/>
          <w:color w:val="D6615C" w:themeColor="accent1"/>
          <w:sz w:val="44"/>
          <w:szCs w:val="44"/>
        </w:rPr>
      </w:pPr>
      <w:bookmarkStart w:id="18" w:name="_Toc496456786"/>
    </w:p>
    <w:bookmarkEnd w:id="18"/>
    <w:p w14:paraId="7188D1BF" w14:textId="662F3AE0" w:rsidR="002257BD" w:rsidRPr="0016717C" w:rsidRDefault="000C76DD" w:rsidP="0016717C">
      <w:pPr>
        <w:jc w:val="center"/>
        <w:rPr>
          <w:b/>
          <w:color w:val="D6615C" w:themeColor="accent1"/>
          <w:sz w:val="44"/>
          <w:szCs w:val="44"/>
        </w:rPr>
      </w:pPr>
      <w:r>
        <w:rPr>
          <w:b/>
          <w:color w:val="D6615C" w:themeColor="accent1"/>
          <w:sz w:val="44"/>
          <w:szCs w:val="44"/>
        </w:rPr>
        <w:t>Documento Arquitetura de Software</w:t>
      </w:r>
    </w:p>
    <w:p w14:paraId="11A72CA5" w14:textId="5F0F4A5B" w:rsidR="000C76DD" w:rsidRPr="0016717C" w:rsidRDefault="000C76DD" w:rsidP="000C76DD">
      <w:pPr>
        <w:jc w:val="center"/>
        <w:outlineLvl w:val="0"/>
        <w:rPr>
          <w:b/>
          <w:color w:val="D6615C" w:themeColor="accent1"/>
          <w:sz w:val="44"/>
          <w:szCs w:val="44"/>
        </w:rPr>
      </w:pPr>
      <w:bookmarkStart w:id="19" w:name="_Toc496456787"/>
      <w:bookmarkStart w:id="20" w:name="_Toc498866721"/>
      <w:bookmarkStart w:id="21" w:name="_Toc498867755"/>
      <w:bookmarkStart w:id="22" w:name="_Toc498867787"/>
      <w:bookmarkStart w:id="23" w:name="_Toc498868657"/>
      <w:bookmarkStart w:id="24" w:name="_Toc499477085"/>
      <w:bookmarkStart w:id="25" w:name="_Toc500183010"/>
      <w:bookmarkStart w:id="26" w:name="_Toc502864717"/>
      <w:bookmarkStart w:id="27" w:name="_Toc502960628"/>
      <w:r w:rsidRPr="0016717C">
        <w:rPr>
          <w:b/>
          <w:color w:val="D6615C" w:themeColor="accent1"/>
          <w:sz w:val="44"/>
          <w:szCs w:val="44"/>
        </w:rPr>
        <w:t>Banco de Gâmetas - GAM</w:t>
      </w:r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14:paraId="55688238" w14:textId="47CCC4E9" w:rsidR="000C76DD" w:rsidRPr="000C76DD" w:rsidRDefault="000C76DD" w:rsidP="000C76DD">
      <w:pPr>
        <w:jc w:val="center"/>
        <w:outlineLvl w:val="0"/>
        <w:rPr>
          <w:color w:val="D6615C" w:themeColor="accent1"/>
          <w:sz w:val="24"/>
          <w:szCs w:val="24"/>
        </w:rPr>
      </w:pPr>
      <w:bookmarkStart w:id="28" w:name="_Toc498866722"/>
      <w:bookmarkStart w:id="29" w:name="_Toc498867756"/>
      <w:bookmarkStart w:id="30" w:name="_Toc498867788"/>
      <w:bookmarkStart w:id="31" w:name="_Toc498868658"/>
      <w:bookmarkStart w:id="32" w:name="_Toc499477086"/>
      <w:bookmarkStart w:id="33" w:name="_Toc500183011"/>
      <w:bookmarkStart w:id="34" w:name="_Toc502864718"/>
      <w:bookmarkStart w:id="35" w:name="_Toc502960629"/>
      <w:r w:rsidRPr="000C76DD">
        <w:rPr>
          <w:color w:val="D6615C" w:themeColor="accent1"/>
          <w:sz w:val="24"/>
          <w:szCs w:val="24"/>
        </w:rPr>
        <w:t>Trabalho prático nr.</w:t>
      </w:r>
      <w:r w:rsidR="00113A4B">
        <w:rPr>
          <w:color w:val="D6615C" w:themeColor="accent1"/>
          <w:sz w:val="24"/>
          <w:szCs w:val="24"/>
        </w:rPr>
        <w:t>3</w:t>
      </w:r>
      <w:r w:rsidRPr="000C76DD">
        <w:rPr>
          <w:color w:val="D6615C" w:themeColor="accent1"/>
          <w:sz w:val="24"/>
          <w:szCs w:val="24"/>
        </w:rPr>
        <w:t xml:space="preserve"> – iteração </w:t>
      </w:r>
      <w:bookmarkEnd w:id="28"/>
      <w:bookmarkEnd w:id="29"/>
      <w:bookmarkEnd w:id="30"/>
      <w:bookmarkEnd w:id="31"/>
      <w:bookmarkEnd w:id="32"/>
      <w:bookmarkEnd w:id="33"/>
      <w:r w:rsidR="00113A4B">
        <w:rPr>
          <w:color w:val="D6615C" w:themeColor="accent1"/>
          <w:sz w:val="24"/>
          <w:szCs w:val="24"/>
        </w:rPr>
        <w:t>2</w:t>
      </w:r>
      <w:bookmarkEnd w:id="34"/>
      <w:bookmarkEnd w:id="35"/>
    </w:p>
    <w:p w14:paraId="3823B9D7" w14:textId="77777777" w:rsidR="00B02226" w:rsidRPr="00231CA5" w:rsidRDefault="00B02226">
      <w:pPr>
        <w:ind w:left="0"/>
      </w:pPr>
    </w:p>
    <w:p w14:paraId="1568EC9E" w14:textId="77777777" w:rsidR="00D20459" w:rsidRPr="00364586" w:rsidRDefault="00D20459" w:rsidP="00113A4B">
      <w:pPr>
        <w:ind w:left="0"/>
      </w:pPr>
    </w:p>
    <w:p w14:paraId="754A3167" w14:textId="7B64F08E" w:rsidR="00D20459" w:rsidRPr="00847B7E" w:rsidRDefault="00FC786E" w:rsidP="00385D9E">
      <w:pPr>
        <w:outlineLvl w:val="0"/>
        <w:rPr>
          <w:b/>
          <w:color w:val="D6615C" w:themeColor="accent1"/>
          <w:sz w:val="24"/>
          <w:szCs w:val="24"/>
        </w:rPr>
      </w:pPr>
      <w:bookmarkStart w:id="36" w:name="_Toc496456788"/>
      <w:bookmarkStart w:id="37" w:name="_Toc498866723"/>
      <w:bookmarkStart w:id="38" w:name="_Toc498867757"/>
      <w:bookmarkStart w:id="39" w:name="_Toc498867789"/>
      <w:bookmarkStart w:id="40" w:name="_Toc498868659"/>
      <w:bookmarkStart w:id="41" w:name="_Toc499477087"/>
      <w:bookmarkStart w:id="42" w:name="_Toc500183012"/>
      <w:bookmarkStart w:id="43" w:name="_Toc502864719"/>
      <w:bookmarkStart w:id="44" w:name="_Toc502960630"/>
      <w:r w:rsidRPr="00847B7E">
        <w:rPr>
          <w:b/>
          <w:color w:val="D6615C" w:themeColor="accent1"/>
          <w:sz w:val="24"/>
          <w:szCs w:val="24"/>
        </w:rPr>
        <w:t>Histórico de R</w:t>
      </w:r>
      <w:r w:rsidR="00231CA5" w:rsidRPr="00847B7E">
        <w:rPr>
          <w:b/>
          <w:color w:val="D6615C" w:themeColor="accent1"/>
          <w:sz w:val="24"/>
          <w:szCs w:val="24"/>
        </w:rPr>
        <w:t>evisão</w:t>
      </w:r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tbl>
      <w:tblPr>
        <w:tblStyle w:val="ListTable4-Accent1"/>
        <w:tblW w:w="0" w:type="auto"/>
        <w:tblInd w:w="265" w:type="dxa"/>
        <w:tblLook w:val="0420" w:firstRow="1" w:lastRow="0" w:firstColumn="0" w:lastColumn="0" w:noHBand="0" w:noVBand="1"/>
      </w:tblPr>
      <w:tblGrid>
        <w:gridCol w:w="990"/>
        <w:gridCol w:w="1710"/>
        <w:gridCol w:w="5400"/>
        <w:gridCol w:w="1359"/>
      </w:tblGrid>
      <w:tr w:rsidR="00D20459" w14:paraId="5DE0CCBE" w14:textId="77777777" w:rsidTr="002669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4"/>
        </w:trPr>
        <w:tc>
          <w:tcPr>
            <w:tcW w:w="990" w:type="dxa"/>
          </w:tcPr>
          <w:p w14:paraId="3A562B9D" w14:textId="43D5071F" w:rsidR="00D20459" w:rsidRDefault="00231CA5" w:rsidP="00D20459">
            <w:pPr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Versão</w:t>
            </w:r>
            <w:proofErr w:type="spellEnd"/>
          </w:p>
        </w:tc>
        <w:tc>
          <w:tcPr>
            <w:tcW w:w="1710" w:type="dxa"/>
          </w:tcPr>
          <w:p w14:paraId="16D3EECB" w14:textId="497CE716" w:rsidR="00D20459" w:rsidRDefault="00231CA5" w:rsidP="00D20459">
            <w:pPr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Autores</w:t>
            </w:r>
            <w:proofErr w:type="spellEnd"/>
          </w:p>
        </w:tc>
        <w:tc>
          <w:tcPr>
            <w:tcW w:w="5400" w:type="dxa"/>
          </w:tcPr>
          <w:p w14:paraId="5B7CA388" w14:textId="10EB2D2F" w:rsidR="00D20459" w:rsidRDefault="00231CA5" w:rsidP="00D20459">
            <w:pPr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Descrição</w:t>
            </w:r>
            <w:proofErr w:type="spellEnd"/>
          </w:p>
        </w:tc>
        <w:tc>
          <w:tcPr>
            <w:tcW w:w="1359" w:type="dxa"/>
          </w:tcPr>
          <w:p w14:paraId="579A84AD" w14:textId="2A9C6C53" w:rsidR="00D20459" w:rsidRDefault="00D20459" w:rsidP="00D2045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Dat</w:t>
            </w:r>
            <w:r w:rsidR="00231CA5">
              <w:rPr>
                <w:lang w:val="en-US"/>
              </w:rPr>
              <w:t>a</w:t>
            </w:r>
          </w:p>
        </w:tc>
      </w:tr>
      <w:tr w:rsidR="00D20459" w14:paraId="0B69E658" w14:textId="77777777" w:rsidTr="00D204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90" w:type="dxa"/>
          </w:tcPr>
          <w:p w14:paraId="141B8472" w14:textId="77777777" w:rsidR="00D20459" w:rsidRPr="002257BD" w:rsidRDefault="00D20459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 w:rsidRPr="002257BD">
              <w:rPr>
                <w:b/>
                <w:sz w:val="20"/>
                <w:szCs w:val="20"/>
                <w:lang w:val="en-US"/>
              </w:rPr>
              <w:t>1.0</w:t>
            </w:r>
          </w:p>
        </w:tc>
        <w:tc>
          <w:tcPr>
            <w:tcW w:w="1710" w:type="dxa"/>
          </w:tcPr>
          <w:p w14:paraId="0444AFB2" w14:textId="77777777" w:rsidR="002257BD" w:rsidRDefault="002257BD" w:rsidP="00D20459">
            <w:pPr>
              <w:ind w:left="0"/>
              <w:rPr>
                <w:b/>
                <w:sz w:val="20"/>
                <w:szCs w:val="20"/>
              </w:rPr>
            </w:pPr>
            <w:r w:rsidRPr="002257BD">
              <w:rPr>
                <w:b/>
                <w:sz w:val="20"/>
                <w:szCs w:val="20"/>
              </w:rPr>
              <w:t>Grupo 1</w:t>
            </w:r>
          </w:p>
          <w:p w14:paraId="2F6BB7D8" w14:textId="77777777" w:rsidR="00266950" w:rsidRDefault="00266950" w:rsidP="00D20459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 Barros</w:t>
            </w:r>
          </w:p>
          <w:p w14:paraId="7AF9B593" w14:textId="77777777" w:rsidR="00266950" w:rsidRDefault="00266950" w:rsidP="00D20459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Daniel Bento</w:t>
            </w:r>
          </w:p>
          <w:p w14:paraId="1E6C6A7D" w14:textId="77777777" w:rsidR="00266950" w:rsidRDefault="00266950" w:rsidP="00D20459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Manuel Correia</w:t>
            </w:r>
          </w:p>
          <w:p w14:paraId="56C003C0" w14:textId="77777777" w:rsidR="00266950" w:rsidRDefault="00266950" w:rsidP="00D20459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Maria Almeida</w:t>
            </w:r>
          </w:p>
          <w:p w14:paraId="7EB4C0B5" w14:textId="41B05DB8" w:rsidR="00266950" w:rsidRPr="00266950" w:rsidRDefault="00266950" w:rsidP="00D20459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Tiago Gonçalves</w:t>
            </w:r>
          </w:p>
        </w:tc>
        <w:tc>
          <w:tcPr>
            <w:tcW w:w="5400" w:type="dxa"/>
          </w:tcPr>
          <w:p w14:paraId="7751E1E7" w14:textId="1997467E" w:rsidR="00D20459" w:rsidRPr="002257BD" w:rsidRDefault="00D20459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1359" w:type="dxa"/>
          </w:tcPr>
          <w:p w14:paraId="1B544864" w14:textId="3FAF548A" w:rsidR="00D20459" w:rsidRPr="002257BD" w:rsidRDefault="00266950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2017-10-22</w:t>
            </w:r>
          </w:p>
        </w:tc>
      </w:tr>
      <w:tr w:rsidR="000C76DD" w14:paraId="0CD1BDD7" w14:textId="77777777" w:rsidTr="00D20459">
        <w:tc>
          <w:tcPr>
            <w:tcW w:w="990" w:type="dxa"/>
          </w:tcPr>
          <w:p w14:paraId="4CFE5517" w14:textId="656C939B" w:rsidR="000C76DD" w:rsidRPr="002257BD" w:rsidRDefault="000C76DD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1.2</w:t>
            </w:r>
          </w:p>
        </w:tc>
        <w:tc>
          <w:tcPr>
            <w:tcW w:w="1710" w:type="dxa"/>
          </w:tcPr>
          <w:p w14:paraId="669D85DB" w14:textId="77777777" w:rsidR="000C76DD" w:rsidRDefault="000C76DD" w:rsidP="000C76DD">
            <w:pPr>
              <w:ind w:left="0"/>
              <w:rPr>
                <w:b/>
                <w:sz w:val="20"/>
                <w:szCs w:val="20"/>
              </w:rPr>
            </w:pPr>
            <w:r w:rsidRPr="002257BD">
              <w:rPr>
                <w:b/>
                <w:sz w:val="20"/>
                <w:szCs w:val="20"/>
              </w:rPr>
              <w:t>Grupo 1</w:t>
            </w:r>
          </w:p>
          <w:p w14:paraId="44251593" w14:textId="77777777" w:rsidR="000C76DD" w:rsidRDefault="000C76DD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 Barros</w:t>
            </w:r>
          </w:p>
          <w:p w14:paraId="5DB97B46" w14:textId="77777777" w:rsidR="000C76DD" w:rsidRDefault="000C76DD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Daniel Bento</w:t>
            </w:r>
          </w:p>
          <w:p w14:paraId="2FBB0239" w14:textId="77777777" w:rsidR="000C76DD" w:rsidRDefault="000C76DD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Manuel Correia</w:t>
            </w:r>
          </w:p>
          <w:p w14:paraId="34511DB9" w14:textId="77777777" w:rsidR="000C76DD" w:rsidRDefault="000C76DD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Maria Almeida</w:t>
            </w:r>
          </w:p>
          <w:p w14:paraId="54132759" w14:textId="26EE13F5" w:rsidR="000C76DD" w:rsidRPr="002257BD" w:rsidRDefault="000C76DD" w:rsidP="000C76DD">
            <w:pPr>
              <w:ind w:left="0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Tiago Gonçalves</w:t>
            </w:r>
          </w:p>
        </w:tc>
        <w:tc>
          <w:tcPr>
            <w:tcW w:w="5400" w:type="dxa"/>
          </w:tcPr>
          <w:p w14:paraId="7DD972EB" w14:textId="77777777" w:rsidR="000C76DD" w:rsidRPr="002257BD" w:rsidRDefault="000C76DD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1359" w:type="dxa"/>
          </w:tcPr>
          <w:p w14:paraId="1A1AAFAA" w14:textId="16805800" w:rsidR="000C76DD" w:rsidRDefault="000C76DD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2017-11-26</w:t>
            </w:r>
          </w:p>
        </w:tc>
      </w:tr>
      <w:tr w:rsidR="00A03D43" w14:paraId="5023EC07" w14:textId="77777777" w:rsidTr="00D204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90" w:type="dxa"/>
          </w:tcPr>
          <w:p w14:paraId="2031D1F6" w14:textId="1513DBE9" w:rsidR="00A03D43" w:rsidRDefault="00A03D43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1.3</w:t>
            </w:r>
          </w:p>
        </w:tc>
        <w:tc>
          <w:tcPr>
            <w:tcW w:w="1710" w:type="dxa"/>
          </w:tcPr>
          <w:p w14:paraId="453595BA" w14:textId="77777777" w:rsidR="00A03D43" w:rsidRDefault="00A03D43" w:rsidP="000C76DD">
            <w:pPr>
              <w:ind w:left="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Grupo 1</w:t>
            </w:r>
          </w:p>
          <w:p w14:paraId="3510C8DD" w14:textId="77777777" w:rsidR="00A03D43" w:rsidRDefault="00A03D43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 Barros</w:t>
            </w:r>
          </w:p>
          <w:p w14:paraId="6D63515D" w14:textId="77777777" w:rsidR="00A03D43" w:rsidRDefault="00A03D43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Daniel Bento</w:t>
            </w:r>
          </w:p>
          <w:p w14:paraId="2F051FBD" w14:textId="77777777" w:rsidR="00A03D43" w:rsidRDefault="00A03D43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Manuel Correia</w:t>
            </w:r>
          </w:p>
          <w:p w14:paraId="28564775" w14:textId="77777777" w:rsidR="00A03D43" w:rsidRDefault="00A03D43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Maria Almeida</w:t>
            </w:r>
          </w:p>
          <w:p w14:paraId="325093B9" w14:textId="1F7F463B" w:rsidR="00A03D43" w:rsidRPr="00A03D43" w:rsidRDefault="00A03D43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Tiago Gonçalves</w:t>
            </w:r>
          </w:p>
        </w:tc>
        <w:tc>
          <w:tcPr>
            <w:tcW w:w="5400" w:type="dxa"/>
          </w:tcPr>
          <w:p w14:paraId="583FF360" w14:textId="77777777" w:rsidR="00A03D43" w:rsidRPr="002257BD" w:rsidRDefault="00A03D43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1359" w:type="dxa"/>
          </w:tcPr>
          <w:p w14:paraId="28689B8B" w14:textId="5E022931" w:rsidR="00A03D43" w:rsidRDefault="00A03D43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2017-12-10</w:t>
            </w:r>
          </w:p>
        </w:tc>
      </w:tr>
      <w:tr w:rsidR="00113A4B" w14:paraId="70D025D3" w14:textId="77777777" w:rsidTr="00D20459">
        <w:tc>
          <w:tcPr>
            <w:tcW w:w="990" w:type="dxa"/>
          </w:tcPr>
          <w:p w14:paraId="0E2ED5D8" w14:textId="5027CD20" w:rsidR="00113A4B" w:rsidRDefault="00113A4B" w:rsidP="00113A4B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1.3</w:t>
            </w:r>
          </w:p>
        </w:tc>
        <w:tc>
          <w:tcPr>
            <w:tcW w:w="1710" w:type="dxa"/>
          </w:tcPr>
          <w:p w14:paraId="21F52822" w14:textId="77777777" w:rsidR="00113A4B" w:rsidRDefault="00113A4B" w:rsidP="00113A4B">
            <w:pPr>
              <w:ind w:left="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Grupo 1</w:t>
            </w:r>
          </w:p>
          <w:p w14:paraId="55115C38" w14:textId="77777777" w:rsidR="00113A4B" w:rsidRDefault="00113A4B" w:rsidP="00113A4B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 Barros</w:t>
            </w:r>
          </w:p>
          <w:p w14:paraId="160BAF35" w14:textId="77777777" w:rsidR="00113A4B" w:rsidRDefault="00113A4B" w:rsidP="00113A4B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Daniel Bento</w:t>
            </w:r>
          </w:p>
          <w:p w14:paraId="594D3614" w14:textId="77777777" w:rsidR="00113A4B" w:rsidRDefault="00113A4B" w:rsidP="00113A4B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Manuel Correia</w:t>
            </w:r>
          </w:p>
          <w:p w14:paraId="02209574" w14:textId="77777777" w:rsidR="00113A4B" w:rsidRDefault="00113A4B" w:rsidP="00113A4B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Maria Almeida</w:t>
            </w:r>
          </w:p>
          <w:p w14:paraId="35CE6575" w14:textId="3712441B" w:rsidR="00113A4B" w:rsidRDefault="00113A4B" w:rsidP="00113A4B">
            <w:pPr>
              <w:ind w:left="0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Tiago Gonçalves</w:t>
            </w:r>
          </w:p>
        </w:tc>
        <w:tc>
          <w:tcPr>
            <w:tcW w:w="5400" w:type="dxa"/>
          </w:tcPr>
          <w:p w14:paraId="4A1716DD" w14:textId="77777777" w:rsidR="00113A4B" w:rsidRPr="002257BD" w:rsidRDefault="00113A4B" w:rsidP="00113A4B">
            <w:pPr>
              <w:ind w:left="0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1359" w:type="dxa"/>
          </w:tcPr>
          <w:p w14:paraId="72D5028F" w14:textId="2175F717" w:rsidR="00113A4B" w:rsidRDefault="00113A4B" w:rsidP="00113A4B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2018-01-07</w:t>
            </w:r>
          </w:p>
        </w:tc>
      </w:tr>
    </w:tbl>
    <w:p w14:paraId="78B6726A" w14:textId="1F5CAEF3" w:rsidR="00D20459" w:rsidRDefault="00D20459" w:rsidP="00D20459">
      <w:pPr>
        <w:rPr>
          <w:lang w:val="en-US"/>
        </w:rPr>
      </w:pPr>
    </w:p>
    <w:p w14:paraId="0A505269" w14:textId="77777777" w:rsidR="00D20459" w:rsidRDefault="00D20459" w:rsidP="00D20459">
      <w:pPr>
        <w:rPr>
          <w:lang w:val="en-US"/>
        </w:rPr>
      </w:pPr>
    </w:p>
    <w:p w14:paraId="46762A09" w14:textId="77777777" w:rsidR="00D20459" w:rsidRDefault="00D20459" w:rsidP="00D20459">
      <w:pPr>
        <w:rPr>
          <w:lang w:val="en-US"/>
        </w:rPr>
      </w:pPr>
    </w:p>
    <w:p w14:paraId="3E377555" w14:textId="77777777" w:rsidR="00D20459" w:rsidRDefault="00D20459" w:rsidP="00D20459">
      <w:pPr>
        <w:rPr>
          <w:lang w:val="en-US"/>
        </w:rPr>
      </w:pPr>
    </w:p>
    <w:p w14:paraId="211BB4AB" w14:textId="77777777" w:rsidR="00D20459" w:rsidRDefault="00D20459" w:rsidP="000C76DD">
      <w:pPr>
        <w:ind w:left="0"/>
        <w:rPr>
          <w:lang w:val="en-US"/>
        </w:rPr>
        <w:sectPr w:rsidR="00D20459" w:rsidSect="005E2EE3">
          <w:headerReference w:type="default" r:id="rId10"/>
          <w:footerReference w:type="default" r:id="rId11"/>
          <w:footerReference w:type="first" r:id="rId12"/>
          <w:pgSz w:w="12240" w:h="15840" w:code="1"/>
          <w:pgMar w:top="1152" w:right="1253" w:bottom="2160" w:left="1253" w:header="720" w:footer="1296" w:gutter="0"/>
          <w:pgNumType w:start="0"/>
          <w:cols w:space="720"/>
          <w:titlePg/>
          <w:docGrid w:linePitch="360"/>
        </w:sectPr>
      </w:pPr>
    </w:p>
    <w:p w14:paraId="3EEEB8A5" w14:textId="72B65169" w:rsidR="005E2EE3" w:rsidRPr="00D20459" w:rsidRDefault="005E2EE3" w:rsidP="005E2EE3">
      <w:pPr>
        <w:rPr>
          <w:lang w:val="en-US"/>
        </w:rPr>
      </w:pPr>
    </w:p>
    <w:sdt>
      <w:sdtPr>
        <w:id w:val="345680890"/>
        <w:docPartObj>
          <w:docPartGallery w:val="Cover Pages"/>
          <w:docPartUnique/>
        </w:docPartObj>
      </w:sdtPr>
      <w:sdtEndPr>
        <w:rPr>
          <w:lang w:val="en-US"/>
        </w:rPr>
      </w:sdtEndPr>
      <w:sdtContent>
        <w:p w14:paraId="3D8DBC6D" w14:textId="05506216" w:rsidR="00B02226" w:rsidRPr="00CE31E6" w:rsidRDefault="005E2EE3">
          <w:pPr>
            <w:ind w:left="0"/>
          </w:pPr>
          <w:r>
            <w:rPr>
              <w:noProof/>
              <w:lang w:eastAsia="pt-PT"/>
            </w:rPr>
            <mc:AlternateContent>
              <mc:Choice Requires="wps">
                <w:drawing>
                  <wp:anchor distT="0" distB="0" distL="114300" distR="114300" simplePos="0" relativeHeight="251589632" behindDoc="0" locked="0" layoutInCell="1" allowOverlap="1" wp14:anchorId="6304D4D1" wp14:editId="0EB50CB0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1603488093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3495281" w14:textId="77777777" w:rsidR="002935F3" w:rsidRDefault="002935F3" w:rsidP="005E2EE3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304D4D1" id="Rectangle 132" o:spid="_x0000_s1026" style="position:absolute;margin-left:-4.4pt;margin-top:0;width:46.8pt;height:77.75pt;z-index:251589632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" fillcolor="#d6615c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1603488093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3495281" w14:textId="77777777" w:rsidR="002935F3" w:rsidRDefault="002935F3" w:rsidP="005E2EE3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</w:sdtContent>
    </w:sdt>
    <w:p w14:paraId="018288EE" w14:textId="61275B06" w:rsidR="002A3C30" w:rsidRPr="0016717C" w:rsidRDefault="00F60E15" w:rsidP="00385D9E">
      <w:pPr>
        <w:outlineLvl w:val="0"/>
        <w:rPr>
          <w:b/>
          <w:color w:val="D6615C" w:themeColor="accent1"/>
          <w:sz w:val="28"/>
          <w:szCs w:val="28"/>
          <w:lang w:val="en-US"/>
        </w:rPr>
      </w:pPr>
      <w:bookmarkStart w:id="45" w:name="_Toc496456789"/>
      <w:bookmarkStart w:id="46" w:name="_Toc498866724"/>
      <w:bookmarkStart w:id="47" w:name="_Toc498867758"/>
      <w:bookmarkStart w:id="48" w:name="_Toc498867790"/>
      <w:bookmarkStart w:id="49" w:name="_Toc498868660"/>
      <w:bookmarkStart w:id="50" w:name="_Toc499477088"/>
      <w:bookmarkStart w:id="51" w:name="_Toc500183013"/>
      <w:bookmarkStart w:id="52" w:name="_Toc502864720"/>
      <w:bookmarkStart w:id="53" w:name="_Toc502960631"/>
      <w:proofErr w:type="spellStart"/>
      <w:r w:rsidRPr="0016717C">
        <w:rPr>
          <w:b/>
          <w:color w:val="D6615C" w:themeColor="accent1"/>
          <w:sz w:val="28"/>
          <w:szCs w:val="28"/>
          <w:lang w:val="en-US"/>
        </w:rPr>
        <w:t>Índice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proofErr w:type="spellEnd"/>
    </w:p>
    <w:sdt>
      <w:sdtPr>
        <w:rPr>
          <w:color w:val="000000" w:themeColor="text1"/>
        </w:rPr>
        <w:id w:val="2117018071"/>
        <w:docPartObj>
          <w:docPartGallery w:val="Table of Contents"/>
          <w:docPartUnique/>
        </w:docPartObj>
      </w:sdtPr>
      <w:sdtContent>
        <w:p w14:paraId="7F69FD47" w14:textId="4F652DDC" w:rsidR="00257DC6" w:rsidRDefault="002A3C3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r w:rsidRPr="00782982">
            <w:rPr>
              <w:rFonts w:eastAsiaTheme="majorEastAsia" w:cstheme="majorBidi"/>
              <w:lang w:eastAsia="en-US"/>
            </w:rPr>
            <w:fldChar w:fldCharType="begin"/>
          </w:r>
          <w:r w:rsidRPr="00782982">
            <w:instrText xml:space="preserve"> TOC \o "1-3" \h \z \u </w:instrText>
          </w:r>
          <w:r w:rsidRPr="00782982">
            <w:rPr>
              <w:rFonts w:eastAsiaTheme="majorEastAsia" w:cstheme="majorBidi"/>
              <w:lang w:eastAsia="en-US"/>
            </w:rPr>
            <w:fldChar w:fldCharType="separate"/>
          </w:r>
          <w:hyperlink w:anchor="_Toc502960626" w:history="1">
            <w:r w:rsidR="00257DC6" w:rsidRPr="000004DB">
              <w:rPr>
                <w:rStyle w:val="Hyperlink"/>
                <w:b/>
                <w:noProof/>
              </w:rPr>
              <w:t>LABDSOFT</w:t>
            </w:r>
            <w:r w:rsidR="00257DC6">
              <w:rPr>
                <w:noProof/>
                <w:webHidden/>
              </w:rPr>
              <w:tab/>
            </w:r>
            <w:r w:rsidR="00257DC6">
              <w:rPr>
                <w:noProof/>
                <w:webHidden/>
              </w:rPr>
              <w:fldChar w:fldCharType="begin"/>
            </w:r>
            <w:r w:rsidR="00257DC6">
              <w:rPr>
                <w:noProof/>
                <w:webHidden/>
              </w:rPr>
              <w:instrText xml:space="preserve"> PAGEREF _Toc502960626 \h </w:instrText>
            </w:r>
            <w:r w:rsidR="00257DC6">
              <w:rPr>
                <w:noProof/>
                <w:webHidden/>
              </w:rPr>
            </w:r>
            <w:r w:rsidR="00257DC6">
              <w:rPr>
                <w:noProof/>
                <w:webHidden/>
              </w:rPr>
              <w:fldChar w:fldCharType="separate"/>
            </w:r>
            <w:r w:rsidR="00257DC6">
              <w:rPr>
                <w:noProof/>
                <w:webHidden/>
              </w:rPr>
              <w:t>0</w:t>
            </w:r>
            <w:r w:rsidR="00257DC6">
              <w:rPr>
                <w:noProof/>
                <w:webHidden/>
              </w:rPr>
              <w:fldChar w:fldCharType="end"/>
            </w:r>
          </w:hyperlink>
        </w:p>
        <w:p w14:paraId="20267B3D" w14:textId="5FABC547" w:rsidR="00257DC6" w:rsidRDefault="00257DC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27" w:history="1">
            <w:r w:rsidRPr="000004DB">
              <w:rPr>
                <w:rStyle w:val="Hyperlink"/>
                <w:b/>
                <w:noProof/>
              </w:rPr>
              <w:t>ISEP – Mestrado em Engenharia Informática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2A31B" w14:textId="7A90F1CF" w:rsidR="00257DC6" w:rsidRDefault="00257DC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28" w:history="1">
            <w:r w:rsidRPr="000004DB">
              <w:rPr>
                <w:rStyle w:val="Hyperlink"/>
                <w:b/>
                <w:noProof/>
              </w:rPr>
              <w:t>Banco de Gâmetas - GAM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83BBF" w14:textId="6CCF3107" w:rsidR="00257DC6" w:rsidRDefault="00257DC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29" w:history="1">
            <w:r w:rsidRPr="000004DB">
              <w:rPr>
                <w:rStyle w:val="Hyperlink"/>
                <w:noProof/>
              </w:rPr>
              <w:t>Trabalho prático nr.3 – iteração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8C876" w14:textId="44C3BADA" w:rsidR="00257DC6" w:rsidRDefault="00257DC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30" w:history="1">
            <w:r w:rsidRPr="000004DB">
              <w:rPr>
                <w:rStyle w:val="Hyperlink"/>
                <w:b/>
                <w:noProof/>
              </w:rPr>
              <w:t>Histórico de Revisão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F0193" w14:textId="1C57B030" w:rsidR="00257DC6" w:rsidRDefault="00257DC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31" w:history="1">
            <w:r w:rsidRPr="000004DB">
              <w:rPr>
                <w:rStyle w:val="Hyperlink"/>
                <w:b/>
                <w:noProof/>
                <w:lang w:val="en-US"/>
              </w:rPr>
              <w:t>Índice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C52C5" w14:textId="1D95C9D0" w:rsidR="00257DC6" w:rsidRDefault="00257DC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32" w:history="1">
            <w:r w:rsidRPr="000004DB">
              <w:rPr>
                <w:rStyle w:val="Hyperlink"/>
                <w:b/>
                <w:noProof/>
              </w:rPr>
              <w:t>Índice de Ilustrações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03EC3" w14:textId="589B2BAF" w:rsidR="00257DC6" w:rsidRDefault="00257DC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33" w:history="1">
            <w:r w:rsidRPr="000004DB">
              <w:rPr>
                <w:rStyle w:val="Hyperlink"/>
                <w:b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48798" w14:textId="77946630" w:rsidR="00257DC6" w:rsidRDefault="00257DC6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34" w:history="1">
            <w:r w:rsidRPr="000004DB">
              <w:rPr>
                <w:rStyle w:val="Hyperlink"/>
                <w:noProof/>
              </w:rPr>
              <w:t>1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2BA5F" w14:textId="128772A3" w:rsidR="00257DC6" w:rsidRDefault="00257DC6">
          <w:pPr>
            <w:pStyle w:val="TOC1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35" w:history="1">
            <w:r w:rsidRPr="000004DB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Propósito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4946B" w14:textId="58494F07" w:rsidR="00257DC6" w:rsidRDefault="00257DC6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36" w:history="1">
            <w:r w:rsidRPr="000004DB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Scope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EB8C5" w14:textId="43A0FDAF" w:rsidR="00257DC6" w:rsidRDefault="00257DC6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37" w:history="1">
            <w:r w:rsidRPr="000004DB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Funcionalidades propostas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3269F" w14:textId="07DBCF48" w:rsidR="00257DC6" w:rsidRDefault="00257DC6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38" w:history="1">
            <w:r w:rsidRPr="000004DB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Decisões tomadas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D7F6D" w14:textId="26FD3F89" w:rsidR="00257DC6" w:rsidRDefault="00257DC6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39" w:history="1">
            <w:r w:rsidRPr="000004DB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Artefactos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E2E05" w14:textId="126E52EA" w:rsidR="00257DC6" w:rsidRDefault="00257DC6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40" w:history="1">
            <w:r w:rsidRPr="000004DB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Diagrama de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86336" w14:textId="0F14C301" w:rsidR="00257DC6" w:rsidRDefault="00257DC6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41" w:history="1">
            <w:r w:rsidRPr="000004DB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Modelo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2EFF2" w14:textId="6646947C" w:rsidR="00257DC6" w:rsidRDefault="00257DC6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42" w:history="1">
            <w:r w:rsidRPr="000004DB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Diagrama de arquitetura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C153F" w14:textId="4E6E6DD2" w:rsidR="00257DC6" w:rsidRDefault="00257DC6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43" w:history="1">
            <w:r w:rsidRPr="000004DB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Funcionalidades implementadas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7CECE" w14:textId="53A926F4" w:rsidR="00257DC6" w:rsidRDefault="00257DC6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47" w:history="1">
            <w:r w:rsidRPr="000004DB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REQ 1 – Segurança: Dados encriptados na BD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58229" w14:textId="319483A6" w:rsidR="00257DC6" w:rsidRDefault="00257DC6">
          <w:pPr>
            <w:pStyle w:val="TOC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48" w:history="1">
            <w:r w:rsidRPr="000004DB">
              <w:rPr>
                <w:rStyle w:val="Hyperlink"/>
                <w:noProof/>
              </w:rPr>
              <w:t>5.1.1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F4A1E" w14:textId="1E0260B4" w:rsidR="00257DC6" w:rsidRDefault="00257DC6">
          <w:pPr>
            <w:pStyle w:val="TOC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49" w:history="1">
            <w:r w:rsidRPr="000004DB">
              <w:rPr>
                <w:rStyle w:val="Hyperlink"/>
                <w:noProof/>
              </w:rPr>
              <w:t>5.1.2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B380B" w14:textId="16D34DED" w:rsidR="00257DC6" w:rsidRDefault="00257DC6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50" w:history="1">
            <w:r w:rsidRPr="000004DB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REQ 2 – Registo de dador em happy-hour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1BAFC" w14:textId="21C14CD0" w:rsidR="00257DC6" w:rsidRDefault="00257DC6">
          <w:pPr>
            <w:pStyle w:val="TOC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51" w:history="1">
            <w:r w:rsidRPr="000004DB">
              <w:rPr>
                <w:rStyle w:val="Hyperlink"/>
                <w:noProof/>
              </w:rPr>
              <w:t>5.2.1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F5035" w14:textId="38B0B1AF" w:rsidR="00257DC6" w:rsidRDefault="00257DC6">
          <w:pPr>
            <w:pStyle w:val="TOC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52" w:history="1">
            <w:r w:rsidRPr="000004DB">
              <w:rPr>
                <w:rStyle w:val="Hyperlink"/>
                <w:noProof/>
              </w:rPr>
              <w:t>5.2.2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4C212" w14:textId="4A814E41" w:rsidR="00257DC6" w:rsidRDefault="00257DC6">
          <w:pPr>
            <w:pStyle w:val="TOC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53" w:history="1">
            <w:r w:rsidRPr="000004DB">
              <w:rPr>
                <w:rStyle w:val="Hyperlink"/>
                <w:noProof/>
              </w:rPr>
              <w:t>5.2.1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5E495" w14:textId="50A681AC" w:rsidR="00257DC6" w:rsidRDefault="00257DC6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54" w:history="1">
            <w:r w:rsidRPr="000004DB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REQ 3 – Estatística dadores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F233D" w14:textId="76033A31" w:rsidR="00257DC6" w:rsidRDefault="00257DC6">
          <w:pPr>
            <w:pStyle w:val="TOC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55" w:history="1">
            <w:r w:rsidRPr="000004DB">
              <w:rPr>
                <w:rStyle w:val="Hyperlink"/>
                <w:noProof/>
              </w:rPr>
              <w:t>5.3.1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79F59" w14:textId="66F752B1" w:rsidR="00257DC6" w:rsidRDefault="00257DC6">
          <w:pPr>
            <w:pStyle w:val="TOC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56" w:history="1">
            <w:r w:rsidRPr="000004DB">
              <w:rPr>
                <w:rStyle w:val="Hyperlink"/>
                <w:noProof/>
              </w:rPr>
              <w:t>5.3.2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8D80D" w14:textId="4B58017B" w:rsidR="00257DC6" w:rsidRDefault="00257DC6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57" w:history="1">
            <w:r w:rsidRPr="000004DB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REQ 4 – Chatbot: Esclarecimento de dúvidas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51F79" w14:textId="36BF4EBE" w:rsidR="00257DC6" w:rsidRDefault="00257DC6">
          <w:pPr>
            <w:pStyle w:val="TOC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58" w:history="1">
            <w:r w:rsidRPr="000004DB">
              <w:rPr>
                <w:rStyle w:val="Hyperlink"/>
                <w:noProof/>
              </w:rPr>
              <w:t>5.4.1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53A00" w14:textId="0194870E" w:rsidR="00257DC6" w:rsidRDefault="00257DC6">
          <w:pPr>
            <w:pStyle w:val="TOC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59" w:history="1">
            <w:r w:rsidRPr="000004DB">
              <w:rPr>
                <w:rStyle w:val="Hyperlink"/>
                <w:noProof/>
              </w:rPr>
              <w:t>5.4.2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EF20F" w14:textId="5045A56E" w:rsidR="00257DC6" w:rsidRDefault="00257DC6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60" w:history="1">
            <w:r w:rsidRPr="000004DB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REQ 5 – Chatbot: Marcação/Cancelamento de consulta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8FE0B" w14:textId="748953AA" w:rsidR="00257DC6" w:rsidRDefault="00257DC6">
          <w:pPr>
            <w:pStyle w:val="TOC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61" w:history="1">
            <w:r w:rsidRPr="000004DB">
              <w:rPr>
                <w:rStyle w:val="Hyperlink"/>
                <w:noProof/>
              </w:rPr>
              <w:t>5.5.1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6C89B" w14:textId="228EAC3E" w:rsidR="00257DC6" w:rsidRDefault="00257DC6">
          <w:pPr>
            <w:pStyle w:val="TOC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62" w:history="1">
            <w:r w:rsidRPr="000004DB">
              <w:rPr>
                <w:rStyle w:val="Hyperlink"/>
                <w:noProof/>
              </w:rPr>
              <w:t>5.5.2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ACFA1" w14:textId="68CD621F" w:rsidR="00257DC6" w:rsidRDefault="00257DC6">
          <w:pPr>
            <w:pStyle w:val="TOC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63" w:history="1">
            <w:r w:rsidRPr="000004DB">
              <w:rPr>
                <w:rStyle w:val="Hyperlink"/>
                <w:noProof/>
              </w:rPr>
              <w:t>5.5.3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C2DDB" w14:textId="24904BE4" w:rsidR="00257DC6" w:rsidRDefault="00257DC6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64" w:history="1">
            <w:r w:rsidRPr="000004DB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REQ 6 – Seleção (match) para envio de gâmetas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7E048" w14:textId="76BEF41B" w:rsidR="00257DC6" w:rsidRDefault="00257DC6">
          <w:pPr>
            <w:pStyle w:val="TOC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65" w:history="1">
            <w:r w:rsidRPr="000004DB">
              <w:rPr>
                <w:rStyle w:val="Hyperlink"/>
                <w:noProof/>
              </w:rPr>
              <w:t>5.6.1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40D0F" w14:textId="710969AF" w:rsidR="00257DC6" w:rsidRDefault="00257DC6">
          <w:pPr>
            <w:pStyle w:val="TOC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66" w:history="1">
            <w:r w:rsidRPr="000004DB">
              <w:rPr>
                <w:rStyle w:val="Hyperlink"/>
                <w:noProof/>
              </w:rPr>
              <w:t>5.6.2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5EFAA" w14:textId="4F768985" w:rsidR="00257DC6" w:rsidRDefault="00257DC6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67" w:history="1">
            <w:r w:rsidRPr="000004DB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5.7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REQ 7 – Validação do envio de gâmetas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7FFEF" w14:textId="6C857979" w:rsidR="00257DC6" w:rsidRDefault="00257DC6">
          <w:pPr>
            <w:pStyle w:val="TOC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68" w:history="1">
            <w:r w:rsidRPr="000004DB">
              <w:rPr>
                <w:rStyle w:val="Hyperlink"/>
                <w:noProof/>
              </w:rPr>
              <w:t>5.7.1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24FFD" w14:textId="39F56F92" w:rsidR="00257DC6" w:rsidRDefault="00257DC6">
          <w:pPr>
            <w:pStyle w:val="TOC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69" w:history="1">
            <w:r w:rsidRPr="000004DB">
              <w:rPr>
                <w:rStyle w:val="Hyperlink"/>
                <w:noProof/>
              </w:rPr>
              <w:t>5.7.2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3606B" w14:textId="057B3A59" w:rsidR="00257DC6" w:rsidRDefault="00257DC6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70" w:history="1">
            <w:r w:rsidRPr="000004DB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5.8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REQ 8 – Registo do envio físico da amostra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6DBF5" w14:textId="573AFF68" w:rsidR="00257DC6" w:rsidRDefault="00257DC6">
          <w:pPr>
            <w:pStyle w:val="TOC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71" w:history="1">
            <w:r w:rsidRPr="000004DB">
              <w:rPr>
                <w:rStyle w:val="Hyperlink"/>
                <w:noProof/>
              </w:rPr>
              <w:t>5.8.1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14635" w14:textId="502D6457" w:rsidR="00257DC6" w:rsidRDefault="00257DC6">
          <w:pPr>
            <w:pStyle w:val="TOC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72" w:history="1">
            <w:r w:rsidRPr="000004DB">
              <w:rPr>
                <w:rStyle w:val="Hyperlink"/>
                <w:noProof/>
              </w:rPr>
              <w:t>5.8.2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F3100" w14:textId="5B6D8234" w:rsidR="00257DC6" w:rsidRDefault="00257DC6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73" w:history="1">
            <w:r w:rsidRPr="000004DB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5.9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REQ 9 – Consulta lista de espera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7AD5B" w14:textId="208D7D2A" w:rsidR="00257DC6" w:rsidRDefault="00257DC6">
          <w:pPr>
            <w:pStyle w:val="TOC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74" w:history="1">
            <w:r w:rsidRPr="000004DB">
              <w:rPr>
                <w:rStyle w:val="Hyperlink"/>
                <w:noProof/>
              </w:rPr>
              <w:t>5.9.1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26C87" w14:textId="2908A0E0" w:rsidR="00257DC6" w:rsidRDefault="00257DC6">
          <w:pPr>
            <w:pStyle w:val="TOC3"/>
            <w:tabs>
              <w:tab w:val="left" w:pos="120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75" w:history="1">
            <w:r w:rsidRPr="000004DB">
              <w:rPr>
                <w:rStyle w:val="Hyperlink"/>
                <w:noProof/>
              </w:rPr>
              <w:t>5.9.2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A432D" w14:textId="68BD6474" w:rsidR="00257DC6" w:rsidRDefault="00257DC6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76" w:history="1">
            <w:r w:rsidRPr="000004DB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5.10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REQ 10 – Consulta dos destinos de gâmetas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FB771" w14:textId="4F48299E" w:rsidR="00257DC6" w:rsidRDefault="00257DC6">
          <w:pPr>
            <w:pStyle w:val="TOC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77" w:history="1">
            <w:r w:rsidRPr="000004DB">
              <w:rPr>
                <w:rStyle w:val="Hyperlink"/>
                <w:noProof/>
              </w:rPr>
              <w:t>5.10.1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D3653" w14:textId="1FB0129A" w:rsidR="00257DC6" w:rsidRDefault="00257DC6">
          <w:pPr>
            <w:pStyle w:val="TOC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78" w:history="1">
            <w:r w:rsidRPr="000004DB">
              <w:rPr>
                <w:rStyle w:val="Hyperlink"/>
                <w:noProof/>
              </w:rPr>
              <w:t>5.10.2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A0AE8" w14:textId="69168A60" w:rsidR="00257DC6" w:rsidRDefault="00257DC6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79" w:history="1">
            <w:r w:rsidRPr="000004DB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5.11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REQ 11 – Análise automática de sentimentos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150C1" w14:textId="339E3B9E" w:rsidR="00257DC6" w:rsidRDefault="00257DC6">
          <w:pPr>
            <w:pStyle w:val="TOC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80" w:history="1">
            <w:r w:rsidRPr="000004DB">
              <w:rPr>
                <w:rStyle w:val="Hyperlink"/>
                <w:noProof/>
              </w:rPr>
              <w:t>5.11.1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3DA39" w14:textId="6941115E" w:rsidR="00257DC6" w:rsidRDefault="00257DC6">
          <w:pPr>
            <w:pStyle w:val="TOC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81" w:history="1">
            <w:r w:rsidRPr="000004DB">
              <w:rPr>
                <w:rStyle w:val="Hyperlink"/>
                <w:noProof/>
              </w:rPr>
              <w:t>5.11.2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79BF0" w14:textId="708D6A9A" w:rsidR="00257DC6" w:rsidRDefault="00257DC6">
          <w:pPr>
            <w:pStyle w:val="TOC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82" w:history="1">
            <w:r w:rsidRPr="000004DB">
              <w:rPr>
                <w:rStyle w:val="Hyperlink"/>
                <w:noProof/>
              </w:rPr>
              <w:t>5.11.3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64138" w14:textId="229EEC0D" w:rsidR="00257DC6" w:rsidRDefault="00257DC6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83" w:history="1">
            <w:r w:rsidRPr="000004DB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5.12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REQ 12 – Sugestão da posição livre no banco de criopreservação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0E512" w14:textId="3447C464" w:rsidR="00257DC6" w:rsidRDefault="00257DC6">
          <w:pPr>
            <w:pStyle w:val="TOC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84" w:history="1">
            <w:r w:rsidRPr="000004DB">
              <w:rPr>
                <w:rStyle w:val="Hyperlink"/>
                <w:noProof/>
              </w:rPr>
              <w:t>5.12.1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0DAC1" w14:textId="65FD861A" w:rsidR="00257DC6" w:rsidRDefault="00257DC6">
          <w:pPr>
            <w:pStyle w:val="TOC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85" w:history="1">
            <w:r w:rsidRPr="000004DB">
              <w:rPr>
                <w:rStyle w:val="Hyperlink"/>
                <w:noProof/>
              </w:rPr>
              <w:t>5.12.2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4D138" w14:textId="43E0350D" w:rsidR="00257DC6" w:rsidRDefault="00257DC6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86" w:history="1">
            <w:r w:rsidRPr="000004DB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5.13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REQ 13 – Registo dos resultados do casal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B002C" w14:textId="261768FB" w:rsidR="00257DC6" w:rsidRDefault="00257DC6">
          <w:pPr>
            <w:pStyle w:val="TOC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87" w:history="1">
            <w:r w:rsidRPr="000004DB">
              <w:rPr>
                <w:rStyle w:val="Hyperlink"/>
                <w:noProof/>
              </w:rPr>
              <w:t>5.13.1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285FC" w14:textId="4DF4BDAF" w:rsidR="00257DC6" w:rsidRDefault="00257DC6">
          <w:pPr>
            <w:pStyle w:val="TOC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88" w:history="1">
            <w:r w:rsidRPr="000004DB">
              <w:rPr>
                <w:rStyle w:val="Hyperlink"/>
                <w:noProof/>
              </w:rPr>
              <w:t>5.13.2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ABA89" w14:textId="5EC74121" w:rsidR="00257DC6" w:rsidRDefault="00257DC6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89" w:history="1">
            <w:r w:rsidRPr="000004DB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5.14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REQ 14 – Consulta do estado dos processos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2F721" w14:textId="37FCDF02" w:rsidR="00257DC6" w:rsidRDefault="00257DC6">
          <w:pPr>
            <w:pStyle w:val="TOC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90" w:history="1">
            <w:r w:rsidRPr="000004DB">
              <w:rPr>
                <w:rStyle w:val="Hyperlink"/>
                <w:noProof/>
              </w:rPr>
              <w:t>5.14.1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F9EBA" w14:textId="428A0AEF" w:rsidR="00257DC6" w:rsidRDefault="00257DC6">
          <w:pPr>
            <w:pStyle w:val="TOC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91" w:history="1">
            <w:r w:rsidRPr="000004DB">
              <w:rPr>
                <w:rStyle w:val="Hyperlink"/>
                <w:noProof/>
              </w:rPr>
              <w:t>5.14.2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93B6E" w14:textId="45EEDE4D" w:rsidR="00257DC6" w:rsidRDefault="00257DC6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92" w:history="1">
            <w:r w:rsidRPr="000004DB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5.15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REQ 15 – Chatbot: Consulta dos resultados do espermograma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9E086" w14:textId="340C67BC" w:rsidR="00257DC6" w:rsidRDefault="00257DC6">
          <w:pPr>
            <w:pStyle w:val="TOC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93" w:history="1">
            <w:r w:rsidRPr="000004DB">
              <w:rPr>
                <w:rStyle w:val="Hyperlink"/>
                <w:noProof/>
              </w:rPr>
              <w:t>5.15.1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74E4B" w14:textId="4FAFF6A4" w:rsidR="00257DC6" w:rsidRDefault="00257DC6">
          <w:pPr>
            <w:pStyle w:val="TOC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94" w:history="1">
            <w:r w:rsidRPr="000004DB">
              <w:rPr>
                <w:rStyle w:val="Hyperlink"/>
                <w:noProof/>
              </w:rPr>
              <w:t>5.15.2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37660" w14:textId="198BA6E4" w:rsidR="00257DC6" w:rsidRDefault="00257DC6">
          <w:pPr>
            <w:pStyle w:val="TOC3"/>
            <w:tabs>
              <w:tab w:val="left" w:pos="1440"/>
              <w:tab w:val="right" w:leader="dot" w:pos="9350"/>
            </w:tabs>
            <w:rPr>
              <w:noProof/>
              <w:sz w:val="22"/>
              <w:szCs w:val="22"/>
              <w:lang w:val="en-US" w:eastAsia="en-US"/>
            </w:rPr>
          </w:pPr>
          <w:hyperlink w:anchor="_Toc502960695" w:history="1">
            <w:r w:rsidRPr="000004DB">
              <w:rPr>
                <w:rStyle w:val="Hyperlink"/>
                <w:noProof/>
              </w:rPr>
              <w:t>5.15.3</w:t>
            </w:r>
            <w:r>
              <w:rPr>
                <w:noProof/>
                <w:sz w:val="22"/>
                <w:szCs w:val="22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Ilustração da 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126A0" w14:textId="0EE3C116" w:rsidR="00257DC6" w:rsidRDefault="00257DC6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96" w:history="1">
            <w:r w:rsidRPr="000004DB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Funcionalidades não implementadas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3BB98" w14:textId="1DCDBC7D" w:rsidR="00257DC6" w:rsidRDefault="00257DC6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97" w:history="1">
            <w:r w:rsidRPr="000004DB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0663F" w14:textId="392C3784" w:rsidR="00257DC6" w:rsidRDefault="00257DC6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98" w:history="1">
            <w:r w:rsidRPr="000004DB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Distribuição de tarefas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F694A" w14:textId="469A6B4F" w:rsidR="00257DC6" w:rsidRDefault="00257DC6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699" w:history="1">
            <w:r w:rsidRPr="000004DB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Tempos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703BE" w14:textId="012DEBB1" w:rsidR="00257DC6" w:rsidRDefault="00257DC6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color w:val="auto"/>
              <w:lang w:val="en-US" w:eastAsia="en-US"/>
            </w:rPr>
          </w:pPr>
          <w:hyperlink w:anchor="_Toc502960700" w:history="1">
            <w:r w:rsidRPr="000004DB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color w:val="auto"/>
                <w:lang w:val="en-US" w:eastAsia="en-US"/>
              </w:rPr>
              <w:tab/>
            </w:r>
            <w:r w:rsidRPr="000004DB">
              <w:rPr>
                <w:rStyle w:val="Hyperlink"/>
                <w:noProof/>
              </w:rPr>
              <w:t>Medidas de qualidade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_Toc502960700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BD914" w14:textId="5DEEB148" w:rsidR="0016717C" w:rsidRPr="00782982" w:rsidRDefault="002A3C30" w:rsidP="002F2EBF">
          <w:pPr>
            <w:ind w:left="0"/>
            <w:rPr>
              <w:color w:val="000000" w:themeColor="text1"/>
            </w:rPr>
          </w:pPr>
          <w:r w:rsidRPr="00782982">
            <w:rPr>
              <w:b/>
              <w:bCs/>
              <w:noProof/>
            </w:rPr>
            <w:fldChar w:fldCharType="end"/>
          </w:r>
        </w:p>
      </w:sdtContent>
    </w:sdt>
    <w:bookmarkStart w:id="54" w:name="_Hlk494619974" w:displacedByCustomXml="prev"/>
    <w:p w14:paraId="67121032" w14:textId="77777777" w:rsidR="009923F4" w:rsidRDefault="009923F4" w:rsidP="00385D9E">
      <w:pPr>
        <w:ind w:left="0"/>
        <w:outlineLvl w:val="0"/>
        <w:rPr>
          <w:b/>
          <w:color w:val="D6615C" w:themeColor="accent1"/>
          <w:sz w:val="26"/>
          <w:szCs w:val="26"/>
        </w:rPr>
      </w:pPr>
      <w:bookmarkStart w:id="55" w:name="_Toc496456790"/>
      <w:bookmarkStart w:id="56" w:name="_Toc498866725"/>
      <w:bookmarkStart w:id="57" w:name="_Toc498867759"/>
      <w:bookmarkStart w:id="58" w:name="_Toc498867791"/>
      <w:bookmarkStart w:id="59" w:name="_Toc498868661"/>
      <w:bookmarkStart w:id="60" w:name="_Toc499477089"/>
      <w:bookmarkStart w:id="61" w:name="_Toc500183014"/>
    </w:p>
    <w:p w14:paraId="6244722D" w14:textId="36354C24" w:rsidR="00F60E15" w:rsidRPr="0070306E" w:rsidRDefault="00F60E15" w:rsidP="00385D9E">
      <w:pPr>
        <w:ind w:left="0"/>
        <w:outlineLvl w:val="0"/>
        <w:rPr>
          <w:b/>
          <w:color w:val="D6615C" w:themeColor="accent1"/>
          <w:sz w:val="26"/>
          <w:szCs w:val="26"/>
        </w:rPr>
      </w:pPr>
      <w:bookmarkStart w:id="62" w:name="_Toc502864721"/>
      <w:bookmarkStart w:id="63" w:name="_Toc502960632"/>
      <w:r w:rsidRPr="0070306E">
        <w:rPr>
          <w:b/>
          <w:color w:val="D6615C" w:themeColor="accent1"/>
          <w:sz w:val="26"/>
          <w:szCs w:val="26"/>
        </w:rPr>
        <w:t>Índice de Ilustrações</w:t>
      </w:r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592B2622" w14:textId="77777777" w:rsidR="00F60E15" w:rsidRDefault="00F60E15" w:rsidP="00F60E15"/>
    <w:p w14:paraId="2EDA5CEC" w14:textId="5871331A" w:rsidR="00257DC6" w:rsidRDefault="002F2EBF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r:id="rId13" w:anchor="_Toc502960701" w:history="1">
        <w:r w:rsidR="00257DC6" w:rsidRPr="003D43EE">
          <w:rPr>
            <w:rStyle w:val="Hyperlink"/>
            <w:noProof/>
          </w:rPr>
          <w:t>Figura 1 - Diagrama de Contexto</w:t>
        </w:r>
        <w:r w:rsidR="00257DC6">
          <w:rPr>
            <w:noProof/>
            <w:webHidden/>
          </w:rPr>
          <w:tab/>
        </w:r>
        <w:r w:rsidR="00257DC6">
          <w:rPr>
            <w:noProof/>
            <w:webHidden/>
          </w:rPr>
          <w:fldChar w:fldCharType="begin"/>
        </w:r>
        <w:r w:rsidR="00257DC6">
          <w:rPr>
            <w:noProof/>
            <w:webHidden/>
          </w:rPr>
          <w:instrText xml:space="preserve"> PAGEREF _Toc502960701 \h </w:instrText>
        </w:r>
        <w:r w:rsidR="00257DC6">
          <w:rPr>
            <w:noProof/>
            <w:webHidden/>
          </w:rPr>
        </w:r>
        <w:r w:rsidR="00257DC6">
          <w:rPr>
            <w:noProof/>
            <w:webHidden/>
          </w:rPr>
          <w:fldChar w:fldCharType="separate"/>
        </w:r>
        <w:r w:rsidR="00257DC6">
          <w:rPr>
            <w:noProof/>
            <w:webHidden/>
          </w:rPr>
          <w:t>9</w:t>
        </w:r>
        <w:r w:rsidR="00257DC6">
          <w:rPr>
            <w:noProof/>
            <w:webHidden/>
          </w:rPr>
          <w:fldChar w:fldCharType="end"/>
        </w:r>
      </w:hyperlink>
    </w:p>
    <w:p w14:paraId="0A2BA214" w14:textId="68C5BE62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r:id="rId14" w:anchor="_Toc502960702" w:history="1">
        <w:r w:rsidRPr="003D43EE">
          <w:rPr>
            <w:rStyle w:val="Hyperlink"/>
            <w:noProof/>
          </w:rPr>
          <w:t>Figura 2 - Modelo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6F592A9" w14:textId="2F78D60C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r:id="rId15" w:anchor="_Toc502960703" w:history="1">
        <w:r w:rsidRPr="003D43EE">
          <w:rPr>
            <w:rStyle w:val="Hyperlink"/>
            <w:noProof/>
          </w:rPr>
          <w:t>Figura 3 - Diagrama de arquitetura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6083C7A" w14:textId="76EF88A8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w:anchor="_Toc502960704" w:history="1">
        <w:r w:rsidRPr="003D43EE">
          <w:rPr>
            <w:rStyle w:val="Hyperlink"/>
            <w:noProof/>
          </w:rPr>
          <w:t>Figura 4 – Encriptação Dador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505016B" w14:textId="79FDF21F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w:anchor="_Toc502960705" w:history="1">
        <w:r w:rsidRPr="003D43EE">
          <w:rPr>
            <w:rStyle w:val="Hyperlink"/>
            <w:noProof/>
          </w:rPr>
          <w:t>Figura 5 - Desencriptação Dador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C142B54" w14:textId="3CDA15F5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w:anchor="_Toc502960706" w:history="1">
        <w:r w:rsidRPr="003D43EE">
          <w:rPr>
            <w:rStyle w:val="Hyperlink"/>
            <w:noProof/>
          </w:rPr>
          <w:t>Figura 6 - Dados encriptados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CCF1DF8" w14:textId="304FB730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r:id="rId16" w:anchor="_Toc502960707" w:history="1">
        <w:r w:rsidRPr="003D43EE">
          <w:rPr>
            <w:rStyle w:val="Hyperlink"/>
            <w:noProof/>
          </w:rPr>
          <w:t>Figura 7 - Lista de Intents no LUIS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0BD6EAA" w14:textId="57A729A0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r:id="rId17" w:anchor="_Toc502960708" w:history="1">
        <w:r w:rsidRPr="003D43EE">
          <w:rPr>
            <w:rStyle w:val="Hyperlink"/>
            <w:noProof/>
          </w:rPr>
          <w:t>Figura 8 - Lista de Entities no LUIS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E4B32BF" w14:textId="41131310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r:id="rId18" w:anchor="_Toc502960709" w:history="1">
        <w:r w:rsidRPr="003D43EE">
          <w:rPr>
            <w:rStyle w:val="Hyperlink"/>
            <w:noProof/>
          </w:rPr>
          <w:t>Figura 9 - Conteúdo da intent "EsclarecerDuvidas", no LUIS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5E68BB3" w14:textId="18237B79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r:id="rId19" w:anchor="_Toc502960710" w:history="1">
        <w:r w:rsidRPr="003D43EE">
          <w:rPr>
            <w:rStyle w:val="Hyperlink"/>
            <w:noProof/>
          </w:rPr>
          <w:t>Figura 10 - Conteúdo da intent "EsclarecerDuvidasIdade", no LUIS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88A225A" w14:textId="18D2D9FE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r:id="rId20" w:anchor="_Toc502960711" w:history="1">
        <w:r w:rsidRPr="003D43EE">
          <w:rPr>
            <w:rStyle w:val="Hyperlink"/>
            <w:noProof/>
          </w:rPr>
          <w:t>Figura 11  - Conteúdo da intent "EsclarecerDuvidasDinheiro", no LUIS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654A5BF" w14:textId="7C8C6922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r:id="rId21" w:anchor="_Toc502960712" w:history="1">
        <w:r w:rsidRPr="003D43EE">
          <w:rPr>
            <w:rStyle w:val="Hyperlink"/>
            <w:noProof/>
          </w:rPr>
          <w:t>Figura 12 - Excerto de código do Chatbot referente às intents "EsclarecerDuvidas", "EsclarecerDuvidasIdade" e "EsclarecerDuvidasDinheiro"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8675C11" w14:textId="49D37571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r:id="rId22" w:anchor="_Toc502960713" w:history="1">
        <w:r w:rsidRPr="003D43EE">
          <w:rPr>
            <w:rStyle w:val="Hyperlink"/>
            <w:noProof/>
          </w:rPr>
          <w:t>Figura 13 - Exemplo de diálogo com o Chatbot para o esclarecimento de dúvidas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043BD2F" w14:textId="071E456A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r:id="rId23" w:anchor="_Toc502960714" w:history="1">
        <w:r w:rsidRPr="003D43EE">
          <w:rPr>
            <w:rStyle w:val="Hyperlink"/>
            <w:noProof/>
          </w:rPr>
          <w:t>Figura 14 - View da lista de espera de casais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1BD9914" w14:textId="7539334C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r:id="rId24" w:anchor="_Toc502960715" w:history="1">
        <w:r w:rsidRPr="003D43EE">
          <w:rPr>
            <w:rStyle w:val="Hyperlink"/>
            <w:noProof/>
          </w:rPr>
          <w:t>Figura 15 - View detalhes processo do casal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1A66868" w14:textId="1716265F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w:anchor="_Toc502960716" w:history="1">
        <w:r w:rsidRPr="003D43EE">
          <w:rPr>
            <w:rStyle w:val="Hyperlink"/>
            <w:noProof/>
          </w:rPr>
          <w:t>Figura 16 - Consulta de Destinos de Gametas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8005D50" w14:textId="60CF2987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w:anchor="_Toc502960717" w:history="1">
        <w:r w:rsidRPr="003D43EE">
          <w:rPr>
            <w:rStyle w:val="Hyperlink"/>
            <w:noProof/>
          </w:rPr>
          <w:t>Figura 17 - Destinos de Gametas do Dador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1087F88" w14:textId="68922A42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w:anchor="_Toc502960718" w:history="1">
        <w:r w:rsidRPr="003D43EE">
          <w:rPr>
            <w:rStyle w:val="Hyperlink"/>
            <w:noProof/>
          </w:rPr>
          <w:t>Figura 18 - Inquérito Assistente Social SD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E116A76" w14:textId="687620A5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w:anchor="_Toc502960719" w:history="1">
        <w:r w:rsidRPr="003D43EE">
          <w:rPr>
            <w:rStyle w:val="Hyperlink"/>
            <w:noProof/>
          </w:rPr>
          <w:t>Figura 19 - Validação Respostas Sim/Não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D2DF37B" w14:textId="726F57BE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w:anchor="_Toc502960720" w:history="1">
        <w:r w:rsidRPr="003D43EE">
          <w:rPr>
            <w:rStyle w:val="Hyperlink"/>
            <w:noProof/>
          </w:rPr>
          <w:t>Figura 20 - Validação Respostas Texto Livre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6E27B85" w14:textId="6D160A39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w:anchor="_Toc502960721" w:history="1">
        <w:r w:rsidRPr="003D43EE">
          <w:rPr>
            <w:rStyle w:val="Hyperlink"/>
            <w:noProof/>
          </w:rPr>
          <w:t>Figura 21 - Inquérito Assistente Social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9A95BE2" w14:textId="362CCFAD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r:id="rId25" w:anchor="_Toc502960722" w:history="1">
        <w:r w:rsidRPr="003D43EE">
          <w:rPr>
            <w:rStyle w:val="Hyperlink"/>
            <w:noProof/>
          </w:rPr>
          <w:t>Figura 22 - View da lista das amostras analisadas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136BA47" w14:textId="58F2C1C1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r:id="rId26" w:anchor="_Toc502960723" w:history="1">
        <w:r w:rsidRPr="003D43EE">
          <w:rPr>
            <w:rStyle w:val="Hyperlink"/>
            <w:noProof/>
          </w:rPr>
          <w:t>Figura 23 - View edição de uma amostra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B951315" w14:textId="2F8B937E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r:id="rId27" w:anchor="_Toc502960724" w:history="1">
        <w:r w:rsidRPr="003D43EE">
          <w:rPr>
            <w:rStyle w:val="Hyperlink"/>
            <w:noProof/>
          </w:rPr>
          <w:t>Figura 24 - REQ_13: View de edição de um pedido de gâmetas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109C593" w14:textId="6742DC86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r:id="rId28" w:anchor="_Toc502960725" w:history="1">
        <w:r w:rsidRPr="003D43EE">
          <w:rPr>
            <w:rStyle w:val="Hyperlink"/>
            <w:noProof/>
          </w:rPr>
          <w:t>Figura 25 - REQ_14_ View da lista de pedidos de gâmetas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EED740A" w14:textId="7210E0DE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r:id="rId29" w:anchor="_Toc502960726" w:history="1">
        <w:r w:rsidRPr="003D43EE">
          <w:rPr>
            <w:rStyle w:val="Hyperlink"/>
            <w:noProof/>
          </w:rPr>
          <w:t>Figura 26 - Excerto do ficheiro de resultados (testes)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6898317" w14:textId="589ADCC7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r:id="rId30" w:anchor="_Toc502960727" w:history="1">
        <w:r w:rsidRPr="003D43EE">
          <w:rPr>
            <w:rStyle w:val="Hyperlink"/>
            <w:noProof/>
          </w:rPr>
          <w:t>Figura 27 – Artefactos criados após stage Archive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476F2EE" w14:textId="48675694" w:rsid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val="en-US" w:eastAsia="en-US"/>
        </w:rPr>
      </w:pPr>
      <w:hyperlink r:id="rId31" w:anchor="_Toc502960728" w:history="1">
        <w:r w:rsidRPr="003D43EE">
          <w:rPr>
            <w:rStyle w:val="Hyperlink"/>
            <w:noProof/>
          </w:rPr>
          <w:t>Figura 28 - Stage View Pipeline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_Toc502960728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15AF86A" w14:textId="78B7663E" w:rsidR="002F2EBF" w:rsidRDefault="002F2EBF" w:rsidP="00F60E15">
      <w:r>
        <w:fldChar w:fldCharType="end"/>
      </w:r>
    </w:p>
    <w:p w14:paraId="60AFBDE8" w14:textId="77777777" w:rsidR="002F2EBF" w:rsidRPr="00387F31" w:rsidRDefault="002F2EBF" w:rsidP="002F2EBF">
      <w:pPr>
        <w:ind w:left="0"/>
        <w:rPr>
          <w:color w:val="000000" w:themeColor="text1"/>
        </w:rPr>
      </w:pPr>
    </w:p>
    <w:p w14:paraId="497B1E40" w14:textId="08B5519A" w:rsidR="00EB4D65" w:rsidRPr="0070306E" w:rsidRDefault="00EB4D65" w:rsidP="00385D9E">
      <w:pPr>
        <w:ind w:left="0"/>
        <w:outlineLvl w:val="0"/>
        <w:rPr>
          <w:b/>
          <w:color w:val="D6615C" w:themeColor="accent1"/>
          <w:sz w:val="26"/>
          <w:szCs w:val="26"/>
        </w:rPr>
      </w:pPr>
      <w:bookmarkStart w:id="64" w:name="_Toc496456791"/>
      <w:bookmarkStart w:id="65" w:name="_Toc498863701"/>
      <w:bookmarkStart w:id="66" w:name="_Toc498866726"/>
      <w:bookmarkStart w:id="67" w:name="_Toc498867760"/>
      <w:bookmarkStart w:id="68" w:name="_Toc498867792"/>
      <w:bookmarkStart w:id="69" w:name="_Toc498868662"/>
      <w:bookmarkStart w:id="70" w:name="_Toc499477090"/>
      <w:bookmarkStart w:id="71" w:name="_Toc500183015"/>
      <w:bookmarkStart w:id="72" w:name="_Toc502864722"/>
      <w:bookmarkStart w:id="73" w:name="_Toc502960633"/>
      <w:r w:rsidRPr="0070306E">
        <w:rPr>
          <w:b/>
          <w:color w:val="D6615C" w:themeColor="accent1"/>
          <w:sz w:val="26"/>
          <w:szCs w:val="26"/>
        </w:rPr>
        <w:t>Índice de Tabelas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</w:p>
    <w:p w14:paraId="429C7EB2" w14:textId="77777777" w:rsidR="00EB4D65" w:rsidRDefault="00EB4D65" w:rsidP="00EB4D65"/>
    <w:p w14:paraId="77C891DC" w14:textId="74B0189B" w:rsidR="00257DC6" w:rsidRPr="00257DC6" w:rsidRDefault="00EB4D65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eastAsia="en-US"/>
        </w:rPr>
      </w:pPr>
      <w:r w:rsidRPr="00F15C73">
        <w:rPr>
          <w:color w:val="000000" w:themeColor="text1"/>
        </w:rPr>
        <w:fldChar w:fldCharType="begin"/>
      </w:r>
      <w:r w:rsidRPr="00F15C73">
        <w:rPr>
          <w:color w:val="000000" w:themeColor="text1"/>
        </w:rPr>
        <w:instrText xml:space="preserve"> TOC \c "Tabela" </w:instrText>
      </w:r>
      <w:r w:rsidRPr="00F15C73">
        <w:rPr>
          <w:color w:val="000000" w:themeColor="text1"/>
        </w:rPr>
        <w:fldChar w:fldCharType="separate"/>
      </w:r>
      <w:r w:rsidR="00257DC6">
        <w:rPr>
          <w:noProof/>
        </w:rPr>
        <w:t>Tabela 1 - Funcionalidades propostas</w:t>
      </w:r>
      <w:r w:rsidR="00257DC6">
        <w:rPr>
          <w:noProof/>
        </w:rPr>
        <w:tab/>
      </w:r>
      <w:r w:rsidR="00257DC6">
        <w:rPr>
          <w:noProof/>
        </w:rPr>
        <w:fldChar w:fldCharType="begin"/>
      </w:r>
      <w:r w:rsidR="00257DC6">
        <w:rPr>
          <w:noProof/>
        </w:rPr>
        <w:instrText xml:space="preserve"> PAGEREF _Toc502960729 \h </w:instrText>
      </w:r>
      <w:r w:rsidR="00257DC6">
        <w:rPr>
          <w:noProof/>
        </w:rPr>
      </w:r>
      <w:r w:rsidR="00257DC6">
        <w:rPr>
          <w:noProof/>
        </w:rPr>
        <w:fldChar w:fldCharType="separate"/>
      </w:r>
      <w:r w:rsidR="00257DC6">
        <w:rPr>
          <w:noProof/>
        </w:rPr>
        <w:t>7</w:t>
      </w:r>
      <w:r w:rsidR="00257DC6">
        <w:rPr>
          <w:noProof/>
        </w:rPr>
        <w:fldChar w:fldCharType="end"/>
      </w:r>
    </w:p>
    <w:p w14:paraId="64908F9E" w14:textId="7924C6DD" w:rsidR="00257DC6" w:rsidRP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eastAsia="en-US"/>
        </w:rPr>
      </w:pPr>
      <w:r>
        <w:rPr>
          <w:noProof/>
        </w:rPr>
        <w:t>Tabela 2 – Distribuição tarefas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_Toc502960730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18E2936B" w14:textId="1C6EEA45" w:rsidR="00257DC6" w:rsidRPr="00257DC6" w:rsidRDefault="00257DC6">
      <w:pPr>
        <w:pStyle w:val="TableofFigures"/>
        <w:tabs>
          <w:tab w:val="right" w:leader="dot" w:pos="9350"/>
        </w:tabs>
        <w:rPr>
          <w:rFonts w:eastAsiaTheme="minorEastAsia"/>
          <w:noProof/>
          <w:color w:val="auto"/>
          <w:lang w:eastAsia="en-US"/>
        </w:rPr>
      </w:pPr>
      <w:r>
        <w:rPr>
          <w:noProof/>
        </w:rPr>
        <w:t>Tabela 3 - Duração de cada requisito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_Toc502960731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2F0839BE" w14:textId="09A0C595" w:rsidR="00EB4D65" w:rsidRPr="00EB4D65" w:rsidRDefault="00EB4D65" w:rsidP="00EB4D65">
      <w:r w:rsidRPr="00F15C73">
        <w:rPr>
          <w:color w:val="000000" w:themeColor="text1"/>
        </w:rPr>
        <w:fldChar w:fldCharType="end"/>
      </w:r>
    </w:p>
    <w:p w14:paraId="78860BAF" w14:textId="77777777" w:rsidR="00EB4D65" w:rsidRDefault="00EB4D65" w:rsidP="00F60E15"/>
    <w:p w14:paraId="267B09E7" w14:textId="76186678" w:rsidR="00B57BEF" w:rsidRPr="000C76DD" w:rsidRDefault="00B57BEF" w:rsidP="000C76DD">
      <w:pPr>
        <w:ind w:left="0"/>
      </w:pPr>
      <w:r>
        <w:rPr>
          <w:rFonts w:asciiTheme="majorHAnsi" w:eastAsiaTheme="majorEastAsia" w:hAnsiTheme="majorHAnsi" w:cstheme="majorBidi"/>
          <w:b/>
          <w:bCs/>
          <w:color w:val="D6615C" w:themeColor="accent1"/>
          <w:sz w:val="28"/>
          <w:szCs w:val="28"/>
        </w:rPr>
        <w:br w:type="page"/>
      </w:r>
    </w:p>
    <w:p w14:paraId="5937B56A" w14:textId="506E8AB7" w:rsidR="001B4740" w:rsidRDefault="0087396B" w:rsidP="00385D9E">
      <w:pPr>
        <w:pStyle w:val="Heading1"/>
      </w:pPr>
      <w:bookmarkStart w:id="74" w:name="_Toc502960634"/>
      <w:r>
        <w:lastRenderedPageBreak/>
        <w:t>Introdução</w:t>
      </w:r>
      <w:bookmarkEnd w:id="74"/>
    </w:p>
    <w:p w14:paraId="2A58BC27" w14:textId="753DA84C" w:rsidR="005259B1" w:rsidRDefault="00364586" w:rsidP="00385D9E">
      <w:pPr>
        <w:pStyle w:val="Heading1"/>
        <w:numPr>
          <w:ilvl w:val="1"/>
          <w:numId w:val="3"/>
        </w:numPr>
      </w:pPr>
      <w:bookmarkStart w:id="75" w:name="_Toc502960635"/>
      <w:r>
        <w:t>Propósito</w:t>
      </w:r>
      <w:bookmarkEnd w:id="75"/>
    </w:p>
    <w:p w14:paraId="3C9F9920" w14:textId="5349442F" w:rsidR="003A1DF0" w:rsidRDefault="005259B1" w:rsidP="002F5BB4">
      <w:pPr>
        <w:jc w:val="both"/>
        <w:rPr>
          <w:color w:val="000000" w:themeColor="text1"/>
        </w:rPr>
      </w:pPr>
      <w:r w:rsidRPr="00D24442">
        <w:rPr>
          <w:color w:val="000000" w:themeColor="text1"/>
        </w:rPr>
        <w:t>Este documento foi desenvolvido no contexto d</w:t>
      </w:r>
      <w:r w:rsidR="00EA0A7A">
        <w:rPr>
          <w:color w:val="000000" w:themeColor="text1"/>
        </w:rPr>
        <w:t>a segunda</w:t>
      </w:r>
      <w:r w:rsidRPr="00D24442">
        <w:rPr>
          <w:color w:val="000000" w:themeColor="text1"/>
        </w:rPr>
        <w:t xml:space="preserve"> </w:t>
      </w:r>
      <w:r w:rsidR="00EA0A7A">
        <w:rPr>
          <w:color w:val="000000" w:themeColor="text1"/>
        </w:rPr>
        <w:t>iteração do</w:t>
      </w:r>
      <w:r w:rsidRPr="00D24442">
        <w:rPr>
          <w:color w:val="000000" w:themeColor="text1"/>
        </w:rPr>
        <w:t xml:space="preserve"> trabalho prático</w:t>
      </w:r>
      <w:r w:rsidR="003A1DF0">
        <w:rPr>
          <w:color w:val="000000" w:themeColor="text1"/>
        </w:rPr>
        <w:t xml:space="preserve"> </w:t>
      </w:r>
      <w:r w:rsidRPr="00D24442">
        <w:rPr>
          <w:color w:val="000000" w:themeColor="text1"/>
        </w:rPr>
        <w:t xml:space="preserve">da disciplina de </w:t>
      </w:r>
      <w:r w:rsidRPr="00F15C73">
        <w:rPr>
          <w:color w:val="000000" w:themeColor="text1"/>
        </w:rPr>
        <w:t>Laboratório Desenvolvimento Software (LABDSOFT), integrada no Mestrado de Engenharia Informática (MEI) do Instituto Superior</w:t>
      </w:r>
      <w:r w:rsidR="003A1DF0">
        <w:rPr>
          <w:color w:val="000000" w:themeColor="text1"/>
        </w:rPr>
        <w:t xml:space="preserve"> de Engenharia do Porto (ISEP). Tem como prop</w:t>
      </w:r>
      <w:r w:rsidR="008F752B">
        <w:rPr>
          <w:color w:val="000000" w:themeColor="text1"/>
        </w:rPr>
        <w:t xml:space="preserve">ósito descrever os processos inerentes à implementação de alguns requisitos definidos para a aplicação de software - </w:t>
      </w:r>
      <w:proofErr w:type="spellStart"/>
      <w:r w:rsidR="008F752B">
        <w:rPr>
          <w:color w:val="000000" w:themeColor="text1"/>
        </w:rPr>
        <w:t>iGAM</w:t>
      </w:r>
      <w:proofErr w:type="spellEnd"/>
      <w:r w:rsidR="008F752B">
        <w:rPr>
          <w:color w:val="000000" w:themeColor="text1"/>
        </w:rPr>
        <w:t>.</w:t>
      </w:r>
      <w:r w:rsidR="0099560B">
        <w:rPr>
          <w:color w:val="000000" w:themeColor="text1"/>
        </w:rPr>
        <w:t xml:space="preserve"> No que diz respeito às funcionalidades a implementar, iremos garantir que o processo consegue fluir com todos os intervenientes, desde a sua inscrição inicial até à sua aprovação ou rejeição.</w:t>
      </w:r>
    </w:p>
    <w:p w14:paraId="741E855B" w14:textId="03FBC425" w:rsidR="003A1DF0" w:rsidRPr="00F15C73" w:rsidRDefault="008F752B" w:rsidP="0099560B">
      <w:pPr>
        <w:jc w:val="both"/>
        <w:rPr>
          <w:color w:val="000000" w:themeColor="text1"/>
        </w:rPr>
      </w:pPr>
      <w:r>
        <w:rPr>
          <w:color w:val="000000" w:themeColor="text1"/>
        </w:rPr>
        <w:t>Ao longo do documento serão abordados tópicos relacionados com algumas das decisões tomadas pelo grupo, artefactos relevantes a nível arquitetural e tecnológico incluindo a especificação do pipeline criado. Para além disso, serão apresentadas as funcionalidades implementadas bem como a distribuição de tarefas entre o grupo de trabalho.</w:t>
      </w:r>
    </w:p>
    <w:p w14:paraId="0AC1A467" w14:textId="29E77326" w:rsidR="001B4740" w:rsidRDefault="002F7354" w:rsidP="008D3D4B">
      <w:pPr>
        <w:pStyle w:val="Heading2"/>
        <w:numPr>
          <w:ilvl w:val="1"/>
          <w:numId w:val="3"/>
        </w:numPr>
      </w:pPr>
      <w:bookmarkStart w:id="76" w:name="_Toc502960636"/>
      <w:r>
        <w:t>Scope do p</w:t>
      </w:r>
      <w:r w:rsidR="00364586">
        <w:t>roduto</w:t>
      </w:r>
      <w:bookmarkEnd w:id="76"/>
    </w:p>
    <w:p w14:paraId="7BC2AE41" w14:textId="127144C8" w:rsidR="007F4607" w:rsidRPr="00D24442" w:rsidRDefault="007F4607" w:rsidP="00496938">
      <w:pPr>
        <w:jc w:val="both"/>
        <w:rPr>
          <w:color w:val="000000" w:themeColor="text1"/>
        </w:rPr>
      </w:pPr>
      <w:r>
        <w:t xml:space="preserve">A GAM pretende uma solução de software que consiga monitorizar os dois grandes processos </w:t>
      </w:r>
      <w:r w:rsidRPr="00D24442">
        <w:rPr>
          <w:color w:val="000000" w:themeColor="text1"/>
        </w:rPr>
        <w:t xml:space="preserve">que neste momento existem apenas em formato papel. A gestão do conjunto de etapas que constituem os processos é outro grande </w:t>
      </w:r>
      <w:r w:rsidR="006C7188" w:rsidRPr="00D24442">
        <w:rPr>
          <w:color w:val="000000" w:themeColor="text1"/>
        </w:rPr>
        <w:t>foco</w:t>
      </w:r>
      <w:r w:rsidRPr="00D24442">
        <w:rPr>
          <w:color w:val="000000" w:themeColor="text1"/>
        </w:rPr>
        <w:t>.</w:t>
      </w:r>
    </w:p>
    <w:p w14:paraId="5D7DAF7E" w14:textId="32D24E8B" w:rsidR="007F4607" w:rsidRPr="00D24442" w:rsidRDefault="007F4607" w:rsidP="00496938">
      <w:pPr>
        <w:jc w:val="both"/>
        <w:rPr>
          <w:color w:val="000000" w:themeColor="text1"/>
        </w:rPr>
      </w:pPr>
      <w:r w:rsidRPr="00D24442">
        <w:rPr>
          <w:color w:val="000000" w:themeColor="text1"/>
        </w:rPr>
        <w:t>O primeiro processo denomina-se por “</w:t>
      </w:r>
      <w:r w:rsidRPr="00D24442">
        <w:rPr>
          <w:b/>
          <w:color w:val="000000" w:themeColor="text1"/>
        </w:rPr>
        <w:t>Ciclo de Dádiva</w:t>
      </w:r>
      <w:r w:rsidRPr="00D24442">
        <w:rPr>
          <w:color w:val="000000" w:themeColor="text1"/>
        </w:rPr>
        <w:t>”, é muito rigoroso e constitui várias etapas. Existem dadores que realizam amostras no banco. Após verificação e validação de critérios bem definidos, o dador é considerado um dador “válido”. As amostra</w:t>
      </w:r>
      <w:r w:rsidR="005B243C">
        <w:rPr>
          <w:color w:val="000000" w:themeColor="text1"/>
        </w:rPr>
        <w:t xml:space="preserve">s de espermatozoides ficam crio </w:t>
      </w:r>
      <w:r w:rsidRPr="00D24442">
        <w:rPr>
          <w:color w:val="000000" w:themeColor="text1"/>
        </w:rPr>
        <w:t>preservadas para mais tarde puderem ser usadas por casais inférteis.</w:t>
      </w:r>
    </w:p>
    <w:p w14:paraId="209C99F4" w14:textId="6E1C2920" w:rsidR="006C7188" w:rsidRPr="00D24442" w:rsidRDefault="007F4607" w:rsidP="00496938">
      <w:pPr>
        <w:jc w:val="both"/>
        <w:rPr>
          <w:color w:val="000000" w:themeColor="text1"/>
        </w:rPr>
      </w:pPr>
      <w:r w:rsidRPr="00D24442">
        <w:rPr>
          <w:color w:val="000000" w:themeColor="text1"/>
        </w:rPr>
        <w:t>O segundo processo denomina-se por “</w:t>
      </w:r>
      <w:r w:rsidR="005B243C">
        <w:rPr>
          <w:b/>
          <w:color w:val="000000" w:themeColor="text1"/>
        </w:rPr>
        <w:t>Resposta a Pedidos de G</w:t>
      </w:r>
      <w:r w:rsidRPr="00D24442">
        <w:rPr>
          <w:b/>
          <w:color w:val="000000" w:themeColor="text1"/>
        </w:rPr>
        <w:t>âmetas</w:t>
      </w:r>
      <w:r w:rsidR="006C7188" w:rsidRPr="00D24442">
        <w:rPr>
          <w:color w:val="000000" w:themeColor="text1"/>
        </w:rPr>
        <w:t>”. Existem clí</w:t>
      </w:r>
      <w:r w:rsidRPr="00D24442">
        <w:rPr>
          <w:color w:val="000000" w:themeColor="text1"/>
        </w:rPr>
        <w:t xml:space="preserve">nicas/hospitais que nas suas consultas de procriação recomendam técnicas de fertilidade como </w:t>
      </w:r>
      <w:r w:rsidR="005B243C">
        <w:rPr>
          <w:color w:val="000000" w:themeColor="text1"/>
        </w:rPr>
        <w:t xml:space="preserve">por </w:t>
      </w:r>
      <w:r w:rsidRPr="00D24442">
        <w:rPr>
          <w:color w:val="000000" w:themeColor="text1"/>
        </w:rPr>
        <w:t>exemplo, a fertilização in vitro com dadores anónimos. Estas clínicas solicitam amostras para puderem ser usadas nestes casais. O pedido é feito ao banco (formato papel), a respetiva clínica envia o conjunto de caraterísticas do casal e o banco é responsável por selecionar o dador que melhor obedece aos requisitos.</w:t>
      </w:r>
    </w:p>
    <w:p w14:paraId="17F9DCA9" w14:textId="7A2AD5D2" w:rsidR="00157B77" w:rsidRPr="00D24442" w:rsidRDefault="006C7188" w:rsidP="000C76DD">
      <w:pPr>
        <w:jc w:val="both"/>
        <w:rPr>
          <w:color w:val="000000" w:themeColor="text1"/>
        </w:rPr>
      </w:pPr>
      <w:r w:rsidRPr="00D24442">
        <w:rPr>
          <w:color w:val="000000" w:themeColor="text1"/>
        </w:rPr>
        <w:t>Em suma, o objetivo principal desta solução é automatizar estes dois processos, mas também ser capaz de apresentar ao cliente dados estatísticos relativos a ambos os processos.</w:t>
      </w:r>
    </w:p>
    <w:p w14:paraId="5F96D35F" w14:textId="6C5BE96A" w:rsidR="0099560B" w:rsidRDefault="0099560B" w:rsidP="008D3D4B">
      <w:pPr>
        <w:pStyle w:val="Heading2"/>
        <w:numPr>
          <w:ilvl w:val="1"/>
          <w:numId w:val="3"/>
        </w:numPr>
      </w:pPr>
      <w:bookmarkStart w:id="77" w:name="_Toc502960637"/>
      <w:r>
        <w:t xml:space="preserve">Funcionalidades </w:t>
      </w:r>
      <w:r w:rsidR="00387F31">
        <w:t>propostas</w:t>
      </w:r>
      <w:bookmarkEnd w:id="77"/>
    </w:p>
    <w:p w14:paraId="6AB08A94" w14:textId="08BBEEDD" w:rsidR="0099560B" w:rsidRPr="00847B7E" w:rsidRDefault="0099560B" w:rsidP="0038122D">
      <w:pPr>
        <w:jc w:val="both"/>
        <w:rPr>
          <w:color w:val="auto"/>
        </w:rPr>
      </w:pPr>
      <w:r w:rsidRPr="00847B7E">
        <w:rPr>
          <w:color w:val="auto"/>
        </w:rPr>
        <w:t xml:space="preserve">Para esta iteração, temos um total de </w:t>
      </w:r>
      <w:r w:rsidR="00113A4B">
        <w:rPr>
          <w:color w:val="auto"/>
        </w:rPr>
        <w:t>quinze</w:t>
      </w:r>
      <w:r w:rsidRPr="00847B7E">
        <w:rPr>
          <w:color w:val="auto"/>
        </w:rPr>
        <w:t xml:space="preserve"> requisitos que pretendemos implementar no sistema de software </w:t>
      </w:r>
      <w:proofErr w:type="spellStart"/>
      <w:r w:rsidRPr="00847B7E">
        <w:rPr>
          <w:color w:val="auto"/>
        </w:rPr>
        <w:t>iGAM</w:t>
      </w:r>
      <w:proofErr w:type="spellEnd"/>
      <w:r w:rsidRPr="00847B7E">
        <w:rPr>
          <w:color w:val="auto"/>
        </w:rPr>
        <w:t xml:space="preserve"> e </w:t>
      </w:r>
      <w:r w:rsidR="00113A4B">
        <w:rPr>
          <w:color w:val="auto"/>
        </w:rPr>
        <w:t>nove</w:t>
      </w:r>
      <w:r w:rsidRPr="00847B7E">
        <w:rPr>
          <w:color w:val="auto"/>
        </w:rPr>
        <w:t xml:space="preserve"> atores</w:t>
      </w:r>
      <w:r w:rsidR="00407DE2">
        <w:rPr>
          <w:color w:val="auto"/>
        </w:rPr>
        <w:t xml:space="preserve"> envolvidos </w:t>
      </w:r>
      <w:r w:rsidRPr="00847B7E">
        <w:rPr>
          <w:color w:val="auto"/>
        </w:rPr>
        <w:t>(</w:t>
      </w:r>
      <w:r w:rsidR="00113A4B">
        <w:rPr>
          <w:color w:val="auto"/>
        </w:rPr>
        <w:t>utente</w:t>
      </w:r>
      <w:r w:rsidRPr="00847B7E">
        <w:rPr>
          <w:color w:val="auto"/>
        </w:rPr>
        <w:t xml:space="preserve">, enfermeira coordenadora, médico, </w:t>
      </w:r>
      <w:r w:rsidR="00113A4B">
        <w:rPr>
          <w:color w:val="auto"/>
        </w:rPr>
        <w:t>diretora do banco</w:t>
      </w:r>
      <w:r w:rsidRPr="00847B7E">
        <w:rPr>
          <w:color w:val="auto"/>
        </w:rPr>
        <w:t>, embriologista, embriologista</w:t>
      </w:r>
      <w:r w:rsidR="00407DE2">
        <w:rPr>
          <w:color w:val="auto"/>
        </w:rPr>
        <w:t>, Clínica PMA</w:t>
      </w:r>
      <w:r w:rsidR="00113A4B">
        <w:rPr>
          <w:color w:val="auto"/>
        </w:rPr>
        <w:t>, gestor</w:t>
      </w:r>
      <w:r w:rsidR="00407DE2">
        <w:rPr>
          <w:color w:val="auto"/>
        </w:rPr>
        <w:t>) – Tabela 1.</w:t>
      </w:r>
    </w:p>
    <w:p w14:paraId="2085BA69" w14:textId="77777777" w:rsidR="000E596E" w:rsidRDefault="000E596E" w:rsidP="0038122D">
      <w:pPr>
        <w:jc w:val="both"/>
      </w:pPr>
    </w:p>
    <w:p w14:paraId="454D0CA2" w14:textId="77777777" w:rsidR="000E596E" w:rsidRDefault="000E596E" w:rsidP="0038122D">
      <w:pPr>
        <w:jc w:val="both"/>
      </w:pPr>
    </w:p>
    <w:p w14:paraId="37EA8F6C" w14:textId="77777777" w:rsidR="000E596E" w:rsidRPr="00847B7E" w:rsidRDefault="000E596E" w:rsidP="0038122D">
      <w:pPr>
        <w:jc w:val="both"/>
      </w:pPr>
    </w:p>
    <w:p w14:paraId="30CE7A94" w14:textId="1FB120F4" w:rsidR="00847B7E" w:rsidRDefault="00847B7E" w:rsidP="00847B7E">
      <w:pPr>
        <w:pStyle w:val="Caption"/>
        <w:keepNext/>
        <w:jc w:val="center"/>
      </w:pPr>
      <w:bookmarkStart w:id="78" w:name="_Toc50296072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257DC6">
        <w:rPr>
          <w:noProof/>
        </w:rPr>
        <w:t>1</w:t>
      </w:r>
      <w:r>
        <w:fldChar w:fldCharType="end"/>
      </w:r>
      <w:r>
        <w:t xml:space="preserve"> - Funcionalidades </w:t>
      </w:r>
      <w:r w:rsidR="005E536C">
        <w:t>propostas</w:t>
      </w:r>
      <w:bookmarkEnd w:id="78"/>
    </w:p>
    <w:tbl>
      <w:tblPr>
        <w:tblStyle w:val="TabeladeLista6Colorida-Destaque11"/>
        <w:tblW w:w="9670" w:type="dxa"/>
        <w:tblLook w:val="04A0" w:firstRow="1" w:lastRow="0" w:firstColumn="1" w:lastColumn="0" w:noHBand="0" w:noVBand="1"/>
      </w:tblPr>
      <w:tblGrid>
        <w:gridCol w:w="1223"/>
        <w:gridCol w:w="5860"/>
        <w:gridCol w:w="2587"/>
      </w:tblGrid>
      <w:tr w:rsidR="000E596E" w:rsidRPr="00847B7E" w14:paraId="11DD5F73" w14:textId="77777777" w:rsidTr="00847B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1867DF6D" w14:textId="132656E4" w:rsidR="000E596E" w:rsidRPr="00847B7E" w:rsidRDefault="000E596E" w:rsidP="00847B7E">
            <w:pPr>
              <w:ind w:left="0"/>
              <w:rPr>
                <w:rFonts w:asciiTheme="minorHAnsi" w:hAnsiTheme="minorHAnsi"/>
              </w:rPr>
            </w:pPr>
            <w:r w:rsidRPr="00847B7E">
              <w:rPr>
                <w:rFonts w:asciiTheme="minorHAnsi" w:hAnsiTheme="minorHAnsi"/>
              </w:rPr>
              <w:t>Id</w:t>
            </w:r>
          </w:p>
        </w:tc>
        <w:tc>
          <w:tcPr>
            <w:tcW w:w="5860" w:type="dxa"/>
            <w:vAlign w:val="center"/>
          </w:tcPr>
          <w:p w14:paraId="63F32480" w14:textId="724B7B41" w:rsidR="000E596E" w:rsidRPr="00847B7E" w:rsidRDefault="000E596E" w:rsidP="00847B7E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847B7E">
              <w:rPr>
                <w:rFonts w:asciiTheme="minorHAnsi" w:hAnsiTheme="minorHAnsi"/>
              </w:rPr>
              <w:t>Identificação</w:t>
            </w:r>
          </w:p>
        </w:tc>
        <w:tc>
          <w:tcPr>
            <w:tcW w:w="2587" w:type="dxa"/>
            <w:vAlign w:val="center"/>
          </w:tcPr>
          <w:p w14:paraId="01CC336C" w14:textId="54C45643" w:rsidR="000E596E" w:rsidRPr="00847B7E" w:rsidRDefault="000E596E" w:rsidP="00847B7E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847B7E">
              <w:rPr>
                <w:rFonts w:asciiTheme="minorHAnsi" w:hAnsiTheme="minorHAnsi"/>
              </w:rPr>
              <w:t>Ator</w:t>
            </w:r>
          </w:p>
        </w:tc>
      </w:tr>
      <w:tr w:rsidR="00113A4B" w:rsidRPr="00847B7E" w14:paraId="1FC0710A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74A36E82" w14:textId="4BBF20DD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</w:t>
            </w:r>
          </w:p>
        </w:tc>
        <w:tc>
          <w:tcPr>
            <w:tcW w:w="5860" w:type="dxa"/>
            <w:vAlign w:val="center"/>
          </w:tcPr>
          <w:p w14:paraId="3CD356C1" w14:textId="3F0E8EC6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Segurança – Dados encriptados na BD</w:t>
            </w:r>
          </w:p>
        </w:tc>
        <w:tc>
          <w:tcPr>
            <w:tcW w:w="2587" w:type="dxa"/>
            <w:vAlign w:val="center"/>
          </w:tcPr>
          <w:p w14:paraId="12B408C0" w14:textId="7D7E5C26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(não funcional)</w:t>
            </w:r>
          </w:p>
        </w:tc>
      </w:tr>
      <w:tr w:rsidR="00113A4B" w:rsidRPr="00847B7E" w14:paraId="1E5387E9" w14:textId="77777777" w:rsidTr="00847B7E">
        <w:trPr>
          <w:trHeight w:val="7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34BD4475" w14:textId="2B271E57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REQ_2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5BF7FC57" w14:textId="6E1A02D8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 xml:space="preserve">Registo de dador em </w:t>
            </w:r>
            <w:proofErr w:type="spellStart"/>
            <w:r w:rsidRPr="00946858">
              <w:rPr>
                <w:rFonts w:asciiTheme="minorHAnsi" w:hAnsiTheme="minorHAnsi"/>
                <w:i/>
                <w:color w:val="auto"/>
              </w:rPr>
              <w:t>happy-hour</w:t>
            </w:r>
            <w:proofErr w:type="spellEnd"/>
            <w:r>
              <w:rPr>
                <w:rFonts w:asciiTheme="minorHAnsi" w:hAnsiTheme="minorHAnsi"/>
                <w:color w:val="auto"/>
              </w:rPr>
              <w:t xml:space="preserve"> com match de fotografia do dador versus recetor</w:t>
            </w:r>
          </w:p>
        </w:tc>
        <w:tc>
          <w:tcPr>
            <w:tcW w:w="2587" w:type="dxa"/>
            <w:vAlign w:val="center"/>
          </w:tcPr>
          <w:p w14:paraId="53988C84" w14:textId="59E01737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Utente</w:t>
            </w:r>
          </w:p>
        </w:tc>
      </w:tr>
      <w:tr w:rsidR="00113A4B" w:rsidRPr="00847B7E" w14:paraId="1FCC413F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0591B4F6" w14:textId="3E0475C6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REQ_3</w:t>
            </w:r>
          </w:p>
        </w:tc>
        <w:tc>
          <w:tcPr>
            <w:tcW w:w="5860" w:type="dxa"/>
            <w:vAlign w:val="center"/>
          </w:tcPr>
          <w:p w14:paraId="41D80780" w14:textId="0D5026DE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 xml:space="preserve">Estatística dadores – </w:t>
            </w:r>
            <w:proofErr w:type="spellStart"/>
            <w:r w:rsidRPr="00946858">
              <w:rPr>
                <w:rFonts w:asciiTheme="minorHAnsi" w:hAnsiTheme="minorHAnsi"/>
                <w:i/>
                <w:color w:val="auto"/>
              </w:rPr>
              <w:t>Activity</w:t>
            </w:r>
            <w:proofErr w:type="spellEnd"/>
            <w:r w:rsidRPr="00946858">
              <w:rPr>
                <w:rFonts w:asciiTheme="minorHAnsi" w:hAnsiTheme="minorHAnsi"/>
                <w:i/>
                <w:color w:val="auto"/>
              </w:rPr>
              <w:t xml:space="preserve"> </w:t>
            </w:r>
            <w:proofErr w:type="spellStart"/>
            <w:r w:rsidRPr="00946858">
              <w:rPr>
                <w:rFonts w:asciiTheme="minorHAnsi" w:hAnsiTheme="minorHAnsi"/>
                <w:i/>
                <w:color w:val="auto"/>
              </w:rPr>
              <w:t>report</w:t>
            </w:r>
            <w:proofErr w:type="spellEnd"/>
          </w:p>
        </w:tc>
        <w:tc>
          <w:tcPr>
            <w:tcW w:w="2587" w:type="dxa"/>
            <w:vAlign w:val="center"/>
          </w:tcPr>
          <w:p w14:paraId="17A493F1" w14:textId="4717D0BA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Gestor</w:t>
            </w:r>
          </w:p>
        </w:tc>
      </w:tr>
      <w:tr w:rsidR="00113A4B" w:rsidRPr="00847B7E" w14:paraId="1C4057E0" w14:textId="77777777" w:rsidTr="00847B7E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79EFC64E" w14:textId="1D7FF1B6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REQ_4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7E9795EB" w14:textId="57D4A64D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proofErr w:type="spellStart"/>
            <w:r>
              <w:rPr>
                <w:rFonts w:asciiTheme="minorHAnsi" w:hAnsiTheme="minorHAnsi"/>
                <w:color w:val="auto"/>
              </w:rPr>
              <w:t>Chatbot</w:t>
            </w:r>
            <w:proofErr w:type="spellEnd"/>
            <w:r>
              <w:rPr>
                <w:rFonts w:asciiTheme="minorHAnsi" w:hAnsiTheme="minorHAnsi"/>
                <w:color w:val="auto"/>
              </w:rPr>
              <w:t xml:space="preserve"> – Esclarecimento de dúvidas ao utente</w:t>
            </w:r>
          </w:p>
        </w:tc>
        <w:tc>
          <w:tcPr>
            <w:tcW w:w="2587" w:type="dxa"/>
            <w:vAlign w:val="center"/>
          </w:tcPr>
          <w:p w14:paraId="185F54AE" w14:textId="5FC58FAA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Utente</w:t>
            </w:r>
          </w:p>
        </w:tc>
      </w:tr>
      <w:tr w:rsidR="00113A4B" w:rsidRPr="00847B7E" w14:paraId="4B750946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6B77FCD8" w14:textId="68F20C25" w:rsidR="00113A4B" w:rsidRPr="00847B7E" w:rsidRDefault="00113A4B" w:rsidP="00113A4B">
            <w:pPr>
              <w:ind w:left="0"/>
              <w:rPr>
                <w:rFonts w:asciiTheme="minorHAnsi" w:hAnsiTheme="minorHAnsi"/>
                <w:b w:val="0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REQ_5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752BEDD1" w14:textId="3B7A587F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proofErr w:type="spellStart"/>
            <w:r>
              <w:rPr>
                <w:rFonts w:asciiTheme="minorHAnsi" w:hAnsiTheme="minorHAnsi"/>
                <w:color w:val="auto"/>
              </w:rPr>
              <w:t>Chatbot</w:t>
            </w:r>
            <w:proofErr w:type="spellEnd"/>
            <w:r>
              <w:rPr>
                <w:rFonts w:asciiTheme="minorHAnsi" w:hAnsiTheme="minorHAnsi"/>
                <w:color w:val="auto"/>
              </w:rPr>
              <w:t xml:space="preserve"> – Marcação/Cancelamento da consulta inicial</w:t>
            </w:r>
          </w:p>
        </w:tc>
        <w:tc>
          <w:tcPr>
            <w:tcW w:w="2587" w:type="dxa"/>
            <w:vAlign w:val="center"/>
          </w:tcPr>
          <w:p w14:paraId="314F54CD" w14:textId="5FF794B2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Utente</w:t>
            </w:r>
          </w:p>
        </w:tc>
      </w:tr>
      <w:tr w:rsidR="00113A4B" w:rsidRPr="00847B7E" w14:paraId="479353CE" w14:textId="77777777" w:rsidTr="00847B7E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63F1A33C" w14:textId="67F51B45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REQ_6</w:t>
            </w:r>
          </w:p>
        </w:tc>
        <w:tc>
          <w:tcPr>
            <w:tcW w:w="5860" w:type="dxa"/>
            <w:vAlign w:val="center"/>
          </w:tcPr>
          <w:p w14:paraId="481028B6" w14:textId="1F5C1F17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Seleção (match) para envio de gâmetas</w:t>
            </w:r>
          </w:p>
        </w:tc>
        <w:tc>
          <w:tcPr>
            <w:tcW w:w="2587" w:type="dxa"/>
            <w:vAlign w:val="center"/>
          </w:tcPr>
          <w:p w14:paraId="2EF6A7E2" w14:textId="1BA523B0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Enfermeira</w:t>
            </w:r>
            <w:r>
              <w:rPr>
                <w:rFonts w:asciiTheme="minorHAnsi" w:hAnsiTheme="minorHAnsi"/>
                <w:color w:val="auto"/>
              </w:rPr>
              <w:t xml:space="preserve"> Coordenadora / Diretora do Banco</w:t>
            </w:r>
          </w:p>
        </w:tc>
      </w:tr>
      <w:tr w:rsidR="00113A4B" w:rsidRPr="00847B7E" w14:paraId="102FFBCA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7A02E358" w14:textId="03328414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REQ_7</w:t>
            </w:r>
          </w:p>
        </w:tc>
        <w:tc>
          <w:tcPr>
            <w:tcW w:w="5860" w:type="dxa"/>
            <w:vAlign w:val="center"/>
          </w:tcPr>
          <w:p w14:paraId="5BD89B2E" w14:textId="0E1BDC10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Validação do envio de gâmetas</w:t>
            </w:r>
          </w:p>
        </w:tc>
        <w:tc>
          <w:tcPr>
            <w:tcW w:w="2587" w:type="dxa"/>
            <w:vAlign w:val="center"/>
          </w:tcPr>
          <w:p w14:paraId="1FC6296D" w14:textId="78C64055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Diretora do Banco</w:t>
            </w:r>
          </w:p>
        </w:tc>
      </w:tr>
      <w:tr w:rsidR="00113A4B" w:rsidRPr="00847B7E" w14:paraId="711945BC" w14:textId="77777777" w:rsidTr="00847B7E">
        <w:trPr>
          <w:trHeight w:val="7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1BDB28E9" w14:textId="369C3D96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REQ_8</w:t>
            </w:r>
          </w:p>
        </w:tc>
        <w:tc>
          <w:tcPr>
            <w:tcW w:w="5860" w:type="dxa"/>
            <w:vAlign w:val="center"/>
          </w:tcPr>
          <w:p w14:paraId="41BD32C9" w14:textId="70922944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Registo do envio físico da amostra para centros de PMA</w:t>
            </w:r>
          </w:p>
        </w:tc>
        <w:tc>
          <w:tcPr>
            <w:tcW w:w="2587" w:type="dxa"/>
            <w:vAlign w:val="center"/>
          </w:tcPr>
          <w:p w14:paraId="12520F15" w14:textId="44112A7B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Embriologista</w:t>
            </w:r>
          </w:p>
        </w:tc>
      </w:tr>
      <w:tr w:rsidR="00113A4B" w:rsidRPr="00847B7E" w14:paraId="775C1523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71952478" w14:textId="0EDD9A84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REQ_9</w:t>
            </w:r>
          </w:p>
        </w:tc>
        <w:tc>
          <w:tcPr>
            <w:tcW w:w="5860" w:type="dxa"/>
            <w:vAlign w:val="center"/>
          </w:tcPr>
          <w:p w14:paraId="01A51472" w14:textId="77B325E9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lista de espera</w:t>
            </w:r>
          </w:p>
        </w:tc>
        <w:tc>
          <w:tcPr>
            <w:tcW w:w="2587" w:type="dxa"/>
            <w:vAlign w:val="center"/>
          </w:tcPr>
          <w:p w14:paraId="350E0ED7" w14:textId="70339232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Médico</w:t>
            </w:r>
          </w:p>
        </w:tc>
      </w:tr>
      <w:tr w:rsidR="00113A4B" w:rsidRPr="00847B7E" w14:paraId="2DDBD59D" w14:textId="77777777" w:rsidTr="00847B7E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22A3CC8D" w14:textId="1437FF1B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REQ_10</w:t>
            </w:r>
          </w:p>
        </w:tc>
        <w:tc>
          <w:tcPr>
            <w:tcW w:w="5860" w:type="dxa"/>
            <w:vAlign w:val="center"/>
          </w:tcPr>
          <w:p w14:paraId="00EAFD97" w14:textId="644B817E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dos destinos das gâmetas de todos os envios de um dador</w:t>
            </w:r>
          </w:p>
        </w:tc>
        <w:tc>
          <w:tcPr>
            <w:tcW w:w="2587" w:type="dxa"/>
            <w:vAlign w:val="center"/>
          </w:tcPr>
          <w:p w14:paraId="520F3E74" w14:textId="6A3456B6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Diretora do Banco</w:t>
            </w:r>
          </w:p>
        </w:tc>
      </w:tr>
      <w:tr w:rsidR="00113A4B" w:rsidRPr="00847B7E" w14:paraId="01E20352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659EB56F" w14:textId="203BD76D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REQ_11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14A35585" w14:textId="2AB6F26B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Análise automática de sentimentos e inquérito da psicologia/assistente social</w:t>
            </w:r>
          </w:p>
        </w:tc>
        <w:tc>
          <w:tcPr>
            <w:tcW w:w="2587" w:type="dxa"/>
            <w:vAlign w:val="center"/>
          </w:tcPr>
          <w:p w14:paraId="59147BE6" w14:textId="65DF3B07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Utente</w:t>
            </w:r>
          </w:p>
        </w:tc>
      </w:tr>
      <w:tr w:rsidR="00113A4B" w:rsidRPr="00847B7E" w14:paraId="55128BD7" w14:textId="77777777" w:rsidTr="00847B7E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56A60F52" w14:textId="54E5DFCD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REQ_12</w:t>
            </w:r>
          </w:p>
        </w:tc>
        <w:tc>
          <w:tcPr>
            <w:tcW w:w="5860" w:type="dxa"/>
            <w:vAlign w:val="center"/>
          </w:tcPr>
          <w:p w14:paraId="3BA68EEA" w14:textId="2F6A7EBD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Sugestão da posição livre no banco de criopreservação</w:t>
            </w:r>
          </w:p>
        </w:tc>
        <w:tc>
          <w:tcPr>
            <w:tcW w:w="2587" w:type="dxa"/>
            <w:vAlign w:val="center"/>
          </w:tcPr>
          <w:p w14:paraId="7FC5747B" w14:textId="6E154EA4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Embriologista</w:t>
            </w:r>
          </w:p>
        </w:tc>
      </w:tr>
      <w:tr w:rsidR="00113A4B" w:rsidRPr="00847B7E" w14:paraId="37B4CA8A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438BAC5E" w14:textId="62D19EFE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REQ_13</w:t>
            </w:r>
          </w:p>
        </w:tc>
        <w:tc>
          <w:tcPr>
            <w:tcW w:w="5860" w:type="dxa"/>
            <w:vAlign w:val="center"/>
          </w:tcPr>
          <w:p w14:paraId="60607640" w14:textId="498F2BC7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Registo dos resultados do casal</w:t>
            </w:r>
          </w:p>
        </w:tc>
        <w:tc>
          <w:tcPr>
            <w:tcW w:w="2587" w:type="dxa"/>
            <w:vAlign w:val="center"/>
          </w:tcPr>
          <w:p w14:paraId="6FA568DD" w14:textId="5AB1ECF5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Clínica PMA</w:t>
            </w:r>
          </w:p>
        </w:tc>
      </w:tr>
      <w:tr w:rsidR="00113A4B" w:rsidRPr="00847B7E" w14:paraId="081F9986" w14:textId="77777777" w:rsidTr="00847B7E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2DCAEB79" w14:textId="00623F45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REQ_14</w:t>
            </w:r>
          </w:p>
        </w:tc>
        <w:tc>
          <w:tcPr>
            <w:tcW w:w="5860" w:type="dxa"/>
            <w:vAlign w:val="center"/>
          </w:tcPr>
          <w:p w14:paraId="5CB8448A" w14:textId="32FF120D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do estado dos processos</w:t>
            </w:r>
          </w:p>
        </w:tc>
        <w:tc>
          <w:tcPr>
            <w:tcW w:w="2587" w:type="dxa"/>
            <w:vAlign w:val="center"/>
          </w:tcPr>
          <w:p w14:paraId="242A5C31" w14:textId="6A9EA0E1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Clínica PMA</w:t>
            </w:r>
          </w:p>
        </w:tc>
      </w:tr>
      <w:tr w:rsidR="00113A4B" w:rsidRPr="00847B7E" w14:paraId="7482B84A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3F51555D" w14:textId="19A0B106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REQ_15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2E44A6A8" w14:textId="45E0BE7A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proofErr w:type="spellStart"/>
            <w:r>
              <w:rPr>
                <w:rFonts w:asciiTheme="minorHAnsi" w:hAnsiTheme="minorHAnsi"/>
                <w:color w:val="auto"/>
              </w:rPr>
              <w:t>Chatbot</w:t>
            </w:r>
            <w:proofErr w:type="spellEnd"/>
            <w:r>
              <w:rPr>
                <w:rFonts w:asciiTheme="minorHAnsi" w:hAnsiTheme="minorHAnsi"/>
                <w:color w:val="auto"/>
              </w:rPr>
              <w:t xml:space="preserve"> – Consulta dos resultados do espermograma</w:t>
            </w:r>
          </w:p>
        </w:tc>
        <w:tc>
          <w:tcPr>
            <w:tcW w:w="2587" w:type="dxa"/>
            <w:vAlign w:val="center"/>
          </w:tcPr>
          <w:p w14:paraId="1ABA34A7" w14:textId="21267330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Utente</w:t>
            </w:r>
          </w:p>
        </w:tc>
      </w:tr>
    </w:tbl>
    <w:p w14:paraId="0ACF2166" w14:textId="2821AC17" w:rsidR="001B4740" w:rsidRPr="00847B7E" w:rsidRDefault="00DB5187" w:rsidP="001E78E6">
      <w:r w:rsidRPr="00847B7E">
        <w:br w:type="page"/>
      </w:r>
    </w:p>
    <w:p w14:paraId="0B25DC29" w14:textId="78A0E663" w:rsidR="00875462" w:rsidRDefault="002F7354" w:rsidP="00411ABC">
      <w:pPr>
        <w:pStyle w:val="Heading1"/>
      </w:pPr>
      <w:bookmarkStart w:id="79" w:name="_Toc502960638"/>
      <w:r>
        <w:lastRenderedPageBreak/>
        <w:t>Decisões tomadas</w:t>
      </w:r>
      <w:bookmarkEnd w:id="79"/>
    </w:p>
    <w:p w14:paraId="4E669D70" w14:textId="20027B31" w:rsidR="00105A33" w:rsidRDefault="00105A33" w:rsidP="0087010C">
      <w:pPr>
        <w:jc w:val="both"/>
      </w:pPr>
      <w:r>
        <w:t xml:space="preserve">A nível de organização da equipa de desenvolvimento, optamos por utilizar a aplicação </w:t>
      </w:r>
      <w:proofErr w:type="spellStart"/>
      <w:r>
        <w:t>Slack</w:t>
      </w:r>
      <w:proofErr w:type="spellEnd"/>
      <w:r>
        <w:t xml:space="preserve"> como veículo de comunicação entre todos os elementos. O uso desta plataforma de comunicação permitiu-nos fazer chamadas de grupo, debater problemas, partilhar excertos de código e manter-nos informados sobre o estado de cada </w:t>
      </w:r>
      <w:proofErr w:type="spellStart"/>
      <w:r w:rsidRPr="00105A33">
        <w:rPr>
          <w:i/>
        </w:rPr>
        <w:t>issue</w:t>
      </w:r>
      <w:proofErr w:type="spellEnd"/>
      <w:r>
        <w:t xml:space="preserve">, uma vez que foi adicionado um </w:t>
      </w:r>
      <w:r w:rsidRPr="0087010C">
        <w:rPr>
          <w:i/>
        </w:rPr>
        <w:t>plugin</w:t>
      </w:r>
      <w:r>
        <w:t xml:space="preserve"> de integração com o </w:t>
      </w:r>
      <w:proofErr w:type="spellStart"/>
      <w:r>
        <w:t>Bitbucket</w:t>
      </w:r>
      <w:proofErr w:type="spellEnd"/>
      <w:r>
        <w:t xml:space="preserve">. Importa também referir que no </w:t>
      </w:r>
      <w:proofErr w:type="spellStart"/>
      <w:r>
        <w:t>Bitbucket</w:t>
      </w:r>
      <w:proofErr w:type="spellEnd"/>
      <w:r>
        <w:t xml:space="preserve">, foi criado um </w:t>
      </w:r>
      <w:proofErr w:type="spellStart"/>
      <w:r w:rsidRPr="00105A33">
        <w:rPr>
          <w:i/>
        </w:rPr>
        <w:t>board</w:t>
      </w:r>
      <w:proofErr w:type="spellEnd"/>
      <w:r>
        <w:t xml:space="preserve"> associado ao </w:t>
      </w:r>
      <w:proofErr w:type="spellStart"/>
      <w:r>
        <w:t>Trello</w:t>
      </w:r>
      <w:proofErr w:type="spellEnd"/>
      <w:r>
        <w:t xml:space="preserve">, onde foram sendo adicionadas as tarefas a desenvolver ao longo desta iteração, organizadas por etapas. Deste modo, todos os elementos da equipa de desenvolvimento sabiam o estado de cada </w:t>
      </w:r>
      <w:proofErr w:type="spellStart"/>
      <w:r w:rsidRPr="00105A33">
        <w:rPr>
          <w:i/>
        </w:rPr>
        <w:t>issue</w:t>
      </w:r>
      <w:proofErr w:type="spellEnd"/>
      <w:r>
        <w:t>.</w:t>
      </w:r>
    </w:p>
    <w:p w14:paraId="467BD6A7" w14:textId="6D7971CA" w:rsidR="00875462" w:rsidRDefault="00105A33" w:rsidP="0087010C">
      <w:pPr>
        <w:jc w:val="both"/>
      </w:pPr>
      <w:r>
        <w:t>Quanto ao desenvolvimento do produto, optamos por utilizar a linguagem de programação ASP.NET Core, uma vez que todos os elementos do grupo estavam familiarizados com a mesma. De realçar que a decisão recaiu sobre ASP.NET Core e não sobre ASP.NET pelo fato da primeira ser multiplataforma e modular, o que significa que as aplicações são mais leves e com melhor desempenho. Já a nível arquitetural, decidimos seguir uma</w:t>
      </w:r>
      <w:r w:rsidR="001853FA">
        <w:t xml:space="preserve"> arquitetura MVC (</w:t>
      </w:r>
      <w:proofErr w:type="spellStart"/>
      <w:r w:rsidR="001853FA">
        <w:t>Model</w:t>
      </w:r>
      <w:proofErr w:type="spellEnd"/>
      <w:r w:rsidR="001853FA">
        <w:t xml:space="preserve"> </w:t>
      </w:r>
      <w:proofErr w:type="spellStart"/>
      <w:r w:rsidR="001853FA">
        <w:t>View</w:t>
      </w:r>
      <w:proofErr w:type="spellEnd"/>
      <w:r w:rsidR="001853FA">
        <w:t xml:space="preserve"> </w:t>
      </w:r>
      <w:proofErr w:type="spellStart"/>
      <w:r w:rsidR="001853FA">
        <w:t>Controller</w:t>
      </w:r>
      <w:proofErr w:type="spellEnd"/>
      <w:r w:rsidR="001853FA">
        <w:t>) porque</w:t>
      </w:r>
      <w:r w:rsidR="00EF1DB1">
        <w:t>, mais uma vez, os elementos do grupo já estavam familiarizados com a mesma e consideramos que nos dá garantias de manter o código organizado, estruturado e com uma adequada separação de responsabilidades. Uma das vantagens deste tipo de arquitetura é o fato de permitir a diversos elementos trabalhar sobre o mesmo repositório, sem que se verifiquem conflitos na junção de vários pedaços de código.</w:t>
      </w:r>
    </w:p>
    <w:p w14:paraId="14ADCF69" w14:textId="243383DA" w:rsidR="00EF1DB1" w:rsidRDefault="00EF1DB1" w:rsidP="0087010C">
      <w:pPr>
        <w:jc w:val="both"/>
      </w:pPr>
      <w:r>
        <w:t xml:space="preserve">Por sua vez, quanto à persistência de dados, numa primeira instância recorremos a uma base de dados local providenciada pelo ambiente de desenvolvimento usado (Visual </w:t>
      </w:r>
      <w:proofErr w:type="spellStart"/>
      <w:r>
        <w:t>Studio</w:t>
      </w:r>
      <w:proofErr w:type="spellEnd"/>
      <w:r>
        <w:t xml:space="preserve"> 2017), onde implementamos um </w:t>
      </w:r>
      <w:r w:rsidRPr="0087010C">
        <w:rPr>
          <w:i/>
        </w:rPr>
        <w:t>script</w:t>
      </w:r>
      <w:r>
        <w:t xml:space="preserve"> para povoar a base de dados</w:t>
      </w:r>
      <w:r w:rsidR="0087010C">
        <w:t>,</w:t>
      </w:r>
      <w:r>
        <w:t xml:space="preserve"> de cada máquina onde corresse a solução</w:t>
      </w:r>
      <w:r w:rsidR="0087010C">
        <w:t>,</w:t>
      </w:r>
      <w:r>
        <w:t xml:space="preserve"> com alguns dados. Porém, esta solução não nos permitia apresentar uma aplicação escalável pelo que tomamos a decisão de migrar os dados para a </w:t>
      </w:r>
      <w:proofErr w:type="spellStart"/>
      <w:r w:rsidRPr="00EF1DB1">
        <w:rPr>
          <w:i/>
        </w:rPr>
        <w:t>cloud</w:t>
      </w:r>
      <w:proofErr w:type="spellEnd"/>
      <w:r>
        <w:t>. Deste modo, temos uma única base de dados, partilhada e acessível por todos os elementos da equipa de desenvolvimento.</w:t>
      </w:r>
    </w:p>
    <w:p w14:paraId="4488B70A" w14:textId="1448A096" w:rsidR="00EF1DB1" w:rsidRDefault="00EF1DB1" w:rsidP="0087010C">
      <w:pPr>
        <w:jc w:val="both"/>
      </w:pPr>
      <w:r>
        <w:t xml:space="preserve">Por fim, </w:t>
      </w:r>
      <w:r w:rsidR="0087010C">
        <w:t xml:space="preserve">como ferramenta de automação de todo o processo foi utilizada a plataforma </w:t>
      </w:r>
      <w:proofErr w:type="spellStart"/>
      <w:r w:rsidR="0087010C">
        <w:t>Jenkins</w:t>
      </w:r>
      <w:proofErr w:type="spellEnd"/>
      <w:r w:rsidR="0087010C">
        <w:t xml:space="preserve">. O processo foi então dividido em cinco etapas, desde a conexão ao projeto alojado no </w:t>
      </w:r>
      <w:proofErr w:type="spellStart"/>
      <w:r w:rsidR="0087010C">
        <w:t>Bitbucket</w:t>
      </w:r>
      <w:proofErr w:type="spellEnd"/>
      <w:r w:rsidR="0087010C">
        <w:t xml:space="preserve">, passando pela </w:t>
      </w:r>
      <w:proofErr w:type="spellStart"/>
      <w:r w:rsidR="0087010C" w:rsidRPr="0087010C">
        <w:rPr>
          <w:i/>
        </w:rPr>
        <w:t>build</w:t>
      </w:r>
      <w:proofErr w:type="spellEnd"/>
      <w:r w:rsidR="0087010C">
        <w:t xml:space="preserve"> do mesmo e a execução de alguns testes unitários, e terminando na publicação dos resultados dos testes e na geração de um zip com todos os dados.</w:t>
      </w:r>
    </w:p>
    <w:p w14:paraId="17E6A2A1" w14:textId="77777777" w:rsidR="00875462" w:rsidRDefault="00875462" w:rsidP="002F7354"/>
    <w:p w14:paraId="05F9CBCA" w14:textId="77777777" w:rsidR="00875462" w:rsidRDefault="00875462" w:rsidP="002F7354"/>
    <w:p w14:paraId="5B0BBAEE" w14:textId="77777777" w:rsidR="00875462" w:rsidRDefault="00875462" w:rsidP="002F7354"/>
    <w:p w14:paraId="6C0F1F4A" w14:textId="77777777" w:rsidR="00875462" w:rsidRDefault="00875462" w:rsidP="002F7354"/>
    <w:p w14:paraId="1B304A21" w14:textId="77777777" w:rsidR="00875462" w:rsidRDefault="00875462" w:rsidP="002F7354"/>
    <w:p w14:paraId="26988B5D" w14:textId="77777777" w:rsidR="00875462" w:rsidRDefault="00875462" w:rsidP="002F7354"/>
    <w:p w14:paraId="45272B2D" w14:textId="77777777" w:rsidR="00875462" w:rsidRDefault="00875462" w:rsidP="002F7354"/>
    <w:p w14:paraId="0AB046A0" w14:textId="77777777" w:rsidR="00875462" w:rsidRDefault="00875462" w:rsidP="002F7354"/>
    <w:p w14:paraId="0832238B" w14:textId="3DAD1907" w:rsidR="00946955" w:rsidRDefault="00946955" w:rsidP="00105A33">
      <w:pPr>
        <w:ind w:left="0"/>
      </w:pPr>
    </w:p>
    <w:p w14:paraId="2D0177D1" w14:textId="272C8DC6" w:rsidR="002F7354" w:rsidRDefault="002F7354" w:rsidP="002F7354">
      <w:pPr>
        <w:pStyle w:val="Heading1"/>
      </w:pPr>
      <w:bookmarkStart w:id="80" w:name="_Toc502960639"/>
      <w:r>
        <w:lastRenderedPageBreak/>
        <w:t>Artefactos</w:t>
      </w:r>
      <w:bookmarkEnd w:id="80"/>
    </w:p>
    <w:p w14:paraId="0C6F23EF" w14:textId="40635C9A" w:rsidR="00071C3C" w:rsidRDefault="00071C3C" w:rsidP="008D3D4B">
      <w:pPr>
        <w:pStyle w:val="Heading2"/>
      </w:pPr>
      <w:bookmarkStart w:id="81" w:name="_Toc502960640"/>
      <w:r>
        <w:t>Diagrama de contexto</w:t>
      </w:r>
      <w:bookmarkEnd w:id="81"/>
    </w:p>
    <w:p w14:paraId="2AE8F81A" w14:textId="1EE2EB94" w:rsidR="00946955" w:rsidRDefault="00946955" w:rsidP="00946955">
      <w:pPr>
        <w:ind w:left="0"/>
      </w:pPr>
      <w:r w:rsidRPr="00946955">
        <w:rPr>
          <w:noProof/>
          <w:lang w:eastAsia="pt-PT"/>
        </w:rPr>
        <w:drawing>
          <wp:anchor distT="0" distB="0" distL="114300" distR="114300" simplePos="0" relativeHeight="251604992" behindDoc="1" locked="0" layoutInCell="1" allowOverlap="1" wp14:anchorId="4941EA0E" wp14:editId="52B48464">
            <wp:simplePos x="0" y="0"/>
            <wp:positionH relativeFrom="column">
              <wp:posOffset>574040</wp:posOffset>
            </wp:positionH>
            <wp:positionV relativeFrom="paragraph">
              <wp:posOffset>176530</wp:posOffset>
            </wp:positionV>
            <wp:extent cx="5000625" cy="2857500"/>
            <wp:effectExtent l="0" t="0" r="9525" b="0"/>
            <wp:wrapTight wrapText="bothSides">
              <wp:wrapPolygon edited="0">
                <wp:start x="0" y="0"/>
                <wp:lineTo x="0" y="21456"/>
                <wp:lineTo x="21559" y="21456"/>
                <wp:lineTo x="2155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tran\Desktop\LABDSOFT\Documentacao\Entrega 2\Diagramas\Diagrama_Contexto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82BBDC" w14:textId="77777777" w:rsidR="00946955" w:rsidRDefault="00946955" w:rsidP="00946955"/>
    <w:p w14:paraId="206DCC87" w14:textId="77777777" w:rsidR="00946955" w:rsidRDefault="00946955" w:rsidP="00946955">
      <w:pPr>
        <w:ind w:left="0"/>
      </w:pPr>
    </w:p>
    <w:p w14:paraId="6032D063" w14:textId="77777777" w:rsidR="00946955" w:rsidRDefault="00946955" w:rsidP="00946955">
      <w:pPr>
        <w:ind w:left="0"/>
      </w:pPr>
    </w:p>
    <w:p w14:paraId="56970E59" w14:textId="77777777" w:rsidR="00946955" w:rsidRDefault="00946955" w:rsidP="00946955">
      <w:pPr>
        <w:ind w:left="0"/>
      </w:pPr>
    </w:p>
    <w:p w14:paraId="7C0E451E" w14:textId="77777777" w:rsidR="00946955" w:rsidRDefault="00946955" w:rsidP="00946955">
      <w:pPr>
        <w:ind w:left="0"/>
      </w:pPr>
    </w:p>
    <w:p w14:paraId="4A7E9977" w14:textId="77777777" w:rsidR="00946955" w:rsidRDefault="00946955" w:rsidP="00946955">
      <w:pPr>
        <w:ind w:left="0"/>
      </w:pPr>
    </w:p>
    <w:p w14:paraId="52B14689" w14:textId="77777777" w:rsidR="0087010C" w:rsidRDefault="0087010C" w:rsidP="00946955">
      <w:pPr>
        <w:ind w:left="0"/>
      </w:pPr>
    </w:p>
    <w:p w14:paraId="30442C5D" w14:textId="77777777" w:rsidR="0087010C" w:rsidRDefault="0087010C" w:rsidP="00946955">
      <w:pPr>
        <w:ind w:left="0"/>
      </w:pPr>
    </w:p>
    <w:p w14:paraId="0C1253D6" w14:textId="77777777" w:rsidR="0087010C" w:rsidRDefault="0087010C" w:rsidP="00946955">
      <w:pPr>
        <w:ind w:left="0"/>
      </w:pPr>
    </w:p>
    <w:p w14:paraId="53FA9313" w14:textId="0E1FDDE0" w:rsidR="0087010C" w:rsidRDefault="0087010C" w:rsidP="00946955">
      <w:pPr>
        <w:ind w:left="0"/>
      </w:pPr>
    </w:p>
    <w:p w14:paraId="3431F008" w14:textId="752A1DDD" w:rsidR="00C167F7" w:rsidRDefault="00C167F7" w:rsidP="00946955">
      <w:pPr>
        <w:ind w:left="0"/>
      </w:pPr>
    </w:p>
    <w:p w14:paraId="7AD234E0" w14:textId="49795322" w:rsidR="00C167F7" w:rsidRDefault="00C167F7" w:rsidP="00946955">
      <w:pPr>
        <w:ind w:left="0"/>
      </w:pPr>
    </w:p>
    <w:p w14:paraId="12D77DB8" w14:textId="4E77234F" w:rsidR="0087010C" w:rsidRDefault="005B0211" w:rsidP="00D82A89">
      <w:pPr>
        <w:ind w:left="0"/>
        <w:jc w:val="both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08064" behindDoc="1" locked="0" layoutInCell="1" allowOverlap="1" wp14:anchorId="49396451" wp14:editId="7247E2F7">
                <wp:simplePos x="0" y="0"/>
                <wp:positionH relativeFrom="column">
                  <wp:posOffset>467360</wp:posOffset>
                </wp:positionH>
                <wp:positionV relativeFrom="paragraph">
                  <wp:posOffset>6985</wp:posOffset>
                </wp:positionV>
                <wp:extent cx="4800600" cy="152400"/>
                <wp:effectExtent l="0" t="0" r="0" b="0"/>
                <wp:wrapTight wrapText="bothSides">
                  <wp:wrapPolygon edited="0">
                    <wp:start x="0" y="0"/>
                    <wp:lineTo x="0" y="18900"/>
                    <wp:lineTo x="21514" y="18900"/>
                    <wp:lineTo x="21514" y="0"/>
                    <wp:lineTo x="0" y="0"/>
                  </wp:wrapPolygon>
                </wp:wrapTight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751BBED" w14:textId="58E298EF" w:rsidR="002935F3" w:rsidRPr="00F40B20" w:rsidRDefault="002935F3" w:rsidP="00946955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82" w:name="_Toc502960701"/>
                            <w:r>
                              <w:t xml:space="preserve">Figura </w:t>
                            </w:r>
                            <w:r w:rsidRPr="00946955">
                              <w:fldChar w:fldCharType="begin"/>
                            </w:r>
                            <w:r w:rsidRPr="00946955">
                              <w:instrText xml:space="preserve"> SEQ Figura \* ARABIC </w:instrText>
                            </w:r>
                            <w:r w:rsidRPr="00946955">
                              <w:fldChar w:fldCharType="separate"/>
                            </w:r>
                            <w:r w:rsidR="004B1CBA">
                              <w:rPr>
                                <w:noProof/>
                              </w:rPr>
                              <w:t>1</w:t>
                            </w:r>
                            <w:r w:rsidRPr="00946955">
                              <w:fldChar w:fldCharType="end"/>
                            </w:r>
                            <w:r w:rsidRPr="00946955">
                              <w:t xml:space="preserve"> </w:t>
                            </w:r>
                            <w:r>
                              <w:t>- Diagrama de Contexto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39645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left:0;text-align:left;margin-left:36.8pt;margin-top:.55pt;width:378pt;height:12pt;z-index:-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" stroked="f">
                <v:textbox inset="0,0,0,0">
                  <w:txbxContent>
                    <w:p w14:paraId="0751BBED" w14:textId="58E298EF" w:rsidR="002935F3" w:rsidRPr="00F40B20" w:rsidRDefault="002935F3" w:rsidP="00946955">
                      <w:pPr>
                        <w:pStyle w:val="Caption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83" w:name="_Toc502960701"/>
                      <w:r>
                        <w:t xml:space="preserve">Figura </w:t>
                      </w:r>
                      <w:r w:rsidRPr="00946955">
                        <w:fldChar w:fldCharType="begin"/>
                      </w:r>
                      <w:r w:rsidRPr="00946955">
                        <w:instrText xml:space="preserve"> SEQ Figura \* ARABIC </w:instrText>
                      </w:r>
                      <w:r w:rsidRPr="00946955">
                        <w:fldChar w:fldCharType="separate"/>
                      </w:r>
                      <w:r w:rsidR="004B1CBA">
                        <w:rPr>
                          <w:noProof/>
                        </w:rPr>
                        <w:t>1</w:t>
                      </w:r>
                      <w:r w:rsidRPr="00946955">
                        <w:fldChar w:fldCharType="end"/>
                      </w:r>
                      <w:r w:rsidRPr="00946955">
                        <w:t xml:space="preserve"> </w:t>
                      </w:r>
                      <w:r>
                        <w:t>- Diagrama de Contexto</w:t>
                      </w:r>
                      <w:bookmarkEnd w:id="83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9C25987" w14:textId="77777777" w:rsidR="005B0211" w:rsidRDefault="005B0211" w:rsidP="00C167F7">
      <w:pPr>
        <w:ind w:left="0"/>
        <w:jc w:val="both"/>
      </w:pPr>
    </w:p>
    <w:p w14:paraId="1D666A42" w14:textId="3D0CDB6C" w:rsidR="00C167F7" w:rsidRDefault="00C167F7" w:rsidP="00C167F7">
      <w:pPr>
        <w:ind w:left="0"/>
        <w:jc w:val="both"/>
      </w:pPr>
      <w:r>
        <w:t xml:space="preserve">Na Figura 1 é apresentado o Diagrama de Contexto da aplicação, onde podemos ver que os utilizadores (Diretor Médico, Médico, Enfermeiro, Coordenador Enfermeiro, Embriologista, CEO, Clinicas PMA, Informático, Técnico Laboratório e Diretor Laboratório) vão interagir com a aplicação </w:t>
      </w:r>
      <w:r w:rsidRPr="00D82A89">
        <w:rPr>
          <w:i/>
        </w:rPr>
        <w:t>web</w:t>
      </w:r>
      <w:r>
        <w:t xml:space="preserve"> </w:t>
      </w:r>
      <w:proofErr w:type="spellStart"/>
      <w:r>
        <w:t>iGAM</w:t>
      </w:r>
      <w:proofErr w:type="spellEnd"/>
      <w:r>
        <w:t xml:space="preserve">. Esta aplicação pode ser executada a partir de qualquer navegador de Internet e, com exceção dos Dadores, para usufruir das suas funcionalidades é necessário ser um utilizador registado no sistema. Por sua vez, a plataforma </w:t>
      </w:r>
      <w:proofErr w:type="spellStart"/>
      <w:r>
        <w:t>iGAM</w:t>
      </w:r>
      <w:proofErr w:type="spellEnd"/>
      <w:r>
        <w:t xml:space="preserve"> vai interagir com uma base de dados alojada na </w:t>
      </w:r>
      <w:proofErr w:type="spellStart"/>
      <w:r w:rsidRPr="00CF6722">
        <w:rPr>
          <w:i/>
        </w:rPr>
        <w:t>cloud</w:t>
      </w:r>
      <w:proofErr w:type="spellEnd"/>
      <w:r>
        <w:t xml:space="preserve">, para garantir a persistência de dados. Por fim, a plataforma </w:t>
      </w:r>
      <w:proofErr w:type="spellStart"/>
      <w:r>
        <w:t>iGAM</w:t>
      </w:r>
      <w:proofErr w:type="spellEnd"/>
      <w:r>
        <w:t xml:space="preserve"> recorre a uma </w:t>
      </w:r>
      <w:r w:rsidRPr="00D82A89">
        <w:rPr>
          <w:i/>
        </w:rPr>
        <w:t>web</w:t>
      </w:r>
      <w:r>
        <w:t xml:space="preserve"> API, denominada </w:t>
      </w:r>
      <w:proofErr w:type="spellStart"/>
      <w:r>
        <w:t>iAnalysis</w:t>
      </w:r>
      <w:proofErr w:type="spellEnd"/>
      <w:r>
        <w:t xml:space="preserve">, para onde são enviadas as amostras de sangue com o intuito de serem analisadas. Após a análise estar concluída, os resultados são devolvidos para a </w:t>
      </w:r>
      <w:proofErr w:type="spellStart"/>
      <w:r>
        <w:t>iGAM</w:t>
      </w:r>
      <w:proofErr w:type="spellEnd"/>
      <w:r>
        <w:t>, que é responsável por os armazenar na base de dados referida anteriormente.</w:t>
      </w:r>
      <w:r w:rsidR="002377C8">
        <w:t xml:space="preserve"> </w:t>
      </w:r>
      <w:r>
        <w:t xml:space="preserve">A aplicação </w:t>
      </w:r>
      <w:proofErr w:type="spellStart"/>
      <w:r>
        <w:t>iGAMBot</w:t>
      </w:r>
      <w:proofErr w:type="spellEnd"/>
      <w:r>
        <w:t xml:space="preserve"> é </w:t>
      </w:r>
      <w:r w:rsidR="002377C8">
        <w:t>o</w:t>
      </w:r>
      <w:r>
        <w:t xml:space="preserve"> componente responsável por estabelecer a ponte de comunicação entre o dador/utente e o </w:t>
      </w:r>
      <w:r w:rsidR="002377C8">
        <w:t>componente</w:t>
      </w:r>
      <w:r>
        <w:t xml:space="preserve"> </w:t>
      </w:r>
      <w:proofErr w:type="spellStart"/>
      <w:r>
        <w:t>iGAM</w:t>
      </w:r>
      <w:proofErr w:type="spellEnd"/>
      <w:r w:rsidR="002377C8">
        <w:t>,</w:t>
      </w:r>
      <w:r>
        <w:t xml:space="preserve"> por intermédio de um sistema de troca de mensagens. Esta aplicação de troca de mensagens está disponibiliza através de um emulador, </w:t>
      </w:r>
      <w:r w:rsidR="002377C8">
        <w:t>visto</w:t>
      </w:r>
      <w:r>
        <w:t xml:space="preserve"> que não foi possível alojar o </w:t>
      </w:r>
      <w:proofErr w:type="spellStart"/>
      <w:r w:rsidR="002377C8">
        <w:t>C</w:t>
      </w:r>
      <w:r>
        <w:t>hatbot</w:t>
      </w:r>
      <w:proofErr w:type="spellEnd"/>
      <w:r>
        <w:t xml:space="preserve"> no servidor </w:t>
      </w:r>
      <w:proofErr w:type="spellStart"/>
      <w:r>
        <w:t>Azure</w:t>
      </w:r>
      <w:proofErr w:type="spellEnd"/>
      <w:r>
        <w:t xml:space="preserve"> e, consequentemente, usá-lo através do Skype.</w:t>
      </w:r>
    </w:p>
    <w:p w14:paraId="664FA14B" w14:textId="25E5EFAA" w:rsidR="0087010C" w:rsidRDefault="0087010C" w:rsidP="00946955">
      <w:pPr>
        <w:ind w:left="0"/>
      </w:pPr>
    </w:p>
    <w:p w14:paraId="122BB287" w14:textId="77777777" w:rsidR="0087010C" w:rsidRDefault="0087010C" w:rsidP="00946955">
      <w:pPr>
        <w:ind w:left="0"/>
      </w:pPr>
    </w:p>
    <w:p w14:paraId="215E979F" w14:textId="1C87EB6D" w:rsidR="00946955" w:rsidRPr="00946955" w:rsidRDefault="00946955" w:rsidP="00946955">
      <w:pPr>
        <w:ind w:left="0"/>
      </w:pPr>
    </w:p>
    <w:p w14:paraId="422BD0A7" w14:textId="075D4C2A" w:rsidR="00A25EC7" w:rsidRDefault="00290A0D" w:rsidP="00B10582">
      <w:pPr>
        <w:pStyle w:val="Heading2"/>
      </w:pPr>
      <w:bookmarkStart w:id="84" w:name="_Toc502960641"/>
      <w:r>
        <w:rPr>
          <w:noProof/>
          <w:lang w:eastAsia="pt-PT"/>
        </w:rPr>
        <w:lastRenderedPageBreak/>
        <mc:AlternateContent>
          <mc:Choice Requires="wpg">
            <w:drawing>
              <wp:anchor distT="0" distB="0" distL="114300" distR="114300" simplePos="0" relativeHeight="251611136" behindDoc="0" locked="0" layoutInCell="1" allowOverlap="1" wp14:anchorId="03C92464" wp14:editId="4ADB1A7C">
                <wp:simplePos x="0" y="0"/>
                <wp:positionH relativeFrom="margin">
                  <wp:align>center</wp:align>
                </wp:positionH>
                <wp:positionV relativeFrom="paragraph">
                  <wp:posOffset>419100</wp:posOffset>
                </wp:positionV>
                <wp:extent cx="7263130" cy="3648710"/>
                <wp:effectExtent l="0" t="0" r="0" b="8890"/>
                <wp:wrapTight wrapText="bothSides">
                  <wp:wrapPolygon edited="0">
                    <wp:start x="0" y="0"/>
                    <wp:lineTo x="0" y="21540"/>
                    <wp:lineTo x="21528" y="21540"/>
                    <wp:lineTo x="21528" y="0"/>
                    <wp:lineTo x="0" y="0"/>
                  </wp:wrapPolygon>
                </wp:wrapTight>
                <wp:docPr id="14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3130" cy="3648710"/>
                          <a:chOff x="0" y="0"/>
                          <a:chExt cx="7263130" cy="3648710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C:\Users\Altran\Desktop\pasted_image_at_2017_11_25_03_40_pm.png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1380" cy="349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31750" y="3511550"/>
                            <a:ext cx="7231380" cy="1371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71551BD" w14:textId="14D7EDAA" w:rsidR="002935F3" w:rsidRPr="00544178" w:rsidRDefault="002935F3" w:rsidP="00946955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noProof/>
                                  <w:color w:val="D6615C" w:themeColor="accent1"/>
                                  <w:sz w:val="28"/>
                                  <w:szCs w:val="28"/>
                                </w:rPr>
                              </w:pPr>
                              <w:bookmarkStart w:id="85" w:name="_Toc502960702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4B1CBA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 xml:space="preserve"> - Modelo de dados</w:t>
                              </w:r>
                              <w:bookmarkEnd w:id="8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C92464" id="Grupo 14" o:spid="_x0000_s1028" style="position:absolute;left:0;text-align:left;margin-left:0;margin-top:33pt;width:571.9pt;height:287.3pt;z-index:251611136;mso-position-horizontal:center;mso-position-horizontal-relative:margin" coordsize="72631,364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9" type="#_x0000_t75" style="position:absolute;width:72313;height:34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">
                  <v:imagedata r:id="rId34" o:title="pasted_image_at_2017_11_25_03_40_pm"/>
                </v:shape>
                <v:shape id="Text Box 8" o:spid="_x0000_s1030" type="#_x0000_t202" style="position:absolute;left:317;top:35115;width:72314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" stroked="f">
                  <v:textbox inset="0,0,0,0">
                    <w:txbxContent>
                      <w:p w14:paraId="071551BD" w14:textId="14D7EDAA" w:rsidR="002935F3" w:rsidRPr="00544178" w:rsidRDefault="002935F3" w:rsidP="00946955">
                        <w:pPr>
                          <w:pStyle w:val="Caption"/>
                          <w:jc w:val="center"/>
                          <w:rPr>
                            <w:b/>
                            <w:bCs/>
                            <w:noProof/>
                            <w:color w:val="D6615C" w:themeColor="accent1"/>
                            <w:sz w:val="28"/>
                            <w:szCs w:val="28"/>
                          </w:rPr>
                        </w:pPr>
                        <w:bookmarkStart w:id="86" w:name="_Toc502960702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4B1CBA"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 xml:space="preserve"> - Modelo de dados</w:t>
                        </w:r>
                        <w:bookmarkEnd w:id="86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2F7354">
        <w:t>Modelo de dados</w:t>
      </w:r>
      <w:bookmarkEnd w:id="84"/>
    </w:p>
    <w:p w14:paraId="6FBA7F7E" w14:textId="77777777" w:rsidR="00113A4B" w:rsidRDefault="00113A4B" w:rsidP="00B10582">
      <w:pPr>
        <w:jc w:val="both"/>
      </w:pPr>
    </w:p>
    <w:p w14:paraId="3076A1CB" w14:textId="04349165" w:rsidR="00B10582" w:rsidRPr="00B10582" w:rsidRDefault="00B10582" w:rsidP="00B10582">
      <w:pPr>
        <w:jc w:val="both"/>
      </w:pPr>
      <w:r w:rsidRPr="00B10582">
        <w:t xml:space="preserve">Na Figura 2 é apresentado o modelo de dados do sistema que é constituído no total por 13 entidades. Como se pode observar, o </w:t>
      </w:r>
      <w:r w:rsidRPr="00E91D8D">
        <w:rPr>
          <w:b/>
        </w:rPr>
        <w:t>Dador</w:t>
      </w:r>
      <w:r w:rsidRPr="00B10582">
        <w:t xml:space="preserve"> pode possuir várias </w:t>
      </w:r>
      <w:r w:rsidRPr="00E91D8D">
        <w:rPr>
          <w:b/>
        </w:rPr>
        <w:t>Amostras</w:t>
      </w:r>
      <w:r w:rsidRPr="00B10582">
        <w:t xml:space="preserve">, de sangue ou de espermatozoides, onde cada </w:t>
      </w:r>
      <w:r w:rsidRPr="00E91D8D">
        <w:rPr>
          <w:b/>
        </w:rPr>
        <w:t>Amostra</w:t>
      </w:r>
      <w:r w:rsidRPr="00B10582">
        <w:t xml:space="preserve"> está associada apenas a um único </w:t>
      </w:r>
      <w:r w:rsidRPr="00E91D8D">
        <w:rPr>
          <w:b/>
        </w:rPr>
        <w:t>Dador</w:t>
      </w:r>
      <w:r w:rsidRPr="00B10582">
        <w:t xml:space="preserve">. O </w:t>
      </w:r>
      <w:r w:rsidRPr="00E91D8D">
        <w:rPr>
          <w:b/>
        </w:rPr>
        <w:t>Espermograma</w:t>
      </w:r>
      <w:r w:rsidRPr="00B10582">
        <w:t xml:space="preserve"> por sua vez está associado a uma </w:t>
      </w:r>
      <w:r w:rsidRPr="00E91D8D">
        <w:rPr>
          <w:b/>
        </w:rPr>
        <w:t>Amostra</w:t>
      </w:r>
      <w:r w:rsidRPr="00B10582">
        <w:t xml:space="preserve"> de espermatozoide, possuindo um conjunto de </w:t>
      </w:r>
      <w:r w:rsidRPr="00E91D8D">
        <w:rPr>
          <w:b/>
        </w:rPr>
        <w:t>Materiais</w:t>
      </w:r>
      <w:r w:rsidRPr="00B10582">
        <w:t xml:space="preserve"> que foram usados. Para além disso, várias </w:t>
      </w:r>
      <w:r w:rsidRPr="00E91D8D">
        <w:rPr>
          <w:b/>
        </w:rPr>
        <w:t>Analises</w:t>
      </w:r>
      <w:r w:rsidRPr="00B10582">
        <w:t xml:space="preserve"> de sangue dizem respeito a uma </w:t>
      </w:r>
      <w:r w:rsidRPr="00E91D8D">
        <w:rPr>
          <w:b/>
        </w:rPr>
        <w:t>Amostra</w:t>
      </w:r>
      <w:r w:rsidRPr="00B10582">
        <w:t xml:space="preserve">, sendo que as </w:t>
      </w:r>
      <w:proofErr w:type="gramStart"/>
      <w:r w:rsidRPr="00B10582">
        <w:t>respetivas</w:t>
      </w:r>
      <w:r w:rsidR="00E91D8D">
        <w:t xml:space="preserve"> </w:t>
      </w:r>
      <w:r w:rsidRPr="00E91D8D">
        <w:rPr>
          <w:b/>
        </w:rPr>
        <w:t>Analises</w:t>
      </w:r>
      <w:proofErr w:type="gramEnd"/>
      <w:r w:rsidRPr="00B10582">
        <w:t xml:space="preserve"> fazem parte de um </w:t>
      </w:r>
      <w:proofErr w:type="spellStart"/>
      <w:r w:rsidRPr="00E91D8D">
        <w:rPr>
          <w:b/>
        </w:rPr>
        <w:t>ResultadoAnalise</w:t>
      </w:r>
      <w:proofErr w:type="spellEnd"/>
      <w:r w:rsidRPr="00B10582">
        <w:t xml:space="preserve"> e cada uma delas possui um conjunto de </w:t>
      </w:r>
      <w:proofErr w:type="spellStart"/>
      <w:r w:rsidRPr="00E91D8D">
        <w:rPr>
          <w:b/>
        </w:rPr>
        <w:t>Metodos</w:t>
      </w:r>
      <w:proofErr w:type="spellEnd"/>
      <w:r w:rsidRPr="00B10582">
        <w:t xml:space="preserve">. Relativamente à entidade </w:t>
      </w:r>
      <w:proofErr w:type="spellStart"/>
      <w:r w:rsidRPr="00E91D8D">
        <w:rPr>
          <w:b/>
        </w:rPr>
        <w:t>Questionario</w:t>
      </w:r>
      <w:proofErr w:type="spellEnd"/>
      <w:r w:rsidRPr="00B10582">
        <w:t xml:space="preserve">, cada </w:t>
      </w:r>
      <w:proofErr w:type="spellStart"/>
      <w:r w:rsidRPr="00E91D8D">
        <w:rPr>
          <w:b/>
        </w:rPr>
        <w:t>Questionario</w:t>
      </w:r>
      <w:proofErr w:type="spellEnd"/>
      <w:r w:rsidRPr="00B10582">
        <w:t xml:space="preserve"> médico possui um conjunto de </w:t>
      </w:r>
      <w:r w:rsidRPr="00E91D8D">
        <w:rPr>
          <w:b/>
        </w:rPr>
        <w:t>Perguntas</w:t>
      </w:r>
      <w:r w:rsidRPr="00B10582">
        <w:t xml:space="preserve"> associadas, onde cada </w:t>
      </w:r>
      <w:r w:rsidRPr="00E91D8D">
        <w:rPr>
          <w:b/>
        </w:rPr>
        <w:t>Pergunta</w:t>
      </w:r>
      <w:r w:rsidRPr="00B10582">
        <w:t xml:space="preserve"> possui múltiplas </w:t>
      </w:r>
      <w:r w:rsidRPr="00E91D8D">
        <w:rPr>
          <w:b/>
        </w:rPr>
        <w:t>Respostas</w:t>
      </w:r>
      <w:r w:rsidRPr="00B10582">
        <w:t xml:space="preserve">, </w:t>
      </w:r>
      <w:r w:rsidR="00E91D8D">
        <w:t xml:space="preserve">pertencendo </w:t>
      </w:r>
      <w:r w:rsidRPr="00B10582">
        <w:t xml:space="preserve">cada uma delas </w:t>
      </w:r>
      <w:r w:rsidR="00E91D8D">
        <w:t xml:space="preserve">a </w:t>
      </w:r>
      <w:r w:rsidRPr="00B10582">
        <w:t xml:space="preserve">um </w:t>
      </w:r>
      <w:r w:rsidRPr="00E91D8D">
        <w:rPr>
          <w:b/>
        </w:rPr>
        <w:t>Dador</w:t>
      </w:r>
      <w:r w:rsidRPr="00B10582">
        <w:t xml:space="preserve">. Este </w:t>
      </w:r>
      <w:proofErr w:type="spellStart"/>
      <w:r w:rsidRPr="00E91D8D">
        <w:rPr>
          <w:b/>
        </w:rPr>
        <w:t>Questionario</w:t>
      </w:r>
      <w:proofErr w:type="spellEnd"/>
      <w:r w:rsidRPr="00B10582">
        <w:t xml:space="preserve"> é respondido por um médico durante uma </w:t>
      </w:r>
      <w:r w:rsidRPr="00E91D8D">
        <w:rPr>
          <w:b/>
        </w:rPr>
        <w:t>Consulta</w:t>
      </w:r>
      <w:r w:rsidRPr="00B10582">
        <w:t xml:space="preserve"> com o </w:t>
      </w:r>
      <w:r w:rsidRPr="00E91D8D">
        <w:rPr>
          <w:b/>
        </w:rPr>
        <w:t>Dador</w:t>
      </w:r>
      <w:r w:rsidRPr="00B10582">
        <w:t xml:space="preserve">, sendo que várias dessas </w:t>
      </w:r>
      <w:r w:rsidRPr="00E91D8D">
        <w:rPr>
          <w:b/>
        </w:rPr>
        <w:t>Consultas</w:t>
      </w:r>
      <w:r w:rsidRPr="00B10582">
        <w:t xml:space="preserve"> estão associadas a um </w:t>
      </w:r>
      <w:r w:rsidRPr="00E91D8D">
        <w:rPr>
          <w:b/>
        </w:rPr>
        <w:t>Dador</w:t>
      </w:r>
      <w:r w:rsidRPr="00B10582">
        <w:t xml:space="preserve"> único. Por fim, a última relação do modelo diz respeito ao </w:t>
      </w:r>
      <w:proofErr w:type="spellStart"/>
      <w:r w:rsidRPr="00E91D8D">
        <w:rPr>
          <w:b/>
        </w:rPr>
        <w:t>PedidoGametas</w:t>
      </w:r>
      <w:proofErr w:type="spellEnd"/>
      <w:r w:rsidRPr="00B10582">
        <w:t xml:space="preserve"> que está sempre relacionado com um único </w:t>
      </w:r>
      <w:r w:rsidRPr="00E91D8D">
        <w:rPr>
          <w:b/>
        </w:rPr>
        <w:t>Casal</w:t>
      </w:r>
      <w:r w:rsidRPr="00B10582">
        <w:t>.</w:t>
      </w:r>
    </w:p>
    <w:p w14:paraId="36336AE2" w14:textId="77E4FAB4" w:rsidR="00A25EC7" w:rsidRDefault="00A25EC7" w:rsidP="00A25EC7"/>
    <w:p w14:paraId="2672B14C" w14:textId="36646C70" w:rsidR="00A25EC7" w:rsidRDefault="00A25EC7" w:rsidP="00A25EC7"/>
    <w:p w14:paraId="45A0CE58" w14:textId="66660843" w:rsidR="00A25EC7" w:rsidRDefault="00A25EC7" w:rsidP="00A25EC7"/>
    <w:p w14:paraId="7357D1A5" w14:textId="11C68712" w:rsidR="00A25EC7" w:rsidRDefault="00A25EC7" w:rsidP="00A25EC7"/>
    <w:p w14:paraId="08386614" w14:textId="416A6722" w:rsidR="00A25EC7" w:rsidRDefault="00A25EC7" w:rsidP="00A25EC7"/>
    <w:p w14:paraId="4847F0C5" w14:textId="77777777" w:rsidR="00A25EC7" w:rsidRPr="00A25EC7" w:rsidRDefault="00A25EC7" w:rsidP="004B25A2">
      <w:pPr>
        <w:ind w:left="0"/>
      </w:pPr>
    </w:p>
    <w:p w14:paraId="36DA7786" w14:textId="1DC2E07C" w:rsidR="00875462" w:rsidRDefault="002F2EBF" w:rsidP="00290A0D">
      <w:pPr>
        <w:pStyle w:val="Heading2"/>
      </w:pPr>
      <w:r>
        <w:lastRenderedPageBreak/>
        <w:t xml:space="preserve"> </w:t>
      </w:r>
      <w:bookmarkStart w:id="87" w:name="_Toc502960642"/>
      <w:r w:rsidR="00407DE2">
        <w:t>Diagrama de</w:t>
      </w:r>
      <w:r w:rsidR="002F7354">
        <w:t xml:space="preserve"> </w:t>
      </w:r>
      <w:r w:rsidR="00407DE2">
        <w:t>arquitetura</w:t>
      </w:r>
      <w:bookmarkEnd w:id="87"/>
    </w:p>
    <w:p w14:paraId="774CD09B" w14:textId="582AC43F" w:rsidR="00A25EC7" w:rsidRDefault="00E91D8D" w:rsidP="00A40A2A">
      <w:pPr>
        <w:rPr>
          <w:noProof/>
          <w:lang w:eastAsia="pt-PT"/>
        </w:rPr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17280" behindDoc="0" locked="0" layoutInCell="1" allowOverlap="1" wp14:anchorId="7BB77E7F" wp14:editId="5293F185">
                <wp:simplePos x="0" y="0"/>
                <wp:positionH relativeFrom="column">
                  <wp:posOffset>-28575</wp:posOffset>
                </wp:positionH>
                <wp:positionV relativeFrom="paragraph">
                  <wp:posOffset>165100</wp:posOffset>
                </wp:positionV>
                <wp:extent cx="5540375" cy="3179445"/>
                <wp:effectExtent l="0" t="0" r="3175" b="1905"/>
                <wp:wrapTight wrapText="bothSides">
                  <wp:wrapPolygon edited="0">
                    <wp:start x="0" y="0"/>
                    <wp:lineTo x="0" y="21484"/>
                    <wp:lineTo x="21538" y="21484"/>
                    <wp:lineTo x="21538" y="0"/>
                    <wp:lineTo x="0" y="0"/>
                  </wp:wrapPolygon>
                </wp:wrapTight>
                <wp:docPr id="235" name="Grupo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0375" cy="3179445"/>
                          <a:chOff x="0" y="0"/>
                          <a:chExt cx="5540375" cy="3179445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0375" cy="2887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0" y="2981325"/>
                            <a:ext cx="5540375" cy="1981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979B399" w14:textId="79DAC550" w:rsidR="002935F3" w:rsidRPr="00586CC1" w:rsidRDefault="002935F3" w:rsidP="00946955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noProof/>
                                  <w:color w:val="D6615C" w:themeColor="accent1"/>
                                  <w:sz w:val="28"/>
                                  <w:szCs w:val="28"/>
                                </w:rPr>
                              </w:pPr>
                              <w:bookmarkStart w:id="88" w:name="_Toc502960703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4B1CBA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 xml:space="preserve"> - Diagrama de arquitetura</w:t>
                              </w:r>
                              <w:bookmarkEnd w:id="8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B77E7F" id="Grupo 235" o:spid="_x0000_s1031" style="position:absolute;left:0;text-align:left;margin-left:-2.25pt;margin-top:13pt;width:436.25pt;height:250.35pt;z-index:251617280" coordsize="55403,3179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">
                <v:shape id="Picture 7" o:spid="_x0000_s1032" type="#_x0000_t75" style="position:absolute;width:55403;height:28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">
                  <v:imagedata r:id="rId36" o:title=""/>
                </v:shape>
                <v:shape id="Text Box 9" o:spid="_x0000_s1033" type="#_x0000_t202" style="position:absolute;top:29813;width:55403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6979B399" w14:textId="79DAC550" w:rsidR="002935F3" w:rsidRPr="00586CC1" w:rsidRDefault="002935F3" w:rsidP="00946955">
                        <w:pPr>
                          <w:pStyle w:val="Caption"/>
                          <w:jc w:val="center"/>
                          <w:rPr>
                            <w:b/>
                            <w:bCs/>
                            <w:noProof/>
                            <w:color w:val="D6615C" w:themeColor="accent1"/>
                            <w:sz w:val="28"/>
                            <w:szCs w:val="28"/>
                          </w:rPr>
                        </w:pPr>
                        <w:bookmarkStart w:id="89" w:name="_Toc502960703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4B1CBA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 xml:space="preserve"> - Diagrama de arquitetura</w:t>
                        </w:r>
                        <w:bookmarkEnd w:id="89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5F62863E" w14:textId="165A5851" w:rsidR="00E91D8D" w:rsidRDefault="00E91D8D" w:rsidP="00A40A2A"/>
    <w:p w14:paraId="22FAD400" w14:textId="4AD0D7DA" w:rsidR="00E91D8D" w:rsidRDefault="00E91D8D" w:rsidP="00A40A2A"/>
    <w:p w14:paraId="48F5B457" w14:textId="2D784DCF" w:rsidR="00E91D8D" w:rsidRDefault="00E91D8D" w:rsidP="00A40A2A"/>
    <w:p w14:paraId="7B4DC680" w14:textId="32554A5B" w:rsidR="00E91D8D" w:rsidRDefault="00E91D8D" w:rsidP="00A40A2A"/>
    <w:p w14:paraId="0D124F2B" w14:textId="7C10CA6A" w:rsidR="00E91D8D" w:rsidRDefault="00E91D8D" w:rsidP="00A40A2A"/>
    <w:p w14:paraId="2B324F6D" w14:textId="2C1FCC73" w:rsidR="00E91D8D" w:rsidRDefault="00E91D8D" w:rsidP="00A40A2A"/>
    <w:p w14:paraId="5AF32840" w14:textId="1E6E4F4A" w:rsidR="00E91D8D" w:rsidRDefault="00E91D8D" w:rsidP="00A40A2A"/>
    <w:p w14:paraId="08E49BEF" w14:textId="0E1B1DF2" w:rsidR="00E91D8D" w:rsidRDefault="00E91D8D" w:rsidP="00A40A2A"/>
    <w:p w14:paraId="41587334" w14:textId="01A3304B" w:rsidR="00E91D8D" w:rsidRDefault="00E91D8D" w:rsidP="00A40A2A"/>
    <w:p w14:paraId="6C806B6F" w14:textId="2CAA3246" w:rsidR="00E91D8D" w:rsidRDefault="00E91D8D" w:rsidP="00A40A2A"/>
    <w:p w14:paraId="4986DB18" w14:textId="2B59239E" w:rsidR="00E91D8D" w:rsidRDefault="00E91D8D" w:rsidP="00A40A2A"/>
    <w:p w14:paraId="17B710D9" w14:textId="66851F24" w:rsidR="00E91D8D" w:rsidRDefault="00E91D8D" w:rsidP="00A40A2A"/>
    <w:p w14:paraId="0AFABD41" w14:textId="1E840AAD" w:rsidR="00E91D8D" w:rsidRDefault="00E91D8D" w:rsidP="00A40A2A"/>
    <w:p w14:paraId="5F5C3F33" w14:textId="6C33FE7C" w:rsidR="00E91D8D" w:rsidRDefault="00E91D8D" w:rsidP="00A40A2A"/>
    <w:p w14:paraId="21B6BB2F" w14:textId="57CE3FB0" w:rsidR="00E91D8D" w:rsidRDefault="00E91D8D" w:rsidP="00A40A2A"/>
    <w:p w14:paraId="1E6E1A88" w14:textId="2C2BE4A2" w:rsidR="00E91D8D" w:rsidRDefault="008B3715" w:rsidP="00CD100D">
      <w:pPr>
        <w:jc w:val="both"/>
      </w:pPr>
      <w:r>
        <w:t xml:space="preserve">A Figura 3 representa o Diagrama de Arquitetura da aplicação descrita ao longo deste relatório. É possível constatar que a solução apresentada é essencialmente composta por três componentes: a </w:t>
      </w:r>
      <w:proofErr w:type="spellStart"/>
      <w:r w:rsidRPr="00CD100D">
        <w:rPr>
          <w:b/>
        </w:rPr>
        <w:t>iGAM</w:t>
      </w:r>
      <w:proofErr w:type="spellEnd"/>
      <w:r>
        <w:t xml:space="preserve">, a </w:t>
      </w:r>
      <w:proofErr w:type="spellStart"/>
      <w:r w:rsidRPr="00CD100D">
        <w:rPr>
          <w:b/>
        </w:rPr>
        <w:t>iAnalysis</w:t>
      </w:r>
      <w:proofErr w:type="spellEnd"/>
      <w:r>
        <w:t xml:space="preserve"> e a </w:t>
      </w:r>
      <w:r w:rsidRPr="00CD100D">
        <w:rPr>
          <w:b/>
        </w:rPr>
        <w:t>GAM2017 DB</w:t>
      </w:r>
      <w:r>
        <w:t xml:space="preserve">. A primeira, a </w:t>
      </w:r>
      <w:proofErr w:type="spellStart"/>
      <w:r w:rsidRPr="00CD100D">
        <w:rPr>
          <w:b/>
        </w:rPr>
        <w:t>iGAM</w:t>
      </w:r>
      <w:proofErr w:type="spellEnd"/>
      <w:r>
        <w:t>, é o componente central de toda a solução. Assenta numa arquitetura MVC (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>), o que nos permite manter o código organizado, seguindo uma abordagem DRY (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Repeat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>) e de “</w:t>
      </w:r>
      <w:proofErr w:type="spellStart"/>
      <w:r>
        <w:t>High</w:t>
      </w:r>
      <w:proofErr w:type="spellEnd"/>
      <w:r w:rsidRPr="008B3715">
        <w:t xml:space="preserve"> </w:t>
      </w:r>
      <w:proofErr w:type="spellStart"/>
      <w:r>
        <w:t>C</w:t>
      </w:r>
      <w:r w:rsidRPr="008B3715">
        <w:t>ohesion</w:t>
      </w:r>
      <w:proofErr w:type="spellEnd"/>
      <w:r w:rsidRPr="008B3715"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</w:t>
      </w:r>
      <w:r w:rsidRPr="008B3715">
        <w:t>ow</w:t>
      </w:r>
      <w:proofErr w:type="spellEnd"/>
      <w:r w:rsidRPr="008B3715">
        <w:t xml:space="preserve"> </w:t>
      </w:r>
      <w:proofErr w:type="spellStart"/>
      <w:r>
        <w:t>C</w:t>
      </w:r>
      <w:r w:rsidRPr="008B3715">
        <w:t>oupling</w:t>
      </w:r>
      <w:proofErr w:type="spellEnd"/>
      <w:r>
        <w:t xml:space="preserve">”. O componente </w:t>
      </w:r>
      <w:r w:rsidRPr="00CD100D">
        <w:rPr>
          <w:b/>
        </w:rPr>
        <w:t>GAM2017 DB</w:t>
      </w:r>
      <w:r>
        <w:t xml:space="preserve">, representa a base de dados alojada na </w:t>
      </w:r>
      <w:proofErr w:type="spellStart"/>
      <w:r w:rsidRPr="008B3715">
        <w:rPr>
          <w:i/>
        </w:rPr>
        <w:t>cloud</w:t>
      </w:r>
      <w:proofErr w:type="spellEnd"/>
      <w:r>
        <w:t xml:space="preserve">, sendo a comunicação de dados mediada pela </w:t>
      </w:r>
      <w:proofErr w:type="spellStart"/>
      <w:r w:rsidRPr="00CD100D">
        <w:rPr>
          <w:b/>
        </w:rPr>
        <w:t>Entity</w:t>
      </w:r>
      <w:proofErr w:type="spellEnd"/>
      <w:r w:rsidRPr="00CD100D">
        <w:rPr>
          <w:b/>
        </w:rPr>
        <w:t xml:space="preserve"> Framework</w:t>
      </w:r>
      <w:r w:rsidR="00CD100D">
        <w:t xml:space="preserve"> da Microsoft</w:t>
      </w:r>
      <w:r>
        <w:t xml:space="preserve">. Por fim, o componente </w:t>
      </w:r>
      <w:proofErr w:type="spellStart"/>
      <w:r w:rsidRPr="00CD100D">
        <w:rPr>
          <w:b/>
        </w:rPr>
        <w:t>iAnalysis</w:t>
      </w:r>
      <w:proofErr w:type="spellEnd"/>
      <w:r>
        <w:t xml:space="preserve">, representa uma API que é responsável por analisar pedidos de análises de sangue, oriundo da plataforma </w:t>
      </w:r>
      <w:proofErr w:type="spellStart"/>
      <w:r>
        <w:t>iGAM</w:t>
      </w:r>
      <w:proofErr w:type="spellEnd"/>
      <w:r>
        <w:t xml:space="preserve">. Este componente não tem persistência de dados e comunica sincronamente com a plataforma </w:t>
      </w:r>
      <w:proofErr w:type="spellStart"/>
      <w:r>
        <w:t>iGAM</w:t>
      </w:r>
      <w:proofErr w:type="spellEnd"/>
      <w:r>
        <w:t>, isto é, recebe um pedido REST, processa os dados e devolve na resposta desse mesmo pedido os resultados da análise realizada.</w:t>
      </w:r>
    </w:p>
    <w:p w14:paraId="69D2A855" w14:textId="77777777" w:rsidR="00E91D8D" w:rsidRDefault="00E91D8D" w:rsidP="00A40A2A"/>
    <w:p w14:paraId="1DDE15F3" w14:textId="55C45B43" w:rsidR="00A25EC7" w:rsidRDefault="00A25EC7" w:rsidP="00A25EC7"/>
    <w:p w14:paraId="683745A1" w14:textId="24FA7D5C" w:rsidR="00A25EC7" w:rsidRDefault="00A25EC7" w:rsidP="00A25EC7"/>
    <w:p w14:paraId="38A8061E" w14:textId="2E40CC23" w:rsidR="00E91D8D" w:rsidRDefault="00E91D8D" w:rsidP="00A25EC7"/>
    <w:p w14:paraId="06E42114" w14:textId="69BC87B4" w:rsidR="00E91D8D" w:rsidRDefault="00E91D8D" w:rsidP="00A25EC7"/>
    <w:p w14:paraId="00AEE2CE" w14:textId="1950F923" w:rsidR="00E91D8D" w:rsidRDefault="00E91D8D" w:rsidP="00A25EC7"/>
    <w:p w14:paraId="167F4418" w14:textId="4AB9289A" w:rsidR="00E91D8D" w:rsidRDefault="00E91D8D" w:rsidP="001A1EE6">
      <w:pPr>
        <w:ind w:left="0"/>
      </w:pPr>
    </w:p>
    <w:p w14:paraId="67061F0F" w14:textId="77777777" w:rsidR="00E91D8D" w:rsidRPr="00875462" w:rsidRDefault="00E91D8D" w:rsidP="001A1EE6">
      <w:pPr>
        <w:ind w:left="0"/>
      </w:pPr>
    </w:p>
    <w:p w14:paraId="15DB3EC7" w14:textId="77C412FE" w:rsidR="002F7354" w:rsidRDefault="004B25A2" w:rsidP="004B25A2">
      <w:pPr>
        <w:pStyle w:val="Heading1"/>
        <w:numPr>
          <w:ilvl w:val="0"/>
          <w:numId w:val="0"/>
        </w:numPr>
        <w:ind w:left="719" w:hanging="435"/>
      </w:pPr>
      <w:bookmarkStart w:id="90" w:name="_Toc502960643"/>
      <w:r>
        <w:lastRenderedPageBreak/>
        <w:t>5</w:t>
      </w:r>
      <w:r>
        <w:tab/>
      </w:r>
      <w:r w:rsidR="002F7354">
        <w:t>Funcionalidades implementadas</w:t>
      </w:r>
      <w:bookmarkEnd w:id="90"/>
    </w:p>
    <w:p w14:paraId="37FFD777" w14:textId="601E4FF9" w:rsidR="008D3D4B" w:rsidRPr="008D3D4B" w:rsidRDefault="008D3D4B" w:rsidP="009B24D0">
      <w:pPr>
        <w:pStyle w:val="ListParagraph"/>
        <w:keepNext/>
        <w:keepLines/>
        <w:numPr>
          <w:ilvl w:val="0"/>
          <w:numId w:val="6"/>
        </w:numPr>
        <w:spacing w:before="560" w:after="18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  <w:color w:val="D6615C" w:themeColor="accent1"/>
          <w:sz w:val="28"/>
          <w:szCs w:val="28"/>
        </w:rPr>
      </w:pPr>
      <w:bookmarkStart w:id="91" w:name="_Toc499477102"/>
      <w:bookmarkStart w:id="92" w:name="_Toc500183026"/>
      <w:bookmarkStart w:id="93" w:name="_Toc500429783"/>
      <w:bookmarkStart w:id="94" w:name="_Toc502864733"/>
      <w:bookmarkStart w:id="95" w:name="_Toc502959826"/>
      <w:bookmarkStart w:id="96" w:name="_Toc502960644"/>
      <w:bookmarkEnd w:id="91"/>
      <w:bookmarkEnd w:id="92"/>
      <w:bookmarkEnd w:id="93"/>
      <w:bookmarkEnd w:id="94"/>
      <w:bookmarkEnd w:id="95"/>
      <w:bookmarkEnd w:id="96"/>
    </w:p>
    <w:p w14:paraId="471A3714" w14:textId="77777777" w:rsidR="008D3D4B" w:rsidRPr="008D3D4B" w:rsidRDefault="008D3D4B" w:rsidP="009B24D0">
      <w:pPr>
        <w:pStyle w:val="ListParagraph"/>
        <w:keepNext/>
        <w:keepLines/>
        <w:numPr>
          <w:ilvl w:val="0"/>
          <w:numId w:val="6"/>
        </w:numPr>
        <w:spacing w:before="560" w:after="18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  <w:color w:val="D6615C" w:themeColor="accent1"/>
          <w:sz w:val="28"/>
          <w:szCs w:val="28"/>
        </w:rPr>
      </w:pPr>
      <w:bookmarkStart w:id="97" w:name="_Toc499477103"/>
      <w:bookmarkStart w:id="98" w:name="_Toc500183027"/>
      <w:bookmarkStart w:id="99" w:name="_Toc500429784"/>
      <w:bookmarkStart w:id="100" w:name="_Toc502864734"/>
      <w:bookmarkStart w:id="101" w:name="_Toc502959827"/>
      <w:bookmarkStart w:id="102" w:name="_Toc502960645"/>
      <w:bookmarkEnd w:id="97"/>
      <w:bookmarkEnd w:id="98"/>
      <w:bookmarkEnd w:id="99"/>
      <w:bookmarkEnd w:id="100"/>
      <w:bookmarkEnd w:id="101"/>
      <w:bookmarkEnd w:id="102"/>
    </w:p>
    <w:p w14:paraId="03A5C58D" w14:textId="77777777" w:rsidR="008D3D4B" w:rsidRPr="008D3D4B" w:rsidRDefault="008D3D4B" w:rsidP="009B24D0">
      <w:pPr>
        <w:pStyle w:val="ListParagraph"/>
        <w:keepNext/>
        <w:keepLines/>
        <w:numPr>
          <w:ilvl w:val="0"/>
          <w:numId w:val="6"/>
        </w:numPr>
        <w:spacing w:before="560" w:after="18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  <w:color w:val="D6615C" w:themeColor="accent1"/>
          <w:sz w:val="28"/>
          <w:szCs w:val="28"/>
        </w:rPr>
      </w:pPr>
      <w:bookmarkStart w:id="103" w:name="_Toc499477104"/>
      <w:bookmarkStart w:id="104" w:name="_Toc500183028"/>
      <w:bookmarkStart w:id="105" w:name="_Toc500429785"/>
      <w:bookmarkStart w:id="106" w:name="_Toc502864735"/>
      <w:bookmarkStart w:id="107" w:name="_Toc502959828"/>
      <w:bookmarkStart w:id="108" w:name="_Toc502960646"/>
      <w:bookmarkEnd w:id="103"/>
      <w:bookmarkEnd w:id="104"/>
      <w:bookmarkEnd w:id="105"/>
      <w:bookmarkEnd w:id="106"/>
      <w:bookmarkEnd w:id="107"/>
      <w:bookmarkEnd w:id="108"/>
    </w:p>
    <w:p w14:paraId="4BCE1907" w14:textId="79D9FE42" w:rsidR="008D3D4B" w:rsidRDefault="008D3D4B" w:rsidP="009B24D0">
      <w:pPr>
        <w:pStyle w:val="Heading2"/>
        <w:numPr>
          <w:ilvl w:val="1"/>
          <w:numId w:val="6"/>
        </w:numPr>
      </w:pPr>
      <w:bookmarkStart w:id="109" w:name="_Toc502960647"/>
      <w:r>
        <w:t>REQ 1</w:t>
      </w:r>
      <w:r w:rsidR="00EA2B19">
        <w:t xml:space="preserve"> – </w:t>
      </w:r>
      <w:r w:rsidR="00113A4B">
        <w:t>Segurança: Dados encriptados na BD</w:t>
      </w:r>
      <w:bookmarkEnd w:id="109"/>
    </w:p>
    <w:p w14:paraId="7D0E3FE1" w14:textId="656DA815" w:rsidR="00A25EC7" w:rsidRDefault="001151C7" w:rsidP="009B24D0">
      <w:pPr>
        <w:pStyle w:val="Heading3"/>
        <w:numPr>
          <w:ilvl w:val="2"/>
          <w:numId w:val="6"/>
        </w:numPr>
      </w:pPr>
      <w:bookmarkStart w:id="110" w:name="_Toc502960648"/>
      <w:r>
        <w:t>Análise de requisitos</w:t>
      </w:r>
      <w:bookmarkEnd w:id="110"/>
    </w:p>
    <w:p w14:paraId="3AD61721" w14:textId="190B7A04" w:rsidR="001151C7" w:rsidRDefault="001151C7" w:rsidP="001151C7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1151C7" w14:paraId="02E017F9" w14:textId="77777777" w:rsidTr="00855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8C6E6CF" w14:textId="25517D2D" w:rsidR="001151C7" w:rsidRPr="001151C7" w:rsidRDefault="001151C7" w:rsidP="001151C7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41916BC4" w14:textId="1A450611" w:rsidR="001151C7" w:rsidRDefault="001151C7" w:rsidP="001151C7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</w:t>
            </w:r>
          </w:p>
        </w:tc>
      </w:tr>
      <w:tr w:rsidR="001151C7" w14:paraId="491B129D" w14:textId="77777777" w:rsidTr="0085598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6A044FCC" w14:textId="605B82A2" w:rsidR="001151C7" w:rsidRPr="001151C7" w:rsidRDefault="001151C7" w:rsidP="001151C7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4276229F" w14:textId="53854F8D" w:rsidR="001151C7" w:rsidRDefault="00113A4B" w:rsidP="001151C7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Segurança: Dados encriptados na BD</w:t>
            </w:r>
          </w:p>
        </w:tc>
      </w:tr>
      <w:tr w:rsidR="006A7EDA" w14:paraId="6CA2A83D" w14:textId="77777777" w:rsidTr="0085598A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C400ADD" w14:textId="7560C530" w:rsidR="006A7EDA" w:rsidRPr="001151C7" w:rsidRDefault="006A7EDA" w:rsidP="006A7EDA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4FEDB0C0" w14:textId="4EA25954" w:rsidR="006A7EDA" w:rsidRDefault="006A7EDA" w:rsidP="006A7EDA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Utente, enquanto utilizador não registado no sistema, pretende registar-se como dador inserindo os campos de dados solicitados na operação. Após o sucesso de registo, o sistema procede a um processo de encriptação dos principais campos de dados que identifiquem o utente, como por exemplo o nome e número de identificação pessoal, sendo estes dados armazenados na base de dados com encriptação usada pelo sistema.</w:t>
            </w:r>
          </w:p>
        </w:tc>
      </w:tr>
    </w:tbl>
    <w:p w14:paraId="6854A43F" w14:textId="205652A4" w:rsidR="001151C7" w:rsidRDefault="001151C7" w:rsidP="001151C7"/>
    <w:p w14:paraId="2AAD218A" w14:textId="77777777" w:rsidR="003510B3" w:rsidRDefault="003510B3" w:rsidP="001151C7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E60E9" w14:paraId="58DEB852" w14:textId="77777777" w:rsidTr="00855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3D28A1C" w14:textId="77B07907" w:rsidR="003E06E8" w:rsidRDefault="003E06E8" w:rsidP="003E06E8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3F090A58" w14:textId="006EBCC6" w:rsidR="003E06E8" w:rsidRDefault="003E06E8" w:rsidP="003E06E8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6A7EDA" w14:paraId="79952A5B" w14:textId="77777777" w:rsidTr="00293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10A122D" w14:textId="77777777" w:rsidR="006A7EDA" w:rsidRPr="00293FC6" w:rsidRDefault="006A7EDA" w:rsidP="006A7EDA">
            <w:pPr>
              <w:pStyle w:val="ListParagraph"/>
              <w:numPr>
                <w:ilvl w:val="0"/>
                <w:numId w:val="10"/>
              </w:numPr>
              <w:spacing w:after="0"/>
            </w:pPr>
            <w:r>
              <w:rPr>
                <w:b w:val="0"/>
              </w:rPr>
              <w:t>– O Utente seleciona a opção para se registar como dador;</w:t>
            </w:r>
          </w:p>
        </w:tc>
        <w:tc>
          <w:tcPr>
            <w:tcW w:w="4675" w:type="dxa"/>
          </w:tcPr>
          <w:p w14:paraId="2A682D0E" w14:textId="16F31ED1" w:rsidR="006A7EDA" w:rsidRDefault="006A7EDA" w:rsidP="006A7EDA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O sistema abre a </w:t>
            </w:r>
            <w:proofErr w:type="spellStart"/>
            <w:r>
              <w:t>view</w:t>
            </w:r>
            <w:proofErr w:type="spellEnd"/>
            <w:r>
              <w:t xml:space="preserve"> associada para o registo do dador;</w:t>
            </w:r>
          </w:p>
        </w:tc>
      </w:tr>
      <w:tr w:rsidR="006A7EDA" w14:paraId="63F794A8" w14:textId="77777777" w:rsidTr="00293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A86CEB5" w14:textId="77777777" w:rsidR="006A7EDA" w:rsidRDefault="006A7EDA" w:rsidP="006A7EDA">
            <w:pPr>
              <w:pStyle w:val="ListParagraph"/>
              <w:numPr>
                <w:ilvl w:val="0"/>
                <w:numId w:val="10"/>
              </w:numPr>
              <w:spacing w:after="0"/>
              <w:rPr>
                <w:b w:val="0"/>
              </w:rPr>
            </w:pPr>
            <w:r>
              <w:rPr>
                <w:b w:val="0"/>
              </w:rPr>
              <w:t>- O Utente introduz os dados no sistema;</w:t>
            </w:r>
          </w:p>
        </w:tc>
        <w:tc>
          <w:tcPr>
            <w:tcW w:w="4675" w:type="dxa"/>
          </w:tcPr>
          <w:p w14:paraId="50B4D417" w14:textId="77777777" w:rsidR="006A7EDA" w:rsidRDefault="006A7EDA" w:rsidP="006A7EDA">
            <w:pPr>
              <w:pStyle w:val="ListParagraph"/>
              <w:numPr>
                <w:ilvl w:val="1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– 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DadorsController</w:t>
            </w:r>
            <w:proofErr w:type="spellEnd"/>
            <w:r>
              <w:t>” recebe os dados do utente, e executa o serviço “</w:t>
            </w:r>
            <w:proofErr w:type="spellStart"/>
            <w:r>
              <w:t>EncryptorDador</w:t>
            </w:r>
            <w:proofErr w:type="spellEnd"/>
            <w:r>
              <w:t>” para proceder à encriptação dos dados;</w:t>
            </w:r>
          </w:p>
          <w:p w14:paraId="44394422" w14:textId="77777777" w:rsidR="006A7EDA" w:rsidRDefault="006A7EDA" w:rsidP="006A7EDA">
            <w:pPr>
              <w:pStyle w:val="ListParagraph"/>
              <w:numPr>
                <w:ilvl w:val="1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– O </w:t>
            </w:r>
            <w:proofErr w:type="spellStart"/>
            <w:r>
              <w:t>controller</w:t>
            </w:r>
            <w:proofErr w:type="spellEnd"/>
            <w:r>
              <w:t xml:space="preserve"> procede ao armazenamento dos dados encriptados na base de dados, após retornados pelo serviço.</w:t>
            </w:r>
          </w:p>
        </w:tc>
      </w:tr>
    </w:tbl>
    <w:p w14:paraId="7E27F450" w14:textId="77777777" w:rsidR="003510B3" w:rsidRDefault="003510B3" w:rsidP="003E06E8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0749A4" w14:paraId="4B66C5C6" w14:textId="397C022D" w:rsidTr="00855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24081D9E" w14:textId="154EF601" w:rsidR="000749A4" w:rsidRDefault="000749A4" w:rsidP="00873462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6664FDBA" w14:textId="6EA47176" w:rsidR="000749A4" w:rsidRDefault="000749A4" w:rsidP="0087346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656C4A64" w14:textId="56710EB6" w:rsidR="000749A4" w:rsidRDefault="000749A4" w:rsidP="0087346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D54766" w14:paraId="5B4F4F5B" w14:textId="066EDA90" w:rsidTr="00855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40BE2AC6" w14:textId="3BDD738E" w:rsidR="00D54766" w:rsidRPr="000749A4" w:rsidRDefault="00D54766" w:rsidP="00D54766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5A7BD2B5" w14:textId="3C8C8B42" w:rsidR="00D54766" w:rsidRPr="000749A4" w:rsidRDefault="00D54766" w:rsidP="00D54766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Os dados sensíveis do utente são armazenados na base de dados com encriptação</w:t>
            </w:r>
          </w:p>
        </w:tc>
        <w:tc>
          <w:tcPr>
            <w:tcW w:w="2854" w:type="dxa"/>
          </w:tcPr>
          <w:p w14:paraId="65C37FEE" w14:textId="3D4D9C71" w:rsidR="00D54766" w:rsidRPr="000749A4" w:rsidRDefault="00D54766" w:rsidP="00D54766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69ED2022" w14:textId="6E313801" w:rsidR="003510B3" w:rsidRDefault="003510B3" w:rsidP="00F54CA1">
      <w:pPr>
        <w:ind w:left="0"/>
      </w:pPr>
    </w:p>
    <w:p w14:paraId="713E61DE" w14:textId="2264AB38" w:rsidR="00113A4B" w:rsidRDefault="00113A4B" w:rsidP="00F54CA1">
      <w:pPr>
        <w:ind w:left="0"/>
      </w:pPr>
    </w:p>
    <w:p w14:paraId="0B093686" w14:textId="5836A255" w:rsidR="00113A4B" w:rsidRDefault="00113A4B" w:rsidP="00F54CA1">
      <w:pPr>
        <w:ind w:left="0"/>
      </w:pPr>
    </w:p>
    <w:p w14:paraId="42FE700B" w14:textId="2DF88C16" w:rsidR="00113A4B" w:rsidRDefault="00113A4B" w:rsidP="00F54CA1">
      <w:pPr>
        <w:ind w:left="0"/>
      </w:pPr>
    </w:p>
    <w:p w14:paraId="3322E3DC" w14:textId="286DBAAF" w:rsidR="00113A4B" w:rsidRDefault="00113A4B" w:rsidP="00F54CA1">
      <w:pPr>
        <w:ind w:left="0"/>
      </w:pPr>
    </w:p>
    <w:p w14:paraId="149F8DF7" w14:textId="7CF281FE" w:rsidR="00113A4B" w:rsidRDefault="00113A4B" w:rsidP="00F54CA1">
      <w:pPr>
        <w:ind w:left="0"/>
      </w:pPr>
    </w:p>
    <w:p w14:paraId="7E71E95A" w14:textId="6BB91940" w:rsidR="00113A4B" w:rsidRDefault="00113A4B" w:rsidP="00F54CA1">
      <w:pPr>
        <w:ind w:left="0"/>
      </w:pPr>
    </w:p>
    <w:p w14:paraId="5BD92536" w14:textId="77777777" w:rsidR="00113A4B" w:rsidRPr="003E60E9" w:rsidRDefault="00113A4B" w:rsidP="00F54CA1">
      <w:pPr>
        <w:ind w:left="0"/>
      </w:pPr>
    </w:p>
    <w:p w14:paraId="3B12734E" w14:textId="3CFDE20A" w:rsidR="00A25EC7" w:rsidRDefault="001151C7" w:rsidP="009B24D0">
      <w:pPr>
        <w:pStyle w:val="Heading3"/>
        <w:numPr>
          <w:ilvl w:val="2"/>
          <w:numId w:val="6"/>
        </w:numPr>
      </w:pPr>
      <w:bookmarkStart w:id="111" w:name="_Toc502960649"/>
      <w:r>
        <w:t>Ilustração da funcionalidade</w:t>
      </w:r>
      <w:bookmarkEnd w:id="111"/>
    </w:p>
    <w:p w14:paraId="113696E3" w14:textId="77777777" w:rsidR="00D54766" w:rsidRDefault="00D54766" w:rsidP="00D54766">
      <w:pPr>
        <w:jc w:val="both"/>
      </w:pPr>
      <w:r>
        <w:t>Como se pode observar nas figuras abaixo, a encriptação e desencriptação dos dados relativos ao dador no sistema, é da responsabilidade do “</w:t>
      </w:r>
      <w:proofErr w:type="spellStart"/>
      <w:r>
        <w:t>EncryptorDador</w:t>
      </w:r>
      <w:proofErr w:type="spellEnd"/>
      <w:r>
        <w:t>” que trata de fornecer os serviços específicos para o dador, tirando partido de funcionalidades de encriptação da Microsoft relativas ao “</w:t>
      </w:r>
      <w:proofErr w:type="spellStart"/>
      <w:r>
        <w:t>IDataProtectionProvider</w:t>
      </w:r>
      <w:proofErr w:type="spellEnd"/>
      <w:r>
        <w:t>”.</w:t>
      </w:r>
    </w:p>
    <w:p w14:paraId="4431560F" w14:textId="4F851032" w:rsidR="00653980" w:rsidRDefault="00D54766" w:rsidP="00D54766">
      <w:pPr>
        <w:jc w:val="both"/>
      </w:pPr>
      <w:r>
        <w:t xml:space="preserve">Os dados por sua vez irão aparecer encriptados nos campos da base de dados, como se pode visualizar na </w:t>
      </w:r>
      <w:r>
        <w:fldChar w:fldCharType="begin"/>
      </w:r>
      <w:r>
        <w:instrText xml:space="preserve"> REF _Ref502959802 \h </w:instrText>
      </w:r>
      <w:r>
        <w:instrText xml:space="preserve"> \* MERGEFORMAT </w:instrText>
      </w:r>
      <w:r>
        <w:fldChar w:fldCharType="separate"/>
      </w:r>
      <w:r w:rsidR="00257DC6">
        <w:t xml:space="preserve">Figura </w:t>
      </w:r>
      <w:r w:rsidR="00257DC6">
        <w:rPr>
          <w:noProof/>
        </w:rPr>
        <w:t>6</w:t>
      </w:r>
      <w:r>
        <w:fldChar w:fldCharType="end"/>
      </w:r>
      <w:r>
        <w:t>.</w:t>
      </w:r>
    </w:p>
    <w:p w14:paraId="217670C1" w14:textId="77777777" w:rsidR="00D54766" w:rsidRDefault="00D54766" w:rsidP="00D54766">
      <w:pPr>
        <w:keepNext/>
        <w:jc w:val="center"/>
      </w:pPr>
      <w:r>
        <w:rPr>
          <w:noProof/>
        </w:rPr>
        <w:drawing>
          <wp:inline distT="0" distB="0" distL="0" distR="0" wp14:anchorId="257D028F" wp14:editId="47D7E89D">
            <wp:extent cx="2668905" cy="680720"/>
            <wp:effectExtent l="0" t="0" r="0" b="5080"/>
            <wp:docPr id="32" name="Picture 32" descr="https://i.gyazo.com/8dde0624d45fc840ca1e13a03a9a3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.gyazo.com/8dde0624d45fc840ca1e13a03a9a354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90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5E7B2" w14:textId="750CFDDE" w:rsidR="00D54766" w:rsidRDefault="00D54766" w:rsidP="00D54766">
      <w:pPr>
        <w:pStyle w:val="Caption"/>
        <w:jc w:val="center"/>
      </w:pPr>
      <w:bookmarkStart w:id="112" w:name="_Toc5029607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7DC6">
        <w:rPr>
          <w:noProof/>
        </w:rPr>
        <w:t>4</w:t>
      </w:r>
      <w:r>
        <w:fldChar w:fldCharType="end"/>
      </w:r>
      <w:r>
        <w:t xml:space="preserve"> – Encriptação Dador</w:t>
      </w:r>
      <w:bookmarkEnd w:id="112"/>
    </w:p>
    <w:p w14:paraId="104E0716" w14:textId="77777777" w:rsidR="00D54766" w:rsidRPr="00D54766" w:rsidRDefault="00D54766" w:rsidP="00D54766"/>
    <w:p w14:paraId="5CDD4C90" w14:textId="77777777" w:rsidR="00D54766" w:rsidRDefault="00D54766" w:rsidP="00D54766">
      <w:pPr>
        <w:keepNext/>
        <w:jc w:val="center"/>
      </w:pPr>
      <w:r>
        <w:rPr>
          <w:noProof/>
        </w:rPr>
        <w:drawing>
          <wp:inline distT="0" distB="0" distL="0" distR="0" wp14:anchorId="0BA81E21" wp14:editId="7700AC1C">
            <wp:extent cx="5943600" cy="159385"/>
            <wp:effectExtent l="0" t="0" r="0" b="0"/>
            <wp:docPr id="35" name="Picture 35" descr="https://i.gyazo.com/405f663a7ecf4ebf9dcf7c805b3c7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gyazo.com/405f663a7ecf4ebf9dcf7c805b3c716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180F5" w14:textId="2D3BF976" w:rsidR="00D54766" w:rsidRDefault="00D54766" w:rsidP="00D54766">
      <w:pPr>
        <w:pStyle w:val="Caption"/>
        <w:jc w:val="center"/>
      </w:pPr>
      <w:bookmarkStart w:id="113" w:name="_Toc5029607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7DC6">
        <w:rPr>
          <w:noProof/>
        </w:rPr>
        <w:t>5</w:t>
      </w:r>
      <w:r>
        <w:fldChar w:fldCharType="end"/>
      </w:r>
      <w:r>
        <w:t xml:space="preserve"> - Desencriptação Dador</w:t>
      </w:r>
      <w:bookmarkEnd w:id="113"/>
    </w:p>
    <w:p w14:paraId="0B961260" w14:textId="77777777" w:rsidR="00D54766" w:rsidRPr="00D54766" w:rsidRDefault="00D54766" w:rsidP="00D54766"/>
    <w:p w14:paraId="3FAF392B" w14:textId="77777777" w:rsidR="00D54766" w:rsidRDefault="00D54766" w:rsidP="00D54766">
      <w:pPr>
        <w:keepNext/>
        <w:jc w:val="center"/>
      </w:pPr>
      <w:r>
        <w:rPr>
          <w:noProof/>
        </w:rPr>
        <w:drawing>
          <wp:inline distT="0" distB="0" distL="0" distR="0" wp14:anchorId="03A6DE11" wp14:editId="33A1E714">
            <wp:extent cx="5730875" cy="829310"/>
            <wp:effectExtent l="0" t="0" r="3175" b="8890"/>
            <wp:docPr id="33" name="Picture 33" descr="https://i.gyazo.com/b7d4020d3d501c5256104b75931167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gyazo.com/b7d4020d3d501c5256104b75931167ab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E4177" w14:textId="78DB761E" w:rsidR="00D54766" w:rsidRDefault="00D54766" w:rsidP="00D54766">
      <w:pPr>
        <w:pStyle w:val="Caption"/>
        <w:jc w:val="center"/>
      </w:pPr>
      <w:bookmarkStart w:id="114" w:name="_Ref502959797"/>
      <w:bookmarkStart w:id="115" w:name="_Ref502959802"/>
      <w:bookmarkStart w:id="116" w:name="_Toc5029607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7DC6">
        <w:rPr>
          <w:noProof/>
        </w:rPr>
        <w:t>6</w:t>
      </w:r>
      <w:r>
        <w:fldChar w:fldCharType="end"/>
      </w:r>
      <w:bookmarkEnd w:id="115"/>
      <w:r>
        <w:t xml:space="preserve"> - Dados encriptados</w:t>
      </w:r>
      <w:bookmarkEnd w:id="114"/>
      <w:bookmarkEnd w:id="116"/>
    </w:p>
    <w:p w14:paraId="10689E96" w14:textId="015CBC89" w:rsidR="00D54766" w:rsidRDefault="00D54766" w:rsidP="00653980"/>
    <w:p w14:paraId="5DB997BA" w14:textId="77777777" w:rsidR="00D54766" w:rsidRDefault="00D54766" w:rsidP="00653980"/>
    <w:p w14:paraId="61DEAFFF" w14:textId="63E9C3DC" w:rsidR="00653980" w:rsidRDefault="00653980" w:rsidP="00653980"/>
    <w:p w14:paraId="20EF5F57" w14:textId="770712BA" w:rsidR="00653980" w:rsidRDefault="00653980" w:rsidP="00653980"/>
    <w:p w14:paraId="77C51CA3" w14:textId="482F14FE" w:rsidR="00653980" w:rsidRDefault="00653980" w:rsidP="00653980"/>
    <w:p w14:paraId="61E90E75" w14:textId="4FC988B6" w:rsidR="00653980" w:rsidRDefault="00653980" w:rsidP="00653980"/>
    <w:p w14:paraId="56D7A1B3" w14:textId="555AF967" w:rsidR="00653980" w:rsidRDefault="00653980" w:rsidP="00653980"/>
    <w:p w14:paraId="74AA99B9" w14:textId="0EABBCDE" w:rsidR="00653980" w:rsidRDefault="00653980" w:rsidP="00653980"/>
    <w:p w14:paraId="72193A77" w14:textId="1EC784F1" w:rsidR="00653980" w:rsidRDefault="00653980" w:rsidP="00653980"/>
    <w:p w14:paraId="480A9D9A" w14:textId="32E171B5" w:rsidR="00653980" w:rsidRDefault="00653980" w:rsidP="00653980"/>
    <w:p w14:paraId="67540054" w14:textId="2A0BDE46" w:rsidR="00653980" w:rsidRDefault="00653980" w:rsidP="00653980"/>
    <w:p w14:paraId="5C5DF417" w14:textId="32B2CF18" w:rsidR="00653980" w:rsidRDefault="00653980" w:rsidP="00653980"/>
    <w:p w14:paraId="667D940F" w14:textId="0DAA53BA" w:rsidR="00653980" w:rsidRDefault="00653980" w:rsidP="00653980"/>
    <w:p w14:paraId="358E6748" w14:textId="77777777" w:rsidR="00EE4A31" w:rsidRPr="00653980" w:rsidRDefault="00EE4A31" w:rsidP="00EE4A31">
      <w:pPr>
        <w:ind w:left="0"/>
      </w:pPr>
    </w:p>
    <w:p w14:paraId="2205E7D4" w14:textId="54C26D07" w:rsidR="00EE4A31" w:rsidRDefault="00411ABC" w:rsidP="009B24D0">
      <w:pPr>
        <w:pStyle w:val="Heading2"/>
        <w:numPr>
          <w:ilvl w:val="1"/>
          <w:numId w:val="6"/>
        </w:numPr>
      </w:pPr>
      <w:bookmarkStart w:id="117" w:name="_Toc502960650"/>
      <w:r>
        <w:t>REQ 2</w:t>
      </w:r>
      <w:r w:rsidR="00EA2B19">
        <w:t xml:space="preserve"> – </w:t>
      </w:r>
      <w:r w:rsidR="00217FE9">
        <w:t xml:space="preserve">Registo de dador em </w:t>
      </w:r>
      <w:proofErr w:type="spellStart"/>
      <w:r w:rsidR="00217FE9">
        <w:t>happy-hour</w:t>
      </w:r>
      <w:bookmarkEnd w:id="117"/>
      <w:proofErr w:type="spellEnd"/>
    </w:p>
    <w:p w14:paraId="55336664" w14:textId="77777777" w:rsidR="00EE4A31" w:rsidRDefault="00EE4A31" w:rsidP="009B24D0">
      <w:pPr>
        <w:pStyle w:val="Heading3"/>
        <w:numPr>
          <w:ilvl w:val="2"/>
          <w:numId w:val="6"/>
        </w:numPr>
      </w:pPr>
      <w:bookmarkStart w:id="118" w:name="_Toc502960651"/>
      <w:r>
        <w:t>Análise de requisitos</w:t>
      </w:r>
      <w:bookmarkEnd w:id="118"/>
    </w:p>
    <w:p w14:paraId="2FEBE631" w14:textId="77777777" w:rsidR="00EE4A31" w:rsidRDefault="00EE4A31" w:rsidP="00EE4A31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EE4A31" w14:paraId="7C87BDE9" w14:textId="77777777" w:rsidTr="00B110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07EAB3CE" w14:textId="77777777" w:rsidR="00EE4A31" w:rsidRPr="001151C7" w:rsidRDefault="00EE4A31" w:rsidP="00EE4A31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52009CAF" w14:textId="108CBB0D" w:rsidR="00EE4A31" w:rsidRDefault="00B7484A" w:rsidP="00EE4A31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2</w:t>
            </w:r>
          </w:p>
        </w:tc>
      </w:tr>
      <w:tr w:rsidR="001F016E" w14:paraId="4CCC446E" w14:textId="77777777" w:rsidTr="00B11020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E8D99C3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1950D371" w14:textId="0DE470B8" w:rsidR="001F016E" w:rsidRDefault="00217FE9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Registo do dador em </w:t>
            </w:r>
            <w:proofErr w:type="spellStart"/>
            <w:r w:rsidRPr="00217FE9">
              <w:rPr>
                <w:i/>
              </w:rPr>
              <w:t>happy-hour</w:t>
            </w:r>
            <w:proofErr w:type="spellEnd"/>
            <w:r>
              <w:t xml:space="preserve"> com match de fotografia do dador versus recetor</w:t>
            </w:r>
          </w:p>
        </w:tc>
      </w:tr>
      <w:tr w:rsidR="001F016E" w14:paraId="7D9BD572" w14:textId="77777777" w:rsidTr="00B11020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536A1A82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2887D24E" w14:textId="5160C9B7" w:rsidR="001F016E" w:rsidRDefault="00217FE9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Utente</w:t>
            </w:r>
            <w:r w:rsidR="001F016E">
              <w:t xml:space="preserve">, enquanto utilizador </w:t>
            </w:r>
            <w:r>
              <w:t xml:space="preserve">não </w:t>
            </w:r>
            <w:r w:rsidR="001F016E">
              <w:t>registado do sistema, pode</w:t>
            </w:r>
            <w:r>
              <w:t xml:space="preserve"> …</w:t>
            </w:r>
          </w:p>
        </w:tc>
      </w:tr>
    </w:tbl>
    <w:p w14:paraId="5E5871D2" w14:textId="77777777" w:rsidR="00EE4A31" w:rsidRDefault="00EE4A31" w:rsidP="00EE4A31"/>
    <w:p w14:paraId="3FAB71D8" w14:textId="77777777" w:rsidR="00217FE9" w:rsidRDefault="00217FE9" w:rsidP="00217FE9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17FE9" w14:paraId="45718F99" w14:textId="77777777" w:rsidTr="00D342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F3B387F" w14:textId="77777777" w:rsidR="00217FE9" w:rsidRDefault="00217FE9" w:rsidP="00D342ED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0DF32F7D" w14:textId="77777777" w:rsidR="00217FE9" w:rsidRDefault="00217FE9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217FE9" w14:paraId="2F37BC30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09EBB79" w14:textId="77777777" w:rsidR="00217FE9" w:rsidRPr="00217FE9" w:rsidRDefault="00217FE9" w:rsidP="00217FE9">
            <w:pPr>
              <w:pStyle w:val="ListParagraph"/>
              <w:numPr>
                <w:ilvl w:val="1"/>
                <w:numId w:val="11"/>
              </w:numPr>
              <w:spacing w:after="0"/>
            </w:pPr>
            <w:r>
              <w:rPr>
                <w:b w:val="0"/>
              </w:rPr>
              <w:t>–</w:t>
            </w:r>
          </w:p>
          <w:p w14:paraId="548AD118" w14:textId="77777777" w:rsidR="00217FE9" w:rsidRPr="00217FE9" w:rsidRDefault="00217FE9" w:rsidP="00217FE9">
            <w:pPr>
              <w:pStyle w:val="ListParagraph"/>
              <w:numPr>
                <w:ilvl w:val="1"/>
                <w:numId w:val="11"/>
              </w:numPr>
              <w:spacing w:after="0"/>
              <w:rPr>
                <w:b w:val="0"/>
              </w:rPr>
            </w:pPr>
            <w:r w:rsidRPr="00217FE9">
              <w:rPr>
                <w:b w:val="0"/>
              </w:rPr>
              <w:t xml:space="preserve">- </w:t>
            </w:r>
          </w:p>
        </w:tc>
        <w:tc>
          <w:tcPr>
            <w:tcW w:w="4675" w:type="dxa"/>
          </w:tcPr>
          <w:p w14:paraId="6C847223" w14:textId="77777777" w:rsidR="00217FE9" w:rsidRDefault="00217FE9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301BA28D" w14:textId="77777777" w:rsidR="00217FE9" w:rsidRDefault="00217FE9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– </w:t>
            </w:r>
          </w:p>
        </w:tc>
      </w:tr>
      <w:tr w:rsidR="00217FE9" w14:paraId="75F0E197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83B436D" w14:textId="77777777" w:rsidR="00217FE9" w:rsidRPr="00873462" w:rsidRDefault="00217FE9" w:rsidP="00D342ED">
            <w:pPr>
              <w:pStyle w:val="ListParagraph"/>
              <w:spacing w:after="0"/>
              <w:ind w:left="45"/>
              <w:rPr>
                <w:b w:val="0"/>
              </w:rPr>
            </w:pPr>
            <w:r>
              <w:rPr>
                <w:b w:val="0"/>
              </w:rPr>
              <w:t>Sem ação humana</w:t>
            </w:r>
          </w:p>
        </w:tc>
        <w:tc>
          <w:tcPr>
            <w:tcW w:w="4675" w:type="dxa"/>
          </w:tcPr>
          <w:p w14:paraId="649652BC" w14:textId="77777777" w:rsidR="00217FE9" w:rsidRDefault="00217FE9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Sem ação do sistema  </w:t>
            </w:r>
          </w:p>
        </w:tc>
      </w:tr>
    </w:tbl>
    <w:p w14:paraId="350B6241" w14:textId="77777777" w:rsidR="00217FE9" w:rsidRDefault="00217FE9" w:rsidP="00217FE9">
      <w:pPr>
        <w:ind w:left="0"/>
      </w:pPr>
    </w:p>
    <w:p w14:paraId="10C52FF5" w14:textId="77777777" w:rsidR="00217FE9" w:rsidRDefault="00217FE9" w:rsidP="00217FE9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217FE9" w14:paraId="6C2966E4" w14:textId="77777777" w:rsidTr="00D342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77CD8365" w14:textId="77777777" w:rsidR="00217FE9" w:rsidRDefault="00217FE9" w:rsidP="00D342ED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2236BF24" w14:textId="77777777" w:rsidR="00217FE9" w:rsidRDefault="00217FE9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294F8EE3" w14:textId="77777777" w:rsidR="00217FE9" w:rsidRDefault="00217FE9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217FE9" w14:paraId="68877737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0B5D1D29" w14:textId="77777777" w:rsidR="00217FE9" w:rsidRPr="000749A4" w:rsidRDefault="00217FE9" w:rsidP="00D342ED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0E3469C4" w14:textId="77777777" w:rsidR="00217FE9" w:rsidRPr="000749A4" w:rsidRDefault="00217FE9" w:rsidP="00D342ED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0BCA3CB4" w14:textId="77777777" w:rsidR="00217FE9" w:rsidRPr="000749A4" w:rsidRDefault="00217FE9" w:rsidP="00D342ED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2FF5712B" w14:textId="77777777" w:rsidR="00217FE9" w:rsidRDefault="00217FE9" w:rsidP="00217FE9">
      <w:pPr>
        <w:ind w:left="0"/>
      </w:pPr>
    </w:p>
    <w:p w14:paraId="7D293950" w14:textId="293E1BE7" w:rsidR="00EE4A31" w:rsidRDefault="00EE4A31" w:rsidP="00EE4A31">
      <w:pPr>
        <w:ind w:left="0"/>
      </w:pPr>
    </w:p>
    <w:p w14:paraId="4EC12C88" w14:textId="4E289B3C" w:rsidR="00217FE9" w:rsidRDefault="00217FE9" w:rsidP="00EE4A31">
      <w:pPr>
        <w:ind w:left="0"/>
      </w:pPr>
    </w:p>
    <w:p w14:paraId="06D838EC" w14:textId="2FE10D6C" w:rsidR="00217FE9" w:rsidRDefault="00217FE9" w:rsidP="00EE4A31">
      <w:pPr>
        <w:ind w:left="0"/>
      </w:pPr>
    </w:p>
    <w:p w14:paraId="67CCA693" w14:textId="022DCB75" w:rsidR="00217FE9" w:rsidRDefault="00217FE9" w:rsidP="00EE4A31">
      <w:pPr>
        <w:ind w:left="0"/>
      </w:pPr>
    </w:p>
    <w:p w14:paraId="31E30240" w14:textId="4521E5B9" w:rsidR="00217FE9" w:rsidRDefault="00217FE9" w:rsidP="00EE4A31">
      <w:pPr>
        <w:ind w:left="0"/>
      </w:pPr>
    </w:p>
    <w:p w14:paraId="4076D6B4" w14:textId="43082E28" w:rsidR="00217FE9" w:rsidRDefault="00217FE9" w:rsidP="00EE4A31">
      <w:pPr>
        <w:ind w:left="0"/>
      </w:pPr>
    </w:p>
    <w:p w14:paraId="2BDF9245" w14:textId="370478A3" w:rsidR="00217FE9" w:rsidRDefault="00217FE9" w:rsidP="00EE4A31">
      <w:pPr>
        <w:ind w:left="0"/>
      </w:pPr>
    </w:p>
    <w:p w14:paraId="4194CCB2" w14:textId="5BD177EB" w:rsidR="00217FE9" w:rsidRDefault="00217FE9" w:rsidP="00EE4A31">
      <w:pPr>
        <w:ind w:left="0"/>
      </w:pPr>
    </w:p>
    <w:p w14:paraId="0DF247CC" w14:textId="1189A790" w:rsidR="00217FE9" w:rsidRDefault="00217FE9" w:rsidP="00EE4A31">
      <w:pPr>
        <w:ind w:left="0"/>
      </w:pPr>
    </w:p>
    <w:p w14:paraId="68EE079E" w14:textId="3F98F583" w:rsidR="00217FE9" w:rsidRDefault="00217FE9" w:rsidP="00EE4A31">
      <w:pPr>
        <w:ind w:left="0"/>
      </w:pPr>
    </w:p>
    <w:p w14:paraId="6A0F70BD" w14:textId="50C94CBC" w:rsidR="00217FE9" w:rsidRDefault="00217FE9" w:rsidP="00EE4A31">
      <w:pPr>
        <w:ind w:left="0"/>
      </w:pPr>
    </w:p>
    <w:p w14:paraId="5591A74E" w14:textId="77777777" w:rsidR="00217FE9" w:rsidRPr="001151C7" w:rsidRDefault="00217FE9" w:rsidP="00EE4A31">
      <w:pPr>
        <w:ind w:left="0"/>
      </w:pPr>
    </w:p>
    <w:p w14:paraId="305EE10A" w14:textId="67926A23" w:rsidR="00EE4A31" w:rsidRDefault="00EE4A31" w:rsidP="009B24D0">
      <w:pPr>
        <w:pStyle w:val="Heading3"/>
        <w:numPr>
          <w:ilvl w:val="2"/>
          <w:numId w:val="6"/>
        </w:numPr>
      </w:pPr>
      <w:bookmarkStart w:id="119" w:name="_Toc502960652"/>
      <w:r>
        <w:t>Diagrama de sequência</w:t>
      </w:r>
      <w:bookmarkEnd w:id="119"/>
    </w:p>
    <w:p w14:paraId="4A6D19B3" w14:textId="03C888A5" w:rsidR="00217FE9" w:rsidRPr="00A25EC7" w:rsidRDefault="00217FE9" w:rsidP="00217FE9">
      <w:r>
        <w:t>&lt;Inserir diagrama de sequência e uma breve descrição&gt;</w:t>
      </w:r>
    </w:p>
    <w:p w14:paraId="2F8737DB" w14:textId="26663F0E" w:rsidR="001F016E" w:rsidRDefault="001F016E" w:rsidP="00EE4A31"/>
    <w:p w14:paraId="71614897" w14:textId="2AA2D61D" w:rsidR="00EE4A31" w:rsidRDefault="00EE4A31" w:rsidP="00EE4A31"/>
    <w:p w14:paraId="3C2ABB59" w14:textId="77777777" w:rsidR="00EE4A31" w:rsidRDefault="00EE4A31" w:rsidP="001F016E">
      <w:pPr>
        <w:ind w:left="0"/>
      </w:pPr>
    </w:p>
    <w:p w14:paraId="55643B83" w14:textId="68F316EB" w:rsidR="003510B3" w:rsidRDefault="00EE4A31" w:rsidP="009B24D0">
      <w:pPr>
        <w:pStyle w:val="Heading3"/>
        <w:numPr>
          <w:ilvl w:val="2"/>
          <w:numId w:val="7"/>
        </w:numPr>
      </w:pPr>
      <w:bookmarkStart w:id="120" w:name="_Toc502960653"/>
      <w:r>
        <w:t>Ilustração da funcionalidade</w:t>
      </w:r>
      <w:bookmarkEnd w:id="120"/>
    </w:p>
    <w:p w14:paraId="4718C861" w14:textId="77777777" w:rsidR="00217FE9" w:rsidRPr="00A25EC7" w:rsidRDefault="00217FE9" w:rsidP="00217FE9">
      <w:r>
        <w:t>&lt;Inserir excertos de código e uma breve descrição&gt;</w:t>
      </w:r>
    </w:p>
    <w:p w14:paraId="5EF160F0" w14:textId="6F6D6B6B" w:rsidR="00217FE9" w:rsidRPr="00A25EC7" w:rsidRDefault="00217FE9" w:rsidP="00217FE9">
      <w:r>
        <w:t xml:space="preserve">&lt;Inserir </w:t>
      </w:r>
      <w:proofErr w:type="spellStart"/>
      <w:r>
        <w:t>printscreens</w:t>
      </w:r>
      <w:proofErr w:type="spellEnd"/>
      <w:r>
        <w:t xml:space="preserve"> do </w:t>
      </w:r>
      <w:proofErr w:type="spellStart"/>
      <w:r>
        <w:t>iGAM</w:t>
      </w:r>
      <w:proofErr w:type="spellEnd"/>
      <w:r>
        <w:t>&gt;</w:t>
      </w:r>
    </w:p>
    <w:p w14:paraId="66AEDAE7" w14:textId="17F98EEE" w:rsidR="00653980" w:rsidRDefault="00653980" w:rsidP="00653980"/>
    <w:p w14:paraId="1384E1BF" w14:textId="0083C2DA" w:rsidR="00653980" w:rsidRDefault="00653980" w:rsidP="00653980"/>
    <w:p w14:paraId="10B27AB6" w14:textId="59C22188" w:rsidR="00653980" w:rsidRDefault="00653980" w:rsidP="00653980"/>
    <w:p w14:paraId="349EDAA9" w14:textId="25467838" w:rsidR="00653980" w:rsidRDefault="00653980" w:rsidP="00653980"/>
    <w:p w14:paraId="02CD7599" w14:textId="28707C7F" w:rsidR="00EA2B19" w:rsidRDefault="00EA2B19" w:rsidP="00EA2B19">
      <w:pPr>
        <w:ind w:left="0"/>
      </w:pPr>
    </w:p>
    <w:p w14:paraId="7E64DFC6" w14:textId="154ED97D" w:rsidR="00217FE9" w:rsidRDefault="00217FE9" w:rsidP="00EA2B19">
      <w:pPr>
        <w:ind w:left="0"/>
      </w:pPr>
    </w:p>
    <w:p w14:paraId="0CFA447D" w14:textId="2A0BD863" w:rsidR="00217FE9" w:rsidRDefault="00217FE9" w:rsidP="00EA2B19">
      <w:pPr>
        <w:ind w:left="0"/>
      </w:pPr>
    </w:p>
    <w:p w14:paraId="23790FE7" w14:textId="24C86973" w:rsidR="00217FE9" w:rsidRDefault="00217FE9" w:rsidP="00EA2B19">
      <w:pPr>
        <w:ind w:left="0"/>
      </w:pPr>
    </w:p>
    <w:p w14:paraId="378218AD" w14:textId="6AA58BD9" w:rsidR="00217FE9" w:rsidRDefault="00217FE9" w:rsidP="00EA2B19">
      <w:pPr>
        <w:ind w:left="0"/>
      </w:pPr>
    </w:p>
    <w:p w14:paraId="6BF2EFA7" w14:textId="51DE2BA6" w:rsidR="00217FE9" w:rsidRDefault="00217FE9" w:rsidP="00EA2B19">
      <w:pPr>
        <w:ind w:left="0"/>
      </w:pPr>
    </w:p>
    <w:p w14:paraId="533D5BD7" w14:textId="3BD4E7B1" w:rsidR="00217FE9" w:rsidRDefault="00217FE9" w:rsidP="00EA2B19">
      <w:pPr>
        <w:ind w:left="0"/>
      </w:pPr>
    </w:p>
    <w:p w14:paraId="71C94D03" w14:textId="2B8D5101" w:rsidR="00217FE9" w:rsidRDefault="00217FE9" w:rsidP="00EA2B19">
      <w:pPr>
        <w:ind w:left="0"/>
      </w:pPr>
    </w:p>
    <w:p w14:paraId="67694EDB" w14:textId="7050A3E8" w:rsidR="00217FE9" w:rsidRDefault="00217FE9" w:rsidP="00EA2B19">
      <w:pPr>
        <w:ind w:left="0"/>
      </w:pPr>
    </w:p>
    <w:p w14:paraId="60ACE90D" w14:textId="2C4AFF30" w:rsidR="00217FE9" w:rsidRDefault="00217FE9" w:rsidP="00EA2B19">
      <w:pPr>
        <w:ind w:left="0"/>
      </w:pPr>
    </w:p>
    <w:p w14:paraId="542CA176" w14:textId="6CF05AD4" w:rsidR="00217FE9" w:rsidRDefault="00217FE9" w:rsidP="00EA2B19">
      <w:pPr>
        <w:ind w:left="0"/>
      </w:pPr>
    </w:p>
    <w:p w14:paraId="5BD96EAD" w14:textId="1F3E15AA" w:rsidR="00217FE9" w:rsidRDefault="00217FE9" w:rsidP="00EA2B19">
      <w:pPr>
        <w:ind w:left="0"/>
      </w:pPr>
    </w:p>
    <w:p w14:paraId="2BD1E829" w14:textId="12BBFC14" w:rsidR="00217FE9" w:rsidRDefault="00217FE9" w:rsidP="00EA2B19">
      <w:pPr>
        <w:ind w:left="0"/>
      </w:pPr>
    </w:p>
    <w:p w14:paraId="50C24BB5" w14:textId="007DE8DC" w:rsidR="00217FE9" w:rsidRDefault="00217FE9" w:rsidP="00EA2B19">
      <w:pPr>
        <w:ind w:left="0"/>
      </w:pPr>
    </w:p>
    <w:p w14:paraId="795AF472" w14:textId="77777777" w:rsidR="00217FE9" w:rsidRPr="00653980" w:rsidRDefault="00217FE9" w:rsidP="00EA2B19">
      <w:pPr>
        <w:ind w:left="0"/>
      </w:pPr>
    </w:p>
    <w:p w14:paraId="473C71DE" w14:textId="1E2FCC4C" w:rsidR="00EE4A31" w:rsidRDefault="00411ABC" w:rsidP="009B24D0">
      <w:pPr>
        <w:pStyle w:val="Heading2"/>
        <w:numPr>
          <w:ilvl w:val="1"/>
          <w:numId w:val="6"/>
        </w:numPr>
      </w:pPr>
      <w:bookmarkStart w:id="121" w:name="_Toc502960654"/>
      <w:r>
        <w:lastRenderedPageBreak/>
        <w:t>REQ 3</w:t>
      </w:r>
      <w:r w:rsidR="000A4B61">
        <w:t xml:space="preserve"> – </w:t>
      </w:r>
      <w:r w:rsidR="00CE7FE6">
        <w:t>Estatística dadores</w:t>
      </w:r>
      <w:bookmarkEnd w:id="121"/>
    </w:p>
    <w:p w14:paraId="790AA26C" w14:textId="77777777" w:rsidR="00EE4A31" w:rsidRDefault="00EE4A31" w:rsidP="009B24D0">
      <w:pPr>
        <w:pStyle w:val="Heading3"/>
        <w:numPr>
          <w:ilvl w:val="2"/>
          <w:numId w:val="6"/>
        </w:numPr>
      </w:pPr>
      <w:bookmarkStart w:id="122" w:name="_Toc502960655"/>
      <w:r>
        <w:t>Análise de requisitos</w:t>
      </w:r>
      <w:bookmarkEnd w:id="122"/>
    </w:p>
    <w:p w14:paraId="28060A56" w14:textId="77777777" w:rsidR="00EE4A31" w:rsidRDefault="00EE4A31" w:rsidP="00EE4A31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EE4A31" w14:paraId="72D5171C" w14:textId="77777777" w:rsidTr="003C6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0AC75DE3" w14:textId="77777777" w:rsidR="00EE4A31" w:rsidRPr="001151C7" w:rsidRDefault="00EE4A31" w:rsidP="00EE4A31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1D697C5F" w14:textId="0151E5BE" w:rsidR="00EE4A31" w:rsidRDefault="00B7484A" w:rsidP="00EE4A31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3</w:t>
            </w:r>
          </w:p>
        </w:tc>
      </w:tr>
      <w:tr w:rsidR="001F016E" w14:paraId="30A43905" w14:textId="77777777" w:rsidTr="003C63E7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3E47BC3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1F6CEBF1" w14:textId="1DBF98C4" w:rsidR="001F016E" w:rsidRDefault="00CE7FE6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Estatística dadores – </w:t>
            </w:r>
            <w:proofErr w:type="spellStart"/>
            <w:r w:rsidRPr="00CE7FE6">
              <w:rPr>
                <w:i/>
              </w:rPr>
              <w:t>Activity</w:t>
            </w:r>
            <w:proofErr w:type="spellEnd"/>
            <w:r w:rsidRPr="00CE7FE6">
              <w:rPr>
                <w:i/>
              </w:rPr>
              <w:t xml:space="preserve"> </w:t>
            </w:r>
            <w:proofErr w:type="spellStart"/>
            <w:r w:rsidRPr="00CE7FE6">
              <w:rPr>
                <w:i/>
              </w:rPr>
              <w:t>report</w:t>
            </w:r>
            <w:proofErr w:type="spellEnd"/>
          </w:p>
        </w:tc>
      </w:tr>
      <w:tr w:rsidR="001F016E" w14:paraId="04723C13" w14:textId="77777777" w:rsidTr="003C63E7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272C3EB3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676E103F" w14:textId="145B8186" w:rsidR="001F016E" w:rsidRDefault="001F016E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</w:t>
            </w:r>
            <w:r w:rsidR="00CE7FE6">
              <w:t>Gestor</w:t>
            </w:r>
            <w:r>
              <w:t>, enquanto utilizador registado no sistema, pode aceder à secção “</w:t>
            </w:r>
            <w:r w:rsidR="00CE7FE6">
              <w:t>X</w:t>
            </w:r>
            <w:r>
              <w:t xml:space="preserve">” na sua página da </w:t>
            </w:r>
            <w:proofErr w:type="spellStart"/>
            <w:r>
              <w:t>iGAM</w:t>
            </w:r>
            <w:proofErr w:type="spellEnd"/>
            <w:r>
              <w:t xml:space="preserve"> para </w:t>
            </w:r>
            <w:r w:rsidR="00CE7FE6">
              <w:t>…</w:t>
            </w:r>
          </w:p>
        </w:tc>
      </w:tr>
    </w:tbl>
    <w:p w14:paraId="2D7749B2" w14:textId="77777777" w:rsidR="00EE4A31" w:rsidRDefault="00EE4A31" w:rsidP="00EE4A31"/>
    <w:p w14:paraId="04D01202" w14:textId="77777777" w:rsidR="00CE7FE6" w:rsidRDefault="00CE7FE6" w:rsidP="00CE7FE6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E7FE6" w14:paraId="6EF40FAA" w14:textId="77777777" w:rsidTr="00D342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D4F7F43" w14:textId="77777777" w:rsidR="00CE7FE6" w:rsidRDefault="00CE7FE6" w:rsidP="00D342ED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2DD21172" w14:textId="77777777" w:rsidR="00CE7FE6" w:rsidRDefault="00CE7FE6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CE7FE6" w14:paraId="12C4914F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409D104" w14:textId="77777777" w:rsidR="00CE7FE6" w:rsidRPr="00217FE9" w:rsidRDefault="00CE7FE6" w:rsidP="00CE7FE6">
            <w:pPr>
              <w:pStyle w:val="ListParagraph"/>
              <w:numPr>
                <w:ilvl w:val="1"/>
                <w:numId w:val="12"/>
              </w:numPr>
              <w:spacing w:after="0"/>
            </w:pPr>
            <w:r>
              <w:rPr>
                <w:b w:val="0"/>
              </w:rPr>
              <w:t>–</w:t>
            </w:r>
          </w:p>
          <w:p w14:paraId="27A43B6E" w14:textId="77777777" w:rsidR="00CE7FE6" w:rsidRPr="00217FE9" w:rsidRDefault="00CE7FE6" w:rsidP="00CE7FE6">
            <w:pPr>
              <w:pStyle w:val="ListParagraph"/>
              <w:numPr>
                <w:ilvl w:val="1"/>
                <w:numId w:val="12"/>
              </w:numPr>
              <w:spacing w:after="0"/>
              <w:rPr>
                <w:b w:val="0"/>
              </w:rPr>
            </w:pPr>
            <w:r w:rsidRPr="00217FE9">
              <w:rPr>
                <w:b w:val="0"/>
              </w:rPr>
              <w:t xml:space="preserve">- </w:t>
            </w:r>
          </w:p>
        </w:tc>
        <w:tc>
          <w:tcPr>
            <w:tcW w:w="4675" w:type="dxa"/>
          </w:tcPr>
          <w:p w14:paraId="6288AE8B" w14:textId="77777777" w:rsidR="00CE7FE6" w:rsidRDefault="00CE7FE6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309D048E" w14:textId="77777777" w:rsidR="00CE7FE6" w:rsidRDefault="00CE7FE6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– </w:t>
            </w:r>
          </w:p>
        </w:tc>
      </w:tr>
      <w:tr w:rsidR="00CE7FE6" w14:paraId="58331393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A072F63" w14:textId="77777777" w:rsidR="00CE7FE6" w:rsidRPr="00873462" w:rsidRDefault="00CE7FE6" w:rsidP="00D342ED">
            <w:pPr>
              <w:pStyle w:val="ListParagraph"/>
              <w:spacing w:after="0"/>
              <w:ind w:left="45"/>
              <w:rPr>
                <w:b w:val="0"/>
              </w:rPr>
            </w:pPr>
            <w:r>
              <w:rPr>
                <w:b w:val="0"/>
              </w:rPr>
              <w:t>Sem ação humana</w:t>
            </w:r>
          </w:p>
        </w:tc>
        <w:tc>
          <w:tcPr>
            <w:tcW w:w="4675" w:type="dxa"/>
          </w:tcPr>
          <w:p w14:paraId="20B19879" w14:textId="77777777" w:rsidR="00CE7FE6" w:rsidRDefault="00CE7FE6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Sem ação do sistema  </w:t>
            </w:r>
          </w:p>
        </w:tc>
      </w:tr>
    </w:tbl>
    <w:p w14:paraId="3A82E264" w14:textId="77777777" w:rsidR="00CE7FE6" w:rsidRDefault="00CE7FE6" w:rsidP="00CE7FE6">
      <w:pPr>
        <w:ind w:left="0"/>
      </w:pPr>
    </w:p>
    <w:p w14:paraId="4A33F70F" w14:textId="77777777" w:rsidR="00CE7FE6" w:rsidRDefault="00CE7FE6" w:rsidP="00CE7FE6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CE7FE6" w14:paraId="1F0A14C1" w14:textId="77777777" w:rsidTr="00D342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4699E765" w14:textId="77777777" w:rsidR="00CE7FE6" w:rsidRDefault="00CE7FE6" w:rsidP="00D342ED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194EEB94" w14:textId="77777777" w:rsidR="00CE7FE6" w:rsidRDefault="00CE7FE6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03B05719" w14:textId="77777777" w:rsidR="00CE7FE6" w:rsidRDefault="00CE7FE6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CE7FE6" w14:paraId="60AEACDE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60CAEC34" w14:textId="77777777" w:rsidR="00CE7FE6" w:rsidRPr="000749A4" w:rsidRDefault="00CE7FE6" w:rsidP="00D342ED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63D47AA7" w14:textId="77777777" w:rsidR="00CE7FE6" w:rsidRPr="000749A4" w:rsidRDefault="00CE7FE6" w:rsidP="00D342ED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69724ADB" w14:textId="77777777" w:rsidR="00CE7FE6" w:rsidRPr="000749A4" w:rsidRDefault="00CE7FE6" w:rsidP="00D342ED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487CE1E5" w14:textId="0C48001D" w:rsidR="00EE4A31" w:rsidRDefault="00EE4A31" w:rsidP="00EE4A31">
      <w:pPr>
        <w:ind w:left="0"/>
      </w:pPr>
    </w:p>
    <w:p w14:paraId="413904E5" w14:textId="6060D095" w:rsidR="00CE7FE6" w:rsidRDefault="00CE7FE6" w:rsidP="00EE4A31">
      <w:pPr>
        <w:ind w:left="0"/>
      </w:pPr>
    </w:p>
    <w:p w14:paraId="7D2EC708" w14:textId="5B0E8541" w:rsidR="00CE7FE6" w:rsidRDefault="00CE7FE6" w:rsidP="00EE4A31">
      <w:pPr>
        <w:ind w:left="0"/>
      </w:pPr>
    </w:p>
    <w:p w14:paraId="571AE41B" w14:textId="54B4C3FB" w:rsidR="00CE7FE6" w:rsidRDefault="00CE7FE6" w:rsidP="00EE4A31">
      <w:pPr>
        <w:ind w:left="0"/>
      </w:pPr>
    </w:p>
    <w:p w14:paraId="35CF4F39" w14:textId="3700F476" w:rsidR="00CE7FE6" w:rsidRDefault="00CE7FE6" w:rsidP="00EE4A31">
      <w:pPr>
        <w:ind w:left="0"/>
      </w:pPr>
    </w:p>
    <w:p w14:paraId="3AAF1601" w14:textId="1ECD1344" w:rsidR="00CE7FE6" w:rsidRDefault="00CE7FE6" w:rsidP="00EE4A31">
      <w:pPr>
        <w:ind w:left="0"/>
      </w:pPr>
    </w:p>
    <w:p w14:paraId="3C68CEC7" w14:textId="119B15FD" w:rsidR="00CE7FE6" w:rsidRDefault="00CE7FE6" w:rsidP="00EE4A31">
      <w:pPr>
        <w:ind w:left="0"/>
      </w:pPr>
    </w:p>
    <w:p w14:paraId="05A736D2" w14:textId="6DDBBCBA" w:rsidR="00CE7FE6" w:rsidRDefault="00CE7FE6" w:rsidP="00EE4A31">
      <w:pPr>
        <w:ind w:left="0"/>
      </w:pPr>
    </w:p>
    <w:p w14:paraId="21E41F30" w14:textId="12695DE5" w:rsidR="00CE7FE6" w:rsidRDefault="00CE7FE6" w:rsidP="00EE4A31">
      <w:pPr>
        <w:ind w:left="0"/>
      </w:pPr>
    </w:p>
    <w:p w14:paraId="6F43C87F" w14:textId="4FB8109A" w:rsidR="00CE7FE6" w:rsidRDefault="00CE7FE6" w:rsidP="00EE4A31">
      <w:pPr>
        <w:ind w:left="0"/>
      </w:pPr>
    </w:p>
    <w:p w14:paraId="6361CEB7" w14:textId="62144DC4" w:rsidR="00CE7FE6" w:rsidRDefault="00CE7FE6" w:rsidP="00EE4A31">
      <w:pPr>
        <w:ind w:left="0"/>
      </w:pPr>
    </w:p>
    <w:p w14:paraId="3FF83A96" w14:textId="1AC34415" w:rsidR="00CE7FE6" w:rsidRDefault="00CE7FE6" w:rsidP="00EE4A31">
      <w:pPr>
        <w:ind w:left="0"/>
      </w:pPr>
    </w:p>
    <w:p w14:paraId="50179EC9" w14:textId="77777777" w:rsidR="00CE7FE6" w:rsidRPr="001151C7" w:rsidRDefault="00CE7FE6" w:rsidP="00EE4A31">
      <w:pPr>
        <w:ind w:left="0"/>
      </w:pPr>
    </w:p>
    <w:p w14:paraId="13B97292" w14:textId="25928A1A" w:rsidR="00EA2B19" w:rsidRDefault="00EE4A31" w:rsidP="009B24D0">
      <w:pPr>
        <w:pStyle w:val="Heading3"/>
        <w:numPr>
          <w:ilvl w:val="2"/>
          <w:numId w:val="7"/>
        </w:numPr>
      </w:pPr>
      <w:bookmarkStart w:id="123" w:name="_Toc502960656"/>
      <w:r>
        <w:lastRenderedPageBreak/>
        <w:t>Ilustração da funcionalidade</w:t>
      </w:r>
      <w:bookmarkEnd w:id="123"/>
    </w:p>
    <w:p w14:paraId="184B438E" w14:textId="77777777" w:rsidR="00CE7FE6" w:rsidRDefault="00CE7FE6" w:rsidP="007B224B">
      <w:pPr>
        <w:ind w:left="0"/>
      </w:pPr>
    </w:p>
    <w:p w14:paraId="2505BA61" w14:textId="77777777" w:rsidR="00CE7FE6" w:rsidRPr="00A25EC7" w:rsidRDefault="00CE7FE6" w:rsidP="00CE7FE6">
      <w:r>
        <w:t xml:space="preserve">&lt;Inserir </w:t>
      </w:r>
      <w:proofErr w:type="spellStart"/>
      <w:r>
        <w:t>printscreens</w:t>
      </w:r>
      <w:proofErr w:type="spellEnd"/>
      <w:r>
        <w:t xml:space="preserve"> do </w:t>
      </w:r>
      <w:proofErr w:type="spellStart"/>
      <w:r>
        <w:t>iGAM</w:t>
      </w:r>
      <w:proofErr w:type="spellEnd"/>
      <w:r>
        <w:t>&gt;</w:t>
      </w:r>
    </w:p>
    <w:p w14:paraId="187E43F0" w14:textId="77777777" w:rsidR="00CE7FE6" w:rsidRDefault="00CE7FE6" w:rsidP="007B224B">
      <w:pPr>
        <w:ind w:left="0"/>
      </w:pPr>
    </w:p>
    <w:p w14:paraId="23283744" w14:textId="77777777" w:rsidR="00CE7FE6" w:rsidRDefault="00CE7FE6" w:rsidP="007B224B">
      <w:pPr>
        <w:ind w:left="0"/>
      </w:pPr>
    </w:p>
    <w:p w14:paraId="1573EED1" w14:textId="77777777" w:rsidR="00CE7FE6" w:rsidRDefault="00CE7FE6" w:rsidP="007B224B">
      <w:pPr>
        <w:ind w:left="0"/>
      </w:pPr>
    </w:p>
    <w:p w14:paraId="4584DBFB" w14:textId="77777777" w:rsidR="00CE7FE6" w:rsidRDefault="00CE7FE6" w:rsidP="007B224B">
      <w:pPr>
        <w:ind w:left="0"/>
      </w:pPr>
    </w:p>
    <w:p w14:paraId="0629E9EC" w14:textId="77777777" w:rsidR="00CE7FE6" w:rsidRDefault="00CE7FE6" w:rsidP="007B224B">
      <w:pPr>
        <w:ind w:left="0"/>
      </w:pPr>
    </w:p>
    <w:p w14:paraId="114BFA5C" w14:textId="77777777" w:rsidR="00CE7FE6" w:rsidRDefault="00CE7FE6" w:rsidP="007B224B">
      <w:pPr>
        <w:ind w:left="0"/>
      </w:pPr>
    </w:p>
    <w:p w14:paraId="51EC3BD7" w14:textId="77777777" w:rsidR="00CE7FE6" w:rsidRDefault="00CE7FE6" w:rsidP="007B224B">
      <w:pPr>
        <w:ind w:left="0"/>
      </w:pPr>
    </w:p>
    <w:p w14:paraId="213B41B2" w14:textId="77777777" w:rsidR="00CE7FE6" w:rsidRDefault="00CE7FE6" w:rsidP="007B224B">
      <w:pPr>
        <w:ind w:left="0"/>
      </w:pPr>
    </w:p>
    <w:p w14:paraId="1DACFFB0" w14:textId="77777777" w:rsidR="00CE7FE6" w:rsidRDefault="00CE7FE6" w:rsidP="007B224B">
      <w:pPr>
        <w:ind w:left="0"/>
      </w:pPr>
    </w:p>
    <w:p w14:paraId="3AE81790" w14:textId="77777777" w:rsidR="00CE7FE6" w:rsidRDefault="00CE7FE6" w:rsidP="007B224B">
      <w:pPr>
        <w:ind w:left="0"/>
      </w:pPr>
    </w:p>
    <w:p w14:paraId="43AEFDEA" w14:textId="4A493505" w:rsidR="006524FB" w:rsidRDefault="006524FB" w:rsidP="007B224B">
      <w:pPr>
        <w:ind w:left="0"/>
      </w:pPr>
    </w:p>
    <w:p w14:paraId="7583D123" w14:textId="117B9E85" w:rsidR="00CE7FE6" w:rsidRDefault="00CE7FE6" w:rsidP="007B224B">
      <w:pPr>
        <w:ind w:left="0"/>
      </w:pPr>
    </w:p>
    <w:p w14:paraId="4E7D1B59" w14:textId="56FD5C93" w:rsidR="00CE7FE6" w:rsidRDefault="00CE7FE6" w:rsidP="007B224B">
      <w:pPr>
        <w:ind w:left="0"/>
      </w:pPr>
    </w:p>
    <w:p w14:paraId="50D55901" w14:textId="169929D9" w:rsidR="00CE7FE6" w:rsidRDefault="00CE7FE6" w:rsidP="007B224B">
      <w:pPr>
        <w:ind w:left="0"/>
      </w:pPr>
    </w:p>
    <w:p w14:paraId="0CE72434" w14:textId="4005DD8A" w:rsidR="00CE7FE6" w:rsidRDefault="00CE7FE6" w:rsidP="007B224B">
      <w:pPr>
        <w:ind w:left="0"/>
      </w:pPr>
    </w:p>
    <w:p w14:paraId="3C10D804" w14:textId="5C3D88AF" w:rsidR="00CE7FE6" w:rsidRDefault="00CE7FE6" w:rsidP="007B224B">
      <w:pPr>
        <w:ind w:left="0"/>
      </w:pPr>
    </w:p>
    <w:p w14:paraId="3FB19005" w14:textId="2CE0F5A0" w:rsidR="00CE7FE6" w:rsidRDefault="00CE7FE6" w:rsidP="007B224B">
      <w:pPr>
        <w:ind w:left="0"/>
      </w:pPr>
    </w:p>
    <w:p w14:paraId="4D3BD7BC" w14:textId="3A61AD25" w:rsidR="00CE7FE6" w:rsidRDefault="00CE7FE6" w:rsidP="007B224B">
      <w:pPr>
        <w:ind w:left="0"/>
      </w:pPr>
    </w:p>
    <w:p w14:paraId="503C2C99" w14:textId="4B8C1CBB" w:rsidR="00CE7FE6" w:rsidRDefault="00CE7FE6" w:rsidP="007B224B">
      <w:pPr>
        <w:ind w:left="0"/>
      </w:pPr>
    </w:p>
    <w:p w14:paraId="59370660" w14:textId="204A8A79" w:rsidR="00CE7FE6" w:rsidRDefault="00CE7FE6" w:rsidP="007B224B">
      <w:pPr>
        <w:ind w:left="0"/>
      </w:pPr>
    </w:p>
    <w:p w14:paraId="66AF0D03" w14:textId="25E17D21" w:rsidR="00CE2093" w:rsidRDefault="00CE2093" w:rsidP="007B224B">
      <w:pPr>
        <w:ind w:left="0"/>
      </w:pPr>
    </w:p>
    <w:p w14:paraId="568A2A56" w14:textId="12588DC7" w:rsidR="00CE2093" w:rsidRDefault="00CE2093" w:rsidP="007B224B">
      <w:pPr>
        <w:ind w:left="0"/>
      </w:pPr>
    </w:p>
    <w:p w14:paraId="6A43B39A" w14:textId="06A9BC6B" w:rsidR="00CE2093" w:rsidRDefault="00CE2093" w:rsidP="007B224B">
      <w:pPr>
        <w:ind w:left="0"/>
      </w:pPr>
    </w:p>
    <w:p w14:paraId="24B08F73" w14:textId="77777777" w:rsidR="00CE2093" w:rsidRDefault="00CE2093" w:rsidP="007B224B">
      <w:pPr>
        <w:ind w:left="0"/>
      </w:pPr>
    </w:p>
    <w:p w14:paraId="476E07CD" w14:textId="251F55CA" w:rsidR="00CE7FE6" w:rsidRDefault="00CE7FE6" w:rsidP="007B224B">
      <w:pPr>
        <w:ind w:left="0"/>
      </w:pPr>
    </w:p>
    <w:p w14:paraId="3E2AE4E0" w14:textId="77777777" w:rsidR="00CE7FE6" w:rsidRPr="00EA2B19" w:rsidRDefault="00CE7FE6" w:rsidP="007B224B">
      <w:pPr>
        <w:ind w:left="0"/>
      </w:pPr>
    </w:p>
    <w:p w14:paraId="25C8CAC8" w14:textId="4CFBB0EC" w:rsidR="00625EF7" w:rsidRDefault="00411ABC" w:rsidP="009B24D0">
      <w:pPr>
        <w:pStyle w:val="Heading2"/>
        <w:numPr>
          <w:ilvl w:val="1"/>
          <w:numId w:val="6"/>
        </w:numPr>
      </w:pPr>
      <w:bookmarkStart w:id="124" w:name="_Toc502960657"/>
      <w:r>
        <w:lastRenderedPageBreak/>
        <w:t>REQ 4</w:t>
      </w:r>
      <w:r w:rsidR="000A4B61">
        <w:t xml:space="preserve"> – </w:t>
      </w:r>
      <w:proofErr w:type="spellStart"/>
      <w:r w:rsidR="00CE2093">
        <w:t>Chatbot</w:t>
      </w:r>
      <w:proofErr w:type="spellEnd"/>
      <w:r w:rsidR="00CE2093">
        <w:t>: Esclarecimento de dúvidas</w:t>
      </w:r>
      <w:bookmarkEnd w:id="124"/>
    </w:p>
    <w:p w14:paraId="2944BF9C" w14:textId="77777777" w:rsidR="00625EF7" w:rsidRDefault="00625EF7" w:rsidP="009B24D0">
      <w:pPr>
        <w:pStyle w:val="Heading3"/>
        <w:numPr>
          <w:ilvl w:val="2"/>
          <w:numId w:val="6"/>
        </w:numPr>
      </w:pPr>
      <w:bookmarkStart w:id="125" w:name="_Toc502960658"/>
      <w:r>
        <w:t>Análise de requisitos</w:t>
      </w:r>
      <w:bookmarkEnd w:id="125"/>
    </w:p>
    <w:p w14:paraId="4D779771" w14:textId="77777777" w:rsidR="00625EF7" w:rsidRDefault="00625EF7" w:rsidP="00625EF7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1D5405" w14:paraId="708DF261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FB00F95" w14:textId="77777777" w:rsidR="001D5405" w:rsidRPr="001151C7" w:rsidRDefault="001D540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3052B8F2" w14:textId="77777777" w:rsidR="001D5405" w:rsidRDefault="001D5405" w:rsidP="008F20FF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4</w:t>
            </w:r>
          </w:p>
        </w:tc>
      </w:tr>
      <w:tr w:rsidR="001D5405" w14:paraId="769D971D" w14:textId="77777777" w:rsidTr="008F20F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098649C" w14:textId="77777777" w:rsidR="001D5405" w:rsidRPr="001151C7" w:rsidRDefault="001D540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41586168" w14:textId="77777777" w:rsidR="001D5405" w:rsidRDefault="001D540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Chatbot</w:t>
            </w:r>
            <w:proofErr w:type="spellEnd"/>
            <w:r>
              <w:t xml:space="preserve"> – Esclarecimento de dúvidas ao utente</w:t>
            </w:r>
          </w:p>
        </w:tc>
      </w:tr>
      <w:tr w:rsidR="001D5405" w14:paraId="5E9FC861" w14:textId="77777777" w:rsidTr="008F20FF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6BB268E" w14:textId="77777777" w:rsidR="001D5405" w:rsidRPr="001151C7" w:rsidRDefault="001D540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24C2C22C" w14:textId="77777777" w:rsidR="001D5405" w:rsidRDefault="001D5405" w:rsidP="008F20FF">
            <w:pPr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Utente, enquanto utilizador não registado no sistema, pretende aceder a uma plataforma de troca de mensagens para esclarecer dúvidas relacionadas com a idade que necessita de ter para ser dador, assim como a quantia monetária que pode angariar caso seja efetivamente um dador</w:t>
            </w:r>
          </w:p>
        </w:tc>
      </w:tr>
    </w:tbl>
    <w:p w14:paraId="32D72C7F" w14:textId="77777777" w:rsidR="001D5405" w:rsidRDefault="001D5405" w:rsidP="001D5405"/>
    <w:p w14:paraId="03D2D643" w14:textId="77777777" w:rsidR="001D5405" w:rsidRDefault="001D5405" w:rsidP="001D540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D5405" w14:paraId="00109C9A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A727ED0" w14:textId="77777777" w:rsidR="001D5405" w:rsidRDefault="001D5405" w:rsidP="008F20FF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2577CD6D" w14:textId="77777777" w:rsidR="001D5405" w:rsidRDefault="001D540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1D5405" w14:paraId="654E9367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85476CC" w14:textId="77777777" w:rsidR="001D5405" w:rsidRPr="00873462" w:rsidRDefault="001D5405" w:rsidP="008F20FF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acede à plataforma de troca de mensagens</w:t>
            </w:r>
          </w:p>
        </w:tc>
        <w:tc>
          <w:tcPr>
            <w:tcW w:w="4675" w:type="dxa"/>
          </w:tcPr>
          <w:p w14:paraId="7B5E2216" w14:textId="77777777" w:rsidR="001D5405" w:rsidRDefault="001D5405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Sem nada a registar</w:t>
            </w:r>
          </w:p>
        </w:tc>
      </w:tr>
      <w:tr w:rsidR="001D5405" w14:paraId="2E1663E5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279D653" w14:textId="77777777" w:rsidR="001D5405" w:rsidRPr="00873462" w:rsidRDefault="001D5405" w:rsidP="008F20FF">
            <w:pPr>
              <w:pStyle w:val="ListParagraph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digita “Que idade preciso de ter para ser dador?”</w:t>
            </w:r>
          </w:p>
        </w:tc>
        <w:tc>
          <w:tcPr>
            <w:tcW w:w="4675" w:type="dxa"/>
          </w:tcPr>
          <w:p w14:paraId="671FE3F3" w14:textId="77777777" w:rsidR="001D5405" w:rsidRDefault="001D5405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2.1- 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MessagesController</w:t>
            </w:r>
            <w:proofErr w:type="spellEnd"/>
            <w:r>
              <w:t>” cria uma nova instância do “</w:t>
            </w:r>
            <w:proofErr w:type="spellStart"/>
            <w:r>
              <w:t>RootDialog</w:t>
            </w:r>
            <w:proofErr w:type="spellEnd"/>
            <w:r>
              <w:t>”</w:t>
            </w:r>
          </w:p>
          <w:p w14:paraId="4D78CB27" w14:textId="77777777" w:rsidR="001D5405" w:rsidRDefault="001D5405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– A </w:t>
            </w:r>
            <w:proofErr w:type="spellStart"/>
            <w:r>
              <w:t>Task</w:t>
            </w:r>
            <w:proofErr w:type="spellEnd"/>
            <w:r>
              <w:t xml:space="preserve"> “</w:t>
            </w:r>
            <w:proofErr w:type="spellStart"/>
            <w:r>
              <w:t>EsclarecerDuvidasIdade</w:t>
            </w:r>
            <w:proofErr w:type="spellEnd"/>
            <w:r>
              <w:t xml:space="preserve">” é ativada por intermédio da </w:t>
            </w:r>
            <w:proofErr w:type="spellStart"/>
            <w:r>
              <w:t>LuisIntent</w:t>
            </w:r>
            <w:proofErr w:type="spellEnd"/>
            <w:r>
              <w:t>(“</w:t>
            </w:r>
            <w:proofErr w:type="spellStart"/>
            <w:r>
              <w:t>EsclarecerDuvidasIdade</w:t>
            </w:r>
            <w:proofErr w:type="spellEnd"/>
            <w:r>
              <w:t>”) e é retornado de forma assíncrona uma resposta para o Utente</w:t>
            </w:r>
          </w:p>
        </w:tc>
      </w:tr>
    </w:tbl>
    <w:p w14:paraId="2C032208" w14:textId="77777777" w:rsidR="001D5405" w:rsidRDefault="001D5405" w:rsidP="001D5405">
      <w:pPr>
        <w:ind w:left="0"/>
      </w:pPr>
    </w:p>
    <w:p w14:paraId="0F3D5E95" w14:textId="77777777" w:rsidR="001D5405" w:rsidRDefault="001D5405" w:rsidP="001D5405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1D5405" w14:paraId="12B0566A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40622D28" w14:textId="77777777" w:rsidR="001D5405" w:rsidRDefault="001D5405" w:rsidP="008F20FF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116B25C2" w14:textId="77777777" w:rsidR="001D5405" w:rsidRDefault="001D540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56944F3A" w14:textId="77777777" w:rsidR="001D5405" w:rsidRDefault="001D540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1D5405" w14:paraId="4C32B295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1EFDB08" w14:textId="77777777" w:rsidR="001D5405" w:rsidRPr="000749A4" w:rsidRDefault="001D5405" w:rsidP="008F20FF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39B27010" w14:textId="77777777" w:rsidR="001D5405" w:rsidRPr="000749A4" w:rsidRDefault="001D5405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0D81EB75" w14:textId="77777777" w:rsidR="001D5405" w:rsidRPr="000749A4" w:rsidRDefault="001D5405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4FF9D81E" w14:textId="77777777" w:rsidR="001D5405" w:rsidRDefault="001D5405" w:rsidP="001D5405">
      <w:pPr>
        <w:ind w:left="0"/>
      </w:pPr>
    </w:p>
    <w:p w14:paraId="3EE4D682" w14:textId="77777777" w:rsidR="001D5405" w:rsidRDefault="001D5405" w:rsidP="001D5405">
      <w:pPr>
        <w:ind w:left="0"/>
      </w:pPr>
    </w:p>
    <w:p w14:paraId="15C9FFBA" w14:textId="77777777" w:rsidR="00CE2093" w:rsidRDefault="00CE2093" w:rsidP="00CE2093">
      <w:pPr>
        <w:ind w:left="0"/>
      </w:pPr>
    </w:p>
    <w:p w14:paraId="01643BAB" w14:textId="77777777" w:rsidR="00CE2093" w:rsidRDefault="00CE2093" w:rsidP="00CE2093">
      <w:pPr>
        <w:ind w:left="0"/>
      </w:pPr>
    </w:p>
    <w:p w14:paraId="7D51D254" w14:textId="77777777" w:rsidR="00CE2093" w:rsidRDefault="00CE2093" w:rsidP="00CE2093">
      <w:pPr>
        <w:ind w:left="0"/>
      </w:pPr>
    </w:p>
    <w:p w14:paraId="46FEDE19" w14:textId="77777777" w:rsidR="00CE2093" w:rsidRDefault="00CE2093" w:rsidP="00CE2093">
      <w:pPr>
        <w:ind w:left="0"/>
      </w:pPr>
    </w:p>
    <w:p w14:paraId="3A9B3495" w14:textId="77777777" w:rsidR="00CE2093" w:rsidRDefault="00CE2093" w:rsidP="00CE2093">
      <w:pPr>
        <w:ind w:left="0"/>
      </w:pPr>
    </w:p>
    <w:p w14:paraId="0B905D10" w14:textId="77777777" w:rsidR="00CE2093" w:rsidRDefault="00CE2093" w:rsidP="001D5405">
      <w:pPr>
        <w:ind w:left="0"/>
      </w:pPr>
    </w:p>
    <w:p w14:paraId="3C4ED9D2" w14:textId="77777777" w:rsidR="00CE2093" w:rsidRDefault="00CE2093" w:rsidP="00CE2093"/>
    <w:p w14:paraId="3807312B" w14:textId="77777777" w:rsidR="00CE2093" w:rsidRDefault="00CE2093" w:rsidP="00CE2093">
      <w:pPr>
        <w:ind w:left="0"/>
      </w:pPr>
    </w:p>
    <w:p w14:paraId="06F61D56" w14:textId="77777777" w:rsidR="00CE2093" w:rsidRDefault="00CE2093" w:rsidP="00CE2093">
      <w:pPr>
        <w:pStyle w:val="Heading3"/>
        <w:numPr>
          <w:ilvl w:val="2"/>
          <w:numId w:val="7"/>
        </w:numPr>
      </w:pPr>
      <w:bookmarkStart w:id="126" w:name="_Toc502960659"/>
      <w:r>
        <w:lastRenderedPageBreak/>
        <w:t>Ilustração da funcionalidade</w:t>
      </w:r>
      <w:bookmarkEnd w:id="126"/>
    </w:p>
    <w:p w14:paraId="2AD01022" w14:textId="651F3487" w:rsidR="00CE2093" w:rsidRPr="00A25EC7" w:rsidRDefault="001D5405" w:rsidP="00CE2093">
      <w:r>
        <w:rPr>
          <w:noProof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792EFF79" wp14:editId="10A5596E">
                <wp:simplePos x="0" y="0"/>
                <wp:positionH relativeFrom="column">
                  <wp:posOffset>-243068</wp:posOffset>
                </wp:positionH>
                <wp:positionV relativeFrom="paragraph">
                  <wp:posOffset>240970</wp:posOffset>
                </wp:positionV>
                <wp:extent cx="6598920" cy="2510790"/>
                <wp:effectExtent l="0" t="0" r="0" b="3810"/>
                <wp:wrapTight wrapText="bothSides">
                  <wp:wrapPolygon edited="0">
                    <wp:start x="0" y="0"/>
                    <wp:lineTo x="0" y="21469"/>
                    <wp:lineTo x="21513" y="21469"/>
                    <wp:lineTo x="21513" y="0"/>
                    <wp:lineTo x="0" y="0"/>
                  </wp:wrapPolygon>
                </wp:wrapTight>
                <wp:docPr id="31" name="Grupo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8920" cy="2510790"/>
                          <a:chOff x="0" y="0"/>
                          <a:chExt cx="6598920" cy="2510790"/>
                        </a:xfrm>
                      </wpg:grpSpPr>
                      <pic:pic xmlns:pic="http://schemas.openxmlformats.org/drawingml/2006/picture">
                        <pic:nvPicPr>
                          <pic:cNvPr id="15" name="Imagem 15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8920" cy="2193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Caixa de texto 28"/>
                        <wps:cNvSpPr txBox="1"/>
                        <wps:spPr>
                          <a:xfrm>
                            <a:off x="0" y="2251075"/>
                            <a:ext cx="6598920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49F68A" w14:textId="40F46BDF" w:rsidR="002935F3" w:rsidRPr="00D47090" w:rsidRDefault="002935F3" w:rsidP="001D5405">
                              <w:pPr>
                                <w:pStyle w:val="Caption"/>
                                <w:jc w:val="center"/>
                                <w:rPr>
                                  <w:color w:val="404040" w:themeColor="text1" w:themeTint="BF"/>
                                </w:rPr>
                              </w:pPr>
                              <w:bookmarkStart w:id="127" w:name="_Toc502960707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4B1CBA">
                                <w:rPr>
                                  <w:noProof/>
                                </w:rPr>
                                <w:t>7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0B6DB7">
                                <w:t>Lista de Intents no LUIS</w:t>
                              </w:r>
                              <w:bookmarkEnd w:id="12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2EFF79" id="Grupo 31" o:spid="_x0000_s1034" style="position:absolute;left:0;text-align:left;margin-left:-19.15pt;margin-top:18.95pt;width:519.6pt;height:197.7pt;z-index:251829248" coordsize="65989,251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">
                <v:shape id="Imagem 15" o:spid="_x0000_s1035" type="#_x0000_t75" style="position:absolute;width:65989;height:21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">
                  <v:imagedata r:id="rId41" o:title=""/>
                </v:shape>
                <v:shape id="Caixa de texto 28" o:spid="_x0000_s1036" type="#_x0000_t202" style="position:absolute;top:22510;width:65989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6249F68A" w14:textId="40F46BDF" w:rsidR="002935F3" w:rsidRPr="00D47090" w:rsidRDefault="002935F3" w:rsidP="001D5405">
                        <w:pPr>
                          <w:pStyle w:val="Caption"/>
                          <w:jc w:val="center"/>
                          <w:rPr>
                            <w:color w:val="404040" w:themeColor="text1" w:themeTint="BF"/>
                          </w:rPr>
                        </w:pPr>
                        <w:bookmarkStart w:id="128" w:name="_Toc502960707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4B1CBA">
                          <w:rPr>
                            <w:noProof/>
                          </w:rPr>
                          <w:t>7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r w:rsidRPr="000B6DB7">
                          <w:t>Lista de Intents no LUIS</w:t>
                        </w:r>
                        <w:bookmarkEnd w:id="128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CE2093">
        <w:t xml:space="preserve"> </w:t>
      </w:r>
    </w:p>
    <w:p w14:paraId="028F483E" w14:textId="06D06A63" w:rsidR="00625EF7" w:rsidRDefault="00625EF7" w:rsidP="006524FB">
      <w:pPr>
        <w:ind w:left="0"/>
      </w:pPr>
    </w:p>
    <w:p w14:paraId="5E6FD203" w14:textId="0B048610" w:rsidR="00625EF7" w:rsidRDefault="001D5405" w:rsidP="006524FB">
      <w:pPr>
        <w:ind w:lef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4797C125" wp14:editId="326489D5">
                <wp:simplePos x="0" y="0"/>
                <wp:positionH relativeFrom="column">
                  <wp:posOffset>-173620</wp:posOffset>
                </wp:positionH>
                <wp:positionV relativeFrom="paragraph">
                  <wp:posOffset>212982</wp:posOffset>
                </wp:positionV>
                <wp:extent cx="6562725" cy="2649855"/>
                <wp:effectExtent l="0" t="0" r="9525" b="0"/>
                <wp:wrapTight wrapText="bothSides">
                  <wp:wrapPolygon edited="0">
                    <wp:start x="0" y="0"/>
                    <wp:lineTo x="0" y="21429"/>
                    <wp:lineTo x="21569" y="21429"/>
                    <wp:lineTo x="21569" y="0"/>
                    <wp:lineTo x="0" y="0"/>
                  </wp:wrapPolygon>
                </wp:wrapTight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2725" cy="2649855"/>
                          <a:chOff x="0" y="0"/>
                          <a:chExt cx="6562725" cy="2649855"/>
                        </a:xfrm>
                      </wpg:grpSpPr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2725" cy="2329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Caixa de texto 29"/>
                        <wps:cNvSpPr txBox="1"/>
                        <wps:spPr>
                          <a:xfrm>
                            <a:off x="0" y="2390140"/>
                            <a:ext cx="6562725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AD90A2" w14:textId="06D1A3D7" w:rsidR="002935F3" w:rsidRPr="00EA11DF" w:rsidRDefault="002935F3" w:rsidP="001D5405">
                              <w:pPr>
                                <w:pStyle w:val="Caption"/>
                                <w:jc w:val="center"/>
                                <w:rPr>
                                  <w:color w:val="404040" w:themeColor="text1" w:themeTint="BF"/>
                                </w:rPr>
                              </w:pPr>
                              <w:bookmarkStart w:id="129" w:name="_Toc502960708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4B1CBA">
                                <w:rPr>
                                  <w:noProof/>
                                </w:rPr>
                                <w:t>8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FC7102">
                                <w:t>Lista de Entities no LUIS</w:t>
                              </w:r>
                              <w:bookmarkEnd w:id="12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97C125" id="Grupo 30" o:spid="_x0000_s1037" style="position:absolute;margin-left:-13.65pt;margin-top:16.75pt;width:516.75pt;height:208.65pt;z-index:251832320" coordsize="65627,26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">
                <v:shape id="Imagem 23" o:spid="_x0000_s1038" type="#_x0000_t75" style="position:absolute;width:65627;height:23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">
                  <v:imagedata r:id="rId43" o:title=""/>
                </v:shape>
                <v:shape id="Caixa de texto 29" o:spid="_x0000_s1039" type="#_x0000_t202" style="position:absolute;top:23901;width:65627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7BAD90A2" w14:textId="06D1A3D7" w:rsidR="002935F3" w:rsidRPr="00EA11DF" w:rsidRDefault="002935F3" w:rsidP="001D5405">
                        <w:pPr>
                          <w:pStyle w:val="Caption"/>
                          <w:jc w:val="center"/>
                          <w:rPr>
                            <w:color w:val="404040" w:themeColor="text1" w:themeTint="BF"/>
                          </w:rPr>
                        </w:pPr>
                        <w:bookmarkStart w:id="130" w:name="_Toc502960708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4B1CBA">
                          <w:rPr>
                            <w:noProof/>
                          </w:rPr>
                          <w:t>8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r w:rsidRPr="00FC7102">
                          <w:t>Lista de Entities no LUIS</w:t>
                        </w:r>
                        <w:bookmarkEnd w:id="130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610B6815" w14:textId="1464CB70" w:rsidR="00625EF7" w:rsidRDefault="00625EF7" w:rsidP="006524FB">
      <w:pPr>
        <w:ind w:left="0"/>
      </w:pPr>
    </w:p>
    <w:p w14:paraId="27813DB3" w14:textId="1E09A5FD" w:rsidR="00625EF7" w:rsidRDefault="00625EF7" w:rsidP="006524FB">
      <w:pPr>
        <w:ind w:left="0"/>
      </w:pPr>
    </w:p>
    <w:p w14:paraId="558ECE12" w14:textId="5E535DBB" w:rsidR="00625EF7" w:rsidRDefault="00625EF7" w:rsidP="006524FB">
      <w:pPr>
        <w:ind w:left="0"/>
      </w:pPr>
    </w:p>
    <w:p w14:paraId="5A47D883" w14:textId="1B7A1A47" w:rsidR="00625EF7" w:rsidRDefault="00625EF7" w:rsidP="006524FB">
      <w:pPr>
        <w:ind w:left="0"/>
      </w:pPr>
    </w:p>
    <w:p w14:paraId="2A2EC631" w14:textId="4EEC0CB4" w:rsidR="00625EF7" w:rsidRDefault="00625EF7" w:rsidP="006524FB">
      <w:pPr>
        <w:ind w:left="0"/>
      </w:pPr>
    </w:p>
    <w:p w14:paraId="3B1343F5" w14:textId="600880E0" w:rsidR="00625EF7" w:rsidRDefault="001D5405" w:rsidP="006524FB">
      <w:pPr>
        <w:ind w:left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35392" behindDoc="0" locked="0" layoutInCell="1" allowOverlap="1" wp14:anchorId="4144EAD7" wp14:editId="5608850C">
                <wp:simplePos x="0" y="0"/>
                <wp:positionH relativeFrom="column">
                  <wp:posOffset>451413</wp:posOffset>
                </wp:positionH>
                <wp:positionV relativeFrom="paragraph">
                  <wp:posOffset>0</wp:posOffset>
                </wp:positionV>
                <wp:extent cx="5198110" cy="2533650"/>
                <wp:effectExtent l="0" t="0" r="2540" b="0"/>
                <wp:wrapTight wrapText="bothSides">
                  <wp:wrapPolygon edited="0">
                    <wp:start x="0" y="0"/>
                    <wp:lineTo x="0" y="21438"/>
                    <wp:lineTo x="21531" y="21438"/>
                    <wp:lineTo x="21531" y="0"/>
                    <wp:lineTo x="0" y="0"/>
                  </wp:wrapPolygon>
                </wp:wrapTight>
                <wp:docPr id="227" name="Grupo 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8110" cy="2533650"/>
                          <a:chOff x="0" y="0"/>
                          <a:chExt cx="5198110" cy="2533650"/>
                        </a:xfrm>
                      </wpg:grpSpPr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110" cy="2214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Caixa de texto 224"/>
                        <wps:cNvSpPr txBox="1"/>
                        <wps:spPr>
                          <a:xfrm>
                            <a:off x="0" y="2273935"/>
                            <a:ext cx="5198110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BDAAFC" w14:textId="56B1C040" w:rsidR="002935F3" w:rsidRPr="00A06640" w:rsidRDefault="002935F3" w:rsidP="001D5405">
                              <w:pPr>
                                <w:pStyle w:val="Caption"/>
                                <w:jc w:val="center"/>
                                <w:rPr>
                                  <w:color w:val="404040" w:themeColor="text1" w:themeTint="BF"/>
                                </w:rPr>
                              </w:pPr>
                              <w:bookmarkStart w:id="131" w:name="_Toc502960709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4B1CBA">
                                <w:rPr>
                                  <w:noProof/>
                                </w:rPr>
                                <w:t>9</w:t>
                              </w:r>
                              <w:r>
                                <w:fldChar w:fldCharType="end"/>
                              </w:r>
                              <w:r>
                                <w:t xml:space="preserve"> </w:t>
                              </w:r>
                              <w:r w:rsidRPr="00CE51CF">
                                <w:t>- Conteúdo da intent "EsclarecerDuvidas", no LUIS</w:t>
                              </w:r>
                              <w:bookmarkEnd w:id="13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44EAD7" id="Grupo 227" o:spid="_x0000_s1040" style="position:absolute;margin-left:35.55pt;margin-top:0;width:409.3pt;height:199.5pt;z-index:251835392" coordsize="51981,25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">
                <v:shape id="Imagem 24" o:spid="_x0000_s1041" type="#_x0000_t75" style="position:absolute;width:51981;height:22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">
                  <v:imagedata r:id="rId45" o:title=""/>
                </v:shape>
                <v:shape id="Caixa de texto 224" o:spid="_x0000_s1042" type="#_x0000_t202" style="position:absolute;top:22739;width:51981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" stroked="f">
                  <v:textbox style="mso-fit-shape-to-text:t" inset="0,0,0,0">
                    <w:txbxContent>
                      <w:p w14:paraId="0EBDAAFC" w14:textId="56B1C040" w:rsidR="002935F3" w:rsidRPr="00A06640" w:rsidRDefault="002935F3" w:rsidP="001D5405">
                        <w:pPr>
                          <w:pStyle w:val="Caption"/>
                          <w:jc w:val="center"/>
                          <w:rPr>
                            <w:color w:val="404040" w:themeColor="text1" w:themeTint="BF"/>
                          </w:rPr>
                        </w:pPr>
                        <w:bookmarkStart w:id="132" w:name="_Toc502960709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4B1CBA">
                          <w:rPr>
                            <w:noProof/>
                          </w:rPr>
                          <w:t>9</w:t>
                        </w:r>
                        <w:r>
                          <w:fldChar w:fldCharType="end"/>
                        </w:r>
                        <w:r>
                          <w:t xml:space="preserve"> </w:t>
                        </w:r>
                        <w:r w:rsidRPr="00CE51CF">
                          <w:t>- Conteúdo da intent "EsclarecerDuvidas", no LUIS</w:t>
                        </w:r>
                        <w:bookmarkEnd w:id="132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2A847D01" w14:textId="10A87FA3" w:rsidR="00625EF7" w:rsidRDefault="00625EF7" w:rsidP="006524FB">
      <w:pPr>
        <w:ind w:left="0"/>
      </w:pPr>
    </w:p>
    <w:p w14:paraId="1D0D70C3" w14:textId="473DA7A9" w:rsidR="00625EF7" w:rsidRDefault="00625EF7" w:rsidP="006524FB">
      <w:pPr>
        <w:ind w:left="0"/>
      </w:pPr>
    </w:p>
    <w:p w14:paraId="74AA8E51" w14:textId="4A7F6C20" w:rsidR="00625EF7" w:rsidRDefault="00625EF7" w:rsidP="006524FB">
      <w:pPr>
        <w:ind w:left="0"/>
      </w:pPr>
    </w:p>
    <w:p w14:paraId="124E0025" w14:textId="1627F1D5" w:rsidR="00625EF7" w:rsidRDefault="00625EF7" w:rsidP="006524FB">
      <w:pPr>
        <w:ind w:left="0"/>
      </w:pPr>
    </w:p>
    <w:p w14:paraId="3A46B3EB" w14:textId="39001C80" w:rsidR="00625EF7" w:rsidRDefault="00625EF7" w:rsidP="006524FB">
      <w:pPr>
        <w:ind w:left="0"/>
      </w:pPr>
    </w:p>
    <w:p w14:paraId="71332A74" w14:textId="37C5093E" w:rsidR="00625EF7" w:rsidRDefault="00625EF7" w:rsidP="006524FB">
      <w:pPr>
        <w:ind w:left="0"/>
      </w:pPr>
    </w:p>
    <w:p w14:paraId="1D0065B2" w14:textId="04EBDB26" w:rsidR="001D5405" w:rsidRDefault="001D5405" w:rsidP="006524FB">
      <w:pPr>
        <w:ind w:left="0"/>
      </w:pPr>
    </w:p>
    <w:p w14:paraId="6742F208" w14:textId="4D20ED95" w:rsidR="001D5405" w:rsidRDefault="001D5405" w:rsidP="006524FB">
      <w:pPr>
        <w:ind w:left="0"/>
      </w:pPr>
    </w:p>
    <w:p w14:paraId="03474147" w14:textId="4BE08422" w:rsidR="001D5405" w:rsidRDefault="001D5405" w:rsidP="006524FB">
      <w:pPr>
        <w:ind w:left="0"/>
      </w:pPr>
    </w:p>
    <w:p w14:paraId="7F39DA80" w14:textId="3773BC67" w:rsidR="001D5405" w:rsidRDefault="001D5405" w:rsidP="006524FB">
      <w:pPr>
        <w:ind w:left="0"/>
      </w:pPr>
    </w:p>
    <w:p w14:paraId="6E0F9EB2" w14:textId="4621BA68" w:rsidR="001D5405" w:rsidRDefault="001D5405" w:rsidP="006524FB">
      <w:pPr>
        <w:ind w:lef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16F900E0" wp14:editId="1FE500F1">
                <wp:simplePos x="0" y="0"/>
                <wp:positionH relativeFrom="column">
                  <wp:posOffset>451413</wp:posOffset>
                </wp:positionH>
                <wp:positionV relativeFrom="paragraph">
                  <wp:posOffset>143799</wp:posOffset>
                </wp:positionV>
                <wp:extent cx="5161915" cy="2516505"/>
                <wp:effectExtent l="0" t="0" r="635" b="0"/>
                <wp:wrapTight wrapText="bothSides">
                  <wp:wrapPolygon edited="0">
                    <wp:start x="0" y="0"/>
                    <wp:lineTo x="0" y="21420"/>
                    <wp:lineTo x="21523" y="21420"/>
                    <wp:lineTo x="21523" y="0"/>
                    <wp:lineTo x="0" y="0"/>
                  </wp:wrapPolygon>
                </wp:wrapTight>
                <wp:docPr id="228" name="Grupo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1915" cy="2516505"/>
                          <a:chOff x="0" y="0"/>
                          <a:chExt cx="5161915" cy="2516505"/>
                        </a:xfrm>
                      </wpg:grpSpPr>
                      <pic:pic xmlns:pic="http://schemas.openxmlformats.org/drawingml/2006/picture">
                        <pic:nvPicPr>
                          <pic:cNvPr id="26" name="Imagem 26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1915" cy="2200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" name="Caixa de texto 225"/>
                        <wps:cNvSpPr txBox="1"/>
                        <wps:spPr>
                          <a:xfrm>
                            <a:off x="0" y="2256790"/>
                            <a:ext cx="5161915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2BDC23" w14:textId="269F3AEF" w:rsidR="002935F3" w:rsidRPr="006C1BF5" w:rsidRDefault="002935F3" w:rsidP="001D5405">
                              <w:pPr>
                                <w:pStyle w:val="Caption"/>
                                <w:jc w:val="center"/>
                                <w:rPr>
                                  <w:color w:val="404040" w:themeColor="text1" w:themeTint="BF"/>
                                </w:rPr>
                              </w:pPr>
                              <w:bookmarkStart w:id="133" w:name="_Toc502960710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4B1CBA">
                                <w:rPr>
                                  <w:noProof/>
                                </w:rPr>
                                <w:t>10</w:t>
                              </w:r>
                              <w:r>
                                <w:fldChar w:fldCharType="end"/>
                              </w:r>
                              <w:r>
                                <w:t xml:space="preserve"> </w:t>
                              </w:r>
                              <w:r w:rsidRPr="00B54CBD">
                                <w:t>- Conteúdo da intent "EsclarecerDuvidasIdade", no LUIS</w:t>
                              </w:r>
                              <w:bookmarkEnd w:id="13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F900E0" id="Grupo 228" o:spid="_x0000_s1043" style="position:absolute;margin-left:35.55pt;margin-top:11.3pt;width:406.45pt;height:198.15pt;z-index:251838464" coordsize="51619,25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">
                <v:shape id="Imagem 26" o:spid="_x0000_s1044" type="#_x0000_t75" style="position:absolute;width:51619;height:22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">
                  <v:imagedata r:id="rId47" o:title=""/>
                </v:shape>
                <v:shape id="Caixa de texto 225" o:spid="_x0000_s1045" type="#_x0000_t202" style="position:absolute;top:22567;width:51619;height:25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" stroked="f">
                  <v:textbox style="mso-fit-shape-to-text:t" inset="0,0,0,0">
                    <w:txbxContent>
                      <w:p w14:paraId="712BDC23" w14:textId="269F3AEF" w:rsidR="002935F3" w:rsidRPr="006C1BF5" w:rsidRDefault="002935F3" w:rsidP="001D5405">
                        <w:pPr>
                          <w:pStyle w:val="Caption"/>
                          <w:jc w:val="center"/>
                          <w:rPr>
                            <w:color w:val="404040" w:themeColor="text1" w:themeTint="BF"/>
                          </w:rPr>
                        </w:pPr>
                        <w:bookmarkStart w:id="134" w:name="_Toc502960710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4B1CBA">
                          <w:rPr>
                            <w:noProof/>
                          </w:rPr>
                          <w:t>10</w:t>
                        </w:r>
                        <w:r>
                          <w:fldChar w:fldCharType="end"/>
                        </w:r>
                        <w:r>
                          <w:t xml:space="preserve"> </w:t>
                        </w:r>
                        <w:r w:rsidRPr="00B54CBD">
                          <w:t>- Conteúdo da intent "EsclarecerDuvidasIdade", no LUIS</w:t>
                        </w:r>
                        <w:bookmarkEnd w:id="134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7A1FAB2C" w14:textId="403948D3" w:rsidR="001D5405" w:rsidRDefault="001D5405" w:rsidP="006524FB">
      <w:pPr>
        <w:ind w:left="0"/>
      </w:pPr>
    </w:p>
    <w:p w14:paraId="0794521E" w14:textId="1D072B3F" w:rsidR="001D5405" w:rsidRDefault="001D5405" w:rsidP="006524FB">
      <w:pPr>
        <w:ind w:left="0"/>
      </w:pPr>
    </w:p>
    <w:p w14:paraId="3712CA68" w14:textId="6E55E395" w:rsidR="001D5405" w:rsidRDefault="001D5405" w:rsidP="006524FB">
      <w:pPr>
        <w:ind w:left="0"/>
      </w:pPr>
    </w:p>
    <w:p w14:paraId="7008CCB7" w14:textId="6FB39712" w:rsidR="001D5405" w:rsidRDefault="001D5405" w:rsidP="006524FB">
      <w:pPr>
        <w:ind w:left="0"/>
      </w:pPr>
    </w:p>
    <w:p w14:paraId="57B7764A" w14:textId="255E1D33" w:rsidR="001D5405" w:rsidRDefault="001D5405" w:rsidP="006524FB">
      <w:pPr>
        <w:ind w:left="0"/>
      </w:pPr>
    </w:p>
    <w:p w14:paraId="2692F204" w14:textId="6555613D" w:rsidR="001D5405" w:rsidRDefault="001D5405" w:rsidP="006524FB">
      <w:pPr>
        <w:ind w:left="0"/>
      </w:pPr>
    </w:p>
    <w:p w14:paraId="17805EAB" w14:textId="27F363B5" w:rsidR="001D5405" w:rsidRDefault="001D5405" w:rsidP="006524FB">
      <w:pPr>
        <w:ind w:left="0"/>
      </w:pPr>
    </w:p>
    <w:p w14:paraId="3F44E009" w14:textId="68FA74E6" w:rsidR="001D5405" w:rsidRDefault="001D5405" w:rsidP="006524FB">
      <w:pPr>
        <w:ind w:left="0"/>
      </w:pPr>
    </w:p>
    <w:p w14:paraId="6B63819B" w14:textId="5BBB0012" w:rsidR="001D5405" w:rsidRDefault="001D5405" w:rsidP="006524FB">
      <w:pPr>
        <w:ind w:left="0"/>
      </w:pPr>
    </w:p>
    <w:p w14:paraId="2FFE9453" w14:textId="552A6F43" w:rsidR="001D5405" w:rsidRDefault="001D5405" w:rsidP="006524FB">
      <w:pPr>
        <w:ind w:left="0"/>
      </w:pPr>
    </w:p>
    <w:p w14:paraId="20B0D56B" w14:textId="228C43B0" w:rsidR="001D5405" w:rsidRDefault="001D5405" w:rsidP="006524FB">
      <w:pPr>
        <w:ind w:left="0"/>
      </w:pPr>
    </w:p>
    <w:p w14:paraId="7A0D8E13" w14:textId="3D49F695" w:rsidR="001D5405" w:rsidRDefault="001D5405" w:rsidP="006524FB">
      <w:pPr>
        <w:ind w:lef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59859149" wp14:editId="2F61E063">
                <wp:simplePos x="0" y="0"/>
                <wp:positionH relativeFrom="column">
                  <wp:posOffset>451413</wp:posOffset>
                </wp:positionH>
                <wp:positionV relativeFrom="paragraph">
                  <wp:posOffset>55261</wp:posOffset>
                </wp:positionV>
                <wp:extent cx="5180330" cy="2510790"/>
                <wp:effectExtent l="0" t="0" r="1270" b="3810"/>
                <wp:wrapTight wrapText="bothSides">
                  <wp:wrapPolygon edited="0">
                    <wp:start x="0" y="0"/>
                    <wp:lineTo x="0" y="21469"/>
                    <wp:lineTo x="21526" y="21469"/>
                    <wp:lineTo x="21526" y="0"/>
                    <wp:lineTo x="0" y="0"/>
                  </wp:wrapPolygon>
                </wp:wrapTight>
                <wp:docPr id="230" name="Grupo 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0330" cy="2510790"/>
                          <a:chOff x="0" y="0"/>
                          <a:chExt cx="5180330" cy="2510790"/>
                        </a:xfrm>
                      </wpg:grpSpPr>
                      <pic:pic xmlns:pic="http://schemas.openxmlformats.org/drawingml/2006/picture">
                        <pic:nvPicPr>
                          <pic:cNvPr id="27" name="Imagem 27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330" cy="2192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Caixa de texto 229"/>
                        <wps:cNvSpPr txBox="1"/>
                        <wps:spPr>
                          <a:xfrm>
                            <a:off x="0" y="2251075"/>
                            <a:ext cx="5180330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BA7F2A" w14:textId="1B077861" w:rsidR="002935F3" w:rsidRPr="00F011F5" w:rsidRDefault="002935F3" w:rsidP="001D5405">
                              <w:pPr>
                                <w:pStyle w:val="Caption"/>
                                <w:jc w:val="center"/>
                                <w:rPr>
                                  <w:color w:val="404040" w:themeColor="text1" w:themeTint="BF"/>
                                </w:rPr>
                              </w:pPr>
                              <w:bookmarkStart w:id="135" w:name="_Toc502960711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4B1CBA">
                                <w:rPr>
                                  <w:noProof/>
                                </w:rPr>
                                <w:t>11</w:t>
                              </w:r>
                              <w:r>
                                <w:fldChar w:fldCharType="end"/>
                              </w:r>
                              <w:r>
                                <w:t xml:space="preserve"> </w:t>
                              </w:r>
                              <w:r w:rsidRPr="003F6799">
                                <w:t xml:space="preserve"> - Conteúdo da intent "EsclarecerDuvidasDinheiro", no LUIS</w:t>
                              </w:r>
                              <w:bookmarkEnd w:id="13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859149" id="Grupo 230" o:spid="_x0000_s1046" style="position:absolute;margin-left:35.55pt;margin-top:4.35pt;width:407.9pt;height:197.7pt;z-index:251841536" coordsize="51803,251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">
                <v:shape id="Imagem 27" o:spid="_x0000_s1047" type="#_x0000_t75" style="position:absolute;width:51803;height:21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">
                  <v:imagedata r:id="rId49" o:title=""/>
                </v:shape>
                <v:shape id="Caixa de texto 229" o:spid="_x0000_s1048" type="#_x0000_t202" style="position:absolute;top:22510;width:51803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" stroked="f">
                  <v:textbox style="mso-fit-shape-to-text:t" inset="0,0,0,0">
                    <w:txbxContent>
                      <w:p w14:paraId="3CBA7F2A" w14:textId="1B077861" w:rsidR="002935F3" w:rsidRPr="00F011F5" w:rsidRDefault="002935F3" w:rsidP="001D5405">
                        <w:pPr>
                          <w:pStyle w:val="Caption"/>
                          <w:jc w:val="center"/>
                          <w:rPr>
                            <w:color w:val="404040" w:themeColor="text1" w:themeTint="BF"/>
                          </w:rPr>
                        </w:pPr>
                        <w:bookmarkStart w:id="136" w:name="_Toc502960711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4B1CBA">
                          <w:rPr>
                            <w:noProof/>
                          </w:rPr>
                          <w:t>11</w:t>
                        </w:r>
                        <w:r>
                          <w:fldChar w:fldCharType="end"/>
                        </w:r>
                        <w:r>
                          <w:t xml:space="preserve"> </w:t>
                        </w:r>
                        <w:r w:rsidRPr="003F6799">
                          <w:t xml:space="preserve"> - Conteúdo da intent "EsclarecerDuvidasDinheiro", no LUIS</w:t>
                        </w:r>
                        <w:bookmarkEnd w:id="136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6206EF8F" w14:textId="1FCC1B63" w:rsidR="001D5405" w:rsidRDefault="001D5405" w:rsidP="006524FB">
      <w:pPr>
        <w:ind w:left="0"/>
      </w:pPr>
    </w:p>
    <w:p w14:paraId="744361BB" w14:textId="49D6EF64" w:rsidR="001D5405" w:rsidRDefault="001D5405" w:rsidP="006524FB">
      <w:pPr>
        <w:ind w:left="0"/>
      </w:pPr>
    </w:p>
    <w:p w14:paraId="55AAA592" w14:textId="57A15CC9" w:rsidR="001D5405" w:rsidRDefault="001D5405" w:rsidP="006524FB">
      <w:pPr>
        <w:ind w:left="0"/>
      </w:pPr>
    </w:p>
    <w:p w14:paraId="64717484" w14:textId="7623EB32" w:rsidR="001D5405" w:rsidRDefault="001D5405" w:rsidP="006524FB">
      <w:pPr>
        <w:ind w:left="0"/>
      </w:pPr>
    </w:p>
    <w:p w14:paraId="5B02DAAB" w14:textId="29663B2F" w:rsidR="001D5405" w:rsidRDefault="001D5405" w:rsidP="006524FB">
      <w:pPr>
        <w:ind w:left="0"/>
      </w:pPr>
    </w:p>
    <w:p w14:paraId="51F94035" w14:textId="06ECA4ED" w:rsidR="001D5405" w:rsidRDefault="001D5405" w:rsidP="006524FB">
      <w:pPr>
        <w:ind w:left="0"/>
      </w:pPr>
    </w:p>
    <w:p w14:paraId="3F7FDF6E" w14:textId="688AEC8A" w:rsidR="001D5405" w:rsidRDefault="001D5405" w:rsidP="006524FB">
      <w:pPr>
        <w:ind w:left="0"/>
      </w:pPr>
    </w:p>
    <w:p w14:paraId="34A15881" w14:textId="6EFC330E" w:rsidR="001D5405" w:rsidRDefault="001D5405" w:rsidP="006524FB">
      <w:pPr>
        <w:ind w:left="0"/>
      </w:pPr>
    </w:p>
    <w:p w14:paraId="5C3F8A42" w14:textId="0A44869B" w:rsidR="001D5405" w:rsidRDefault="001D5405" w:rsidP="006524FB">
      <w:pPr>
        <w:ind w:left="0"/>
      </w:pPr>
    </w:p>
    <w:p w14:paraId="01EC998A" w14:textId="505DBB88" w:rsidR="001D5405" w:rsidRDefault="001D5405" w:rsidP="006524FB">
      <w:pPr>
        <w:ind w:left="0"/>
      </w:pPr>
    </w:p>
    <w:p w14:paraId="36F02081" w14:textId="5CE2A450" w:rsidR="001D5405" w:rsidRDefault="001D5405" w:rsidP="006524FB">
      <w:pPr>
        <w:ind w:left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7DC67949" wp14:editId="58EA10B4">
                <wp:simplePos x="0" y="0"/>
                <wp:positionH relativeFrom="column">
                  <wp:posOffset>538223</wp:posOffset>
                </wp:positionH>
                <wp:positionV relativeFrom="paragraph">
                  <wp:posOffset>0</wp:posOffset>
                </wp:positionV>
                <wp:extent cx="4940300" cy="2580005"/>
                <wp:effectExtent l="0" t="0" r="0" b="0"/>
                <wp:wrapTight wrapText="bothSides">
                  <wp:wrapPolygon edited="0">
                    <wp:start x="0" y="0"/>
                    <wp:lineTo x="0" y="21371"/>
                    <wp:lineTo x="21489" y="21371"/>
                    <wp:lineTo x="21489" y="0"/>
                    <wp:lineTo x="0" y="0"/>
                  </wp:wrapPolygon>
                </wp:wrapTight>
                <wp:docPr id="232" name="Grupo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0300" cy="2580005"/>
                          <a:chOff x="0" y="0"/>
                          <a:chExt cx="4940300" cy="2580005"/>
                        </a:xfrm>
                      </wpg:grpSpPr>
                      <pic:pic xmlns:pic="http://schemas.openxmlformats.org/drawingml/2006/picture">
                        <pic:nvPicPr>
                          <pic:cNvPr id="25" name="Imagem 25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300" cy="2128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Caixa de texto 231"/>
                        <wps:cNvSpPr txBox="1"/>
                        <wps:spPr>
                          <a:xfrm>
                            <a:off x="0" y="2187575"/>
                            <a:ext cx="4940300" cy="3924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05A810" w14:textId="75E9D4B8" w:rsidR="002935F3" w:rsidRPr="00EF5E5B" w:rsidRDefault="002935F3" w:rsidP="001D5405">
                              <w:pPr>
                                <w:pStyle w:val="Caption"/>
                                <w:jc w:val="center"/>
                                <w:rPr>
                                  <w:color w:val="404040" w:themeColor="text1" w:themeTint="BF"/>
                                </w:rPr>
                              </w:pPr>
                              <w:bookmarkStart w:id="137" w:name="_Toc502960712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4B1CBA">
                                <w:rPr>
                                  <w:noProof/>
                                </w:rPr>
                                <w:t>12</w:t>
                              </w:r>
                              <w:r>
                                <w:fldChar w:fldCharType="end"/>
                              </w:r>
                              <w:r>
                                <w:t xml:space="preserve"> </w:t>
                              </w:r>
                              <w:r w:rsidRPr="00BD3F18">
                                <w:t>- Excerto de código do Chatbot referente às intents "EsclarecerDuvidas", "EsclarecerDuvidasIdade" e "EsclarecerDuvidasDinheiro"</w:t>
                              </w:r>
                              <w:bookmarkEnd w:id="13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C67949" id="Grupo 232" o:spid="_x0000_s1049" style="position:absolute;margin-left:42.4pt;margin-top:0;width:389pt;height:203.15pt;z-index:251844608" coordsize="49403,25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">
                <v:shape id="Imagem 25" o:spid="_x0000_s1050" type="#_x0000_t75" style="position:absolute;width:49403;height:21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">
                  <v:imagedata r:id="rId51" o:title=""/>
                </v:shape>
                <v:shape id="Caixa de texto 231" o:spid="_x0000_s1051" type="#_x0000_t202" style="position:absolute;top:21875;width:49403;height:3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" stroked="f">
                  <v:textbox style="mso-fit-shape-to-text:t" inset="0,0,0,0">
                    <w:txbxContent>
                      <w:p w14:paraId="1F05A810" w14:textId="75E9D4B8" w:rsidR="002935F3" w:rsidRPr="00EF5E5B" w:rsidRDefault="002935F3" w:rsidP="001D5405">
                        <w:pPr>
                          <w:pStyle w:val="Caption"/>
                          <w:jc w:val="center"/>
                          <w:rPr>
                            <w:color w:val="404040" w:themeColor="text1" w:themeTint="BF"/>
                          </w:rPr>
                        </w:pPr>
                        <w:bookmarkStart w:id="138" w:name="_Toc502960712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4B1CBA">
                          <w:rPr>
                            <w:noProof/>
                          </w:rPr>
                          <w:t>12</w:t>
                        </w:r>
                        <w:r>
                          <w:fldChar w:fldCharType="end"/>
                        </w:r>
                        <w:r>
                          <w:t xml:space="preserve"> </w:t>
                        </w:r>
                        <w:r w:rsidRPr="00BD3F18">
                          <w:t>- Excerto de código do Chatbot referente às intents "EsclarecerDuvidas", "EsclarecerDuvidasIdade" e "EsclarecerDuvidasDinheiro"</w:t>
                        </w:r>
                        <w:bookmarkEnd w:id="138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02D28C4" w14:textId="5CC39179" w:rsidR="001D5405" w:rsidRDefault="001D5405" w:rsidP="006524FB">
      <w:pPr>
        <w:ind w:left="0"/>
      </w:pPr>
    </w:p>
    <w:p w14:paraId="341829DA" w14:textId="3B4246EA" w:rsidR="001D5405" w:rsidRDefault="001D5405" w:rsidP="006524FB">
      <w:pPr>
        <w:ind w:left="0"/>
      </w:pPr>
    </w:p>
    <w:p w14:paraId="739E5CE1" w14:textId="59C0239B" w:rsidR="001D5405" w:rsidRDefault="001D5405" w:rsidP="006524FB">
      <w:pPr>
        <w:ind w:left="0"/>
      </w:pPr>
    </w:p>
    <w:p w14:paraId="6AA3C302" w14:textId="0C9F4E65" w:rsidR="001D5405" w:rsidRDefault="001D5405" w:rsidP="006524FB">
      <w:pPr>
        <w:ind w:left="0"/>
      </w:pPr>
    </w:p>
    <w:p w14:paraId="0C0CB9D0" w14:textId="376E9A71" w:rsidR="001D5405" w:rsidRDefault="001D5405" w:rsidP="006524FB">
      <w:pPr>
        <w:ind w:left="0"/>
      </w:pPr>
    </w:p>
    <w:p w14:paraId="4368752E" w14:textId="113E069A" w:rsidR="001D5405" w:rsidRDefault="001D5405" w:rsidP="006524FB">
      <w:pPr>
        <w:ind w:left="0"/>
      </w:pPr>
    </w:p>
    <w:p w14:paraId="628032FF" w14:textId="2067E728" w:rsidR="001D5405" w:rsidRDefault="001D5405" w:rsidP="006524FB">
      <w:pPr>
        <w:ind w:left="0"/>
      </w:pPr>
    </w:p>
    <w:p w14:paraId="1DA36250" w14:textId="21B5A466" w:rsidR="001D5405" w:rsidRDefault="001D5405" w:rsidP="006524FB">
      <w:pPr>
        <w:ind w:left="0"/>
      </w:pPr>
    </w:p>
    <w:p w14:paraId="03C3C7EC" w14:textId="4243C8BD" w:rsidR="001D5405" w:rsidRDefault="001D5405" w:rsidP="006524FB">
      <w:pPr>
        <w:ind w:left="0"/>
      </w:pPr>
    </w:p>
    <w:p w14:paraId="518A0B1D" w14:textId="6E29CAEA" w:rsidR="001D5405" w:rsidRDefault="001D5405" w:rsidP="006524FB">
      <w:pPr>
        <w:ind w:left="0"/>
      </w:pPr>
    </w:p>
    <w:p w14:paraId="0A839856" w14:textId="4E7F9AC7" w:rsidR="001D5405" w:rsidRDefault="001D5405" w:rsidP="006524FB">
      <w:pPr>
        <w:ind w:lef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10619811" wp14:editId="268FA1F5">
                <wp:simplePos x="0" y="0"/>
                <wp:positionH relativeFrom="column">
                  <wp:posOffset>5787</wp:posOffset>
                </wp:positionH>
                <wp:positionV relativeFrom="paragraph">
                  <wp:posOffset>346356</wp:posOffset>
                </wp:positionV>
                <wp:extent cx="5943600" cy="1931670"/>
                <wp:effectExtent l="0" t="0" r="0" b="0"/>
                <wp:wrapTight wrapText="bothSides">
                  <wp:wrapPolygon edited="0">
                    <wp:start x="0" y="0"/>
                    <wp:lineTo x="0" y="21302"/>
                    <wp:lineTo x="21531" y="21302"/>
                    <wp:lineTo x="21531" y="0"/>
                    <wp:lineTo x="0" y="0"/>
                  </wp:wrapPolygon>
                </wp:wrapTight>
                <wp:docPr id="234" name="Grupo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931670"/>
                          <a:chOff x="0" y="0"/>
                          <a:chExt cx="5943600" cy="1931670"/>
                        </a:xfrm>
                      </wpg:grpSpPr>
                      <pic:pic xmlns:pic="http://schemas.openxmlformats.org/drawingml/2006/picture">
                        <pic:nvPicPr>
                          <pic:cNvPr id="226" name="Imagem 226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18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Caixa de texto 233"/>
                        <wps:cNvSpPr txBox="1"/>
                        <wps:spPr>
                          <a:xfrm>
                            <a:off x="0" y="1671955"/>
                            <a:ext cx="5943600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1020C6" w14:textId="0A589F9F" w:rsidR="002935F3" w:rsidRPr="00731BC2" w:rsidRDefault="002935F3" w:rsidP="001D5405">
                              <w:pPr>
                                <w:pStyle w:val="Caption"/>
                                <w:jc w:val="center"/>
                                <w:rPr>
                                  <w:color w:val="404040" w:themeColor="text1" w:themeTint="BF"/>
                                </w:rPr>
                              </w:pPr>
                              <w:bookmarkStart w:id="139" w:name="_Toc502960713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4B1CBA">
                                <w:rPr>
                                  <w:noProof/>
                                </w:rPr>
                                <w:t>13</w:t>
                              </w:r>
                              <w:r>
                                <w:fldChar w:fldCharType="end"/>
                              </w:r>
                              <w:r>
                                <w:t xml:space="preserve"> </w:t>
                              </w:r>
                              <w:r w:rsidRPr="00CB3827">
                                <w:t>- Exemplo de diálogo com o Chatbot para o esclarecimento de dúvidas</w:t>
                              </w:r>
                              <w:bookmarkEnd w:id="13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619811" id="Grupo 234" o:spid="_x0000_s1052" style="position:absolute;margin-left:.45pt;margin-top:27.25pt;width:468pt;height:152.1pt;z-index:251847680" coordsize="59436,193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">
                <v:shape id="Imagem 226" o:spid="_x0000_s1053" type="#_x0000_t75" style="position:absolute;width:59436;height:16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">
                  <v:imagedata r:id="rId53" o:title=""/>
                </v:shape>
                <v:shape id="Caixa de texto 233" o:spid="_x0000_s1054" type="#_x0000_t202" style="position:absolute;top:16719;width:59436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<v:textbox style="mso-fit-shape-to-text:t" inset="0,0,0,0">
                    <w:txbxContent>
                      <w:p w14:paraId="5C1020C6" w14:textId="0A589F9F" w:rsidR="002935F3" w:rsidRPr="00731BC2" w:rsidRDefault="002935F3" w:rsidP="001D5405">
                        <w:pPr>
                          <w:pStyle w:val="Caption"/>
                          <w:jc w:val="center"/>
                          <w:rPr>
                            <w:color w:val="404040" w:themeColor="text1" w:themeTint="BF"/>
                          </w:rPr>
                        </w:pPr>
                        <w:bookmarkStart w:id="140" w:name="_Toc502960713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4B1CBA">
                          <w:rPr>
                            <w:noProof/>
                          </w:rPr>
                          <w:t>13</w:t>
                        </w:r>
                        <w:r>
                          <w:fldChar w:fldCharType="end"/>
                        </w:r>
                        <w:r>
                          <w:t xml:space="preserve"> </w:t>
                        </w:r>
                        <w:r w:rsidRPr="00CB3827">
                          <w:t>- Exemplo de diálogo com o Chatbot para o esclarecimento de dúvidas</w:t>
                        </w:r>
                        <w:bookmarkEnd w:id="140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1F692CFC" w14:textId="22719FCA" w:rsidR="001D5405" w:rsidRDefault="001D5405" w:rsidP="006524FB">
      <w:pPr>
        <w:ind w:left="0"/>
      </w:pPr>
    </w:p>
    <w:p w14:paraId="7C0BD6E8" w14:textId="45C7FEFA" w:rsidR="001D5405" w:rsidRDefault="001D5405" w:rsidP="006524FB">
      <w:pPr>
        <w:ind w:left="0"/>
      </w:pPr>
    </w:p>
    <w:p w14:paraId="552A2F71" w14:textId="77777777" w:rsidR="001D5405" w:rsidRPr="00F711D0" w:rsidRDefault="001D5405" w:rsidP="001D5405">
      <w:pPr>
        <w:ind w:left="0"/>
        <w:jc w:val="both"/>
        <w:rPr>
          <w:color w:val="auto"/>
        </w:rPr>
      </w:pPr>
      <w:r w:rsidRPr="00F711D0">
        <w:rPr>
          <w:color w:val="auto"/>
        </w:rPr>
        <w:t xml:space="preserve">Para conseguir deduzir as intenções do Utente quando </w:t>
      </w:r>
      <w:r>
        <w:rPr>
          <w:color w:val="auto"/>
        </w:rPr>
        <w:t>este interage</w:t>
      </w:r>
      <w:r w:rsidRPr="00F711D0">
        <w:rPr>
          <w:color w:val="auto"/>
        </w:rPr>
        <w:t xml:space="preserve"> com o </w:t>
      </w:r>
      <w:proofErr w:type="spellStart"/>
      <w:r w:rsidRPr="00F711D0">
        <w:rPr>
          <w:color w:val="auto"/>
        </w:rPr>
        <w:t>Chatbot</w:t>
      </w:r>
      <w:proofErr w:type="spellEnd"/>
      <w:r w:rsidRPr="00F711D0">
        <w:rPr>
          <w:color w:val="auto"/>
        </w:rPr>
        <w:t xml:space="preserve"> foi utilizado o LUIS (</w:t>
      </w:r>
      <w:proofErr w:type="spellStart"/>
      <w:r w:rsidRPr="00F711D0">
        <w:rPr>
          <w:color w:val="auto"/>
        </w:rPr>
        <w:t>Language</w:t>
      </w:r>
      <w:proofErr w:type="spellEnd"/>
      <w:r w:rsidRPr="00F711D0">
        <w:rPr>
          <w:color w:val="auto"/>
        </w:rPr>
        <w:t xml:space="preserve"> </w:t>
      </w:r>
      <w:proofErr w:type="spellStart"/>
      <w:r w:rsidRPr="00F711D0">
        <w:rPr>
          <w:color w:val="auto"/>
        </w:rPr>
        <w:t>Understanding</w:t>
      </w:r>
      <w:proofErr w:type="spellEnd"/>
      <w:r w:rsidRPr="00F711D0">
        <w:rPr>
          <w:color w:val="auto"/>
        </w:rPr>
        <w:t xml:space="preserve"> </w:t>
      </w:r>
      <w:proofErr w:type="spellStart"/>
      <w:r w:rsidRPr="00F711D0">
        <w:rPr>
          <w:color w:val="auto"/>
        </w:rPr>
        <w:t>Intelligent</w:t>
      </w:r>
      <w:proofErr w:type="spellEnd"/>
      <w:r w:rsidRPr="00F711D0">
        <w:rPr>
          <w:color w:val="auto"/>
        </w:rPr>
        <w:t xml:space="preserve"> </w:t>
      </w:r>
      <w:proofErr w:type="spellStart"/>
      <w:r w:rsidRPr="00F711D0">
        <w:rPr>
          <w:color w:val="auto"/>
        </w:rPr>
        <w:t>Service</w:t>
      </w:r>
      <w:proofErr w:type="spellEnd"/>
      <w:r w:rsidRPr="00F711D0">
        <w:rPr>
          <w:color w:val="auto"/>
        </w:rPr>
        <w:t xml:space="preserve">). Para tal ser possível, foi necessário aceder à plataforma do LUIS e registar tanto um conjunto de </w:t>
      </w:r>
      <w:proofErr w:type="spellStart"/>
      <w:r w:rsidRPr="00F711D0">
        <w:rPr>
          <w:i/>
          <w:color w:val="auto"/>
        </w:rPr>
        <w:t>Entities</w:t>
      </w:r>
      <w:proofErr w:type="spellEnd"/>
      <w:r w:rsidRPr="00F711D0">
        <w:rPr>
          <w:color w:val="auto"/>
        </w:rPr>
        <w:t xml:space="preserve"> como um conjunto de </w:t>
      </w:r>
      <w:proofErr w:type="spellStart"/>
      <w:r w:rsidRPr="00F711D0">
        <w:rPr>
          <w:i/>
          <w:color w:val="auto"/>
        </w:rPr>
        <w:t>Intents</w:t>
      </w:r>
      <w:proofErr w:type="spellEnd"/>
      <w:r w:rsidRPr="00F711D0">
        <w:rPr>
          <w:color w:val="auto"/>
        </w:rPr>
        <w:t>, sendo o resultado final apresentado nas Figuras 4, 5, 6, 7 e 8.</w:t>
      </w:r>
      <w:r>
        <w:rPr>
          <w:color w:val="auto"/>
        </w:rPr>
        <w:t xml:space="preserve"> Por sua vez, a Figura 9 representa o código referente a cada método associado às </w:t>
      </w:r>
      <w:proofErr w:type="spellStart"/>
      <w:r w:rsidRPr="00F711D0">
        <w:rPr>
          <w:i/>
          <w:color w:val="auto"/>
        </w:rPr>
        <w:t>intents</w:t>
      </w:r>
      <w:proofErr w:type="spellEnd"/>
      <w:r>
        <w:rPr>
          <w:color w:val="auto"/>
        </w:rPr>
        <w:t xml:space="preserve"> referidas anteriormente, estando este mesmo código presente na classe “</w:t>
      </w:r>
      <w:proofErr w:type="spellStart"/>
      <w:r>
        <w:rPr>
          <w:color w:val="auto"/>
        </w:rPr>
        <w:t>RootDialog</w:t>
      </w:r>
      <w:proofErr w:type="spellEnd"/>
      <w:r>
        <w:rPr>
          <w:color w:val="auto"/>
        </w:rPr>
        <w:t xml:space="preserve">”. Por fim, na Figura 10 é apresentado um exemplo de um diálogo possível com o </w:t>
      </w:r>
      <w:proofErr w:type="spellStart"/>
      <w:r>
        <w:rPr>
          <w:color w:val="auto"/>
        </w:rPr>
        <w:t>Chatbot</w:t>
      </w:r>
      <w:proofErr w:type="spellEnd"/>
      <w:r>
        <w:rPr>
          <w:color w:val="auto"/>
        </w:rPr>
        <w:t xml:space="preserve"> para o esclarecimento de dúvidas.</w:t>
      </w:r>
    </w:p>
    <w:p w14:paraId="248DA0B4" w14:textId="2D8E9E11" w:rsidR="001D5405" w:rsidRDefault="001D5405" w:rsidP="006524FB">
      <w:pPr>
        <w:ind w:left="0"/>
      </w:pPr>
    </w:p>
    <w:p w14:paraId="5352CE09" w14:textId="2844E505" w:rsidR="001D5405" w:rsidRDefault="001D5405" w:rsidP="006524FB">
      <w:pPr>
        <w:ind w:left="0"/>
      </w:pPr>
    </w:p>
    <w:p w14:paraId="7612B8E5" w14:textId="49EB8CA2" w:rsidR="001D5405" w:rsidRDefault="001D5405" w:rsidP="006524FB">
      <w:pPr>
        <w:ind w:left="0"/>
      </w:pPr>
    </w:p>
    <w:p w14:paraId="6C7F042E" w14:textId="579AA7BF" w:rsidR="001D5405" w:rsidRDefault="001D5405" w:rsidP="006524FB">
      <w:pPr>
        <w:ind w:left="0"/>
      </w:pPr>
    </w:p>
    <w:p w14:paraId="63221BE8" w14:textId="35DB3D84" w:rsidR="001D5405" w:rsidRDefault="001D5405" w:rsidP="006524FB">
      <w:pPr>
        <w:ind w:left="0"/>
      </w:pPr>
    </w:p>
    <w:p w14:paraId="6999C310" w14:textId="77777777" w:rsidR="001D5405" w:rsidRPr="00EA2B19" w:rsidRDefault="001D5405" w:rsidP="006524FB">
      <w:pPr>
        <w:ind w:left="0"/>
      </w:pPr>
    </w:p>
    <w:p w14:paraId="1D336715" w14:textId="010901C1" w:rsidR="00411ABC" w:rsidRDefault="00411ABC" w:rsidP="009B24D0">
      <w:pPr>
        <w:pStyle w:val="Heading2"/>
        <w:numPr>
          <w:ilvl w:val="1"/>
          <w:numId w:val="6"/>
        </w:numPr>
      </w:pPr>
      <w:bookmarkStart w:id="141" w:name="_Toc502960660"/>
      <w:r>
        <w:lastRenderedPageBreak/>
        <w:t>REQ 5</w:t>
      </w:r>
      <w:r w:rsidR="000A4B61">
        <w:t xml:space="preserve"> – </w:t>
      </w:r>
      <w:proofErr w:type="spellStart"/>
      <w:r w:rsidR="00092C57">
        <w:t>Chatbot</w:t>
      </w:r>
      <w:proofErr w:type="spellEnd"/>
      <w:r w:rsidR="00092C57">
        <w:t>: Marcação/Cancelamento de consulta</w:t>
      </w:r>
      <w:bookmarkEnd w:id="141"/>
    </w:p>
    <w:p w14:paraId="61D3F219" w14:textId="77777777" w:rsidR="00766C32" w:rsidRDefault="00766C32" w:rsidP="009B24D0">
      <w:pPr>
        <w:pStyle w:val="Heading3"/>
        <w:numPr>
          <w:ilvl w:val="2"/>
          <w:numId w:val="6"/>
        </w:numPr>
      </w:pPr>
      <w:bookmarkStart w:id="142" w:name="_Toc502960661"/>
      <w:r>
        <w:t>Análise de requisitos</w:t>
      </w:r>
      <w:bookmarkEnd w:id="142"/>
    </w:p>
    <w:p w14:paraId="1AFB86F8" w14:textId="77777777" w:rsidR="00766C32" w:rsidRDefault="00766C32" w:rsidP="00766C32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766C32" w14:paraId="05FC152A" w14:textId="77777777" w:rsidTr="003C6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E75A26C" w14:textId="77777777" w:rsidR="00766C32" w:rsidRPr="001151C7" w:rsidRDefault="00766C3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41E4EA44" w14:textId="0ECE56F7" w:rsidR="00766C32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5</w:t>
            </w:r>
          </w:p>
        </w:tc>
      </w:tr>
      <w:tr w:rsidR="00766C32" w14:paraId="33BF19A2" w14:textId="77777777" w:rsidTr="003C63E7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2C4934C" w14:textId="77777777" w:rsidR="00766C32" w:rsidRPr="001151C7" w:rsidRDefault="00766C3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3A539670" w14:textId="525F8EEE" w:rsidR="00766C32" w:rsidRDefault="00092C57" w:rsidP="009923F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Chatbot</w:t>
            </w:r>
            <w:proofErr w:type="spellEnd"/>
            <w:r>
              <w:t xml:space="preserve"> – Marcação/Cancelamento da consulta inicial</w:t>
            </w:r>
          </w:p>
        </w:tc>
      </w:tr>
      <w:tr w:rsidR="00766C32" w14:paraId="1E2A8396" w14:textId="77777777" w:rsidTr="003C63E7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547389D" w14:textId="77777777" w:rsidR="00766C32" w:rsidRPr="001151C7" w:rsidRDefault="00766C3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5853B3EE" w14:textId="2154A456" w:rsidR="00766C32" w:rsidRDefault="002828AB" w:rsidP="00092C57">
            <w:pPr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</w:t>
            </w:r>
            <w:r w:rsidR="00092C57">
              <w:t>Utente</w:t>
            </w:r>
            <w:r w:rsidR="00611C99">
              <w:t xml:space="preserve">, enquanto utilizador </w:t>
            </w:r>
            <w:r w:rsidR="00092C57">
              <w:t xml:space="preserve">não </w:t>
            </w:r>
            <w:r w:rsidR="00611C99">
              <w:t xml:space="preserve">registado do sistema, </w:t>
            </w:r>
            <w:r w:rsidR="00092C57">
              <w:t>pretende aceder a uma plataforma de troca de mensagens para marcar ou cancelar a sua consulta inicial</w:t>
            </w:r>
          </w:p>
        </w:tc>
      </w:tr>
    </w:tbl>
    <w:p w14:paraId="6006C7F7" w14:textId="77777777" w:rsidR="00766C32" w:rsidRDefault="00766C32" w:rsidP="00766C32"/>
    <w:p w14:paraId="7F322A97" w14:textId="177A7232" w:rsidR="00766C32" w:rsidRDefault="00766C32" w:rsidP="00766C32"/>
    <w:p w14:paraId="7CABFDC7" w14:textId="77777777" w:rsidR="00092C57" w:rsidRDefault="00092C57" w:rsidP="00092C57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92C57" w14:paraId="6CED1776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D33AA69" w14:textId="77777777" w:rsidR="00092C57" w:rsidRDefault="00092C57" w:rsidP="00A03DE2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721D665E" w14:textId="77777777" w:rsidR="00092C57" w:rsidRDefault="00092C57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092C57" w14:paraId="345CB4BF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EA9F8AF" w14:textId="77777777" w:rsidR="00092C57" w:rsidRPr="00873462" w:rsidRDefault="00092C57" w:rsidP="00A03DE2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acede à plataforma de troca de mensagens</w:t>
            </w:r>
          </w:p>
        </w:tc>
        <w:tc>
          <w:tcPr>
            <w:tcW w:w="4675" w:type="dxa"/>
          </w:tcPr>
          <w:p w14:paraId="39B6444A" w14:textId="0B13868A" w:rsidR="00092C57" w:rsidRDefault="00092C57" w:rsidP="00092C57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4FFCE7FD" w14:textId="605C50E5" w:rsidR="00092C57" w:rsidRDefault="00092C57" w:rsidP="00092C57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1.2 -  </w:t>
            </w:r>
          </w:p>
        </w:tc>
      </w:tr>
      <w:tr w:rsidR="00092C57" w14:paraId="0DF3A546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38EC313" w14:textId="5EC3705B" w:rsidR="00092C57" w:rsidRPr="00873462" w:rsidRDefault="00092C57" w:rsidP="00A03DE2">
            <w:pPr>
              <w:pStyle w:val="ListParagraph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digita “Quero marcar uma consulta”</w:t>
            </w:r>
          </w:p>
        </w:tc>
        <w:tc>
          <w:tcPr>
            <w:tcW w:w="4675" w:type="dxa"/>
          </w:tcPr>
          <w:p w14:paraId="76DE98E0" w14:textId="46EA0528" w:rsidR="00092C57" w:rsidRDefault="00092C57" w:rsidP="00A03DE2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2.1 - </w:t>
            </w:r>
          </w:p>
          <w:p w14:paraId="749186F7" w14:textId="2E78FEB8" w:rsidR="00092C57" w:rsidRDefault="00092C57" w:rsidP="00A03DE2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2.2 -  </w:t>
            </w:r>
          </w:p>
        </w:tc>
      </w:tr>
      <w:tr w:rsidR="00092C57" w14:paraId="2393CD69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5EB05BF" w14:textId="5209C2EB" w:rsidR="00092C57" w:rsidRPr="00092C57" w:rsidRDefault="00092C57" w:rsidP="00092C57">
            <w:pPr>
              <w:spacing w:after="0"/>
              <w:ind w:left="0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digita “112233”</w:t>
            </w:r>
          </w:p>
        </w:tc>
        <w:tc>
          <w:tcPr>
            <w:tcW w:w="4675" w:type="dxa"/>
          </w:tcPr>
          <w:p w14:paraId="3981AC59" w14:textId="686B9C46" w:rsidR="00092C57" w:rsidRDefault="00092C57" w:rsidP="00092C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3.1 - </w:t>
            </w:r>
          </w:p>
          <w:p w14:paraId="44484535" w14:textId="1E927C6E" w:rsidR="00092C57" w:rsidRDefault="00092C57" w:rsidP="00092C57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3.2 -  </w:t>
            </w:r>
          </w:p>
        </w:tc>
      </w:tr>
    </w:tbl>
    <w:p w14:paraId="57182580" w14:textId="77777777" w:rsidR="00092C57" w:rsidRDefault="00092C57" w:rsidP="00092C57">
      <w:pPr>
        <w:ind w:left="0"/>
      </w:pPr>
    </w:p>
    <w:p w14:paraId="54638CBF" w14:textId="77777777" w:rsidR="00092C57" w:rsidRDefault="00092C57" w:rsidP="00092C57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092C57" w14:paraId="3E76444C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0A1B4EC9" w14:textId="77777777" w:rsidR="00092C57" w:rsidRDefault="00092C57" w:rsidP="00A03DE2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54AA2EDD" w14:textId="77777777" w:rsidR="00092C57" w:rsidRDefault="00092C57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1FD4B6D1" w14:textId="77777777" w:rsidR="00092C57" w:rsidRDefault="00092C57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092C57" w14:paraId="4D36F9C7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A26DF51" w14:textId="77777777" w:rsidR="00092C57" w:rsidRPr="000749A4" w:rsidRDefault="00092C57" w:rsidP="00A03DE2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2051F9C0" w14:textId="77777777" w:rsidR="00092C57" w:rsidRPr="000749A4" w:rsidRDefault="00092C57" w:rsidP="00A03DE2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03E6EDA1" w14:textId="77777777" w:rsidR="00092C57" w:rsidRPr="000749A4" w:rsidRDefault="00092C57" w:rsidP="00A03DE2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51191B49" w14:textId="77777777" w:rsidR="00092C57" w:rsidRDefault="00092C57" w:rsidP="00092C57">
      <w:pPr>
        <w:ind w:left="0"/>
      </w:pPr>
    </w:p>
    <w:p w14:paraId="4B38B11C" w14:textId="77777777" w:rsidR="00092C57" w:rsidRDefault="00092C57" w:rsidP="00092C57">
      <w:pPr>
        <w:ind w:left="0"/>
      </w:pPr>
    </w:p>
    <w:p w14:paraId="58EF6719" w14:textId="77777777" w:rsidR="00092C57" w:rsidRDefault="00092C57" w:rsidP="00092C57">
      <w:pPr>
        <w:ind w:left="0"/>
      </w:pPr>
    </w:p>
    <w:p w14:paraId="73530172" w14:textId="77777777" w:rsidR="00092C57" w:rsidRDefault="00092C57" w:rsidP="00092C57">
      <w:pPr>
        <w:ind w:left="0"/>
      </w:pPr>
    </w:p>
    <w:p w14:paraId="526B6AAC" w14:textId="77777777" w:rsidR="00092C57" w:rsidRDefault="00092C57" w:rsidP="00092C57">
      <w:pPr>
        <w:ind w:left="0"/>
      </w:pPr>
    </w:p>
    <w:p w14:paraId="7DE836DA" w14:textId="77777777" w:rsidR="00092C57" w:rsidRDefault="00092C57" w:rsidP="00092C57">
      <w:pPr>
        <w:ind w:left="0"/>
      </w:pPr>
    </w:p>
    <w:p w14:paraId="508D3863" w14:textId="77777777" w:rsidR="00092C57" w:rsidRDefault="00092C57" w:rsidP="00092C57">
      <w:pPr>
        <w:ind w:left="0"/>
      </w:pPr>
    </w:p>
    <w:p w14:paraId="54B91D15" w14:textId="77777777" w:rsidR="00092C57" w:rsidRDefault="00092C57" w:rsidP="00092C57">
      <w:pPr>
        <w:ind w:left="0"/>
      </w:pPr>
    </w:p>
    <w:p w14:paraId="5C9D96C7" w14:textId="77777777" w:rsidR="00092C57" w:rsidRDefault="00092C57" w:rsidP="00092C57">
      <w:pPr>
        <w:ind w:left="0"/>
      </w:pPr>
    </w:p>
    <w:p w14:paraId="24AE3C91" w14:textId="77777777" w:rsidR="00092C57" w:rsidRDefault="00092C57" w:rsidP="00092C57">
      <w:pPr>
        <w:ind w:left="0"/>
      </w:pPr>
    </w:p>
    <w:p w14:paraId="4B564C35" w14:textId="77777777" w:rsidR="00092C57" w:rsidRPr="00CE2093" w:rsidRDefault="00092C57" w:rsidP="00092C57">
      <w:pPr>
        <w:ind w:left="0"/>
        <w:rPr>
          <w:u w:val="single"/>
        </w:rPr>
      </w:pPr>
    </w:p>
    <w:p w14:paraId="48B67CAC" w14:textId="77777777" w:rsidR="00092C57" w:rsidRDefault="00092C57" w:rsidP="00092C57">
      <w:pPr>
        <w:pStyle w:val="Heading3"/>
        <w:numPr>
          <w:ilvl w:val="2"/>
          <w:numId w:val="6"/>
        </w:numPr>
      </w:pPr>
      <w:bookmarkStart w:id="143" w:name="_Toc502960662"/>
      <w:r>
        <w:lastRenderedPageBreak/>
        <w:t>Diagrama de sequência</w:t>
      </w:r>
      <w:bookmarkEnd w:id="143"/>
    </w:p>
    <w:p w14:paraId="1BD9B026" w14:textId="77777777" w:rsidR="00092C57" w:rsidRPr="00A25EC7" w:rsidRDefault="00092C57" w:rsidP="00092C57">
      <w:r>
        <w:t>&lt;Inserir diagrama de sequência e uma breve descrição&gt;</w:t>
      </w:r>
    </w:p>
    <w:p w14:paraId="0947573B" w14:textId="77777777" w:rsidR="00092C57" w:rsidRDefault="00092C57" w:rsidP="00092C57"/>
    <w:p w14:paraId="10EA3978" w14:textId="77777777" w:rsidR="00092C57" w:rsidRDefault="00092C57" w:rsidP="00092C57"/>
    <w:p w14:paraId="04AB6B91" w14:textId="77777777" w:rsidR="00092C57" w:rsidRDefault="00092C57" w:rsidP="00092C57">
      <w:pPr>
        <w:ind w:left="0"/>
      </w:pPr>
    </w:p>
    <w:p w14:paraId="3F4A4B47" w14:textId="77777777" w:rsidR="00092C57" w:rsidRDefault="00092C57" w:rsidP="00092C57">
      <w:pPr>
        <w:pStyle w:val="Heading3"/>
        <w:numPr>
          <w:ilvl w:val="2"/>
          <w:numId w:val="7"/>
        </w:numPr>
      </w:pPr>
      <w:bookmarkStart w:id="144" w:name="_Toc502960663"/>
      <w:r>
        <w:t>Ilustração da funcionalidade</w:t>
      </w:r>
      <w:bookmarkEnd w:id="144"/>
    </w:p>
    <w:p w14:paraId="2036C613" w14:textId="77777777" w:rsidR="00092C57" w:rsidRPr="00A25EC7" w:rsidRDefault="00092C57" w:rsidP="00092C57">
      <w:r>
        <w:t>&lt;Inserir excertos de código e uma breve descrição&gt;</w:t>
      </w:r>
    </w:p>
    <w:p w14:paraId="7059943A" w14:textId="77777777" w:rsidR="00092C57" w:rsidRPr="00A25EC7" w:rsidRDefault="00092C57" w:rsidP="00092C57">
      <w:r>
        <w:t xml:space="preserve">&lt;Inserir </w:t>
      </w:r>
      <w:proofErr w:type="spellStart"/>
      <w:r>
        <w:t>printscreens</w:t>
      </w:r>
      <w:proofErr w:type="spellEnd"/>
      <w:r>
        <w:t xml:space="preserve"> do </w:t>
      </w:r>
      <w:proofErr w:type="spellStart"/>
      <w:r>
        <w:t>iGAM</w:t>
      </w:r>
      <w:proofErr w:type="spellEnd"/>
      <w:r>
        <w:t>&gt;</w:t>
      </w:r>
    </w:p>
    <w:p w14:paraId="4F7BA96D" w14:textId="566DEF83" w:rsidR="003913D4" w:rsidRDefault="003913D4" w:rsidP="00766C32"/>
    <w:p w14:paraId="528A48F5" w14:textId="365B2FD4" w:rsidR="003913D4" w:rsidRDefault="003913D4" w:rsidP="00766C32"/>
    <w:p w14:paraId="6346AC62" w14:textId="23227B50" w:rsidR="003913D4" w:rsidRDefault="003913D4" w:rsidP="00766C32"/>
    <w:p w14:paraId="7CE168FA" w14:textId="1B3F1DB8" w:rsidR="003913D4" w:rsidRDefault="003913D4" w:rsidP="00766C32"/>
    <w:p w14:paraId="5F63CEB8" w14:textId="519A2434" w:rsidR="003913D4" w:rsidRDefault="003913D4" w:rsidP="00766C32"/>
    <w:p w14:paraId="216BB942" w14:textId="2BB58CCD" w:rsidR="003913D4" w:rsidRDefault="003913D4" w:rsidP="00766C32"/>
    <w:p w14:paraId="6EE75775" w14:textId="58E2017B" w:rsidR="003913D4" w:rsidRDefault="003913D4" w:rsidP="00766C32"/>
    <w:p w14:paraId="715FAA3E" w14:textId="132CA6DA" w:rsidR="003913D4" w:rsidRDefault="003913D4" w:rsidP="00766C32"/>
    <w:p w14:paraId="3309C09A" w14:textId="1958A1FA" w:rsidR="003913D4" w:rsidRDefault="003913D4" w:rsidP="00766C32"/>
    <w:p w14:paraId="784AA51F" w14:textId="26C0BE7A" w:rsidR="003913D4" w:rsidRDefault="003913D4" w:rsidP="00766C32"/>
    <w:p w14:paraId="4B5822C4" w14:textId="16B7C901" w:rsidR="003913D4" w:rsidRDefault="003913D4" w:rsidP="00766C32"/>
    <w:p w14:paraId="23A6F4A5" w14:textId="0541ADC7" w:rsidR="003913D4" w:rsidRDefault="003913D4" w:rsidP="00766C32"/>
    <w:p w14:paraId="43B463A4" w14:textId="32A0C4A8" w:rsidR="003913D4" w:rsidRDefault="003913D4" w:rsidP="00766C32"/>
    <w:p w14:paraId="5CA52C7C" w14:textId="357C209D" w:rsidR="003913D4" w:rsidRDefault="003913D4" w:rsidP="00766C32"/>
    <w:p w14:paraId="75FBF94E" w14:textId="28520D07" w:rsidR="003913D4" w:rsidRDefault="003913D4" w:rsidP="00766C32"/>
    <w:p w14:paraId="6ECA87B4" w14:textId="5E7372EA" w:rsidR="003913D4" w:rsidRDefault="003913D4" w:rsidP="00766C32"/>
    <w:p w14:paraId="0E0C60C4" w14:textId="673A7850" w:rsidR="003913D4" w:rsidRDefault="003913D4" w:rsidP="00766C32"/>
    <w:p w14:paraId="492691AC" w14:textId="7BC54319" w:rsidR="003913D4" w:rsidRDefault="003913D4" w:rsidP="00766C32"/>
    <w:p w14:paraId="59AC00EE" w14:textId="72C5BC47" w:rsidR="003913D4" w:rsidRDefault="003913D4" w:rsidP="00766C32"/>
    <w:p w14:paraId="26D4E296" w14:textId="77777777" w:rsidR="003913D4" w:rsidRDefault="003913D4" w:rsidP="00766C32"/>
    <w:p w14:paraId="0BEA5CB3" w14:textId="76CC7E00" w:rsidR="00411ABC" w:rsidRDefault="00411ABC" w:rsidP="009B24D0">
      <w:pPr>
        <w:pStyle w:val="Heading2"/>
        <w:numPr>
          <w:ilvl w:val="1"/>
          <w:numId w:val="6"/>
        </w:numPr>
      </w:pPr>
      <w:bookmarkStart w:id="145" w:name="_Toc502960664"/>
      <w:r>
        <w:lastRenderedPageBreak/>
        <w:t>REQ 6</w:t>
      </w:r>
      <w:r w:rsidR="000A4B61">
        <w:t xml:space="preserve"> – </w:t>
      </w:r>
      <w:r w:rsidR="00A03DE2">
        <w:t>Sele</w:t>
      </w:r>
      <w:r w:rsidR="006E062D">
        <w:t>ção (match) para envio de gâmetas</w:t>
      </w:r>
      <w:bookmarkEnd w:id="145"/>
    </w:p>
    <w:p w14:paraId="6E3385E8" w14:textId="77777777" w:rsidR="000B4099" w:rsidRDefault="000B4099" w:rsidP="009B24D0">
      <w:pPr>
        <w:pStyle w:val="Heading3"/>
        <w:numPr>
          <w:ilvl w:val="2"/>
          <w:numId w:val="6"/>
        </w:numPr>
      </w:pPr>
      <w:bookmarkStart w:id="146" w:name="_Toc502960665"/>
      <w:r>
        <w:t>Análise de requisitos</w:t>
      </w:r>
      <w:bookmarkEnd w:id="146"/>
    </w:p>
    <w:p w14:paraId="49A5102A" w14:textId="77777777" w:rsidR="000B4099" w:rsidRDefault="000B4099" w:rsidP="000B4099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0B4099" w14:paraId="5A3948A0" w14:textId="77777777" w:rsidTr="003C6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5C69F0E6" w14:textId="77777777" w:rsidR="000B4099" w:rsidRPr="001151C7" w:rsidRDefault="000B4099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674B98FE" w14:textId="227F8773" w:rsidR="000B4099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6</w:t>
            </w:r>
          </w:p>
        </w:tc>
      </w:tr>
      <w:tr w:rsidR="000B4099" w14:paraId="55119663" w14:textId="77777777" w:rsidTr="003C63E7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62A401BB" w14:textId="77777777" w:rsidR="000B4099" w:rsidRPr="001151C7" w:rsidRDefault="000B4099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48E35A72" w14:textId="0DC8D96D" w:rsidR="000B4099" w:rsidRDefault="006E062D" w:rsidP="009923F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Seleção (match) para envio de gâmetas</w:t>
            </w:r>
          </w:p>
        </w:tc>
      </w:tr>
      <w:tr w:rsidR="000B4099" w14:paraId="5BD9BC78" w14:textId="77777777" w:rsidTr="003C63E7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EC33F0A" w14:textId="77777777" w:rsidR="000B4099" w:rsidRPr="001151C7" w:rsidRDefault="000B4099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43562BC3" w14:textId="0BCE8AAD" w:rsidR="000B4099" w:rsidRDefault="0072233D" w:rsidP="0072233D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Enfermeira</w:t>
            </w:r>
            <w:r w:rsidR="006E062D">
              <w:t xml:space="preserve"> Coordenadora/ Diretora do Banco</w:t>
            </w:r>
            <w:r w:rsidR="00611C99">
              <w:t>,</w:t>
            </w:r>
            <w:r>
              <w:t xml:space="preserve"> enquanto utilizador</w:t>
            </w:r>
            <w:r w:rsidR="006E062D">
              <w:t>es</w:t>
            </w:r>
            <w:r>
              <w:t xml:space="preserve"> registad</w:t>
            </w:r>
            <w:r w:rsidR="006E062D">
              <w:t>os</w:t>
            </w:r>
            <w:r>
              <w:t xml:space="preserve"> no sistema, pode</w:t>
            </w:r>
            <w:r w:rsidR="006E062D">
              <w:t>m …</w:t>
            </w:r>
          </w:p>
        </w:tc>
      </w:tr>
    </w:tbl>
    <w:p w14:paraId="4B201F42" w14:textId="77777777" w:rsidR="000B4099" w:rsidRDefault="000B4099" w:rsidP="000B4099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07710" w14:paraId="460B0CDE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98CA70E" w14:textId="77777777" w:rsidR="00A07710" w:rsidRDefault="00A07710" w:rsidP="00A03DE2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63F195C2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A07710" w14:paraId="0490B8C4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0F96EE0" w14:textId="6F609BAA" w:rsidR="00A07710" w:rsidRPr="00873462" w:rsidRDefault="00A07710" w:rsidP="00A03DE2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6C1F5320" w14:textId="77777777" w:rsidR="00A07710" w:rsidRDefault="00A07710" w:rsidP="00A03DE2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08C4E4F8" w14:textId="77777777" w:rsidR="00A07710" w:rsidRDefault="00A07710" w:rsidP="00A03DE2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1.2 -  </w:t>
            </w:r>
          </w:p>
        </w:tc>
      </w:tr>
      <w:tr w:rsidR="00A07710" w14:paraId="3977C851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F0CF34C" w14:textId="3AAAB356" w:rsidR="00A07710" w:rsidRPr="00873462" w:rsidRDefault="00A07710" w:rsidP="00A03DE2">
            <w:pPr>
              <w:pStyle w:val="ListParagraph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6EDE7802" w14:textId="77777777" w:rsidR="00A07710" w:rsidRDefault="00A07710" w:rsidP="00A03DE2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2.1 - </w:t>
            </w:r>
          </w:p>
          <w:p w14:paraId="67AED6EA" w14:textId="77777777" w:rsidR="00A07710" w:rsidRDefault="00A07710" w:rsidP="00A03DE2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2.2 -  </w:t>
            </w:r>
          </w:p>
        </w:tc>
      </w:tr>
      <w:tr w:rsidR="00A07710" w14:paraId="6F75CDD5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34CA830" w14:textId="7A20C7C9" w:rsidR="00A07710" w:rsidRPr="00092C57" w:rsidRDefault="00A07710" w:rsidP="00A03DE2">
            <w:pPr>
              <w:spacing w:after="0"/>
              <w:ind w:left="0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6EDD0E54" w14:textId="77777777" w:rsidR="00A07710" w:rsidRDefault="00A07710" w:rsidP="00A03D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3.1 - </w:t>
            </w:r>
          </w:p>
          <w:p w14:paraId="317BA500" w14:textId="77777777" w:rsidR="00A07710" w:rsidRDefault="00A07710" w:rsidP="00A03DE2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3.2 -  </w:t>
            </w:r>
          </w:p>
        </w:tc>
      </w:tr>
    </w:tbl>
    <w:p w14:paraId="1566669B" w14:textId="77777777" w:rsidR="00A07710" w:rsidRDefault="00A07710" w:rsidP="00A07710">
      <w:pPr>
        <w:ind w:left="0"/>
      </w:pPr>
    </w:p>
    <w:p w14:paraId="147B1676" w14:textId="77777777" w:rsidR="00A07710" w:rsidRDefault="00A07710" w:rsidP="00A07710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A07710" w14:paraId="41553C28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11971A7" w14:textId="77777777" w:rsidR="00A07710" w:rsidRDefault="00A07710" w:rsidP="00A03DE2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5829E3C4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5A13B6B6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A07710" w14:paraId="54E825BB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7DF1B4C7" w14:textId="77777777" w:rsidR="00A07710" w:rsidRPr="000749A4" w:rsidRDefault="00A07710" w:rsidP="00A03DE2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3CB125DD" w14:textId="77777777" w:rsidR="00A07710" w:rsidRPr="000749A4" w:rsidRDefault="00A07710" w:rsidP="00A03DE2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73065497" w14:textId="77777777" w:rsidR="00A07710" w:rsidRPr="000749A4" w:rsidRDefault="00A07710" w:rsidP="00A03DE2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68FC60F4" w14:textId="77777777" w:rsidR="00A07710" w:rsidRDefault="00A07710" w:rsidP="00A07710">
      <w:pPr>
        <w:ind w:left="0"/>
      </w:pPr>
    </w:p>
    <w:p w14:paraId="352071AB" w14:textId="77777777" w:rsidR="00A07710" w:rsidRDefault="00A07710" w:rsidP="00A07710">
      <w:pPr>
        <w:ind w:left="0"/>
      </w:pPr>
    </w:p>
    <w:p w14:paraId="38B57EB8" w14:textId="77777777" w:rsidR="00A07710" w:rsidRDefault="00A07710" w:rsidP="00A07710">
      <w:pPr>
        <w:ind w:left="0"/>
      </w:pPr>
    </w:p>
    <w:p w14:paraId="25CB2B44" w14:textId="77777777" w:rsidR="00A07710" w:rsidRDefault="00A07710" w:rsidP="00A07710">
      <w:pPr>
        <w:ind w:left="0"/>
      </w:pPr>
    </w:p>
    <w:p w14:paraId="7E47A20C" w14:textId="77777777" w:rsidR="00A07710" w:rsidRDefault="00A07710" w:rsidP="00A07710">
      <w:pPr>
        <w:ind w:left="0"/>
      </w:pPr>
    </w:p>
    <w:p w14:paraId="1D20981A" w14:textId="77777777" w:rsidR="00A07710" w:rsidRDefault="00A07710" w:rsidP="00A07710">
      <w:pPr>
        <w:ind w:left="0"/>
      </w:pPr>
    </w:p>
    <w:p w14:paraId="0677ED19" w14:textId="77777777" w:rsidR="00A07710" w:rsidRDefault="00A07710" w:rsidP="00A07710">
      <w:pPr>
        <w:ind w:left="0"/>
      </w:pPr>
    </w:p>
    <w:p w14:paraId="41CF8EC8" w14:textId="77777777" w:rsidR="00A07710" w:rsidRDefault="00A07710" w:rsidP="00A07710">
      <w:pPr>
        <w:ind w:left="0"/>
      </w:pPr>
    </w:p>
    <w:p w14:paraId="52A5590F" w14:textId="77777777" w:rsidR="00A07710" w:rsidRDefault="00A07710" w:rsidP="00A07710">
      <w:pPr>
        <w:ind w:left="0"/>
      </w:pPr>
    </w:p>
    <w:p w14:paraId="2C567C74" w14:textId="77777777" w:rsidR="00A07710" w:rsidRDefault="00A07710" w:rsidP="00A07710">
      <w:pPr>
        <w:ind w:left="0"/>
      </w:pPr>
    </w:p>
    <w:p w14:paraId="0CF1261E" w14:textId="77777777" w:rsidR="00A07710" w:rsidRPr="00CE2093" w:rsidRDefault="00A07710" w:rsidP="00A07710">
      <w:pPr>
        <w:ind w:left="0"/>
        <w:rPr>
          <w:u w:val="single"/>
        </w:rPr>
      </w:pPr>
    </w:p>
    <w:p w14:paraId="1629CCD5" w14:textId="77777777" w:rsidR="00A07710" w:rsidRDefault="00A07710" w:rsidP="00A07710"/>
    <w:p w14:paraId="5CA3CAAA" w14:textId="77777777" w:rsidR="00A07710" w:rsidRDefault="00A07710" w:rsidP="00A07710">
      <w:pPr>
        <w:ind w:left="0"/>
      </w:pPr>
    </w:p>
    <w:p w14:paraId="12A2B9F2" w14:textId="77777777" w:rsidR="00A07710" w:rsidRDefault="00A07710" w:rsidP="00A07710">
      <w:pPr>
        <w:pStyle w:val="Heading3"/>
        <w:numPr>
          <w:ilvl w:val="2"/>
          <w:numId w:val="7"/>
        </w:numPr>
      </w:pPr>
      <w:bookmarkStart w:id="147" w:name="_Toc502960666"/>
      <w:r>
        <w:lastRenderedPageBreak/>
        <w:t>Ilustração da funcionalidade</w:t>
      </w:r>
      <w:bookmarkEnd w:id="147"/>
    </w:p>
    <w:p w14:paraId="07C438C2" w14:textId="77777777" w:rsidR="00A07710" w:rsidRPr="00A25EC7" w:rsidRDefault="00A07710" w:rsidP="00A07710">
      <w:r>
        <w:t>&lt;Inserir excertos de código e uma breve descrição&gt;</w:t>
      </w:r>
    </w:p>
    <w:p w14:paraId="0DC214AA" w14:textId="77777777" w:rsidR="00A07710" w:rsidRPr="00A25EC7" w:rsidRDefault="00A07710" w:rsidP="00A07710">
      <w:r>
        <w:t xml:space="preserve">&lt;Inserir </w:t>
      </w:r>
      <w:proofErr w:type="spellStart"/>
      <w:r>
        <w:t>printscreens</w:t>
      </w:r>
      <w:proofErr w:type="spellEnd"/>
      <w:r>
        <w:t xml:space="preserve"> do </w:t>
      </w:r>
      <w:proofErr w:type="spellStart"/>
      <w:r>
        <w:t>iGAM</w:t>
      </w:r>
      <w:proofErr w:type="spellEnd"/>
      <w:r>
        <w:t>&gt;</w:t>
      </w:r>
    </w:p>
    <w:p w14:paraId="2A5C14C0" w14:textId="21954BC6" w:rsidR="000B4099" w:rsidRDefault="000B4099" w:rsidP="000B4099"/>
    <w:p w14:paraId="7788B914" w14:textId="4CD6B338" w:rsidR="003913D4" w:rsidRDefault="003913D4" w:rsidP="000B4099"/>
    <w:p w14:paraId="63A6584A" w14:textId="32007040" w:rsidR="003913D4" w:rsidRDefault="003913D4" w:rsidP="000B4099"/>
    <w:p w14:paraId="55DF1F97" w14:textId="1E209BB4" w:rsidR="003913D4" w:rsidRDefault="003913D4" w:rsidP="000B4099"/>
    <w:p w14:paraId="640204EE" w14:textId="41CC6723" w:rsidR="003913D4" w:rsidRDefault="003913D4" w:rsidP="000B4099"/>
    <w:p w14:paraId="599D90BD" w14:textId="2BEE28DF" w:rsidR="003913D4" w:rsidRDefault="003913D4" w:rsidP="000B4099"/>
    <w:p w14:paraId="6AA2ACA1" w14:textId="392FCC3B" w:rsidR="003913D4" w:rsidRDefault="003913D4" w:rsidP="000B4099"/>
    <w:p w14:paraId="79BAD1B1" w14:textId="0247208E" w:rsidR="003913D4" w:rsidRDefault="003913D4" w:rsidP="000B4099"/>
    <w:p w14:paraId="7DB89297" w14:textId="08E37DC4" w:rsidR="003913D4" w:rsidRDefault="003913D4" w:rsidP="000B4099"/>
    <w:p w14:paraId="1A5C86EC" w14:textId="27B3837F" w:rsidR="003913D4" w:rsidRDefault="003913D4" w:rsidP="000B4099"/>
    <w:p w14:paraId="2CC86D4A" w14:textId="74AEAFFD" w:rsidR="003913D4" w:rsidRDefault="003913D4" w:rsidP="000B4099"/>
    <w:p w14:paraId="6CA263EF" w14:textId="09ED6A94" w:rsidR="003913D4" w:rsidRDefault="003913D4" w:rsidP="000B4099"/>
    <w:p w14:paraId="741E73F3" w14:textId="6958B66E" w:rsidR="003913D4" w:rsidRDefault="003913D4" w:rsidP="000B4099"/>
    <w:p w14:paraId="0B5B7A06" w14:textId="66E2E787" w:rsidR="003913D4" w:rsidRDefault="003913D4" w:rsidP="000B4099"/>
    <w:p w14:paraId="29D91324" w14:textId="348636E7" w:rsidR="003913D4" w:rsidRDefault="003913D4" w:rsidP="000B4099"/>
    <w:p w14:paraId="1BF5160F" w14:textId="65139D9C" w:rsidR="003913D4" w:rsidRDefault="003913D4" w:rsidP="000B4099"/>
    <w:p w14:paraId="3C924D1A" w14:textId="285F11B8" w:rsidR="003913D4" w:rsidRDefault="003913D4" w:rsidP="000B4099"/>
    <w:p w14:paraId="62379915" w14:textId="68AC0AFD" w:rsidR="003913D4" w:rsidRDefault="003913D4" w:rsidP="000B4099"/>
    <w:p w14:paraId="2B2E7CFB" w14:textId="089545EA" w:rsidR="003913D4" w:rsidRDefault="003913D4" w:rsidP="000B4099"/>
    <w:p w14:paraId="61A7DBB3" w14:textId="641A1A0B" w:rsidR="003913D4" w:rsidRDefault="003913D4" w:rsidP="000B4099"/>
    <w:p w14:paraId="5865FDF9" w14:textId="16255A91" w:rsidR="00BE2CD6" w:rsidRDefault="00BE2CD6" w:rsidP="000B4099"/>
    <w:p w14:paraId="321022ED" w14:textId="432AF392" w:rsidR="00BE2CD6" w:rsidRDefault="00BE2CD6" w:rsidP="000B4099"/>
    <w:p w14:paraId="61CF0C37" w14:textId="124E36A4" w:rsidR="00BE2CD6" w:rsidRDefault="00BE2CD6" w:rsidP="000B4099"/>
    <w:p w14:paraId="5D92F10A" w14:textId="21356BF6" w:rsidR="00BE2CD6" w:rsidRDefault="00BE2CD6" w:rsidP="000B4099"/>
    <w:p w14:paraId="197B84AD" w14:textId="77777777" w:rsidR="00BE2CD6" w:rsidRDefault="00BE2CD6" w:rsidP="000B4099"/>
    <w:p w14:paraId="11253F3E" w14:textId="77777777" w:rsidR="003913D4" w:rsidRDefault="003913D4" w:rsidP="000B4099"/>
    <w:p w14:paraId="40D26D64" w14:textId="333923DB" w:rsidR="00411ABC" w:rsidRDefault="00411ABC" w:rsidP="009B24D0">
      <w:pPr>
        <w:pStyle w:val="Heading2"/>
        <w:numPr>
          <w:ilvl w:val="1"/>
          <w:numId w:val="6"/>
        </w:numPr>
      </w:pPr>
      <w:bookmarkStart w:id="148" w:name="_Toc502960667"/>
      <w:r>
        <w:lastRenderedPageBreak/>
        <w:t>REQ 7</w:t>
      </w:r>
      <w:r w:rsidR="000A4B61">
        <w:t xml:space="preserve"> – </w:t>
      </w:r>
      <w:r w:rsidR="006E062D">
        <w:t>Validação do envio de gâmetas</w:t>
      </w:r>
      <w:bookmarkEnd w:id="148"/>
    </w:p>
    <w:p w14:paraId="49B2D037" w14:textId="77777777" w:rsidR="00B90F4D" w:rsidRDefault="00B90F4D" w:rsidP="009B24D0">
      <w:pPr>
        <w:pStyle w:val="Heading3"/>
        <w:numPr>
          <w:ilvl w:val="2"/>
          <w:numId w:val="6"/>
        </w:numPr>
      </w:pPr>
      <w:bookmarkStart w:id="149" w:name="_Toc502960668"/>
      <w:r>
        <w:t>Análise de requisitos</w:t>
      </w:r>
      <w:bookmarkEnd w:id="149"/>
    </w:p>
    <w:p w14:paraId="6BEAA678" w14:textId="77777777" w:rsidR="00B90F4D" w:rsidRDefault="00B90F4D" w:rsidP="00B90F4D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B90F4D" w14:paraId="3396EF0E" w14:textId="77777777" w:rsidTr="003C6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2401374A" w14:textId="77777777" w:rsidR="00B90F4D" w:rsidRPr="001151C7" w:rsidRDefault="00B90F4D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5DB2E8B9" w14:textId="4A563B6D" w:rsidR="00B90F4D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7</w:t>
            </w:r>
          </w:p>
        </w:tc>
      </w:tr>
      <w:tr w:rsidR="006938E5" w14:paraId="3EBC88F9" w14:textId="77777777" w:rsidTr="003C63E7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05DAA80" w14:textId="77777777" w:rsidR="006938E5" w:rsidRPr="001151C7" w:rsidRDefault="006938E5" w:rsidP="006938E5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6462D61A" w14:textId="4F5FA604" w:rsidR="006938E5" w:rsidRDefault="006E062D" w:rsidP="006938E5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Validação do envio de gâmetas</w:t>
            </w:r>
          </w:p>
        </w:tc>
      </w:tr>
      <w:tr w:rsidR="006938E5" w14:paraId="036895A9" w14:textId="77777777" w:rsidTr="003C63E7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61DF9704" w14:textId="77777777" w:rsidR="006938E5" w:rsidRPr="001151C7" w:rsidRDefault="006938E5" w:rsidP="006938E5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59B15722" w14:textId="66C77D83" w:rsidR="006938E5" w:rsidRDefault="006E062D" w:rsidP="006938E5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Diretora do Banco</w:t>
            </w:r>
            <w:r w:rsidR="006938E5">
              <w:t>, enquanto utilizador</w:t>
            </w:r>
            <w:r>
              <w:t>a</w:t>
            </w:r>
            <w:r w:rsidR="006938E5">
              <w:t xml:space="preserve"> registad</w:t>
            </w:r>
            <w:r>
              <w:t>a</w:t>
            </w:r>
            <w:r w:rsidR="006938E5">
              <w:t xml:space="preserve"> do sistema, pode aceder à secção “</w:t>
            </w:r>
            <w:r>
              <w:t>X</w:t>
            </w:r>
            <w:r w:rsidR="006938E5">
              <w:t xml:space="preserve">” na sua página </w:t>
            </w:r>
            <w:proofErr w:type="spellStart"/>
            <w:r w:rsidR="006938E5">
              <w:t>iGAM</w:t>
            </w:r>
            <w:proofErr w:type="spellEnd"/>
            <w:r w:rsidR="006938E5">
              <w:t xml:space="preserve"> para </w:t>
            </w:r>
            <w:r>
              <w:t>…</w:t>
            </w:r>
          </w:p>
        </w:tc>
      </w:tr>
    </w:tbl>
    <w:p w14:paraId="5E4233DB" w14:textId="77777777" w:rsidR="00B90F4D" w:rsidRDefault="00B90F4D" w:rsidP="00B90F4D"/>
    <w:p w14:paraId="2CCC52FE" w14:textId="77777777" w:rsidR="00B90F4D" w:rsidRDefault="00B90F4D" w:rsidP="00B90F4D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E062D" w14:paraId="62F0AFB6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915DA2D" w14:textId="74C213A2" w:rsidR="006E062D" w:rsidRDefault="006E062D" w:rsidP="006E062D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465FC40B" w14:textId="1DF6AA04" w:rsidR="006E062D" w:rsidRDefault="006E062D" w:rsidP="006E062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6E062D" w14:paraId="4863F51D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691D187" w14:textId="61F32130" w:rsidR="006E062D" w:rsidRPr="00873462" w:rsidRDefault="006E062D" w:rsidP="006E062D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768780CF" w14:textId="77777777" w:rsidR="006E062D" w:rsidRDefault="006E062D" w:rsidP="006E062D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5D5CB3A0" w14:textId="47657657" w:rsidR="006E062D" w:rsidRDefault="006E062D" w:rsidP="006E062D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1.2 -  </w:t>
            </w:r>
          </w:p>
        </w:tc>
      </w:tr>
      <w:tr w:rsidR="006E062D" w14:paraId="72990F34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DBF3A45" w14:textId="4D9CF176" w:rsidR="006E062D" w:rsidRPr="00873462" w:rsidRDefault="006E062D" w:rsidP="006E062D">
            <w:pPr>
              <w:pStyle w:val="ListParagraph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1D923007" w14:textId="77777777" w:rsidR="006E062D" w:rsidRDefault="006E062D" w:rsidP="006E062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2.1 - </w:t>
            </w:r>
          </w:p>
          <w:p w14:paraId="4FCFD130" w14:textId="0C493FE8" w:rsidR="006E062D" w:rsidRDefault="006E062D" w:rsidP="006E062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2.2 -  </w:t>
            </w:r>
          </w:p>
        </w:tc>
      </w:tr>
      <w:tr w:rsidR="006E062D" w14:paraId="7BBFE071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4E925E3" w14:textId="42C9A29F" w:rsidR="006E062D" w:rsidRPr="00092C57" w:rsidRDefault="006E062D" w:rsidP="006E062D">
            <w:pPr>
              <w:spacing w:after="0"/>
              <w:ind w:left="0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12BBBFE1" w14:textId="77777777" w:rsidR="006E062D" w:rsidRDefault="006E062D" w:rsidP="006E06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3.1 - </w:t>
            </w:r>
          </w:p>
          <w:p w14:paraId="7CDE6B1B" w14:textId="47BCE7B1" w:rsidR="006E062D" w:rsidRDefault="006E062D" w:rsidP="006E062D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3.2 -  </w:t>
            </w:r>
          </w:p>
        </w:tc>
      </w:tr>
    </w:tbl>
    <w:p w14:paraId="0B125626" w14:textId="77777777" w:rsidR="00A07710" w:rsidRDefault="00A07710" w:rsidP="00A07710">
      <w:pPr>
        <w:ind w:left="0"/>
      </w:pPr>
    </w:p>
    <w:p w14:paraId="597FB676" w14:textId="77777777" w:rsidR="00A07710" w:rsidRDefault="00A07710" w:rsidP="00A07710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A07710" w14:paraId="7A11F2F0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387B1B9" w14:textId="77777777" w:rsidR="00A07710" w:rsidRDefault="00A07710" w:rsidP="00A03DE2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57B9CC6A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0DE3DFEB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A07710" w14:paraId="1E8FD4BC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DA1E6B6" w14:textId="77777777" w:rsidR="00A07710" w:rsidRPr="000749A4" w:rsidRDefault="00A07710" w:rsidP="00A03DE2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671CA1F7" w14:textId="77777777" w:rsidR="00A07710" w:rsidRPr="000749A4" w:rsidRDefault="00A07710" w:rsidP="00A03DE2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507E765E" w14:textId="77777777" w:rsidR="00A07710" w:rsidRPr="000749A4" w:rsidRDefault="00A07710" w:rsidP="00A03DE2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0EE0E8F2" w14:textId="77777777" w:rsidR="00A07710" w:rsidRDefault="00A07710" w:rsidP="00A07710">
      <w:pPr>
        <w:ind w:left="0"/>
      </w:pPr>
    </w:p>
    <w:p w14:paraId="65554BAD" w14:textId="77777777" w:rsidR="00A07710" w:rsidRDefault="00A07710" w:rsidP="00A07710">
      <w:pPr>
        <w:ind w:left="0"/>
      </w:pPr>
    </w:p>
    <w:p w14:paraId="14451BCB" w14:textId="77777777" w:rsidR="00A07710" w:rsidRDefault="00A07710" w:rsidP="00A07710">
      <w:pPr>
        <w:ind w:left="0"/>
      </w:pPr>
    </w:p>
    <w:p w14:paraId="3A47FC75" w14:textId="77777777" w:rsidR="00A07710" w:rsidRDefault="00A07710" w:rsidP="00A07710">
      <w:pPr>
        <w:ind w:left="0"/>
      </w:pPr>
    </w:p>
    <w:p w14:paraId="76ACF9CE" w14:textId="77777777" w:rsidR="00A07710" w:rsidRDefault="00A07710" w:rsidP="00A07710">
      <w:pPr>
        <w:ind w:left="0"/>
      </w:pPr>
    </w:p>
    <w:p w14:paraId="64F843DA" w14:textId="77777777" w:rsidR="00A07710" w:rsidRDefault="00A07710" w:rsidP="00A07710">
      <w:pPr>
        <w:ind w:left="0"/>
      </w:pPr>
    </w:p>
    <w:p w14:paraId="234FF151" w14:textId="77777777" w:rsidR="00A07710" w:rsidRDefault="00A07710" w:rsidP="00A07710">
      <w:pPr>
        <w:ind w:left="0"/>
      </w:pPr>
    </w:p>
    <w:p w14:paraId="4CE97236" w14:textId="77777777" w:rsidR="00A07710" w:rsidRDefault="00A07710" w:rsidP="00A07710">
      <w:pPr>
        <w:ind w:left="0"/>
      </w:pPr>
    </w:p>
    <w:p w14:paraId="32CF6DE4" w14:textId="77777777" w:rsidR="00A07710" w:rsidRDefault="00A07710" w:rsidP="00A07710">
      <w:pPr>
        <w:ind w:left="0"/>
      </w:pPr>
    </w:p>
    <w:p w14:paraId="1F47D74F" w14:textId="77777777" w:rsidR="00A07710" w:rsidRDefault="00A07710" w:rsidP="00BE2CD6">
      <w:pPr>
        <w:ind w:left="0"/>
      </w:pPr>
    </w:p>
    <w:p w14:paraId="221BACAC" w14:textId="77777777" w:rsidR="00A07710" w:rsidRDefault="00A07710" w:rsidP="00A07710"/>
    <w:p w14:paraId="1ABBF417" w14:textId="77777777" w:rsidR="00A07710" w:rsidRDefault="00A07710" w:rsidP="00A07710">
      <w:pPr>
        <w:ind w:left="0"/>
      </w:pPr>
    </w:p>
    <w:p w14:paraId="378FD346" w14:textId="77777777" w:rsidR="00A07710" w:rsidRDefault="00A07710" w:rsidP="00A07710">
      <w:pPr>
        <w:pStyle w:val="Heading3"/>
        <w:numPr>
          <w:ilvl w:val="2"/>
          <w:numId w:val="7"/>
        </w:numPr>
      </w:pPr>
      <w:bookmarkStart w:id="150" w:name="_Toc502960669"/>
      <w:r>
        <w:lastRenderedPageBreak/>
        <w:t>Ilustração da funcionalidade</w:t>
      </w:r>
      <w:bookmarkEnd w:id="150"/>
    </w:p>
    <w:p w14:paraId="234F6456" w14:textId="77777777" w:rsidR="00A07710" w:rsidRPr="00A25EC7" w:rsidRDefault="00A07710" w:rsidP="00A07710">
      <w:r>
        <w:t xml:space="preserve">&lt;Inserir </w:t>
      </w:r>
      <w:proofErr w:type="spellStart"/>
      <w:r>
        <w:t>printscreens</w:t>
      </w:r>
      <w:proofErr w:type="spellEnd"/>
      <w:r>
        <w:t xml:space="preserve"> do </w:t>
      </w:r>
      <w:proofErr w:type="spellStart"/>
      <w:r>
        <w:t>iGAM</w:t>
      </w:r>
      <w:proofErr w:type="spellEnd"/>
      <w:r>
        <w:t>&gt;</w:t>
      </w:r>
    </w:p>
    <w:p w14:paraId="7FB1BC4E" w14:textId="1628DCCB" w:rsidR="00EA2B19" w:rsidRDefault="00EA2B19" w:rsidP="00EA2B19"/>
    <w:p w14:paraId="38AB2632" w14:textId="5EE2E6B3" w:rsidR="00A07710" w:rsidRDefault="00A07710" w:rsidP="00EA2B19"/>
    <w:p w14:paraId="41B93D57" w14:textId="720F9EF1" w:rsidR="00A07710" w:rsidRDefault="00A07710" w:rsidP="00EA2B19"/>
    <w:p w14:paraId="5C5166D4" w14:textId="601A5852" w:rsidR="00A07710" w:rsidRDefault="00A07710" w:rsidP="00EA2B19"/>
    <w:p w14:paraId="6DBB28AA" w14:textId="026AD6FF" w:rsidR="00A07710" w:rsidRDefault="00A07710" w:rsidP="00EA2B19"/>
    <w:p w14:paraId="57C6A963" w14:textId="02402B10" w:rsidR="00A07710" w:rsidRDefault="00A07710" w:rsidP="00EA2B19"/>
    <w:p w14:paraId="72C0A507" w14:textId="6336A656" w:rsidR="00A07710" w:rsidRDefault="00A07710" w:rsidP="00EA2B19"/>
    <w:p w14:paraId="42980A08" w14:textId="7997C703" w:rsidR="00A07710" w:rsidRDefault="00A07710" w:rsidP="00EA2B19"/>
    <w:p w14:paraId="4EBABB25" w14:textId="40A2DB39" w:rsidR="00A07710" w:rsidRDefault="00A07710" w:rsidP="00EA2B19"/>
    <w:p w14:paraId="42C0E276" w14:textId="3B38E705" w:rsidR="00A07710" w:rsidRDefault="00A07710" w:rsidP="00EA2B19"/>
    <w:p w14:paraId="110376F2" w14:textId="5E1E3796" w:rsidR="00A07710" w:rsidRDefault="00A07710" w:rsidP="00EA2B19"/>
    <w:p w14:paraId="48476D3A" w14:textId="059E6D92" w:rsidR="00A07710" w:rsidRDefault="00A07710" w:rsidP="00EA2B19"/>
    <w:p w14:paraId="29DE2546" w14:textId="515521DF" w:rsidR="00A07710" w:rsidRDefault="00A07710" w:rsidP="00EA2B19"/>
    <w:p w14:paraId="4A013D5B" w14:textId="2EE49E14" w:rsidR="00A07710" w:rsidRDefault="00A07710" w:rsidP="00EA2B19"/>
    <w:p w14:paraId="13912016" w14:textId="497467B3" w:rsidR="00A07710" w:rsidRDefault="00A07710" w:rsidP="00EA2B19"/>
    <w:p w14:paraId="11BB0E94" w14:textId="6B407DB5" w:rsidR="00A07710" w:rsidRDefault="00A07710" w:rsidP="00EA2B19"/>
    <w:p w14:paraId="242389DB" w14:textId="04C77515" w:rsidR="00A07710" w:rsidRDefault="00A07710" w:rsidP="00EA2B19"/>
    <w:p w14:paraId="72E34965" w14:textId="52D9BDBC" w:rsidR="00A07710" w:rsidRDefault="00A07710" w:rsidP="00EA2B19"/>
    <w:p w14:paraId="0650AD91" w14:textId="77777777" w:rsidR="00A07710" w:rsidRDefault="00A07710" w:rsidP="00EA2B19"/>
    <w:p w14:paraId="4F31ECC5" w14:textId="45759D6F" w:rsidR="00EA2B19" w:rsidRDefault="00EA2B19" w:rsidP="00887E91">
      <w:pPr>
        <w:ind w:left="0"/>
      </w:pPr>
    </w:p>
    <w:p w14:paraId="4C2594AC" w14:textId="2713AEEE" w:rsidR="00BE2CD6" w:rsidRDefault="00BE2CD6" w:rsidP="00887E91">
      <w:pPr>
        <w:ind w:left="0"/>
      </w:pPr>
    </w:p>
    <w:p w14:paraId="392AA685" w14:textId="4F26486C" w:rsidR="00BE2CD6" w:rsidRDefault="00BE2CD6" w:rsidP="00887E91">
      <w:pPr>
        <w:ind w:left="0"/>
      </w:pPr>
    </w:p>
    <w:p w14:paraId="0AB53A85" w14:textId="7C6C5E15" w:rsidR="00BE2CD6" w:rsidRDefault="00BE2CD6" w:rsidP="00887E91">
      <w:pPr>
        <w:ind w:left="0"/>
      </w:pPr>
    </w:p>
    <w:p w14:paraId="6462472F" w14:textId="19F46115" w:rsidR="00BE2CD6" w:rsidRDefault="00BE2CD6" w:rsidP="00887E91">
      <w:pPr>
        <w:ind w:left="0"/>
      </w:pPr>
    </w:p>
    <w:p w14:paraId="4F3D2ED5" w14:textId="064962D9" w:rsidR="00BE2CD6" w:rsidRDefault="00BE2CD6" w:rsidP="00887E91">
      <w:pPr>
        <w:ind w:left="0"/>
      </w:pPr>
    </w:p>
    <w:p w14:paraId="4861C8B7" w14:textId="4F093ADF" w:rsidR="00BE2CD6" w:rsidRDefault="00BE2CD6" w:rsidP="00887E91">
      <w:pPr>
        <w:ind w:left="0"/>
      </w:pPr>
    </w:p>
    <w:p w14:paraId="30246CBB" w14:textId="77777777" w:rsidR="00BE2CD6" w:rsidRPr="00EA2B19" w:rsidRDefault="00BE2CD6" w:rsidP="00887E91">
      <w:pPr>
        <w:ind w:left="0"/>
      </w:pPr>
    </w:p>
    <w:p w14:paraId="126C45FB" w14:textId="1E1EBF7B" w:rsidR="00C95518" w:rsidRDefault="00411ABC" w:rsidP="009B24D0">
      <w:pPr>
        <w:pStyle w:val="Heading2"/>
        <w:numPr>
          <w:ilvl w:val="1"/>
          <w:numId w:val="6"/>
        </w:numPr>
      </w:pPr>
      <w:bookmarkStart w:id="151" w:name="_Toc502960670"/>
      <w:r>
        <w:lastRenderedPageBreak/>
        <w:t>REQ 8</w:t>
      </w:r>
      <w:r w:rsidR="000A4B61">
        <w:t xml:space="preserve"> – </w:t>
      </w:r>
      <w:r w:rsidR="006E062D">
        <w:t>Registo do envio físico da amostra</w:t>
      </w:r>
      <w:bookmarkEnd w:id="151"/>
    </w:p>
    <w:p w14:paraId="4F187671" w14:textId="77777777" w:rsidR="00C95518" w:rsidRDefault="00C95518" w:rsidP="009B24D0">
      <w:pPr>
        <w:pStyle w:val="Heading3"/>
        <w:numPr>
          <w:ilvl w:val="2"/>
          <w:numId w:val="6"/>
        </w:numPr>
      </w:pPr>
      <w:bookmarkStart w:id="152" w:name="_Toc502960671"/>
      <w:r>
        <w:t>Análise de requisitos</w:t>
      </w:r>
      <w:bookmarkEnd w:id="152"/>
    </w:p>
    <w:p w14:paraId="7884B875" w14:textId="77777777" w:rsidR="00C95518" w:rsidRDefault="00C95518" w:rsidP="00C95518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C95518" w14:paraId="1F5CA066" w14:textId="77777777" w:rsidTr="008D13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6A55C23" w14:textId="77777777" w:rsidR="00C95518" w:rsidRPr="001151C7" w:rsidRDefault="00C95518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60CC7976" w14:textId="4C36A568" w:rsidR="00C95518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8</w:t>
            </w:r>
          </w:p>
        </w:tc>
      </w:tr>
      <w:tr w:rsidR="001F016E" w14:paraId="44652604" w14:textId="77777777" w:rsidTr="008D1346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F823E8C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02A6645E" w14:textId="0A4AD194" w:rsidR="001F016E" w:rsidRDefault="006E062D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Registo do envio físico da amostra para centros de PMA</w:t>
            </w:r>
          </w:p>
        </w:tc>
      </w:tr>
      <w:tr w:rsidR="001F016E" w14:paraId="0B015EBC" w14:textId="77777777" w:rsidTr="008D1346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7704650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29465A42" w14:textId="668E3B20" w:rsidR="001F016E" w:rsidRDefault="001F016E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</w:t>
            </w:r>
            <w:r w:rsidR="00DD2320">
              <w:t>Embriologista,</w:t>
            </w:r>
            <w:r>
              <w:t xml:space="preserve"> enquanto utilizadora registada no sistema, pode aceder à secção “</w:t>
            </w:r>
            <w:r w:rsidR="00DD2320">
              <w:t>X</w:t>
            </w:r>
            <w:r>
              <w:t xml:space="preserve">” na sua página da </w:t>
            </w:r>
            <w:proofErr w:type="spellStart"/>
            <w:r>
              <w:t>iGAM</w:t>
            </w:r>
            <w:proofErr w:type="spellEnd"/>
            <w:r>
              <w:t xml:space="preserve"> para </w:t>
            </w:r>
            <w:r w:rsidR="00DD2320">
              <w:t>…</w:t>
            </w:r>
          </w:p>
        </w:tc>
      </w:tr>
    </w:tbl>
    <w:p w14:paraId="4E9C1415" w14:textId="47491D61" w:rsidR="00C95518" w:rsidRDefault="00C95518" w:rsidP="00C95518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E062D" w14:paraId="70AE2C1C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D59C711" w14:textId="4606DF7F" w:rsidR="006E062D" w:rsidRDefault="006E062D" w:rsidP="006E062D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483692E5" w14:textId="1E0A5574" w:rsidR="006E062D" w:rsidRDefault="006E062D" w:rsidP="006E062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6E062D" w14:paraId="74661F35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4DF34F7" w14:textId="12328D5A" w:rsidR="006E062D" w:rsidRPr="00873462" w:rsidRDefault="006E062D" w:rsidP="006E062D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27831782" w14:textId="77777777" w:rsidR="006E062D" w:rsidRDefault="006E062D" w:rsidP="006E062D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30241C80" w14:textId="6B29A6D9" w:rsidR="006E062D" w:rsidRDefault="006E062D" w:rsidP="006E062D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1.2 -  </w:t>
            </w:r>
          </w:p>
        </w:tc>
      </w:tr>
      <w:tr w:rsidR="006E062D" w14:paraId="5806CCD1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CC823C0" w14:textId="766676BE" w:rsidR="006E062D" w:rsidRPr="00873462" w:rsidRDefault="006E062D" w:rsidP="006E062D">
            <w:pPr>
              <w:pStyle w:val="ListParagraph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44D2D33B" w14:textId="77777777" w:rsidR="006E062D" w:rsidRDefault="006E062D" w:rsidP="006E062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2.1 - </w:t>
            </w:r>
          </w:p>
          <w:p w14:paraId="0AB4E01F" w14:textId="66FE5B31" w:rsidR="006E062D" w:rsidRDefault="006E062D" w:rsidP="006E062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2.2 -  </w:t>
            </w:r>
          </w:p>
        </w:tc>
      </w:tr>
      <w:tr w:rsidR="006E062D" w14:paraId="50A6A2E4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7EC59AD" w14:textId="01A7AB93" w:rsidR="006E062D" w:rsidRPr="00092C57" w:rsidRDefault="006E062D" w:rsidP="006E062D">
            <w:pPr>
              <w:spacing w:after="0"/>
              <w:ind w:left="0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49BF593D" w14:textId="77777777" w:rsidR="006E062D" w:rsidRDefault="006E062D" w:rsidP="006E06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3.1 - </w:t>
            </w:r>
          </w:p>
          <w:p w14:paraId="624D75A2" w14:textId="4CCF52A9" w:rsidR="006E062D" w:rsidRDefault="006E062D" w:rsidP="006E062D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3.2 -  </w:t>
            </w:r>
          </w:p>
        </w:tc>
      </w:tr>
    </w:tbl>
    <w:p w14:paraId="23C3D2E8" w14:textId="77777777" w:rsidR="00A07710" w:rsidRDefault="00A07710" w:rsidP="00A07710">
      <w:pPr>
        <w:ind w:left="0"/>
      </w:pPr>
    </w:p>
    <w:p w14:paraId="2A7ECC19" w14:textId="77777777" w:rsidR="00A07710" w:rsidRDefault="00A07710" w:rsidP="00A07710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A07710" w14:paraId="2DB9A501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D68AF4D" w14:textId="77777777" w:rsidR="00A07710" w:rsidRDefault="00A07710" w:rsidP="00A03DE2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1419FD1C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440FD05F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A07710" w14:paraId="17C42F89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45FBDEB2" w14:textId="77777777" w:rsidR="00A07710" w:rsidRPr="000749A4" w:rsidRDefault="00A07710" w:rsidP="00A03DE2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6A9B2981" w14:textId="77777777" w:rsidR="00A07710" w:rsidRPr="000749A4" w:rsidRDefault="00A07710" w:rsidP="00A03DE2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5D9427B5" w14:textId="77777777" w:rsidR="00A07710" w:rsidRPr="000749A4" w:rsidRDefault="00A07710" w:rsidP="00A03DE2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5C605A02" w14:textId="77777777" w:rsidR="00A07710" w:rsidRDefault="00A07710" w:rsidP="00A07710">
      <w:pPr>
        <w:ind w:left="0"/>
      </w:pPr>
    </w:p>
    <w:p w14:paraId="7769E440" w14:textId="77777777" w:rsidR="00A07710" w:rsidRDefault="00A07710" w:rsidP="00A07710">
      <w:pPr>
        <w:ind w:left="0"/>
      </w:pPr>
    </w:p>
    <w:p w14:paraId="3466702D" w14:textId="77777777" w:rsidR="00A07710" w:rsidRDefault="00A07710" w:rsidP="00A07710">
      <w:pPr>
        <w:ind w:left="0"/>
      </w:pPr>
    </w:p>
    <w:p w14:paraId="58EA2AD0" w14:textId="77777777" w:rsidR="00A07710" w:rsidRDefault="00A07710" w:rsidP="00A07710">
      <w:pPr>
        <w:ind w:left="0"/>
      </w:pPr>
    </w:p>
    <w:p w14:paraId="2A795DCF" w14:textId="77777777" w:rsidR="00A07710" w:rsidRDefault="00A07710" w:rsidP="00A07710">
      <w:pPr>
        <w:ind w:left="0"/>
      </w:pPr>
    </w:p>
    <w:p w14:paraId="0D10856D" w14:textId="77777777" w:rsidR="00A07710" w:rsidRDefault="00A07710" w:rsidP="00A07710">
      <w:pPr>
        <w:ind w:left="0"/>
      </w:pPr>
    </w:p>
    <w:p w14:paraId="4DDB550D" w14:textId="77777777" w:rsidR="00A07710" w:rsidRDefault="00A07710" w:rsidP="00A07710">
      <w:pPr>
        <w:ind w:left="0"/>
      </w:pPr>
    </w:p>
    <w:p w14:paraId="725AC53C" w14:textId="77777777" w:rsidR="00A07710" w:rsidRDefault="00A07710" w:rsidP="00A07710">
      <w:pPr>
        <w:ind w:left="0"/>
      </w:pPr>
    </w:p>
    <w:p w14:paraId="1F4D961F" w14:textId="77777777" w:rsidR="00A07710" w:rsidRDefault="00A07710" w:rsidP="00A07710">
      <w:pPr>
        <w:ind w:left="0"/>
      </w:pPr>
    </w:p>
    <w:p w14:paraId="7E84D888" w14:textId="77777777" w:rsidR="00A07710" w:rsidRDefault="00A07710" w:rsidP="00A07710">
      <w:pPr>
        <w:ind w:left="0"/>
      </w:pPr>
    </w:p>
    <w:p w14:paraId="46EEAEC9" w14:textId="77777777" w:rsidR="00A07710" w:rsidRDefault="00A07710" w:rsidP="00BE2CD6">
      <w:pPr>
        <w:ind w:left="0"/>
      </w:pPr>
    </w:p>
    <w:p w14:paraId="4DB433E1" w14:textId="77777777" w:rsidR="00A07710" w:rsidRDefault="00A07710" w:rsidP="00A07710"/>
    <w:p w14:paraId="153716EF" w14:textId="77777777" w:rsidR="00A07710" w:rsidRDefault="00A07710" w:rsidP="00A07710">
      <w:pPr>
        <w:ind w:left="0"/>
      </w:pPr>
    </w:p>
    <w:p w14:paraId="7D777A47" w14:textId="77777777" w:rsidR="00A07710" w:rsidRDefault="00A07710" w:rsidP="00A07710">
      <w:pPr>
        <w:pStyle w:val="Heading3"/>
        <w:numPr>
          <w:ilvl w:val="2"/>
          <w:numId w:val="7"/>
        </w:numPr>
      </w:pPr>
      <w:bookmarkStart w:id="153" w:name="_Toc502960672"/>
      <w:r>
        <w:lastRenderedPageBreak/>
        <w:t>Ilustração da funcionalidade</w:t>
      </w:r>
      <w:bookmarkEnd w:id="153"/>
    </w:p>
    <w:p w14:paraId="34E1721B" w14:textId="77777777" w:rsidR="00A07710" w:rsidRPr="00A25EC7" w:rsidRDefault="00A07710" w:rsidP="00A07710">
      <w:r>
        <w:t xml:space="preserve">&lt;Inserir </w:t>
      </w:r>
      <w:proofErr w:type="spellStart"/>
      <w:r>
        <w:t>printscreens</w:t>
      </w:r>
      <w:proofErr w:type="spellEnd"/>
      <w:r>
        <w:t xml:space="preserve"> do </w:t>
      </w:r>
      <w:proofErr w:type="spellStart"/>
      <w:r>
        <w:t>iGAM</w:t>
      </w:r>
      <w:proofErr w:type="spellEnd"/>
      <w:r>
        <w:t>&gt;</w:t>
      </w:r>
    </w:p>
    <w:p w14:paraId="5AF8F8BD" w14:textId="3D4C3D20" w:rsidR="00A07710" w:rsidRDefault="00A07710" w:rsidP="00C95518"/>
    <w:p w14:paraId="30D1CD91" w14:textId="39F40569" w:rsidR="00A07710" w:rsidRDefault="00A07710" w:rsidP="00C95518"/>
    <w:p w14:paraId="61807106" w14:textId="402C9231" w:rsidR="00A07710" w:rsidRDefault="00A07710" w:rsidP="00C95518"/>
    <w:p w14:paraId="08F1302E" w14:textId="6DA78482" w:rsidR="00A07710" w:rsidRDefault="00A07710" w:rsidP="00C95518"/>
    <w:p w14:paraId="4E936FA7" w14:textId="0EB80B4B" w:rsidR="00A07710" w:rsidRDefault="00A07710" w:rsidP="00C95518"/>
    <w:p w14:paraId="4596006E" w14:textId="130F0A5B" w:rsidR="00A07710" w:rsidRDefault="00A07710" w:rsidP="00C95518"/>
    <w:p w14:paraId="430CF7EF" w14:textId="50AE8FC4" w:rsidR="00A07710" w:rsidRDefault="00A07710" w:rsidP="00C95518"/>
    <w:p w14:paraId="53CE4119" w14:textId="1A5714F4" w:rsidR="00A07710" w:rsidRDefault="00A07710" w:rsidP="00C95518"/>
    <w:p w14:paraId="19CBA1AB" w14:textId="687C6AE0" w:rsidR="00A07710" w:rsidRDefault="00A07710" w:rsidP="00C95518"/>
    <w:p w14:paraId="081CF9FE" w14:textId="26216074" w:rsidR="00A07710" w:rsidRDefault="00A07710" w:rsidP="00C95518"/>
    <w:p w14:paraId="697E10BD" w14:textId="627BDB40" w:rsidR="00A07710" w:rsidRDefault="00A07710" w:rsidP="00C95518"/>
    <w:p w14:paraId="44971D3C" w14:textId="390007F7" w:rsidR="00A07710" w:rsidRDefault="00A07710" w:rsidP="00C95518"/>
    <w:p w14:paraId="513E7070" w14:textId="746A90F7" w:rsidR="00A07710" w:rsidRDefault="00A07710" w:rsidP="00C95518"/>
    <w:p w14:paraId="37484E64" w14:textId="3B40196C" w:rsidR="00A07710" w:rsidRDefault="00A07710" w:rsidP="00C95518"/>
    <w:p w14:paraId="251C1E9A" w14:textId="7E90A138" w:rsidR="00A07710" w:rsidRDefault="00A07710" w:rsidP="00C95518"/>
    <w:p w14:paraId="0D85EFA3" w14:textId="7178197E" w:rsidR="00A07710" w:rsidRDefault="00A07710" w:rsidP="00C95518"/>
    <w:p w14:paraId="2776EF09" w14:textId="21DD80BB" w:rsidR="00A07710" w:rsidRDefault="00A07710" w:rsidP="00C95518"/>
    <w:p w14:paraId="49A059C7" w14:textId="7B369395" w:rsidR="00A07710" w:rsidRDefault="00A07710" w:rsidP="00C95518"/>
    <w:p w14:paraId="77C8BFD3" w14:textId="7023FFF3" w:rsidR="00A07710" w:rsidRDefault="00A07710" w:rsidP="00C95518"/>
    <w:p w14:paraId="301EFBB9" w14:textId="6F01F4D1" w:rsidR="00A07710" w:rsidRDefault="00A07710" w:rsidP="00C95518"/>
    <w:p w14:paraId="3919E01A" w14:textId="26954A7F" w:rsidR="00BE2CD6" w:rsidRDefault="00BE2CD6" w:rsidP="00C95518"/>
    <w:p w14:paraId="4857BE6E" w14:textId="66D9AA2F" w:rsidR="00BE2CD6" w:rsidRDefault="00BE2CD6" w:rsidP="00C95518"/>
    <w:p w14:paraId="4762B66C" w14:textId="33871423" w:rsidR="00BE2CD6" w:rsidRDefault="00BE2CD6" w:rsidP="00C95518"/>
    <w:p w14:paraId="601C451A" w14:textId="72AF48B6" w:rsidR="00BE2CD6" w:rsidRDefault="00BE2CD6" w:rsidP="00C95518"/>
    <w:p w14:paraId="498568B3" w14:textId="4EA6F701" w:rsidR="00BE2CD6" w:rsidRDefault="00BE2CD6" w:rsidP="00C95518"/>
    <w:p w14:paraId="765ECEE8" w14:textId="77777777" w:rsidR="00BE2CD6" w:rsidRDefault="00BE2CD6" w:rsidP="00C95518"/>
    <w:p w14:paraId="3C1F8D81" w14:textId="77777777" w:rsidR="00A07710" w:rsidRDefault="00A07710" w:rsidP="00C95518"/>
    <w:p w14:paraId="4DD40CD6" w14:textId="768AB0C8" w:rsidR="00411ABC" w:rsidRDefault="00411ABC" w:rsidP="009B24D0">
      <w:pPr>
        <w:pStyle w:val="Heading2"/>
        <w:numPr>
          <w:ilvl w:val="1"/>
          <w:numId w:val="6"/>
        </w:numPr>
      </w:pPr>
      <w:bookmarkStart w:id="154" w:name="_Toc502960673"/>
      <w:r>
        <w:lastRenderedPageBreak/>
        <w:t>REQ 9</w:t>
      </w:r>
      <w:r w:rsidR="000A4B61">
        <w:t xml:space="preserve"> – </w:t>
      </w:r>
      <w:r w:rsidR="005D6FD0">
        <w:t>Consulta lista de espera</w:t>
      </w:r>
      <w:bookmarkEnd w:id="154"/>
    </w:p>
    <w:p w14:paraId="1BFF00C9" w14:textId="77777777" w:rsidR="00B16295" w:rsidRDefault="00B16295" w:rsidP="009B24D0">
      <w:pPr>
        <w:pStyle w:val="Heading3"/>
        <w:numPr>
          <w:ilvl w:val="2"/>
          <w:numId w:val="6"/>
        </w:numPr>
      </w:pPr>
      <w:bookmarkStart w:id="155" w:name="_Toc502960674"/>
      <w:r>
        <w:t>Análise de requisitos</w:t>
      </w:r>
      <w:bookmarkEnd w:id="155"/>
    </w:p>
    <w:p w14:paraId="60EEA566" w14:textId="77777777" w:rsidR="00C167F7" w:rsidRDefault="00C167F7" w:rsidP="00C167F7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C167F7" w14:paraId="36548BB1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E4C3576" w14:textId="77777777" w:rsidR="00C167F7" w:rsidRPr="001151C7" w:rsidRDefault="00C167F7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0CABCFEE" w14:textId="77777777" w:rsidR="00C167F7" w:rsidRDefault="00C167F7" w:rsidP="008F20FF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9</w:t>
            </w:r>
          </w:p>
        </w:tc>
      </w:tr>
      <w:tr w:rsidR="00C167F7" w14:paraId="4601A218" w14:textId="77777777" w:rsidTr="008F20F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647FE1E9" w14:textId="77777777" w:rsidR="00C167F7" w:rsidRPr="00894DF4" w:rsidRDefault="00C167F7" w:rsidP="008F20FF">
            <w:pPr>
              <w:ind w:left="0"/>
              <w:jc w:val="center"/>
              <w:rPr>
                <w:b w:val="0"/>
              </w:rPr>
            </w:pPr>
            <w:r w:rsidRPr="00894DF4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190A94F8" w14:textId="77777777" w:rsidR="00C167F7" w:rsidRPr="00894DF4" w:rsidRDefault="00C167F7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62626" w:themeColor="text1" w:themeTint="D9"/>
              </w:rPr>
            </w:pPr>
            <w:r w:rsidRPr="00894DF4">
              <w:rPr>
                <w:color w:val="262626" w:themeColor="text1" w:themeTint="D9"/>
              </w:rPr>
              <w:t>Consulta lista de espera</w:t>
            </w:r>
          </w:p>
        </w:tc>
      </w:tr>
      <w:tr w:rsidR="00C167F7" w14:paraId="14DBA4E0" w14:textId="77777777" w:rsidTr="008F20FF">
        <w:trPr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7B44ECE" w14:textId="77777777" w:rsidR="00C167F7" w:rsidRPr="001151C7" w:rsidRDefault="00C167F7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6B4017BD" w14:textId="77777777" w:rsidR="00C167F7" w:rsidRPr="00D04549" w:rsidRDefault="00C167F7" w:rsidP="008F20FF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D04549">
              <w:rPr>
                <w:rFonts w:asciiTheme="minorHAnsi" w:hAnsiTheme="minorHAnsi"/>
                <w:sz w:val="22"/>
                <w:szCs w:val="22"/>
              </w:rPr>
              <w:t xml:space="preserve">O médico, enquanto utilizador registado do sistema, podem visualizar a lista de espera </w:t>
            </w:r>
            <w:r>
              <w:rPr>
                <w:rFonts w:asciiTheme="minorHAnsi" w:hAnsiTheme="minorHAnsi"/>
                <w:sz w:val="22"/>
                <w:szCs w:val="22"/>
              </w:rPr>
              <w:t>de casais (centro/clínica, referência, estado do processo)</w:t>
            </w:r>
          </w:p>
        </w:tc>
      </w:tr>
    </w:tbl>
    <w:p w14:paraId="4950D88D" w14:textId="77777777" w:rsidR="00C167F7" w:rsidRDefault="00C167F7" w:rsidP="00C167F7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67F7" w14:paraId="54A8870C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D907563" w14:textId="77777777" w:rsidR="00C167F7" w:rsidRDefault="00C167F7" w:rsidP="008F20FF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69F41A79" w14:textId="77777777" w:rsidR="00C167F7" w:rsidRDefault="00C167F7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C167F7" w14:paraId="7B3E8998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051B132" w14:textId="77777777" w:rsidR="00C167F7" w:rsidRPr="002377C8" w:rsidRDefault="00C167F7" w:rsidP="008F20FF">
            <w:pPr>
              <w:spacing w:after="0"/>
              <w:ind w:left="45"/>
              <w:rPr>
                <w:b w:val="0"/>
                <w:color w:val="404040" w:themeColor="text1" w:themeTint="BF"/>
              </w:rPr>
            </w:pPr>
            <w:r w:rsidRPr="002377C8">
              <w:rPr>
                <w:b w:val="0"/>
                <w:color w:val="404040" w:themeColor="text1" w:themeTint="BF"/>
              </w:rPr>
              <w:t xml:space="preserve">1 – O médico acede a área da lista de espera de casais </w:t>
            </w:r>
          </w:p>
          <w:p w14:paraId="3907C333" w14:textId="77777777" w:rsidR="00C167F7" w:rsidRPr="00873462" w:rsidRDefault="00C167F7" w:rsidP="008F20FF">
            <w:pPr>
              <w:spacing w:after="0"/>
              <w:ind w:left="45"/>
              <w:rPr>
                <w:b w:val="0"/>
              </w:rPr>
            </w:pPr>
          </w:p>
        </w:tc>
        <w:tc>
          <w:tcPr>
            <w:tcW w:w="4675" w:type="dxa"/>
          </w:tcPr>
          <w:p w14:paraId="79D854EA" w14:textId="39875E31" w:rsidR="00C167F7" w:rsidRDefault="00C167F7" w:rsidP="008F20FF">
            <w:pPr>
              <w:pStyle w:val="ListParagraph"/>
              <w:numPr>
                <w:ilvl w:val="1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– </w:t>
            </w:r>
            <w:r w:rsidRPr="00D04549">
              <w:t>O “</w:t>
            </w:r>
            <w:proofErr w:type="spellStart"/>
            <w:r w:rsidRPr="00D04549">
              <w:t>Index</w:t>
            </w:r>
            <w:proofErr w:type="spellEnd"/>
            <w:r w:rsidRPr="00D04549">
              <w:t xml:space="preserve">” do </w:t>
            </w:r>
            <w:proofErr w:type="spellStart"/>
            <w:r w:rsidRPr="00D04549">
              <w:t>Controller</w:t>
            </w:r>
            <w:proofErr w:type="spellEnd"/>
            <w:r w:rsidRPr="00D04549">
              <w:t xml:space="preserve"> “</w:t>
            </w:r>
            <w:proofErr w:type="spellStart"/>
            <w:r w:rsidRPr="00D04549">
              <w:rPr>
                <w:rFonts w:cs="Consolas"/>
              </w:rPr>
              <w:t>ConsultaListaEsperaController</w:t>
            </w:r>
            <w:proofErr w:type="spellEnd"/>
            <w:r w:rsidRPr="00D04549">
              <w:t>” seleciona os casais que estão com o processo em lista de espera</w:t>
            </w:r>
            <w:r>
              <w:t xml:space="preserve">, e </w:t>
            </w:r>
            <w:proofErr w:type="spellStart"/>
            <w:r>
              <w:t>disponiliza</w:t>
            </w:r>
            <w:proofErr w:type="spellEnd"/>
            <w:r>
              <w:t xml:space="preserve"> uma </w:t>
            </w:r>
            <w:proofErr w:type="spellStart"/>
            <w:r>
              <w:t>View</w:t>
            </w:r>
            <w:proofErr w:type="spellEnd"/>
            <w:r>
              <w:t xml:space="preserve"> contendo a data, o centro/clínica, </w:t>
            </w:r>
            <w:r w:rsidR="002377C8">
              <w:t xml:space="preserve">a </w:t>
            </w:r>
            <w:r>
              <w:t xml:space="preserve">referência externa e o estado do processo. </w:t>
            </w:r>
          </w:p>
        </w:tc>
      </w:tr>
    </w:tbl>
    <w:p w14:paraId="29317E56" w14:textId="77777777" w:rsidR="00C167F7" w:rsidRDefault="00C167F7" w:rsidP="00C167F7">
      <w:pPr>
        <w:ind w:left="0"/>
      </w:pPr>
    </w:p>
    <w:p w14:paraId="6AC8754B" w14:textId="77777777" w:rsidR="00C167F7" w:rsidRDefault="00C167F7" w:rsidP="00C167F7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C167F7" w14:paraId="78D6CDBA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2748A619" w14:textId="77777777" w:rsidR="00C167F7" w:rsidRDefault="00C167F7" w:rsidP="008F20FF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2918DDA2" w14:textId="77777777" w:rsidR="00C167F7" w:rsidRDefault="00C167F7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39FB4D71" w14:textId="77777777" w:rsidR="00C167F7" w:rsidRDefault="00C167F7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C167F7" w14:paraId="5570424A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639F4511" w14:textId="77777777" w:rsidR="00C167F7" w:rsidRPr="000749A4" w:rsidRDefault="00C167F7" w:rsidP="008F20FF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Ter sessão iniciada como Médico.</w:t>
            </w:r>
          </w:p>
        </w:tc>
        <w:tc>
          <w:tcPr>
            <w:tcW w:w="3248" w:type="dxa"/>
          </w:tcPr>
          <w:p w14:paraId="7029779D" w14:textId="77777777" w:rsidR="00C167F7" w:rsidRPr="000749A4" w:rsidRDefault="00C167F7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01DEA518" w14:textId="77777777" w:rsidR="00C167F7" w:rsidRPr="000749A4" w:rsidRDefault="00C167F7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4EABF00B" w14:textId="77777777" w:rsidR="00C167F7" w:rsidRDefault="00C167F7" w:rsidP="00C167F7">
      <w:pPr>
        <w:ind w:left="0"/>
      </w:pPr>
    </w:p>
    <w:p w14:paraId="3524BAB3" w14:textId="77777777" w:rsidR="00C167F7" w:rsidRDefault="00C167F7" w:rsidP="00C167F7">
      <w:pPr>
        <w:ind w:left="0"/>
      </w:pPr>
    </w:p>
    <w:p w14:paraId="5D1B43A9" w14:textId="77777777" w:rsidR="00C167F7" w:rsidRDefault="00C167F7" w:rsidP="00C167F7">
      <w:pPr>
        <w:ind w:left="0"/>
      </w:pPr>
    </w:p>
    <w:p w14:paraId="79FF940A" w14:textId="77777777" w:rsidR="00C167F7" w:rsidRDefault="00C167F7" w:rsidP="00C167F7">
      <w:pPr>
        <w:ind w:left="0"/>
      </w:pPr>
    </w:p>
    <w:p w14:paraId="5CDF482E" w14:textId="77777777" w:rsidR="00C167F7" w:rsidRDefault="00C167F7" w:rsidP="00C167F7">
      <w:pPr>
        <w:ind w:left="0"/>
      </w:pPr>
    </w:p>
    <w:p w14:paraId="7CE0F2FC" w14:textId="77777777" w:rsidR="00C167F7" w:rsidRDefault="00C167F7" w:rsidP="00C167F7">
      <w:pPr>
        <w:ind w:left="0"/>
      </w:pPr>
    </w:p>
    <w:p w14:paraId="5CD6AB6D" w14:textId="77777777" w:rsidR="00C167F7" w:rsidRDefault="00C167F7" w:rsidP="00C167F7">
      <w:pPr>
        <w:ind w:left="0"/>
      </w:pPr>
    </w:p>
    <w:p w14:paraId="327B546F" w14:textId="77777777" w:rsidR="00C167F7" w:rsidRDefault="00C167F7" w:rsidP="00C167F7">
      <w:pPr>
        <w:ind w:left="0"/>
      </w:pPr>
    </w:p>
    <w:p w14:paraId="4062E603" w14:textId="77777777" w:rsidR="00C167F7" w:rsidRDefault="00C167F7" w:rsidP="00C167F7">
      <w:pPr>
        <w:ind w:left="0"/>
      </w:pPr>
    </w:p>
    <w:p w14:paraId="2D1EEA11" w14:textId="77777777" w:rsidR="00C167F7" w:rsidRDefault="00C167F7" w:rsidP="00C167F7">
      <w:pPr>
        <w:ind w:left="0"/>
      </w:pPr>
    </w:p>
    <w:p w14:paraId="16065403" w14:textId="77777777" w:rsidR="00C167F7" w:rsidRDefault="00C167F7" w:rsidP="00C167F7"/>
    <w:p w14:paraId="0BD1B5A9" w14:textId="77777777" w:rsidR="00C167F7" w:rsidRDefault="00C167F7" w:rsidP="00C167F7"/>
    <w:p w14:paraId="0732BB36" w14:textId="77777777" w:rsidR="00C167F7" w:rsidRDefault="00C167F7" w:rsidP="00C167F7">
      <w:pPr>
        <w:ind w:left="0"/>
      </w:pPr>
    </w:p>
    <w:p w14:paraId="4044BD8A" w14:textId="77777777" w:rsidR="00C167F7" w:rsidRDefault="00C167F7" w:rsidP="00C167F7">
      <w:pPr>
        <w:pStyle w:val="Heading3"/>
        <w:numPr>
          <w:ilvl w:val="2"/>
          <w:numId w:val="6"/>
        </w:numPr>
      </w:pPr>
      <w:bookmarkStart w:id="156" w:name="_Toc502960675"/>
      <w:r>
        <w:lastRenderedPageBreak/>
        <w:t>Ilustração da funcionalidade</w:t>
      </w:r>
      <w:bookmarkEnd w:id="156"/>
    </w:p>
    <w:p w14:paraId="28283672" w14:textId="503473E7" w:rsidR="00C167F7" w:rsidRDefault="002377C8" w:rsidP="00C167F7">
      <w:r>
        <w:rPr>
          <w:noProof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074F4667" wp14:editId="6F45024D">
                <wp:simplePos x="0" y="0"/>
                <wp:positionH relativeFrom="column">
                  <wp:posOffset>68957</wp:posOffset>
                </wp:positionH>
                <wp:positionV relativeFrom="paragraph">
                  <wp:posOffset>182880</wp:posOffset>
                </wp:positionV>
                <wp:extent cx="5943600" cy="1671320"/>
                <wp:effectExtent l="0" t="0" r="0" b="5080"/>
                <wp:wrapTight wrapText="bothSides">
                  <wp:wrapPolygon edited="0">
                    <wp:start x="0" y="0"/>
                    <wp:lineTo x="0" y="21419"/>
                    <wp:lineTo x="21531" y="21419"/>
                    <wp:lineTo x="21531" y="0"/>
                    <wp:lineTo x="0" y="0"/>
                  </wp:wrapPolygon>
                </wp:wrapTight>
                <wp:docPr id="244" name="Grupo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671320"/>
                          <a:chOff x="0" y="0"/>
                          <a:chExt cx="5943600" cy="167132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58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1411605"/>
                            <a:ext cx="5943600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3D2D524" w14:textId="29094D22" w:rsidR="002935F3" w:rsidRPr="004318F8" w:rsidRDefault="002935F3" w:rsidP="00C167F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404040" w:themeColor="text1" w:themeTint="BF"/>
                                </w:rPr>
                              </w:pPr>
                              <w:bookmarkStart w:id="157" w:name="_Toc502960714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4B1CBA">
                                <w:rPr>
                                  <w:noProof/>
                                </w:rPr>
                                <w:t>14</w:t>
                              </w:r>
                              <w:r>
                                <w:fldChar w:fldCharType="end"/>
                              </w:r>
                              <w:r>
                                <w:t xml:space="preserve"> - View da lista de espera de casais</w:t>
                              </w:r>
                              <w:bookmarkEnd w:id="15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4F4667" id="Grupo 244" o:spid="_x0000_s1055" style="position:absolute;left:0;text-align:left;margin-left:5.45pt;margin-top:14.4pt;width:468pt;height:131.6pt;z-index:251799552" coordsize="59436,16713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FsdHJhbkNhcm9saW5hQmFycm9zAAAABZADAAIAAAAUAAAQrpAEAAIAAAAUAAAQwpKRAAIA&#10;AAADNzcAAJKSAAIAAAADNzcAAOocAAcAAAgMAAAIogAAAAAc6gAAAA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Dw/eHBhY2tldCBlbmQ9J3cnPz7/2wBDAAcFBQYFBAcGBQYIBwcIChELCgkJChUPEAwRGBUaGRgV&#10;GBcbHichGx0lHRcYIi4iJSgpKywrGiAvMy8qMicqKyr/2wBDAQcICAoJChQLCxQqHBgcKioqKioq&#10;KioqKioqKioqKioqKioqKioqKioqKioqKioqKioqKioqKioqKioqKioqKir/wAARCAFZBe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OSuPAvn/ABStvGP9o7fI&#10;tvI+x+Rnd8rDO/d/tdMdq62iijpYOt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gT/AJCM3/XKP+b1PUCf8hGb/rlH/N6AJ6ztd8P6X4m0ttO1yzS7&#10;tWYNsYkEMOhDAgg+4PQkd60aKNwvY8ys/gF4MtjN539oXnmIVUT3IHlH+8uxV5/3sj2q/wDDrw/4&#10;q8J3d9oeqzxXugW4B066Z/3nJ+5t6gAdc9D0yDx31FC0B6hUD/8AIRh/65SfzSp6gf8A5CMP/XKT&#10;+aUAT0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RSws0gkify5AMZIyCPQipaKAINl3/AM94f+/J/wDi&#10;qNl3/wA94f8Avyf/AIqp6KAINl3/AM94f+/J/wDiqNl3/wA94f8Avyf/AIqp6KAINl3/AM94f+/J&#10;/wDiqdFCyyGSV/MkIxkDAA9AKl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">
                <v:shape id="Picture 4" o:spid="_x0000_s1056" type="#_x0000_t75" style="position:absolute;width:59436;height:13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">
                  <v:imagedata r:id="rId55" o:title=""/>
                </v:shape>
                <v:shape id="Text Box 17" o:spid="_x0000_s1057" type="#_x0000_t202" style="position:absolute;top:14116;width:59436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33D2D524" w14:textId="29094D22" w:rsidR="002935F3" w:rsidRPr="004318F8" w:rsidRDefault="002935F3" w:rsidP="00C167F7">
                        <w:pPr>
                          <w:pStyle w:val="Caption"/>
                          <w:jc w:val="center"/>
                          <w:rPr>
                            <w:noProof/>
                            <w:color w:val="404040" w:themeColor="text1" w:themeTint="BF"/>
                          </w:rPr>
                        </w:pPr>
                        <w:bookmarkStart w:id="158" w:name="_Toc502960714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4B1CBA">
                          <w:rPr>
                            <w:noProof/>
                          </w:rPr>
                          <w:t>14</w:t>
                        </w:r>
                        <w:r>
                          <w:fldChar w:fldCharType="end"/>
                        </w:r>
                        <w:r>
                          <w:t xml:space="preserve"> - View da lista de espera de casais</w:t>
                        </w:r>
                        <w:bookmarkEnd w:id="158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29BD68B1" w14:textId="77777777" w:rsidR="00C167F7" w:rsidRDefault="00C167F7" w:rsidP="00C167F7"/>
    <w:p w14:paraId="62660765" w14:textId="77777777" w:rsidR="00C167F7" w:rsidRDefault="00C167F7" w:rsidP="00C167F7"/>
    <w:p w14:paraId="6ED8A68A" w14:textId="4AD9EACB" w:rsidR="00A07710" w:rsidRDefault="002377C8" w:rsidP="00C167F7">
      <w:r>
        <w:rPr>
          <w:noProof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25115406" wp14:editId="45763D0F">
                <wp:simplePos x="0" y="0"/>
                <wp:positionH relativeFrom="column">
                  <wp:posOffset>69038</wp:posOffset>
                </wp:positionH>
                <wp:positionV relativeFrom="paragraph">
                  <wp:posOffset>148863</wp:posOffset>
                </wp:positionV>
                <wp:extent cx="5943600" cy="3986530"/>
                <wp:effectExtent l="0" t="0" r="0" b="0"/>
                <wp:wrapTight wrapText="bothSides">
                  <wp:wrapPolygon edited="0">
                    <wp:start x="0" y="0"/>
                    <wp:lineTo x="0" y="21469"/>
                    <wp:lineTo x="21531" y="21469"/>
                    <wp:lineTo x="21531" y="0"/>
                    <wp:lineTo x="0" y="0"/>
                  </wp:wrapPolygon>
                </wp:wrapTight>
                <wp:docPr id="243" name="Grupo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86530"/>
                          <a:chOff x="0" y="0"/>
                          <a:chExt cx="5943600" cy="3986530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66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3726815"/>
                            <a:ext cx="5943600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80B54D6" w14:textId="60781ECD" w:rsidR="002935F3" w:rsidRPr="00FD4420" w:rsidRDefault="002935F3" w:rsidP="00C167F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404040" w:themeColor="text1" w:themeTint="BF"/>
                                </w:rPr>
                              </w:pPr>
                              <w:bookmarkStart w:id="159" w:name="_Toc502960715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4B1CBA">
                                <w:rPr>
                                  <w:noProof/>
                                </w:rPr>
                                <w:t>15</w:t>
                              </w:r>
                              <w:r>
                                <w:fldChar w:fldCharType="end"/>
                              </w:r>
                              <w:r>
                                <w:t xml:space="preserve"> - View detalhes processo do casal</w:t>
                              </w:r>
                              <w:bookmarkEnd w:id="1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115406" id="Grupo 243" o:spid="_x0000_s1058" style="position:absolute;left:0;text-align:left;margin-left:5.45pt;margin-top:11.7pt;width:468pt;height:313.9pt;z-index:251801600" coordsize="59436,39865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BbHRyYW5DYXJvbGluYUJhcnJvcwAAAAWQAwACAAAAFAAAEK6QBAACAAAAFAAAEMKSkQACAAAA&#10;AzEwAACSkgACAAAAAzEwAADqHAAHAAAIDAAACKIAAAAAHOoAAAA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8&#10;P3hwYWNrZXQgZW5kPSd3Jz8+/9sAQwAHBQUGBQQHBgUGCAcHCAoRCwoJCQoVDxAMERgVGhkYFRgX&#10;Gx4nIRsdJR0XGCIuIiUoKSssKxogLzMvKjInKisq/9sAQwEHCAgKCQoUCwsUKhwYHCoqKioqKioq&#10;KioqKioqKioqKioqKioqKioqKioqKioqKioqKioqKioqKioqKioqKioq/8AAEQgDQgVI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EU3+sg/66f8AspqWopv9ZB/10/8AZTUtABRRRQAUUUUAFFFFABRRRQBE3/H4n/XNv5rU&#10;tRN/x+J/1zb+a1L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im/1kH/XT/2U1LUU3+sg/wCu&#10;n/spqWgAooooAKKKKACiiigAooooAib/AI/E/wCubfzWpaib/j8T/rm381qW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G+Yvr+lOqtVmm1YSdwooopDIH/5CEP8A1yf+aVPUD/8AIRh/65SfzSp6ACivP/ih&#10;8Tk8CWsVrZ2jXGqXSFoTIhEKAHG4n+I/7I/HHGeG8E/HPTtI8PmHxQuq3+pyXEkss8UcbK248AZc&#10;YwOMAYHQUk73G1ax7zRWJ4S8VWXjLQE1fTIriK3d2QLcKqvlTg8AkfrW3VNWFe5BY/8AIPt/+uS/&#10;yFT1BY/8g62/65L/ACFT0g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CtVmoPLb0/Wp6&#10;qRMQoooqSiB/+QjD/wBcpP5pU9QPxqEOe8bj8cr/AIGp6AMrxF4a0vxVpEmm63arcQNyp6NG3Zlb&#10;sf8A9RyCRXOeE/hZoOgaK1hqem6bq0izOyXVzZRtIyE5AYkHkdOuP5V3FFC0dwepXsdPstLtFtdM&#10;tILO3UkrDbxLGgJ5PAAFWKKQkKpLHAAyTQBDY/8AIOtv+uS/yFT1BZAjT7cHgiJc/lU9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FXUuNPlYfeUZU+h9a5b7dd/8/U3/fw0&#10;UUAH267/AOfqb/v4aPt13/z9Tf8Afw0UUAH267/5+pv+/hqzp9zPPfxRzzSSIzDKuxIP4GiigDqq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">
                <v:shape id="Picture 16" o:spid="_x0000_s1059" type="#_x0000_t75" style="position:absolute;width:59436;height:36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">
                  <v:imagedata r:id="rId57" o:title=""/>
                </v:shape>
                <v:shape id="Text Box 18" o:spid="_x0000_s1060" type="#_x0000_t202" style="position:absolute;top:37268;width:59436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14:paraId="680B54D6" w14:textId="60781ECD" w:rsidR="002935F3" w:rsidRPr="00FD4420" w:rsidRDefault="002935F3" w:rsidP="00C167F7">
                        <w:pPr>
                          <w:pStyle w:val="Caption"/>
                          <w:jc w:val="center"/>
                          <w:rPr>
                            <w:noProof/>
                            <w:color w:val="404040" w:themeColor="text1" w:themeTint="BF"/>
                          </w:rPr>
                        </w:pPr>
                        <w:bookmarkStart w:id="160" w:name="_Toc502960715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4B1CBA">
                          <w:rPr>
                            <w:noProof/>
                          </w:rPr>
                          <w:t>15</w:t>
                        </w:r>
                        <w:r>
                          <w:fldChar w:fldCharType="end"/>
                        </w:r>
                        <w:r>
                          <w:t xml:space="preserve"> - View detalhes processo do casal</w:t>
                        </w:r>
                        <w:bookmarkEnd w:id="160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70807EDC" w14:textId="0207E60B" w:rsidR="00A07710" w:rsidRDefault="00A07710" w:rsidP="00B16295"/>
    <w:p w14:paraId="0410F56A" w14:textId="5185C133" w:rsidR="00A07710" w:rsidRDefault="00A07710" w:rsidP="00B16295"/>
    <w:p w14:paraId="13519813" w14:textId="13CE820B" w:rsidR="00A07710" w:rsidRDefault="00A07710" w:rsidP="00B16295"/>
    <w:p w14:paraId="6875A1A4" w14:textId="77777777" w:rsidR="00A07710" w:rsidRDefault="00A07710" w:rsidP="00C167F7">
      <w:pPr>
        <w:ind w:left="0"/>
      </w:pPr>
    </w:p>
    <w:p w14:paraId="07A8E9F3" w14:textId="68E61242" w:rsidR="00411ABC" w:rsidRDefault="00411ABC" w:rsidP="009B24D0">
      <w:pPr>
        <w:pStyle w:val="Heading2"/>
        <w:numPr>
          <w:ilvl w:val="1"/>
          <w:numId w:val="6"/>
        </w:numPr>
      </w:pPr>
      <w:bookmarkStart w:id="161" w:name="_Toc502960676"/>
      <w:r>
        <w:lastRenderedPageBreak/>
        <w:t>REQ 10</w:t>
      </w:r>
      <w:r w:rsidR="000A4B61">
        <w:t xml:space="preserve"> – </w:t>
      </w:r>
      <w:r w:rsidR="00B0421E">
        <w:t>Consulta dos destinos de gâmetas</w:t>
      </w:r>
      <w:bookmarkEnd w:id="161"/>
    </w:p>
    <w:p w14:paraId="4112DCCC" w14:textId="77777777" w:rsidR="009B6215" w:rsidRDefault="009B6215" w:rsidP="009B24D0">
      <w:pPr>
        <w:pStyle w:val="Heading3"/>
        <w:numPr>
          <w:ilvl w:val="2"/>
          <w:numId w:val="6"/>
        </w:numPr>
        <w:ind w:left="2430" w:hanging="540"/>
      </w:pPr>
      <w:bookmarkStart w:id="162" w:name="_Toc502960677"/>
      <w:r>
        <w:t>Análise de requisitos</w:t>
      </w:r>
      <w:bookmarkEnd w:id="162"/>
    </w:p>
    <w:p w14:paraId="0BAD6823" w14:textId="77777777" w:rsidR="009B6215" w:rsidRDefault="009B6215" w:rsidP="009B621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9B6215" w14:paraId="26F27725" w14:textId="77777777" w:rsidTr="00E15B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680BB05" w14:textId="77777777" w:rsidR="009B6215" w:rsidRPr="001151C7" w:rsidRDefault="009B6215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63935A0C" w14:textId="24753C0E" w:rsidR="009B6215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10</w:t>
            </w:r>
          </w:p>
        </w:tc>
      </w:tr>
      <w:tr w:rsidR="001F016E" w14:paraId="55F73056" w14:textId="77777777" w:rsidTr="00E15B9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ED198CA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09DF48C4" w14:textId="342EB644" w:rsidR="001F016E" w:rsidRDefault="00B0421E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 dos destinos de gâmetas de todos os envios de um dador</w:t>
            </w:r>
          </w:p>
        </w:tc>
      </w:tr>
      <w:tr w:rsidR="00D54766" w14:paraId="68201504" w14:textId="77777777" w:rsidTr="00E15B9A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070648BC" w14:textId="77777777" w:rsidR="00D54766" w:rsidRPr="001151C7" w:rsidRDefault="00D54766" w:rsidP="00D54766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17210095" w14:textId="3D74C778" w:rsidR="00D54766" w:rsidRDefault="00D54766" w:rsidP="00D54766">
            <w:pPr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Diretora do Banco, enquanto utilizadora registada no sistema, pode aceder à secção “Destinos de Gametas” na sua página da </w:t>
            </w:r>
            <w:proofErr w:type="spellStart"/>
            <w:r>
              <w:t>iGAM</w:t>
            </w:r>
            <w:proofErr w:type="spellEnd"/>
            <w:r>
              <w:t xml:space="preserve"> para consultar os dadores que cujas amostras já foram enviadas para as respetivas entidades externas.</w:t>
            </w:r>
          </w:p>
        </w:tc>
      </w:tr>
    </w:tbl>
    <w:p w14:paraId="31D31FD5" w14:textId="77777777" w:rsidR="009B6215" w:rsidRDefault="009B6215" w:rsidP="009B621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D6FD0" w14:paraId="47A4A44C" w14:textId="77777777" w:rsidTr="00B54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A867E09" w14:textId="77777777" w:rsidR="005D6FD0" w:rsidRDefault="005D6FD0" w:rsidP="00B54CC6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549DDFEF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D54766" w14:paraId="5E89AA2A" w14:textId="77777777" w:rsidTr="00293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6C8BB2A" w14:textId="77777777" w:rsidR="00D54766" w:rsidRPr="00873462" w:rsidRDefault="00D54766" w:rsidP="002935F3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Diretora do Banco autentica-se no sistema</w:t>
            </w:r>
          </w:p>
        </w:tc>
        <w:tc>
          <w:tcPr>
            <w:tcW w:w="4675" w:type="dxa"/>
          </w:tcPr>
          <w:p w14:paraId="2DC0F527" w14:textId="77777777" w:rsidR="00D54766" w:rsidRDefault="00D54766" w:rsidP="002935F3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O sistema abre a </w:t>
            </w:r>
            <w:proofErr w:type="spellStart"/>
            <w:r>
              <w:t>View</w:t>
            </w:r>
            <w:proofErr w:type="spellEnd"/>
            <w:r>
              <w:t xml:space="preserve"> inicial “</w:t>
            </w:r>
            <w:proofErr w:type="spellStart"/>
            <w:r>
              <w:t>Home</w:t>
            </w:r>
            <w:proofErr w:type="spellEnd"/>
            <w:r>
              <w:t>” associada à página da diretora do banco;</w:t>
            </w:r>
          </w:p>
        </w:tc>
      </w:tr>
      <w:tr w:rsidR="00D54766" w14:paraId="38E1FBF1" w14:textId="77777777" w:rsidTr="00293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251F4A8" w14:textId="77777777" w:rsidR="00D54766" w:rsidRPr="00873462" w:rsidRDefault="00D54766" w:rsidP="002935F3">
            <w:pPr>
              <w:pStyle w:val="ListParagraph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Diretora do Banco seleciona a opção para acesso à secção “Destinos de Gametas”</w:t>
            </w:r>
          </w:p>
        </w:tc>
        <w:tc>
          <w:tcPr>
            <w:tcW w:w="4675" w:type="dxa"/>
          </w:tcPr>
          <w:p w14:paraId="7D23C458" w14:textId="77777777" w:rsidR="00D54766" w:rsidRDefault="00D54766" w:rsidP="002935F3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– 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ConsultaDestinosGametasController</w:t>
            </w:r>
            <w:proofErr w:type="spellEnd"/>
            <w:r>
              <w:t>” seleciona da base de dados todos os dadores que tenham amostras com estado “Enviada”;</w:t>
            </w:r>
          </w:p>
          <w:p w14:paraId="603052B6" w14:textId="77777777" w:rsidR="00D54766" w:rsidRDefault="00D54766" w:rsidP="002935F3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– O sistema abre a </w:t>
            </w:r>
            <w:proofErr w:type="spellStart"/>
            <w:r>
              <w:t>View</w:t>
            </w:r>
            <w:proofErr w:type="spellEnd"/>
            <w:r>
              <w:t xml:space="preserve"> de “</w:t>
            </w:r>
            <w:proofErr w:type="spellStart"/>
            <w:r>
              <w:t>ConsultaDestinosGametas</w:t>
            </w:r>
            <w:proofErr w:type="spellEnd"/>
            <w:r>
              <w:t>” com os dados recolhidos;</w:t>
            </w:r>
          </w:p>
        </w:tc>
      </w:tr>
      <w:tr w:rsidR="00D54766" w14:paraId="59D8660C" w14:textId="77777777" w:rsidTr="00293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08B0EA3" w14:textId="77777777" w:rsidR="00D54766" w:rsidRPr="00092C57" w:rsidRDefault="00D54766" w:rsidP="002935F3">
            <w:pPr>
              <w:spacing w:after="0"/>
              <w:ind w:left="0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Diretora do Banco pode visualizar os dados e detalhes sobre a amostra que foi enviada.</w:t>
            </w:r>
          </w:p>
        </w:tc>
        <w:tc>
          <w:tcPr>
            <w:tcW w:w="4675" w:type="dxa"/>
          </w:tcPr>
          <w:p w14:paraId="01BD6500" w14:textId="77777777" w:rsidR="00D54766" w:rsidRDefault="00D54766" w:rsidP="002935F3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C4971FC" w14:textId="77777777" w:rsidR="005D6FD0" w:rsidRDefault="005D6FD0" w:rsidP="005D6FD0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5D6FD0" w14:paraId="7F5AC2F8" w14:textId="77777777" w:rsidTr="00B54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8A6D458" w14:textId="77777777" w:rsidR="005D6FD0" w:rsidRDefault="005D6FD0" w:rsidP="00B54CC6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132D214B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4562EE3F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D54766" w14:paraId="480FB99E" w14:textId="77777777" w:rsidTr="00B54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7F6AD5C" w14:textId="00E8F85E" w:rsidR="00D54766" w:rsidRPr="000749A4" w:rsidRDefault="00D54766" w:rsidP="00D54766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A Diretora do Banco deve estar previamente registada no sistema</w:t>
            </w:r>
          </w:p>
        </w:tc>
        <w:tc>
          <w:tcPr>
            <w:tcW w:w="3248" w:type="dxa"/>
          </w:tcPr>
          <w:p w14:paraId="2D6599A2" w14:textId="77777777" w:rsidR="00D54766" w:rsidRPr="000749A4" w:rsidRDefault="00D54766" w:rsidP="00D54766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2DC3B551" w14:textId="77777777" w:rsidR="00D54766" w:rsidRPr="000749A4" w:rsidRDefault="00D54766" w:rsidP="00D54766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1E50D065" w14:textId="77777777" w:rsidR="005D6FD0" w:rsidRDefault="005D6FD0" w:rsidP="005D6FD0">
      <w:pPr>
        <w:ind w:left="0"/>
      </w:pPr>
    </w:p>
    <w:p w14:paraId="1D577F0C" w14:textId="77777777" w:rsidR="005D6FD0" w:rsidRDefault="005D6FD0" w:rsidP="005D6FD0">
      <w:pPr>
        <w:ind w:left="0"/>
      </w:pPr>
    </w:p>
    <w:p w14:paraId="40B1A65B" w14:textId="77777777" w:rsidR="005D6FD0" w:rsidRDefault="005D6FD0" w:rsidP="005D6FD0">
      <w:pPr>
        <w:ind w:left="0"/>
      </w:pPr>
    </w:p>
    <w:p w14:paraId="7A47D755" w14:textId="77777777" w:rsidR="005D6FD0" w:rsidRDefault="005D6FD0" w:rsidP="005D6FD0">
      <w:pPr>
        <w:ind w:left="0"/>
      </w:pPr>
    </w:p>
    <w:p w14:paraId="311CD5C2" w14:textId="77777777" w:rsidR="005D6FD0" w:rsidRDefault="005D6FD0" w:rsidP="005D6FD0">
      <w:pPr>
        <w:ind w:left="0"/>
      </w:pPr>
    </w:p>
    <w:p w14:paraId="21F0890C" w14:textId="77777777" w:rsidR="005D6FD0" w:rsidRDefault="005D6FD0" w:rsidP="005D6FD0">
      <w:pPr>
        <w:ind w:left="0"/>
      </w:pPr>
    </w:p>
    <w:p w14:paraId="23C65C84" w14:textId="77777777" w:rsidR="005D6FD0" w:rsidRDefault="005D6FD0" w:rsidP="005D6FD0">
      <w:pPr>
        <w:pStyle w:val="Heading3"/>
        <w:numPr>
          <w:ilvl w:val="2"/>
          <w:numId w:val="7"/>
        </w:numPr>
      </w:pPr>
      <w:bookmarkStart w:id="163" w:name="_Toc502960678"/>
      <w:r>
        <w:lastRenderedPageBreak/>
        <w:t>Ilustração da funcionalidade</w:t>
      </w:r>
      <w:bookmarkEnd w:id="163"/>
    </w:p>
    <w:p w14:paraId="506B66D0" w14:textId="77777777" w:rsidR="00D54766" w:rsidRDefault="00D54766" w:rsidP="00D54766">
      <w:pPr>
        <w:keepNext/>
        <w:jc w:val="center"/>
      </w:pPr>
      <w:r>
        <w:rPr>
          <w:noProof/>
        </w:rPr>
        <w:drawing>
          <wp:inline distT="0" distB="0" distL="0" distR="0" wp14:anchorId="2D7C2E9B" wp14:editId="0A15B357">
            <wp:extent cx="5943600" cy="1052195"/>
            <wp:effectExtent l="0" t="0" r="0" b="0"/>
            <wp:docPr id="36" name="Picture 36" descr="https://i.gyazo.com/f63237430c214d8b8ea9a91b89c75a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.gyazo.com/f63237430c214d8b8ea9a91b89c75a5a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8C3DB" w14:textId="4BFE5513" w:rsidR="005D6FD0" w:rsidRDefault="00D54766" w:rsidP="00D54766">
      <w:pPr>
        <w:pStyle w:val="Caption"/>
        <w:jc w:val="center"/>
      </w:pPr>
      <w:bookmarkStart w:id="164" w:name="_Toc50296071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7DC6">
        <w:rPr>
          <w:noProof/>
        </w:rPr>
        <w:t>16</w:t>
      </w:r>
      <w:r>
        <w:fldChar w:fldCharType="end"/>
      </w:r>
      <w:r>
        <w:t xml:space="preserve"> - Consulta de Destinos de Gametas</w:t>
      </w:r>
      <w:bookmarkEnd w:id="164"/>
    </w:p>
    <w:p w14:paraId="2938BF1E" w14:textId="77777777" w:rsidR="00D54766" w:rsidRPr="00D54766" w:rsidRDefault="00D54766" w:rsidP="00D54766"/>
    <w:p w14:paraId="1B424CFD" w14:textId="77777777" w:rsidR="00D54766" w:rsidRDefault="00D54766" w:rsidP="00D54766">
      <w:pPr>
        <w:keepNext/>
        <w:jc w:val="center"/>
      </w:pPr>
      <w:r>
        <w:rPr>
          <w:noProof/>
        </w:rPr>
        <w:drawing>
          <wp:inline distT="0" distB="0" distL="0" distR="0" wp14:anchorId="1D7B7DBC" wp14:editId="55465520">
            <wp:extent cx="5943600" cy="1280795"/>
            <wp:effectExtent l="0" t="0" r="0" b="0"/>
            <wp:docPr id="37" name="Picture 37" descr="https://i.gyazo.com/32d58f2716a8ab466c2c3c43e480e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.gyazo.com/32d58f2716a8ab466c2c3c43e480e82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AAC58" w14:textId="5151955A" w:rsidR="00D54766" w:rsidRDefault="00D54766" w:rsidP="00D54766">
      <w:pPr>
        <w:pStyle w:val="Caption"/>
        <w:jc w:val="center"/>
      </w:pPr>
      <w:bookmarkStart w:id="165" w:name="_Toc50296071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7DC6">
        <w:rPr>
          <w:noProof/>
        </w:rPr>
        <w:t>17</w:t>
      </w:r>
      <w:r>
        <w:fldChar w:fldCharType="end"/>
      </w:r>
      <w:r>
        <w:t xml:space="preserve"> - Destinos de Gametas do Dador</w:t>
      </w:r>
      <w:bookmarkEnd w:id="165"/>
    </w:p>
    <w:p w14:paraId="0B78FF01" w14:textId="0930FBE9" w:rsidR="009B6215" w:rsidRDefault="009B6215" w:rsidP="009B6215"/>
    <w:p w14:paraId="373CCED8" w14:textId="0EE922DE" w:rsidR="005D6FD0" w:rsidRDefault="005D6FD0" w:rsidP="009B6215"/>
    <w:p w14:paraId="20EB4DA1" w14:textId="151F84D7" w:rsidR="005D6FD0" w:rsidRDefault="005D6FD0" w:rsidP="009B6215"/>
    <w:p w14:paraId="7537EAAB" w14:textId="68D5F787" w:rsidR="005D6FD0" w:rsidRDefault="005D6FD0" w:rsidP="009B6215"/>
    <w:p w14:paraId="7385E143" w14:textId="447E6E53" w:rsidR="005D6FD0" w:rsidRDefault="005D6FD0" w:rsidP="009B6215"/>
    <w:p w14:paraId="415B368D" w14:textId="03541CFC" w:rsidR="005D6FD0" w:rsidRDefault="005D6FD0" w:rsidP="009B6215"/>
    <w:p w14:paraId="4CE89875" w14:textId="536D9C25" w:rsidR="005D6FD0" w:rsidRDefault="005D6FD0" w:rsidP="009B6215"/>
    <w:p w14:paraId="2F0C2B95" w14:textId="1DBB9228" w:rsidR="005D6FD0" w:rsidRDefault="005D6FD0" w:rsidP="009B6215"/>
    <w:p w14:paraId="3FE2D8C8" w14:textId="4BD2C85D" w:rsidR="005D6FD0" w:rsidRDefault="005D6FD0" w:rsidP="009B6215"/>
    <w:p w14:paraId="705D8866" w14:textId="6C37FA2B" w:rsidR="005D6FD0" w:rsidRDefault="005D6FD0" w:rsidP="009B6215"/>
    <w:p w14:paraId="3A8542ED" w14:textId="0ED60ACD" w:rsidR="005D6FD0" w:rsidRDefault="005D6FD0" w:rsidP="009B6215"/>
    <w:p w14:paraId="446905DB" w14:textId="10CF374E" w:rsidR="005D6FD0" w:rsidRDefault="005D6FD0" w:rsidP="009B6215"/>
    <w:p w14:paraId="78895DAF" w14:textId="2EF6C71B" w:rsidR="005D6FD0" w:rsidRDefault="005D6FD0" w:rsidP="009B6215"/>
    <w:p w14:paraId="4C411E4A" w14:textId="15234C6F" w:rsidR="005D6FD0" w:rsidRDefault="005D6FD0" w:rsidP="009B6215"/>
    <w:p w14:paraId="0637EE6F" w14:textId="7A6D9625" w:rsidR="005D6FD0" w:rsidRDefault="005D6FD0" w:rsidP="009B6215"/>
    <w:p w14:paraId="5925FA35" w14:textId="76FFF9A4" w:rsidR="005D6FD0" w:rsidRDefault="005D6FD0" w:rsidP="009B6215"/>
    <w:p w14:paraId="5518EEA1" w14:textId="52450414" w:rsidR="005D6FD0" w:rsidRDefault="005D6FD0" w:rsidP="009B6215"/>
    <w:p w14:paraId="4A9EB4FD" w14:textId="77777777" w:rsidR="00EA2B19" w:rsidRPr="00EA2B19" w:rsidRDefault="00EA2B19" w:rsidP="00FC6BE2">
      <w:pPr>
        <w:ind w:left="0"/>
      </w:pPr>
    </w:p>
    <w:p w14:paraId="5C2E1100" w14:textId="6909BB4F" w:rsidR="00411ABC" w:rsidRDefault="00411ABC" w:rsidP="009B24D0">
      <w:pPr>
        <w:pStyle w:val="Heading2"/>
        <w:numPr>
          <w:ilvl w:val="1"/>
          <w:numId w:val="6"/>
        </w:numPr>
      </w:pPr>
      <w:bookmarkStart w:id="166" w:name="_Toc502960679"/>
      <w:r>
        <w:lastRenderedPageBreak/>
        <w:t>REQ 11</w:t>
      </w:r>
      <w:r w:rsidR="000A4B61">
        <w:t xml:space="preserve"> – </w:t>
      </w:r>
      <w:r w:rsidR="00B0421E">
        <w:t>Análise automática de sentimentos</w:t>
      </w:r>
      <w:bookmarkEnd w:id="166"/>
    </w:p>
    <w:p w14:paraId="0DC0CCD6" w14:textId="77777777" w:rsidR="009B6215" w:rsidRDefault="009B6215" w:rsidP="009B24D0">
      <w:pPr>
        <w:pStyle w:val="Heading3"/>
        <w:numPr>
          <w:ilvl w:val="2"/>
          <w:numId w:val="6"/>
        </w:numPr>
        <w:ind w:left="2430" w:hanging="540"/>
      </w:pPr>
      <w:bookmarkStart w:id="167" w:name="_Toc502960680"/>
      <w:r>
        <w:t>Análise de requisitos</w:t>
      </w:r>
      <w:bookmarkEnd w:id="167"/>
    </w:p>
    <w:p w14:paraId="387EE112" w14:textId="77777777" w:rsidR="009B6215" w:rsidRDefault="009B6215" w:rsidP="009B621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9B6215" w14:paraId="4B2AC15D" w14:textId="77777777" w:rsidTr="00E15B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68D3345" w14:textId="77777777" w:rsidR="009B6215" w:rsidRPr="001151C7" w:rsidRDefault="009B6215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21F4E610" w14:textId="1A0BBB95" w:rsidR="009B6215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11</w:t>
            </w:r>
          </w:p>
        </w:tc>
      </w:tr>
      <w:tr w:rsidR="009B6215" w14:paraId="766F569B" w14:textId="77777777" w:rsidTr="00E15B9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248E68D" w14:textId="77777777" w:rsidR="009B6215" w:rsidRPr="001151C7" w:rsidRDefault="009B6215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01C179EE" w14:textId="254D45C3" w:rsidR="009B6215" w:rsidRDefault="00B0421E" w:rsidP="009923F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Análise automática de sentimentos e inquérito da assistente social</w:t>
            </w:r>
          </w:p>
        </w:tc>
      </w:tr>
      <w:tr w:rsidR="00D54766" w14:paraId="60032C85" w14:textId="77777777" w:rsidTr="00E15B9A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285A6C87" w14:textId="77777777" w:rsidR="00D54766" w:rsidRPr="001151C7" w:rsidRDefault="00D54766" w:rsidP="00D54766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300236F5" w14:textId="3CFFD531" w:rsidR="00D54766" w:rsidRDefault="00D54766" w:rsidP="002935F3">
            <w:pPr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Utente, enquanto utilizador não registado do sistema, pode realizar o inquérito da assistente social na página inicial da </w:t>
            </w:r>
            <w:proofErr w:type="spellStart"/>
            <w:r>
              <w:t>iGAM</w:t>
            </w:r>
            <w:proofErr w:type="spellEnd"/>
            <w:r>
              <w:t>. O Utente procede então ao preenchimento do inquérito que será posteriormente validado pelo sistema.</w:t>
            </w:r>
          </w:p>
        </w:tc>
      </w:tr>
    </w:tbl>
    <w:p w14:paraId="74CFCA26" w14:textId="77777777" w:rsidR="009B6215" w:rsidRDefault="009B6215" w:rsidP="009B621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D6FD0" w14:paraId="5C2BFAAE" w14:textId="77777777" w:rsidTr="00B54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F77D802" w14:textId="77777777" w:rsidR="005D6FD0" w:rsidRDefault="005D6FD0" w:rsidP="00B54CC6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73A6AC46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2935F3" w14:paraId="7CE5D8CE" w14:textId="77777777" w:rsidTr="00293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8250B39" w14:textId="77777777" w:rsidR="002935F3" w:rsidRPr="00873462" w:rsidRDefault="002935F3" w:rsidP="002935F3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inicia o preenchimento do inquérito da assistente social;</w:t>
            </w:r>
          </w:p>
        </w:tc>
        <w:tc>
          <w:tcPr>
            <w:tcW w:w="4675" w:type="dxa"/>
          </w:tcPr>
          <w:p w14:paraId="002C5AA2" w14:textId="77777777" w:rsidR="002935F3" w:rsidRDefault="002935F3" w:rsidP="002935F3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InqueritoAssistenteSocialController</w:t>
            </w:r>
            <w:proofErr w:type="spellEnd"/>
            <w:r>
              <w:t xml:space="preserve">” recolhe da base de dados as perguntas associadas ao </w:t>
            </w:r>
            <w:proofErr w:type="spellStart"/>
            <w:r>
              <w:t>template</w:t>
            </w:r>
            <w:proofErr w:type="spellEnd"/>
            <w:r>
              <w:t xml:space="preserve"> do inquérito armazenado;</w:t>
            </w:r>
          </w:p>
          <w:p w14:paraId="409DB2EC" w14:textId="77777777" w:rsidR="002935F3" w:rsidRDefault="002935F3" w:rsidP="002935F3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– O </w:t>
            </w:r>
            <w:proofErr w:type="spellStart"/>
            <w:r>
              <w:t>controller</w:t>
            </w:r>
            <w:proofErr w:type="spellEnd"/>
            <w:r>
              <w:t xml:space="preserve"> abre a </w:t>
            </w:r>
            <w:proofErr w:type="spellStart"/>
            <w:r>
              <w:t>View</w:t>
            </w:r>
            <w:proofErr w:type="spellEnd"/>
            <w:r>
              <w:t xml:space="preserve"> do “</w:t>
            </w:r>
            <w:proofErr w:type="spellStart"/>
            <w:r>
              <w:t>InqueritoAssistenteSocial</w:t>
            </w:r>
            <w:proofErr w:type="spellEnd"/>
            <w:r>
              <w:t xml:space="preserve">” com o </w:t>
            </w:r>
            <w:proofErr w:type="spellStart"/>
            <w:r>
              <w:t>template</w:t>
            </w:r>
            <w:proofErr w:type="spellEnd"/>
            <w:r>
              <w:t xml:space="preserve"> recolhido;</w:t>
            </w:r>
          </w:p>
        </w:tc>
      </w:tr>
      <w:tr w:rsidR="002935F3" w14:paraId="27B46406" w14:textId="77777777" w:rsidTr="002935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8BB5398" w14:textId="77777777" w:rsidR="002935F3" w:rsidRPr="00873462" w:rsidRDefault="002935F3" w:rsidP="002935F3">
            <w:pPr>
              <w:pStyle w:val="ListParagraph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responde às questões do inquérito que podem ser de resposta livre ou do tipo Sim/Não;</w:t>
            </w:r>
          </w:p>
        </w:tc>
        <w:tc>
          <w:tcPr>
            <w:tcW w:w="4675" w:type="dxa"/>
          </w:tcPr>
          <w:p w14:paraId="6582B254" w14:textId="77777777" w:rsidR="002935F3" w:rsidRDefault="002935F3" w:rsidP="002935F3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– O </w:t>
            </w:r>
            <w:proofErr w:type="spellStart"/>
            <w:r>
              <w:t>controller</w:t>
            </w:r>
            <w:proofErr w:type="spellEnd"/>
            <w:r>
              <w:t xml:space="preserve"> recolhe da base de dados as respostas consideradas “aceites” pelo sistema relativamente às questões de sim/não;</w:t>
            </w:r>
          </w:p>
          <w:p w14:paraId="62001EA0" w14:textId="77777777" w:rsidR="002935F3" w:rsidRDefault="002935F3" w:rsidP="002935F3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2.2 - O </w:t>
            </w:r>
            <w:proofErr w:type="spellStart"/>
            <w:r>
              <w:t>controller</w:t>
            </w:r>
            <w:proofErr w:type="spellEnd"/>
            <w:r>
              <w:t xml:space="preserve"> compara as respostas de sim/não do utente com as “aceites” pelo sistema às perguntas colocadas;</w:t>
            </w:r>
          </w:p>
          <w:p w14:paraId="39A3BF5C" w14:textId="77777777" w:rsidR="002935F3" w:rsidRDefault="002935F3" w:rsidP="002935F3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2.3 – O sistema rejeita ou aceita as respostas consoante o caso;</w:t>
            </w:r>
          </w:p>
          <w:p w14:paraId="59F10117" w14:textId="77777777" w:rsidR="002935F3" w:rsidRDefault="002935F3" w:rsidP="002935F3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2.4 – Caso as respostas sim/não tenham sido aceites, o sistema executa o serviço “</w:t>
            </w:r>
            <w:proofErr w:type="spellStart"/>
            <w:r>
              <w:t>TextEmotionService</w:t>
            </w:r>
            <w:proofErr w:type="spellEnd"/>
            <w:r>
              <w:t>” para análise de sentimentos das respostas de texto livre dadas por parte do Utente;</w:t>
            </w:r>
          </w:p>
          <w:p w14:paraId="0DC3B2F0" w14:textId="77777777" w:rsidR="002935F3" w:rsidRDefault="002935F3" w:rsidP="002935F3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2.5 – O </w:t>
            </w:r>
            <w:proofErr w:type="spellStart"/>
            <w:r>
              <w:t>controller</w:t>
            </w:r>
            <w:proofErr w:type="spellEnd"/>
            <w:r>
              <w:t xml:space="preserve"> altera o estado da validação do inquérito para rejeitado ou aceite consoante a percentagem retornada pelo serviço, sendo que uma percentagem inferior a 30% corresponde à rejeição do inquérito;</w:t>
            </w:r>
          </w:p>
        </w:tc>
      </w:tr>
    </w:tbl>
    <w:p w14:paraId="399B76B6" w14:textId="77777777" w:rsidR="005D6FD0" w:rsidRDefault="005D6FD0" w:rsidP="005D6FD0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5D6FD0" w14:paraId="09C1E402" w14:textId="77777777" w:rsidTr="00B54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C2601DB" w14:textId="77777777" w:rsidR="005D6FD0" w:rsidRDefault="005D6FD0" w:rsidP="00B54CC6">
            <w:pPr>
              <w:ind w:left="0"/>
              <w:jc w:val="center"/>
            </w:pPr>
            <w:r>
              <w:lastRenderedPageBreak/>
              <w:t>Pré-condições</w:t>
            </w:r>
          </w:p>
        </w:tc>
        <w:tc>
          <w:tcPr>
            <w:tcW w:w="3248" w:type="dxa"/>
          </w:tcPr>
          <w:p w14:paraId="7921EAF3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253F558E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2935F3" w14:paraId="5FBF74BE" w14:textId="77777777" w:rsidTr="00B54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6E54D5C6" w14:textId="41E28FD8" w:rsidR="002935F3" w:rsidRPr="000749A4" w:rsidRDefault="002935F3" w:rsidP="002935F3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O Utente deve ter efetuado previamente um registo como dador no sistema</w:t>
            </w:r>
          </w:p>
        </w:tc>
        <w:tc>
          <w:tcPr>
            <w:tcW w:w="3248" w:type="dxa"/>
          </w:tcPr>
          <w:p w14:paraId="4799FDD9" w14:textId="2BFE6495" w:rsidR="002935F3" w:rsidRPr="000749A4" w:rsidRDefault="002935F3" w:rsidP="002935F3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inquérito do dador é rejeitado ou aceite consoante a análise efetuada</w:t>
            </w:r>
          </w:p>
        </w:tc>
        <w:tc>
          <w:tcPr>
            <w:tcW w:w="2854" w:type="dxa"/>
          </w:tcPr>
          <w:p w14:paraId="79AC3D7A" w14:textId="77777777" w:rsidR="002935F3" w:rsidRPr="000749A4" w:rsidRDefault="002935F3" w:rsidP="002935F3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1E4EE285" w14:textId="77777777" w:rsidR="005D6FD0" w:rsidRPr="00CE2093" w:rsidRDefault="005D6FD0" w:rsidP="005D6FD0">
      <w:pPr>
        <w:ind w:left="0"/>
        <w:rPr>
          <w:u w:val="single"/>
        </w:rPr>
      </w:pPr>
    </w:p>
    <w:p w14:paraId="5354DAF6" w14:textId="77777777" w:rsidR="005D6FD0" w:rsidRDefault="005D6FD0" w:rsidP="005D6FD0">
      <w:pPr>
        <w:pStyle w:val="Heading3"/>
        <w:numPr>
          <w:ilvl w:val="2"/>
          <w:numId w:val="6"/>
        </w:numPr>
      </w:pPr>
      <w:bookmarkStart w:id="168" w:name="_Toc502960681"/>
      <w:r>
        <w:t>Diagrama de sequência</w:t>
      </w:r>
      <w:bookmarkEnd w:id="168"/>
    </w:p>
    <w:p w14:paraId="3C674124" w14:textId="77777777" w:rsidR="002935F3" w:rsidRPr="00A25EC7" w:rsidRDefault="002935F3" w:rsidP="002935F3">
      <w:pPr>
        <w:jc w:val="both"/>
      </w:pPr>
      <w:r>
        <w:t>Como se pode visualizar no diagrama a seguir apresentado, após o utente responder ao questionário o sistema irá verificar se o utente já respondeu ao questionário previamente, com base no campo de nome e identificador indicados, procedendo apenas se não o tiver feito. De seguida são realizadas várias validações das respostas do utente consoante os critérios de aceitação e percentagem retornada pelos serviços cognitivos, sendo o inquérito aceite ou rejeitado, e armazenado na base de dados.</w:t>
      </w:r>
      <w:bookmarkStart w:id="169" w:name="_GoBack"/>
      <w:bookmarkEnd w:id="169"/>
    </w:p>
    <w:p w14:paraId="23706991" w14:textId="77777777" w:rsidR="002935F3" w:rsidRDefault="002935F3" w:rsidP="002935F3">
      <w:pPr>
        <w:keepNext/>
      </w:pPr>
      <w:r>
        <w:rPr>
          <w:noProof/>
        </w:rPr>
        <w:lastRenderedPageBreak/>
        <w:drawing>
          <wp:inline distT="0" distB="0" distL="0" distR="0" wp14:anchorId="2F656B9F" wp14:editId="51DA09C7">
            <wp:extent cx="5943600" cy="6273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125CC" w14:textId="4CA76571" w:rsidR="005D6FD0" w:rsidRDefault="002935F3" w:rsidP="00623405">
      <w:pPr>
        <w:pStyle w:val="Caption"/>
        <w:jc w:val="center"/>
      </w:pPr>
      <w:bookmarkStart w:id="170" w:name="_Toc50296071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7DC6">
        <w:rPr>
          <w:noProof/>
        </w:rPr>
        <w:t>18</w:t>
      </w:r>
      <w:r>
        <w:fldChar w:fldCharType="end"/>
      </w:r>
      <w:r>
        <w:t xml:space="preserve"> - Inquérito Assistente Social SD</w:t>
      </w:r>
      <w:bookmarkEnd w:id="170"/>
    </w:p>
    <w:p w14:paraId="002406EA" w14:textId="77777777" w:rsidR="005D6FD0" w:rsidRDefault="005D6FD0" w:rsidP="005D6FD0">
      <w:pPr>
        <w:pStyle w:val="Heading3"/>
        <w:numPr>
          <w:ilvl w:val="2"/>
          <w:numId w:val="7"/>
        </w:numPr>
      </w:pPr>
      <w:bookmarkStart w:id="171" w:name="_Toc502960682"/>
      <w:r>
        <w:t>Ilustração da funcionalidade</w:t>
      </w:r>
      <w:bookmarkEnd w:id="171"/>
    </w:p>
    <w:p w14:paraId="6AD4B9B2" w14:textId="1340AF25" w:rsidR="00623405" w:rsidRDefault="00623405" w:rsidP="00623405">
      <w:pPr>
        <w:jc w:val="both"/>
      </w:pPr>
      <w:r>
        <w:t xml:space="preserve">A validação de sentimentos no </w:t>
      </w:r>
      <w:proofErr w:type="spellStart"/>
      <w:r>
        <w:t>Controller</w:t>
      </w:r>
      <w:proofErr w:type="spellEnd"/>
      <w:r>
        <w:t xml:space="preserve"> “</w:t>
      </w:r>
      <w:proofErr w:type="spellStart"/>
      <w:r>
        <w:t>InqueritoAssistenteSocialController</w:t>
      </w:r>
      <w:proofErr w:type="spellEnd"/>
      <w:r>
        <w:t>” é realizado principalmente pela função “</w:t>
      </w:r>
      <w:proofErr w:type="spellStart"/>
      <w:r>
        <w:t>ValidarSentimentosAsync</w:t>
      </w:r>
      <w:proofErr w:type="spellEnd"/>
      <w:r>
        <w:t xml:space="preserve">” </w:t>
      </w:r>
      <w:r>
        <w:t>(</w:t>
      </w:r>
      <w:r>
        <w:fldChar w:fldCharType="begin"/>
      </w:r>
      <w:r>
        <w:instrText xml:space="preserve"> REF _Ref502960510 \h </w:instrText>
      </w:r>
      <w:r>
        <w:fldChar w:fldCharType="separate"/>
      </w:r>
      <w:r w:rsidR="00257DC6">
        <w:t xml:space="preserve">Figura </w:t>
      </w:r>
      <w:r w:rsidR="00257DC6">
        <w:rPr>
          <w:noProof/>
        </w:rPr>
        <w:t>19</w:t>
      </w:r>
      <w:r>
        <w:fldChar w:fldCharType="end"/>
      </w:r>
      <w:r>
        <w:t>)</w:t>
      </w:r>
      <w:r>
        <w:t>, que trata de verificar as respostas do tipo Sim/Não com as respostas armazenadas na base de dados, indicando se as respostas do utente podem ser aceites ou não, e pela função “</w:t>
      </w:r>
      <w:proofErr w:type="spellStart"/>
      <w:r>
        <w:t>AnalyzeEmotion</w:t>
      </w:r>
      <w:proofErr w:type="spellEnd"/>
      <w:r>
        <w:t>” do serviço “</w:t>
      </w:r>
      <w:proofErr w:type="spellStart"/>
      <w:r>
        <w:t>TextEmotionService</w:t>
      </w:r>
      <w:proofErr w:type="spellEnd"/>
      <w:r>
        <w:t>” (</w:t>
      </w:r>
      <w:r>
        <w:fldChar w:fldCharType="begin"/>
      </w:r>
      <w:r>
        <w:instrText xml:space="preserve"> REF _Ref502960523 \h </w:instrText>
      </w:r>
      <w:r>
        <w:fldChar w:fldCharType="separate"/>
      </w:r>
      <w:r w:rsidR="00257DC6">
        <w:t xml:space="preserve">Figura </w:t>
      </w:r>
      <w:r w:rsidR="00257DC6">
        <w:rPr>
          <w:noProof/>
        </w:rPr>
        <w:t>20</w:t>
      </w:r>
      <w:r>
        <w:fldChar w:fldCharType="end"/>
      </w:r>
      <w:r>
        <w:t xml:space="preserve">), que executa um serviço cognitivo da Microsoft para análise de sentimentos das respostas de texto livre do utente, podendo o inquérito ser </w:t>
      </w:r>
      <w:r>
        <w:lastRenderedPageBreak/>
        <w:t>rejeitado ou aceite caso alguma destas questões não tenha adquirido uma percentagem superior a 30%, consoante a análise do serviço cognitivo.</w:t>
      </w:r>
    </w:p>
    <w:p w14:paraId="54A362F4" w14:textId="77777777" w:rsidR="00623405" w:rsidRDefault="00623405" w:rsidP="00623405">
      <w:pPr>
        <w:jc w:val="both"/>
      </w:pPr>
    </w:p>
    <w:p w14:paraId="0E6B4CEC" w14:textId="77777777" w:rsidR="00623405" w:rsidRDefault="00623405" w:rsidP="00623405">
      <w:pPr>
        <w:keepNext/>
        <w:jc w:val="center"/>
      </w:pPr>
      <w:r>
        <w:rPr>
          <w:noProof/>
        </w:rPr>
        <w:drawing>
          <wp:inline distT="0" distB="0" distL="0" distR="0" wp14:anchorId="762FBDCC" wp14:editId="20912104">
            <wp:extent cx="3413125" cy="499745"/>
            <wp:effectExtent l="0" t="0" r="0" b="0"/>
            <wp:docPr id="39" name="Picture 39" descr="https://i.gyazo.com/0d184560fcb5524b9bad3d2c91870c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.gyazo.com/0d184560fcb5524b9bad3d2c91870c44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0000C" w14:textId="4800CA08" w:rsidR="00623405" w:rsidRDefault="00623405" w:rsidP="00623405">
      <w:pPr>
        <w:pStyle w:val="Caption"/>
        <w:jc w:val="center"/>
      </w:pPr>
      <w:bookmarkStart w:id="172" w:name="_Ref502960510"/>
      <w:bookmarkStart w:id="173" w:name="_Toc50296071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7DC6">
        <w:rPr>
          <w:noProof/>
        </w:rPr>
        <w:t>19</w:t>
      </w:r>
      <w:r>
        <w:fldChar w:fldCharType="end"/>
      </w:r>
      <w:bookmarkEnd w:id="172"/>
      <w:r>
        <w:t xml:space="preserve"> - Validação Respostas Sim/Não</w:t>
      </w:r>
      <w:bookmarkEnd w:id="173"/>
    </w:p>
    <w:p w14:paraId="16E0F724" w14:textId="72AA7980" w:rsidR="00623405" w:rsidRDefault="00623405" w:rsidP="00623405">
      <w:pPr>
        <w:jc w:val="center"/>
      </w:pPr>
    </w:p>
    <w:p w14:paraId="30C8FDB3" w14:textId="77777777" w:rsidR="00623405" w:rsidRDefault="00623405" w:rsidP="00623405">
      <w:pPr>
        <w:keepNext/>
        <w:jc w:val="center"/>
      </w:pPr>
      <w:r>
        <w:rPr>
          <w:noProof/>
        </w:rPr>
        <w:drawing>
          <wp:inline distT="0" distB="0" distL="0" distR="0" wp14:anchorId="57DE7D9F" wp14:editId="0D8618C7">
            <wp:extent cx="4338320" cy="2806700"/>
            <wp:effectExtent l="0" t="0" r="5080" b="0"/>
            <wp:docPr id="40" name="Picture 40" descr="https://i.gyazo.com/db816f38eccf40ea2c63ef59512e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.gyazo.com/db816f38eccf40ea2c63ef59512ee220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41F36" w14:textId="0AB52A3C" w:rsidR="00623405" w:rsidRDefault="00623405" w:rsidP="00623405">
      <w:pPr>
        <w:pStyle w:val="Caption"/>
        <w:jc w:val="center"/>
      </w:pPr>
      <w:bookmarkStart w:id="174" w:name="_Ref502960523"/>
      <w:bookmarkStart w:id="175" w:name="_Toc50296072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7DC6">
        <w:rPr>
          <w:noProof/>
        </w:rPr>
        <w:t>20</w:t>
      </w:r>
      <w:r>
        <w:fldChar w:fldCharType="end"/>
      </w:r>
      <w:bookmarkEnd w:id="174"/>
      <w:r>
        <w:t xml:space="preserve"> - Validação Respostas Text</w:t>
      </w:r>
      <w:r>
        <w:rPr>
          <w:noProof/>
        </w:rPr>
        <w:t>o Livre</w:t>
      </w:r>
      <w:bookmarkEnd w:id="175"/>
    </w:p>
    <w:p w14:paraId="326FB64D" w14:textId="77777777" w:rsidR="004B1CBA" w:rsidRDefault="004B1CBA" w:rsidP="004B1CB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EA0D2A" wp14:editId="4007D46E">
            <wp:extent cx="3221355" cy="4997450"/>
            <wp:effectExtent l="0" t="0" r="0" b="0"/>
            <wp:docPr id="41" name="Picture 41" descr="https://i.gyazo.com/d38c0bde01e276a645cdb76ab29cf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.gyazo.com/d38c0bde01e276a645cdb76ab29cf153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355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D4E2A" w14:textId="40B526C2" w:rsidR="005D6FD0" w:rsidRDefault="004B1CBA" w:rsidP="004B1CBA">
      <w:pPr>
        <w:pStyle w:val="Caption"/>
        <w:jc w:val="center"/>
      </w:pPr>
      <w:bookmarkStart w:id="176" w:name="_Toc50296072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7DC6">
        <w:rPr>
          <w:noProof/>
        </w:rPr>
        <w:t>21</w:t>
      </w:r>
      <w:r>
        <w:fldChar w:fldCharType="end"/>
      </w:r>
      <w:r>
        <w:t xml:space="preserve"> - Inquérito Assistente Social</w:t>
      </w:r>
      <w:bookmarkEnd w:id="176"/>
    </w:p>
    <w:p w14:paraId="29E3171C" w14:textId="4BE603E5" w:rsidR="0066112C" w:rsidRDefault="0066112C" w:rsidP="00FC6BE2"/>
    <w:p w14:paraId="523053B6" w14:textId="5056BC69" w:rsidR="005D6FD0" w:rsidRDefault="005D6FD0" w:rsidP="00FC6BE2"/>
    <w:p w14:paraId="2A86E967" w14:textId="7D62A2B1" w:rsidR="005D6FD0" w:rsidRDefault="005D6FD0" w:rsidP="00FC6BE2"/>
    <w:p w14:paraId="4C085AF6" w14:textId="56D504BA" w:rsidR="005D6FD0" w:rsidRDefault="005D6FD0" w:rsidP="00FC6BE2"/>
    <w:p w14:paraId="45232817" w14:textId="06915EB5" w:rsidR="005D6FD0" w:rsidRDefault="005D6FD0" w:rsidP="00FC6BE2"/>
    <w:p w14:paraId="11EAFCFB" w14:textId="32A0BE69" w:rsidR="005D6FD0" w:rsidRDefault="005D6FD0" w:rsidP="00FC6BE2"/>
    <w:p w14:paraId="5BB59444" w14:textId="2D3FF614" w:rsidR="005D6FD0" w:rsidRDefault="005D6FD0" w:rsidP="00FC6BE2"/>
    <w:p w14:paraId="09D034C9" w14:textId="774C821E" w:rsidR="005D6FD0" w:rsidRDefault="005D6FD0" w:rsidP="00FC6BE2"/>
    <w:p w14:paraId="4D28BEB8" w14:textId="4CA4D99F" w:rsidR="005D6FD0" w:rsidRDefault="005D6FD0" w:rsidP="00FC6BE2"/>
    <w:p w14:paraId="6B3D90E9" w14:textId="76DDC598" w:rsidR="005D6FD0" w:rsidRDefault="005D6FD0" w:rsidP="00FC6BE2"/>
    <w:p w14:paraId="34F2581F" w14:textId="1F85554F" w:rsidR="005D6FD0" w:rsidRDefault="005D6FD0" w:rsidP="00FC6BE2"/>
    <w:p w14:paraId="59267BA8" w14:textId="58161A3D" w:rsidR="005D6FD0" w:rsidRDefault="005D6FD0" w:rsidP="00FC6BE2"/>
    <w:p w14:paraId="62F974A5" w14:textId="77777777" w:rsidR="005D6FD0" w:rsidRDefault="005D6FD0" w:rsidP="00FC6BE2"/>
    <w:p w14:paraId="5D1295E2" w14:textId="49599055" w:rsidR="0066112C" w:rsidRDefault="0066112C" w:rsidP="00FC6BE2"/>
    <w:p w14:paraId="672753C1" w14:textId="3C60650A" w:rsidR="0066112C" w:rsidRDefault="0066112C" w:rsidP="00FC6BE2"/>
    <w:p w14:paraId="211D8888" w14:textId="22B550A4" w:rsidR="0066112C" w:rsidRDefault="0066112C" w:rsidP="00FC6BE2"/>
    <w:p w14:paraId="0BD86AB6" w14:textId="15F1CF49" w:rsidR="0066112C" w:rsidRDefault="0066112C" w:rsidP="00FC6BE2"/>
    <w:p w14:paraId="54CE27AB" w14:textId="701D64E1" w:rsidR="00FC6BE2" w:rsidRPr="00FC6BE2" w:rsidRDefault="00FC6BE2" w:rsidP="0066112C">
      <w:pPr>
        <w:ind w:left="0"/>
      </w:pPr>
    </w:p>
    <w:p w14:paraId="19C9A72F" w14:textId="280A76E5" w:rsidR="00411ABC" w:rsidRDefault="00411ABC" w:rsidP="009B24D0">
      <w:pPr>
        <w:pStyle w:val="Heading2"/>
        <w:numPr>
          <w:ilvl w:val="1"/>
          <w:numId w:val="6"/>
        </w:numPr>
      </w:pPr>
      <w:bookmarkStart w:id="177" w:name="_Toc502960683"/>
      <w:r>
        <w:t>REQ 12</w:t>
      </w:r>
      <w:r w:rsidR="000A4B61">
        <w:t xml:space="preserve"> – </w:t>
      </w:r>
      <w:r w:rsidR="00B0421E">
        <w:t>Sugestão da posição livre no banco de criopreservação</w:t>
      </w:r>
      <w:bookmarkEnd w:id="177"/>
    </w:p>
    <w:p w14:paraId="6688B77D" w14:textId="4A805A2B" w:rsidR="00E12445" w:rsidRDefault="0066112C" w:rsidP="00E12445">
      <w:pPr>
        <w:pStyle w:val="Heading3"/>
        <w:numPr>
          <w:ilvl w:val="2"/>
          <w:numId w:val="6"/>
        </w:numPr>
        <w:ind w:left="2430" w:hanging="540"/>
      </w:pPr>
      <w:bookmarkStart w:id="178" w:name="_Toc502960684"/>
      <w:r>
        <w:t>Análise de requisitos</w:t>
      </w:r>
      <w:bookmarkEnd w:id="178"/>
    </w:p>
    <w:p w14:paraId="390FF00C" w14:textId="77777777" w:rsidR="00E12445" w:rsidRPr="00E12445" w:rsidRDefault="00E12445" w:rsidP="00E1244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E12445" w14:paraId="4F386082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25F4253B" w14:textId="77777777" w:rsidR="00E12445" w:rsidRPr="001151C7" w:rsidRDefault="00E1244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224514B6" w14:textId="77777777" w:rsidR="00E12445" w:rsidRDefault="00E12445" w:rsidP="008F20FF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12</w:t>
            </w:r>
          </w:p>
        </w:tc>
      </w:tr>
      <w:tr w:rsidR="00E12445" w14:paraId="37972E0F" w14:textId="77777777" w:rsidTr="008F20F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0DB45A0" w14:textId="77777777" w:rsidR="00E12445" w:rsidRPr="001151C7" w:rsidRDefault="00E1244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370AE244" w14:textId="77777777" w:rsidR="00E12445" w:rsidRDefault="00E1244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Sugestão da posição livre no banco de criopreservação</w:t>
            </w:r>
          </w:p>
        </w:tc>
      </w:tr>
      <w:tr w:rsidR="00E12445" w14:paraId="461A5411" w14:textId="77777777" w:rsidTr="008F20FF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DCEC9BE" w14:textId="77777777" w:rsidR="00E12445" w:rsidRPr="001151C7" w:rsidRDefault="00E1244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411E6520" w14:textId="77777777" w:rsidR="00E12445" w:rsidRDefault="00E1244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Embriologista</w:t>
            </w:r>
            <w:r w:rsidRPr="00DF1BAE">
              <w:t xml:space="preserve">, enquanto utilizador registado no sistema, pode aceder à secção </w:t>
            </w:r>
            <w:r>
              <w:t>Criopreservação e visualizar todas as amostras do tipo espermatozoide, em estado analisada e sem localização definida no banco.</w:t>
            </w:r>
          </w:p>
        </w:tc>
      </w:tr>
    </w:tbl>
    <w:p w14:paraId="7B17E90A" w14:textId="77777777" w:rsidR="00E12445" w:rsidRDefault="00E12445" w:rsidP="00E1244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12445" w14:paraId="52E6BAEA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F540ECE" w14:textId="77777777" w:rsidR="00E12445" w:rsidRDefault="00E12445" w:rsidP="008F20FF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36C8DD83" w14:textId="77777777" w:rsidR="00E12445" w:rsidRDefault="00E1244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E12445" w:rsidRPr="005C0E5B" w14:paraId="72BDD661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89D720E" w14:textId="77777777" w:rsidR="00E12445" w:rsidRPr="005C0E5B" w:rsidRDefault="00E12445" w:rsidP="008F20FF">
            <w:pPr>
              <w:spacing w:after="0"/>
              <w:ind w:left="45"/>
              <w:rPr>
                <w:b w:val="0"/>
              </w:rPr>
            </w:pPr>
            <w:r w:rsidRPr="005C0E5B">
              <w:rPr>
                <w:b w:val="0"/>
              </w:rPr>
              <w:t>1 – O Embriologista acede à área de criopreservação.</w:t>
            </w:r>
          </w:p>
        </w:tc>
        <w:tc>
          <w:tcPr>
            <w:tcW w:w="4675" w:type="dxa"/>
          </w:tcPr>
          <w:p w14:paraId="4B2D7520" w14:textId="77777777" w:rsidR="00E12445" w:rsidRPr="005C0E5B" w:rsidRDefault="00E1244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</w:t>
            </w:r>
            <w:r w:rsidRPr="005C0E5B">
              <w:t xml:space="preserve">- A </w:t>
            </w:r>
            <w:proofErr w:type="spellStart"/>
            <w:r w:rsidRPr="005C0E5B">
              <w:t>view</w:t>
            </w:r>
            <w:proofErr w:type="spellEnd"/>
            <w:r w:rsidRPr="005C0E5B">
              <w:t xml:space="preserve"> “</w:t>
            </w:r>
            <w:proofErr w:type="spellStart"/>
            <w:r w:rsidRPr="005C0E5B">
              <w:t>Home</w:t>
            </w:r>
            <w:proofErr w:type="spellEnd"/>
            <w:r w:rsidRPr="005C0E5B">
              <w:t xml:space="preserve">” executa o método </w:t>
            </w:r>
            <w:proofErr w:type="spellStart"/>
            <w:r w:rsidRPr="005C0E5B">
              <w:t>Index</w:t>
            </w:r>
            <w:proofErr w:type="spellEnd"/>
            <w:r w:rsidRPr="005C0E5B">
              <w:t xml:space="preserve"> do </w:t>
            </w:r>
            <w:proofErr w:type="spellStart"/>
            <w:r w:rsidRPr="005C0E5B">
              <w:t>Controller</w:t>
            </w:r>
            <w:proofErr w:type="spellEnd"/>
            <w:r w:rsidRPr="005C0E5B">
              <w:t xml:space="preserve"> “</w:t>
            </w:r>
            <w:proofErr w:type="spellStart"/>
            <w:r w:rsidRPr="005C0E5B">
              <w:t>CriopreservacaoAmostrasController</w:t>
            </w:r>
            <w:proofErr w:type="spellEnd"/>
            <w:r w:rsidRPr="005C0E5B">
              <w:t xml:space="preserve">” </w:t>
            </w:r>
          </w:p>
          <w:p w14:paraId="29F33826" w14:textId="77777777" w:rsidR="00E12445" w:rsidRPr="005C0E5B" w:rsidRDefault="00E1244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</w:t>
            </w:r>
            <w:r w:rsidRPr="005C0E5B">
              <w:t xml:space="preserve">- O </w:t>
            </w:r>
            <w:proofErr w:type="spellStart"/>
            <w:r w:rsidRPr="005C0E5B">
              <w:t>Controller</w:t>
            </w:r>
            <w:proofErr w:type="spellEnd"/>
            <w:r w:rsidRPr="005C0E5B">
              <w:t xml:space="preserve"> “</w:t>
            </w:r>
            <w:proofErr w:type="spellStart"/>
            <w:r w:rsidRPr="005C0E5B">
              <w:t>CriopreservacaoAmostrasController</w:t>
            </w:r>
            <w:proofErr w:type="spellEnd"/>
            <w:r w:rsidRPr="005C0E5B">
              <w:t xml:space="preserve">” carrega a </w:t>
            </w:r>
            <w:proofErr w:type="spellStart"/>
            <w:r w:rsidRPr="005C0E5B">
              <w:t>view</w:t>
            </w:r>
            <w:proofErr w:type="spellEnd"/>
            <w:r w:rsidRPr="005C0E5B">
              <w:t xml:space="preserve"> “</w:t>
            </w:r>
            <w:proofErr w:type="spellStart"/>
            <w:r w:rsidRPr="005C0E5B">
              <w:t>CriopreservacaoAmostras</w:t>
            </w:r>
            <w:proofErr w:type="spellEnd"/>
            <w:r w:rsidRPr="005C0E5B">
              <w:t>” associada, com as amostras analisadas do tipo “Esperma” com a localização indefinido.</w:t>
            </w:r>
          </w:p>
        </w:tc>
      </w:tr>
      <w:tr w:rsidR="00E12445" w:rsidRPr="005C0E5B" w14:paraId="0C5C384A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7D63980" w14:textId="77777777" w:rsidR="00E12445" w:rsidRPr="005C0E5B" w:rsidRDefault="00E12445" w:rsidP="008F20FF">
            <w:pPr>
              <w:pStyle w:val="ListParagraph"/>
              <w:spacing w:after="0"/>
              <w:ind w:left="45"/>
              <w:rPr>
                <w:b w:val="0"/>
              </w:rPr>
            </w:pPr>
            <w:r w:rsidRPr="005C0E5B">
              <w:rPr>
                <w:b w:val="0"/>
              </w:rPr>
              <w:t xml:space="preserve">2 – A Embriologista escolhe a opção editar amostra </w:t>
            </w:r>
          </w:p>
          <w:p w14:paraId="7068E3D9" w14:textId="77777777" w:rsidR="00E12445" w:rsidRPr="005C0E5B" w:rsidRDefault="00E12445" w:rsidP="008F20FF">
            <w:pPr>
              <w:pStyle w:val="ListParagraph"/>
              <w:spacing w:after="0"/>
              <w:ind w:left="45"/>
              <w:rPr>
                <w:b w:val="0"/>
              </w:rPr>
            </w:pPr>
          </w:p>
        </w:tc>
        <w:tc>
          <w:tcPr>
            <w:tcW w:w="4675" w:type="dxa"/>
          </w:tcPr>
          <w:p w14:paraId="02FA01E2" w14:textId="77777777" w:rsidR="00E12445" w:rsidRPr="005C0E5B" w:rsidRDefault="00E12445" w:rsidP="008F20FF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2"/>
                <w:szCs w:val="22"/>
              </w:rPr>
            </w:pPr>
            <w:r w:rsidRPr="005C0E5B">
              <w:rPr>
                <w:rFonts w:asciiTheme="minorHAnsi" w:hAnsiTheme="minorHAnsi"/>
                <w:sz w:val="22"/>
                <w:szCs w:val="22"/>
              </w:rPr>
              <w:t xml:space="preserve">2.1 – A 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view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 xml:space="preserve"> “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CriopreservacaoAmostras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 xml:space="preserve">” executa o método 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Edit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 xml:space="preserve"> do 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Controller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 xml:space="preserve"> “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CriopreservacaoAmostrasController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 xml:space="preserve">” </w:t>
            </w:r>
          </w:p>
          <w:p w14:paraId="4C26ECEE" w14:textId="77777777" w:rsidR="00E12445" w:rsidRPr="005C0E5B" w:rsidRDefault="00E12445" w:rsidP="008F20FF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2"/>
                <w:szCs w:val="22"/>
              </w:rPr>
            </w:pPr>
            <w:r w:rsidRPr="005C0E5B">
              <w:rPr>
                <w:rFonts w:asciiTheme="minorHAnsi" w:hAnsiTheme="minorHAnsi"/>
                <w:sz w:val="22"/>
                <w:szCs w:val="22"/>
              </w:rPr>
              <w:t xml:space="preserve">2.2 - </w:t>
            </w:r>
            <w:r>
              <w:rPr>
                <w:rFonts w:asciiTheme="minorHAnsi" w:hAnsiTheme="minorHAnsi"/>
                <w:sz w:val="22"/>
                <w:szCs w:val="22"/>
              </w:rPr>
              <w:t xml:space="preserve">O </w:t>
            </w:r>
            <w:proofErr w:type="spellStart"/>
            <w:r>
              <w:rPr>
                <w:rFonts w:asciiTheme="minorHAnsi" w:hAnsiTheme="minorHAnsi"/>
                <w:sz w:val="22"/>
                <w:szCs w:val="22"/>
              </w:rPr>
              <w:t>Controller</w:t>
            </w:r>
            <w:proofErr w:type="spellEnd"/>
            <w:r>
              <w:rPr>
                <w:rFonts w:asciiTheme="minorHAnsi" w:hAnsiTheme="minorHAnsi"/>
                <w:sz w:val="22"/>
                <w:szCs w:val="22"/>
              </w:rPr>
              <w:t xml:space="preserve"> </w:t>
            </w:r>
            <w:r w:rsidRPr="005C0E5B">
              <w:rPr>
                <w:rFonts w:asciiTheme="minorHAnsi" w:hAnsiTheme="minorHAnsi"/>
                <w:sz w:val="22"/>
                <w:szCs w:val="22"/>
              </w:rPr>
              <w:t>“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CriopreservacaoAmostrasController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 xml:space="preserve">” carrega a 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view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 xml:space="preserve"> de “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CriopreservacaoAmostras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>” associada, com um formulário para edição da amostra</w:t>
            </w:r>
          </w:p>
        </w:tc>
      </w:tr>
      <w:tr w:rsidR="00E12445" w:rsidRPr="005C0E5B" w14:paraId="6CEDF253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8E8207C" w14:textId="77777777" w:rsidR="00E12445" w:rsidRPr="005C0E5B" w:rsidRDefault="00E12445" w:rsidP="008F20FF">
            <w:pPr>
              <w:spacing w:after="0"/>
              <w:ind w:left="0"/>
              <w:rPr>
                <w:b w:val="0"/>
              </w:rPr>
            </w:pPr>
            <w:r w:rsidRPr="005C0E5B">
              <w:rPr>
                <w:b w:val="0"/>
              </w:rPr>
              <w:lastRenderedPageBreak/>
              <w:t xml:space="preserve">3 – A Embriologista atualiza a localização da amostra (banco, piso, </w:t>
            </w:r>
            <w:proofErr w:type="spellStart"/>
            <w:r w:rsidRPr="005C0E5B">
              <w:rPr>
                <w:b w:val="0"/>
              </w:rPr>
              <w:t>cannister</w:t>
            </w:r>
            <w:proofErr w:type="spellEnd"/>
            <w:r w:rsidRPr="005C0E5B">
              <w:rPr>
                <w:b w:val="0"/>
              </w:rPr>
              <w:t xml:space="preserve">, </w:t>
            </w:r>
            <w:proofErr w:type="spellStart"/>
            <w:r w:rsidRPr="005C0E5B">
              <w:rPr>
                <w:b w:val="0"/>
              </w:rPr>
              <w:t>goblet</w:t>
            </w:r>
            <w:proofErr w:type="spellEnd"/>
            <w:r w:rsidRPr="005C0E5B">
              <w:rPr>
                <w:b w:val="0"/>
              </w:rPr>
              <w:t xml:space="preserve"> cor, </w:t>
            </w:r>
            <w:proofErr w:type="spellStart"/>
            <w:r w:rsidRPr="005C0E5B">
              <w:rPr>
                <w:b w:val="0"/>
              </w:rPr>
              <w:t>goblet</w:t>
            </w:r>
            <w:proofErr w:type="spellEnd"/>
            <w:r w:rsidRPr="005C0E5B">
              <w:rPr>
                <w:b w:val="0"/>
              </w:rPr>
              <w:t xml:space="preserve"> numero, palheta cor) </w:t>
            </w:r>
          </w:p>
          <w:p w14:paraId="0C331855" w14:textId="77777777" w:rsidR="00E12445" w:rsidRPr="005C0E5B" w:rsidRDefault="00E12445" w:rsidP="008F20FF">
            <w:pPr>
              <w:spacing w:after="0"/>
              <w:ind w:left="0"/>
              <w:rPr>
                <w:b w:val="0"/>
              </w:rPr>
            </w:pPr>
          </w:p>
        </w:tc>
        <w:tc>
          <w:tcPr>
            <w:tcW w:w="4675" w:type="dxa"/>
          </w:tcPr>
          <w:p w14:paraId="1F391BD8" w14:textId="77777777" w:rsidR="00E12445" w:rsidRPr="005C0E5B" w:rsidRDefault="00E1244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E5B">
              <w:t xml:space="preserve">3.1 - O </w:t>
            </w:r>
            <w:proofErr w:type="spellStart"/>
            <w:r w:rsidRPr="005C0E5B">
              <w:t>Controller</w:t>
            </w:r>
            <w:proofErr w:type="spellEnd"/>
            <w:r w:rsidRPr="005C0E5B">
              <w:t xml:space="preserve"> “</w:t>
            </w:r>
            <w:proofErr w:type="spellStart"/>
            <w:r w:rsidRPr="005C0E5B">
              <w:t>CriopreservacaoAmostrasController</w:t>
            </w:r>
            <w:proofErr w:type="spellEnd"/>
            <w:r w:rsidRPr="005C0E5B">
              <w:t xml:space="preserve">” carrega a </w:t>
            </w:r>
            <w:proofErr w:type="spellStart"/>
            <w:r w:rsidRPr="005C0E5B">
              <w:t>view</w:t>
            </w:r>
            <w:proofErr w:type="spellEnd"/>
            <w:r w:rsidRPr="005C0E5B">
              <w:t xml:space="preserve"> de “</w:t>
            </w:r>
            <w:proofErr w:type="spellStart"/>
            <w:r w:rsidRPr="005C0E5B">
              <w:t>CriopreservacaoAmostras</w:t>
            </w:r>
            <w:proofErr w:type="spellEnd"/>
            <w:r w:rsidRPr="005C0E5B">
              <w:t xml:space="preserve">” associada, com a lista de amostras atualizadas </w:t>
            </w:r>
          </w:p>
        </w:tc>
      </w:tr>
    </w:tbl>
    <w:p w14:paraId="7F765794" w14:textId="77777777" w:rsidR="00E12445" w:rsidRPr="005C0E5B" w:rsidRDefault="00E12445" w:rsidP="00E12445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E12445" w:rsidRPr="005C0E5B" w14:paraId="4ED17981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7A0ACBAA" w14:textId="77777777" w:rsidR="00E12445" w:rsidRPr="005C0E5B" w:rsidRDefault="00E12445" w:rsidP="008F20FF">
            <w:pPr>
              <w:ind w:left="0"/>
              <w:jc w:val="center"/>
              <w:rPr>
                <w:rFonts w:asciiTheme="minorHAnsi" w:hAnsiTheme="minorHAnsi"/>
                <w:b w:val="0"/>
              </w:rPr>
            </w:pPr>
            <w:r w:rsidRPr="005C0E5B">
              <w:rPr>
                <w:rFonts w:asciiTheme="minorHAnsi" w:hAnsiTheme="minorHAnsi"/>
                <w:b w:val="0"/>
              </w:rPr>
              <w:t>Pré-condições</w:t>
            </w:r>
          </w:p>
        </w:tc>
        <w:tc>
          <w:tcPr>
            <w:tcW w:w="3248" w:type="dxa"/>
          </w:tcPr>
          <w:p w14:paraId="0B341F30" w14:textId="77777777" w:rsidR="00E12445" w:rsidRPr="005C0E5B" w:rsidRDefault="00E1244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 w:val="0"/>
              </w:rPr>
            </w:pPr>
            <w:r w:rsidRPr="005C0E5B">
              <w:rPr>
                <w:rFonts w:asciiTheme="minorHAnsi" w:hAnsiTheme="minorHAnsi"/>
                <w:b w:val="0"/>
              </w:rPr>
              <w:t>Pós-condições</w:t>
            </w:r>
          </w:p>
        </w:tc>
        <w:tc>
          <w:tcPr>
            <w:tcW w:w="2854" w:type="dxa"/>
          </w:tcPr>
          <w:p w14:paraId="699D339A" w14:textId="77777777" w:rsidR="00E12445" w:rsidRPr="005C0E5B" w:rsidRDefault="00E1244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 w:val="0"/>
              </w:rPr>
            </w:pPr>
            <w:r w:rsidRPr="005C0E5B">
              <w:rPr>
                <w:rFonts w:asciiTheme="minorHAnsi" w:hAnsiTheme="minorHAnsi"/>
                <w:b w:val="0"/>
              </w:rPr>
              <w:t>Validações</w:t>
            </w:r>
          </w:p>
        </w:tc>
      </w:tr>
      <w:tr w:rsidR="00E12445" w:rsidRPr="005C0E5B" w14:paraId="2FB31512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52F2C8B" w14:textId="77777777" w:rsidR="00E12445" w:rsidRPr="005C0E5B" w:rsidRDefault="00E12445" w:rsidP="008F20FF">
            <w:pPr>
              <w:pStyle w:val="Default"/>
              <w:jc w:val="center"/>
              <w:rPr>
                <w:rFonts w:asciiTheme="minorHAnsi" w:hAnsiTheme="minorHAnsi"/>
                <w:b w:val="0"/>
                <w:sz w:val="22"/>
                <w:szCs w:val="22"/>
              </w:rPr>
            </w:pPr>
            <w:r w:rsidRPr="005C0E5B">
              <w:rPr>
                <w:rFonts w:asciiTheme="minorHAnsi" w:hAnsiTheme="minorHAnsi"/>
                <w:b w:val="0"/>
                <w:sz w:val="22"/>
                <w:szCs w:val="22"/>
              </w:rPr>
              <w:t xml:space="preserve">A Embriologista deve estar autenticada no sistema </w:t>
            </w:r>
          </w:p>
          <w:p w14:paraId="0DCCB2CE" w14:textId="77777777" w:rsidR="00E12445" w:rsidRPr="005C0E5B" w:rsidRDefault="00E12445" w:rsidP="008F20FF">
            <w:pPr>
              <w:pStyle w:val="Default"/>
              <w:jc w:val="center"/>
              <w:rPr>
                <w:rFonts w:asciiTheme="minorHAnsi" w:hAnsiTheme="minorHAnsi"/>
                <w:b w:val="0"/>
              </w:rPr>
            </w:pPr>
            <w:r w:rsidRPr="005C0E5B">
              <w:rPr>
                <w:rFonts w:asciiTheme="minorHAnsi" w:hAnsiTheme="minorHAnsi"/>
                <w:b w:val="0"/>
                <w:sz w:val="22"/>
                <w:szCs w:val="22"/>
              </w:rPr>
              <w:t>A amostra deve estar no estado “analisada”</w:t>
            </w:r>
            <w:r>
              <w:rPr>
                <w:rFonts w:asciiTheme="minorHAnsi" w:hAnsiTheme="minorHAnsi"/>
                <w:b w:val="0"/>
                <w:sz w:val="22"/>
                <w:szCs w:val="22"/>
              </w:rPr>
              <w:t xml:space="preserve"> e com localização “indefinido”.</w:t>
            </w:r>
          </w:p>
        </w:tc>
        <w:tc>
          <w:tcPr>
            <w:tcW w:w="3248" w:type="dxa"/>
          </w:tcPr>
          <w:p w14:paraId="00F4484E" w14:textId="77777777" w:rsidR="00E12445" w:rsidRPr="005C0E5B" w:rsidRDefault="00E12445" w:rsidP="008F20F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5C0E5B">
              <w:rPr>
                <w:rFonts w:asciiTheme="minorHAnsi" w:hAnsiTheme="minorHAnsi"/>
                <w:sz w:val="22"/>
                <w:szCs w:val="22"/>
              </w:rPr>
              <w:t xml:space="preserve">A localização da amostra é atualizada na base de dados </w:t>
            </w:r>
          </w:p>
          <w:p w14:paraId="3686860B" w14:textId="77777777" w:rsidR="00E12445" w:rsidRPr="005C0E5B" w:rsidRDefault="00E12445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4" w:type="dxa"/>
          </w:tcPr>
          <w:p w14:paraId="61D12631" w14:textId="77777777" w:rsidR="00E12445" w:rsidRPr="005C0E5B" w:rsidRDefault="00E12445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E5B">
              <w:t>Sem nada a registar</w:t>
            </w:r>
          </w:p>
        </w:tc>
      </w:tr>
    </w:tbl>
    <w:p w14:paraId="043C2344" w14:textId="77777777" w:rsidR="00E12445" w:rsidRDefault="00E12445" w:rsidP="00E12445">
      <w:pPr>
        <w:ind w:left="0"/>
      </w:pPr>
    </w:p>
    <w:p w14:paraId="1221A55F" w14:textId="77777777" w:rsidR="00E12445" w:rsidRPr="00A25EC7" w:rsidRDefault="00E12445" w:rsidP="00E12445">
      <w:pPr>
        <w:pStyle w:val="Heading3"/>
        <w:numPr>
          <w:ilvl w:val="2"/>
          <w:numId w:val="6"/>
        </w:numPr>
      </w:pPr>
      <w:bookmarkStart w:id="179" w:name="_Toc502960685"/>
      <w:r>
        <w:t>Ilustração da funcionalidade</w:t>
      </w:r>
      <w:bookmarkEnd w:id="179"/>
    </w:p>
    <w:p w14:paraId="2FD1F3CC" w14:textId="5F034A79" w:rsidR="00E12445" w:rsidRPr="00A25EC7" w:rsidRDefault="002377C8" w:rsidP="00E12445">
      <w:r>
        <w:rPr>
          <w:noProof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1C4CEEA8" wp14:editId="6411304E">
                <wp:simplePos x="0" y="0"/>
                <wp:positionH relativeFrom="column">
                  <wp:posOffset>39973</wp:posOffset>
                </wp:positionH>
                <wp:positionV relativeFrom="paragraph">
                  <wp:posOffset>350520</wp:posOffset>
                </wp:positionV>
                <wp:extent cx="5943600" cy="1683385"/>
                <wp:effectExtent l="0" t="0" r="0" b="0"/>
                <wp:wrapTight wrapText="bothSides">
                  <wp:wrapPolygon edited="0">
                    <wp:start x="0" y="0"/>
                    <wp:lineTo x="0" y="21266"/>
                    <wp:lineTo x="21531" y="21266"/>
                    <wp:lineTo x="21531" y="0"/>
                    <wp:lineTo x="0" y="0"/>
                  </wp:wrapPolygon>
                </wp:wrapTight>
                <wp:docPr id="245" name="Grupo 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683385"/>
                          <a:chOff x="0" y="0"/>
                          <a:chExt cx="5943600" cy="168338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6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0" y="1423670"/>
                            <a:ext cx="5943600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85A944E" w14:textId="769E51A8" w:rsidR="002935F3" w:rsidRPr="00EC1B0D" w:rsidRDefault="002935F3" w:rsidP="00E12445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404040" w:themeColor="text1" w:themeTint="BF"/>
                                </w:rPr>
                              </w:pPr>
                              <w:bookmarkStart w:id="180" w:name="_Toc502960722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4B1CBA">
                                <w:rPr>
                                  <w:noProof/>
                                </w:rPr>
                                <w:t>22</w:t>
                              </w:r>
                              <w:r>
                                <w:fldChar w:fldCharType="end"/>
                              </w:r>
                              <w:r>
                                <w:t xml:space="preserve"> - View da lista das amostras analisadas</w:t>
                              </w:r>
                              <w:bookmarkEnd w:id="18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4CEEA8" id="Grupo 245" o:spid="_x0000_s1061" style="position:absolute;left:0;text-align:left;margin-left:3.15pt;margin-top:27.6pt;width:468pt;height:132.55pt;z-index:251806720" coordsize="59436,16833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BbHRyYW5DYXJvbGluYUJhcnJvcwAAAAWQAwACAAAAFAAAEK6QBAACAAAAFAAAEMKSkQACAAAA&#10;AzU1AACSkgACAAAAAzU1AADqHAAHAAAIDAAACKIAAAAAHOoAAAA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8&#10;P3hwYWNrZXQgZW5kPSd3Jz8+/9sAQwAHBQUGBQQHBgUGCAcHCAoRCwoJCQoVDxAMERgVGhkYFRgX&#10;Gx4nIRsdJR0XGCIuIiUoKSssKxogLzMvKjInKisq/9sAQwEHCAgKCQoUCwsUKhwYHCoqKioqKioq&#10;KioqKioqKioqKioqKioqKioqKioqKioqKioqKioqKioqKioqKioqKioq/8AAEQgBNAU/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SiiivYPz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IDZWpOTbQknuYxR9htP+fWH/&#10;AL9ip6KAIPsNp/z6w/8AfsUfYbT/AJ9Yf+/YqeigCD7Daf8APrD/AN+xU4AAAAwB0AoooAhe0tpG&#10;LPbxMx6koCTSfYbT/n1h/wC/YqeigCD7Daf8+sP/AH7FH2G0/wCfWH/v2KnooAg+w2n/AD6w/wDf&#10;sVMqqihUUKo6ADAFL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">
                <v:shape id="Picture 19" o:spid="_x0000_s1062" type="#_x0000_t75" style="position:absolute;width:59436;height:13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">
                  <v:imagedata r:id="rId65" o:title=""/>
                </v:shape>
                <v:shape id="Text Box 21" o:spid="_x0000_s1063" type="#_x0000_t202" style="position:absolute;top:14236;width:59436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14:paraId="785A944E" w14:textId="769E51A8" w:rsidR="002935F3" w:rsidRPr="00EC1B0D" w:rsidRDefault="002935F3" w:rsidP="00E12445">
                        <w:pPr>
                          <w:pStyle w:val="Caption"/>
                          <w:jc w:val="center"/>
                          <w:rPr>
                            <w:noProof/>
                            <w:color w:val="404040" w:themeColor="text1" w:themeTint="BF"/>
                          </w:rPr>
                        </w:pPr>
                        <w:bookmarkStart w:id="181" w:name="_Toc502960722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4B1CBA">
                          <w:rPr>
                            <w:noProof/>
                          </w:rPr>
                          <w:t>22</w:t>
                        </w:r>
                        <w:r>
                          <w:fldChar w:fldCharType="end"/>
                        </w:r>
                        <w:r>
                          <w:t xml:space="preserve"> - View da lista das amostras analisadas</w:t>
                        </w:r>
                        <w:bookmarkEnd w:id="181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24829B20" w14:textId="77777777" w:rsidR="00E12445" w:rsidRDefault="00E12445" w:rsidP="00E12445"/>
    <w:p w14:paraId="4185CF13" w14:textId="77777777" w:rsidR="00E12445" w:rsidRDefault="00E12445" w:rsidP="00E12445"/>
    <w:p w14:paraId="4565EB70" w14:textId="5DE85D86" w:rsidR="00E12445" w:rsidRDefault="002377C8" w:rsidP="00E12445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3658BD37" wp14:editId="6C448DB0">
                <wp:simplePos x="0" y="0"/>
                <wp:positionH relativeFrom="column">
                  <wp:posOffset>80645</wp:posOffset>
                </wp:positionH>
                <wp:positionV relativeFrom="paragraph">
                  <wp:posOffset>328351</wp:posOffset>
                </wp:positionV>
                <wp:extent cx="5943600" cy="2719070"/>
                <wp:effectExtent l="0" t="0" r="0" b="5080"/>
                <wp:wrapTight wrapText="bothSides">
                  <wp:wrapPolygon edited="0">
                    <wp:start x="0" y="0"/>
                    <wp:lineTo x="0" y="21489"/>
                    <wp:lineTo x="21531" y="21489"/>
                    <wp:lineTo x="21531" y="0"/>
                    <wp:lineTo x="0" y="0"/>
                  </wp:wrapPolygon>
                </wp:wrapTight>
                <wp:docPr id="246" name="Grupo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719070"/>
                          <a:chOff x="0" y="0"/>
                          <a:chExt cx="5943600" cy="271907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04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0" y="2459355"/>
                            <a:ext cx="5943600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836DCE5" w14:textId="6F0A3431" w:rsidR="002935F3" w:rsidRPr="00496EA1" w:rsidRDefault="002935F3" w:rsidP="00E12445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404040" w:themeColor="text1" w:themeTint="BF"/>
                                </w:rPr>
                              </w:pPr>
                              <w:bookmarkStart w:id="182" w:name="_Toc502960723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4B1CBA">
                                <w:rPr>
                                  <w:noProof/>
                                </w:rPr>
                                <w:t>23</w:t>
                              </w:r>
                              <w:r>
                                <w:fldChar w:fldCharType="end"/>
                              </w:r>
                              <w:r>
                                <w:t xml:space="preserve"> - View edição de uma amostra</w:t>
                              </w:r>
                              <w:bookmarkEnd w:id="18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58BD37" id="Grupo 246" o:spid="_x0000_s1064" style="position:absolute;left:0;text-align:left;margin-left:6.35pt;margin-top:25.85pt;width:468pt;height:214.1pt;z-index:251808768" coordsize="59436,27190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I6KKK/VD+Cw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">
                <v:shape id="Picture 20" o:spid="_x0000_s1065" type="#_x0000_t75" style="position:absolute;width:59436;height:24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">
                  <v:imagedata r:id="rId67" o:title=""/>
                </v:shape>
                <v:shape id="Text Box 22" o:spid="_x0000_s1066" type="#_x0000_t202" style="position:absolute;top:24593;width:59436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6836DCE5" w14:textId="6F0A3431" w:rsidR="002935F3" w:rsidRPr="00496EA1" w:rsidRDefault="002935F3" w:rsidP="00E12445">
                        <w:pPr>
                          <w:pStyle w:val="Caption"/>
                          <w:jc w:val="center"/>
                          <w:rPr>
                            <w:noProof/>
                            <w:color w:val="404040" w:themeColor="text1" w:themeTint="BF"/>
                          </w:rPr>
                        </w:pPr>
                        <w:bookmarkStart w:id="183" w:name="_Toc502960723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4B1CBA">
                          <w:rPr>
                            <w:noProof/>
                          </w:rPr>
                          <w:t>23</w:t>
                        </w:r>
                        <w:r>
                          <w:fldChar w:fldCharType="end"/>
                        </w:r>
                        <w:r>
                          <w:t xml:space="preserve"> - View edição de uma amostra</w:t>
                        </w:r>
                        <w:bookmarkEnd w:id="183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7205F1DD" w14:textId="77777777" w:rsidR="00E12445" w:rsidRDefault="00E12445" w:rsidP="00E12445"/>
    <w:p w14:paraId="691CA4BE" w14:textId="77777777" w:rsidR="00E12445" w:rsidRDefault="00E12445" w:rsidP="00E12445"/>
    <w:p w14:paraId="32616F1E" w14:textId="77777777" w:rsidR="005D6FD0" w:rsidRDefault="005D6FD0" w:rsidP="005D6FD0"/>
    <w:p w14:paraId="3BE4F887" w14:textId="77777777" w:rsidR="00BE2CD6" w:rsidRPr="00FC6BE2" w:rsidRDefault="00BE2CD6" w:rsidP="00E12445">
      <w:pPr>
        <w:ind w:left="0"/>
      </w:pPr>
    </w:p>
    <w:p w14:paraId="10CB4D85" w14:textId="19B71779" w:rsidR="00411ABC" w:rsidRDefault="00411ABC" w:rsidP="009B24D0">
      <w:pPr>
        <w:pStyle w:val="Heading2"/>
        <w:numPr>
          <w:ilvl w:val="1"/>
          <w:numId w:val="6"/>
        </w:numPr>
      </w:pPr>
      <w:bookmarkStart w:id="184" w:name="_Toc502960686"/>
      <w:r>
        <w:t>REQ 13</w:t>
      </w:r>
      <w:r w:rsidR="000A4B61">
        <w:t xml:space="preserve"> – </w:t>
      </w:r>
      <w:r w:rsidR="00B54CC6">
        <w:t>Registo dos resultados do casal</w:t>
      </w:r>
      <w:bookmarkEnd w:id="184"/>
    </w:p>
    <w:p w14:paraId="09850567" w14:textId="77777777" w:rsidR="00F536F5" w:rsidRDefault="00F536F5" w:rsidP="009B24D0">
      <w:pPr>
        <w:pStyle w:val="Heading3"/>
        <w:numPr>
          <w:ilvl w:val="2"/>
          <w:numId w:val="6"/>
        </w:numPr>
        <w:ind w:left="2430" w:hanging="540"/>
      </w:pPr>
      <w:bookmarkStart w:id="185" w:name="_Toc502960687"/>
      <w:r>
        <w:t>Análise de requisitos</w:t>
      </w:r>
      <w:bookmarkEnd w:id="185"/>
    </w:p>
    <w:p w14:paraId="4F2CF026" w14:textId="77777777" w:rsidR="00F536F5" w:rsidRDefault="00F536F5" w:rsidP="00F536F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8F20FF" w14:paraId="496367C4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1BDC37D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58016A9A" w14:textId="77777777" w:rsidR="008F20FF" w:rsidRDefault="008F20FF" w:rsidP="008F20FF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13</w:t>
            </w:r>
          </w:p>
        </w:tc>
      </w:tr>
      <w:tr w:rsidR="008F20FF" w14:paraId="2238ECD5" w14:textId="77777777" w:rsidTr="008F20F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0590B188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1AF77464" w14:textId="77777777" w:rsidR="008F20FF" w:rsidRDefault="008F20FF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Registo dos resultados do casal</w:t>
            </w:r>
          </w:p>
        </w:tc>
      </w:tr>
      <w:tr w:rsidR="008F20FF" w14:paraId="6F1CF26C" w14:textId="77777777" w:rsidTr="008F20FF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CE26C4F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1562171A" w14:textId="77777777" w:rsidR="008F20FF" w:rsidRDefault="008F20FF" w:rsidP="008F20FF">
            <w:pPr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Clinica PMA, enquanto utilizadora registada no sistema, pode aceder à secção “Pedido de Gâmetas” na sua página da </w:t>
            </w:r>
            <w:proofErr w:type="spellStart"/>
            <w:r>
              <w:t>iGAM</w:t>
            </w:r>
            <w:proofErr w:type="spellEnd"/>
            <w:r>
              <w:t xml:space="preserve"> para registar os resultados do casal associado a um pedido de gâmetas</w:t>
            </w:r>
          </w:p>
        </w:tc>
      </w:tr>
    </w:tbl>
    <w:p w14:paraId="448CF8FE" w14:textId="4E7E0DB3" w:rsidR="008F20FF" w:rsidRDefault="008F20FF" w:rsidP="008F20FF"/>
    <w:p w14:paraId="54E07C32" w14:textId="77777777" w:rsidR="008F20FF" w:rsidRDefault="008F20FF" w:rsidP="008F20FF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F20FF" w14:paraId="689766EB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F390781" w14:textId="77777777" w:rsidR="008F20FF" w:rsidRDefault="008F20FF" w:rsidP="008F20FF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79E1DAE4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8F20FF" w14:paraId="3D90D724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3543C96" w14:textId="77777777" w:rsidR="008F20FF" w:rsidRPr="00873462" w:rsidRDefault="008F20FF" w:rsidP="008F20FF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Clínica PMA acede à secção “Pedido de Gâmetas”</w:t>
            </w:r>
          </w:p>
        </w:tc>
        <w:tc>
          <w:tcPr>
            <w:tcW w:w="4675" w:type="dxa"/>
          </w:tcPr>
          <w:p w14:paraId="21A4F998" w14:textId="77777777" w:rsidR="008F20FF" w:rsidRDefault="008F20FF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A </w:t>
            </w:r>
            <w:proofErr w:type="spellStart"/>
            <w:r>
              <w:t>view</w:t>
            </w:r>
            <w:proofErr w:type="spellEnd"/>
            <w:r>
              <w:t xml:space="preserve"> “</w:t>
            </w:r>
            <w:proofErr w:type="spellStart"/>
            <w:r>
              <w:t>Home</w:t>
            </w:r>
            <w:proofErr w:type="spellEnd"/>
            <w:r>
              <w:t>” executa o método “</w:t>
            </w:r>
            <w:proofErr w:type="spellStart"/>
            <w:r>
              <w:t>Index</w:t>
            </w:r>
            <w:proofErr w:type="spellEnd"/>
            <w:r>
              <w:t xml:space="preserve">” do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PedidoGametasController</w:t>
            </w:r>
            <w:proofErr w:type="spellEnd"/>
            <w:r>
              <w:t>”</w:t>
            </w:r>
          </w:p>
          <w:p w14:paraId="51081169" w14:textId="77777777" w:rsidR="008F20FF" w:rsidRDefault="008F20FF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 xml:space="preserve">1.2 – 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PedidoGametasController</w:t>
            </w:r>
            <w:proofErr w:type="spellEnd"/>
            <w:r>
              <w:t xml:space="preserve">” carrega a </w:t>
            </w:r>
            <w:proofErr w:type="spellStart"/>
            <w:r>
              <w:t>view</w:t>
            </w:r>
            <w:proofErr w:type="spellEnd"/>
            <w:r>
              <w:t xml:space="preserve"> de “</w:t>
            </w:r>
            <w:proofErr w:type="spellStart"/>
            <w:r>
              <w:t>PedidoGametas</w:t>
            </w:r>
            <w:proofErr w:type="spellEnd"/>
            <w:r>
              <w:t xml:space="preserve">” associada, contendo os pedidos submetidos pela Clínica </w:t>
            </w:r>
          </w:p>
        </w:tc>
      </w:tr>
      <w:tr w:rsidR="008F20FF" w14:paraId="167EF070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89A4C6D" w14:textId="77777777" w:rsidR="008F20FF" w:rsidRPr="00873462" w:rsidRDefault="008F20FF" w:rsidP="008F20FF">
            <w:pPr>
              <w:pStyle w:val="ListParagraph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lastRenderedPageBreak/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Clínica PMA escolhe a opção “Editar”</w:t>
            </w:r>
          </w:p>
        </w:tc>
        <w:tc>
          <w:tcPr>
            <w:tcW w:w="4675" w:type="dxa"/>
          </w:tcPr>
          <w:p w14:paraId="5272F552" w14:textId="77777777" w:rsidR="008F20FF" w:rsidRDefault="008F20FF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– A </w:t>
            </w:r>
            <w:proofErr w:type="spellStart"/>
            <w:r>
              <w:t>view</w:t>
            </w:r>
            <w:proofErr w:type="spellEnd"/>
            <w:r>
              <w:t xml:space="preserve"> “</w:t>
            </w:r>
            <w:proofErr w:type="spellStart"/>
            <w:r>
              <w:t>PedidoGametas</w:t>
            </w:r>
            <w:proofErr w:type="spellEnd"/>
            <w:r>
              <w:t>” executa o método “</w:t>
            </w:r>
            <w:proofErr w:type="spellStart"/>
            <w:r>
              <w:t>Edit</w:t>
            </w:r>
            <w:proofErr w:type="spellEnd"/>
            <w:r>
              <w:t xml:space="preserve">” pertencente ao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PedidoGametasController</w:t>
            </w:r>
            <w:proofErr w:type="spellEnd"/>
            <w:r>
              <w:t>”</w:t>
            </w:r>
          </w:p>
          <w:p w14:paraId="1F3A3138" w14:textId="77777777" w:rsidR="008F20FF" w:rsidRDefault="008F20FF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2.2 -  No método “</w:t>
            </w:r>
            <w:proofErr w:type="spellStart"/>
            <w:r>
              <w:t>Edit</w:t>
            </w:r>
            <w:proofErr w:type="spellEnd"/>
            <w:r>
              <w:t>”, após o registo dos resultados do casal, o estado do processo é atualizado para “</w:t>
            </w:r>
            <w:proofErr w:type="spellStart"/>
            <w:r>
              <w:t>RegisteiResultadosCasal</w:t>
            </w:r>
            <w:proofErr w:type="spellEnd"/>
            <w:r>
              <w:t>”</w:t>
            </w:r>
          </w:p>
        </w:tc>
      </w:tr>
    </w:tbl>
    <w:p w14:paraId="1EDAA9EB" w14:textId="77777777" w:rsidR="008F20FF" w:rsidRDefault="008F20FF" w:rsidP="008F20FF">
      <w:pPr>
        <w:ind w:left="0"/>
      </w:pPr>
    </w:p>
    <w:p w14:paraId="45B55CCF" w14:textId="77777777" w:rsidR="008F20FF" w:rsidRDefault="008F20FF" w:rsidP="008F20FF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8F20FF" w14:paraId="36CC58B2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9B65321" w14:textId="77777777" w:rsidR="008F20FF" w:rsidRDefault="008F20FF" w:rsidP="008F20FF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42A00256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0F8685EC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8F20FF" w14:paraId="40A95EEC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87373B6" w14:textId="77777777" w:rsidR="008F20FF" w:rsidRPr="000749A4" w:rsidRDefault="008F20FF" w:rsidP="008F20FF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A Clínica PMA já ter recebido as dádivas</w:t>
            </w:r>
          </w:p>
        </w:tc>
        <w:tc>
          <w:tcPr>
            <w:tcW w:w="3248" w:type="dxa"/>
          </w:tcPr>
          <w:p w14:paraId="602AFF28" w14:textId="77777777" w:rsidR="008F20FF" w:rsidRPr="000749A4" w:rsidRDefault="008F20FF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Após registar os resultados do casal, o estado do processo deve ser atualizado</w:t>
            </w:r>
          </w:p>
        </w:tc>
        <w:tc>
          <w:tcPr>
            <w:tcW w:w="2854" w:type="dxa"/>
          </w:tcPr>
          <w:p w14:paraId="6C8B8CE7" w14:textId="77777777" w:rsidR="008F20FF" w:rsidRPr="000749A4" w:rsidRDefault="008F20FF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campo referente ao número de filhos não pode ser um valor negativo</w:t>
            </w:r>
          </w:p>
        </w:tc>
      </w:tr>
    </w:tbl>
    <w:p w14:paraId="78A0A190" w14:textId="77777777" w:rsidR="005D6FD0" w:rsidRDefault="005D6FD0" w:rsidP="005D6FD0">
      <w:pPr>
        <w:ind w:left="0"/>
      </w:pPr>
    </w:p>
    <w:p w14:paraId="45630CCB" w14:textId="77777777" w:rsidR="005D6FD0" w:rsidRDefault="005D6FD0" w:rsidP="005D6FD0">
      <w:pPr>
        <w:ind w:left="0"/>
      </w:pPr>
    </w:p>
    <w:p w14:paraId="03EEAEC7" w14:textId="77777777" w:rsidR="005D6FD0" w:rsidRDefault="005D6FD0" w:rsidP="005D6FD0">
      <w:pPr>
        <w:ind w:left="0"/>
      </w:pPr>
    </w:p>
    <w:p w14:paraId="76B3B266" w14:textId="77777777" w:rsidR="005D6FD0" w:rsidRDefault="005D6FD0" w:rsidP="005D6FD0">
      <w:pPr>
        <w:ind w:left="0"/>
      </w:pPr>
    </w:p>
    <w:p w14:paraId="66CFF667" w14:textId="77777777" w:rsidR="005D6FD0" w:rsidRDefault="005D6FD0" w:rsidP="005D6FD0">
      <w:pPr>
        <w:ind w:left="0"/>
      </w:pPr>
    </w:p>
    <w:p w14:paraId="582CE8E8" w14:textId="77777777" w:rsidR="005D6FD0" w:rsidRDefault="005D6FD0" w:rsidP="005D6FD0">
      <w:pPr>
        <w:ind w:left="0"/>
      </w:pPr>
    </w:p>
    <w:p w14:paraId="4DEFDFAD" w14:textId="77777777" w:rsidR="005D6FD0" w:rsidRDefault="005D6FD0" w:rsidP="005D6FD0">
      <w:pPr>
        <w:pStyle w:val="Heading3"/>
        <w:numPr>
          <w:ilvl w:val="2"/>
          <w:numId w:val="7"/>
        </w:numPr>
      </w:pPr>
      <w:bookmarkStart w:id="186" w:name="_Toc502960688"/>
      <w:r>
        <w:lastRenderedPageBreak/>
        <w:t>Ilustração da funcionalidade</w:t>
      </w:r>
      <w:bookmarkEnd w:id="186"/>
    </w:p>
    <w:p w14:paraId="648E8B9D" w14:textId="28CEBEB0" w:rsidR="005D6FD0" w:rsidRPr="00A25EC7" w:rsidRDefault="008F20FF" w:rsidP="005D6FD0">
      <w:r>
        <w:rPr>
          <w:noProof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1E7635D0" wp14:editId="5F98894A">
                <wp:simplePos x="0" y="0"/>
                <wp:positionH relativeFrom="column">
                  <wp:posOffset>0</wp:posOffset>
                </wp:positionH>
                <wp:positionV relativeFrom="paragraph">
                  <wp:posOffset>396924</wp:posOffset>
                </wp:positionV>
                <wp:extent cx="6454140" cy="5149850"/>
                <wp:effectExtent l="0" t="0" r="3810" b="0"/>
                <wp:wrapTight wrapText="bothSides">
                  <wp:wrapPolygon edited="0">
                    <wp:start x="0" y="0"/>
                    <wp:lineTo x="0" y="21493"/>
                    <wp:lineTo x="21549" y="21493"/>
                    <wp:lineTo x="21549" y="0"/>
                    <wp:lineTo x="0" y="0"/>
                  </wp:wrapPolygon>
                </wp:wrapTight>
                <wp:docPr id="240" name="Grupo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4140" cy="5149850"/>
                          <a:chOff x="0" y="0"/>
                          <a:chExt cx="6454140" cy="5149850"/>
                        </a:xfrm>
                      </wpg:grpSpPr>
                      <pic:pic xmlns:pic="http://schemas.openxmlformats.org/drawingml/2006/picture">
                        <pic:nvPicPr>
                          <pic:cNvPr id="237" name="Imagem 237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4140" cy="4832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Caixa de texto 239"/>
                        <wps:cNvSpPr txBox="1"/>
                        <wps:spPr>
                          <a:xfrm>
                            <a:off x="0" y="4890135"/>
                            <a:ext cx="6454140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3A8F90" w14:textId="570336FC" w:rsidR="002935F3" w:rsidRPr="00741718" w:rsidRDefault="002935F3" w:rsidP="008F20FF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404040" w:themeColor="text1" w:themeTint="BF"/>
                                </w:rPr>
                              </w:pPr>
                              <w:bookmarkStart w:id="187" w:name="_Toc502960724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4B1CBA">
                                <w:rPr>
                                  <w:noProof/>
                                </w:rPr>
                                <w:t>24</w:t>
                              </w:r>
                              <w:r>
                                <w:fldChar w:fldCharType="end"/>
                              </w:r>
                              <w:r>
                                <w:t xml:space="preserve"> </w:t>
                              </w:r>
                              <w:r w:rsidRPr="000C3B90">
                                <w:t>- REQ_13: View de edição de um pedido de gâmetas</w:t>
                              </w:r>
                              <w:bookmarkEnd w:id="1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7635D0" id="Grupo 240" o:spid="_x0000_s1067" style="position:absolute;left:0;text-align:left;margin-left:0;margin-top:31.25pt;width:508.2pt;height:405.5pt;z-index:251853824" coordsize="64541,5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">
                <v:shape id="Imagem 237" o:spid="_x0000_s1068" type="#_x0000_t75" style="position:absolute;width:64541;height:4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">
                  <v:imagedata r:id="rId69" o:title=""/>
                </v:shape>
                <v:shape id="Caixa de texto 239" o:spid="_x0000_s1069" type="#_x0000_t202" style="position:absolute;top:48901;width:64541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" stroked="f">
                  <v:textbox style="mso-fit-shape-to-text:t" inset="0,0,0,0">
                    <w:txbxContent>
                      <w:p w14:paraId="2A3A8F90" w14:textId="570336FC" w:rsidR="002935F3" w:rsidRPr="00741718" w:rsidRDefault="002935F3" w:rsidP="008F20FF">
                        <w:pPr>
                          <w:pStyle w:val="Caption"/>
                          <w:jc w:val="center"/>
                          <w:rPr>
                            <w:noProof/>
                            <w:color w:val="404040" w:themeColor="text1" w:themeTint="BF"/>
                          </w:rPr>
                        </w:pPr>
                        <w:bookmarkStart w:id="188" w:name="_Toc502960724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4B1CBA">
                          <w:rPr>
                            <w:noProof/>
                          </w:rPr>
                          <w:t>24</w:t>
                        </w:r>
                        <w:r>
                          <w:fldChar w:fldCharType="end"/>
                        </w:r>
                        <w:r>
                          <w:t xml:space="preserve"> </w:t>
                        </w:r>
                        <w:r w:rsidRPr="000C3B90">
                          <w:t>- REQ_13: View de edição de um pedido de gâmetas</w:t>
                        </w:r>
                        <w:bookmarkEnd w:id="188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B8F00C4" w14:textId="77777777" w:rsidR="005D6FD0" w:rsidRDefault="005D6FD0" w:rsidP="005D6FD0"/>
    <w:p w14:paraId="2E6A37F5" w14:textId="41FA7023" w:rsidR="00F536F5" w:rsidRDefault="00F536F5" w:rsidP="00F536F5"/>
    <w:p w14:paraId="3FACCACD" w14:textId="0D03DA59" w:rsidR="005D6FD0" w:rsidRDefault="005D6FD0" w:rsidP="00F536F5"/>
    <w:p w14:paraId="67DC5056" w14:textId="14312262" w:rsidR="005D6FD0" w:rsidRDefault="005D6FD0" w:rsidP="00F536F5"/>
    <w:p w14:paraId="3C00D654" w14:textId="01F2B3A9" w:rsidR="005D6FD0" w:rsidRDefault="005D6FD0" w:rsidP="00F536F5"/>
    <w:p w14:paraId="56E2FF1C" w14:textId="7DB5884C" w:rsidR="005D6FD0" w:rsidRDefault="005D6FD0" w:rsidP="00F536F5"/>
    <w:p w14:paraId="383ABE07" w14:textId="28B61B58" w:rsidR="005D6FD0" w:rsidRDefault="005D6FD0" w:rsidP="00F536F5"/>
    <w:p w14:paraId="2460D836" w14:textId="77777777" w:rsidR="00B54CC6" w:rsidRDefault="00B54CC6" w:rsidP="008F20FF">
      <w:pPr>
        <w:ind w:left="0"/>
      </w:pPr>
    </w:p>
    <w:p w14:paraId="6A128D5F" w14:textId="77777777" w:rsidR="00FC6BE2" w:rsidRPr="00FC6BE2" w:rsidRDefault="00FC6BE2" w:rsidP="00BC64F9">
      <w:pPr>
        <w:ind w:left="0"/>
      </w:pPr>
    </w:p>
    <w:p w14:paraId="50E84207" w14:textId="02FDB3A6" w:rsidR="00FD35F2" w:rsidRDefault="00411ABC" w:rsidP="009B24D0">
      <w:pPr>
        <w:pStyle w:val="Heading2"/>
        <w:numPr>
          <w:ilvl w:val="1"/>
          <w:numId w:val="6"/>
        </w:numPr>
      </w:pPr>
      <w:bookmarkStart w:id="189" w:name="_Toc502960689"/>
      <w:r>
        <w:lastRenderedPageBreak/>
        <w:t>REQ 14</w:t>
      </w:r>
      <w:r w:rsidR="000A4B61">
        <w:t xml:space="preserve"> – </w:t>
      </w:r>
      <w:r w:rsidR="00B54CC6">
        <w:t>Consulta do estado dos processos</w:t>
      </w:r>
      <w:bookmarkEnd w:id="189"/>
    </w:p>
    <w:p w14:paraId="770DC1F9" w14:textId="77777777" w:rsidR="00FD35F2" w:rsidRDefault="00FD35F2" w:rsidP="009B24D0">
      <w:pPr>
        <w:pStyle w:val="Heading3"/>
        <w:numPr>
          <w:ilvl w:val="2"/>
          <w:numId w:val="6"/>
        </w:numPr>
        <w:ind w:left="2430" w:hanging="540"/>
      </w:pPr>
      <w:bookmarkStart w:id="190" w:name="_Toc502960690"/>
      <w:r>
        <w:t>Análise de requisitos</w:t>
      </w:r>
      <w:bookmarkEnd w:id="190"/>
    </w:p>
    <w:p w14:paraId="65D7548E" w14:textId="77777777" w:rsidR="00FD35F2" w:rsidRDefault="00FD35F2" w:rsidP="00FD35F2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8F20FF" w14:paraId="67264469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EC90DA8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221DAA98" w14:textId="77777777" w:rsidR="008F20FF" w:rsidRDefault="008F20FF" w:rsidP="008F20FF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14</w:t>
            </w:r>
          </w:p>
        </w:tc>
      </w:tr>
      <w:tr w:rsidR="008F20FF" w14:paraId="6BC1BFF6" w14:textId="77777777" w:rsidTr="008F20F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21B5D04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2ECC395F" w14:textId="77777777" w:rsidR="008F20FF" w:rsidRDefault="008F20FF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 do estado dos processos</w:t>
            </w:r>
          </w:p>
        </w:tc>
      </w:tr>
      <w:tr w:rsidR="008F20FF" w14:paraId="35B8A548" w14:textId="77777777" w:rsidTr="008F20FF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02EE2107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0475C950" w14:textId="77777777" w:rsidR="008F20FF" w:rsidRDefault="008F20FF" w:rsidP="008F20FF">
            <w:pPr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Clinica PMA, enquanto utilizadora registada no sistema, pode aceder à secção “Pedido de Gâmetas” na sua página da </w:t>
            </w:r>
            <w:proofErr w:type="spellStart"/>
            <w:r>
              <w:t>iGAM</w:t>
            </w:r>
            <w:proofErr w:type="spellEnd"/>
            <w:r>
              <w:t xml:space="preserve"> para registar os resultados do casal associado a um pedido de gâmetas</w:t>
            </w:r>
          </w:p>
        </w:tc>
      </w:tr>
    </w:tbl>
    <w:p w14:paraId="07A993DE" w14:textId="77777777" w:rsidR="008F20FF" w:rsidRDefault="008F20FF" w:rsidP="008F20FF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F20FF" w14:paraId="0FD4B7CF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F9A523D" w14:textId="77777777" w:rsidR="008F20FF" w:rsidRDefault="008F20FF" w:rsidP="008F20FF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2E51B68B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8F20FF" w14:paraId="58E217C0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E9C3459" w14:textId="77777777" w:rsidR="008F20FF" w:rsidRPr="00873462" w:rsidRDefault="008F20FF" w:rsidP="008F20FF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Clínica PMA acede à secção “Pedido de Gâmetas”</w:t>
            </w:r>
          </w:p>
        </w:tc>
        <w:tc>
          <w:tcPr>
            <w:tcW w:w="4675" w:type="dxa"/>
          </w:tcPr>
          <w:p w14:paraId="7991245A" w14:textId="77777777" w:rsidR="008F20FF" w:rsidRDefault="008F20FF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A </w:t>
            </w:r>
            <w:proofErr w:type="spellStart"/>
            <w:r>
              <w:t>view</w:t>
            </w:r>
            <w:proofErr w:type="spellEnd"/>
            <w:r>
              <w:t xml:space="preserve"> “</w:t>
            </w:r>
            <w:proofErr w:type="spellStart"/>
            <w:r>
              <w:t>Home</w:t>
            </w:r>
            <w:proofErr w:type="spellEnd"/>
            <w:r>
              <w:t>” executa o método “</w:t>
            </w:r>
            <w:proofErr w:type="spellStart"/>
            <w:r>
              <w:t>Index</w:t>
            </w:r>
            <w:proofErr w:type="spellEnd"/>
            <w:r>
              <w:t xml:space="preserve">” do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PedidoGametasController</w:t>
            </w:r>
            <w:proofErr w:type="spellEnd"/>
            <w:r>
              <w:t>”</w:t>
            </w:r>
          </w:p>
          <w:p w14:paraId="502C91CC" w14:textId="77777777" w:rsidR="008F20FF" w:rsidRDefault="008F20FF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– 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PedidoGametasController</w:t>
            </w:r>
            <w:proofErr w:type="spellEnd"/>
            <w:r>
              <w:t xml:space="preserve">” carrega a </w:t>
            </w:r>
            <w:proofErr w:type="spellStart"/>
            <w:r>
              <w:t>view</w:t>
            </w:r>
            <w:proofErr w:type="spellEnd"/>
            <w:r>
              <w:t xml:space="preserve"> de “</w:t>
            </w:r>
            <w:proofErr w:type="spellStart"/>
            <w:r>
              <w:t>PedidoGametas</w:t>
            </w:r>
            <w:proofErr w:type="spellEnd"/>
            <w:r>
              <w:t xml:space="preserve">” associada, contendo os pedidos submetidos pela Clínica </w:t>
            </w:r>
          </w:p>
        </w:tc>
      </w:tr>
      <w:tr w:rsidR="008F20FF" w14:paraId="75998D2D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4B5F604" w14:textId="77777777" w:rsidR="008F20FF" w:rsidRPr="00873462" w:rsidRDefault="008F20FF" w:rsidP="008F20FF">
            <w:pPr>
              <w:pStyle w:val="ListParagraph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Clínica PMA escolhe a opção “Detalhes”</w:t>
            </w:r>
          </w:p>
        </w:tc>
        <w:tc>
          <w:tcPr>
            <w:tcW w:w="4675" w:type="dxa"/>
          </w:tcPr>
          <w:p w14:paraId="03ABEC6C" w14:textId="77777777" w:rsidR="008F20FF" w:rsidRDefault="008F20FF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– A </w:t>
            </w:r>
            <w:proofErr w:type="spellStart"/>
            <w:r>
              <w:t>view</w:t>
            </w:r>
            <w:proofErr w:type="spellEnd"/>
            <w:r>
              <w:t xml:space="preserve"> “</w:t>
            </w:r>
            <w:proofErr w:type="spellStart"/>
            <w:r>
              <w:t>PedidoGametas</w:t>
            </w:r>
            <w:proofErr w:type="spellEnd"/>
            <w:r>
              <w:t>” executa o método “</w:t>
            </w:r>
            <w:proofErr w:type="spellStart"/>
            <w:r>
              <w:t>Details</w:t>
            </w:r>
            <w:proofErr w:type="spellEnd"/>
            <w:r>
              <w:t xml:space="preserve">” pertencente ao </w:t>
            </w:r>
            <w:proofErr w:type="spellStart"/>
            <w:r>
              <w:t>Controller</w:t>
            </w:r>
            <w:proofErr w:type="spellEnd"/>
            <w:r>
              <w:t xml:space="preserve"> “</w:t>
            </w:r>
            <w:proofErr w:type="spellStart"/>
            <w:r>
              <w:t>PedidoGametasController</w:t>
            </w:r>
            <w:proofErr w:type="spellEnd"/>
            <w:r>
              <w:t>”</w:t>
            </w:r>
          </w:p>
        </w:tc>
      </w:tr>
    </w:tbl>
    <w:p w14:paraId="1EC9DC0E" w14:textId="77777777" w:rsidR="008F20FF" w:rsidRDefault="008F20FF" w:rsidP="008F20FF">
      <w:pPr>
        <w:ind w:left="0"/>
      </w:pPr>
    </w:p>
    <w:p w14:paraId="410BBD5B" w14:textId="77777777" w:rsidR="008F20FF" w:rsidRDefault="008F20FF" w:rsidP="008F20FF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8F20FF" w14:paraId="7460A3BE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7A6C35B4" w14:textId="77777777" w:rsidR="008F20FF" w:rsidRDefault="008F20FF" w:rsidP="008F20FF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24553EF1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755C6376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8F20FF" w14:paraId="221976FF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3A76B638" w14:textId="77777777" w:rsidR="008F20FF" w:rsidRPr="000749A4" w:rsidRDefault="008F20FF" w:rsidP="008F20FF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Quando é criado um novo pedido de gâmetas, o estado do processo deve passar para “</w:t>
            </w:r>
            <w:proofErr w:type="spellStart"/>
            <w:r>
              <w:rPr>
                <w:b w:val="0"/>
              </w:rPr>
              <w:t>EmAnalise</w:t>
            </w:r>
            <w:proofErr w:type="spellEnd"/>
            <w:r>
              <w:rPr>
                <w:b w:val="0"/>
              </w:rPr>
              <w:t>”</w:t>
            </w:r>
          </w:p>
        </w:tc>
        <w:tc>
          <w:tcPr>
            <w:tcW w:w="3248" w:type="dxa"/>
          </w:tcPr>
          <w:p w14:paraId="77396878" w14:textId="77777777" w:rsidR="008F20FF" w:rsidRPr="000749A4" w:rsidRDefault="008F20FF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Sem nada a registar</w:t>
            </w:r>
          </w:p>
        </w:tc>
        <w:tc>
          <w:tcPr>
            <w:tcW w:w="2854" w:type="dxa"/>
          </w:tcPr>
          <w:p w14:paraId="7069B389" w14:textId="77777777" w:rsidR="008F20FF" w:rsidRPr="000749A4" w:rsidRDefault="008F20FF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Sem nada a registar</w:t>
            </w:r>
          </w:p>
        </w:tc>
      </w:tr>
      <w:tr w:rsidR="008F20FF" w14:paraId="2D97511C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45F6E197" w14:textId="77777777" w:rsidR="008F20FF" w:rsidRDefault="008F20FF" w:rsidP="008F20FF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Quando o banco envia as gâmetas para a Clínica PMA, o estado do processo deve passar para “</w:t>
            </w:r>
            <w:proofErr w:type="spellStart"/>
            <w:r>
              <w:rPr>
                <w:b w:val="0"/>
              </w:rPr>
              <w:t>RecebiResultados</w:t>
            </w:r>
            <w:proofErr w:type="spellEnd"/>
            <w:r>
              <w:rPr>
                <w:b w:val="0"/>
              </w:rPr>
              <w:t>”</w:t>
            </w:r>
          </w:p>
        </w:tc>
        <w:tc>
          <w:tcPr>
            <w:tcW w:w="3248" w:type="dxa"/>
          </w:tcPr>
          <w:p w14:paraId="2B39263D" w14:textId="77777777" w:rsidR="008F20FF" w:rsidRDefault="008F20FF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4" w:type="dxa"/>
          </w:tcPr>
          <w:p w14:paraId="4A7CB778" w14:textId="77777777" w:rsidR="008F20FF" w:rsidRDefault="008F20FF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F20FF" w14:paraId="234134A4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210F62D6" w14:textId="77777777" w:rsidR="008F20FF" w:rsidRDefault="008F20FF" w:rsidP="008F20FF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Quando a Clinica PMA preenche os resultados do casal, o estado do processo deve passar para “</w:t>
            </w:r>
            <w:proofErr w:type="spellStart"/>
            <w:r>
              <w:rPr>
                <w:b w:val="0"/>
              </w:rPr>
              <w:t>ResultadosCasal</w:t>
            </w:r>
            <w:proofErr w:type="spellEnd"/>
            <w:r>
              <w:rPr>
                <w:b w:val="0"/>
              </w:rPr>
              <w:t>”</w:t>
            </w:r>
          </w:p>
        </w:tc>
        <w:tc>
          <w:tcPr>
            <w:tcW w:w="3248" w:type="dxa"/>
          </w:tcPr>
          <w:p w14:paraId="664F600A" w14:textId="77777777" w:rsidR="008F20FF" w:rsidRDefault="008F20FF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4" w:type="dxa"/>
          </w:tcPr>
          <w:p w14:paraId="0E245799" w14:textId="77777777" w:rsidR="008F20FF" w:rsidRDefault="008F20FF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4A689A8" w14:textId="77777777" w:rsidR="005D6FD0" w:rsidRDefault="005D6FD0" w:rsidP="005D6FD0">
      <w:pPr>
        <w:ind w:left="0"/>
      </w:pPr>
    </w:p>
    <w:p w14:paraId="2C244752" w14:textId="77777777" w:rsidR="005D6FD0" w:rsidRDefault="005D6FD0" w:rsidP="005D6FD0">
      <w:pPr>
        <w:ind w:left="0"/>
      </w:pPr>
    </w:p>
    <w:p w14:paraId="06D0EE08" w14:textId="77777777" w:rsidR="005D6FD0" w:rsidRDefault="005D6FD0" w:rsidP="005D6FD0">
      <w:pPr>
        <w:pStyle w:val="Heading3"/>
        <w:numPr>
          <w:ilvl w:val="2"/>
          <w:numId w:val="7"/>
        </w:numPr>
      </w:pPr>
      <w:bookmarkStart w:id="191" w:name="_Toc502960691"/>
      <w:r>
        <w:lastRenderedPageBreak/>
        <w:t>Ilustração da funcionalidade</w:t>
      </w:r>
      <w:bookmarkEnd w:id="191"/>
    </w:p>
    <w:p w14:paraId="2CF87729" w14:textId="11A45CA9" w:rsidR="005D6FD0" w:rsidRDefault="008F20FF" w:rsidP="005D6FD0">
      <w:r>
        <w:rPr>
          <w:noProof/>
        </w:rPr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69838753" wp14:editId="55040476">
                <wp:simplePos x="0" y="0"/>
                <wp:positionH relativeFrom="column">
                  <wp:posOffset>-225706</wp:posOffset>
                </wp:positionH>
                <wp:positionV relativeFrom="paragraph">
                  <wp:posOffset>223608</wp:posOffset>
                </wp:positionV>
                <wp:extent cx="6506845" cy="3917315"/>
                <wp:effectExtent l="0" t="0" r="8255" b="6985"/>
                <wp:wrapTight wrapText="bothSides">
                  <wp:wrapPolygon edited="0">
                    <wp:start x="0" y="0"/>
                    <wp:lineTo x="0" y="21533"/>
                    <wp:lineTo x="21564" y="21533"/>
                    <wp:lineTo x="21564" y="0"/>
                    <wp:lineTo x="0" y="0"/>
                  </wp:wrapPolygon>
                </wp:wrapTight>
                <wp:docPr id="242" name="Grupo 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6845" cy="3917315"/>
                          <a:chOff x="0" y="0"/>
                          <a:chExt cx="6506845" cy="3917315"/>
                        </a:xfrm>
                      </wpg:grpSpPr>
                      <pic:pic xmlns:pic="http://schemas.openxmlformats.org/drawingml/2006/picture">
                        <pic:nvPicPr>
                          <pic:cNvPr id="236" name="Imagem 236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6845" cy="3599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Caixa de texto 241"/>
                        <wps:cNvSpPr txBox="1"/>
                        <wps:spPr>
                          <a:xfrm>
                            <a:off x="0" y="3657600"/>
                            <a:ext cx="6506845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BFD46FA" w14:textId="7A416E23" w:rsidR="002935F3" w:rsidRPr="001C4F96" w:rsidRDefault="002935F3" w:rsidP="008F20FF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404040" w:themeColor="text1" w:themeTint="BF"/>
                                </w:rPr>
                              </w:pPr>
                              <w:bookmarkStart w:id="192" w:name="_Toc502960725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4B1CBA">
                                <w:rPr>
                                  <w:noProof/>
                                </w:rPr>
                                <w:t>25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305435">
                                <w:t>REQ_14_ View da lista de pedidos de gâmetas</w:t>
                              </w:r>
                              <w:bookmarkEnd w:id="19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838753" id="Grupo 242" o:spid="_x0000_s1070" style="position:absolute;left:0;text-align:left;margin-left:-17.75pt;margin-top:17.6pt;width:512.35pt;height:308.45pt;z-index:251858944" coordsize="65068,39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">
                <v:shape id="Imagem 236" o:spid="_x0000_s1071" type="#_x0000_t75" style="position:absolute;width:65068;height:35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">
                  <v:imagedata r:id="rId71" o:title=""/>
                </v:shape>
                <v:shape id="Caixa de texto 241" o:spid="_x0000_s1072" type="#_x0000_t202" style="position:absolute;top:36576;width:65068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" stroked="f">
                  <v:textbox style="mso-fit-shape-to-text:t" inset="0,0,0,0">
                    <w:txbxContent>
                      <w:p w14:paraId="5BFD46FA" w14:textId="7A416E23" w:rsidR="002935F3" w:rsidRPr="001C4F96" w:rsidRDefault="002935F3" w:rsidP="008F20FF">
                        <w:pPr>
                          <w:pStyle w:val="Caption"/>
                          <w:jc w:val="center"/>
                          <w:rPr>
                            <w:noProof/>
                            <w:color w:val="404040" w:themeColor="text1" w:themeTint="BF"/>
                          </w:rPr>
                        </w:pPr>
                        <w:bookmarkStart w:id="193" w:name="_Toc502960725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4B1CBA">
                          <w:rPr>
                            <w:noProof/>
                          </w:rPr>
                          <w:t>25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r w:rsidRPr="00305435">
                          <w:t>REQ_14_ View da lista de pedidos de gâmetas</w:t>
                        </w:r>
                        <w:bookmarkEnd w:id="193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576FFA0F" w14:textId="307E9A93" w:rsidR="008F20FF" w:rsidRPr="00A25EC7" w:rsidRDefault="008F20FF" w:rsidP="005D6FD0"/>
    <w:p w14:paraId="53002B1F" w14:textId="77777777" w:rsidR="005D6FD0" w:rsidRDefault="005D6FD0" w:rsidP="005D6FD0"/>
    <w:p w14:paraId="5102F01D" w14:textId="77777777" w:rsidR="003C3951" w:rsidRDefault="003C3951" w:rsidP="003C3951"/>
    <w:p w14:paraId="1297B93A" w14:textId="31564445" w:rsidR="00FC6BE2" w:rsidRDefault="00FC6BE2" w:rsidP="00FC6BE2"/>
    <w:p w14:paraId="5585CEE0" w14:textId="3686C9EB" w:rsidR="00FC6BE2" w:rsidRDefault="00FC6BE2" w:rsidP="00FC6BE2"/>
    <w:p w14:paraId="6BFD0234" w14:textId="70B73E63" w:rsidR="00FC6BE2" w:rsidRDefault="00FC6BE2" w:rsidP="00FC6BE2"/>
    <w:p w14:paraId="59A848BF" w14:textId="2496B216" w:rsidR="005D6FD0" w:rsidRDefault="005D6FD0" w:rsidP="00FC6BE2"/>
    <w:p w14:paraId="443AC87D" w14:textId="575EB4F5" w:rsidR="005D6FD0" w:rsidRDefault="005D6FD0" w:rsidP="00FC6BE2"/>
    <w:p w14:paraId="67511031" w14:textId="267AA3FD" w:rsidR="005D6FD0" w:rsidRDefault="005D6FD0" w:rsidP="00FC6BE2"/>
    <w:p w14:paraId="49F1DF7A" w14:textId="3F49D76E" w:rsidR="005D6FD0" w:rsidRDefault="005D6FD0" w:rsidP="00FC6BE2"/>
    <w:p w14:paraId="0EDA75D3" w14:textId="55C1349D" w:rsidR="005D6FD0" w:rsidRDefault="005D6FD0" w:rsidP="00FC6BE2"/>
    <w:p w14:paraId="700C48C5" w14:textId="2D9E3089" w:rsidR="005D6FD0" w:rsidRDefault="005D6FD0" w:rsidP="00FC6BE2"/>
    <w:p w14:paraId="28B8CC71" w14:textId="6966094D" w:rsidR="005D6FD0" w:rsidRDefault="005D6FD0" w:rsidP="00FC6BE2"/>
    <w:p w14:paraId="0A7FB9E6" w14:textId="371FBD2E" w:rsidR="0082282A" w:rsidRDefault="0082282A" w:rsidP="00FC6BE2"/>
    <w:p w14:paraId="7FF82726" w14:textId="77777777" w:rsidR="0082282A" w:rsidRPr="008F20FF" w:rsidRDefault="0082282A" w:rsidP="008F20FF">
      <w:pPr>
        <w:ind w:left="0"/>
        <w:rPr>
          <w:u w:val="single"/>
        </w:rPr>
      </w:pPr>
    </w:p>
    <w:p w14:paraId="5E6B3C54" w14:textId="38033B7E" w:rsidR="00FC6BE2" w:rsidRDefault="00411ABC" w:rsidP="009B24D0">
      <w:pPr>
        <w:pStyle w:val="Heading2"/>
        <w:numPr>
          <w:ilvl w:val="1"/>
          <w:numId w:val="6"/>
        </w:numPr>
      </w:pPr>
      <w:bookmarkStart w:id="194" w:name="_Toc502960692"/>
      <w:r>
        <w:lastRenderedPageBreak/>
        <w:t>REQ 15</w:t>
      </w:r>
      <w:r w:rsidR="000A4B61">
        <w:t xml:space="preserve"> – </w:t>
      </w:r>
      <w:proofErr w:type="spellStart"/>
      <w:r w:rsidR="00B466AC">
        <w:t>Chatbot</w:t>
      </w:r>
      <w:proofErr w:type="spellEnd"/>
      <w:r w:rsidR="00B466AC">
        <w:t>: Consulta dos resultados do espermograma</w:t>
      </w:r>
      <w:bookmarkEnd w:id="194"/>
    </w:p>
    <w:p w14:paraId="4EBDF439" w14:textId="77777777" w:rsidR="00FD35F2" w:rsidRDefault="00FD35F2" w:rsidP="009B24D0">
      <w:pPr>
        <w:pStyle w:val="Heading3"/>
        <w:numPr>
          <w:ilvl w:val="2"/>
          <w:numId w:val="6"/>
        </w:numPr>
        <w:ind w:left="2430" w:hanging="540"/>
      </w:pPr>
      <w:bookmarkStart w:id="195" w:name="_Toc502960693"/>
      <w:r>
        <w:t>Análise de requisitos</w:t>
      </w:r>
      <w:bookmarkEnd w:id="195"/>
    </w:p>
    <w:p w14:paraId="684EFFB4" w14:textId="77777777" w:rsidR="00FD35F2" w:rsidRDefault="00FD35F2" w:rsidP="00FD35F2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FD35F2" w14:paraId="349CCE69" w14:textId="77777777" w:rsidTr="00E15B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9B483CB" w14:textId="77777777" w:rsidR="00FD35F2" w:rsidRPr="001151C7" w:rsidRDefault="00FD35F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5D30CFB2" w14:textId="67FFA74F" w:rsidR="00FD35F2" w:rsidRDefault="004D2BC2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15</w:t>
            </w:r>
          </w:p>
        </w:tc>
      </w:tr>
      <w:tr w:rsidR="00FD35F2" w14:paraId="57A80BB1" w14:textId="77777777" w:rsidTr="00E15B9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EA75773" w14:textId="77777777" w:rsidR="00FD35F2" w:rsidRPr="001151C7" w:rsidRDefault="00FD35F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74D2D7A7" w14:textId="5B218B26" w:rsidR="00FD35F2" w:rsidRDefault="00B466AC" w:rsidP="009923F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Chatbot</w:t>
            </w:r>
            <w:proofErr w:type="spellEnd"/>
            <w:r>
              <w:t xml:space="preserve"> – Consulta dos resultados do espermograma</w:t>
            </w:r>
          </w:p>
        </w:tc>
      </w:tr>
      <w:tr w:rsidR="00FD35F2" w14:paraId="63C2CAD3" w14:textId="77777777" w:rsidTr="00E15B9A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64D56009" w14:textId="77777777" w:rsidR="00FD35F2" w:rsidRPr="001151C7" w:rsidRDefault="00FD35F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68D23832" w14:textId="44CD9241" w:rsidR="00FD35F2" w:rsidRDefault="00B466AC" w:rsidP="00A636E5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Utente, enquanto utilizador não registado do sistema, pretende aceder a uma plataforma de troca de mensagens para consultar os resultados do seu espermograma</w:t>
            </w:r>
          </w:p>
        </w:tc>
      </w:tr>
    </w:tbl>
    <w:p w14:paraId="42EBF9BD" w14:textId="211530CE" w:rsidR="00FD35F2" w:rsidRDefault="00FD35F2" w:rsidP="00FD35F2"/>
    <w:p w14:paraId="1ADB97B4" w14:textId="77777777" w:rsidR="00B466AC" w:rsidRDefault="00B466AC" w:rsidP="00B466AC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466AC" w14:paraId="3D35FB07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5579BF2" w14:textId="77777777" w:rsidR="00B466AC" w:rsidRDefault="00B466AC" w:rsidP="008F20FF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3D067EA9" w14:textId="77777777" w:rsidR="00B466AC" w:rsidRDefault="00B466AC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B466AC" w14:paraId="2514850F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AEC0904" w14:textId="77777777" w:rsidR="00B466AC" w:rsidRPr="00873462" w:rsidRDefault="00B466AC" w:rsidP="008F20FF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acede à plataforma de troca de mensagens</w:t>
            </w:r>
          </w:p>
        </w:tc>
        <w:tc>
          <w:tcPr>
            <w:tcW w:w="4675" w:type="dxa"/>
          </w:tcPr>
          <w:p w14:paraId="2C22D79D" w14:textId="77777777" w:rsidR="00B466AC" w:rsidRDefault="00B466AC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4FB670DC" w14:textId="77777777" w:rsidR="00B466AC" w:rsidRDefault="00B466AC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1.2 -  </w:t>
            </w:r>
          </w:p>
        </w:tc>
      </w:tr>
      <w:tr w:rsidR="00B466AC" w14:paraId="2BCCB822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F4161D3" w14:textId="6BC7ABFB" w:rsidR="00B466AC" w:rsidRPr="00873462" w:rsidRDefault="00B466AC" w:rsidP="008F20FF">
            <w:pPr>
              <w:pStyle w:val="ListParagraph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digita “Quero consultar os resultados do meu espermograma”</w:t>
            </w:r>
          </w:p>
        </w:tc>
        <w:tc>
          <w:tcPr>
            <w:tcW w:w="4675" w:type="dxa"/>
          </w:tcPr>
          <w:p w14:paraId="2A52992C" w14:textId="77777777" w:rsidR="00B466AC" w:rsidRDefault="00B466AC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2.1 - </w:t>
            </w:r>
          </w:p>
          <w:p w14:paraId="3DCAE555" w14:textId="77777777" w:rsidR="00B466AC" w:rsidRDefault="00B466AC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2.2 -  </w:t>
            </w:r>
          </w:p>
        </w:tc>
      </w:tr>
      <w:tr w:rsidR="00B466AC" w14:paraId="772F672A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7C0CA6A" w14:textId="77777777" w:rsidR="00B466AC" w:rsidRPr="00092C57" w:rsidRDefault="00B466AC" w:rsidP="008F20FF">
            <w:pPr>
              <w:spacing w:after="0"/>
              <w:ind w:left="0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digita “112233”</w:t>
            </w:r>
          </w:p>
        </w:tc>
        <w:tc>
          <w:tcPr>
            <w:tcW w:w="4675" w:type="dxa"/>
          </w:tcPr>
          <w:p w14:paraId="6A222B15" w14:textId="77777777" w:rsidR="00B466AC" w:rsidRDefault="00B466AC" w:rsidP="008F20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3.1 - </w:t>
            </w:r>
          </w:p>
          <w:p w14:paraId="3BDBB805" w14:textId="77777777" w:rsidR="00B466AC" w:rsidRDefault="00B466AC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3.2 -  </w:t>
            </w:r>
          </w:p>
        </w:tc>
      </w:tr>
    </w:tbl>
    <w:p w14:paraId="0F28F6FF" w14:textId="27F38B83" w:rsidR="005D6FD0" w:rsidRDefault="005D6FD0" w:rsidP="005D6FD0">
      <w:pPr>
        <w:ind w:left="0"/>
      </w:pPr>
    </w:p>
    <w:p w14:paraId="453BD93C" w14:textId="77777777" w:rsidR="00B466AC" w:rsidRDefault="00B466AC" w:rsidP="005D6FD0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5D6FD0" w14:paraId="01BB827E" w14:textId="77777777" w:rsidTr="00B54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31985646" w14:textId="77777777" w:rsidR="005D6FD0" w:rsidRDefault="005D6FD0" w:rsidP="00B54CC6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3C3299C4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7C41C1FA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5D6FD0" w14:paraId="0E807DE7" w14:textId="77777777" w:rsidTr="00B54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189DA31" w14:textId="77777777" w:rsidR="005D6FD0" w:rsidRPr="000749A4" w:rsidRDefault="005D6FD0" w:rsidP="00B54CC6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7084490A" w14:textId="77777777" w:rsidR="005D6FD0" w:rsidRPr="000749A4" w:rsidRDefault="005D6FD0" w:rsidP="00B54CC6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1DF3012B" w14:textId="77777777" w:rsidR="005D6FD0" w:rsidRPr="000749A4" w:rsidRDefault="005D6FD0" w:rsidP="00B54CC6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726AD1FE" w14:textId="77777777" w:rsidR="005D6FD0" w:rsidRDefault="005D6FD0" w:rsidP="005D6FD0">
      <w:pPr>
        <w:ind w:left="0"/>
      </w:pPr>
    </w:p>
    <w:p w14:paraId="0706FDA1" w14:textId="77777777" w:rsidR="005D6FD0" w:rsidRDefault="005D6FD0" w:rsidP="005D6FD0">
      <w:pPr>
        <w:ind w:left="0"/>
      </w:pPr>
    </w:p>
    <w:p w14:paraId="323CC2CF" w14:textId="77777777" w:rsidR="005D6FD0" w:rsidRDefault="005D6FD0" w:rsidP="005D6FD0">
      <w:pPr>
        <w:ind w:left="0"/>
      </w:pPr>
    </w:p>
    <w:p w14:paraId="600A5750" w14:textId="77777777" w:rsidR="005D6FD0" w:rsidRDefault="005D6FD0" w:rsidP="005D6FD0">
      <w:pPr>
        <w:ind w:left="0"/>
      </w:pPr>
    </w:p>
    <w:p w14:paraId="07C48948" w14:textId="77777777" w:rsidR="005D6FD0" w:rsidRDefault="005D6FD0" w:rsidP="005D6FD0">
      <w:pPr>
        <w:ind w:left="0"/>
      </w:pPr>
    </w:p>
    <w:p w14:paraId="19D3543E" w14:textId="77777777" w:rsidR="005D6FD0" w:rsidRDefault="005D6FD0" w:rsidP="005D6FD0">
      <w:pPr>
        <w:ind w:left="0"/>
      </w:pPr>
    </w:p>
    <w:p w14:paraId="5B539421" w14:textId="77777777" w:rsidR="005D6FD0" w:rsidRDefault="005D6FD0" w:rsidP="005D6FD0">
      <w:pPr>
        <w:ind w:left="0"/>
      </w:pPr>
    </w:p>
    <w:p w14:paraId="3066AC60" w14:textId="77777777" w:rsidR="005D6FD0" w:rsidRDefault="005D6FD0" w:rsidP="005D6FD0">
      <w:pPr>
        <w:ind w:left="0"/>
      </w:pPr>
    </w:p>
    <w:p w14:paraId="6DEFB869" w14:textId="77777777" w:rsidR="005D6FD0" w:rsidRDefault="005D6FD0" w:rsidP="005D6FD0">
      <w:pPr>
        <w:ind w:left="0"/>
      </w:pPr>
    </w:p>
    <w:p w14:paraId="208296AC" w14:textId="77777777" w:rsidR="005D6FD0" w:rsidRDefault="005D6FD0" w:rsidP="005D6FD0">
      <w:pPr>
        <w:ind w:left="0"/>
      </w:pPr>
    </w:p>
    <w:p w14:paraId="4CDB0825" w14:textId="77777777" w:rsidR="005D6FD0" w:rsidRPr="00CE2093" w:rsidRDefault="005D6FD0" w:rsidP="005D6FD0">
      <w:pPr>
        <w:ind w:left="0"/>
        <w:rPr>
          <w:u w:val="single"/>
        </w:rPr>
      </w:pPr>
    </w:p>
    <w:p w14:paraId="09D44E1C" w14:textId="77777777" w:rsidR="005D6FD0" w:rsidRDefault="005D6FD0" w:rsidP="005D6FD0">
      <w:pPr>
        <w:pStyle w:val="Heading3"/>
        <w:numPr>
          <w:ilvl w:val="2"/>
          <w:numId w:val="6"/>
        </w:numPr>
      </w:pPr>
      <w:bookmarkStart w:id="196" w:name="_Toc502960694"/>
      <w:r>
        <w:lastRenderedPageBreak/>
        <w:t>Diagrama de sequência</w:t>
      </w:r>
      <w:bookmarkEnd w:id="196"/>
    </w:p>
    <w:p w14:paraId="30C53368" w14:textId="77777777" w:rsidR="005D6FD0" w:rsidRPr="00A25EC7" w:rsidRDefault="005D6FD0" w:rsidP="005D6FD0">
      <w:r>
        <w:t>&lt;Inserir diagrama de sequência e uma breve descrição&gt;</w:t>
      </w:r>
    </w:p>
    <w:p w14:paraId="1851EF35" w14:textId="77777777" w:rsidR="005D6FD0" w:rsidRDefault="005D6FD0" w:rsidP="005D6FD0"/>
    <w:p w14:paraId="1A52703D" w14:textId="77777777" w:rsidR="005D6FD0" w:rsidRDefault="005D6FD0" w:rsidP="005D6FD0"/>
    <w:p w14:paraId="67A89F89" w14:textId="77777777" w:rsidR="005D6FD0" w:rsidRDefault="005D6FD0" w:rsidP="005D6FD0">
      <w:pPr>
        <w:ind w:left="0"/>
      </w:pPr>
    </w:p>
    <w:p w14:paraId="4AFD40A2" w14:textId="77777777" w:rsidR="005D6FD0" w:rsidRDefault="005D6FD0" w:rsidP="005D6FD0">
      <w:pPr>
        <w:pStyle w:val="Heading3"/>
        <w:numPr>
          <w:ilvl w:val="2"/>
          <w:numId w:val="7"/>
        </w:numPr>
      </w:pPr>
      <w:bookmarkStart w:id="197" w:name="_Toc502960695"/>
      <w:r>
        <w:t>Ilustração da funcionalidade</w:t>
      </w:r>
      <w:bookmarkEnd w:id="197"/>
    </w:p>
    <w:p w14:paraId="70A555F9" w14:textId="77777777" w:rsidR="005D6FD0" w:rsidRPr="00A25EC7" w:rsidRDefault="005D6FD0" w:rsidP="005D6FD0">
      <w:r>
        <w:t>&lt;Inserir excertos de código e uma breve descrição&gt;</w:t>
      </w:r>
    </w:p>
    <w:p w14:paraId="11E02A78" w14:textId="77777777" w:rsidR="005D6FD0" w:rsidRPr="00A25EC7" w:rsidRDefault="005D6FD0" w:rsidP="005D6FD0">
      <w:r>
        <w:t xml:space="preserve">&lt;Inserir </w:t>
      </w:r>
      <w:proofErr w:type="spellStart"/>
      <w:r>
        <w:t>printscreens</w:t>
      </w:r>
      <w:proofErr w:type="spellEnd"/>
      <w:r>
        <w:t xml:space="preserve"> do </w:t>
      </w:r>
      <w:proofErr w:type="spellStart"/>
      <w:r>
        <w:t>iGAM</w:t>
      </w:r>
      <w:proofErr w:type="spellEnd"/>
      <w:r>
        <w:t>&gt;</w:t>
      </w:r>
    </w:p>
    <w:p w14:paraId="5FC9FE8E" w14:textId="77777777" w:rsidR="005D6FD0" w:rsidRDefault="005D6FD0" w:rsidP="005D6FD0"/>
    <w:p w14:paraId="44FE18F1" w14:textId="7B4EE3EA" w:rsidR="005D6FD0" w:rsidRDefault="005D6FD0" w:rsidP="00FD35F2"/>
    <w:p w14:paraId="1C8A8B5C" w14:textId="33BC79CB" w:rsidR="005D6FD0" w:rsidRDefault="005D6FD0" w:rsidP="00FD35F2"/>
    <w:p w14:paraId="60991F62" w14:textId="4AF10E57" w:rsidR="005D6FD0" w:rsidRDefault="005D6FD0" w:rsidP="00FD35F2"/>
    <w:p w14:paraId="1CBFEB23" w14:textId="30C4F923" w:rsidR="005D6FD0" w:rsidRDefault="005D6FD0" w:rsidP="00FD35F2"/>
    <w:p w14:paraId="0F968132" w14:textId="1EA7DD3F" w:rsidR="005D6FD0" w:rsidRDefault="005D6FD0" w:rsidP="00FD35F2"/>
    <w:p w14:paraId="28DF77B4" w14:textId="4BECE9B7" w:rsidR="005D6FD0" w:rsidRDefault="005D6FD0" w:rsidP="00FD35F2"/>
    <w:p w14:paraId="5ACEF98E" w14:textId="5FE233E7" w:rsidR="005D6FD0" w:rsidRDefault="005D6FD0" w:rsidP="00FD35F2"/>
    <w:p w14:paraId="03EE014F" w14:textId="21D4C511" w:rsidR="005D6FD0" w:rsidRDefault="005D6FD0" w:rsidP="00FD35F2"/>
    <w:p w14:paraId="7A98D31F" w14:textId="1150AB30" w:rsidR="005D6FD0" w:rsidRDefault="005D6FD0" w:rsidP="00FD35F2"/>
    <w:p w14:paraId="5EC40350" w14:textId="658328F6" w:rsidR="005D6FD0" w:rsidRDefault="005D6FD0" w:rsidP="00FD35F2"/>
    <w:p w14:paraId="73C75276" w14:textId="7D8E47D5" w:rsidR="005D6FD0" w:rsidRDefault="005D6FD0" w:rsidP="00FD35F2"/>
    <w:p w14:paraId="5666B78E" w14:textId="532AC8B7" w:rsidR="005D6FD0" w:rsidRDefault="005D6FD0" w:rsidP="00FD35F2"/>
    <w:p w14:paraId="2B63064C" w14:textId="123C18CB" w:rsidR="005D6FD0" w:rsidRDefault="005D6FD0" w:rsidP="00FD35F2"/>
    <w:p w14:paraId="268FEB4E" w14:textId="11045971" w:rsidR="005D6FD0" w:rsidRDefault="005D6FD0" w:rsidP="00FD35F2"/>
    <w:p w14:paraId="6EE7F760" w14:textId="0DDC7674" w:rsidR="005D6FD0" w:rsidRDefault="005D6FD0" w:rsidP="00FD35F2"/>
    <w:p w14:paraId="5DB900E1" w14:textId="20987924" w:rsidR="005D6FD0" w:rsidRDefault="005D6FD0" w:rsidP="00FD35F2"/>
    <w:p w14:paraId="146C1F77" w14:textId="121AB7EF" w:rsidR="005D6FD0" w:rsidRDefault="005D6FD0" w:rsidP="00FD35F2"/>
    <w:p w14:paraId="260F048C" w14:textId="3DA55265" w:rsidR="005D6FD0" w:rsidRDefault="005D6FD0" w:rsidP="00FD35F2"/>
    <w:p w14:paraId="0A56B873" w14:textId="2419BE11" w:rsidR="005D6FD0" w:rsidRDefault="005D6FD0" w:rsidP="00FD35F2"/>
    <w:p w14:paraId="0A9D57F0" w14:textId="77777777" w:rsidR="005D6FD0" w:rsidRDefault="005D6FD0" w:rsidP="00FD35F2"/>
    <w:p w14:paraId="51DE92C8" w14:textId="77777777" w:rsidR="005D6FD0" w:rsidRDefault="005D6FD0" w:rsidP="00FD35F2"/>
    <w:p w14:paraId="44E5DE36" w14:textId="1FCEC59A" w:rsidR="00A25EC7" w:rsidRDefault="00BF7D74" w:rsidP="00092C57">
      <w:pPr>
        <w:pStyle w:val="Heading1"/>
      </w:pPr>
      <w:bookmarkStart w:id="198" w:name="_Toc502960696"/>
      <w:r>
        <w:lastRenderedPageBreak/>
        <w:t>Funcionalidades não implementadas</w:t>
      </w:r>
      <w:bookmarkEnd w:id="198"/>
    </w:p>
    <w:p w14:paraId="3BB29D6C" w14:textId="5AF39822" w:rsidR="00A25EC7" w:rsidRDefault="00A25EC7" w:rsidP="00411ABC">
      <w:pPr>
        <w:ind w:left="0"/>
      </w:pPr>
    </w:p>
    <w:p w14:paraId="0772E905" w14:textId="6DEA3482" w:rsidR="00A25EC7" w:rsidRDefault="00BF7D74" w:rsidP="00BF7D74">
      <w:pPr>
        <w:jc w:val="both"/>
      </w:pPr>
      <w:r>
        <w:t xml:space="preserve">Todas as funcionalidades escalonadas para desenvolvimento neste </w:t>
      </w:r>
      <w:r w:rsidRPr="00CF6722">
        <w:rPr>
          <w:i/>
        </w:rPr>
        <w:t>sprint</w:t>
      </w:r>
      <w:r>
        <w:t xml:space="preserve"> foram implementadas com sucesso. Contudo, a aprovação das mesmas ainda se encontra pendente da avaliação do público alvo.</w:t>
      </w:r>
    </w:p>
    <w:p w14:paraId="63D9D286" w14:textId="57954EED" w:rsidR="00A25EC7" w:rsidRPr="00A25EC7" w:rsidRDefault="00A25EC7" w:rsidP="00A25EC7">
      <w:pPr>
        <w:ind w:left="0"/>
      </w:pPr>
    </w:p>
    <w:p w14:paraId="366E53CB" w14:textId="77777777" w:rsidR="00A25EC7" w:rsidRDefault="00A25EC7" w:rsidP="00092C57">
      <w:pPr>
        <w:pStyle w:val="Heading1"/>
      </w:pPr>
      <w:bookmarkStart w:id="199" w:name="_Toc502960697"/>
      <w:r>
        <w:t>Pipeline</w:t>
      </w:r>
      <w:bookmarkEnd w:id="199"/>
    </w:p>
    <w:p w14:paraId="5BD5BF3F" w14:textId="77777777" w:rsidR="00530D0C" w:rsidRDefault="00530D0C" w:rsidP="00530D0C">
      <w:pPr>
        <w:jc w:val="both"/>
      </w:pPr>
      <w:r>
        <w:t xml:space="preserve">Para esta terceira iteração mantivemos o pipeline criado na segunda iteração. Até à data 4 de Janeiro de 2018, foram realizados 229 </w:t>
      </w:r>
      <w:proofErr w:type="spellStart"/>
      <w:r>
        <w:t>builds</w:t>
      </w:r>
      <w:proofErr w:type="spellEnd"/>
      <w:r>
        <w:t>.</w:t>
      </w:r>
    </w:p>
    <w:p w14:paraId="3216AF4D" w14:textId="77777777" w:rsidR="00530D0C" w:rsidRDefault="00530D0C" w:rsidP="00530D0C">
      <w:pPr>
        <w:jc w:val="both"/>
      </w:pPr>
      <w:r>
        <w:t xml:space="preserve">A definição do script encontra-se no ficheiro </w:t>
      </w:r>
      <w:proofErr w:type="spellStart"/>
      <w:r w:rsidRPr="00003D7B">
        <w:rPr>
          <w:i/>
        </w:rPr>
        <w:t>Jenkinsfile</w:t>
      </w:r>
      <w:proofErr w:type="spellEnd"/>
      <w:r>
        <w:t xml:space="preserve"> na raiz do projeto. O script contém cinco </w:t>
      </w:r>
      <w:proofErr w:type="spellStart"/>
      <w:r w:rsidRPr="00105A33">
        <w:rPr>
          <w:i/>
        </w:rPr>
        <w:t>stages</w:t>
      </w:r>
      <w:proofErr w:type="spellEnd"/>
      <w:r>
        <w:t>:</w:t>
      </w:r>
    </w:p>
    <w:p w14:paraId="2B4FE787" w14:textId="77777777" w:rsidR="00530D0C" w:rsidRPr="000329B0" w:rsidRDefault="00530D0C" w:rsidP="00530D0C">
      <w:pPr>
        <w:pStyle w:val="ListParagraph"/>
        <w:numPr>
          <w:ilvl w:val="0"/>
          <w:numId w:val="5"/>
        </w:numPr>
        <w:jc w:val="both"/>
        <w:rPr>
          <w:b/>
        </w:rPr>
      </w:pPr>
      <w:r w:rsidRPr="000329B0">
        <w:rPr>
          <w:b/>
        </w:rPr>
        <w:t>Checkout</w:t>
      </w:r>
    </w:p>
    <w:p w14:paraId="3371F59E" w14:textId="77777777" w:rsidR="00530D0C" w:rsidRDefault="00530D0C" w:rsidP="00530D0C">
      <w:pPr>
        <w:pStyle w:val="ListParagraph"/>
        <w:numPr>
          <w:ilvl w:val="1"/>
          <w:numId w:val="5"/>
        </w:numPr>
        <w:jc w:val="both"/>
      </w:pPr>
      <w:r>
        <w:t xml:space="preserve">Responsável por verificar a conexão ao repositório no </w:t>
      </w:r>
      <w:proofErr w:type="spellStart"/>
      <w:r>
        <w:t>Bitbucket</w:t>
      </w:r>
      <w:proofErr w:type="spellEnd"/>
      <w:r>
        <w:t xml:space="preserve">, através de uma chave </w:t>
      </w:r>
      <w:proofErr w:type="spellStart"/>
      <w:r>
        <w:t>ssh</w:t>
      </w:r>
      <w:proofErr w:type="spellEnd"/>
      <w:r>
        <w:t xml:space="preserve"> </w:t>
      </w:r>
    </w:p>
    <w:p w14:paraId="35E8847E" w14:textId="77777777" w:rsidR="00530D0C" w:rsidRDefault="00530D0C" w:rsidP="00530D0C">
      <w:pPr>
        <w:pStyle w:val="ListParagraph"/>
        <w:ind w:left="1440"/>
        <w:jc w:val="both"/>
      </w:pPr>
      <w:r>
        <w:tab/>
      </w:r>
    </w:p>
    <w:p w14:paraId="342FA44D" w14:textId="77777777" w:rsidR="00530D0C" w:rsidRDefault="00530D0C" w:rsidP="00530D0C">
      <w:pPr>
        <w:pStyle w:val="ListParagraph"/>
        <w:numPr>
          <w:ilvl w:val="0"/>
          <w:numId w:val="5"/>
        </w:numPr>
        <w:jc w:val="both"/>
        <w:rPr>
          <w:b/>
        </w:rPr>
      </w:pPr>
      <w:proofErr w:type="spellStart"/>
      <w:r w:rsidRPr="000329B0">
        <w:rPr>
          <w:b/>
        </w:rPr>
        <w:t>Build</w:t>
      </w:r>
      <w:proofErr w:type="spellEnd"/>
    </w:p>
    <w:p w14:paraId="22BEDF3D" w14:textId="77777777" w:rsidR="00530D0C" w:rsidRPr="002F2EBF" w:rsidRDefault="00530D0C" w:rsidP="00530D0C">
      <w:pPr>
        <w:pStyle w:val="ListParagraph"/>
        <w:numPr>
          <w:ilvl w:val="1"/>
          <w:numId w:val="5"/>
        </w:numPr>
        <w:jc w:val="both"/>
      </w:pPr>
      <w:r>
        <w:t>Responsável por compilar a solução GAM.sln no diretório correto</w:t>
      </w:r>
    </w:p>
    <w:p w14:paraId="0F86E2A8" w14:textId="77777777" w:rsidR="00530D0C" w:rsidRPr="002B4902" w:rsidRDefault="00530D0C" w:rsidP="00530D0C">
      <w:pPr>
        <w:ind w:left="0"/>
        <w:jc w:val="both"/>
        <w:rPr>
          <w:b/>
        </w:rPr>
      </w:pPr>
    </w:p>
    <w:p w14:paraId="44B2030D" w14:textId="77777777" w:rsidR="00530D0C" w:rsidRDefault="00530D0C" w:rsidP="00530D0C">
      <w:pPr>
        <w:pStyle w:val="ListParagraph"/>
        <w:numPr>
          <w:ilvl w:val="0"/>
          <w:numId w:val="5"/>
        </w:numPr>
        <w:jc w:val="both"/>
        <w:rPr>
          <w:b/>
        </w:rPr>
      </w:pPr>
      <w:proofErr w:type="spellStart"/>
      <w:r w:rsidRPr="000329B0">
        <w:rPr>
          <w:b/>
        </w:rPr>
        <w:t>Unit</w:t>
      </w:r>
      <w:proofErr w:type="spellEnd"/>
      <w:r w:rsidRPr="000329B0">
        <w:rPr>
          <w:b/>
        </w:rPr>
        <w:t xml:space="preserve"> </w:t>
      </w:r>
      <w:proofErr w:type="spellStart"/>
      <w:r w:rsidRPr="000329B0">
        <w:rPr>
          <w:b/>
        </w:rPr>
        <w:t>Tests</w:t>
      </w:r>
      <w:proofErr w:type="spellEnd"/>
    </w:p>
    <w:p w14:paraId="7C2BD027" w14:textId="77777777" w:rsidR="00530D0C" w:rsidRDefault="00530D0C" w:rsidP="00530D0C">
      <w:pPr>
        <w:pStyle w:val="ListParagraph"/>
        <w:numPr>
          <w:ilvl w:val="1"/>
          <w:numId w:val="5"/>
        </w:numPr>
        <w:jc w:val="both"/>
      </w:pPr>
      <w:r>
        <w:t>Responsável por compilar a solução GamTest.sln (testes unitários)</w:t>
      </w:r>
    </w:p>
    <w:p w14:paraId="37DD5E7B" w14:textId="77777777" w:rsidR="00530D0C" w:rsidRDefault="00530D0C" w:rsidP="00530D0C">
      <w:pPr>
        <w:pStyle w:val="ListParagraph"/>
        <w:ind w:left="1008" w:firstLine="432"/>
        <w:jc w:val="both"/>
      </w:pPr>
    </w:p>
    <w:p w14:paraId="427E6754" w14:textId="77777777" w:rsidR="00530D0C" w:rsidRPr="002B4902" w:rsidRDefault="00530D0C" w:rsidP="00530D0C">
      <w:pPr>
        <w:pStyle w:val="ListParagraph"/>
        <w:ind w:left="1008" w:firstLine="432"/>
        <w:jc w:val="both"/>
      </w:pPr>
    </w:p>
    <w:p w14:paraId="064EE8C5" w14:textId="77777777" w:rsidR="00530D0C" w:rsidRDefault="00530D0C" w:rsidP="00530D0C">
      <w:pPr>
        <w:pStyle w:val="ListParagraph"/>
        <w:numPr>
          <w:ilvl w:val="0"/>
          <w:numId w:val="5"/>
        </w:numPr>
        <w:jc w:val="both"/>
        <w:rPr>
          <w:b/>
        </w:rPr>
      </w:pPr>
      <w:proofErr w:type="spellStart"/>
      <w:r w:rsidRPr="000329B0">
        <w:rPr>
          <w:b/>
        </w:rPr>
        <w:t>Publish</w:t>
      </w:r>
      <w:proofErr w:type="spellEnd"/>
      <w:r w:rsidRPr="000329B0">
        <w:rPr>
          <w:b/>
        </w:rPr>
        <w:t xml:space="preserve"> </w:t>
      </w:r>
      <w:proofErr w:type="spellStart"/>
      <w:r w:rsidRPr="000329B0">
        <w:rPr>
          <w:b/>
        </w:rPr>
        <w:t>Unit</w:t>
      </w:r>
      <w:proofErr w:type="spellEnd"/>
      <w:r w:rsidRPr="000329B0">
        <w:rPr>
          <w:b/>
        </w:rPr>
        <w:t xml:space="preserve"> </w:t>
      </w:r>
      <w:proofErr w:type="spellStart"/>
      <w:r w:rsidRPr="000329B0">
        <w:rPr>
          <w:b/>
        </w:rPr>
        <w:t>Test</w:t>
      </w:r>
      <w:proofErr w:type="spellEnd"/>
      <w:r w:rsidRPr="000329B0">
        <w:rPr>
          <w:b/>
        </w:rPr>
        <w:t xml:space="preserve"> </w:t>
      </w:r>
      <w:proofErr w:type="spellStart"/>
      <w:r w:rsidRPr="000329B0">
        <w:rPr>
          <w:b/>
        </w:rPr>
        <w:t>Results</w:t>
      </w:r>
      <w:proofErr w:type="spellEnd"/>
    </w:p>
    <w:p w14:paraId="1C448C95" w14:textId="77777777" w:rsidR="00530D0C" w:rsidRDefault="00530D0C" w:rsidP="00530D0C">
      <w:pPr>
        <w:pStyle w:val="ListParagraph"/>
        <w:numPr>
          <w:ilvl w:val="1"/>
          <w:numId w:val="5"/>
        </w:numPr>
        <w:jc w:val="both"/>
      </w:pPr>
      <w:r>
        <w:t>Responsável por criar um ficheiro de resultados (falhas) referente aos testes unitários (os ficheiros ficam guardados na pasta “</w:t>
      </w:r>
      <w:proofErr w:type="spellStart"/>
      <w:r>
        <w:t>TestResults</w:t>
      </w:r>
      <w:proofErr w:type="spellEnd"/>
      <w:r>
        <w:t>”) e, deste modo, podemos analisar o número total de testes, testes que passaram/falharam, entre outros)</w:t>
      </w:r>
    </w:p>
    <w:p w14:paraId="0CD200C1" w14:textId="77777777" w:rsidR="00530D0C" w:rsidRDefault="00530D0C" w:rsidP="00530D0C">
      <w:pPr>
        <w:ind w:left="0"/>
        <w:jc w:val="both"/>
      </w:pPr>
      <w:r w:rsidRPr="001A172B">
        <w:rPr>
          <w:noProof/>
          <w:lang w:eastAsia="pt-PT"/>
        </w:rPr>
        <w:drawing>
          <wp:anchor distT="0" distB="0" distL="114300" distR="114300" simplePos="0" relativeHeight="251810816" behindDoc="1" locked="0" layoutInCell="1" allowOverlap="1" wp14:anchorId="1EB69E46" wp14:editId="630FEFA1">
            <wp:simplePos x="0" y="0"/>
            <wp:positionH relativeFrom="column">
              <wp:posOffset>-118110</wp:posOffset>
            </wp:positionH>
            <wp:positionV relativeFrom="paragraph">
              <wp:posOffset>393700</wp:posOffset>
            </wp:positionV>
            <wp:extent cx="6486525" cy="701040"/>
            <wp:effectExtent l="0" t="0" r="9525" b="3810"/>
            <wp:wrapTight wrapText="bothSides">
              <wp:wrapPolygon edited="0">
                <wp:start x="0" y="0"/>
                <wp:lineTo x="0" y="21130"/>
                <wp:lineTo x="21568" y="21130"/>
                <wp:lineTo x="21568" y="0"/>
                <wp:lineTo x="0" y="0"/>
              </wp:wrapPolygon>
            </wp:wrapTight>
            <wp:docPr id="3" name="Picture 3" descr="C:\Users\Altra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tra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73B0AC" w14:textId="77777777" w:rsidR="00530D0C" w:rsidRDefault="00530D0C" w:rsidP="00530D0C">
      <w:pPr>
        <w:ind w:left="0"/>
        <w:jc w:val="both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11840" behindDoc="1" locked="0" layoutInCell="1" allowOverlap="1" wp14:anchorId="3972E989" wp14:editId="7568D15F">
                <wp:simplePos x="0" y="0"/>
                <wp:positionH relativeFrom="margin">
                  <wp:align>center</wp:align>
                </wp:positionH>
                <wp:positionV relativeFrom="paragraph">
                  <wp:posOffset>984250</wp:posOffset>
                </wp:positionV>
                <wp:extent cx="6486525" cy="167640"/>
                <wp:effectExtent l="0" t="0" r="9525" b="3810"/>
                <wp:wrapTight wrapText="bothSides">
                  <wp:wrapPolygon edited="0">
                    <wp:start x="0" y="0"/>
                    <wp:lineTo x="0" y="19636"/>
                    <wp:lineTo x="21568" y="19636"/>
                    <wp:lineTo x="21568" y="0"/>
                    <wp:lineTo x="0" y="0"/>
                  </wp:wrapPolygon>
                </wp:wrapTight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6525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50997F7" w14:textId="3FA6905C" w:rsidR="002935F3" w:rsidRPr="003C063E" w:rsidRDefault="002935F3" w:rsidP="00530D0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00" w:name="_Toc50296072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4B1CBA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1356CE">
                              <w:t>Excerto do ficheiro de resultados (testes)</w:t>
                            </w:r>
                            <w:bookmarkEnd w:id="2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2E989" id="Text Box 11" o:spid="_x0000_s1073" type="#_x0000_t202" style="position:absolute;left:0;text-align:left;margin-left:0;margin-top:77.5pt;width:510.75pt;height:13.2pt;z-index:-25150464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" stroked="f">
                <v:textbox inset="0,0,0,0">
                  <w:txbxContent>
                    <w:p w14:paraId="150997F7" w14:textId="3FA6905C" w:rsidR="002935F3" w:rsidRPr="003C063E" w:rsidRDefault="002935F3" w:rsidP="00530D0C">
                      <w:pPr>
                        <w:pStyle w:val="Caption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01" w:name="_Toc50296072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4B1CBA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1356CE">
                        <w:t>Excerto do ficheiro de resultados (testes)</w:t>
                      </w:r>
                      <w:bookmarkEnd w:id="201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44D980B" w14:textId="77777777" w:rsidR="00530D0C" w:rsidRDefault="00530D0C" w:rsidP="00530D0C">
      <w:pPr>
        <w:ind w:left="0"/>
        <w:jc w:val="both"/>
      </w:pPr>
    </w:p>
    <w:p w14:paraId="6FCEA4A7" w14:textId="77777777" w:rsidR="00530D0C" w:rsidRDefault="00530D0C" w:rsidP="00530D0C">
      <w:pPr>
        <w:ind w:left="0"/>
        <w:jc w:val="both"/>
      </w:pPr>
    </w:p>
    <w:p w14:paraId="658F7F85" w14:textId="77777777" w:rsidR="00530D0C" w:rsidRDefault="00530D0C" w:rsidP="00530D0C">
      <w:pPr>
        <w:ind w:left="0"/>
        <w:jc w:val="both"/>
      </w:pPr>
    </w:p>
    <w:p w14:paraId="4D1BFE09" w14:textId="77777777" w:rsidR="00530D0C" w:rsidRDefault="00530D0C" w:rsidP="00530D0C">
      <w:pPr>
        <w:pStyle w:val="ListParagraph"/>
        <w:numPr>
          <w:ilvl w:val="0"/>
          <w:numId w:val="5"/>
        </w:numPr>
        <w:jc w:val="both"/>
        <w:rPr>
          <w:b/>
        </w:rPr>
      </w:pPr>
      <w:proofErr w:type="spellStart"/>
      <w:r w:rsidRPr="000329B0">
        <w:rPr>
          <w:b/>
        </w:rPr>
        <w:lastRenderedPageBreak/>
        <w:t>Archive</w:t>
      </w:r>
      <w:proofErr w:type="spellEnd"/>
    </w:p>
    <w:p w14:paraId="45ED8E9D" w14:textId="77777777" w:rsidR="00530D0C" w:rsidRDefault="00530D0C" w:rsidP="00530D0C">
      <w:pPr>
        <w:pStyle w:val="ListParagraph"/>
        <w:numPr>
          <w:ilvl w:val="1"/>
          <w:numId w:val="5"/>
        </w:numPr>
        <w:jc w:val="both"/>
      </w:pPr>
      <w:r>
        <w:t>Responsável por arquivar todos os artefactos</w:t>
      </w:r>
    </w:p>
    <w:p w14:paraId="4584F3BA" w14:textId="77777777" w:rsidR="00530D0C" w:rsidRDefault="00530D0C" w:rsidP="00530D0C">
      <w:pPr>
        <w:jc w:val="both"/>
      </w:pPr>
      <w:r>
        <w:rPr>
          <w:noProof/>
          <w:lang w:eastAsia="pt-PT"/>
        </w:rPr>
        <w:drawing>
          <wp:anchor distT="0" distB="0" distL="114300" distR="114300" simplePos="0" relativeHeight="251812864" behindDoc="0" locked="0" layoutInCell="1" allowOverlap="1" wp14:anchorId="317E30A4" wp14:editId="51351A34">
            <wp:simplePos x="0" y="0"/>
            <wp:positionH relativeFrom="column">
              <wp:posOffset>1333500</wp:posOffset>
            </wp:positionH>
            <wp:positionV relativeFrom="paragraph">
              <wp:posOffset>151765</wp:posOffset>
            </wp:positionV>
            <wp:extent cx="3030220" cy="1243965"/>
            <wp:effectExtent l="0" t="0" r="0" b="0"/>
            <wp:wrapTight wrapText="bothSides">
              <wp:wrapPolygon edited="0">
                <wp:start x="0" y="0"/>
                <wp:lineTo x="0" y="21170"/>
                <wp:lineTo x="21455" y="21170"/>
                <wp:lineTo x="2145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887067B" w14:textId="77777777" w:rsidR="00530D0C" w:rsidRDefault="00530D0C" w:rsidP="00530D0C">
      <w:pPr>
        <w:jc w:val="both"/>
      </w:pPr>
    </w:p>
    <w:p w14:paraId="0F106358" w14:textId="77777777" w:rsidR="00530D0C" w:rsidRDefault="00530D0C" w:rsidP="00530D0C">
      <w:pPr>
        <w:jc w:val="both"/>
      </w:pPr>
    </w:p>
    <w:p w14:paraId="02BFE577" w14:textId="77777777" w:rsidR="00530D0C" w:rsidRDefault="00530D0C" w:rsidP="00530D0C">
      <w:pPr>
        <w:jc w:val="both"/>
      </w:pPr>
    </w:p>
    <w:p w14:paraId="16D2A614" w14:textId="77777777" w:rsidR="00530D0C" w:rsidRDefault="00530D0C" w:rsidP="00530D0C">
      <w:pPr>
        <w:jc w:val="both"/>
      </w:pPr>
    </w:p>
    <w:p w14:paraId="2A3A0850" w14:textId="77777777" w:rsidR="00530D0C" w:rsidRDefault="00530D0C" w:rsidP="00530D0C">
      <w:pPr>
        <w:jc w:val="both"/>
      </w:pPr>
    </w:p>
    <w:p w14:paraId="0F5DB4A4" w14:textId="77777777" w:rsidR="00530D0C" w:rsidRDefault="00530D0C" w:rsidP="00530D0C">
      <w:pPr>
        <w:jc w:val="both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8A9C319" wp14:editId="7D3B1DEB">
                <wp:simplePos x="0" y="0"/>
                <wp:positionH relativeFrom="column">
                  <wp:posOffset>749300</wp:posOffset>
                </wp:positionH>
                <wp:positionV relativeFrom="paragraph">
                  <wp:posOffset>102870</wp:posOffset>
                </wp:positionV>
                <wp:extent cx="3985260" cy="167640"/>
                <wp:effectExtent l="0" t="0" r="0" b="3810"/>
                <wp:wrapTight wrapText="bothSides">
                  <wp:wrapPolygon edited="0">
                    <wp:start x="0" y="0"/>
                    <wp:lineTo x="0" y="19636"/>
                    <wp:lineTo x="21476" y="19636"/>
                    <wp:lineTo x="21476" y="0"/>
                    <wp:lineTo x="0" y="0"/>
                  </wp:wrapPolygon>
                </wp:wrapTight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526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C17A431" w14:textId="794C74E7" w:rsidR="002935F3" w:rsidRPr="00732C43" w:rsidRDefault="002935F3" w:rsidP="00530D0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02" w:name="_Toc50296072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4B1CBA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– Artefactos criados após stage Archive</w:t>
                            </w:r>
                            <w:bookmarkEnd w:id="2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9C319" id="Text Box 10" o:spid="_x0000_s1074" type="#_x0000_t202" style="position:absolute;left:0;text-align:left;margin-left:59pt;margin-top:8.1pt;width:313.8pt;height:13.2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" stroked="f">
                <v:textbox inset="0,0,0,0">
                  <w:txbxContent>
                    <w:p w14:paraId="2C17A431" w14:textId="794C74E7" w:rsidR="002935F3" w:rsidRPr="00732C43" w:rsidRDefault="002935F3" w:rsidP="00530D0C">
                      <w:pPr>
                        <w:pStyle w:val="Caption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03" w:name="_Toc50296072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4B1CBA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– Artefactos criados após stage Archive</w:t>
                      </w:r>
                      <w:bookmarkEnd w:id="203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8E7A74F" w14:textId="77777777" w:rsidR="00530D0C" w:rsidRDefault="00530D0C" w:rsidP="00530D0C">
      <w:pPr>
        <w:jc w:val="both"/>
      </w:pPr>
    </w:p>
    <w:p w14:paraId="0A0A503A" w14:textId="77777777" w:rsidR="00530D0C" w:rsidRDefault="00530D0C" w:rsidP="00530D0C">
      <w:pPr>
        <w:jc w:val="both"/>
      </w:pPr>
    </w:p>
    <w:p w14:paraId="48B48255" w14:textId="77777777" w:rsidR="00530D0C" w:rsidRDefault="00530D0C" w:rsidP="00530D0C">
      <w:pPr>
        <w:jc w:val="both"/>
      </w:pPr>
      <w:r w:rsidRPr="00946955">
        <w:t xml:space="preserve">É de salientar que o pipeline realiza </w:t>
      </w:r>
      <w:proofErr w:type="spellStart"/>
      <w:r w:rsidRPr="00105A33">
        <w:rPr>
          <w:i/>
        </w:rPr>
        <w:t>builds</w:t>
      </w:r>
      <w:proofErr w:type="spellEnd"/>
      <w:r w:rsidRPr="00946955">
        <w:t xml:space="preserve"> periódicas </w:t>
      </w:r>
      <w:r>
        <w:t xml:space="preserve">de </w:t>
      </w:r>
      <w:r w:rsidRPr="00946955">
        <w:t xml:space="preserve">hora a hora. Para a implementação do pipeline foi necessário a instalação de alguns </w:t>
      </w:r>
      <w:r w:rsidRPr="00411ABC">
        <w:rPr>
          <w:i/>
        </w:rPr>
        <w:t>plugins</w:t>
      </w:r>
      <w:r w:rsidRPr="00946955">
        <w:t xml:space="preserve">, tais como: </w:t>
      </w:r>
      <w:proofErr w:type="spellStart"/>
      <w:r w:rsidRPr="00946955">
        <w:rPr>
          <w:i/>
        </w:rPr>
        <w:t>Credentials</w:t>
      </w:r>
      <w:proofErr w:type="spellEnd"/>
      <w:r w:rsidRPr="00946955">
        <w:rPr>
          <w:i/>
        </w:rPr>
        <w:t xml:space="preserve"> Plugin, </w:t>
      </w:r>
      <w:proofErr w:type="spellStart"/>
      <w:r w:rsidRPr="00946955">
        <w:rPr>
          <w:i/>
        </w:rPr>
        <w:t>Git</w:t>
      </w:r>
      <w:proofErr w:type="spellEnd"/>
      <w:r w:rsidRPr="00946955">
        <w:rPr>
          <w:i/>
        </w:rPr>
        <w:t xml:space="preserve"> Plugin, </w:t>
      </w:r>
      <w:proofErr w:type="spellStart"/>
      <w:r w:rsidRPr="00946955">
        <w:rPr>
          <w:i/>
        </w:rPr>
        <w:t>MSBuild</w:t>
      </w:r>
      <w:proofErr w:type="spellEnd"/>
      <w:r w:rsidRPr="00946955">
        <w:rPr>
          <w:i/>
        </w:rPr>
        <w:t xml:space="preserve"> Plugin, </w:t>
      </w:r>
      <w:proofErr w:type="spellStart"/>
      <w:r w:rsidRPr="00946955">
        <w:rPr>
          <w:i/>
        </w:rPr>
        <w:t>Nuget</w:t>
      </w:r>
      <w:proofErr w:type="spellEnd"/>
      <w:r w:rsidRPr="00946955">
        <w:rPr>
          <w:i/>
        </w:rPr>
        <w:t xml:space="preserve"> Plugin, Pipeline, Pipeline: </w:t>
      </w:r>
      <w:proofErr w:type="spellStart"/>
      <w:r w:rsidRPr="00946955">
        <w:rPr>
          <w:i/>
        </w:rPr>
        <w:t>Stage</w:t>
      </w:r>
      <w:proofErr w:type="spellEnd"/>
      <w:r w:rsidRPr="00946955">
        <w:rPr>
          <w:i/>
        </w:rPr>
        <w:t xml:space="preserve"> </w:t>
      </w:r>
      <w:proofErr w:type="spellStart"/>
      <w:r w:rsidRPr="00946955">
        <w:rPr>
          <w:i/>
        </w:rPr>
        <w:t>View</w:t>
      </w:r>
      <w:proofErr w:type="spellEnd"/>
      <w:r w:rsidRPr="00946955">
        <w:rPr>
          <w:i/>
        </w:rPr>
        <w:t xml:space="preserve"> Plugin, </w:t>
      </w:r>
      <w:proofErr w:type="spellStart"/>
      <w:r w:rsidRPr="00946955">
        <w:rPr>
          <w:i/>
        </w:rPr>
        <w:t>MSTest</w:t>
      </w:r>
      <w:proofErr w:type="spellEnd"/>
      <w:r w:rsidRPr="00946955">
        <w:rPr>
          <w:i/>
        </w:rPr>
        <w:t xml:space="preserve"> Plugin e </w:t>
      </w:r>
      <w:proofErr w:type="spellStart"/>
      <w:r w:rsidRPr="00946955">
        <w:rPr>
          <w:i/>
        </w:rPr>
        <w:t>XUnit</w:t>
      </w:r>
      <w:proofErr w:type="spellEnd"/>
      <w:r w:rsidRPr="00946955">
        <w:rPr>
          <w:i/>
        </w:rPr>
        <w:t xml:space="preserve"> Plugin.</w:t>
      </w:r>
    </w:p>
    <w:p w14:paraId="4FF8D8BC" w14:textId="77777777" w:rsidR="00530D0C" w:rsidRDefault="00530D0C" w:rsidP="00530D0C">
      <w:pPr>
        <w:jc w:val="both"/>
      </w:pPr>
      <w:r w:rsidRPr="002F2EBF">
        <w:rPr>
          <w:noProof/>
          <w:lang w:eastAsia="pt-PT"/>
        </w:rPr>
        <w:drawing>
          <wp:anchor distT="0" distB="0" distL="114300" distR="114300" simplePos="0" relativeHeight="251814912" behindDoc="1" locked="0" layoutInCell="1" allowOverlap="1" wp14:anchorId="572DB537" wp14:editId="5FF7C930">
            <wp:simplePos x="0" y="0"/>
            <wp:positionH relativeFrom="column">
              <wp:posOffset>993140</wp:posOffset>
            </wp:positionH>
            <wp:positionV relativeFrom="paragraph">
              <wp:posOffset>110490</wp:posOffset>
            </wp:positionV>
            <wp:extent cx="4545965" cy="2196465"/>
            <wp:effectExtent l="0" t="0" r="6985" b="0"/>
            <wp:wrapTight wrapText="bothSides">
              <wp:wrapPolygon edited="0">
                <wp:start x="0" y="0"/>
                <wp:lineTo x="0" y="21356"/>
                <wp:lineTo x="21543" y="21356"/>
                <wp:lineTo x="21543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tran\Desktop\Capture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96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15936" behindDoc="1" locked="0" layoutInCell="1" allowOverlap="1" wp14:anchorId="4FF1BFE4" wp14:editId="3FEE2A5A">
                <wp:simplePos x="0" y="0"/>
                <wp:positionH relativeFrom="column">
                  <wp:posOffset>121920</wp:posOffset>
                </wp:positionH>
                <wp:positionV relativeFrom="paragraph">
                  <wp:posOffset>2364105</wp:posOffset>
                </wp:positionV>
                <wp:extent cx="5943600" cy="25971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02ADE4" w14:textId="5E5F85FE" w:rsidR="002935F3" w:rsidRPr="00947990" w:rsidRDefault="002935F3" w:rsidP="00530D0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204" w:name="_Toc50296072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4B1CBA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Stage View Pipeline</w:t>
                            </w:r>
                            <w:bookmarkEnd w:id="2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F1BFE4" id="Text Box 13" o:spid="_x0000_s1075" type="#_x0000_t202" style="position:absolute;left:0;text-align:left;margin-left:9.6pt;margin-top:186.15pt;width:468pt;height:20.45pt;z-index:-2515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" stroked="f">
                <v:textbox style="mso-fit-shape-to-text:t" inset="0,0,0,0">
                  <w:txbxContent>
                    <w:p w14:paraId="2202ADE4" w14:textId="5E5F85FE" w:rsidR="002935F3" w:rsidRPr="00947990" w:rsidRDefault="002935F3" w:rsidP="00530D0C">
                      <w:pPr>
                        <w:pStyle w:val="Caption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205" w:name="_Toc50296072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4B1CBA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Stage View Pipeline</w:t>
                      </w:r>
                      <w:bookmarkEnd w:id="205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89F86AE" w14:textId="77777777" w:rsidR="00530D0C" w:rsidRDefault="00530D0C" w:rsidP="00530D0C">
      <w:pPr>
        <w:jc w:val="both"/>
      </w:pPr>
    </w:p>
    <w:p w14:paraId="3AFE87A5" w14:textId="77777777" w:rsidR="00530D0C" w:rsidRDefault="00530D0C" w:rsidP="00530D0C">
      <w:pPr>
        <w:jc w:val="both"/>
      </w:pPr>
    </w:p>
    <w:p w14:paraId="51A694E4" w14:textId="77777777" w:rsidR="00530D0C" w:rsidRDefault="00530D0C" w:rsidP="00530D0C">
      <w:pPr>
        <w:jc w:val="both"/>
      </w:pPr>
    </w:p>
    <w:p w14:paraId="7EAAC165" w14:textId="77777777" w:rsidR="00530D0C" w:rsidRDefault="00530D0C" w:rsidP="00530D0C">
      <w:pPr>
        <w:jc w:val="both"/>
      </w:pPr>
    </w:p>
    <w:p w14:paraId="77CA4656" w14:textId="77777777" w:rsidR="00530D0C" w:rsidRDefault="00530D0C" w:rsidP="00530D0C">
      <w:pPr>
        <w:jc w:val="both"/>
      </w:pPr>
    </w:p>
    <w:p w14:paraId="25F93AD1" w14:textId="77777777" w:rsidR="00530D0C" w:rsidRDefault="00530D0C" w:rsidP="00530D0C">
      <w:pPr>
        <w:jc w:val="both"/>
      </w:pPr>
    </w:p>
    <w:p w14:paraId="65523B37" w14:textId="77777777" w:rsidR="00530D0C" w:rsidRPr="00875462" w:rsidRDefault="00530D0C" w:rsidP="00530D0C">
      <w:pPr>
        <w:jc w:val="both"/>
      </w:pPr>
    </w:p>
    <w:p w14:paraId="009AE437" w14:textId="12CD566E" w:rsidR="00BF7D74" w:rsidRDefault="00BF7D74" w:rsidP="00A25EC7">
      <w:pPr>
        <w:jc w:val="both"/>
      </w:pPr>
    </w:p>
    <w:p w14:paraId="6A797826" w14:textId="77777777" w:rsidR="00BF7D74" w:rsidRDefault="00BF7D74" w:rsidP="00A25EC7">
      <w:pPr>
        <w:jc w:val="both"/>
      </w:pPr>
    </w:p>
    <w:p w14:paraId="54A83053" w14:textId="46141D85" w:rsidR="00A25EC7" w:rsidRDefault="00A25EC7" w:rsidP="00A25EC7">
      <w:pPr>
        <w:jc w:val="both"/>
      </w:pPr>
    </w:p>
    <w:p w14:paraId="0CBD4D1D" w14:textId="7C64A0D9" w:rsidR="00A25EC7" w:rsidRDefault="00A25EC7" w:rsidP="00A25EC7">
      <w:pPr>
        <w:jc w:val="both"/>
      </w:pPr>
    </w:p>
    <w:p w14:paraId="3C69FD4D" w14:textId="77777777" w:rsidR="00A25EC7" w:rsidRDefault="00A25EC7" w:rsidP="00A25EC7">
      <w:pPr>
        <w:jc w:val="both"/>
      </w:pPr>
    </w:p>
    <w:p w14:paraId="31107841" w14:textId="77777777" w:rsidR="00295481" w:rsidRDefault="00295481" w:rsidP="00A25EC7">
      <w:pPr>
        <w:jc w:val="both"/>
      </w:pPr>
    </w:p>
    <w:p w14:paraId="5FE2124E" w14:textId="77777777" w:rsidR="00295481" w:rsidRPr="00875462" w:rsidRDefault="00295481" w:rsidP="00A25EC7">
      <w:pPr>
        <w:jc w:val="both"/>
      </w:pPr>
    </w:p>
    <w:p w14:paraId="165F8204" w14:textId="659B8AF3" w:rsidR="002F7354" w:rsidRDefault="002F7354" w:rsidP="00092C57">
      <w:pPr>
        <w:pStyle w:val="Heading1"/>
      </w:pPr>
      <w:bookmarkStart w:id="206" w:name="_Toc502960698"/>
      <w:r>
        <w:lastRenderedPageBreak/>
        <w:t>Distribuição de tarefas</w:t>
      </w:r>
      <w:bookmarkEnd w:id="206"/>
    </w:p>
    <w:p w14:paraId="24B6E160" w14:textId="3D00C936" w:rsidR="0098618D" w:rsidRDefault="0098618D" w:rsidP="00875462">
      <w:pPr>
        <w:jc w:val="both"/>
        <w:rPr>
          <w:color w:val="auto"/>
        </w:rPr>
      </w:pPr>
      <w:r w:rsidRPr="00875462">
        <w:rPr>
          <w:color w:val="auto"/>
        </w:rPr>
        <w:t xml:space="preserve">A distribuição </w:t>
      </w:r>
      <w:r w:rsidR="00875462" w:rsidRPr="00875462">
        <w:rPr>
          <w:color w:val="auto"/>
        </w:rPr>
        <w:t>de tarefas foi realizada</w:t>
      </w:r>
      <w:r w:rsidR="00875462">
        <w:rPr>
          <w:color w:val="auto"/>
        </w:rPr>
        <w:t xml:space="preserve"> </w:t>
      </w:r>
      <w:r w:rsidR="00875462" w:rsidRPr="00875462">
        <w:rPr>
          <w:color w:val="auto"/>
        </w:rPr>
        <w:t xml:space="preserve">através de um </w:t>
      </w:r>
      <w:proofErr w:type="spellStart"/>
      <w:r w:rsidR="00875462" w:rsidRPr="00875462">
        <w:rPr>
          <w:i/>
          <w:color w:val="auto"/>
        </w:rPr>
        <w:t>board</w:t>
      </w:r>
      <w:proofErr w:type="spellEnd"/>
      <w:r w:rsidR="00875462" w:rsidRPr="00875462">
        <w:rPr>
          <w:color w:val="auto"/>
        </w:rPr>
        <w:t xml:space="preserve">, usando a ferramenta </w:t>
      </w:r>
      <w:proofErr w:type="spellStart"/>
      <w:r w:rsidR="00875462" w:rsidRPr="00D06DE7">
        <w:rPr>
          <w:color w:val="auto"/>
        </w:rPr>
        <w:t>Trello</w:t>
      </w:r>
      <w:proofErr w:type="spellEnd"/>
      <w:r w:rsidR="00875462" w:rsidRPr="00875462">
        <w:rPr>
          <w:color w:val="auto"/>
        </w:rPr>
        <w:t xml:space="preserve">. Esta ferramenta é muito flexível, auxilia na criação de tarefas podendo </w:t>
      </w:r>
      <w:r w:rsidR="00A43360">
        <w:rPr>
          <w:color w:val="auto"/>
        </w:rPr>
        <w:t xml:space="preserve">a mesma ser </w:t>
      </w:r>
      <w:r w:rsidR="00A43360" w:rsidRPr="00875462">
        <w:rPr>
          <w:color w:val="auto"/>
        </w:rPr>
        <w:t>atribuí</w:t>
      </w:r>
      <w:r w:rsidR="00A43360">
        <w:rPr>
          <w:color w:val="auto"/>
        </w:rPr>
        <w:t>da</w:t>
      </w:r>
      <w:r w:rsidR="00875462" w:rsidRPr="00875462">
        <w:rPr>
          <w:color w:val="auto"/>
        </w:rPr>
        <w:t xml:space="preserve"> a um membro da equipa e </w:t>
      </w:r>
      <w:r w:rsidR="00A43360">
        <w:rPr>
          <w:color w:val="auto"/>
        </w:rPr>
        <w:t xml:space="preserve">passar por </w:t>
      </w:r>
      <w:r w:rsidR="00875462">
        <w:rPr>
          <w:color w:val="auto"/>
        </w:rPr>
        <w:t xml:space="preserve">diferentes estados (To Do, </w:t>
      </w:r>
      <w:proofErr w:type="spellStart"/>
      <w:r w:rsidR="00875462">
        <w:rPr>
          <w:color w:val="auto"/>
        </w:rPr>
        <w:t>Doing</w:t>
      </w:r>
      <w:proofErr w:type="spellEnd"/>
      <w:r w:rsidR="00875462">
        <w:rPr>
          <w:color w:val="auto"/>
        </w:rPr>
        <w:t xml:space="preserve">, </w:t>
      </w:r>
      <w:proofErr w:type="spellStart"/>
      <w:r w:rsidR="00875462">
        <w:rPr>
          <w:color w:val="auto"/>
        </w:rPr>
        <w:t>Done</w:t>
      </w:r>
      <w:proofErr w:type="spellEnd"/>
      <w:r w:rsidR="00875462">
        <w:rPr>
          <w:color w:val="auto"/>
        </w:rPr>
        <w:t xml:space="preserve">). Os requisitos são denominados </w:t>
      </w:r>
      <w:proofErr w:type="spellStart"/>
      <w:r w:rsidR="00875462" w:rsidRPr="00875462">
        <w:rPr>
          <w:i/>
          <w:color w:val="auto"/>
        </w:rPr>
        <w:t>cards</w:t>
      </w:r>
      <w:proofErr w:type="spellEnd"/>
      <w:r w:rsidR="00875462">
        <w:rPr>
          <w:color w:val="auto"/>
        </w:rPr>
        <w:t xml:space="preserve">, e podem ser </w:t>
      </w:r>
      <w:r w:rsidR="00A43360">
        <w:rPr>
          <w:color w:val="auto"/>
        </w:rPr>
        <w:t>deslocados</w:t>
      </w:r>
      <w:r w:rsidR="00875462">
        <w:rPr>
          <w:color w:val="auto"/>
        </w:rPr>
        <w:t xml:space="preserve"> consoante o estado em que se encontra</w:t>
      </w:r>
      <w:r w:rsidR="00A43360">
        <w:rPr>
          <w:color w:val="auto"/>
        </w:rPr>
        <w:t>m</w:t>
      </w:r>
      <w:r w:rsidR="00875462">
        <w:rPr>
          <w:color w:val="auto"/>
        </w:rPr>
        <w:t xml:space="preserve">. </w:t>
      </w:r>
    </w:p>
    <w:p w14:paraId="459192D9" w14:textId="62FF2589" w:rsidR="00875462" w:rsidRDefault="00875462" w:rsidP="00875462">
      <w:pPr>
        <w:jc w:val="both"/>
        <w:rPr>
          <w:color w:val="auto"/>
        </w:rPr>
      </w:pPr>
      <w:r>
        <w:rPr>
          <w:color w:val="auto"/>
        </w:rPr>
        <w:t xml:space="preserve">Na tabela 2 apresentamos os requisitos que foram atribuídos a cada membro da equipa. É de salientar </w:t>
      </w:r>
      <w:r w:rsidR="00AB2FAF">
        <w:rPr>
          <w:color w:val="auto"/>
        </w:rPr>
        <w:t>que os cinco requisitos com asterisco (*) foram distribuídos, um p</w:t>
      </w:r>
      <w:r w:rsidR="00A7765F">
        <w:rPr>
          <w:color w:val="auto"/>
        </w:rPr>
        <w:t>or</w:t>
      </w:r>
      <w:r w:rsidR="00AB2FAF">
        <w:rPr>
          <w:color w:val="auto"/>
        </w:rPr>
        <w:t xml:space="preserve"> cada elemento.</w:t>
      </w:r>
    </w:p>
    <w:p w14:paraId="13EAC7C4" w14:textId="77777777" w:rsidR="00875462" w:rsidRDefault="00875462" w:rsidP="00875462">
      <w:pPr>
        <w:jc w:val="both"/>
        <w:rPr>
          <w:color w:val="auto"/>
        </w:rPr>
      </w:pPr>
    </w:p>
    <w:p w14:paraId="4E6FE7F2" w14:textId="6E3D6F6B" w:rsidR="00823155" w:rsidRDefault="00823155" w:rsidP="00823155">
      <w:pPr>
        <w:pStyle w:val="Caption"/>
        <w:keepNext/>
        <w:jc w:val="center"/>
      </w:pPr>
      <w:bookmarkStart w:id="207" w:name="_Toc502960730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257DC6">
        <w:rPr>
          <w:noProof/>
        </w:rPr>
        <w:t>2</w:t>
      </w:r>
      <w:r>
        <w:fldChar w:fldCharType="end"/>
      </w:r>
      <w:r>
        <w:t xml:space="preserve"> </w:t>
      </w:r>
      <w:r w:rsidR="00407DE2">
        <w:t>–</w:t>
      </w:r>
      <w:r>
        <w:t xml:space="preserve"> Distribuição tarefas</w:t>
      </w:r>
      <w:bookmarkEnd w:id="207"/>
    </w:p>
    <w:tbl>
      <w:tblPr>
        <w:tblStyle w:val="TabeladeLista6Colorida-Destaque11"/>
        <w:tblW w:w="9670" w:type="dxa"/>
        <w:tblLook w:val="04A0" w:firstRow="1" w:lastRow="0" w:firstColumn="1" w:lastColumn="0" w:noHBand="0" w:noVBand="1"/>
      </w:tblPr>
      <w:tblGrid>
        <w:gridCol w:w="1223"/>
        <w:gridCol w:w="5860"/>
        <w:gridCol w:w="2587"/>
      </w:tblGrid>
      <w:tr w:rsidR="00AD6EF0" w:rsidRPr="00847B7E" w14:paraId="528AD2D0" w14:textId="77777777" w:rsidTr="008231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332EAEB6" w14:textId="77777777" w:rsidR="00AD6EF0" w:rsidRPr="00847B7E" w:rsidRDefault="00AD6EF0" w:rsidP="00823155">
            <w:pPr>
              <w:ind w:left="0"/>
              <w:rPr>
                <w:rFonts w:asciiTheme="minorHAnsi" w:hAnsiTheme="minorHAnsi"/>
              </w:rPr>
            </w:pPr>
            <w:r w:rsidRPr="00847B7E">
              <w:rPr>
                <w:rFonts w:asciiTheme="minorHAnsi" w:hAnsiTheme="minorHAnsi"/>
              </w:rPr>
              <w:t>Id</w:t>
            </w:r>
          </w:p>
        </w:tc>
        <w:tc>
          <w:tcPr>
            <w:tcW w:w="5860" w:type="dxa"/>
            <w:vAlign w:val="center"/>
          </w:tcPr>
          <w:p w14:paraId="20F15223" w14:textId="77777777" w:rsidR="00AD6EF0" w:rsidRPr="00847B7E" w:rsidRDefault="00AD6EF0" w:rsidP="00823155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847B7E">
              <w:rPr>
                <w:rFonts w:asciiTheme="minorHAnsi" w:hAnsiTheme="minorHAnsi"/>
              </w:rPr>
              <w:t>Identificação</w:t>
            </w:r>
          </w:p>
        </w:tc>
        <w:tc>
          <w:tcPr>
            <w:tcW w:w="2587" w:type="dxa"/>
            <w:vAlign w:val="center"/>
          </w:tcPr>
          <w:p w14:paraId="64E8D045" w14:textId="2ED81625" w:rsidR="00AD6EF0" w:rsidRPr="00847B7E" w:rsidRDefault="00AD6EF0" w:rsidP="00823155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Membro</w:t>
            </w:r>
          </w:p>
        </w:tc>
      </w:tr>
      <w:tr w:rsidR="00616884" w:rsidRPr="00847B7E" w14:paraId="5862355E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32C6570C" w14:textId="784E9E2F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</w:t>
            </w:r>
          </w:p>
        </w:tc>
        <w:tc>
          <w:tcPr>
            <w:tcW w:w="5860" w:type="dxa"/>
            <w:vAlign w:val="center"/>
          </w:tcPr>
          <w:p w14:paraId="7E0626E5" w14:textId="4DD19D92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Segurança – Dados encriptados na BD</w:t>
            </w:r>
          </w:p>
        </w:tc>
        <w:tc>
          <w:tcPr>
            <w:tcW w:w="2587" w:type="dxa"/>
            <w:vAlign w:val="center"/>
          </w:tcPr>
          <w:p w14:paraId="4D0F2098" w14:textId="0205C268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</w:tr>
      <w:tr w:rsidR="00616884" w:rsidRPr="00847B7E" w14:paraId="58153761" w14:textId="77777777" w:rsidTr="00823155">
        <w:trPr>
          <w:trHeight w:val="7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4AA6424C" w14:textId="1CD6D58D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REQ_2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674A2DB5" w14:textId="26A9E7C5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 xml:space="preserve">Registo de dador em </w:t>
            </w:r>
            <w:proofErr w:type="spellStart"/>
            <w:r w:rsidRPr="00946858">
              <w:rPr>
                <w:rFonts w:asciiTheme="minorHAnsi" w:hAnsiTheme="minorHAnsi"/>
                <w:i/>
                <w:color w:val="auto"/>
              </w:rPr>
              <w:t>happy-hour</w:t>
            </w:r>
            <w:proofErr w:type="spellEnd"/>
            <w:r>
              <w:rPr>
                <w:rFonts w:asciiTheme="minorHAnsi" w:hAnsiTheme="minorHAnsi"/>
                <w:color w:val="auto"/>
              </w:rPr>
              <w:t xml:space="preserve"> com match de fotografia do dador versus recetor</w:t>
            </w:r>
          </w:p>
        </w:tc>
        <w:tc>
          <w:tcPr>
            <w:tcW w:w="2587" w:type="dxa"/>
            <w:vAlign w:val="center"/>
          </w:tcPr>
          <w:p w14:paraId="23C85943" w14:textId="0BF6AC5F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</w:tr>
      <w:tr w:rsidR="00616884" w:rsidRPr="00847B7E" w14:paraId="01554E67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40FA6E7D" w14:textId="65E2DC97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REQ_3</w:t>
            </w:r>
          </w:p>
        </w:tc>
        <w:tc>
          <w:tcPr>
            <w:tcW w:w="5860" w:type="dxa"/>
            <w:vAlign w:val="center"/>
          </w:tcPr>
          <w:p w14:paraId="626D7A9D" w14:textId="5FCA919F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 xml:space="preserve">Estatística dadores – </w:t>
            </w:r>
            <w:proofErr w:type="spellStart"/>
            <w:r w:rsidRPr="00946858">
              <w:rPr>
                <w:rFonts w:asciiTheme="minorHAnsi" w:hAnsiTheme="minorHAnsi"/>
                <w:i/>
                <w:color w:val="auto"/>
              </w:rPr>
              <w:t>Activity</w:t>
            </w:r>
            <w:proofErr w:type="spellEnd"/>
            <w:r w:rsidRPr="00946858">
              <w:rPr>
                <w:rFonts w:asciiTheme="minorHAnsi" w:hAnsiTheme="minorHAnsi"/>
                <w:i/>
                <w:color w:val="auto"/>
              </w:rPr>
              <w:t xml:space="preserve"> </w:t>
            </w:r>
            <w:proofErr w:type="spellStart"/>
            <w:r w:rsidRPr="00946858">
              <w:rPr>
                <w:rFonts w:asciiTheme="minorHAnsi" w:hAnsiTheme="minorHAnsi"/>
                <w:i/>
                <w:color w:val="auto"/>
              </w:rPr>
              <w:t>report</w:t>
            </w:r>
            <w:proofErr w:type="spellEnd"/>
          </w:p>
        </w:tc>
        <w:tc>
          <w:tcPr>
            <w:tcW w:w="2587" w:type="dxa"/>
            <w:vAlign w:val="center"/>
          </w:tcPr>
          <w:p w14:paraId="1D05C4A2" w14:textId="68CA6C5E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</w:tr>
      <w:tr w:rsidR="00616884" w:rsidRPr="00847B7E" w14:paraId="67A2CB6B" w14:textId="77777777" w:rsidTr="00823155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40AD66D6" w14:textId="5C7F8922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REQ_4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574EFA08" w14:textId="19932710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proofErr w:type="spellStart"/>
            <w:r>
              <w:rPr>
                <w:rFonts w:asciiTheme="minorHAnsi" w:hAnsiTheme="minorHAnsi"/>
                <w:color w:val="auto"/>
              </w:rPr>
              <w:t>Chatbot</w:t>
            </w:r>
            <w:proofErr w:type="spellEnd"/>
            <w:r>
              <w:rPr>
                <w:rFonts w:asciiTheme="minorHAnsi" w:hAnsiTheme="minorHAnsi"/>
                <w:color w:val="auto"/>
              </w:rPr>
              <w:t xml:space="preserve"> – Esclarecimento de dúvidas ao utente</w:t>
            </w:r>
          </w:p>
        </w:tc>
        <w:tc>
          <w:tcPr>
            <w:tcW w:w="2587" w:type="dxa"/>
            <w:vAlign w:val="center"/>
          </w:tcPr>
          <w:p w14:paraId="0BDAE57E" w14:textId="49303A14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</w:tr>
      <w:tr w:rsidR="00616884" w:rsidRPr="00847B7E" w14:paraId="6B5BB526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6B62ADFF" w14:textId="7F67D380" w:rsidR="00616884" w:rsidRPr="00847B7E" w:rsidRDefault="00616884" w:rsidP="00616884">
            <w:pPr>
              <w:ind w:left="0"/>
              <w:rPr>
                <w:rFonts w:asciiTheme="minorHAnsi" w:hAnsiTheme="minorHAnsi"/>
                <w:b w:val="0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REQ_5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43B9FF94" w14:textId="55EA4F50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proofErr w:type="spellStart"/>
            <w:r>
              <w:rPr>
                <w:rFonts w:asciiTheme="minorHAnsi" w:hAnsiTheme="minorHAnsi"/>
                <w:color w:val="auto"/>
              </w:rPr>
              <w:t>Chatbot</w:t>
            </w:r>
            <w:proofErr w:type="spellEnd"/>
            <w:r>
              <w:rPr>
                <w:rFonts w:asciiTheme="minorHAnsi" w:hAnsiTheme="minorHAnsi"/>
                <w:color w:val="auto"/>
              </w:rPr>
              <w:t xml:space="preserve"> – Marcação/Cancelamento da consulta inicial</w:t>
            </w:r>
          </w:p>
        </w:tc>
        <w:tc>
          <w:tcPr>
            <w:tcW w:w="2587" w:type="dxa"/>
            <w:vAlign w:val="center"/>
          </w:tcPr>
          <w:p w14:paraId="518EB8FD" w14:textId="29E971F5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</w:tr>
      <w:tr w:rsidR="00616884" w:rsidRPr="00847B7E" w14:paraId="2F0C526E" w14:textId="77777777" w:rsidTr="00823155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38415A95" w14:textId="07803ADC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REQ_6</w:t>
            </w:r>
          </w:p>
        </w:tc>
        <w:tc>
          <w:tcPr>
            <w:tcW w:w="5860" w:type="dxa"/>
            <w:vAlign w:val="center"/>
          </w:tcPr>
          <w:p w14:paraId="3E3CCFA2" w14:textId="1458BD77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Seleção (match) para envio de gâmetas</w:t>
            </w:r>
          </w:p>
        </w:tc>
        <w:tc>
          <w:tcPr>
            <w:tcW w:w="2587" w:type="dxa"/>
            <w:vAlign w:val="center"/>
          </w:tcPr>
          <w:p w14:paraId="3DF65AF6" w14:textId="10085E80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</w:tr>
      <w:tr w:rsidR="00616884" w:rsidRPr="00847B7E" w14:paraId="61EAC5CA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06C30F3F" w14:textId="7FBE463D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REQ_7</w:t>
            </w:r>
          </w:p>
        </w:tc>
        <w:tc>
          <w:tcPr>
            <w:tcW w:w="5860" w:type="dxa"/>
            <w:vAlign w:val="center"/>
          </w:tcPr>
          <w:p w14:paraId="042C89BB" w14:textId="3AFE320E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Validação do envio de gâmetas</w:t>
            </w:r>
          </w:p>
        </w:tc>
        <w:tc>
          <w:tcPr>
            <w:tcW w:w="2587" w:type="dxa"/>
            <w:vAlign w:val="center"/>
          </w:tcPr>
          <w:p w14:paraId="3BAC73FF" w14:textId="13508B99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</w:tr>
      <w:tr w:rsidR="00616884" w:rsidRPr="00847B7E" w14:paraId="0DB9C438" w14:textId="77777777" w:rsidTr="00823155">
        <w:trPr>
          <w:trHeight w:val="7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06B2D384" w14:textId="6EF8C513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REQ_8</w:t>
            </w:r>
          </w:p>
        </w:tc>
        <w:tc>
          <w:tcPr>
            <w:tcW w:w="5860" w:type="dxa"/>
            <w:vAlign w:val="center"/>
          </w:tcPr>
          <w:p w14:paraId="15692F78" w14:textId="0BDB6CE1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Registo do envio físico da amostra para centros de PMA</w:t>
            </w:r>
          </w:p>
        </w:tc>
        <w:tc>
          <w:tcPr>
            <w:tcW w:w="2587" w:type="dxa"/>
            <w:vAlign w:val="center"/>
          </w:tcPr>
          <w:p w14:paraId="7F4ED120" w14:textId="184FC5B3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</w:tr>
      <w:tr w:rsidR="00616884" w:rsidRPr="00847B7E" w14:paraId="659DB010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2AA95B1B" w14:textId="3F146EF5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REQ_9</w:t>
            </w:r>
          </w:p>
        </w:tc>
        <w:tc>
          <w:tcPr>
            <w:tcW w:w="5860" w:type="dxa"/>
            <w:vAlign w:val="center"/>
          </w:tcPr>
          <w:p w14:paraId="3E18EE94" w14:textId="04FA27B7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lista de espera</w:t>
            </w:r>
          </w:p>
        </w:tc>
        <w:tc>
          <w:tcPr>
            <w:tcW w:w="2587" w:type="dxa"/>
            <w:vAlign w:val="center"/>
          </w:tcPr>
          <w:p w14:paraId="5D858073" w14:textId="459BF4AB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</w:tr>
      <w:tr w:rsidR="00616884" w:rsidRPr="00847B7E" w14:paraId="73BCBFAF" w14:textId="77777777" w:rsidTr="00823155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6D78526A" w14:textId="1D366ED1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REQ_10</w:t>
            </w:r>
          </w:p>
        </w:tc>
        <w:tc>
          <w:tcPr>
            <w:tcW w:w="5860" w:type="dxa"/>
            <w:vAlign w:val="center"/>
          </w:tcPr>
          <w:p w14:paraId="3BFEAF55" w14:textId="363D13E6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dos destinos das gâmetas de todos os envios de um dador</w:t>
            </w:r>
          </w:p>
        </w:tc>
        <w:tc>
          <w:tcPr>
            <w:tcW w:w="2587" w:type="dxa"/>
            <w:vAlign w:val="center"/>
          </w:tcPr>
          <w:p w14:paraId="34992F6A" w14:textId="64C0EC9C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</w:tr>
      <w:tr w:rsidR="00616884" w:rsidRPr="00847B7E" w14:paraId="097CFB22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2B129609" w14:textId="58D4E8D0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REQ_11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03129BAF" w14:textId="0CDC50F8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Análise automática de sentimentos e inquérito da psicologia/assistente social</w:t>
            </w:r>
          </w:p>
        </w:tc>
        <w:tc>
          <w:tcPr>
            <w:tcW w:w="2587" w:type="dxa"/>
            <w:vAlign w:val="center"/>
          </w:tcPr>
          <w:p w14:paraId="7BEB35D4" w14:textId="53ED1B28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</w:tr>
      <w:tr w:rsidR="00616884" w:rsidRPr="00847B7E" w14:paraId="6F6E960D" w14:textId="77777777" w:rsidTr="00823155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1ABB0E29" w14:textId="521BD717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REQ_12</w:t>
            </w:r>
          </w:p>
        </w:tc>
        <w:tc>
          <w:tcPr>
            <w:tcW w:w="5860" w:type="dxa"/>
            <w:vAlign w:val="center"/>
          </w:tcPr>
          <w:p w14:paraId="151B0753" w14:textId="4C6E1D59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Sugestão da posição livre no banco de criopreservação</w:t>
            </w:r>
          </w:p>
        </w:tc>
        <w:tc>
          <w:tcPr>
            <w:tcW w:w="2587" w:type="dxa"/>
            <w:vAlign w:val="center"/>
          </w:tcPr>
          <w:p w14:paraId="48F4B91E" w14:textId="59D6FB7B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</w:tr>
      <w:tr w:rsidR="00616884" w:rsidRPr="00847B7E" w14:paraId="30C0E85A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007F6EFB" w14:textId="4A6EBDCF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REQ_13</w:t>
            </w:r>
          </w:p>
        </w:tc>
        <w:tc>
          <w:tcPr>
            <w:tcW w:w="5860" w:type="dxa"/>
            <w:vAlign w:val="center"/>
          </w:tcPr>
          <w:p w14:paraId="33D14935" w14:textId="30DECCF7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Registo dos resultados do casal</w:t>
            </w:r>
          </w:p>
        </w:tc>
        <w:tc>
          <w:tcPr>
            <w:tcW w:w="2587" w:type="dxa"/>
            <w:vAlign w:val="center"/>
          </w:tcPr>
          <w:p w14:paraId="7EF24EAB" w14:textId="64D68DC0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</w:tr>
      <w:tr w:rsidR="00616884" w:rsidRPr="00847B7E" w14:paraId="3DA41F30" w14:textId="77777777" w:rsidTr="00823155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739E880E" w14:textId="6EAA14F9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REQ_14</w:t>
            </w:r>
          </w:p>
        </w:tc>
        <w:tc>
          <w:tcPr>
            <w:tcW w:w="5860" w:type="dxa"/>
            <w:vAlign w:val="center"/>
          </w:tcPr>
          <w:p w14:paraId="23D6663E" w14:textId="5239848F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do estado dos processos</w:t>
            </w:r>
          </w:p>
        </w:tc>
        <w:tc>
          <w:tcPr>
            <w:tcW w:w="2587" w:type="dxa"/>
            <w:vAlign w:val="center"/>
          </w:tcPr>
          <w:p w14:paraId="731D1463" w14:textId="699459DE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</w:tr>
      <w:tr w:rsidR="00616884" w:rsidRPr="00847B7E" w14:paraId="1F65F6EF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5C4D4CC7" w14:textId="0E7229CF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REQ_15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1C874E0E" w14:textId="2ED820AB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proofErr w:type="spellStart"/>
            <w:r>
              <w:rPr>
                <w:rFonts w:asciiTheme="minorHAnsi" w:hAnsiTheme="minorHAnsi"/>
                <w:color w:val="auto"/>
              </w:rPr>
              <w:t>Chatbot</w:t>
            </w:r>
            <w:proofErr w:type="spellEnd"/>
            <w:r>
              <w:rPr>
                <w:rFonts w:asciiTheme="minorHAnsi" w:hAnsiTheme="minorHAnsi"/>
                <w:color w:val="auto"/>
              </w:rPr>
              <w:t xml:space="preserve"> – Consulta dos resultados do espermograma</w:t>
            </w:r>
          </w:p>
        </w:tc>
        <w:tc>
          <w:tcPr>
            <w:tcW w:w="2587" w:type="dxa"/>
            <w:vAlign w:val="center"/>
          </w:tcPr>
          <w:p w14:paraId="0DCA27CF" w14:textId="73E905BB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</w:tr>
    </w:tbl>
    <w:p w14:paraId="257DE045" w14:textId="69CA9153" w:rsidR="0098618D" w:rsidRDefault="0098618D" w:rsidP="00407DE2">
      <w:pPr>
        <w:ind w:left="0"/>
      </w:pPr>
    </w:p>
    <w:p w14:paraId="1B3619FC" w14:textId="345AC07D" w:rsidR="00616884" w:rsidRDefault="00616884" w:rsidP="00407DE2">
      <w:pPr>
        <w:ind w:left="0"/>
      </w:pPr>
    </w:p>
    <w:p w14:paraId="189742AB" w14:textId="77777777" w:rsidR="00616884" w:rsidRDefault="00616884" w:rsidP="00407DE2">
      <w:pPr>
        <w:ind w:left="0"/>
      </w:pPr>
    </w:p>
    <w:p w14:paraId="1160B66D" w14:textId="5FC9B8EC" w:rsidR="002F2EBF" w:rsidRDefault="002F2EBF" w:rsidP="00092C57">
      <w:pPr>
        <w:pStyle w:val="Heading1"/>
      </w:pPr>
      <w:bookmarkStart w:id="208" w:name="_Toc502960699"/>
      <w:r>
        <w:lastRenderedPageBreak/>
        <w:t>Tempos</w:t>
      </w:r>
      <w:bookmarkEnd w:id="208"/>
    </w:p>
    <w:p w14:paraId="11123C78" w14:textId="77777777" w:rsidR="002F2EBF" w:rsidRDefault="002F2EBF" w:rsidP="00407DE2">
      <w:pPr>
        <w:ind w:left="0"/>
      </w:pPr>
    </w:p>
    <w:p w14:paraId="262C681C" w14:textId="3B8DA171" w:rsidR="00AA1654" w:rsidRDefault="00AA1654" w:rsidP="00AA1654">
      <w:pPr>
        <w:pStyle w:val="Caption"/>
        <w:keepNext/>
        <w:jc w:val="center"/>
      </w:pPr>
      <w:bookmarkStart w:id="209" w:name="_Toc502960731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257DC6">
        <w:rPr>
          <w:noProof/>
        </w:rPr>
        <w:t>3</w:t>
      </w:r>
      <w:r>
        <w:fldChar w:fldCharType="end"/>
      </w:r>
      <w:r>
        <w:t xml:space="preserve"> - Duração de cada requisito</w:t>
      </w:r>
      <w:bookmarkEnd w:id="209"/>
    </w:p>
    <w:tbl>
      <w:tblPr>
        <w:tblStyle w:val="TabeladeLista6Colorida-Destaque11"/>
        <w:tblW w:w="10774" w:type="dxa"/>
        <w:tblInd w:w="-700" w:type="dxa"/>
        <w:tblLook w:val="04A0" w:firstRow="1" w:lastRow="0" w:firstColumn="1" w:lastColumn="0" w:noHBand="0" w:noVBand="1"/>
      </w:tblPr>
      <w:tblGrid>
        <w:gridCol w:w="1133"/>
        <w:gridCol w:w="5813"/>
        <w:gridCol w:w="2410"/>
        <w:gridCol w:w="1418"/>
      </w:tblGrid>
      <w:tr w:rsidR="005428AA" w14:paraId="790729D3" w14:textId="77777777" w:rsidTr="005428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19861C5E" w14:textId="4B840751" w:rsidR="00A43360" w:rsidRPr="00A43360" w:rsidRDefault="00A43360" w:rsidP="00A43360">
            <w:pPr>
              <w:ind w:left="0"/>
              <w:jc w:val="center"/>
              <w:rPr>
                <w:b w:val="0"/>
              </w:rPr>
            </w:pPr>
            <w:r w:rsidRPr="00A43360">
              <w:rPr>
                <w:b w:val="0"/>
              </w:rPr>
              <w:t>Id</w:t>
            </w:r>
          </w:p>
        </w:tc>
        <w:tc>
          <w:tcPr>
            <w:tcW w:w="5813" w:type="dxa"/>
          </w:tcPr>
          <w:p w14:paraId="48FB0E0D" w14:textId="0EC6E953" w:rsidR="00A43360" w:rsidRPr="00A43360" w:rsidRDefault="00A43360" w:rsidP="00A43360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A43360">
              <w:rPr>
                <w:b w:val="0"/>
              </w:rPr>
              <w:t>Identificação</w:t>
            </w:r>
          </w:p>
        </w:tc>
        <w:tc>
          <w:tcPr>
            <w:tcW w:w="2410" w:type="dxa"/>
          </w:tcPr>
          <w:p w14:paraId="6256E2A3" w14:textId="361E32CD" w:rsidR="00A43360" w:rsidRPr="00A43360" w:rsidRDefault="00A43360" w:rsidP="00A43360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A43360">
              <w:rPr>
                <w:b w:val="0"/>
              </w:rPr>
              <w:t>Membro</w:t>
            </w:r>
          </w:p>
        </w:tc>
        <w:tc>
          <w:tcPr>
            <w:tcW w:w="1418" w:type="dxa"/>
          </w:tcPr>
          <w:p w14:paraId="3A415FDB" w14:textId="52BA16BA" w:rsidR="00A43360" w:rsidRPr="00A43360" w:rsidRDefault="00A43360" w:rsidP="00A43360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A43360">
              <w:rPr>
                <w:b w:val="0"/>
              </w:rPr>
              <w:t>Duração</w:t>
            </w:r>
          </w:p>
        </w:tc>
      </w:tr>
      <w:tr w:rsidR="00616884" w14:paraId="61573058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22DC789E" w14:textId="751D5E2B" w:rsidR="00616884" w:rsidRDefault="00616884" w:rsidP="00616884">
            <w:pPr>
              <w:ind w:left="0"/>
              <w:jc w:val="center"/>
            </w:pPr>
            <w:r>
              <w:t>REQ_1</w:t>
            </w:r>
          </w:p>
        </w:tc>
        <w:tc>
          <w:tcPr>
            <w:tcW w:w="5813" w:type="dxa"/>
            <w:vAlign w:val="center"/>
          </w:tcPr>
          <w:p w14:paraId="7F0C0DB3" w14:textId="3B95C985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Segurança – Dados encriptados na BD</w:t>
            </w:r>
          </w:p>
        </w:tc>
        <w:tc>
          <w:tcPr>
            <w:tcW w:w="2410" w:type="dxa"/>
            <w:vAlign w:val="center"/>
          </w:tcPr>
          <w:p w14:paraId="0C769719" w14:textId="266D31F4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  <w:tc>
          <w:tcPr>
            <w:tcW w:w="1418" w:type="dxa"/>
          </w:tcPr>
          <w:p w14:paraId="3C8F525B" w14:textId="18B42AC9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  <w:r w:rsidR="00616884">
              <w:t>h</w:t>
            </w:r>
          </w:p>
        </w:tc>
      </w:tr>
      <w:tr w:rsidR="00616884" w14:paraId="0953B4F8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68E67E27" w14:textId="753376B6" w:rsidR="00616884" w:rsidRDefault="00616884" w:rsidP="00616884">
            <w:pPr>
              <w:ind w:left="0"/>
              <w:jc w:val="center"/>
            </w:pPr>
            <w:r>
              <w:t>REQ_2</w:t>
            </w:r>
          </w:p>
        </w:tc>
        <w:tc>
          <w:tcPr>
            <w:tcW w:w="5813" w:type="dxa"/>
            <w:vAlign w:val="center"/>
          </w:tcPr>
          <w:p w14:paraId="6D82845E" w14:textId="2A09F96D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 xml:space="preserve">Registo de dador em </w:t>
            </w:r>
            <w:proofErr w:type="spellStart"/>
            <w:r w:rsidRPr="00946858">
              <w:rPr>
                <w:rFonts w:asciiTheme="minorHAnsi" w:hAnsiTheme="minorHAnsi"/>
                <w:i/>
                <w:color w:val="auto"/>
              </w:rPr>
              <w:t>happy-hour</w:t>
            </w:r>
            <w:proofErr w:type="spellEnd"/>
            <w:r>
              <w:rPr>
                <w:rFonts w:asciiTheme="minorHAnsi" w:hAnsiTheme="minorHAnsi"/>
                <w:color w:val="auto"/>
              </w:rPr>
              <w:t xml:space="preserve"> com match de fotografia do dador versus recetor</w:t>
            </w:r>
          </w:p>
        </w:tc>
        <w:tc>
          <w:tcPr>
            <w:tcW w:w="2410" w:type="dxa"/>
            <w:vAlign w:val="center"/>
          </w:tcPr>
          <w:p w14:paraId="431D010F" w14:textId="26560249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  <w:tc>
          <w:tcPr>
            <w:tcW w:w="1418" w:type="dxa"/>
          </w:tcPr>
          <w:p w14:paraId="4ABE807A" w14:textId="024301E4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  <w:r w:rsidR="00616884">
              <w:t>h</w:t>
            </w:r>
          </w:p>
        </w:tc>
      </w:tr>
      <w:tr w:rsidR="00616884" w14:paraId="0800CA7B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6B52501A" w14:textId="78609776" w:rsidR="00616884" w:rsidRDefault="00616884" w:rsidP="00616884">
            <w:pPr>
              <w:ind w:left="0"/>
              <w:jc w:val="center"/>
            </w:pPr>
            <w:r>
              <w:t>REQ_3</w:t>
            </w:r>
          </w:p>
        </w:tc>
        <w:tc>
          <w:tcPr>
            <w:tcW w:w="5813" w:type="dxa"/>
            <w:vAlign w:val="center"/>
          </w:tcPr>
          <w:p w14:paraId="4FD7F69F" w14:textId="6EAEB61E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 xml:space="preserve">Estatística dadores – </w:t>
            </w:r>
            <w:proofErr w:type="spellStart"/>
            <w:r w:rsidRPr="00946858">
              <w:rPr>
                <w:rFonts w:asciiTheme="minorHAnsi" w:hAnsiTheme="minorHAnsi"/>
                <w:i/>
                <w:color w:val="auto"/>
              </w:rPr>
              <w:t>Activity</w:t>
            </w:r>
            <w:proofErr w:type="spellEnd"/>
            <w:r w:rsidRPr="00946858">
              <w:rPr>
                <w:rFonts w:asciiTheme="minorHAnsi" w:hAnsiTheme="minorHAnsi"/>
                <w:i/>
                <w:color w:val="auto"/>
              </w:rPr>
              <w:t xml:space="preserve"> </w:t>
            </w:r>
            <w:proofErr w:type="spellStart"/>
            <w:r w:rsidRPr="00946858">
              <w:rPr>
                <w:rFonts w:asciiTheme="minorHAnsi" w:hAnsiTheme="minorHAnsi"/>
                <w:i/>
                <w:color w:val="auto"/>
              </w:rPr>
              <w:t>report</w:t>
            </w:r>
            <w:proofErr w:type="spellEnd"/>
          </w:p>
        </w:tc>
        <w:tc>
          <w:tcPr>
            <w:tcW w:w="2410" w:type="dxa"/>
            <w:vAlign w:val="center"/>
          </w:tcPr>
          <w:p w14:paraId="2B1D114C" w14:textId="0DD71BF9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  <w:tc>
          <w:tcPr>
            <w:tcW w:w="1418" w:type="dxa"/>
          </w:tcPr>
          <w:p w14:paraId="152D5ACB" w14:textId="2FA0D0F9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  <w:r w:rsidR="00616884">
              <w:t>h</w:t>
            </w:r>
          </w:p>
        </w:tc>
      </w:tr>
      <w:tr w:rsidR="00616884" w14:paraId="198DFD32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21649505" w14:textId="2FE08A05" w:rsidR="00616884" w:rsidRDefault="00616884" w:rsidP="00616884">
            <w:pPr>
              <w:ind w:left="0"/>
              <w:jc w:val="center"/>
            </w:pPr>
            <w:r>
              <w:t>REQ_4</w:t>
            </w:r>
          </w:p>
        </w:tc>
        <w:tc>
          <w:tcPr>
            <w:tcW w:w="5813" w:type="dxa"/>
            <w:vAlign w:val="center"/>
          </w:tcPr>
          <w:p w14:paraId="2AB5AD78" w14:textId="338F25B3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asciiTheme="minorHAnsi" w:hAnsiTheme="minorHAnsi"/>
                <w:color w:val="auto"/>
              </w:rPr>
              <w:t>Chatbot</w:t>
            </w:r>
            <w:proofErr w:type="spellEnd"/>
            <w:r>
              <w:rPr>
                <w:rFonts w:asciiTheme="minorHAnsi" w:hAnsiTheme="minorHAnsi"/>
                <w:color w:val="auto"/>
              </w:rPr>
              <w:t xml:space="preserve"> – Esclarecimento de dúvidas ao utente</w:t>
            </w:r>
          </w:p>
        </w:tc>
        <w:tc>
          <w:tcPr>
            <w:tcW w:w="2410" w:type="dxa"/>
            <w:vAlign w:val="center"/>
          </w:tcPr>
          <w:p w14:paraId="16CCA778" w14:textId="3C24FB0A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  <w:tc>
          <w:tcPr>
            <w:tcW w:w="1418" w:type="dxa"/>
          </w:tcPr>
          <w:p w14:paraId="44415606" w14:textId="1F0327BB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  <w:r w:rsidR="00616884">
              <w:t>h</w:t>
            </w:r>
          </w:p>
        </w:tc>
      </w:tr>
      <w:tr w:rsidR="00616884" w14:paraId="78E9BF71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773738E8" w14:textId="1B1FE79C" w:rsidR="00616884" w:rsidRDefault="00616884" w:rsidP="00616884">
            <w:pPr>
              <w:ind w:left="0"/>
              <w:jc w:val="center"/>
            </w:pPr>
            <w:r>
              <w:t>REQ_5</w:t>
            </w:r>
          </w:p>
        </w:tc>
        <w:tc>
          <w:tcPr>
            <w:tcW w:w="5813" w:type="dxa"/>
            <w:vAlign w:val="center"/>
          </w:tcPr>
          <w:p w14:paraId="1C8F2301" w14:textId="1CEF2C33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asciiTheme="minorHAnsi" w:hAnsiTheme="minorHAnsi"/>
                <w:color w:val="auto"/>
              </w:rPr>
              <w:t>Chatbot</w:t>
            </w:r>
            <w:proofErr w:type="spellEnd"/>
            <w:r>
              <w:rPr>
                <w:rFonts w:asciiTheme="minorHAnsi" w:hAnsiTheme="minorHAnsi"/>
                <w:color w:val="auto"/>
              </w:rPr>
              <w:t xml:space="preserve"> – Marcação/Cancelamento da consulta inicial</w:t>
            </w:r>
          </w:p>
        </w:tc>
        <w:tc>
          <w:tcPr>
            <w:tcW w:w="2410" w:type="dxa"/>
            <w:vAlign w:val="center"/>
          </w:tcPr>
          <w:p w14:paraId="3A3EA79E" w14:textId="58EF5DA4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  <w:tc>
          <w:tcPr>
            <w:tcW w:w="1418" w:type="dxa"/>
          </w:tcPr>
          <w:p w14:paraId="10B13277" w14:textId="49D9E0AF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  <w:r w:rsidR="00616884">
              <w:t>h</w:t>
            </w:r>
          </w:p>
        </w:tc>
      </w:tr>
      <w:tr w:rsidR="00616884" w14:paraId="6CE1C0AA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3A624571" w14:textId="084701E2" w:rsidR="00616884" w:rsidRDefault="00616884" w:rsidP="00616884">
            <w:pPr>
              <w:ind w:left="0"/>
              <w:jc w:val="center"/>
            </w:pPr>
            <w:r>
              <w:t>REQ_6</w:t>
            </w:r>
          </w:p>
        </w:tc>
        <w:tc>
          <w:tcPr>
            <w:tcW w:w="5813" w:type="dxa"/>
            <w:vAlign w:val="center"/>
          </w:tcPr>
          <w:p w14:paraId="670ECF66" w14:textId="174A8A94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Seleção (match) para envio de gâmetas</w:t>
            </w:r>
          </w:p>
        </w:tc>
        <w:tc>
          <w:tcPr>
            <w:tcW w:w="2410" w:type="dxa"/>
            <w:vAlign w:val="center"/>
          </w:tcPr>
          <w:p w14:paraId="3E37639B" w14:textId="75E0E881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  <w:tc>
          <w:tcPr>
            <w:tcW w:w="1418" w:type="dxa"/>
          </w:tcPr>
          <w:p w14:paraId="6DF50C32" w14:textId="5EE4BD2E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  <w:r w:rsidR="00616884">
              <w:t>h</w:t>
            </w:r>
          </w:p>
        </w:tc>
      </w:tr>
      <w:tr w:rsidR="00616884" w14:paraId="52FCD152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2BA9262E" w14:textId="38E53B0B" w:rsidR="00616884" w:rsidRDefault="00616884" w:rsidP="00616884">
            <w:pPr>
              <w:ind w:left="0"/>
              <w:jc w:val="center"/>
            </w:pPr>
            <w:r>
              <w:t>REQ_7</w:t>
            </w:r>
          </w:p>
        </w:tc>
        <w:tc>
          <w:tcPr>
            <w:tcW w:w="5813" w:type="dxa"/>
            <w:vAlign w:val="center"/>
          </w:tcPr>
          <w:p w14:paraId="132A8642" w14:textId="6E5BF2FE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Validação do envio de gâmetas</w:t>
            </w:r>
          </w:p>
        </w:tc>
        <w:tc>
          <w:tcPr>
            <w:tcW w:w="2410" w:type="dxa"/>
            <w:vAlign w:val="center"/>
          </w:tcPr>
          <w:p w14:paraId="616D59C2" w14:textId="71677CA6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  <w:tc>
          <w:tcPr>
            <w:tcW w:w="1418" w:type="dxa"/>
          </w:tcPr>
          <w:p w14:paraId="3B1941C4" w14:textId="195F9AC6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53F099F4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47F71DD1" w14:textId="49E68B50" w:rsidR="00616884" w:rsidRDefault="00616884" w:rsidP="00616884">
            <w:pPr>
              <w:ind w:left="0"/>
              <w:jc w:val="center"/>
            </w:pPr>
            <w:r>
              <w:t>REQ_8</w:t>
            </w:r>
          </w:p>
        </w:tc>
        <w:tc>
          <w:tcPr>
            <w:tcW w:w="5813" w:type="dxa"/>
            <w:vAlign w:val="center"/>
          </w:tcPr>
          <w:p w14:paraId="6E3FAB65" w14:textId="2288BE74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Registo do envio físico da amostra para centros de PMA</w:t>
            </w:r>
          </w:p>
        </w:tc>
        <w:tc>
          <w:tcPr>
            <w:tcW w:w="2410" w:type="dxa"/>
            <w:vAlign w:val="center"/>
          </w:tcPr>
          <w:p w14:paraId="1B9F450B" w14:textId="076E5CE9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  <w:tc>
          <w:tcPr>
            <w:tcW w:w="1418" w:type="dxa"/>
          </w:tcPr>
          <w:p w14:paraId="48287A82" w14:textId="7B481BAB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3h</w:t>
            </w:r>
          </w:p>
        </w:tc>
      </w:tr>
      <w:tr w:rsidR="00616884" w14:paraId="2E7D761F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504EFF7B" w14:textId="5924FA0C" w:rsidR="00616884" w:rsidRDefault="00616884" w:rsidP="00616884">
            <w:pPr>
              <w:ind w:left="0"/>
              <w:jc w:val="center"/>
            </w:pPr>
            <w:r>
              <w:t>REQ_9</w:t>
            </w:r>
          </w:p>
        </w:tc>
        <w:tc>
          <w:tcPr>
            <w:tcW w:w="5813" w:type="dxa"/>
            <w:vAlign w:val="center"/>
          </w:tcPr>
          <w:p w14:paraId="01ABE35C" w14:textId="409F64E3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Consulta lista de espera</w:t>
            </w:r>
          </w:p>
        </w:tc>
        <w:tc>
          <w:tcPr>
            <w:tcW w:w="2410" w:type="dxa"/>
            <w:vAlign w:val="center"/>
          </w:tcPr>
          <w:p w14:paraId="3A3DF373" w14:textId="02D99C9E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  <w:tc>
          <w:tcPr>
            <w:tcW w:w="1418" w:type="dxa"/>
          </w:tcPr>
          <w:p w14:paraId="75B15100" w14:textId="7B6F1953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25CF06C0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1E294653" w14:textId="69CBC9BF" w:rsidR="00616884" w:rsidRDefault="00616884" w:rsidP="00616884">
            <w:pPr>
              <w:ind w:left="0"/>
              <w:jc w:val="center"/>
            </w:pPr>
            <w:r>
              <w:t>REQ_10</w:t>
            </w:r>
          </w:p>
        </w:tc>
        <w:tc>
          <w:tcPr>
            <w:tcW w:w="5813" w:type="dxa"/>
            <w:vAlign w:val="center"/>
          </w:tcPr>
          <w:p w14:paraId="307BA76F" w14:textId="782353F3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Consulta dos destinos das gâmetas de todos os envios de um dador</w:t>
            </w:r>
          </w:p>
        </w:tc>
        <w:tc>
          <w:tcPr>
            <w:tcW w:w="2410" w:type="dxa"/>
            <w:vAlign w:val="center"/>
          </w:tcPr>
          <w:p w14:paraId="12D31988" w14:textId="2396429E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  <w:tc>
          <w:tcPr>
            <w:tcW w:w="1418" w:type="dxa"/>
          </w:tcPr>
          <w:p w14:paraId="47871F78" w14:textId="3C972C62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003369DA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1242CA85" w14:textId="71B9D76E" w:rsidR="00616884" w:rsidRDefault="00616884" w:rsidP="00616884">
            <w:pPr>
              <w:ind w:left="0"/>
              <w:jc w:val="center"/>
            </w:pPr>
            <w:r>
              <w:t>REQ_11</w:t>
            </w:r>
          </w:p>
        </w:tc>
        <w:tc>
          <w:tcPr>
            <w:tcW w:w="5813" w:type="dxa"/>
            <w:vAlign w:val="center"/>
          </w:tcPr>
          <w:p w14:paraId="276010D5" w14:textId="26DD6CEA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Análise automática de sentimentos e inquérito da psicologia/assistente social</w:t>
            </w:r>
          </w:p>
        </w:tc>
        <w:tc>
          <w:tcPr>
            <w:tcW w:w="2410" w:type="dxa"/>
            <w:vAlign w:val="center"/>
          </w:tcPr>
          <w:p w14:paraId="2B727DEB" w14:textId="7C16CC82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  <w:tc>
          <w:tcPr>
            <w:tcW w:w="1418" w:type="dxa"/>
          </w:tcPr>
          <w:p w14:paraId="62555F3C" w14:textId="387C7B01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  <w:r w:rsidR="00616884">
              <w:t>h</w:t>
            </w:r>
          </w:p>
        </w:tc>
      </w:tr>
      <w:tr w:rsidR="00616884" w14:paraId="5F270B12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4F7076A2" w14:textId="68D9F718" w:rsidR="00616884" w:rsidRDefault="00616884" w:rsidP="00616884">
            <w:pPr>
              <w:ind w:left="0"/>
              <w:jc w:val="center"/>
            </w:pPr>
            <w:r>
              <w:t>REQ_12</w:t>
            </w:r>
          </w:p>
        </w:tc>
        <w:tc>
          <w:tcPr>
            <w:tcW w:w="5813" w:type="dxa"/>
            <w:vAlign w:val="center"/>
          </w:tcPr>
          <w:p w14:paraId="288405AA" w14:textId="276BB594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Sugestão da posição livre no banco de criopreservação</w:t>
            </w:r>
          </w:p>
        </w:tc>
        <w:tc>
          <w:tcPr>
            <w:tcW w:w="2410" w:type="dxa"/>
            <w:vAlign w:val="center"/>
          </w:tcPr>
          <w:p w14:paraId="6BDA0054" w14:textId="3E18AF6F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  <w:tc>
          <w:tcPr>
            <w:tcW w:w="1418" w:type="dxa"/>
          </w:tcPr>
          <w:p w14:paraId="254B91D9" w14:textId="754857BC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671345BF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77E09830" w14:textId="3FD1E3AA" w:rsidR="00616884" w:rsidRDefault="00616884" w:rsidP="00616884">
            <w:pPr>
              <w:ind w:left="0"/>
              <w:jc w:val="center"/>
            </w:pPr>
            <w:r>
              <w:t>REQ_13</w:t>
            </w:r>
          </w:p>
        </w:tc>
        <w:tc>
          <w:tcPr>
            <w:tcW w:w="5813" w:type="dxa"/>
            <w:vAlign w:val="center"/>
          </w:tcPr>
          <w:p w14:paraId="7E3B63CB" w14:textId="28512B13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Registo dos resultados do casal</w:t>
            </w:r>
          </w:p>
        </w:tc>
        <w:tc>
          <w:tcPr>
            <w:tcW w:w="2410" w:type="dxa"/>
            <w:vAlign w:val="center"/>
          </w:tcPr>
          <w:p w14:paraId="4770546A" w14:textId="5F5E4018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  <w:tc>
          <w:tcPr>
            <w:tcW w:w="1418" w:type="dxa"/>
          </w:tcPr>
          <w:p w14:paraId="3B632F1D" w14:textId="4604A526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6264FD69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6967A4E6" w14:textId="535B92EC" w:rsidR="00616884" w:rsidRDefault="00616884" w:rsidP="00616884">
            <w:pPr>
              <w:ind w:left="0"/>
              <w:jc w:val="center"/>
            </w:pPr>
            <w:r>
              <w:t>REQ_14</w:t>
            </w:r>
          </w:p>
        </w:tc>
        <w:tc>
          <w:tcPr>
            <w:tcW w:w="5813" w:type="dxa"/>
            <w:vAlign w:val="center"/>
          </w:tcPr>
          <w:p w14:paraId="482DF6B4" w14:textId="6C52C83F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Consulta do estado dos processos</w:t>
            </w:r>
          </w:p>
        </w:tc>
        <w:tc>
          <w:tcPr>
            <w:tcW w:w="2410" w:type="dxa"/>
            <w:vAlign w:val="center"/>
          </w:tcPr>
          <w:p w14:paraId="265E277E" w14:textId="19AC2E14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  <w:tc>
          <w:tcPr>
            <w:tcW w:w="1418" w:type="dxa"/>
          </w:tcPr>
          <w:p w14:paraId="051DC6EC" w14:textId="3DB04F39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03659C3F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575A8F64" w14:textId="5B016B5D" w:rsidR="00616884" w:rsidRDefault="00616884" w:rsidP="00616884">
            <w:pPr>
              <w:ind w:left="0"/>
              <w:jc w:val="center"/>
            </w:pPr>
            <w:r>
              <w:t>REQ_15</w:t>
            </w:r>
          </w:p>
        </w:tc>
        <w:tc>
          <w:tcPr>
            <w:tcW w:w="5813" w:type="dxa"/>
            <w:vAlign w:val="center"/>
          </w:tcPr>
          <w:p w14:paraId="483BDEE5" w14:textId="28232A6F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asciiTheme="minorHAnsi" w:hAnsiTheme="minorHAnsi"/>
                <w:color w:val="auto"/>
              </w:rPr>
              <w:t>Chatbot</w:t>
            </w:r>
            <w:proofErr w:type="spellEnd"/>
            <w:r>
              <w:rPr>
                <w:rFonts w:asciiTheme="minorHAnsi" w:hAnsiTheme="minorHAnsi"/>
                <w:color w:val="auto"/>
              </w:rPr>
              <w:t xml:space="preserve"> – Consulta dos resultados do espermograma</w:t>
            </w:r>
          </w:p>
        </w:tc>
        <w:tc>
          <w:tcPr>
            <w:tcW w:w="2410" w:type="dxa"/>
            <w:vAlign w:val="center"/>
          </w:tcPr>
          <w:p w14:paraId="3BE2E2CA" w14:textId="5D0D2B95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  <w:tc>
          <w:tcPr>
            <w:tcW w:w="1418" w:type="dxa"/>
          </w:tcPr>
          <w:p w14:paraId="0A2332EE" w14:textId="7C2DB39F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  <w:r w:rsidR="00616884">
              <w:t>h</w:t>
            </w:r>
          </w:p>
        </w:tc>
      </w:tr>
    </w:tbl>
    <w:p w14:paraId="03A6826B" w14:textId="77777777" w:rsidR="002F2EBF" w:rsidRDefault="002F2EBF" w:rsidP="002F2EBF"/>
    <w:p w14:paraId="58C82E11" w14:textId="77777777" w:rsidR="002F2EBF" w:rsidRPr="00A11B4A" w:rsidRDefault="002F2EBF" w:rsidP="002F2EBF">
      <w:pPr>
        <w:rPr>
          <w:u w:val="single"/>
        </w:rPr>
      </w:pPr>
    </w:p>
    <w:p w14:paraId="129C3771" w14:textId="57E06907" w:rsidR="002F2EBF" w:rsidRDefault="005428AA" w:rsidP="00AA1654">
      <w:pPr>
        <w:jc w:val="both"/>
      </w:pPr>
      <w:r>
        <w:t>Quanto ao tempo que demorou cada requisito a ficar concluído, importa referir que se trata de uma estimativa uma vez que não foi utilizada nenhuma ferramenta para a medição real do tempo. Est</w:t>
      </w:r>
      <w:r w:rsidR="00AA1654">
        <w:t xml:space="preserve">e é porventura um dos pontos </w:t>
      </w:r>
      <w:r w:rsidR="002377C8">
        <w:t xml:space="preserve">que identificamos no sprint anterior como alvo de processo de melhoria e que acabou por não ser levado em conta como expectado. </w:t>
      </w:r>
      <w:r w:rsidR="00AA1654">
        <w:t xml:space="preserve">De realçar que o desenvolvimento do trabalho destinado a este </w:t>
      </w:r>
      <w:r w:rsidR="00AA1654" w:rsidRPr="00AA1654">
        <w:rPr>
          <w:i/>
        </w:rPr>
        <w:t>sprint</w:t>
      </w:r>
      <w:r w:rsidR="00AA1654">
        <w:t xml:space="preserve"> foi sempre pautado por uma grande entreajuda dos elementos da equipa de desenvolvimento, tendo sido constante a colaboração de vários elementos para a realização de diversos </w:t>
      </w:r>
      <w:proofErr w:type="spellStart"/>
      <w:r w:rsidR="00AA1654" w:rsidRPr="00AA1654">
        <w:rPr>
          <w:i/>
        </w:rPr>
        <w:t>issues</w:t>
      </w:r>
      <w:proofErr w:type="spellEnd"/>
      <w:r w:rsidR="00AA1654">
        <w:t xml:space="preserve">. </w:t>
      </w:r>
      <w:r w:rsidR="002377C8">
        <w:t xml:space="preserve">Um dos aspetos que contribuiu de sobremaneira para um menor número de horas despendidas em comparação com o sprint anterior, foi o fato de no primeiro sprint nos termos preocupado em criar uma boa estrutura que já antecipasse alguns requisitos que poderiam ser pedidos nesta iteração. </w:t>
      </w:r>
      <w:r w:rsidR="00AA1654">
        <w:t xml:space="preserve">Por fim, importa referir que, como é natural, foram existindo variadas tarefas ao longo do processo de desenvolvimento (como por exemplo a resolução de </w:t>
      </w:r>
      <w:r w:rsidR="00AA1654" w:rsidRPr="00AA1654">
        <w:rPr>
          <w:i/>
        </w:rPr>
        <w:t>bugs</w:t>
      </w:r>
      <w:r w:rsidR="00AA1654">
        <w:t xml:space="preserve">), que ocuparam tempo considerável aos elementos do grupo e que não foi possível quantificar e associar à tabela apresentada anteriormente. </w:t>
      </w:r>
      <w:r w:rsidR="00A25EC7">
        <w:t xml:space="preserve">Os valores mencionados na tabela 3 perfazem um total de </w:t>
      </w:r>
      <w:r w:rsidR="002377C8">
        <w:t>41</w:t>
      </w:r>
      <w:r w:rsidR="00A25EC7">
        <w:t xml:space="preserve"> horas de trabalho de desenvolvimento.</w:t>
      </w:r>
    </w:p>
    <w:p w14:paraId="55D3756A" w14:textId="77777777" w:rsidR="005428AA" w:rsidRDefault="005428AA" w:rsidP="002F2EBF"/>
    <w:p w14:paraId="4D607C77" w14:textId="77777777" w:rsidR="002F2EBF" w:rsidRDefault="002F2EBF" w:rsidP="002F2EBF"/>
    <w:p w14:paraId="0993BD2C" w14:textId="028F4422" w:rsidR="002F2EBF" w:rsidRDefault="002F2EBF" w:rsidP="00AA1654">
      <w:pPr>
        <w:ind w:left="0"/>
      </w:pPr>
    </w:p>
    <w:p w14:paraId="4D358C1D" w14:textId="208647E0" w:rsidR="00A25EC7" w:rsidRDefault="00A25EC7" w:rsidP="00AA1654">
      <w:pPr>
        <w:ind w:left="0"/>
      </w:pPr>
    </w:p>
    <w:p w14:paraId="5A801F49" w14:textId="77777777" w:rsidR="00616884" w:rsidRPr="002F2EBF" w:rsidRDefault="00616884" w:rsidP="00AA1654">
      <w:pPr>
        <w:ind w:left="0"/>
      </w:pPr>
    </w:p>
    <w:p w14:paraId="736D02F2" w14:textId="22EE06C0" w:rsidR="000E596E" w:rsidRDefault="002F7354" w:rsidP="00092C57">
      <w:pPr>
        <w:pStyle w:val="Heading1"/>
      </w:pPr>
      <w:bookmarkStart w:id="210" w:name="_Toc502960700"/>
      <w:r>
        <w:lastRenderedPageBreak/>
        <w:t>Medidas de qualidade de software</w:t>
      </w:r>
      <w:bookmarkEnd w:id="210"/>
    </w:p>
    <w:p w14:paraId="3D3477E4" w14:textId="77777777" w:rsidR="002F7354" w:rsidRPr="002F7354" w:rsidRDefault="002F7354" w:rsidP="002F7354"/>
    <w:p w14:paraId="25EA6A6C" w14:textId="7595CB2F" w:rsidR="002F7354" w:rsidRPr="002F7354" w:rsidRDefault="00F201A5" w:rsidP="00903EE0">
      <w:pPr>
        <w:jc w:val="both"/>
      </w:pPr>
      <w:r>
        <w:t xml:space="preserve">Quanto a medidas de qualidade de software, </w:t>
      </w:r>
      <w:r w:rsidR="00903EE0">
        <w:t>a equipa de desenvolvimento tentou</w:t>
      </w:r>
      <w:r>
        <w:t xml:space="preserve"> sempre manter o código limpo</w:t>
      </w:r>
      <w:r w:rsidR="00903EE0">
        <w:t xml:space="preserve"> e isolado por camadas, de modo a construir uma estrutura organizada e escalável. </w:t>
      </w:r>
      <w:r w:rsidR="00C06F44">
        <w:t xml:space="preserve">Estas medidas aplicam-se a todos os componentes do nosso projeto, componentes esses que seguem a mesma estrutura de forma a todo o fluxo de eventos ser mais percetível. Uma das medidas que gostaríamos de destacar prende-se com o fato de termos usado </w:t>
      </w:r>
      <w:proofErr w:type="spellStart"/>
      <w:r w:rsidR="00C06F44">
        <w:t>DTOs</w:t>
      </w:r>
      <w:proofErr w:type="spellEnd"/>
      <w:r w:rsidR="00C06F44">
        <w:t xml:space="preserve"> (Data </w:t>
      </w:r>
      <w:proofErr w:type="spellStart"/>
      <w:r w:rsidR="00C06F44">
        <w:t>Transfer</w:t>
      </w:r>
      <w:proofErr w:type="spellEnd"/>
      <w:r w:rsidR="00C06F44">
        <w:t xml:space="preserve"> </w:t>
      </w:r>
      <w:proofErr w:type="spellStart"/>
      <w:r w:rsidR="00C06F44">
        <w:t>Objects</w:t>
      </w:r>
      <w:proofErr w:type="spellEnd"/>
      <w:r w:rsidR="00C06F44">
        <w:t xml:space="preserve">) para transferir dados entre as </w:t>
      </w:r>
      <w:proofErr w:type="spellStart"/>
      <w:r w:rsidR="00C06F44">
        <w:t>APIs</w:t>
      </w:r>
      <w:proofErr w:type="spellEnd"/>
      <w:r w:rsidR="00C06F44">
        <w:t xml:space="preserve">. Deste modo, cada chamada tem um DTO especifico o que permite, caso seja necessário, acrescentar/remover um ou mais parâmetros, sem termos de refinar profundamente o código. </w:t>
      </w:r>
      <w:r w:rsidR="00903EE0">
        <w:t xml:space="preserve">Por fim, </w:t>
      </w:r>
      <w:r w:rsidR="00C06F44">
        <w:t xml:space="preserve">melhoramos e acrescentamos </w:t>
      </w:r>
      <w:r w:rsidR="00903EE0">
        <w:t xml:space="preserve">alguns testes unitários às funcionalidades da aplicação. Contudo, o nível de profundidade dos mesmos não está ainda nos parâmetros que consideramos necessários para garantir uma aplicação altamente fiável, pelo que este é, sem sombra de dúvida, um dos pontos </w:t>
      </w:r>
      <w:r w:rsidR="00C06F44">
        <w:t>que deveriam ser alvo de melhoria.</w:t>
      </w:r>
    </w:p>
    <w:p w14:paraId="18875FFF" w14:textId="77777777" w:rsidR="002F7354" w:rsidRPr="002F7354" w:rsidRDefault="002F7354" w:rsidP="002F7354"/>
    <w:p w14:paraId="1B27366A" w14:textId="77777777" w:rsidR="008012E5" w:rsidRDefault="008012E5" w:rsidP="008012E5">
      <w:pPr>
        <w:jc w:val="center"/>
      </w:pPr>
    </w:p>
    <w:bookmarkEnd w:id="54"/>
    <w:p w14:paraId="0C90986B" w14:textId="77777777" w:rsidR="0003629C" w:rsidRPr="000E596E" w:rsidRDefault="0003629C" w:rsidP="00AE2C7A">
      <w:pPr>
        <w:ind w:left="0"/>
      </w:pPr>
    </w:p>
    <w:p w14:paraId="2234098E" w14:textId="77777777" w:rsidR="0003629C" w:rsidRPr="000E596E" w:rsidRDefault="0003629C" w:rsidP="00AE2C7A">
      <w:pPr>
        <w:ind w:left="0"/>
      </w:pPr>
    </w:p>
    <w:p w14:paraId="415F4768" w14:textId="77777777" w:rsidR="0003629C" w:rsidRPr="000E596E" w:rsidRDefault="0003629C" w:rsidP="00AE2C7A">
      <w:pPr>
        <w:ind w:left="0"/>
      </w:pPr>
    </w:p>
    <w:p w14:paraId="7F432ACF" w14:textId="77777777" w:rsidR="0003629C" w:rsidRPr="000E596E" w:rsidRDefault="0003629C" w:rsidP="00AE2C7A">
      <w:pPr>
        <w:ind w:left="0"/>
      </w:pPr>
    </w:p>
    <w:p w14:paraId="4ECE32B9" w14:textId="77777777" w:rsidR="0003629C" w:rsidRPr="000E596E" w:rsidRDefault="0003629C" w:rsidP="00AE2C7A">
      <w:pPr>
        <w:ind w:left="0"/>
      </w:pPr>
    </w:p>
    <w:sectPr w:rsidR="0003629C" w:rsidRPr="000E596E" w:rsidSect="00D9726A">
      <w:footerReference w:type="default" r:id="rId75"/>
      <w:pgSz w:w="12240" w:h="15840" w:code="1"/>
      <w:pgMar w:top="1440" w:right="1440" w:bottom="1440" w:left="1440" w:header="720" w:footer="129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AD66C5" w14:textId="77777777" w:rsidR="001258CE" w:rsidRDefault="001258CE" w:rsidP="003E5069">
      <w:r>
        <w:separator/>
      </w:r>
    </w:p>
  </w:endnote>
  <w:endnote w:type="continuationSeparator" w:id="0">
    <w:p w14:paraId="03C5A129" w14:textId="77777777" w:rsidR="001258CE" w:rsidRDefault="001258CE" w:rsidP="003E50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208BF8" w14:textId="423534B7" w:rsidR="002935F3" w:rsidRPr="00632C90" w:rsidRDefault="002935F3" w:rsidP="00FE2CDA">
    <w:pPr>
      <w:pStyle w:val="Footer"/>
      <w:jc w:val="left"/>
      <w:rPr>
        <w:b w:val="0"/>
        <w:lang w:val="en-US"/>
      </w:rPr>
    </w:pPr>
    <w:r w:rsidRPr="00632C90">
      <w:rPr>
        <w:b w:val="0"/>
        <w:lang w:val="en-US"/>
      </w:rPr>
      <w:t xml:space="preserve">LABDSOFT TP1 2017/2018 </w:t>
    </w:r>
    <w:r w:rsidRPr="00632C90">
      <w:rPr>
        <w:b w:val="0"/>
        <w:lang w:val="en-US"/>
      </w:rPr>
      <w:tab/>
    </w:r>
    <w:r w:rsidRPr="00632C90">
      <w:rPr>
        <w:lang w:val="en-US"/>
      </w:rPr>
      <w:t>Software Requirements Specification</w:t>
    </w:r>
    <w:r w:rsidRPr="00632C90">
      <w:rPr>
        <w:b w:val="0"/>
        <w:lang w:val="en-US"/>
      </w:rPr>
      <w:t xml:space="preserve">            </w:t>
    </w:r>
    <w:proofErr w:type="spellStart"/>
    <w:r w:rsidRPr="00632C90">
      <w:rPr>
        <w:b w:val="0"/>
        <w:lang w:val="en-US"/>
      </w:rPr>
      <w:t>Página</w:t>
    </w:r>
    <w:proofErr w:type="spellEnd"/>
    <w:r w:rsidRPr="00632C90">
      <w:rPr>
        <w:b w:val="0"/>
        <w:lang w:val="en-US"/>
      </w:rPr>
      <w:t xml:space="preserve"> </w:t>
    </w:r>
    <w:r w:rsidRPr="00FE2CDA">
      <w:rPr>
        <w:b w:val="0"/>
      </w:rPr>
      <w:fldChar w:fldCharType="begin"/>
    </w:r>
    <w:r w:rsidRPr="00632C90">
      <w:rPr>
        <w:b w:val="0"/>
        <w:lang w:val="en-US"/>
      </w:rPr>
      <w:instrText xml:space="preserve"> PAGE   \* MERGEFORMAT </w:instrText>
    </w:r>
    <w:r w:rsidRPr="00FE2CDA">
      <w:rPr>
        <w:b w:val="0"/>
      </w:rPr>
      <w:fldChar w:fldCharType="separate"/>
    </w:r>
    <w:r w:rsidR="00257DC6">
      <w:rPr>
        <w:b w:val="0"/>
        <w:noProof/>
        <w:lang w:val="en-US"/>
      </w:rPr>
      <w:t>1</w:t>
    </w:r>
    <w:r w:rsidRPr="00FE2CDA">
      <w:rPr>
        <w:b w:val="0"/>
        <w:noProof/>
      </w:rPr>
      <w:fldChar w:fldCharType="end"/>
    </w:r>
    <w:r w:rsidRPr="00632C90">
      <w:rPr>
        <w:b w:val="0"/>
        <w:lang w:val="en-US"/>
      </w:rPr>
      <w:t xml:space="preserve"> de </w:t>
    </w:r>
    <w:r w:rsidRPr="00FE2CDA">
      <w:rPr>
        <w:b w:val="0"/>
      </w:rPr>
      <w:fldChar w:fldCharType="begin"/>
    </w:r>
    <w:r w:rsidRPr="00632C90">
      <w:rPr>
        <w:b w:val="0"/>
        <w:lang w:val="en-US"/>
      </w:rPr>
      <w:instrText xml:space="preserve"> NUMPAGES   \* MERGEFORMAT </w:instrText>
    </w:r>
    <w:r w:rsidRPr="00FE2CDA">
      <w:rPr>
        <w:b w:val="0"/>
      </w:rPr>
      <w:fldChar w:fldCharType="separate"/>
    </w:r>
    <w:r w:rsidR="00257DC6">
      <w:rPr>
        <w:b w:val="0"/>
        <w:noProof/>
        <w:lang w:val="en-US"/>
      </w:rPr>
      <w:t>52</w:t>
    </w:r>
    <w:r w:rsidRPr="00FE2CDA">
      <w:rPr>
        <w:b w:val="0"/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C5F351" w14:textId="77777777" w:rsidR="002935F3" w:rsidRPr="00D20459" w:rsidRDefault="002935F3" w:rsidP="0066712E">
    <w:pPr>
      <w:pStyle w:val="Footer"/>
      <w:jc w:val="center"/>
      <w:rPr>
        <w:b w:val="0"/>
        <w:lang w:val="en-US"/>
      </w:rPr>
    </w:pPr>
    <w:r w:rsidRPr="00D20459">
      <w:rPr>
        <w:b w:val="0"/>
        <w:lang w:val="en-US"/>
      </w:rPr>
      <w:t xml:space="preserve">2017 by António Rocha - ISEP. </w:t>
    </w:r>
  </w:p>
  <w:p w14:paraId="4C142BD6" w14:textId="77777777" w:rsidR="002935F3" w:rsidRPr="00D20459" w:rsidRDefault="002935F3" w:rsidP="0066712E">
    <w:pPr>
      <w:pStyle w:val="Footer"/>
      <w:jc w:val="center"/>
      <w:rPr>
        <w:b w:val="0"/>
        <w:lang w:val="en-US"/>
      </w:rPr>
    </w:pPr>
    <w:r w:rsidRPr="00D20459">
      <w:rPr>
        <w:b w:val="0"/>
        <w:lang w:val="en-US"/>
      </w:rPr>
      <w:t>Permission is granted to use, modify and distribute this document.</w:t>
    </w:r>
  </w:p>
  <w:p w14:paraId="3CE2A089" w14:textId="77777777" w:rsidR="002935F3" w:rsidRPr="0066712E" w:rsidRDefault="002935F3">
    <w:pPr>
      <w:pStyle w:val="Footer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C58ED3" w14:textId="6A494CE7" w:rsidR="002935F3" w:rsidRPr="00364586" w:rsidRDefault="002935F3" w:rsidP="00FE2CDA">
    <w:pPr>
      <w:pStyle w:val="Footer"/>
      <w:jc w:val="left"/>
      <w:rPr>
        <w:b w:val="0"/>
        <w:sz w:val="18"/>
        <w:szCs w:val="18"/>
      </w:rPr>
    </w:pPr>
    <w:r>
      <w:rPr>
        <w:b w:val="0"/>
        <w:sz w:val="18"/>
        <w:szCs w:val="18"/>
      </w:rPr>
      <w:t>LABDSOFT TP2</w:t>
    </w:r>
    <w:r w:rsidRPr="00364586">
      <w:rPr>
        <w:b w:val="0"/>
        <w:sz w:val="18"/>
        <w:szCs w:val="18"/>
      </w:rPr>
      <w:t xml:space="preserve"> 2017/2018 </w:t>
    </w:r>
    <w:r w:rsidRPr="00364586">
      <w:rPr>
        <w:b w:val="0"/>
        <w:sz w:val="18"/>
        <w:szCs w:val="18"/>
      </w:rPr>
      <w:tab/>
    </w:r>
    <w:r w:rsidRPr="00364586">
      <w:rPr>
        <w:b w:val="0"/>
        <w:sz w:val="18"/>
        <w:szCs w:val="18"/>
      </w:rPr>
      <w:tab/>
    </w:r>
    <w:r>
      <w:rPr>
        <w:sz w:val="18"/>
        <w:szCs w:val="18"/>
      </w:rPr>
      <w:t>Arquitetura de Software</w:t>
    </w:r>
    <w:r w:rsidRPr="00364586">
      <w:rPr>
        <w:b w:val="0"/>
        <w:sz w:val="18"/>
        <w:szCs w:val="18"/>
      </w:rPr>
      <w:tab/>
    </w:r>
    <w:r w:rsidRPr="00364586">
      <w:rPr>
        <w:b w:val="0"/>
        <w:sz w:val="18"/>
        <w:szCs w:val="18"/>
      </w:rPr>
      <w:tab/>
    </w:r>
    <w:r>
      <w:rPr>
        <w:b w:val="0"/>
        <w:sz w:val="18"/>
        <w:szCs w:val="18"/>
      </w:rPr>
      <w:t>Página</w:t>
    </w:r>
    <w:r w:rsidRPr="00364586">
      <w:rPr>
        <w:b w:val="0"/>
        <w:sz w:val="18"/>
        <w:szCs w:val="18"/>
      </w:rPr>
      <w:t xml:space="preserve"> </w:t>
    </w:r>
    <w:r w:rsidRPr="0066712E">
      <w:rPr>
        <w:b w:val="0"/>
        <w:sz w:val="18"/>
        <w:szCs w:val="18"/>
      </w:rPr>
      <w:fldChar w:fldCharType="begin"/>
    </w:r>
    <w:r w:rsidRPr="00364586">
      <w:rPr>
        <w:b w:val="0"/>
        <w:sz w:val="18"/>
        <w:szCs w:val="18"/>
      </w:rPr>
      <w:instrText xml:space="preserve"> PAGE   \* MERGEFORMAT </w:instrText>
    </w:r>
    <w:r w:rsidRPr="0066712E">
      <w:rPr>
        <w:b w:val="0"/>
        <w:sz w:val="18"/>
        <w:szCs w:val="18"/>
      </w:rPr>
      <w:fldChar w:fldCharType="separate"/>
    </w:r>
    <w:r w:rsidR="00257DC6">
      <w:rPr>
        <w:b w:val="0"/>
        <w:noProof/>
        <w:sz w:val="18"/>
        <w:szCs w:val="18"/>
      </w:rPr>
      <w:t>2</w:t>
    </w:r>
    <w:r w:rsidRPr="0066712E">
      <w:rPr>
        <w:b w:val="0"/>
        <w:noProof/>
        <w:sz w:val="18"/>
        <w:szCs w:val="18"/>
      </w:rPr>
      <w:fldChar w:fldCharType="end"/>
    </w:r>
    <w:r w:rsidRPr="00364586">
      <w:rPr>
        <w:b w:val="0"/>
        <w:sz w:val="18"/>
        <w:szCs w:val="18"/>
      </w:rPr>
      <w:t xml:space="preserve"> </w:t>
    </w:r>
    <w:r>
      <w:rPr>
        <w:b w:val="0"/>
        <w:sz w:val="18"/>
        <w:szCs w:val="18"/>
      </w:rPr>
      <w:t>de</w:t>
    </w:r>
    <w:r w:rsidRPr="00364586">
      <w:rPr>
        <w:b w:val="0"/>
        <w:sz w:val="18"/>
        <w:szCs w:val="18"/>
      </w:rPr>
      <w:t xml:space="preserve"> </w:t>
    </w:r>
    <w:r w:rsidRPr="0066712E">
      <w:rPr>
        <w:b w:val="0"/>
        <w:sz w:val="18"/>
        <w:szCs w:val="18"/>
      </w:rPr>
      <w:fldChar w:fldCharType="begin"/>
    </w:r>
    <w:r w:rsidRPr="00364586">
      <w:rPr>
        <w:b w:val="0"/>
        <w:sz w:val="18"/>
        <w:szCs w:val="18"/>
      </w:rPr>
      <w:instrText xml:space="preserve"> NUMPAGES   \* MERGEFORMAT </w:instrText>
    </w:r>
    <w:r w:rsidRPr="0066712E">
      <w:rPr>
        <w:b w:val="0"/>
        <w:sz w:val="18"/>
        <w:szCs w:val="18"/>
      </w:rPr>
      <w:fldChar w:fldCharType="separate"/>
    </w:r>
    <w:r w:rsidR="00257DC6">
      <w:rPr>
        <w:b w:val="0"/>
        <w:noProof/>
        <w:sz w:val="18"/>
        <w:szCs w:val="18"/>
      </w:rPr>
      <w:t>52</w:t>
    </w:r>
    <w:r w:rsidRPr="0066712E">
      <w:rPr>
        <w:b w:val="0"/>
        <w:noProof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3991A9" w14:textId="77777777" w:rsidR="001258CE" w:rsidRDefault="001258CE" w:rsidP="003E5069">
      <w:r>
        <w:separator/>
      </w:r>
    </w:p>
  </w:footnote>
  <w:footnote w:type="continuationSeparator" w:id="0">
    <w:p w14:paraId="0702799A" w14:textId="77777777" w:rsidR="001258CE" w:rsidRDefault="001258CE" w:rsidP="003E50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289854" w14:textId="77777777" w:rsidR="002935F3" w:rsidRDefault="002935F3">
    <w:pPr>
      <w:pBdr>
        <w:left w:val="single" w:sz="12" w:space="11" w:color="D6615C" w:themeColor="accent1"/>
      </w:pBdr>
      <w:tabs>
        <w:tab w:val="left" w:pos="3620"/>
        <w:tab w:val="left" w:pos="3964"/>
      </w:tabs>
      <w:spacing w:after="0"/>
      <w:rPr>
        <w:rFonts w:asciiTheme="majorHAnsi" w:eastAsiaTheme="majorEastAsia" w:hAnsiTheme="majorHAnsi" w:cstheme="majorBidi"/>
        <w:color w:val="B6332E" w:themeColor="accent1" w:themeShade="BF"/>
        <w:sz w:val="26"/>
        <w:szCs w:val="26"/>
      </w:rPr>
    </w:pPr>
    <w:sdt>
      <w:sdtPr>
        <w:rPr>
          <w:rFonts w:asciiTheme="majorHAnsi" w:eastAsiaTheme="majorEastAsia" w:hAnsiTheme="majorHAnsi" w:cstheme="majorBidi"/>
          <w:color w:val="B6332E" w:themeColor="accent1" w:themeShade="BF"/>
        </w:rPr>
        <w:alias w:val="Title"/>
        <w:tag w:val=""/>
        <w:id w:val="-417559458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rFonts w:asciiTheme="majorHAnsi" w:eastAsiaTheme="majorEastAsia" w:hAnsiTheme="majorHAnsi" w:cstheme="majorBidi"/>
            <w:color w:val="B6332E" w:themeColor="accent1" w:themeShade="BF"/>
          </w:rPr>
          <w:t>Banco de Gâmetas GAM</w:t>
        </w:r>
      </w:sdtContent>
    </w:sdt>
  </w:p>
  <w:p w14:paraId="0A6894BA" w14:textId="77777777" w:rsidR="002935F3" w:rsidRDefault="002935F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03F059DE"/>
    <w:lvl w:ilvl="0">
      <w:start w:val="1"/>
      <w:numFmt w:val="decimal"/>
      <w:pStyle w:val="ListNumber"/>
      <w:suff w:val="nothing"/>
      <w:lvlText w:val="%1"/>
      <w:lvlJc w:val="left"/>
      <w:pPr>
        <w:ind w:left="360" w:hanging="288"/>
      </w:pPr>
      <w:rPr>
        <w:rFonts w:hint="default"/>
      </w:rPr>
    </w:lvl>
  </w:abstractNum>
  <w:abstractNum w:abstractNumId="1" w15:restartNumberingAfterBreak="0">
    <w:nsid w:val="25F2691E"/>
    <w:multiLevelType w:val="hybridMultilevel"/>
    <w:tmpl w:val="C414BED4"/>
    <w:lvl w:ilvl="0" w:tplc="0816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2" w15:restartNumberingAfterBreak="0">
    <w:nsid w:val="282A05E5"/>
    <w:multiLevelType w:val="multilevel"/>
    <w:tmpl w:val="775A1ADC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425" w:hanging="38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81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855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2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66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71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2115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  <w:b w:val="0"/>
      </w:rPr>
    </w:lvl>
  </w:abstractNum>
  <w:abstractNum w:abstractNumId="3" w15:restartNumberingAfterBreak="0">
    <w:nsid w:val="34A607DB"/>
    <w:multiLevelType w:val="multilevel"/>
    <w:tmpl w:val="10AC170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144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" w15:restartNumberingAfterBreak="0">
    <w:nsid w:val="3CF844D0"/>
    <w:multiLevelType w:val="multilevel"/>
    <w:tmpl w:val="6980C3AE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1800"/>
      </w:pPr>
      <w:rPr>
        <w:rFonts w:hint="default"/>
      </w:rPr>
    </w:lvl>
  </w:abstractNum>
  <w:abstractNum w:abstractNumId="5" w15:restartNumberingAfterBreak="0">
    <w:nsid w:val="40FB165E"/>
    <w:multiLevelType w:val="hybridMultilevel"/>
    <w:tmpl w:val="4C5828F0"/>
    <w:lvl w:ilvl="0" w:tplc="EA184B6E">
      <w:start w:val="1"/>
      <w:numFmt w:val="bullet"/>
      <w:pStyle w:val="ListBullet"/>
      <w:lvlText w:val=""/>
      <w:lvlJc w:val="left"/>
      <w:pPr>
        <w:tabs>
          <w:tab w:val="num" w:pos="144"/>
        </w:tabs>
        <w:ind w:left="144" w:hanging="14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70345E9"/>
    <w:multiLevelType w:val="multilevel"/>
    <w:tmpl w:val="775A1ADC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425" w:hanging="38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81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855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2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66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71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2115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  <w:b w:val="0"/>
      </w:rPr>
    </w:lvl>
  </w:abstractNum>
  <w:abstractNum w:abstractNumId="7" w15:restartNumberingAfterBreak="0">
    <w:nsid w:val="676552B4"/>
    <w:multiLevelType w:val="multilevel"/>
    <w:tmpl w:val="4F2245F2"/>
    <w:lvl w:ilvl="0">
      <w:start w:val="1"/>
      <w:numFmt w:val="decimal"/>
      <w:pStyle w:val="Heading1"/>
      <w:lvlText w:val="%1"/>
      <w:lvlJc w:val="left"/>
      <w:pPr>
        <w:ind w:left="719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4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8" w15:restartNumberingAfterBreak="0">
    <w:nsid w:val="760275AA"/>
    <w:multiLevelType w:val="multilevel"/>
    <w:tmpl w:val="775A1ADC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425" w:hanging="38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81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855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2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66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71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2115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  <w:b w:val="0"/>
      </w:rPr>
    </w:lvl>
  </w:abstractNum>
  <w:abstractNum w:abstractNumId="9" w15:restartNumberingAfterBreak="0">
    <w:nsid w:val="76DD459A"/>
    <w:multiLevelType w:val="multilevel"/>
    <w:tmpl w:val="B30EA4E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1800"/>
      </w:pPr>
      <w:rPr>
        <w:rFonts w:hint="default"/>
      </w:rPr>
    </w:lvl>
  </w:abstractNum>
  <w:num w:numId="1">
    <w:abstractNumId w:val="5"/>
  </w:num>
  <w:num w:numId="2">
    <w:abstractNumId w:val="3"/>
  </w:num>
  <w:num w:numId="3">
    <w:abstractNumId w:val="7"/>
  </w:num>
  <w:num w:numId="4">
    <w:abstractNumId w:val="0"/>
  </w:num>
  <w:num w:numId="5">
    <w:abstractNumId w:val="1"/>
  </w:num>
  <w:num w:numId="6">
    <w:abstractNumId w:val="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2"/>
    </w:lvlOverride>
  </w:num>
  <w:num w:numId="9">
    <w:abstractNumId w:val="9"/>
  </w:num>
  <w:num w:numId="10">
    <w:abstractNumId w:val="6"/>
  </w:num>
  <w:num w:numId="11">
    <w:abstractNumId w:val="8"/>
  </w:num>
  <w:num w:numId="12">
    <w:abstractNumId w:val="2"/>
  </w:num>
  <w:num w:numId="13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activeWritingStyle w:appName="MSWord" w:lang="pt-PT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78C0"/>
    <w:rsid w:val="00003D7B"/>
    <w:rsid w:val="00014BE4"/>
    <w:rsid w:val="0002385A"/>
    <w:rsid w:val="000247BC"/>
    <w:rsid w:val="00027586"/>
    <w:rsid w:val="00030324"/>
    <w:rsid w:val="00031FC7"/>
    <w:rsid w:val="000329B0"/>
    <w:rsid w:val="0003629C"/>
    <w:rsid w:val="00040AB3"/>
    <w:rsid w:val="00046BCE"/>
    <w:rsid w:val="00053CC1"/>
    <w:rsid w:val="0005651A"/>
    <w:rsid w:val="0006282F"/>
    <w:rsid w:val="000676BC"/>
    <w:rsid w:val="00070C19"/>
    <w:rsid w:val="00071C3C"/>
    <w:rsid w:val="0007265A"/>
    <w:rsid w:val="000749A4"/>
    <w:rsid w:val="00074B66"/>
    <w:rsid w:val="000801F4"/>
    <w:rsid w:val="000825F4"/>
    <w:rsid w:val="00084E04"/>
    <w:rsid w:val="00092C57"/>
    <w:rsid w:val="000A2B76"/>
    <w:rsid w:val="000A4223"/>
    <w:rsid w:val="000A4B61"/>
    <w:rsid w:val="000A6BFC"/>
    <w:rsid w:val="000B172B"/>
    <w:rsid w:val="000B4042"/>
    <w:rsid w:val="000B4099"/>
    <w:rsid w:val="000B5AFB"/>
    <w:rsid w:val="000C643F"/>
    <w:rsid w:val="000C76DD"/>
    <w:rsid w:val="000D1CCA"/>
    <w:rsid w:val="000E596E"/>
    <w:rsid w:val="000F3BC4"/>
    <w:rsid w:val="000F40BE"/>
    <w:rsid w:val="000F5423"/>
    <w:rsid w:val="000F6892"/>
    <w:rsid w:val="00105548"/>
    <w:rsid w:val="00105A33"/>
    <w:rsid w:val="00106DE3"/>
    <w:rsid w:val="0010701F"/>
    <w:rsid w:val="00107127"/>
    <w:rsid w:val="00111DB1"/>
    <w:rsid w:val="001131A9"/>
    <w:rsid w:val="00113A4B"/>
    <w:rsid w:val="001151C7"/>
    <w:rsid w:val="0012189D"/>
    <w:rsid w:val="00124108"/>
    <w:rsid w:val="001258CE"/>
    <w:rsid w:val="001437EF"/>
    <w:rsid w:val="00157B77"/>
    <w:rsid w:val="00160147"/>
    <w:rsid w:val="00166AC3"/>
    <w:rsid w:val="0016717C"/>
    <w:rsid w:val="001743A8"/>
    <w:rsid w:val="0017491F"/>
    <w:rsid w:val="0017687F"/>
    <w:rsid w:val="00176FB1"/>
    <w:rsid w:val="0018189A"/>
    <w:rsid w:val="001853FA"/>
    <w:rsid w:val="0018597A"/>
    <w:rsid w:val="00186C3A"/>
    <w:rsid w:val="00192865"/>
    <w:rsid w:val="001A172B"/>
    <w:rsid w:val="001A1EE6"/>
    <w:rsid w:val="001A2168"/>
    <w:rsid w:val="001A663D"/>
    <w:rsid w:val="001B11E6"/>
    <w:rsid w:val="001B1316"/>
    <w:rsid w:val="001B17D4"/>
    <w:rsid w:val="001B232D"/>
    <w:rsid w:val="001B4740"/>
    <w:rsid w:val="001B73EA"/>
    <w:rsid w:val="001B758E"/>
    <w:rsid w:val="001C0A5B"/>
    <w:rsid w:val="001C1AAE"/>
    <w:rsid w:val="001C262A"/>
    <w:rsid w:val="001C5CE7"/>
    <w:rsid w:val="001D3CFD"/>
    <w:rsid w:val="001D5405"/>
    <w:rsid w:val="001E5B52"/>
    <w:rsid w:val="001E78E6"/>
    <w:rsid w:val="001F016E"/>
    <w:rsid w:val="001F1CBC"/>
    <w:rsid w:val="001F7D16"/>
    <w:rsid w:val="00202828"/>
    <w:rsid w:val="00206FDC"/>
    <w:rsid w:val="0021397B"/>
    <w:rsid w:val="00216135"/>
    <w:rsid w:val="00217FE9"/>
    <w:rsid w:val="00220186"/>
    <w:rsid w:val="0022096E"/>
    <w:rsid w:val="00225238"/>
    <w:rsid w:val="002257BD"/>
    <w:rsid w:val="00231924"/>
    <w:rsid w:val="00231CA5"/>
    <w:rsid w:val="0023218F"/>
    <w:rsid w:val="002377C8"/>
    <w:rsid w:val="0024472E"/>
    <w:rsid w:val="00250C0F"/>
    <w:rsid w:val="00256AED"/>
    <w:rsid w:val="002578C0"/>
    <w:rsid w:val="00257DC6"/>
    <w:rsid w:val="00266950"/>
    <w:rsid w:val="00280067"/>
    <w:rsid w:val="002828AB"/>
    <w:rsid w:val="00282F17"/>
    <w:rsid w:val="00283CB2"/>
    <w:rsid w:val="00290A0D"/>
    <w:rsid w:val="00293573"/>
    <w:rsid w:val="002935F3"/>
    <w:rsid w:val="002939CE"/>
    <w:rsid w:val="00295481"/>
    <w:rsid w:val="002A3C30"/>
    <w:rsid w:val="002B01B1"/>
    <w:rsid w:val="002B4902"/>
    <w:rsid w:val="002B5B72"/>
    <w:rsid w:val="002C231B"/>
    <w:rsid w:val="002E061C"/>
    <w:rsid w:val="002E7144"/>
    <w:rsid w:val="002F1101"/>
    <w:rsid w:val="002F2511"/>
    <w:rsid w:val="002F2EBF"/>
    <w:rsid w:val="002F5BB4"/>
    <w:rsid w:val="002F6802"/>
    <w:rsid w:val="002F7354"/>
    <w:rsid w:val="0030019D"/>
    <w:rsid w:val="0030442B"/>
    <w:rsid w:val="00305884"/>
    <w:rsid w:val="00311CCC"/>
    <w:rsid w:val="00314140"/>
    <w:rsid w:val="003173C9"/>
    <w:rsid w:val="003176C6"/>
    <w:rsid w:val="003206F6"/>
    <w:rsid w:val="003243C7"/>
    <w:rsid w:val="00335153"/>
    <w:rsid w:val="00336580"/>
    <w:rsid w:val="00347CBB"/>
    <w:rsid w:val="0035003E"/>
    <w:rsid w:val="003506BE"/>
    <w:rsid w:val="003510B3"/>
    <w:rsid w:val="0035247E"/>
    <w:rsid w:val="0035679D"/>
    <w:rsid w:val="00357A41"/>
    <w:rsid w:val="00363E0E"/>
    <w:rsid w:val="00364586"/>
    <w:rsid w:val="00364B2F"/>
    <w:rsid w:val="00365636"/>
    <w:rsid w:val="00365F5A"/>
    <w:rsid w:val="003701F4"/>
    <w:rsid w:val="0038122D"/>
    <w:rsid w:val="00382E72"/>
    <w:rsid w:val="00385D9E"/>
    <w:rsid w:val="00387F31"/>
    <w:rsid w:val="003913D4"/>
    <w:rsid w:val="0039456F"/>
    <w:rsid w:val="003967A7"/>
    <w:rsid w:val="003A1DF0"/>
    <w:rsid w:val="003C3951"/>
    <w:rsid w:val="003C4A19"/>
    <w:rsid w:val="003C63E7"/>
    <w:rsid w:val="003E06E8"/>
    <w:rsid w:val="003E5069"/>
    <w:rsid w:val="003E60E9"/>
    <w:rsid w:val="003F20D5"/>
    <w:rsid w:val="003F302C"/>
    <w:rsid w:val="00400B90"/>
    <w:rsid w:val="00402C08"/>
    <w:rsid w:val="00403604"/>
    <w:rsid w:val="00403EAC"/>
    <w:rsid w:val="00404367"/>
    <w:rsid w:val="00406DE7"/>
    <w:rsid w:val="00407DE2"/>
    <w:rsid w:val="00411ABC"/>
    <w:rsid w:val="00412256"/>
    <w:rsid w:val="00415A3C"/>
    <w:rsid w:val="0042573D"/>
    <w:rsid w:val="00426F30"/>
    <w:rsid w:val="00432596"/>
    <w:rsid w:val="004343A9"/>
    <w:rsid w:val="004511B9"/>
    <w:rsid w:val="00451CCA"/>
    <w:rsid w:val="004640D1"/>
    <w:rsid w:val="00473F93"/>
    <w:rsid w:val="0047734B"/>
    <w:rsid w:val="00477A91"/>
    <w:rsid w:val="00483D9C"/>
    <w:rsid w:val="004842F8"/>
    <w:rsid w:val="004846B5"/>
    <w:rsid w:val="00490432"/>
    <w:rsid w:val="00490BFB"/>
    <w:rsid w:val="00496938"/>
    <w:rsid w:val="004A41E7"/>
    <w:rsid w:val="004A44B1"/>
    <w:rsid w:val="004B1CBA"/>
    <w:rsid w:val="004B25A2"/>
    <w:rsid w:val="004B32B1"/>
    <w:rsid w:val="004B36D8"/>
    <w:rsid w:val="004B3D19"/>
    <w:rsid w:val="004B6814"/>
    <w:rsid w:val="004C5DDD"/>
    <w:rsid w:val="004D2020"/>
    <w:rsid w:val="004D2304"/>
    <w:rsid w:val="004D2BC2"/>
    <w:rsid w:val="004D3304"/>
    <w:rsid w:val="004E0C8B"/>
    <w:rsid w:val="004E4BF8"/>
    <w:rsid w:val="004E58DE"/>
    <w:rsid w:val="004F0DE6"/>
    <w:rsid w:val="004F6E81"/>
    <w:rsid w:val="004F7556"/>
    <w:rsid w:val="005066FE"/>
    <w:rsid w:val="0050743C"/>
    <w:rsid w:val="00511AF1"/>
    <w:rsid w:val="00511EE5"/>
    <w:rsid w:val="005212DE"/>
    <w:rsid w:val="00522F95"/>
    <w:rsid w:val="005259B1"/>
    <w:rsid w:val="00530D0C"/>
    <w:rsid w:val="005371B6"/>
    <w:rsid w:val="005428AA"/>
    <w:rsid w:val="005444EC"/>
    <w:rsid w:val="00545C50"/>
    <w:rsid w:val="00546562"/>
    <w:rsid w:val="00547045"/>
    <w:rsid w:val="00556335"/>
    <w:rsid w:val="00557ED2"/>
    <w:rsid w:val="0056787D"/>
    <w:rsid w:val="005712E6"/>
    <w:rsid w:val="0057221E"/>
    <w:rsid w:val="005831AE"/>
    <w:rsid w:val="00592FE1"/>
    <w:rsid w:val="005939D8"/>
    <w:rsid w:val="005A6598"/>
    <w:rsid w:val="005B0211"/>
    <w:rsid w:val="005B243C"/>
    <w:rsid w:val="005B6855"/>
    <w:rsid w:val="005B68C0"/>
    <w:rsid w:val="005C4283"/>
    <w:rsid w:val="005D6FD0"/>
    <w:rsid w:val="005E2EE3"/>
    <w:rsid w:val="005E332E"/>
    <w:rsid w:val="005E4176"/>
    <w:rsid w:val="005E536C"/>
    <w:rsid w:val="005E6B4D"/>
    <w:rsid w:val="005E7339"/>
    <w:rsid w:val="005F6CF7"/>
    <w:rsid w:val="00602397"/>
    <w:rsid w:val="006039E6"/>
    <w:rsid w:val="00611C99"/>
    <w:rsid w:val="00616884"/>
    <w:rsid w:val="00620718"/>
    <w:rsid w:val="00621A76"/>
    <w:rsid w:val="00623405"/>
    <w:rsid w:val="006234C0"/>
    <w:rsid w:val="00625BB0"/>
    <w:rsid w:val="00625EF7"/>
    <w:rsid w:val="00632C90"/>
    <w:rsid w:val="00633D15"/>
    <w:rsid w:val="00636A91"/>
    <w:rsid w:val="00644AE0"/>
    <w:rsid w:val="0064592D"/>
    <w:rsid w:val="00647054"/>
    <w:rsid w:val="006524FB"/>
    <w:rsid w:val="00653980"/>
    <w:rsid w:val="00653CC3"/>
    <w:rsid w:val="00654444"/>
    <w:rsid w:val="00654B7A"/>
    <w:rsid w:val="00656522"/>
    <w:rsid w:val="0066112C"/>
    <w:rsid w:val="0066159D"/>
    <w:rsid w:val="00663959"/>
    <w:rsid w:val="0066712E"/>
    <w:rsid w:val="00672E23"/>
    <w:rsid w:val="00681B94"/>
    <w:rsid w:val="006876F2"/>
    <w:rsid w:val="006926D3"/>
    <w:rsid w:val="006929CC"/>
    <w:rsid w:val="006938E5"/>
    <w:rsid w:val="00693B24"/>
    <w:rsid w:val="006A5637"/>
    <w:rsid w:val="006A72AC"/>
    <w:rsid w:val="006A7EDA"/>
    <w:rsid w:val="006C7188"/>
    <w:rsid w:val="006E027A"/>
    <w:rsid w:val="006E062D"/>
    <w:rsid w:val="006E06B3"/>
    <w:rsid w:val="006F1608"/>
    <w:rsid w:val="006F2896"/>
    <w:rsid w:val="006F4DC5"/>
    <w:rsid w:val="006F56A6"/>
    <w:rsid w:val="0070306E"/>
    <w:rsid w:val="00704019"/>
    <w:rsid w:val="0071480D"/>
    <w:rsid w:val="0072233D"/>
    <w:rsid w:val="00724A24"/>
    <w:rsid w:val="007255A7"/>
    <w:rsid w:val="00735567"/>
    <w:rsid w:val="00735DFC"/>
    <w:rsid w:val="007373CE"/>
    <w:rsid w:val="0074286F"/>
    <w:rsid w:val="00750054"/>
    <w:rsid w:val="00761370"/>
    <w:rsid w:val="0076248B"/>
    <w:rsid w:val="00766C32"/>
    <w:rsid w:val="00771035"/>
    <w:rsid w:val="00774739"/>
    <w:rsid w:val="00782982"/>
    <w:rsid w:val="007833FA"/>
    <w:rsid w:val="00784578"/>
    <w:rsid w:val="007B224B"/>
    <w:rsid w:val="007C09E1"/>
    <w:rsid w:val="007C2B9F"/>
    <w:rsid w:val="007C6FBA"/>
    <w:rsid w:val="007D5045"/>
    <w:rsid w:val="007E70C4"/>
    <w:rsid w:val="007F4607"/>
    <w:rsid w:val="007F5E7B"/>
    <w:rsid w:val="007F6313"/>
    <w:rsid w:val="008012E5"/>
    <w:rsid w:val="0080532D"/>
    <w:rsid w:val="00807033"/>
    <w:rsid w:val="0081100A"/>
    <w:rsid w:val="00812BFE"/>
    <w:rsid w:val="008156A3"/>
    <w:rsid w:val="0081624B"/>
    <w:rsid w:val="0082282A"/>
    <w:rsid w:val="00823155"/>
    <w:rsid w:val="00832AC8"/>
    <w:rsid w:val="00836D8A"/>
    <w:rsid w:val="00840638"/>
    <w:rsid w:val="008445D9"/>
    <w:rsid w:val="008468FB"/>
    <w:rsid w:val="00847093"/>
    <w:rsid w:val="00847B7E"/>
    <w:rsid w:val="00850CDF"/>
    <w:rsid w:val="00851898"/>
    <w:rsid w:val="008543AF"/>
    <w:rsid w:val="0085598A"/>
    <w:rsid w:val="00856326"/>
    <w:rsid w:val="00860965"/>
    <w:rsid w:val="0086378E"/>
    <w:rsid w:val="00867A2F"/>
    <w:rsid w:val="0087010C"/>
    <w:rsid w:val="00870214"/>
    <w:rsid w:val="00872833"/>
    <w:rsid w:val="00873462"/>
    <w:rsid w:val="0087396B"/>
    <w:rsid w:val="00875462"/>
    <w:rsid w:val="008802E3"/>
    <w:rsid w:val="00883B67"/>
    <w:rsid w:val="00887E91"/>
    <w:rsid w:val="008A03A8"/>
    <w:rsid w:val="008A1DD2"/>
    <w:rsid w:val="008A45AB"/>
    <w:rsid w:val="008B0E6F"/>
    <w:rsid w:val="008B3715"/>
    <w:rsid w:val="008B7143"/>
    <w:rsid w:val="008C24A1"/>
    <w:rsid w:val="008D1346"/>
    <w:rsid w:val="008D16DD"/>
    <w:rsid w:val="008D3D4B"/>
    <w:rsid w:val="008D61E1"/>
    <w:rsid w:val="008D6AD0"/>
    <w:rsid w:val="008E54C1"/>
    <w:rsid w:val="008E5D7A"/>
    <w:rsid w:val="008F09F4"/>
    <w:rsid w:val="008F20FF"/>
    <w:rsid w:val="008F6F76"/>
    <w:rsid w:val="008F752B"/>
    <w:rsid w:val="00901309"/>
    <w:rsid w:val="009029C3"/>
    <w:rsid w:val="009029FE"/>
    <w:rsid w:val="00903E7F"/>
    <w:rsid w:val="00903EE0"/>
    <w:rsid w:val="009046C2"/>
    <w:rsid w:val="009106A4"/>
    <w:rsid w:val="009258CA"/>
    <w:rsid w:val="00930D8B"/>
    <w:rsid w:val="0093111A"/>
    <w:rsid w:val="00934E99"/>
    <w:rsid w:val="0094371A"/>
    <w:rsid w:val="00944695"/>
    <w:rsid w:val="00946955"/>
    <w:rsid w:val="00946DFB"/>
    <w:rsid w:val="00970DF8"/>
    <w:rsid w:val="00981448"/>
    <w:rsid w:val="00983B6C"/>
    <w:rsid w:val="0098618D"/>
    <w:rsid w:val="00991137"/>
    <w:rsid w:val="009923F4"/>
    <w:rsid w:val="009926D1"/>
    <w:rsid w:val="0099560B"/>
    <w:rsid w:val="009B16A4"/>
    <w:rsid w:val="009B24D0"/>
    <w:rsid w:val="009B5183"/>
    <w:rsid w:val="009B6215"/>
    <w:rsid w:val="009B6552"/>
    <w:rsid w:val="009C44EE"/>
    <w:rsid w:val="009C62B1"/>
    <w:rsid w:val="009D15C6"/>
    <w:rsid w:val="009D3CD4"/>
    <w:rsid w:val="009D5D96"/>
    <w:rsid w:val="009E25F4"/>
    <w:rsid w:val="009E4AB2"/>
    <w:rsid w:val="009F0085"/>
    <w:rsid w:val="009F460D"/>
    <w:rsid w:val="00A004F7"/>
    <w:rsid w:val="00A01A58"/>
    <w:rsid w:val="00A03D43"/>
    <w:rsid w:val="00A03DE2"/>
    <w:rsid w:val="00A07710"/>
    <w:rsid w:val="00A07B6C"/>
    <w:rsid w:val="00A11B4A"/>
    <w:rsid w:val="00A15785"/>
    <w:rsid w:val="00A21149"/>
    <w:rsid w:val="00A25EC7"/>
    <w:rsid w:val="00A34BAD"/>
    <w:rsid w:val="00A40A2A"/>
    <w:rsid w:val="00A428A0"/>
    <w:rsid w:val="00A43360"/>
    <w:rsid w:val="00A45484"/>
    <w:rsid w:val="00A464B6"/>
    <w:rsid w:val="00A516BF"/>
    <w:rsid w:val="00A52A1A"/>
    <w:rsid w:val="00A54347"/>
    <w:rsid w:val="00A555DD"/>
    <w:rsid w:val="00A5631E"/>
    <w:rsid w:val="00A636E5"/>
    <w:rsid w:val="00A722E1"/>
    <w:rsid w:val="00A7765F"/>
    <w:rsid w:val="00A808F5"/>
    <w:rsid w:val="00A828F7"/>
    <w:rsid w:val="00AA1654"/>
    <w:rsid w:val="00AA3912"/>
    <w:rsid w:val="00AB01BB"/>
    <w:rsid w:val="00AB2FAF"/>
    <w:rsid w:val="00AB737F"/>
    <w:rsid w:val="00AD390C"/>
    <w:rsid w:val="00AD3E14"/>
    <w:rsid w:val="00AD6EF0"/>
    <w:rsid w:val="00AD7E68"/>
    <w:rsid w:val="00AE168A"/>
    <w:rsid w:val="00AE2069"/>
    <w:rsid w:val="00AE2C7A"/>
    <w:rsid w:val="00B02226"/>
    <w:rsid w:val="00B0421E"/>
    <w:rsid w:val="00B10582"/>
    <w:rsid w:val="00B11020"/>
    <w:rsid w:val="00B12DFC"/>
    <w:rsid w:val="00B16295"/>
    <w:rsid w:val="00B262AE"/>
    <w:rsid w:val="00B33058"/>
    <w:rsid w:val="00B3532B"/>
    <w:rsid w:val="00B36805"/>
    <w:rsid w:val="00B43024"/>
    <w:rsid w:val="00B466AC"/>
    <w:rsid w:val="00B51EC4"/>
    <w:rsid w:val="00B54CC6"/>
    <w:rsid w:val="00B57BEF"/>
    <w:rsid w:val="00B652E6"/>
    <w:rsid w:val="00B65F1E"/>
    <w:rsid w:val="00B66A04"/>
    <w:rsid w:val="00B66AE6"/>
    <w:rsid w:val="00B67ACE"/>
    <w:rsid w:val="00B7168F"/>
    <w:rsid w:val="00B7326A"/>
    <w:rsid w:val="00B7484A"/>
    <w:rsid w:val="00B74F7D"/>
    <w:rsid w:val="00B757EE"/>
    <w:rsid w:val="00B86C1C"/>
    <w:rsid w:val="00B90F4D"/>
    <w:rsid w:val="00B944B5"/>
    <w:rsid w:val="00BA07B6"/>
    <w:rsid w:val="00BB1891"/>
    <w:rsid w:val="00BC64F9"/>
    <w:rsid w:val="00BC7754"/>
    <w:rsid w:val="00BC7DBB"/>
    <w:rsid w:val="00BD6546"/>
    <w:rsid w:val="00BD6F06"/>
    <w:rsid w:val="00BD78A0"/>
    <w:rsid w:val="00BE2CD6"/>
    <w:rsid w:val="00BE524E"/>
    <w:rsid w:val="00BF087D"/>
    <w:rsid w:val="00BF1618"/>
    <w:rsid w:val="00BF3AA5"/>
    <w:rsid w:val="00BF7D74"/>
    <w:rsid w:val="00C04CF4"/>
    <w:rsid w:val="00C06F44"/>
    <w:rsid w:val="00C13BAF"/>
    <w:rsid w:val="00C167F7"/>
    <w:rsid w:val="00C178BC"/>
    <w:rsid w:val="00C17B53"/>
    <w:rsid w:val="00C267C3"/>
    <w:rsid w:val="00C27A03"/>
    <w:rsid w:val="00C31B35"/>
    <w:rsid w:val="00C34FB6"/>
    <w:rsid w:val="00C40DFC"/>
    <w:rsid w:val="00C46E66"/>
    <w:rsid w:val="00C519EF"/>
    <w:rsid w:val="00C52727"/>
    <w:rsid w:val="00C57848"/>
    <w:rsid w:val="00C63C45"/>
    <w:rsid w:val="00C6583F"/>
    <w:rsid w:val="00C70EEC"/>
    <w:rsid w:val="00C74476"/>
    <w:rsid w:val="00C848D9"/>
    <w:rsid w:val="00C84F7A"/>
    <w:rsid w:val="00C91CE5"/>
    <w:rsid w:val="00C95518"/>
    <w:rsid w:val="00C967F4"/>
    <w:rsid w:val="00CA25E4"/>
    <w:rsid w:val="00CA53B4"/>
    <w:rsid w:val="00CB13D3"/>
    <w:rsid w:val="00CB4ABB"/>
    <w:rsid w:val="00CC27A3"/>
    <w:rsid w:val="00CC33F7"/>
    <w:rsid w:val="00CC4CC3"/>
    <w:rsid w:val="00CC5D74"/>
    <w:rsid w:val="00CD100D"/>
    <w:rsid w:val="00CD1B7F"/>
    <w:rsid w:val="00CD25A9"/>
    <w:rsid w:val="00CD2E29"/>
    <w:rsid w:val="00CD5554"/>
    <w:rsid w:val="00CE002A"/>
    <w:rsid w:val="00CE2093"/>
    <w:rsid w:val="00CE31E6"/>
    <w:rsid w:val="00CE4875"/>
    <w:rsid w:val="00CE7FE6"/>
    <w:rsid w:val="00CF6722"/>
    <w:rsid w:val="00D05CF4"/>
    <w:rsid w:val="00D06840"/>
    <w:rsid w:val="00D06DE7"/>
    <w:rsid w:val="00D131EA"/>
    <w:rsid w:val="00D15F0B"/>
    <w:rsid w:val="00D20459"/>
    <w:rsid w:val="00D2132E"/>
    <w:rsid w:val="00D24442"/>
    <w:rsid w:val="00D30ECB"/>
    <w:rsid w:val="00D31A33"/>
    <w:rsid w:val="00D335AE"/>
    <w:rsid w:val="00D342ED"/>
    <w:rsid w:val="00D36C27"/>
    <w:rsid w:val="00D377E8"/>
    <w:rsid w:val="00D40FC9"/>
    <w:rsid w:val="00D43FDA"/>
    <w:rsid w:val="00D448A1"/>
    <w:rsid w:val="00D47A9A"/>
    <w:rsid w:val="00D53997"/>
    <w:rsid w:val="00D54766"/>
    <w:rsid w:val="00D57C62"/>
    <w:rsid w:val="00D602A0"/>
    <w:rsid w:val="00D60F27"/>
    <w:rsid w:val="00D707F7"/>
    <w:rsid w:val="00D738F5"/>
    <w:rsid w:val="00D80FDB"/>
    <w:rsid w:val="00D810C9"/>
    <w:rsid w:val="00D82A89"/>
    <w:rsid w:val="00D95680"/>
    <w:rsid w:val="00D96747"/>
    <w:rsid w:val="00D9726A"/>
    <w:rsid w:val="00DA0500"/>
    <w:rsid w:val="00DA130C"/>
    <w:rsid w:val="00DA25C4"/>
    <w:rsid w:val="00DA522A"/>
    <w:rsid w:val="00DA5DE2"/>
    <w:rsid w:val="00DB4474"/>
    <w:rsid w:val="00DB5187"/>
    <w:rsid w:val="00DB5580"/>
    <w:rsid w:val="00DB7F07"/>
    <w:rsid w:val="00DC3373"/>
    <w:rsid w:val="00DC7503"/>
    <w:rsid w:val="00DC77DB"/>
    <w:rsid w:val="00DD2320"/>
    <w:rsid w:val="00DD5405"/>
    <w:rsid w:val="00DD5FB6"/>
    <w:rsid w:val="00DD70FE"/>
    <w:rsid w:val="00DE1D10"/>
    <w:rsid w:val="00DE34A5"/>
    <w:rsid w:val="00DE7CDD"/>
    <w:rsid w:val="00DF0C71"/>
    <w:rsid w:val="00DF10A9"/>
    <w:rsid w:val="00DF5594"/>
    <w:rsid w:val="00E01138"/>
    <w:rsid w:val="00E05E31"/>
    <w:rsid w:val="00E1112F"/>
    <w:rsid w:val="00E11C29"/>
    <w:rsid w:val="00E12445"/>
    <w:rsid w:val="00E14C19"/>
    <w:rsid w:val="00E15B9A"/>
    <w:rsid w:val="00E16C06"/>
    <w:rsid w:val="00E22BB6"/>
    <w:rsid w:val="00E23533"/>
    <w:rsid w:val="00E243F9"/>
    <w:rsid w:val="00E2690D"/>
    <w:rsid w:val="00E302B9"/>
    <w:rsid w:val="00E338A5"/>
    <w:rsid w:val="00E4144A"/>
    <w:rsid w:val="00E4680B"/>
    <w:rsid w:val="00E46946"/>
    <w:rsid w:val="00E5161F"/>
    <w:rsid w:val="00E55579"/>
    <w:rsid w:val="00E6268E"/>
    <w:rsid w:val="00E73E47"/>
    <w:rsid w:val="00E8027D"/>
    <w:rsid w:val="00E8133D"/>
    <w:rsid w:val="00E87469"/>
    <w:rsid w:val="00E91D8D"/>
    <w:rsid w:val="00EA0A7A"/>
    <w:rsid w:val="00EA2B19"/>
    <w:rsid w:val="00EA31B6"/>
    <w:rsid w:val="00EB4D65"/>
    <w:rsid w:val="00EB4F7F"/>
    <w:rsid w:val="00EC13FE"/>
    <w:rsid w:val="00EC3AB7"/>
    <w:rsid w:val="00EC58F5"/>
    <w:rsid w:val="00ED177B"/>
    <w:rsid w:val="00ED2654"/>
    <w:rsid w:val="00ED389D"/>
    <w:rsid w:val="00ED4E23"/>
    <w:rsid w:val="00ED6A4B"/>
    <w:rsid w:val="00EE4A31"/>
    <w:rsid w:val="00EE6879"/>
    <w:rsid w:val="00EF1DB1"/>
    <w:rsid w:val="00EF1E68"/>
    <w:rsid w:val="00EF4C5E"/>
    <w:rsid w:val="00EF6C09"/>
    <w:rsid w:val="00F050CA"/>
    <w:rsid w:val="00F07203"/>
    <w:rsid w:val="00F11544"/>
    <w:rsid w:val="00F12536"/>
    <w:rsid w:val="00F15C73"/>
    <w:rsid w:val="00F201A5"/>
    <w:rsid w:val="00F335F8"/>
    <w:rsid w:val="00F40492"/>
    <w:rsid w:val="00F41171"/>
    <w:rsid w:val="00F424A5"/>
    <w:rsid w:val="00F42DE5"/>
    <w:rsid w:val="00F52D09"/>
    <w:rsid w:val="00F536F5"/>
    <w:rsid w:val="00F53C01"/>
    <w:rsid w:val="00F54CA1"/>
    <w:rsid w:val="00F55DD8"/>
    <w:rsid w:val="00F60E15"/>
    <w:rsid w:val="00F820A4"/>
    <w:rsid w:val="00F84F59"/>
    <w:rsid w:val="00FA0E14"/>
    <w:rsid w:val="00FA13CD"/>
    <w:rsid w:val="00FA693F"/>
    <w:rsid w:val="00FA7695"/>
    <w:rsid w:val="00FB1511"/>
    <w:rsid w:val="00FB3034"/>
    <w:rsid w:val="00FB4D5A"/>
    <w:rsid w:val="00FB5F7E"/>
    <w:rsid w:val="00FC10B2"/>
    <w:rsid w:val="00FC6BE2"/>
    <w:rsid w:val="00FC786E"/>
    <w:rsid w:val="00FD26FD"/>
    <w:rsid w:val="00FD35F2"/>
    <w:rsid w:val="00FE2A85"/>
    <w:rsid w:val="00FE2CDA"/>
    <w:rsid w:val="00FE37BE"/>
    <w:rsid w:val="00FF3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45EF83"/>
  <w15:chartTrackingRefBased/>
  <w15:docId w15:val="{9A4BCCF0-3F76-4177-9940-2C75EE4B4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04040" w:themeColor="text1" w:themeTint="BF"/>
        <w:sz w:val="18"/>
        <w:lang w:val="en-US" w:eastAsia="ja-JP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B5B72"/>
    <w:pPr>
      <w:ind w:left="288"/>
    </w:pPr>
    <w:rPr>
      <w:sz w:val="22"/>
      <w:szCs w:val="22"/>
      <w:lang w:val="pt-PT"/>
    </w:rPr>
  </w:style>
  <w:style w:type="paragraph" w:styleId="Heading1">
    <w:name w:val="heading 1"/>
    <w:basedOn w:val="Normal"/>
    <w:next w:val="Normal"/>
    <w:link w:val="Heading1Char"/>
    <w:uiPriority w:val="1"/>
    <w:qFormat/>
    <w:rsid w:val="00E16C06"/>
    <w:pPr>
      <w:keepNext/>
      <w:keepLines/>
      <w:numPr>
        <w:numId w:val="3"/>
      </w:numPr>
      <w:spacing w:before="560" w:after="180"/>
      <w:outlineLvl w:val="0"/>
    </w:pPr>
    <w:rPr>
      <w:rFonts w:asciiTheme="majorHAnsi" w:eastAsiaTheme="majorEastAsia" w:hAnsiTheme="majorHAnsi" w:cstheme="majorBidi"/>
      <w:b/>
      <w:bCs/>
      <w:color w:val="D6615C" w:themeColor="accent1"/>
      <w:sz w:val="28"/>
      <w:szCs w:val="28"/>
    </w:rPr>
  </w:style>
  <w:style w:type="paragraph" w:styleId="Heading2">
    <w:name w:val="heading 2"/>
    <w:basedOn w:val="Heading1"/>
    <w:next w:val="Normal"/>
    <w:link w:val="Heading2Char"/>
    <w:autoRedefine/>
    <w:uiPriority w:val="1"/>
    <w:unhideWhenUsed/>
    <w:qFormat/>
    <w:rsid w:val="008D3D4B"/>
    <w:pPr>
      <w:numPr>
        <w:ilvl w:val="1"/>
        <w:numId w:val="2"/>
      </w:numPr>
      <w:outlineLvl w:val="1"/>
    </w:p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6A5637"/>
    <w:pPr>
      <w:numPr>
        <w:ilvl w:val="2"/>
      </w:numPr>
      <w:outlineLvl w:val="2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E16C06"/>
    <w:rPr>
      <w:rFonts w:asciiTheme="majorHAnsi" w:eastAsiaTheme="majorEastAsia" w:hAnsiTheme="majorHAnsi" w:cstheme="majorBidi"/>
      <w:b/>
      <w:bCs/>
      <w:color w:val="D6615C" w:themeColor="accent1"/>
      <w:sz w:val="28"/>
      <w:szCs w:val="28"/>
      <w:lang w:val="pt-PT"/>
    </w:rPr>
  </w:style>
  <w:style w:type="character" w:customStyle="1" w:styleId="Heading2Char">
    <w:name w:val="Heading 2 Char"/>
    <w:basedOn w:val="DefaultParagraphFont"/>
    <w:link w:val="Heading2"/>
    <w:uiPriority w:val="1"/>
    <w:rsid w:val="008D3D4B"/>
    <w:rPr>
      <w:rFonts w:asciiTheme="majorHAnsi" w:eastAsiaTheme="majorEastAsia" w:hAnsiTheme="majorHAnsi" w:cstheme="majorBidi"/>
      <w:b/>
      <w:bCs/>
      <w:color w:val="D6615C" w:themeColor="accent1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6A5637"/>
    <w:rPr>
      <w:rFonts w:asciiTheme="majorHAnsi" w:eastAsiaTheme="majorEastAsia" w:hAnsiTheme="majorHAnsi" w:cstheme="majorBidi"/>
      <w:b/>
      <w:bCs/>
      <w:color w:val="D6615C" w:themeColor="accent1"/>
      <w:sz w:val="24"/>
      <w:szCs w:val="24"/>
      <w:lang w:val="pt-PT"/>
    </w:rPr>
  </w:style>
  <w:style w:type="paragraph" w:styleId="Title">
    <w:name w:val="Title"/>
    <w:basedOn w:val="Normal"/>
    <w:next w:val="Normal"/>
    <w:link w:val="TitleChar"/>
    <w:qFormat/>
    <w:pPr>
      <w:spacing w:after="80"/>
      <w:contextualSpacing/>
    </w:pPr>
    <w:rPr>
      <w:rFonts w:asciiTheme="majorHAnsi" w:eastAsiaTheme="majorEastAsia" w:hAnsiTheme="majorHAnsi" w:cstheme="majorBidi"/>
      <w:b/>
      <w:bCs/>
      <w:color w:val="D6615C" w:themeColor="accent1"/>
      <w:spacing w:val="-10"/>
      <w:kern w:val="28"/>
      <w:sz w:val="44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b/>
      <w:bCs/>
      <w:color w:val="D6615C" w:themeColor="accent1"/>
      <w:spacing w:val="-10"/>
      <w:kern w:val="28"/>
      <w:sz w:val="44"/>
    </w:rPr>
  </w:style>
  <w:style w:type="paragraph" w:styleId="Subtitle">
    <w:name w:val="Subtitle"/>
    <w:basedOn w:val="Normal"/>
    <w:next w:val="Normal"/>
    <w:link w:val="SubtitleChar"/>
    <w:uiPriority w:val="3"/>
    <w:qFormat/>
    <w:pPr>
      <w:numPr>
        <w:ilvl w:val="1"/>
      </w:numPr>
      <w:spacing w:after="800"/>
      <w:ind w:left="288"/>
    </w:pPr>
    <w:rPr>
      <w:b/>
      <w:bCs/>
      <w:color w:val="262626" w:themeColor="text1" w:themeTint="D9"/>
      <w:spacing w:val="15"/>
      <w:sz w:val="24"/>
    </w:rPr>
  </w:style>
  <w:style w:type="character" w:customStyle="1" w:styleId="SubtitleChar">
    <w:name w:val="Subtitle Char"/>
    <w:basedOn w:val="DefaultParagraphFont"/>
    <w:link w:val="Subtitle"/>
    <w:uiPriority w:val="3"/>
    <w:rPr>
      <w:b/>
      <w:bCs/>
      <w:color w:val="262626" w:themeColor="text1" w:themeTint="D9"/>
      <w:spacing w:val="15"/>
      <w:sz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styleId="TableGrid">
    <w:name w:val="Table Grid"/>
    <w:basedOn w:val="TableNormal"/>
    <w:uiPriority w:val="3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</w:pPr>
  </w:style>
  <w:style w:type="character" w:styleId="Strong">
    <w:name w:val="Strong"/>
    <w:basedOn w:val="DefaultParagraphFont"/>
    <w:uiPriority w:val="22"/>
    <w:qFormat/>
    <w:rPr>
      <w:b/>
      <w:bCs/>
      <w:color w:val="262626" w:themeColor="text1" w:themeTint="D9"/>
    </w:rPr>
  </w:style>
  <w:style w:type="table" w:customStyle="1" w:styleId="SyllabusTable-NoBorders">
    <w:name w:val="Syllabus Table - No Borders"/>
    <w:basedOn w:val="TableNormal"/>
    <w:uiPriority w:val="99"/>
    <w:pPr>
      <w:spacing w:after="0"/>
    </w:pPr>
    <w:tblPr>
      <w:tblCellMar>
        <w:left w:w="0" w:type="dxa"/>
        <w:right w:w="0" w:type="dxa"/>
      </w:tblCellMar>
    </w:tblPr>
    <w:tblStylePr w:type="firstRow">
      <w:pPr>
        <w:wordWrap/>
        <w:spacing w:afterLines="0" w:after="80" w:afterAutospacing="0"/>
      </w:pPr>
      <w:rPr>
        <w:rFonts w:asciiTheme="majorHAnsi" w:hAnsiTheme="majorHAnsi"/>
        <w:b/>
        <w:color w:val="D6615C" w:themeColor="accent1"/>
        <w:sz w:val="20"/>
      </w:rPr>
    </w:tblStylePr>
  </w:style>
  <w:style w:type="paragraph" w:styleId="NoSpacing">
    <w:name w:val="No Spacing"/>
    <w:link w:val="NoSpacingChar"/>
    <w:uiPriority w:val="1"/>
    <w:qFormat/>
    <w:pPr>
      <w:spacing w:after="0"/>
    </w:pPr>
  </w:style>
  <w:style w:type="character" w:customStyle="1" w:styleId="NoSpacingChar">
    <w:name w:val="No Spacing Char"/>
    <w:basedOn w:val="DefaultParagraphFont"/>
    <w:link w:val="NoSpacing"/>
    <w:uiPriority w:val="1"/>
    <w:rsid w:val="005E2EE3"/>
  </w:style>
  <w:style w:type="table" w:customStyle="1" w:styleId="SyllabusTable-withBorders">
    <w:name w:val="Syllabus Table - with Borders"/>
    <w:basedOn w:val="TableNormal"/>
    <w:uiPriority w:val="99"/>
    <w:pPr>
      <w:spacing w:before="80" w:after="80"/>
    </w:pPr>
    <w:tblPr>
      <w:tblBorders>
        <w:bottom w:val="single" w:sz="4" w:space="0" w:color="D6615C" w:themeColor="accent1"/>
        <w:insideH w:val="single" w:sz="4" w:space="0" w:color="BFBFBF" w:themeColor="background1" w:themeShade="BF"/>
      </w:tblBorders>
      <w:tblCellMar>
        <w:left w:w="0" w:type="dxa"/>
        <w:right w:w="0" w:type="dxa"/>
      </w:tblCellMar>
    </w:tblPr>
    <w:tblStylePr w:type="firstRow">
      <w:pPr>
        <w:wordWrap/>
        <w:spacing w:beforeLines="0" w:before="0" w:beforeAutospacing="0" w:afterLines="0" w:after="80" w:afterAutospacing="0"/>
      </w:pPr>
      <w:rPr>
        <w:rFonts w:asciiTheme="majorHAnsi" w:hAnsiTheme="majorHAnsi"/>
        <w:b/>
        <w:color w:val="D6615C" w:themeColor="accent1"/>
        <w:sz w:val="20"/>
      </w:rPr>
      <w:tblPr/>
      <w:tcPr>
        <w:tcBorders>
          <w:top w:val="nil"/>
          <w:left w:val="nil"/>
          <w:bottom w:val="single" w:sz="4" w:space="0" w:color="D6615C" w:themeColor="accen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color w:val="262626" w:themeColor="text1" w:themeTint="D9"/>
      </w:rPr>
    </w:tblStyle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nhideWhenUsed/>
    <w:pPr>
      <w:pBdr>
        <w:top w:val="single" w:sz="4" w:space="6" w:color="D6615C" w:themeColor="accent1"/>
      </w:pBdr>
      <w:spacing w:after="0"/>
      <w:jc w:val="right"/>
    </w:pPr>
    <w:rPr>
      <w:b/>
      <w:bCs/>
      <w:color w:val="262626" w:themeColor="text1" w:themeTint="D9"/>
    </w:rPr>
  </w:style>
  <w:style w:type="character" w:customStyle="1" w:styleId="FooterChar">
    <w:name w:val="Footer Char"/>
    <w:basedOn w:val="DefaultParagraphFont"/>
    <w:link w:val="Footer"/>
    <w:uiPriority w:val="99"/>
    <w:rPr>
      <w:b/>
      <w:bCs/>
      <w:color w:val="262626" w:themeColor="text1" w:themeTint="D9"/>
    </w:rPr>
  </w:style>
  <w:style w:type="paragraph" w:customStyle="1" w:styleId="Default">
    <w:name w:val="Default"/>
    <w:rsid w:val="00E05E31"/>
    <w:pPr>
      <w:autoSpaceDE w:val="0"/>
      <w:autoSpaceDN w:val="0"/>
      <w:adjustRightInd w:val="0"/>
      <w:spacing w:after="0"/>
    </w:pPr>
    <w:rPr>
      <w:rFonts w:ascii="Times New Roman" w:hAnsi="Times New Roman" w:cs="Times New Roman"/>
      <w:color w:val="000000"/>
      <w:sz w:val="24"/>
      <w:szCs w:val="24"/>
      <w:lang w:val="pt-PT" w:eastAsia="en-US"/>
    </w:rPr>
  </w:style>
  <w:style w:type="paragraph" w:styleId="ListParagraph">
    <w:name w:val="List Paragraph"/>
    <w:basedOn w:val="Normal"/>
    <w:uiPriority w:val="34"/>
    <w:unhideWhenUsed/>
    <w:qFormat/>
    <w:rsid w:val="0010701F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A3C30"/>
    <w:pPr>
      <w:numPr>
        <w:numId w:val="0"/>
      </w:numPr>
      <w:spacing w:before="240" w:after="0" w:line="259" w:lineRule="auto"/>
      <w:outlineLvl w:val="9"/>
    </w:pPr>
    <w:rPr>
      <w:b w:val="0"/>
      <w:bCs w:val="0"/>
      <w:color w:val="B6332E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A3C3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A3C30"/>
    <w:pPr>
      <w:spacing w:after="100"/>
      <w:ind w:left="180"/>
    </w:pPr>
  </w:style>
  <w:style w:type="character" w:styleId="Hyperlink">
    <w:name w:val="Hyperlink"/>
    <w:basedOn w:val="DefaultParagraphFont"/>
    <w:uiPriority w:val="99"/>
    <w:unhideWhenUsed/>
    <w:rsid w:val="002A3C30"/>
    <w:rPr>
      <w:color w:val="549CCC" w:themeColor="hyperlink"/>
      <w:u w:val="single"/>
    </w:rPr>
  </w:style>
  <w:style w:type="table" w:customStyle="1" w:styleId="Noborders">
    <w:name w:val="No borders"/>
    <w:basedOn w:val="TableNormal"/>
    <w:uiPriority w:val="99"/>
    <w:rsid w:val="00D36C27"/>
    <w:pPr>
      <w:spacing w:before="120" w:after="0"/>
    </w:pPr>
    <w:rPr>
      <w:rFonts w:eastAsiaTheme="minorEastAsia"/>
      <w:color w:val="auto"/>
      <w:kern w:val="22"/>
      <w:sz w:val="22"/>
      <w:szCs w:val="22"/>
      <w14:ligatures w14:val="standard"/>
    </w:rPr>
    <w:tblPr>
      <w:tblBorders>
        <w:bottom w:val="single" w:sz="4" w:space="0" w:color="BAD7EA" w:themeColor="accent2" w:themeTint="66"/>
        <w:insideH w:val="single" w:sz="4" w:space="0" w:color="BAD7EA" w:themeColor="accent2" w:themeTint="66"/>
        <w:insideV w:val="single" w:sz="4" w:space="0" w:color="BAD7EA" w:themeColor="accent2" w:themeTint="66"/>
      </w:tblBorders>
      <w:tblCellMar>
        <w:left w:w="72" w:type="dxa"/>
        <w:right w:w="72" w:type="dxa"/>
      </w:tblCellMar>
    </w:tblPr>
    <w:tblStylePr w:type="firstRow">
      <w:pPr>
        <w:keepNext/>
        <w:wordWrap/>
      </w:pPr>
      <w:rPr>
        <w:rFonts w:asciiTheme="majorHAnsi" w:hAnsiTheme="majorHAnsi"/>
        <w:b/>
        <w:i w:val="0"/>
        <w:caps w:val="0"/>
        <w:smallCaps w:val="0"/>
        <w:color w:val="auto"/>
        <w:sz w:val="22"/>
      </w:rPr>
      <w:tblPr/>
      <w:trPr>
        <w:tblHeader/>
      </w:trPr>
      <w:tcPr>
        <w:tcBorders>
          <w:top w:val="nil"/>
          <w:left w:val="nil"/>
          <w:bottom w:val="single" w:sz="12" w:space="0" w:color="BAD7EA" w:themeColor="accent2" w:themeTint="66"/>
          <w:right w:val="nil"/>
          <w:insideH w:val="nil"/>
          <w:insideV w:val="single" w:sz="4" w:space="0" w:color="BAD7EA" w:themeColor="accent2" w:themeTint="66"/>
          <w:tl2br w:val="nil"/>
          <w:tr2bl w:val="nil"/>
        </w:tcBorders>
        <w:vAlign w:val="bottom"/>
      </w:tcPr>
    </w:tblStylePr>
    <w:tblStylePr w:type="firstCol">
      <w:rPr>
        <w:b/>
        <w:i w:val="0"/>
      </w:rPr>
    </w:tblStylePr>
  </w:style>
  <w:style w:type="paragraph" w:styleId="ListNumber">
    <w:name w:val="List Number"/>
    <w:basedOn w:val="Normal"/>
    <w:uiPriority w:val="10"/>
    <w:qFormat/>
    <w:rsid w:val="00D36C27"/>
    <w:pPr>
      <w:numPr>
        <w:numId w:val="4"/>
      </w:numPr>
      <w:spacing w:before="120" w:after="0"/>
      <w:contextualSpacing/>
    </w:pPr>
    <w:rPr>
      <w:rFonts w:eastAsiaTheme="minorEastAsia"/>
      <w:color w:val="auto"/>
      <w:kern w:val="22"/>
      <w:lang w:val="en-US"/>
      <w14:ligatures w14:val="standard"/>
    </w:rPr>
  </w:style>
  <w:style w:type="table" w:styleId="ListTable6Colorful-Accent1">
    <w:name w:val="List Table 6 Colorful Accent 1"/>
    <w:basedOn w:val="TableNormal"/>
    <w:uiPriority w:val="51"/>
    <w:rsid w:val="004B3D19"/>
    <w:pPr>
      <w:spacing w:after="0"/>
    </w:pPr>
    <w:rPr>
      <w:color w:val="B6332E" w:themeColor="accent1" w:themeShade="BF"/>
    </w:rPr>
    <w:tblPr>
      <w:tblStyleRowBandSize w:val="1"/>
      <w:tblStyleColBandSize w:val="1"/>
      <w:tblBorders>
        <w:top w:val="single" w:sz="4" w:space="0" w:color="D6615C" w:themeColor="accent1"/>
        <w:bottom w:val="single" w:sz="4" w:space="0" w:color="D6615C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D6615C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D6615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GridTable1Light-Accent1">
    <w:name w:val="Grid Table 1 Light Accent 1"/>
    <w:basedOn w:val="TableNormal"/>
    <w:uiPriority w:val="46"/>
    <w:rsid w:val="00D20459"/>
    <w:pPr>
      <w:spacing w:after="0"/>
    </w:pPr>
    <w:tblPr>
      <w:tblStyleRowBandSize w:val="1"/>
      <w:tblStyleColBandSize w:val="1"/>
      <w:tblBorders>
        <w:top w:val="single" w:sz="4" w:space="0" w:color="EEBFBD" w:themeColor="accent1" w:themeTint="66"/>
        <w:left w:val="single" w:sz="4" w:space="0" w:color="EEBFBD" w:themeColor="accent1" w:themeTint="66"/>
        <w:bottom w:val="single" w:sz="4" w:space="0" w:color="EEBFBD" w:themeColor="accent1" w:themeTint="66"/>
        <w:right w:val="single" w:sz="4" w:space="0" w:color="EEBFBD" w:themeColor="accent1" w:themeTint="66"/>
        <w:insideH w:val="single" w:sz="4" w:space="0" w:color="EEBFBD" w:themeColor="accent1" w:themeTint="66"/>
        <w:insideV w:val="single" w:sz="4" w:space="0" w:color="EEBFBD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69F9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69F9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4-Accent1">
    <w:name w:val="List Table 4 Accent 1"/>
    <w:basedOn w:val="TableNormal"/>
    <w:uiPriority w:val="49"/>
    <w:rsid w:val="00D20459"/>
    <w:pPr>
      <w:spacing w:after="0"/>
    </w:pPr>
    <w:tblPr>
      <w:tblStyleRowBandSize w:val="1"/>
      <w:tblStyleColBandSize w:val="1"/>
      <w:tblBorders>
        <w:top w:val="single" w:sz="4" w:space="0" w:color="E69F9C" w:themeColor="accent1" w:themeTint="99"/>
        <w:left w:val="single" w:sz="4" w:space="0" w:color="E69F9C" w:themeColor="accent1" w:themeTint="99"/>
        <w:bottom w:val="single" w:sz="4" w:space="0" w:color="E69F9C" w:themeColor="accent1" w:themeTint="99"/>
        <w:right w:val="single" w:sz="4" w:space="0" w:color="E69F9C" w:themeColor="accent1" w:themeTint="99"/>
        <w:insideH w:val="single" w:sz="4" w:space="0" w:color="E69F9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6615C" w:themeColor="accent1"/>
          <w:left w:val="single" w:sz="4" w:space="0" w:color="D6615C" w:themeColor="accent1"/>
          <w:bottom w:val="single" w:sz="4" w:space="0" w:color="D6615C" w:themeColor="accent1"/>
          <w:right w:val="single" w:sz="4" w:space="0" w:color="D6615C" w:themeColor="accent1"/>
          <w:insideH w:val="nil"/>
        </w:tcBorders>
        <w:shd w:val="clear" w:color="auto" w:fill="D6615C" w:themeFill="accent1"/>
      </w:tcPr>
    </w:tblStylePr>
    <w:tblStylePr w:type="lastRow">
      <w:rPr>
        <w:b/>
        <w:bCs/>
      </w:rPr>
      <w:tblPr/>
      <w:tcPr>
        <w:tcBorders>
          <w:top w:val="double" w:sz="4" w:space="0" w:color="E69F9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paragraph" w:customStyle="1" w:styleId="template">
    <w:name w:val="template"/>
    <w:basedOn w:val="Normal"/>
    <w:rsid w:val="00C84F7A"/>
    <w:pPr>
      <w:spacing w:after="0" w:line="240" w:lineRule="exact"/>
      <w:ind w:left="0"/>
    </w:pPr>
    <w:rPr>
      <w:rFonts w:ascii="Arial" w:eastAsia="Times New Roman" w:hAnsi="Arial" w:cs="Times New Roman"/>
      <w:i/>
      <w:color w:val="auto"/>
      <w:szCs w:val="20"/>
      <w:lang w:val="en-US" w:eastAsia="en-US"/>
    </w:rPr>
  </w:style>
  <w:style w:type="paragraph" w:customStyle="1" w:styleId="level4">
    <w:name w:val="level 4"/>
    <w:basedOn w:val="Normal"/>
    <w:rsid w:val="00F12536"/>
    <w:pPr>
      <w:spacing w:before="120" w:line="240" w:lineRule="exact"/>
      <w:ind w:left="634"/>
    </w:pPr>
    <w:rPr>
      <w:rFonts w:ascii="Times" w:eastAsia="Times New Roman" w:hAnsi="Times" w:cs="Times New Roman"/>
      <w:color w:val="auto"/>
      <w:sz w:val="24"/>
      <w:szCs w:val="20"/>
      <w:lang w:val="en-US" w:eastAsia="en-US"/>
    </w:rPr>
  </w:style>
  <w:style w:type="paragraph" w:customStyle="1" w:styleId="level3text">
    <w:name w:val="level 3 text"/>
    <w:basedOn w:val="Normal"/>
    <w:rsid w:val="00F12536"/>
    <w:pPr>
      <w:spacing w:after="0" w:line="220" w:lineRule="exact"/>
      <w:ind w:left="1350" w:hanging="716"/>
    </w:pPr>
    <w:rPr>
      <w:rFonts w:ascii="Arial" w:eastAsia="Times New Roman" w:hAnsi="Arial" w:cs="Times New Roman"/>
      <w:i/>
      <w:color w:val="auto"/>
      <w:szCs w:val="20"/>
      <w:lang w:val="en-US" w:eastAsia="en-US"/>
    </w:rPr>
  </w:style>
  <w:style w:type="paragraph" w:customStyle="1" w:styleId="requirement">
    <w:name w:val="requirement"/>
    <w:basedOn w:val="level4"/>
    <w:rsid w:val="00F12536"/>
    <w:pPr>
      <w:spacing w:before="0" w:after="0"/>
      <w:ind w:left="2348" w:hanging="994"/>
    </w:pPr>
    <w:rPr>
      <w:rFonts w:ascii="Times New Roman" w:hAnsi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046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left="0"/>
    </w:pPr>
    <w:rPr>
      <w:rFonts w:ascii="Courier New" w:hAnsi="Courier New" w:cs="Courier New"/>
      <w:color w:val="auto"/>
      <w:sz w:val="20"/>
      <w:szCs w:val="20"/>
      <w:lang w:eastAsia="pt-P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046C2"/>
    <w:rPr>
      <w:rFonts w:ascii="Courier New" w:hAnsi="Courier New" w:cs="Courier New"/>
      <w:color w:val="auto"/>
      <w:sz w:val="20"/>
      <w:lang w:val="pt-PT" w:eastAsia="pt-PT"/>
    </w:rPr>
  </w:style>
  <w:style w:type="paragraph" w:styleId="NormalWeb">
    <w:name w:val="Normal (Web)"/>
    <w:basedOn w:val="Normal"/>
    <w:uiPriority w:val="99"/>
    <w:unhideWhenUsed/>
    <w:rsid w:val="007F4607"/>
    <w:pPr>
      <w:spacing w:before="100" w:beforeAutospacing="1" w:after="100" w:afterAutospacing="1"/>
      <w:ind w:left="0"/>
    </w:pPr>
    <w:rPr>
      <w:rFonts w:ascii="Times New Roman" w:hAnsi="Times New Roman" w:cs="Times New Roman"/>
      <w:color w:val="auto"/>
      <w:sz w:val="24"/>
      <w:szCs w:val="24"/>
      <w:lang w:eastAsia="pt-PT"/>
    </w:rPr>
  </w:style>
  <w:style w:type="character" w:customStyle="1" w:styleId="apple-converted-space">
    <w:name w:val="apple-converted-space"/>
    <w:basedOn w:val="DefaultParagraphFont"/>
    <w:rsid w:val="007F4607"/>
  </w:style>
  <w:style w:type="paragraph" w:styleId="Caption">
    <w:name w:val="caption"/>
    <w:basedOn w:val="Normal"/>
    <w:next w:val="Normal"/>
    <w:uiPriority w:val="35"/>
    <w:unhideWhenUsed/>
    <w:qFormat/>
    <w:rsid w:val="00F60E15"/>
    <w:pPr>
      <w:spacing w:after="200"/>
    </w:pPr>
    <w:rPr>
      <w:i/>
      <w:iCs/>
      <w:color w:val="361817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60E15"/>
    <w:pPr>
      <w:ind w:left="440" w:hanging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3111A"/>
    <w:pPr>
      <w:spacing w:after="0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111A"/>
    <w:rPr>
      <w:rFonts w:ascii="Times New Roman" w:hAnsi="Times New Roman" w:cs="Times New Roman"/>
      <w:szCs w:val="18"/>
      <w:lang w:val="pt-PT"/>
    </w:rPr>
  </w:style>
  <w:style w:type="character" w:styleId="Emphasis">
    <w:name w:val="Emphasis"/>
    <w:basedOn w:val="DefaultParagraphFont"/>
    <w:uiPriority w:val="20"/>
    <w:qFormat/>
    <w:rsid w:val="00157B77"/>
    <w:rPr>
      <w:i/>
      <w:iCs/>
    </w:rPr>
  </w:style>
  <w:style w:type="table" w:styleId="TableGridLight">
    <w:name w:val="Grid Table Light"/>
    <w:basedOn w:val="TableNormal"/>
    <w:uiPriority w:val="40"/>
    <w:rsid w:val="00CA25E4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eladeLista6Colorida-Destaque11">
    <w:name w:val="Tabela de Lista 6 Colorida - Destaque 11"/>
    <w:basedOn w:val="TableNormal"/>
    <w:next w:val="ListTable6Colorful-Accent1"/>
    <w:uiPriority w:val="51"/>
    <w:rsid w:val="00901309"/>
    <w:pPr>
      <w:spacing w:after="0"/>
    </w:pPr>
    <w:rPr>
      <w:rFonts w:ascii="Trebuchet MS" w:eastAsia="Trebuchet MS" w:hAnsi="Trebuchet MS" w:cs="Times New Roman"/>
      <w:color w:val="B6332E"/>
    </w:rPr>
    <w:tblPr>
      <w:tblStyleRowBandSize w:val="1"/>
      <w:tblStyleColBandSize w:val="1"/>
      <w:tblBorders>
        <w:top w:val="single" w:sz="4" w:space="0" w:color="D6615C"/>
        <w:bottom w:val="single" w:sz="4" w:space="0" w:color="D6615C"/>
      </w:tblBorders>
    </w:tblPr>
    <w:tblStylePr w:type="firstRow">
      <w:rPr>
        <w:b/>
        <w:bCs/>
      </w:rPr>
      <w:tblPr/>
      <w:tcPr>
        <w:tcBorders>
          <w:bottom w:val="single" w:sz="4" w:space="0" w:color="D6615C"/>
        </w:tcBorders>
      </w:tcPr>
    </w:tblStylePr>
    <w:tblStylePr w:type="lastRow">
      <w:rPr>
        <w:b/>
        <w:bCs/>
      </w:rPr>
      <w:tblPr/>
      <w:tcPr>
        <w:tcBorders>
          <w:top w:val="double" w:sz="4" w:space="0" w:color="D6615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/>
      </w:tcPr>
    </w:tblStylePr>
    <w:tblStylePr w:type="band1Horz">
      <w:tblPr/>
      <w:tcPr>
        <w:shd w:val="clear" w:color="auto" w:fill="F6DFDE"/>
      </w:tcPr>
    </w:tblStylePr>
  </w:style>
  <w:style w:type="table" w:styleId="PlainTable2">
    <w:name w:val="Plain Table 2"/>
    <w:basedOn w:val="TableNormal"/>
    <w:uiPriority w:val="42"/>
    <w:rsid w:val="00C27A03"/>
    <w:pPr>
      <w:pBdr>
        <w:top w:val="nil"/>
        <w:left w:val="nil"/>
        <w:bottom w:val="nil"/>
        <w:right w:val="nil"/>
        <w:between w:val="nil"/>
      </w:pBdr>
      <w:spacing w:after="0"/>
    </w:pPr>
    <w:rPr>
      <w:rFonts w:ascii="Arial" w:eastAsia="Arial" w:hAnsi="Arial" w:cs="Arial"/>
      <w:color w:val="000000"/>
      <w:sz w:val="22"/>
      <w:szCs w:val="22"/>
      <w:lang w:val="pt-PT" w:eastAsia="pt-PT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CC5D74"/>
    <w:pPr>
      <w:spacing w:after="100"/>
      <w:ind w:left="480"/>
    </w:pPr>
    <w:rPr>
      <w:rFonts w:eastAsiaTheme="minorEastAsia"/>
      <w:color w:val="auto"/>
      <w:sz w:val="24"/>
      <w:szCs w:val="24"/>
      <w:lang w:eastAsia="pt-PT"/>
    </w:rPr>
  </w:style>
  <w:style w:type="paragraph" w:styleId="TOC4">
    <w:name w:val="toc 4"/>
    <w:basedOn w:val="Normal"/>
    <w:next w:val="Normal"/>
    <w:autoRedefine/>
    <w:uiPriority w:val="39"/>
    <w:unhideWhenUsed/>
    <w:rsid w:val="00CC5D74"/>
    <w:pPr>
      <w:spacing w:after="100"/>
      <w:ind w:left="720"/>
    </w:pPr>
    <w:rPr>
      <w:rFonts w:eastAsiaTheme="minorEastAsia"/>
      <w:color w:val="auto"/>
      <w:sz w:val="24"/>
      <w:szCs w:val="24"/>
      <w:lang w:eastAsia="pt-PT"/>
    </w:rPr>
  </w:style>
  <w:style w:type="paragraph" w:styleId="TOC5">
    <w:name w:val="toc 5"/>
    <w:basedOn w:val="Normal"/>
    <w:next w:val="Normal"/>
    <w:autoRedefine/>
    <w:uiPriority w:val="39"/>
    <w:unhideWhenUsed/>
    <w:rsid w:val="00CC5D74"/>
    <w:pPr>
      <w:spacing w:after="100"/>
      <w:ind w:left="960"/>
    </w:pPr>
    <w:rPr>
      <w:rFonts w:eastAsiaTheme="minorEastAsia"/>
      <w:color w:val="auto"/>
      <w:sz w:val="24"/>
      <w:szCs w:val="24"/>
      <w:lang w:eastAsia="pt-PT"/>
    </w:rPr>
  </w:style>
  <w:style w:type="paragraph" w:styleId="TOC6">
    <w:name w:val="toc 6"/>
    <w:basedOn w:val="Normal"/>
    <w:next w:val="Normal"/>
    <w:autoRedefine/>
    <w:uiPriority w:val="39"/>
    <w:unhideWhenUsed/>
    <w:rsid w:val="00CC5D74"/>
    <w:pPr>
      <w:spacing w:after="100"/>
      <w:ind w:left="1200"/>
    </w:pPr>
    <w:rPr>
      <w:rFonts w:eastAsiaTheme="minorEastAsia"/>
      <w:color w:val="auto"/>
      <w:sz w:val="24"/>
      <w:szCs w:val="24"/>
      <w:lang w:eastAsia="pt-PT"/>
    </w:rPr>
  </w:style>
  <w:style w:type="paragraph" w:styleId="TOC7">
    <w:name w:val="toc 7"/>
    <w:basedOn w:val="Normal"/>
    <w:next w:val="Normal"/>
    <w:autoRedefine/>
    <w:uiPriority w:val="39"/>
    <w:unhideWhenUsed/>
    <w:rsid w:val="00CC5D74"/>
    <w:pPr>
      <w:spacing w:after="100"/>
      <w:ind w:left="1440"/>
    </w:pPr>
    <w:rPr>
      <w:rFonts w:eastAsiaTheme="minorEastAsia"/>
      <w:color w:val="auto"/>
      <w:sz w:val="24"/>
      <w:szCs w:val="24"/>
      <w:lang w:eastAsia="pt-PT"/>
    </w:rPr>
  </w:style>
  <w:style w:type="paragraph" w:styleId="TOC8">
    <w:name w:val="toc 8"/>
    <w:basedOn w:val="Normal"/>
    <w:next w:val="Normal"/>
    <w:autoRedefine/>
    <w:uiPriority w:val="39"/>
    <w:unhideWhenUsed/>
    <w:rsid w:val="00CC5D74"/>
    <w:pPr>
      <w:spacing w:after="100"/>
      <w:ind w:left="1680"/>
    </w:pPr>
    <w:rPr>
      <w:rFonts w:eastAsiaTheme="minorEastAsia"/>
      <w:color w:val="auto"/>
      <w:sz w:val="24"/>
      <w:szCs w:val="24"/>
      <w:lang w:eastAsia="pt-PT"/>
    </w:rPr>
  </w:style>
  <w:style w:type="paragraph" w:styleId="TOC9">
    <w:name w:val="toc 9"/>
    <w:basedOn w:val="Normal"/>
    <w:next w:val="Normal"/>
    <w:autoRedefine/>
    <w:uiPriority w:val="39"/>
    <w:unhideWhenUsed/>
    <w:rsid w:val="00CC5D74"/>
    <w:pPr>
      <w:spacing w:after="100"/>
      <w:ind w:left="1920"/>
    </w:pPr>
    <w:rPr>
      <w:rFonts w:eastAsiaTheme="minorEastAsia"/>
      <w:color w:val="auto"/>
      <w:sz w:val="24"/>
      <w:szCs w:val="24"/>
      <w:lang w:eastAsia="pt-PT"/>
    </w:rPr>
  </w:style>
  <w:style w:type="table" w:styleId="PlainTable1">
    <w:name w:val="Plain Table 1"/>
    <w:basedOn w:val="TableNormal"/>
    <w:uiPriority w:val="41"/>
    <w:rsid w:val="00847B7E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8E54C1"/>
    <w:rPr>
      <w:color w:val="E17E0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00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6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331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91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43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27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224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27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27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39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53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41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788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60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4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6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70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8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776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56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92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93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587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879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8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3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712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41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916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78255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38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753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41270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47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570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1637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666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63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81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9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46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7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26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3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5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76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0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97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11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0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08307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13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59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02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1181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674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4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7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0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67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726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8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698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19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3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5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tiago\Documents\ISEP\Mestrado\2_Ano\LABDSOFT\LABDSOFT-2017-G1\Documentacao\Entrega%203\relatorio_tp3_g1.docx" TargetMode="External"/><Relationship Id="rId21" Type="http://schemas.openxmlformats.org/officeDocument/2006/relationships/hyperlink" Target="file:///C:\Users\tiago\Documents\ISEP\Mestrado\2_Ano\LABDSOFT\LABDSOFT-2017-G1\Documentacao\Entrega%203\relatorio_tp3_g1.docx" TargetMode="External"/><Relationship Id="rId42" Type="http://schemas.openxmlformats.org/officeDocument/2006/relationships/image" Target="media/image11.png"/><Relationship Id="rId47" Type="http://schemas.openxmlformats.org/officeDocument/2006/relationships/image" Target="media/image16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16" Type="http://schemas.openxmlformats.org/officeDocument/2006/relationships/hyperlink" Target="file:///C:\Users\tiago\Documents\ISEP\Mestrado\2_Ano\LABDSOFT\LABDSOFT-2017-G1\Documentacao\Entrega%203\relatorio_tp3_g1.docx" TargetMode="External"/><Relationship Id="rId11" Type="http://schemas.openxmlformats.org/officeDocument/2006/relationships/footer" Target="footer1.xml"/><Relationship Id="rId24" Type="http://schemas.openxmlformats.org/officeDocument/2006/relationships/hyperlink" Target="file:///C:\Users\tiago\Documents\ISEP\Mestrado\2_Ano\LABDSOFT\LABDSOFT-2017-G1\Documentacao\Entrega%203\relatorio_tp3_g1.docx" TargetMode="External"/><Relationship Id="rId32" Type="http://schemas.openxmlformats.org/officeDocument/2006/relationships/image" Target="media/image1.JPG"/><Relationship Id="rId37" Type="http://schemas.openxmlformats.org/officeDocument/2006/relationships/image" Target="media/image6.png"/><Relationship Id="rId40" Type="http://schemas.openxmlformats.org/officeDocument/2006/relationships/image" Target="media/image9.png"/><Relationship Id="rId45" Type="http://schemas.openxmlformats.org/officeDocument/2006/relationships/image" Target="media/image14.png"/><Relationship Id="rId53" Type="http://schemas.openxmlformats.org/officeDocument/2006/relationships/image" Target="media/image22.png"/><Relationship Id="rId58" Type="http://schemas.openxmlformats.org/officeDocument/2006/relationships/image" Target="media/image27.png"/><Relationship Id="rId66" Type="http://schemas.openxmlformats.org/officeDocument/2006/relationships/image" Target="media/image35.JPG"/><Relationship Id="rId74" Type="http://schemas.openxmlformats.org/officeDocument/2006/relationships/image" Target="media/image43.JPG"/><Relationship Id="rId5" Type="http://schemas.openxmlformats.org/officeDocument/2006/relationships/styles" Target="styles.xml"/><Relationship Id="rId61" Type="http://schemas.openxmlformats.org/officeDocument/2006/relationships/image" Target="media/image30.png"/><Relationship Id="rId19" Type="http://schemas.openxmlformats.org/officeDocument/2006/relationships/hyperlink" Target="file:///C:\Users\tiago\Documents\ISEP\Mestrado\2_Ano\LABDSOFT\LABDSOFT-2017-G1\Documentacao\Entrega%203\relatorio_tp3_g1.docx" TargetMode="External"/><Relationship Id="rId14" Type="http://schemas.openxmlformats.org/officeDocument/2006/relationships/hyperlink" Target="file:///C:\Users\tiago\Documents\ISEP\Mestrado\2_Ano\LABDSOFT\LABDSOFT-2017-G1\Documentacao\Entrega%203\relatorio_tp3_g1.docx" TargetMode="External"/><Relationship Id="rId22" Type="http://schemas.openxmlformats.org/officeDocument/2006/relationships/hyperlink" Target="file:///C:\Users\tiago\Documents\ISEP\Mestrado\2_Ano\LABDSOFT\LABDSOFT-2017-G1\Documentacao\Entrega%203\relatorio_tp3_g1.docx" TargetMode="External"/><Relationship Id="rId27" Type="http://schemas.openxmlformats.org/officeDocument/2006/relationships/hyperlink" Target="file:///C:\Users\tiago\Documents\ISEP\Mestrado\2_Ano\LABDSOFT\LABDSOFT-2017-G1\Documentacao\Entrega%203\relatorio_tp3_g1.docx" TargetMode="External"/><Relationship Id="rId30" Type="http://schemas.openxmlformats.org/officeDocument/2006/relationships/hyperlink" Target="file:///C:\Users\tiago\Documents\ISEP\Mestrado\2_Ano\LABDSOFT\LABDSOFT-2017-G1\Documentacao\Entrega%203\relatorio_tp3_g1.docx" TargetMode="External"/><Relationship Id="rId35" Type="http://schemas.openxmlformats.org/officeDocument/2006/relationships/image" Target="media/image4.jpg"/><Relationship Id="rId43" Type="http://schemas.openxmlformats.org/officeDocument/2006/relationships/image" Target="media/image12.png"/><Relationship Id="rId48" Type="http://schemas.openxmlformats.org/officeDocument/2006/relationships/image" Target="media/image17.png"/><Relationship Id="rId56" Type="http://schemas.openxmlformats.org/officeDocument/2006/relationships/image" Target="media/image25.JPG"/><Relationship Id="rId64" Type="http://schemas.openxmlformats.org/officeDocument/2006/relationships/image" Target="media/image33.JPG"/><Relationship Id="rId69" Type="http://schemas.openxmlformats.org/officeDocument/2006/relationships/image" Target="media/image38.png"/><Relationship Id="rId77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20.png"/><Relationship Id="rId72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footer" Target="footer2.xml"/><Relationship Id="rId17" Type="http://schemas.openxmlformats.org/officeDocument/2006/relationships/hyperlink" Target="file:///C:\Users\tiago\Documents\ISEP\Mestrado\2_Ano\LABDSOFT\LABDSOFT-2017-G1\Documentacao\Entrega%203\relatorio_tp3_g1.docx" TargetMode="External"/><Relationship Id="rId25" Type="http://schemas.openxmlformats.org/officeDocument/2006/relationships/hyperlink" Target="file:///C:\Users\tiago\Documents\ISEP\Mestrado\2_Ano\LABDSOFT\LABDSOFT-2017-G1\Documentacao\Entrega%203\relatorio_tp3_g1.docx" TargetMode="External"/><Relationship Id="rId33" Type="http://schemas.openxmlformats.org/officeDocument/2006/relationships/image" Target="media/image2.png"/><Relationship Id="rId38" Type="http://schemas.openxmlformats.org/officeDocument/2006/relationships/image" Target="media/image7.png"/><Relationship Id="rId46" Type="http://schemas.openxmlformats.org/officeDocument/2006/relationships/image" Target="media/image15.png"/><Relationship Id="rId59" Type="http://schemas.openxmlformats.org/officeDocument/2006/relationships/image" Target="media/image28.png"/><Relationship Id="rId67" Type="http://schemas.openxmlformats.org/officeDocument/2006/relationships/image" Target="media/image36.jpeg"/><Relationship Id="rId20" Type="http://schemas.openxmlformats.org/officeDocument/2006/relationships/hyperlink" Target="file:///C:\Users\tiago\Documents\ISEP\Mestrado\2_Ano\LABDSOFT\LABDSOFT-2017-G1\Documentacao\Entrega%203\relatorio_tp3_g1.docx" TargetMode="External"/><Relationship Id="rId41" Type="http://schemas.openxmlformats.org/officeDocument/2006/relationships/image" Target="media/image10.png"/><Relationship Id="rId54" Type="http://schemas.openxmlformats.org/officeDocument/2006/relationships/image" Target="media/image23.JPG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file:///C:\Users\tiago\Documents\ISEP\Mestrado\2_Ano\LABDSOFT\LABDSOFT-2017-G1\Documentacao\Entrega%203\relatorio_tp3_g1.docx" TargetMode="External"/><Relationship Id="rId23" Type="http://schemas.openxmlformats.org/officeDocument/2006/relationships/hyperlink" Target="file:///C:\Users\tiago\Documents\ISEP\Mestrado\2_Ano\LABDSOFT\LABDSOFT-2017-G1\Documentacao\Entrega%203\relatorio_tp3_g1.docx" TargetMode="External"/><Relationship Id="rId28" Type="http://schemas.openxmlformats.org/officeDocument/2006/relationships/hyperlink" Target="file:///C:\Users\tiago\Documents\ISEP\Mestrado\2_Ano\LABDSOFT\LABDSOFT-2017-G1\Documentacao\Entrega%203\relatorio_tp3_g1.docx" TargetMode="External"/><Relationship Id="rId36" Type="http://schemas.openxmlformats.org/officeDocument/2006/relationships/image" Target="media/image5.jpeg"/><Relationship Id="rId49" Type="http://schemas.openxmlformats.org/officeDocument/2006/relationships/image" Target="media/image18.png"/><Relationship Id="rId57" Type="http://schemas.openxmlformats.org/officeDocument/2006/relationships/image" Target="media/image26.jpeg"/><Relationship Id="rId10" Type="http://schemas.openxmlformats.org/officeDocument/2006/relationships/header" Target="header1.xml"/><Relationship Id="rId31" Type="http://schemas.openxmlformats.org/officeDocument/2006/relationships/hyperlink" Target="file:///C:\Users\tiago\Documents\ISEP\Mestrado\2_Ano\LABDSOFT\LABDSOFT-2017-G1\Documentacao\Entrega%203\relatorio_tp3_g1.docx" TargetMode="External"/><Relationship Id="rId44" Type="http://schemas.openxmlformats.org/officeDocument/2006/relationships/image" Target="media/image13.png"/><Relationship Id="rId52" Type="http://schemas.openxmlformats.org/officeDocument/2006/relationships/image" Target="media/image21.png"/><Relationship Id="rId60" Type="http://schemas.openxmlformats.org/officeDocument/2006/relationships/image" Target="media/image29.jpeg"/><Relationship Id="rId65" Type="http://schemas.openxmlformats.org/officeDocument/2006/relationships/image" Target="media/image34.jpeg"/><Relationship Id="rId73" Type="http://schemas.openxmlformats.org/officeDocument/2006/relationships/image" Target="media/image42.JP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hyperlink" Target="file:///C:\Users\tiago\Documents\ISEP\Mestrado\2_Ano\LABDSOFT\LABDSOFT-2017-G1\Documentacao\Entrega%203\relatorio_tp3_g1.docx" TargetMode="External"/><Relationship Id="rId18" Type="http://schemas.openxmlformats.org/officeDocument/2006/relationships/hyperlink" Target="file:///C:\Users\tiago\Documents\ISEP\Mestrado\2_Ano\LABDSOFT\LABDSOFT-2017-G1\Documentacao\Entrega%203\relatorio_tp3_g1.docx" TargetMode="External"/><Relationship Id="rId39" Type="http://schemas.openxmlformats.org/officeDocument/2006/relationships/image" Target="media/image8.png"/><Relationship Id="rId34" Type="http://schemas.openxmlformats.org/officeDocument/2006/relationships/image" Target="media/image3.png"/><Relationship Id="rId50" Type="http://schemas.openxmlformats.org/officeDocument/2006/relationships/image" Target="media/image19.png"/><Relationship Id="rId55" Type="http://schemas.openxmlformats.org/officeDocument/2006/relationships/image" Target="media/image24.jpeg"/><Relationship Id="rId76" Type="http://schemas.openxmlformats.org/officeDocument/2006/relationships/fontTable" Target="fontTable.xml"/><Relationship Id="rId7" Type="http://schemas.openxmlformats.org/officeDocument/2006/relationships/webSettings" Target="webSettings.xml"/><Relationship Id="rId71" Type="http://schemas.openxmlformats.org/officeDocument/2006/relationships/image" Target="media/image40.png"/><Relationship Id="rId2" Type="http://schemas.openxmlformats.org/officeDocument/2006/relationships/customXml" Target="../customXml/item2.xml"/><Relationship Id="rId29" Type="http://schemas.openxmlformats.org/officeDocument/2006/relationships/hyperlink" Target="file:///C:\Users\tiago\Documents\ISEP\Mestrado\2_Ano\LABDSOFT\LABDSOFT-2017-G1\Documentacao\Entrega%203\relatorio_tp3_g1.docx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t&#243;nioRocha\AppData\Roaming\Microsoft\Templates\Teacher's%20syllabus%20(color).dotx" TargetMode="External"/></Relationships>
</file>

<file path=word/theme/theme1.xml><?xml version="1.0" encoding="utf-8"?>
<a:theme xmlns:a="http://schemas.openxmlformats.org/drawingml/2006/main" name="Office Theme">
  <a:themeElements>
    <a:clrScheme name="Syllabus">
      <a:dk1>
        <a:sysClr val="windowText" lastClr="000000"/>
      </a:dk1>
      <a:lt1>
        <a:sysClr val="window" lastClr="FFFFFF"/>
      </a:lt1>
      <a:dk2>
        <a:srgbClr val="361817"/>
      </a:dk2>
      <a:lt2>
        <a:srgbClr val="FAEDD9"/>
      </a:lt2>
      <a:accent1>
        <a:srgbClr val="D6615C"/>
      </a:accent1>
      <a:accent2>
        <a:srgbClr val="549CCC"/>
      </a:accent2>
      <a:accent3>
        <a:srgbClr val="E89F03"/>
      </a:accent3>
      <a:accent4>
        <a:srgbClr val="56B977"/>
      </a:accent4>
      <a:accent5>
        <a:srgbClr val="E17E00"/>
      </a:accent5>
      <a:accent6>
        <a:srgbClr val="02779E"/>
      </a:accent6>
      <a:hlink>
        <a:srgbClr val="549CCC"/>
      </a:hlink>
      <a:folHlink>
        <a:srgbClr val="E17E00"/>
      </a:folHlink>
    </a:clrScheme>
    <a:fontScheme name="Trebuchet MS">
      <a:majorFont>
        <a:latin typeface="Trebuchet MS"/>
        <a:ea typeface=""/>
        <a:cs typeface=""/>
      </a:majorFont>
      <a:minorFont>
        <a:latin typeface="Trebuchet M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9B827C3-6CAF-4F66-A2F7-D2220C916CB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600D62C-9245-469A-88A7-8F49D22EE1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Teacher's syllabus (color)</Template>
  <TotalTime>270</TotalTime>
  <Pages>53</Pages>
  <Words>7133</Words>
  <Characters>40659</Characters>
  <Application>Microsoft Office Word</Application>
  <DocSecurity>0</DocSecurity>
  <Lines>338</Lines>
  <Paragraphs>95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Banco de Gâmetas GAM</vt:lpstr>
      <vt:lpstr>Banco de Gâmetas GAM</vt:lpstr>
    </vt:vector>
  </TitlesOfParts>
  <Company/>
  <LinksUpToDate>false</LinksUpToDate>
  <CharactersWithSpaces>47697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Banco de Gâmetas GAM</dc:title>
  <dc:subject>Especificação requisitos de software – Versão 1.0</dc:subject>
  <dc:creator>GRUPO 1</dc:creator>
  <cp:keywords/>
  <dc:description/>
  <cp:lastModifiedBy>Tiago Gonçalves (1130739)</cp:lastModifiedBy>
  <cp:revision>48</cp:revision>
  <cp:lastPrinted>2017-12-08T15:28:00Z</cp:lastPrinted>
  <dcterms:created xsi:type="dcterms:W3CDTF">2017-12-07T21:04:00Z</dcterms:created>
  <dcterms:modified xsi:type="dcterms:W3CDTF">2018-01-06T00:09:00Z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TC029193399991</vt:lpwstr>
  </property>
</Properties>
</file>
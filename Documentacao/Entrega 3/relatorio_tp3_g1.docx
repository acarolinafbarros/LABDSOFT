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BD5959" w14:textId="77777777" w:rsidR="00B65F1E" w:rsidRPr="0016717C" w:rsidRDefault="002578C0" w:rsidP="00385D9E">
      <w:pPr>
        <w:outlineLvl w:val="0"/>
        <w:rPr>
          <w:b/>
          <w:color w:val="D6615C" w:themeColor="accent1"/>
          <w:sz w:val="44"/>
          <w:szCs w:val="44"/>
        </w:rPr>
      </w:pPr>
      <w:bookmarkStart w:id="0" w:name="_Toc496456784"/>
      <w:bookmarkStart w:id="1" w:name="_Toc498866719"/>
      <w:bookmarkStart w:id="2" w:name="_Toc498867753"/>
      <w:bookmarkStart w:id="3" w:name="_Toc498867785"/>
      <w:bookmarkStart w:id="4" w:name="_Toc498868655"/>
      <w:bookmarkStart w:id="5" w:name="_Toc499477083"/>
      <w:bookmarkStart w:id="6" w:name="_Toc500183008"/>
      <w:bookmarkStart w:id="7" w:name="_Toc502864715"/>
      <w:r w:rsidRPr="0016717C">
        <w:rPr>
          <w:b/>
          <w:color w:val="D6615C" w:themeColor="accent1"/>
          <w:sz w:val="44"/>
          <w:szCs w:val="44"/>
        </w:rPr>
        <w:t>LABDSOFT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5198BC4" w14:textId="6714F0B1" w:rsidR="002578C0" w:rsidRPr="0016717C" w:rsidRDefault="00E05E31" w:rsidP="00385D9E">
      <w:pPr>
        <w:outlineLvl w:val="0"/>
        <w:rPr>
          <w:b/>
          <w:color w:val="000000" w:themeColor="text1"/>
          <w:sz w:val="24"/>
          <w:szCs w:val="24"/>
        </w:rPr>
      </w:pPr>
      <w:bookmarkStart w:id="8" w:name="_Toc496456785"/>
      <w:bookmarkStart w:id="9" w:name="_Toc498866720"/>
      <w:bookmarkStart w:id="10" w:name="_Toc498867754"/>
      <w:bookmarkStart w:id="11" w:name="_Toc498867786"/>
      <w:bookmarkStart w:id="12" w:name="_Toc498868656"/>
      <w:bookmarkStart w:id="13" w:name="_Toc499477084"/>
      <w:bookmarkStart w:id="14" w:name="_Toc500183009"/>
      <w:bookmarkStart w:id="15" w:name="_Toc502864716"/>
      <w:r w:rsidRPr="0016717C">
        <w:rPr>
          <w:b/>
          <w:color w:val="000000" w:themeColor="text1"/>
          <w:sz w:val="24"/>
          <w:szCs w:val="24"/>
        </w:rPr>
        <w:t>ISEP – Mestrado em Engenharia Informática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0013AF48" w14:textId="77777777" w:rsidR="00632C90" w:rsidRPr="002257BD" w:rsidRDefault="00632C90" w:rsidP="00632C90">
      <w:pPr>
        <w:pStyle w:val="Ttulo"/>
      </w:pPr>
    </w:p>
    <w:p w14:paraId="0E37FECD" w14:textId="77777777" w:rsidR="00632C90" w:rsidRPr="002257BD" w:rsidRDefault="00632C90" w:rsidP="00632C90">
      <w:pPr>
        <w:pStyle w:val="Ttulo"/>
      </w:pPr>
    </w:p>
    <w:p w14:paraId="5C626213" w14:textId="77777777" w:rsidR="00030324" w:rsidRDefault="00030324" w:rsidP="00385D9E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6" w:name="_Toc496456786"/>
    </w:p>
    <w:bookmarkEnd w:id="16"/>
    <w:p w14:paraId="7188D1BF" w14:textId="662F3AE0" w:rsidR="002257BD" w:rsidRPr="0016717C" w:rsidRDefault="000C76DD" w:rsidP="0016717C">
      <w:pPr>
        <w:jc w:val="center"/>
        <w:rPr>
          <w:b/>
          <w:color w:val="D6615C" w:themeColor="accent1"/>
          <w:sz w:val="44"/>
          <w:szCs w:val="44"/>
        </w:rPr>
      </w:pPr>
      <w:r>
        <w:rPr>
          <w:b/>
          <w:color w:val="D6615C" w:themeColor="accent1"/>
          <w:sz w:val="44"/>
          <w:szCs w:val="44"/>
        </w:rPr>
        <w:t>Documento Arquitetura de Software</w:t>
      </w:r>
    </w:p>
    <w:p w14:paraId="11A72CA5" w14:textId="5F0F4A5B" w:rsidR="000C76DD" w:rsidRPr="0016717C" w:rsidRDefault="000C76DD" w:rsidP="000C76DD">
      <w:pPr>
        <w:jc w:val="center"/>
        <w:outlineLvl w:val="0"/>
        <w:rPr>
          <w:b/>
          <w:color w:val="D6615C" w:themeColor="accent1"/>
          <w:sz w:val="44"/>
          <w:szCs w:val="44"/>
        </w:rPr>
      </w:pPr>
      <w:bookmarkStart w:id="17" w:name="_Toc496456787"/>
      <w:bookmarkStart w:id="18" w:name="_Toc498866721"/>
      <w:bookmarkStart w:id="19" w:name="_Toc498867755"/>
      <w:bookmarkStart w:id="20" w:name="_Toc498867787"/>
      <w:bookmarkStart w:id="21" w:name="_Toc498868657"/>
      <w:bookmarkStart w:id="22" w:name="_Toc499477085"/>
      <w:bookmarkStart w:id="23" w:name="_Toc500183010"/>
      <w:bookmarkStart w:id="24" w:name="_Toc502864717"/>
      <w:r w:rsidRPr="0016717C">
        <w:rPr>
          <w:b/>
          <w:color w:val="D6615C" w:themeColor="accent1"/>
          <w:sz w:val="44"/>
          <w:szCs w:val="44"/>
        </w:rPr>
        <w:t>Banco de Gâmetas - GAM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55688238" w14:textId="47CCC4E9" w:rsidR="000C76DD" w:rsidRPr="000C76DD" w:rsidRDefault="000C76DD" w:rsidP="000C76DD">
      <w:pPr>
        <w:jc w:val="center"/>
        <w:outlineLvl w:val="0"/>
        <w:rPr>
          <w:color w:val="D6615C" w:themeColor="accent1"/>
          <w:sz w:val="24"/>
          <w:szCs w:val="24"/>
        </w:rPr>
      </w:pPr>
      <w:bookmarkStart w:id="25" w:name="_Toc498866722"/>
      <w:bookmarkStart w:id="26" w:name="_Toc498867756"/>
      <w:bookmarkStart w:id="27" w:name="_Toc498867788"/>
      <w:bookmarkStart w:id="28" w:name="_Toc498868658"/>
      <w:bookmarkStart w:id="29" w:name="_Toc499477086"/>
      <w:bookmarkStart w:id="30" w:name="_Toc500183011"/>
      <w:bookmarkStart w:id="31" w:name="_Toc502864718"/>
      <w:r w:rsidRPr="000C76DD">
        <w:rPr>
          <w:color w:val="D6615C" w:themeColor="accent1"/>
          <w:sz w:val="24"/>
          <w:szCs w:val="24"/>
        </w:rPr>
        <w:t>Trabalho prático nr.</w:t>
      </w:r>
      <w:r w:rsidR="00113A4B">
        <w:rPr>
          <w:color w:val="D6615C" w:themeColor="accent1"/>
          <w:sz w:val="24"/>
          <w:szCs w:val="24"/>
        </w:rPr>
        <w:t>3</w:t>
      </w:r>
      <w:r w:rsidRPr="000C76DD">
        <w:rPr>
          <w:color w:val="D6615C" w:themeColor="accent1"/>
          <w:sz w:val="24"/>
          <w:szCs w:val="24"/>
        </w:rPr>
        <w:t xml:space="preserve"> – iteração </w:t>
      </w:r>
      <w:bookmarkEnd w:id="25"/>
      <w:bookmarkEnd w:id="26"/>
      <w:bookmarkEnd w:id="27"/>
      <w:bookmarkEnd w:id="28"/>
      <w:bookmarkEnd w:id="29"/>
      <w:bookmarkEnd w:id="30"/>
      <w:r w:rsidR="00113A4B">
        <w:rPr>
          <w:color w:val="D6615C" w:themeColor="accent1"/>
          <w:sz w:val="24"/>
          <w:szCs w:val="24"/>
        </w:rPr>
        <w:t>2</w:t>
      </w:r>
      <w:bookmarkEnd w:id="31"/>
    </w:p>
    <w:p w14:paraId="3823B9D7" w14:textId="77777777" w:rsidR="00B02226" w:rsidRPr="00231CA5" w:rsidRDefault="00B02226">
      <w:pPr>
        <w:ind w:left="0"/>
      </w:pPr>
    </w:p>
    <w:p w14:paraId="1568EC9E" w14:textId="77777777" w:rsidR="00D20459" w:rsidRPr="00364586" w:rsidRDefault="00D20459" w:rsidP="00113A4B">
      <w:pPr>
        <w:ind w:left="0"/>
      </w:pPr>
    </w:p>
    <w:p w14:paraId="754A3167" w14:textId="7B64F08E" w:rsidR="00D20459" w:rsidRPr="00847B7E" w:rsidRDefault="00FC786E" w:rsidP="00385D9E">
      <w:pPr>
        <w:outlineLvl w:val="0"/>
        <w:rPr>
          <w:b/>
          <w:color w:val="D6615C" w:themeColor="accent1"/>
          <w:sz w:val="24"/>
          <w:szCs w:val="24"/>
        </w:rPr>
      </w:pPr>
      <w:bookmarkStart w:id="32" w:name="_Toc496456788"/>
      <w:bookmarkStart w:id="33" w:name="_Toc498866723"/>
      <w:bookmarkStart w:id="34" w:name="_Toc498867757"/>
      <w:bookmarkStart w:id="35" w:name="_Toc498867789"/>
      <w:bookmarkStart w:id="36" w:name="_Toc498868659"/>
      <w:bookmarkStart w:id="37" w:name="_Toc499477087"/>
      <w:bookmarkStart w:id="38" w:name="_Toc500183012"/>
      <w:bookmarkStart w:id="39" w:name="_Toc502864719"/>
      <w:r w:rsidRPr="00847B7E">
        <w:rPr>
          <w:b/>
          <w:color w:val="D6615C" w:themeColor="accent1"/>
          <w:sz w:val="24"/>
          <w:szCs w:val="24"/>
        </w:rPr>
        <w:t>Histórico de R</w:t>
      </w:r>
      <w:r w:rsidR="00231CA5" w:rsidRPr="00847B7E">
        <w:rPr>
          <w:b/>
          <w:color w:val="D6615C" w:themeColor="accent1"/>
          <w:sz w:val="24"/>
          <w:szCs w:val="24"/>
        </w:rPr>
        <w:t>evisão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tbl>
      <w:tblPr>
        <w:tblStyle w:val="TabeladeLista4-Destaque1"/>
        <w:tblW w:w="0" w:type="auto"/>
        <w:tblInd w:w="265" w:type="dxa"/>
        <w:tblLook w:val="0420" w:firstRow="1" w:lastRow="0" w:firstColumn="0" w:lastColumn="0" w:noHBand="0" w:noVBand="1"/>
      </w:tblPr>
      <w:tblGrid>
        <w:gridCol w:w="990"/>
        <w:gridCol w:w="1710"/>
        <w:gridCol w:w="5400"/>
        <w:gridCol w:w="1359"/>
      </w:tblGrid>
      <w:tr w:rsidR="00D20459" w14:paraId="5DE0CCBE" w14:textId="77777777" w:rsidTr="002669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4"/>
        </w:trPr>
        <w:tc>
          <w:tcPr>
            <w:tcW w:w="990" w:type="dxa"/>
          </w:tcPr>
          <w:p w14:paraId="3A562B9D" w14:textId="43D5071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Versão</w:t>
            </w:r>
            <w:proofErr w:type="spellEnd"/>
          </w:p>
        </w:tc>
        <w:tc>
          <w:tcPr>
            <w:tcW w:w="1710" w:type="dxa"/>
          </w:tcPr>
          <w:p w14:paraId="16D3EECB" w14:textId="497CE716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Autores</w:t>
            </w:r>
            <w:proofErr w:type="spellEnd"/>
          </w:p>
        </w:tc>
        <w:tc>
          <w:tcPr>
            <w:tcW w:w="5400" w:type="dxa"/>
          </w:tcPr>
          <w:p w14:paraId="5B7CA388" w14:textId="10EB2D2F" w:rsidR="00D20459" w:rsidRDefault="00231CA5" w:rsidP="00D20459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Descrição</w:t>
            </w:r>
            <w:proofErr w:type="spellEnd"/>
          </w:p>
        </w:tc>
        <w:tc>
          <w:tcPr>
            <w:tcW w:w="1359" w:type="dxa"/>
          </w:tcPr>
          <w:p w14:paraId="579A84AD" w14:textId="2A9C6C53" w:rsidR="00D20459" w:rsidRDefault="00D20459" w:rsidP="00D2045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Dat</w:t>
            </w:r>
            <w:r w:rsidR="00231CA5">
              <w:rPr>
                <w:lang w:val="en-US"/>
              </w:rPr>
              <w:t>a</w:t>
            </w:r>
          </w:p>
        </w:tc>
      </w:tr>
      <w:tr w:rsidR="00D20459" w14:paraId="0B69E658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141B8472" w14:textId="77777777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 w:rsidRPr="002257BD">
              <w:rPr>
                <w:b/>
                <w:sz w:val="20"/>
                <w:szCs w:val="20"/>
                <w:lang w:val="en-US"/>
              </w:rPr>
              <w:t>1.0</w:t>
            </w:r>
          </w:p>
        </w:tc>
        <w:tc>
          <w:tcPr>
            <w:tcW w:w="1710" w:type="dxa"/>
          </w:tcPr>
          <w:p w14:paraId="0444AFB2" w14:textId="77777777" w:rsidR="002257BD" w:rsidRDefault="002257BD" w:rsidP="00D20459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2F6BB7D8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7AF9B593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1E6C6A7D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56C003C0" w14:textId="77777777" w:rsid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7EB4C0B5" w14:textId="41B05DB8" w:rsidR="00266950" w:rsidRPr="00266950" w:rsidRDefault="00266950" w:rsidP="00D20459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751E1E7" w14:textId="1997467E" w:rsidR="00D20459" w:rsidRPr="002257BD" w:rsidRDefault="00D20459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B544864" w14:textId="3FAF548A" w:rsidR="00D20459" w:rsidRPr="002257BD" w:rsidRDefault="00266950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2017-10-22</w:t>
            </w:r>
          </w:p>
        </w:tc>
      </w:tr>
      <w:tr w:rsidR="000C76DD" w14:paraId="0CD1BDD7" w14:textId="77777777" w:rsidTr="00D20459">
        <w:tc>
          <w:tcPr>
            <w:tcW w:w="990" w:type="dxa"/>
          </w:tcPr>
          <w:p w14:paraId="4CFE5517" w14:textId="656C939B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1.2</w:t>
            </w:r>
          </w:p>
        </w:tc>
        <w:tc>
          <w:tcPr>
            <w:tcW w:w="1710" w:type="dxa"/>
          </w:tcPr>
          <w:p w14:paraId="669D85DB" w14:textId="77777777" w:rsidR="000C76D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 w:rsidRPr="002257BD">
              <w:rPr>
                <w:b/>
                <w:sz w:val="20"/>
                <w:szCs w:val="20"/>
              </w:rPr>
              <w:t>Grupo 1</w:t>
            </w:r>
          </w:p>
          <w:p w14:paraId="44251593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5DB97B46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BB023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34511DB9" w14:textId="77777777" w:rsidR="000C76DD" w:rsidRDefault="000C76DD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54132759" w14:textId="26EE13F5" w:rsidR="000C76DD" w:rsidRPr="002257BD" w:rsidRDefault="000C76DD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7DD972EB" w14:textId="77777777" w:rsidR="000C76DD" w:rsidRPr="002257B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1A1AAFAA" w14:textId="16805800" w:rsidR="000C76DD" w:rsidRDefault="000C76DD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2017-11-26</w:t>
            </w:r>
          </w:p>
        </w:tc>
      </w:tr>
      <w:tr w:rsidR="00A03D43" w14:paraId="5023EC07" w14:textId="77777777" w:rsidTr="00D204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90" w:type="dxa"/>
          </w:tcPr>
          <w:p w14:paraId="2031D1F6" w14:textId="1513DBE9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453595BA" w14:textId="77777777" w:rsidR="00A03D43" w:rsidRDefault="00A03D43" w:rsidP="000C76DD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3510C8D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6D63515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2F051FBD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28564775" w14:textId="77777777" w:rsid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25093B9" w14:textId="1F7F463B" w:rsidR="00A03D43" w:rsidRPr="00A03D43" w:rsidRDefault="00A03D43" w:rsidP="000C76DD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583FF360" w14:textId="77777777" w:rsidR="00A03D43" w:rsidRPr="002257BD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28689B8B" w14:textId="5E022931" w:rsidR="00A03D43" w:rsidRDefault="00A03D43" w:rsidP="00D20459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2017-12-10</w:t>
            </w:r>
          </w:p>
        </w:tc>
      </w:tr>
      <w:tr w:rsidR="00113A4B" w14:paraId="70D025D3" w14:textId="77777777" w:rsidTr="00D20459">
        <w:tc>
          <w:tcPr>
            <w:tcW w:w="990" w:type="dxa"/>
          </w:tcPr>
          <w:p w14:paraId="0E2ED5D8" w14:textId="5027CD20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1.3</w:t>
            </w:r>
          </w:p>
        </w:tc>
        <w:tc>
          <w:tcPr>
            <w:tcW w:w="1710" w:type="dxa"/>
          </w:tcPr>
          <w:p w14:paraId="21F52822" w14:textId="77777777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Grupo 1</w:t>
            </w:r>
          </w:p>
          <w:p w14:paraId="55115C38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Ana Barros</w:t>
            </w:r>
          </w:p>
          <w:p w14:paraId="160BAF35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Daniel Bento</w:t>
            </w:r>
          </w:p>
          <w:p w14:paraId="594D361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Manuel Correia</w:t>
            </w:r>
          </w:p>
          <w:p w14:paraId="02209574" w14:textId="77777777" w:rsidR="00113A4B" w:rsidRDefault="00113A4B" w:rsidP="00113A4B">
            <w:pPr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Maria Almeida</w:t>
            </w:r>
          </w:p>
          <w:p w14:paraId="35CE6575" w14:textId="3712441B" w:rsidR="00113A4B" w:rsidRDefault="00113A4B" w:rsidP="00113A4B">
            <w:pPr>
              <w:ind w:left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Tiago Gonçalves</w:t>
            </w:r>
          </w:p>
        </w:tc>
        <w:tc>
          <w:tcPr>
            <w:tcW w:w="5400" w:type="dxa"/>
          </w:tcPr>
          <w:p w14:paraId="4A1716DD" w14:textId="77777777" w:rsidR="00113A4B" w:rsidRPr="002257BD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</w:p>
        </w:tc>
        <w:tc>
          <w:tcPr>
            <w:tcW w:w="1359" w:type="dxa"/>
          </w:tcPr>
          <w:p w14:paraId="72D5028F" w14:textId="2175F717" w:rsidR="00113A4B" w:rsidRDefault="00113A4B" w:rsidP="00113A4B">
            <w:pPr>
              <w:ind w:left="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2018-01-07</w:t>
            </w:r>
          </w:p>
        </w:tc>
      </w:tr>
    </w:tbl>
    <w:p w14:paraId="78B6726A" w14:textId="1F5CAEF3" w:rsidR="00D20459" w:rsidRDefault="00D20459" w:rsidP="00D20459">
      <w:pPr>
        <w:rPr>
          <w:lang w:val="en-US"/>
        </w:rPr>
      </w:pPr>
    </w:p>
    <w:p w14:paraId="0A505269" w14:textId="77777777" w:rsidR="00D20459" w:rsidRDefault="00D20459" w:rsidP="00D20459">
      <w:pPr>
        <w:rPr>
          <w:lang w:val="en-US"/>
        </w:rPr>
      </w:pPr>
    </w:p>
    <w:p w14:paraId="46762A09" w14:textId="77777777" w:rsidR="00D20459" w:rsidRDefault="00D20459" w:rsidP="00D20459">
      <w:pPr>
        <w:rPr>
          <w:lang w:val="en-US"/>
        </w:rPr>
      </w:pPr>
    </w:p>
    <w:p w14:paraId="3E377555" w14:textId="77777777" w:rsidR="00D20459" w:rsidRDefault="00D20459" w:rsidP="00D20459">
      <w:pPr>
        <w:rPr>
          <w:lang w:val="en-US"/>
        </w:rPr>
      </w:pPr>
    </w:p>
    <w:p w14:paraId="211BB4AB" w14:textId="77777777" w:rsidR="00D20459" w:rsidRDefault="00D20459" w:rsidP="000C76DD">
      <w:pPr>
        <w:ind w:left="0"/>
        <w:rPr>
          <w:lang w:val="en-US"/>
        </w:rPr>
        <w:sectPr w:rsidR="00D20459" w:rsidSect="005E2EE3">
          <w:headerReference w:type="default" r:id="rId10"/>
          <w:footerReference w:type="default" r:id="rId11"/>
          <w:footerReference w:type="first" r:id="rId12"/>
          <w:pgSz w:w="12240" w:h="15840" w:code="1"/>
          <w:pgMar w:top="1152" w:right="1253" w:bottom="2160" w:left="1253" w:header="720" w:footer="1296" w:gutter="0"/>
          <w:pgNumType w:start="0"/>
          <w:cols w:space="720"/>
          <w:titlePg/>
          <w:docGrid w:linePitch="360"/>
        </w:sectPr>
      </w:pPr>
    </w:p>
    <w:p w14:paraId="3EEEB8A5" w14:textId="72B65169" w:rsidR="005E2EE3" w:rsidRPr="00D20459" w:rsidRDefault="005E2EE3" w:rsidP="005E2EE3">
      <w:pPr>
        <w:rPr>
          <w:lang w:val="en-US"/>
        </w:rPr>
      </w:pPr>
    </w:p>
    <w:sdt>
      <w:sdtPr>
        <w:id w:val="345680890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3D8DBC6D" w14:textId="05506216" w:rsidR="00B02226" w:rsidRPr="00CE31E6" w:rsidRDefault="005E2EE3">
          <w:pPr>
            <w:ind w:left="0"/>
          </w:pPr>
          <w:r>
            <w:rPr>
              <w:noProof/>
              <w:lang w:eastAsia="pt-PT"/>
            </w:rPr>
            <mc:AlternateContent>
              <mc:Choice Requires="wps">
                <w:drawing>
                  <wp:anchor distT="0" distB="0" distL="114300" distR="114300" simplePos="0" relativeHeight="251589632" behindDoc="0" locked="0" layoutInCell="1" allowOverlap="1" wp14:anchorId="6304D4D1" wp14:editId="0EB50CB0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160348809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3495281" w14:textId="77777777" w:rsidR="00C06F44" w:rsidRDefault="00C06F44" w:rsidP="005E2EE3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304D4D1" id="Rectangle 132" o:spid="_x0000_s1026" style="position:absolute;margin-left:-4.4pt;margin-top:0;width:46.8pt;height:77.75pt;z-index:25158963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" fillcolor="#d6615c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160348809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3495281" w14:textId="77777777" w:rsidR="00C06F44" w:rsidRDefault="00C06F44" w:rsidP="005E2EE3">
                              <w:pPr>
                                <w:pStyle w:val="SemEspaament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</w:sdtContent>
    </w:sdt>
    <w:p w14:paraId="018288EE" w14:textId="61275B06" w:rsidR="002A3C30" w:rsidRPr="0016717C" w:rsidRDefault="00F60E15" w:rsidP="00385D9E">
      <w:pPr>
        <w:outlineLvl w:val="0"/>
        <w:rPr>
          <w:b/>
          <w:color w:val="D6615C" w:themeColor="accent1"/>
          <w:sz w:val="28"/>
          <w:szCs w:val="28"/>
          <w:lang w:val="en-US"/>
        </w:rPr>
      </w:pPr>
      <w:bookmarkStart w:id="40" w:name="_Toc496456789"/>
      <w:bookmarkStart w:id="41" w:name="_Toc498866724"/>
      <w:bookmarkStart w:id="42" w:name="_Toc498867758"/>
      <w:bookmarkStart w:id="43" w:name="_Toc498867790"/>
      <w:bookmarkStart w:id="44" w:name="_Toc498868660"/>
      <w:bookmarkStart w:id="45" w:name="_Toc499477088"/>
      <w:bookmarkStart w:id="46" w:name="_Toc500183013"/>
      <w:bookmarkStart w:id="47" w:name="_Toc502864720"/>
      <w:r w:rsidRPr="0016717C">
        <w:rPr>
          <w:b/>
          <w:color w:val="D6615C" w:themeColor="accent1"/>
          <w:sz w:val="28"/>
          <w:szCs w:val="28"/>
          <w:lang w:val="en-US"/>
        </w:rPr>
        <w:t>Índice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sdt>
      <w:sdtPr>
        <w:rPr>
          <w:color w:val="000000" w:themeColor="text1"/>
        </w:rPr>
        <w:id w:val="2117018071"/>
        <w:docPartObj>
          <w:docPartGallery w:val="Table of Contents"/>
          <w:docPartUnique/>
        </w:docPartObj>
      </w:sdtPr>
      <w:sdtContent>
        <w:p w14:paraId="21B145B7" w14:textId="334D584D" w:rsidR="00782982" w:rsidRPr="00782982" w:rsidRDefault="002A3C30" w:rsidP="00782982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r w:rsidRPr="00782982">
            <w:rPr>
              <w:rFonts w:eastAsiaTheme="majorEastAsia" w:cstheme="majorBidi"/>
              <w:lang w:eastAsia="en-US"/>
            </w:rPr>
            <w:fldChar w:fldCharType="begin"/>
          </w:r>
          <w:r w:rsidRPr="00782982">
            <w:instrText xml:space="preserve"> TOC \o "1-3" \h \z \u </w:instrText>
          </w:r>
          <w:r w:rsidRPr="00782982">
            <w:rPr>
              <w:rFonts w:eastAsiaTheme="majorEastAsia" w:cstheme="majorBidi"/>
              <w:lang w:eastAsia="en-US"/>
            </w:rPr>
            <w:fldChar w:fldCharType="separate"/>
          </w:r>
        </w:p>
        <w:p w14:paraId="28CC3681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3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1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Introdução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_Toc502864723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3D53AF1B" w14:textId="77777777" w:rsidR="00782982" w:rsidRPr="00782982" w:rsidRDefault="008F20FF">
          <w:pPr>
            <w:pStyle w:val="ndice1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4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1.1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Propósito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_Toc502864724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4E717A25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5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1.2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Scope do produto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_Toc502864725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7267C763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6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1.3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Funcionalidades propostas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12591B07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7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2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Decisões tomadas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_Toc502864727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9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7F6E8AF8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8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3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Artefactos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_Toc502864728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10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4ED64B79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29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Diagrama de contexto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_Toc502864729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10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0E1A32B5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30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Modelo de dados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_Toc502864730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11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1E1803C0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31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Diagrama de arquitetura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_Toc502864731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12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1A54A6DB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32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5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Funcionalidades implementadas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_Toc502864732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3C91EBB0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36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 – Segurança: Dados encriptados na BD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_Toc502864736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450B8765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37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_Toc502864737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13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6655F9F7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38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_Toc502864738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14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B63757D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39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2 – Registo de dador em happy-hour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_Toc502864739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15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019F0073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0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5.2.1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_Toc502864740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15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4BE0EC8E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1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5.2.2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Diagrama de sequência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_Toc502864741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16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EDFE6F2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2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5.2.1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_Toc502864742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16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EAB8B4F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43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3 – Estatística dadores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_Toc502864743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560C34C8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4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5.3.1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_Toc502864744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17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2D51C9C1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5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5.3.2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_Toc502864745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18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5B5B693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46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4 – Chatbot: Esclarecimento de dúvidas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_Toc502864746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19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1729E77E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7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5.4.1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_Toc502864747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19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DA28831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8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5.4.2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Diagrama de sequência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_Toc502864748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20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1F4F9B37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49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5.4.3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_Toc502864749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20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4C025789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50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5 – Chatbot: Marcação/Cancelamento de consulta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_Toc502864750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21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10E4F259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1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5.5.1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_Toc502864751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21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A31F010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2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5.5.2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Diagrama de sequência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_Toc502864752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22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28D36457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3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5.5.3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_Toc502864753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22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0BD1EDE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54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5.6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6 – Seleção (match) para envio de gâmetas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_Toc502864754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23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02560C82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5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5.6.1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_Toc502864755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23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A2A933F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6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5.6.2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_Toc502864756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24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E5F9E53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57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5.7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7 – Validação do envio de gâmetas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_Toc502864757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25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054996BF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8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5.7.1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_Toc502864758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25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7328C086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59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5.7.2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_Toc502864759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26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7D6EDC26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60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5.8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8 – Registo do envio físico da amostra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_Toc502864760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27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2100873B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1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5.8.1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_Toc502864761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27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2C50ABCA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2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5.8.2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_Toc502864762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28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2DDB378E" w14:textId="77777777" w:rsidR="00782982" w:rsidRPr="00782982" w:rsidRDefault="008F20FF">
          <w:pPr>
            <w:pStyle w:val="ndice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63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5.9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9 – Consulta lista de espera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_Toc502864763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29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4DEF0DE3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4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5.9.1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_Toc502864764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29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66F4AC5B" w14:textId="77777777" w:rsidR="00782982" w:rsidRPr="00782982" w:rsidRDefault="008F20FF">
          <w:pPr>
            <w:pStyle w:val="ndice3"/>
            <w:tabs>
              <w:tab w:val="left" w:pos="120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5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5.9.2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_Toc502864765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30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38518AB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66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5.10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10 – Consulta dos destinos de gâmetas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_Toc502864766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31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34102A65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7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5.10.1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_Toc502864767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31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6B372919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68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5.10.2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_Toc502864768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32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3E309E11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69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5.11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11 – Análise automática de sentimentos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_Toc502864769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33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6A2CC0EC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0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5.11.1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_Toc502864770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33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1F21A44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1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5.11.2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Diagrama de sequência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_Toc502864771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34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4FE67832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2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5.11.3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_Toc502864772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34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79DF9AB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73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5.12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12 – Sugestão da posição livre no banco de criopreservação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_Toc502864773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35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627FF75A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4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5.12.1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_Toc502864774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35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6241168E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5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5.12.2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_Toc502864775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36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760B1DC6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76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5.13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13 – Registo dos resultados do casal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_Toc502864776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37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23822D1E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7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5.13.1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_Toc502864777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37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40998DC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78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5.13.2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_Toc502864778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38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F3A1C46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79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5.14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14 – Consulta do estado dos processos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_Toc502864779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39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435B4F91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80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5.14.1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_Toc502864780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39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210858FA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81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5.14.2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_Toc502864781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40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584A267E" w14:textId="77777777" w:rsidR="00782982" w:rsidRPr="00782982" w:rsidRDefault="008F20FF">
          <w:pPr>
            <w:pStyle w:val="ndice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82" w:history="1">
            <w:r w:rsidR="00782982" w:rsidRPr="00782982">
              <w:rPr>
                <w:rStyle w:val="Hiperligao"/>
                <w:noProof/>
                <w:color w:val="404040" w:themeColor="text1" w:themeTint="BF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5.15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REQ 15 – Chatbot: Consulta dos resultados do espermograma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_Toc502864782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41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2FB3880A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83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5.15.1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Análise de requisitos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_Toc502864783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41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1576C06D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84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5.15.2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Diagrama de sequência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_Toc502864784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42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7C0D271" w14:textId="77777777" w:rsidR="00782982" w:rsidRPr="00782982" w:rsidRDefault="008F20FF">
          <w:pPr>
            <w:pStyle w:val="ndice3"/>
            <w:tabs>
              <w:tab w:val="left" w:pos="1440"/>
              <w:tab w:val="right" w:leader="dot" w:pos="9350"/>
            </w:tabs>
            <w:rPr>
              <w:noProof/>
              <w:color w:val="404040" w:themeColor="text1" w:themeTint="BF"/>
              <w:sz w:val="22"/>
              <w:szCs w:val="22"/>
            </w:rPr>
          </w:pPr>
          <w:hyperlink w:anchor="_Toc502864785" w:history="1"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5.15.3</w:t>
            </w:r>
            <w:r w:rsidR="00782982" w:rsidRPr="00782982">
              <w:rPr>
                <w:noProof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  <w:sz w:val="22"/>
                <w:szCs w:val="22"/>
              </w:rPr>
              <w:t>Ilustração da funcionalidade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ab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begin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instrText xml:space="preserve"> PAGEREF _Toc502864785 \h </w:instrTex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separate"/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t>42</w:t>
            </w:r>
            <w:r w:rsidR="00782982" w:rsidRPr="00782982">
              <w:rPr>
                <w:noProof/>
                <w:webHidden/>
                <w:color w:val="404040" w:themeColor="text1" w:themeTint="BF"/>
                <w:sz w:val="22"/>
                <w:szCs w:val="22"/>
              </w:rPr>
              <w:fldChar w:fldCharType="end"/>
            </w:r>
          </w:hyperlink>
        </w:p>
        <w:p w14:paraId="0B55FF69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86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4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Funcionalidades não implementadas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_Toc502864786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7D34281F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87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5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Pipeline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_Toc502864787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43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54F42A51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88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6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Distribuição de tarefas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_Toc502864788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45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36084569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89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7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Tempos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_Toc502864789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46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765B9AC4" w14:textId="77777777" w:rsidR="00782982" w:rsidRPr="00782982" w:rsidRDefault="008F20FF">
          <w:pPr>
            <w:pStyle w:val="ndice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lang w:eastAsia="pt-PT"/>
            </w:rPr>
          </w:pPr>
          <w:hyperlink w:anchor="_Toc502864790" w:history="1"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8</w:t>
            </w:r>
            <w:r w:rsidR="00782982" w:rsidRPr="00782982">
              <w:rPr>
                <w:rFonts w:eastAsiaTheme="minorEastAsia"/>
                <w:noProof/>
                <w:lang w:eastAsia="pt-PT"/>
              </w:rPr>
              <w:tab/>
            </w:r>
            <w:r w:rsidR="00782982" w:rsidRPr="00782982">
              <w:rPr>
                <w:rStyle w:val="Hiperligao"/>
                <w:noProof/>
                <w:color w:val="404040" w:themeColor="text1" w:themeTint="BF"/>
              </w:rPr>
              <w:t>Medidas de qualidade de software</w:t>
            </w:r>
            <w:r w:rsidR="00782982" w:rsidRPr="00782982">
              <w:rPr>
                <w:noProof/>
                <w:webHidden/>
              </w:rPr>
              <w:tab/>
            </w:r>
            <w:r w:rsidR="00782982" w:rsidRPr="00782982">
              <w:rPr>
                <w:noProof/>
                <w:webHidden/>
              </w:rPr>
              <w:fldChar w:fldCharType="begin"/>
            </w:r>
            <w:r w:rsidR="00782982" w:rsidRPr="00782982">
              <w:rPr>
                <w:noProof/>
                <w:webHidden/>
              </w:rPr>
              <w:instrText xml:space="preserve"> PAGEREF _Toc502864790 \h </w:instrText>
            </w:r>
            <w:r w:rsidR="00782982" w:rsidRPr="00782982">
              <w:rPr>
                <w:noProof/>
                <w:webHidden/>
              </w:rPr>
            </w:r>
            <w:r w:rsidR="00782982" w:rsidRPr="00782982">
              <w:rPr>
                <w:noProof/>
                <w:webHidden/>
              </w:rPr>
              <w:fldChar w:fldCharType="separate"/>
            </w:r>
            <w:r w:rsidR="00782982" w:rsidRPr="00782982">
              <w:rPr>
                <w:noProof/>
                <w:webHidden/>
              </w:rPr>
              <w:t>47</w:t>
            </w:r>
            <w:r w:rsidR="00782982" w:rsidRPr="00782982">
              <w:rPr>
                <w:noProof/>
                <w:webHidden/>
              </w:rPr>
              <w:fldChar w:fldCharType="end"/>
            </w:r>
          </w:hyperlink>
        </w:p>
        <w:p w14:paraId="250BD914" w14:textId="6E4F369F" w:rsidR="0016717C" w:rsidRPr="00782982" w:rsidRDefault="002A3C30" w:rsidP="002F2EBF">
          <w:pPr>
            <w:ind w:left="0"/>
            <w:rPr>
              <w:color w:val="000000" w:themeColor="text1"/>
            </w:rPr>
          </w:pPr>
          <w:r w:rsidRPr="00782982">
            <w:rPr>
              <w:b/>
              <w:bCs/>
              <w:noProof/>
            </w:rPr>
            <w:fldChar w:fldCharType="end"/>
          </w:r>
        </w:p>
      </w:sdtContent>
    </w:sdt>
    <w:bookmarkStart w:id="48" w:name="_Hlk494619974" w:displacedByCustomXml="prev"/>
    <w:p w14:paraId="67121032" w14:textId="77777777" w:rsidR="009923F4" w:rsidRDefault="009923F4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49" w:name="_Toc496456790"/>
      <w:bookmarkStart w:id="50" w:name="_Toc498866725"/>
      <w:bookmarkStart w:id="51" w:name="_Toc498867759"/>
      <w:bookmarkStart w:id="52" w:name="_Toc498867791"/>
      <w:bookmarkStart w:id="53" w:name="_Toc498868661"/>
      <w:bookmarkStart w:id="54" w:name="_Toc499477089"/>
      <w:bookmarkStart w:id="55" w:name="_Toc500183014"/>
    </w:p>
    <w:p w14:paraId="6244722D" w14:textId="36354C24" w:rsidR="00F60E15" w:rsidRPr="0070306E" w:rsidRDefault="00F60E1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56" w:name="_Toc502864721"/>
      <w:r w:rsidRPr="0070306E">
        <w:rPr>
          <w:b/>
          <w:color w:val="D6615C" w:themeColor="accent1"/>
          <w:sz w:val="26"/>
          <w:szCs w:val="26"/>
        </w:rPr>
        <w:lastRenderedPageBreak/>
        <w:t>Índice de Ilustrações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592B2622" w14:textId="77777777" w:rsidR="00F60E15" w:rsidRDefault="00F60E15" w:rsidP="00F60E15"/>
    <w:p w14:paraId="4B581D38" w14:textId="77777777" w:rsidR="00782982" w:rsidRDefault="002F2EB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3" w:anchor="_Toc502864792" w:history="1">
        <w:r w:rsidR="00782982" w:rsidRPr="00607C14">
          <w:rPr>
            <w:rStyle w:val="Hiperligao"/>
            <w:noProof/>
          </w:rPr>
          <w:t>Figura 1 - Diagrama de Contexto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_Toc502864792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8</w:t>
        </w:r>
        <w:r w:rsidR="00782982">
          <w:rPr>
            <w:noProof/>
            <w:webHidden/>
          </w:rPr>
          <w:fldChar w:fldCharType="end"/>
        </w:r>
      </w:hyperlink>
    </w:p>
    <w:p w14:paraId="0E65CD2E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4" w:anchor="_Toc502864793" w:history="1">
        <w:r w:rsidR="00782982" w:rsidRPr="00607C14">
          <w:rPr>
            <w:rStyle w:val="Hiperligao"/>
            <w:noProof/>
          </w:rPr>
          <w:t>Figura 2 - Modelo de dados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_Toc502864793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9</w:t>
        </w:r>
        <w:r w:rsidR="00782982">
          <w:rPr>
            <w:noProof/>
            <w:webHidden/>
          </w:rPr>
          <w:fldChar w:fldCharType="end"/>
        </w:r>
      </w:hyperlink>
    </w:p>
    <w:p w14:paraId="727D1D66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5" w:anchor="_Toc502864794" w:history="1">
        <w:r w:rsidR="00782982" w:rsidRPr="00607C14">
          <w:rPr>
            <w:rStyle w:val="Hiperligao"/>
            <w:noProof/>
          </w:rPr>
          <w:t>Figura 3 - Diagrama de arquitetura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_Toc502864794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10</w:t>
        </w:r>
        <w:r w:rsidR="00782982">
          <w:rPr>
            <w:noProof/>
            <w:webHidden/>
          </w:rPr>
          <w:fldChar w:fldCharType="end"/>
        </w:r>
      </w:hyperlink>
    </w:p>
    <w:p w14:paraId="44DDBB07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6" w:anchor="_Toc502864795" w:history="1">
        <w:r w:rsidR="00782982" w:rsidRPr="00607C14">
          <w:rPr>
            <w:rStyle w:val="Hiperligao"/>
            <w:noProof/>
          </w:rPr>
          <w:t>Figura 4 - View da lista de espera de casais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_Toc502864795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28</w:t>
        </w:r>
        <w:r w:rsidR="00782982">
          <w:rPr>
            <w:noProof/>
            <w:webHidden/>
          </w:rPr>
          <w:fldChar w:fldCharType="end"/>
        </w:r>
      </w:hyperlink>
    </w:p>
    <w:p w14:paraId="095CE7D1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7" w:anchor="_Toc502864796" w:history="1">
        <w:r w:rsidR="00782982" w:rsidRPr="00607C14">
          <w:rPr>
            <w:rStyle w:val="Hiperligao"/>
            <w:noProof/>
          </w:rPr>
          <w:t>Figura 5 - View detalhes processo do casal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_Toc502864796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28</w:t>
        </w:r>
        <w:r w:rsidR="00782982">
          <w:rPr>
            <w:noProof/>
            <w:webHidden/>
          </w:rPr>
          <w:fldChar w:fldCharType="end"/>
        </w:r>
      </w:hyperlink>
    </w:p>
    <w:p w14:paraId="4C360275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8" w:anchor="_Toc502864797" w:history="1">
        <w:r w:rsidR="00782982" w:rsidRPr="00607C14">
          <w:rPr>
            <w:rStyle w:val="Hiperligao"/>
            <w:noProof/>
          </w:rPr>
          <w:t>Figura 6 - View da lista das amostras analisadas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_Toc502864797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34</w:t>
        </w:r>
        <w:r w:rsidR="00782982">
          <w:rPr>
            <w:noProof/>
            <w:webHidden/>
          </w:rPr>
          <w:fldChar w:fldCharType="end"/>
        </w:r>
      </w:hyperlink>
    </w:p>
    <w:p w14:paraId="4F0931EC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19" w:anchor="_Toc502864798" w:history="1">
        <w:r w:rsidR="00782982" w:rsidRPr="00607C14">
          <w:rPr>
            <w:rStyle w:val="Hiperligao"/>
            <w:noProof/>
          </w:rPr>
          <w:t>Figura 7 - View edição de uma amostra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_Toc502864798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34</w:t>
        </w:r>
        <w:r w:rsidR="00782982">
          <w:rPr>
            <w:noProof/>
            <w:webHidden/>
          </w:rPr>
          <w:fldChar w:fldCharType="end"/>
        </w:r>
      </w:hyperlink>
    </w:p>
    <w:p w14:paraId="2ECD0865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0" w:anchor="_Toc502864799" w:history="1">
        <w:r w:rsidR="00782982" w:rsidRPr="00607C14">
          <w:rPr>
            <w:rStyle w:val="Hiperligao"/>
            <w:noProof/>
          </w:rPr>
          <w:t>Figura 8 - Excerto do ficheiro de resultados (testes)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_Toc502864799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41</w:t>
        </w:r>
        <w:r w:rsidR="00782982">
          <w:rPr>
            <w:noProof/>
            <w:webHidden/>
          </w:rPr>
          <w:fldChar w:fldCharType="end"/>
        </w:r>
      </w:hyperlink>
    </w:p>
    <w:p w14:paraId="0AC7E67B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1" w:anchor="_Toc502864800" w:history="1">
        <w:r w:rsidR="00782982" w:rsidRPr="00607C14">
          <w:rPr>
            <w:rStyle w:val="Hiperligao"/>
            <w:noProof/>
          </w:rPr>
          <w:t>Figura 9 – Artefactos criados após stage Archive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_Toc502864800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42</w:t>
        </w:r>
        <w:r w:rsidR="00782982">
          <w:rPr>
            <w:noProof/>
            <w:webHidden/>
          </w:rPr>
          <w:fldChar w:fldCharType="end"/>
        </w:r>
      </w:hyperlink>
    </w:p>
    <w:p w14:paraId="31E1C3B8" w14:textId="77777777" w:rsidR="00782982" w:rsidRDefault="008F20FF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hyperlink r:id="rId22" w:anchor="_Toc502864801" w:history="1">
        <w:r w:rsidR="00782982" w:rsidRPr="00607C14">
          <w:rPr>
            <w:rStyle w:val="Hiperligao"/>
            <w:noProof/>
          </w:rPr>
          <w:t>Figura 10 - Stage View Pipeline</w:t>
        </w:r>
        <w:r w:rsidR="00782982">
          <w:rPr>
            <w:noProof/>
            <w:webHidden/>
          </w:rPr>
          <w:tab/>
        </w:r>
        <w:r w:rsidR="00782982">
          <w:rPr>
            <w:noProof/>
            <w:webHidden/>
          </w:rPr>
          <w:fldChar w:fldCharType="begin"/>
        </w:r>
        <w:r w:rsidR="00782982">
          <w:rPr>
            <w:noProof/>
            <w:webHidden/>
          </w:rPr>
          <w:instrText xml:space="preserve"> PAGEREF _Toc502864801 \h </w:instrText>
        </w:r>
        <w:r w:rsidR="00782982">
          <w:rPr>
            <w:noProof/>
            <w:webHidden/>
          </w:rPr>
        </w:r>
        <w:r w:rsidR="00782982">
          <w:rPr>
            <w:noProof/>
            <w:webHidden/>
          </w:rPr>
          <w:fldChar w:fldCharType="separate"/>
        </w:r>
        <w:r w:rsidR="00782982">
          <w:rPr>
            <w:noProof/>
            <w:webHidden/>
          </w:rPr>
          <w:t>42</w:t>
        </w:r>
        <w:r w:rsidR="00782982">
          <w:rPr>
            <w:noProof/>
            <w:webHidden/>
          </w:rPr>
          <w:fldChar w:fldCharType="end"/>
        </w:r>
      </w:hyperlink>
    </w:p>
    <w:p w14:paraId="115AF86A" w14:textId="40739BAA" w:rsidR="002F2EBF" w:rsidRDefault="002F2EBF" w:rsidP="00F60E15">
      <w:r>
        <w:fldChar w:fldCharType="end"/>
      </w:r>
    </w:p>
    <w:p w14:paraId="60AFBDE8" w14:textId="77777777" w:rsidR="002F2EBF" w:rsidRPr="00387F31" w:rsidRDefault="002F2EBF" w:rsidP="002F2EBF">
      <w:pPr>
        <w:ind w:left="0"/>
        <w:rPr>
          <w:color w:val="000000" w:themeColor="text1"/>
        </w:rPr>
      </w:pPr>
    </w:p>
    <w:p w14:paraId="497B1E40" w14:textId="08B5519A" w:rsidR="00EB4D65" w:rsidRPr="0070306E" w:rsidRDefault="00EB4D65" w:rsidP="00385D9E">
      <w:pPr>
        <w:ind w:left="0"/>
        <w:outlineLvl w:val="0"/>
        <w:rPr>
          <w:b/>
          <w:color w:val="D6615C" w:themeColor="accent1"/>
          <w:sz w:val="26"/>
          <w:szCs w:val="26"/>
        </w:rPr>
      </w:pPr>
      <w:bookmarkStart w:id="57" w:name="_Toc496456791"/>
      <w:bookmarkStart w:id="58" w:name="_Toc498863701"/>
      <w:bookmarkStart w:id="59" w:name="_Toc498866726"/>
      <w:bookmarkStart w:id="60" w:name="_Toc498867760"/>
      <w:bookmarkStart w:id="61" w:name="_Toc498867792"/>
      <w:bookmarkStart w:id="62" w:name="_Toc498868662"/>
      <w:bookmarkStart w:id="63" w:name="_Toc499477090"/>
      <w:bookmarkStart w:id="64" w:name="_Toc500183015"/>
      <w:bookmarkStart w:id="65" w:name="_Toc502864722"/>
      <w:r w:rsidRPr="0070306E">
        <w:rPr>
          <w:b/>
          <w:color w:val="D6615C" w:themeColor="accent1"/>
          <w:sz w:val="26"/>
          <w:szCs w:val="26"/>
        </w:rPr>
        <w:t>Índice de Tabelas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29C7EB2" w14:textId="77777777" w:rsidR="00EB4D65" w:rsidRDefault="00EB4D65" w:rsidP="00EB4D65"/>
    <w:p w14:paraId="45946F71" w14:textId="77777777" w:rsidR="00782982" w:rsidRDefault="00EB4D65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 w:rsidRPr="00F15C73">
        <w:rPr>
          <w:color w:val="000000" w:themeColor="text1"/>
        </w:rPr>
        <w:fldChar w:fldCharType="begin"/>
      </w:r>
      <w:r w:rsidRPr="00F15C73">
        <w:rPr>
          <w:color w:val="000000" w:themeColor="text1"/>
        </w:rPr>
        <w:instrText xml:space="preserve"> TOC \c "Tabela" </w:instrText>
      </w:r>
      <w:r w:rsidRPr="00F15C73">
        <w:rPr>
          <w:color w:val="000000" w:themeColor="text1"/>
        </w:rPr>
        <w:fldChar w:fldCharType="separate"/>
      </w:r>
      <w:r w:rsidR="00782982">
        <w:rPr>
          <w:noProof/>
        </w:rPr>
        <w:t>Tabela 1 - Funcionalidades propostas</w:t>
      </w:r>
      <w:r w:rsidR="00782982">
        <w:rPr>
          <w:noProof/>
        </w:rPr>
        <w:tab/>
      </w:r>
      <w:r w:rsidR="00782982">
        <w:rPr>
          <w:noProof/>
        </w:rPr>
        <w:fldChar w:fldCharType="begin"/>
      </w:r>
      <w:r w:rsidR="00782982">
        <w:rPr>
          <w:noProof/>
        </w:rPr>
        <w:instrText xml:space="preserve"> PAGEREF _Toc502864802 \h </w:instrText>
      </w:r>
      <w:r w:rsidR="00782982">
        <w:rPr>
          <w:noProof/>
        </w:rPr>
      </w:r>
      <w:r w:rsidR="00782982">
        <w:rPr>
          <w:noProof/>
        </w:rPr>
        <w:fldChar w:fldCharType="separate"/>
      </w:r>
      <w:r w:rsidR="00782982">
        <w:rPr>
          <w:noProof/>
        </w:rPr>
        <w:t>6</w:t>
      </w:r>
      <w:r w:rsidR="00782982">
        <w:rPr>
          <w:noProof/>
        </w:rPr>
        <w:fldChar w:fldCharType="end"/>
      </w:r>
    </w:p>
    <w:p w14:paraId="6A8428C6" w14:textId="77777777" w:rsidR="00782982" w:rsidRDefault="00782982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>
        <w:rPr>
          <w:noProof/>
        </w:rPr>
        <w:t>Tabela 2 – Distribuição tarefas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_Toc502864803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B1D3541" w14:textId="77777777" w:rsidR="00782982" w:rsidRDefault="00782982">
      <w:pPr>
        <w:pStyle w:val="ndicedeilustraes"/>
        <w:tabs>
          <w:tab w:val="right" w:leader="dot" w:pos="9350"/>
        </w:tabs>
        <w:rPr>
          <w:rFonts w:eastAsiaTheme="minorEastAsia"/>
          <w:noProof/>
          <w:color w:val="auto"/>
          <w:lang w:eastAsia="pt-PT"/>
        </w:rPr>
      </w:pPr>
      <w:r>
        <w:rPr>
          <w:noProof/>
        </w:rPr>
        <w:t>Tabela 3 - Duração de cada requisito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_Toc502864804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2F0839BE" w14:textId="68219A5F" w:rsidR="00EB4D65" w:rsidRPr="00EB4D65" w:rsidRDefault="00EB4D65" w:rsidP="00EB4D65">
      <w:r w:rsidRPr="00F15C73">
        <w:rPr>
          <w:color w:val="000000" w:themeColor="text1"/>
        </w:rPr>
        <w:fldChar w:fldCharType="end"/>
      </w:r>
    </w:p>
    <w:p w14:paraId="78860BAF" w14:textId="77777777" w:rsidR="00EB4D65" w:rsidRDefault="00EB4D65" w:rsidP="00F60E15"/>
    <w:p w14:paraId="267B09E7" w14:textId="76186678" w:rsidR="00B57BEF" w:rsidRPr="000C76DD" w:rsidRDefault="00B57BEF" w:rsidP="000C76DD">
      <w:pPr>
        <w:ind w:left="0"/>
      </w:pPr>
      <w:r>
        <w:rPr>
          <w:rFonts w:asciiTheme="majorHAnsi" w:eastAsiaTheme="majorEastAsia" w:hAnsiTheme="majorHAnsi" w:cstheme="majorBidi"/>
          <w:b/>
          <w:bCs/>
          <w:color w:val="D6615C" w:themeColor="accent1"/>
          <w:sz w:val="28"/>
          <w:szCs w:val="28"/>
        </w:rPr>
        <w:br w:type="page"/>
      </w:r>
    </w:p>
    <w:p w14:paraId="5937B56A" w14:textId="506E8AB7" w:rsidR="001B4740" w:rsidRDefault="0087396B" w:rsidP="00385D9E">
      <w:pPr>
        <w:pStyle w:val="Ttulo1"/>
      </w:pPr>
      <w:bookmarkStart w:id="66" w:name="_Toc502864723"/>
      <w:r>
        <w:lastRenderedPageBreak/>
        <w:t>Introdução</w:t>
      </w:r>
      <w:bookmarkEnd w:id="66"/>
    </w:p>
    <w:p w14:paraId="2A58BC27" w14:textId="753DA84C" w:rsidR="005259B1" w:rsidRDefault="00364586" w:rsidP="00385D9E">
      <w:pPr>
        <w:pStyle w:val="Ttulo1"/>
        <w:numPr>
          <w:ilvl w:val="1"/>
          <w:numId w:val="3"/>
        </w:numPr>
      </w:pPr>
      <w:bookmarkStart w:id="67" w:name="_Toc502864724"/>
      <w:r>
        <w:t>Propósito</w:t>
      </w:r>
      <w:bookmarkEnd w:id="67"/>
    </w:p>
    <w:p w14:paraId="3C9F9920" w14:textId="5349442F" w:rsidR="003A1DF0" w:rsidRDefault="005259B1" w:rsidP="002F5BB4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Este documento foi desenvolvido no contexto d</w:t>
      </w:r>
      <w:r w:rsidR="00EA0A7A">
        <w:rPr>
          <w:color w:val="000000" w:themeColor="text1"/>
        </w:rPr>
        <w:t>a segunda</w:t>
      </w:r>
      <w:r w:rsidRPr="00D24442">
        <w:rPr>
          <w:color w:val="000000" w:themeColor="text1"/>
        </w:rPr>
        <w:t xml:space="preserve"> </w:t>
      </w:r>
      <w:r w:rsidR="00EA0A7A">
        <w:rPr>
          <w:color w:val="000000" w:themeColor="text1"/>
        </w:rPr>
        <w:t>iteração do</w:t>
      </w:r>
      <w:r w:rsidRPr="00D24442">
        <w:rPr>
          <w:color w:val="000000" w:themeColor="text1"/>
        </w:rPr>
        <w:t xml:space="preserve"> trabalho prático</w:t>
      </w:r>
      <w:r w:rsidR="003A1DF0">
        <w:rPr>
          <w:color w:val="000000" w:themeColor="text1"/>
        </w:rPr>
        <w:t xml:space="preserve"> </w:t>
      </w:r>
      <w:r w:rsidRPr="00D24442">
        <w:rPr>
          <w:color w:val="000000" w:themeColor="text1"/>
        </w:rPr>
        <w:t xml:space="preserve">da disciplina de </w:t>
      </w:r>
      <w:r w:rsidRPr="00F15C73">
        <w:rPr>
          <w:color w:val="000000" w:themeColor="text1"/>
        </w:rPr>
        <w:t>Laboratório Desenvolvimento Software (LABDSOFT), integrada no Mestrado de Engenharia Informática (MEI) do Instituto Superior</w:t>
      </w:r>
      <w:r w:rsidR="003A1DF0">
        <w:rPr>
          <w:color w:val="000000" w:themeColor="text1"/>
        </w:rPr>
        <w:t xml:space="preserve"> de Engenharia do Porto (ISEP). Tem como prop</w:t>
      </w:r>
      <w:r w:rsidR="008F752B">
        <w:rPr>
          <w:color w:val="000000" w:themeColor="text1"/>
        </w:rPr>
        <w:t>ósito descrever os processos inerentes à implementação de alguns requisitos definidos para a aplicação de software - iGAM.</w:t>
      </w:r>
      <w:r w:rsidR="0099560B">
        <w:rPr>
          <w:color w:val="000000" w:themeColor="text1"/>
        </w:rPr>
        <w:t xml:space="preserve"> No que diz respeito às funcionalidades a implementar, iremos garantir que o processo consegue fluir com todos os intervenientes, desde a sua inscrição inicial até à sua aprovação ou rejeição.</w:t>
      </w:r>
    </w:p>
    <w:p w14:paraId="741E855B" w14:textId="03FBC425" w:rsidR="003A1DF0" w:rsidRPr="00F15C73" w:rsidRDefault="008F752B" w:rsidP="0099560B">
      <w:pPr>
        <w:jc w:val="both"/>
        <w:rPr>
          <w:color w:val="000000" w:themeColor="text1"/>
        </w:rPr>
      </w:pPr>
      <w:r>
        <w:rPr>
          <w:color w:val="000000" w:themeColor="text1"/>
        </w:rPr>
        <w:t>Ao longo do documento serão abordados tópicos relacionados com algumas das decisões tomadas pelo grupo, artefactos relevantes a nível arquitetural e tecnológico incluindo a especificação do pipeline criado. Para além disso, serão apresentadas as funcionalidades implementadas bem como a distribuição de tarefas entre o grupo de trabalho.</w:t>
      </w:r>
    </w:p>
    <w:p w14:paraId="0AC1A467" w14:textId="29E77326" w:rsidR="001B4740" w:rsidRDefault="002F7354" w:rsidP="008D3D4B">
      <w:pPr>
        <w:pStyle w:val="Cabealho2"/>
        <w:numPr>
          <w:ilvl w:val="1"/>
          <w:numId w:val="3"/>
        </w:numPr>
      </w:pPr>
      <w:bookmarkStart w:id="68" w:name="_Toc502864725"/>
      <w:r>
        <w:t>Scope do p</w:t>
      </w:r>
      <w:r w:rsidR="00364586">
        <w:t>roduto</w:t>
      </w:r>
      <w:bookmarkEnd w:id="68"/>
    </w:p>
    <w:p w14:paraId="7BC2AE41" w14:textId="127144C8" w:rsidR="007F4607" w:rsidRPr="00D24442" w:rsidRDefault="007F4607" w:rsidP="00496938">
      <w:pPr>
        <w:jc w:val="both"/>
        <w:rPr>
          <w:color w:val="000000" w:themeColor="text1"/>
        </w:rPr>
      </w:pPr>
      <w:r>
        <w:t xml:space="preserve">A GAM pretende uma solução de software que consiga monitorizar os dois grandes processos </w:t>
      </w:r>
      <w:r w:rsidRPr="00D24442">
        <w:rPr>
          <w:color w:val="000000" w:themeColor="text1"/>
        </w:rPr>
        <w:t xml:space="preserve">que neste momento existem apenas em formato papel. A gestão do conjunto de etapas que constituem os processos é outro grande </w:t>
      </w:r>
      <w:r w:rsidR="006C7188" w:rsidRPr="00D24442">
        <w:rPr>
          <w:color w:val="000000" w:themeColor="text1"/>
        </w:rPr>
        <w:t>foco</w:t>
      </w:r>
      <w:r w:rsidRPr="00D24442">
        <w:rPr>
          <w:color w:val="000000" w:themeColor="text1"/>
        </w:rPr>
        <w:t>.</w:t>
      </w:r>
    </w:p>
    <w:p w14:paraId="5D7DAF7E" w14:textId="32D24E8B" w:rsidR="007F4607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primeiro processo denomina-se por “</w:t>
      </w:r>
      <w:r w:rsidRPr="00D24442">
        <w:rPr>
          <w:b/>
          <w:color w:val="000000" w:themeColor="text1"/>
        </w:rPr>
        <w:t>Ciclo de Dádiva</w:t>
      </w:r>
      <w:r w:rsidRPr="00D24442">
        <w:rPr>
          <w:color w:val="000000" w:themeColor="text1"/>
        </w:rPr>
        <w:t>”, é muito rigoroso e constitui várias etapas. Existem dadores que realizam amostras no banco. Após verificação e validação de critérios bem definidos, o dador é considerado um dador “válido”. As amostra</w:t>
      </w:r>
      <w:r w:rsidR="005B243C">
        <w:rPr>
          <w:color w:val="000000" w:themeColor="text1"/>
        </w:rPr>
        <w:t xml:space="preserve">s de espermatozoides ficam crio </w:t>
      </w:r>
      <w:r w:rsidRPr="00D24442">
        <w:rPr>
          <w:color w:val="000000" w:themeColor="text1"/>
        </w:rPr>
        <w:t>preservadas para mais tarde puderem ser usadas por casais inférteis.</w:t>
      </w:r>
    </w:p>
    <w:p w14:paraId="209C99F4" w14:textId="6E1C2920" w:rsidR="006C7188" w:rsidRPr="00D24442" w:rsidRDefault="007F4607" w:rsidP="00496938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O segundo processo denomina-se por “</w:t>
      </w:r>
      <w:r w:rsidR="005B243C">
        <w:rPr>
          <w:b/>
          <w:color w:val="000000" w:themeColor="text1"/>
        </w:rPr>
        <w:t>Resposta a Pedidos de G</w:t>
      </w:r>
      <w:r w:rsidRPr="00D24442">
        <w:rPr>
          <w:b/>
          <w:color w:val="000000" w:themeColor="text1"/>
        </w:rPr>
        <w:t>âmetas</w:t>
      </w:r>
      <w:r w:rsidR="006C7188" w:rsidRPr="00D24442">
        <w:rPr>
          <w:color w:val="000000" w:themeColor="text1"/>
        </w:rPr>
        <w:t>”. Existem clí</w:t>
      </w:r>
      <w:r w:rsidRPr="00D24442">
        <w:rPr>
          <w:color w:val="000000" w:themeColor="text1"/>
        </w:rPr>
        <w:t xml:space="preserve">nicas/hospitais que nas suas consultas de procriação recomendam técnicas de fertilidade como </w:t>
      </w:r>
      <w:r w:rsidR="005B243C">
        <w:rPr>
          <w:color w:val="000000" w:themeColor="text1"/>
        </w:rPr>
        <w:t xml:space="preserve">por </w:t>
      </w:r>
      <w:r w:rsidRPr="00D24442">
        <w:rPr>
          <w:color w:val="000000" w:themeColor="text1"/>
        </w:rPr>
        <w:t>exemplo, a fertilização in vitro com dadores anónimos. Estas clínicas solicitam amostras para puderem ser usadas nestes casais. O pedido é feito ao banco (formato papel), a respetiva clínica envia o conjunto de caraterísticas do casal e o banco é responsável por selecionar o dador que melhor obedece aos requisitos.</w:t>
      </w:r>
    </w:p>
    <w:p w14:paraId="17F9DCA9" w14:textId="7A2AD5D2" w:rsidR="00157B77" w:rsidRPr="00D24442" w:rsidRDefault="006C7188" w:rsidP="000C76DD">
      <w:pPr>
        <w:jc w:val="both"/>
        <w:rPr>
          <w:color w:val="000000" w:themeColor="text1"/>
        </w:rPr>
      </w:pPr>
      <w:r w:rsidRPr="00D24442">
        <w:rPr>
          <w:color w:val="000000" w:themeColor="text1"/>
        </w:rPr>
        <w:t>Em suma, o objetivo principal desta solução é automatizar estes dois processos, mas também ser capaz de apresentar ao cliente dados estatísticos relativos a ambos os processos.</w:t>
      </w:r>
    </w:p>
    <w:p w14:paraId="5F96D35F" w14:textId="6C5BE96A" w:rsidR="0099560B" w:rsidRDefault="0099560B" w:rsidP="008D3D4B">
      <w:pPr>
        <w:pStyle w:val="Cabealho2"/>
        <w:numPr>
          <w:ilvl w:val="1"/>
          <w:numId w:val="3"/>
        </w:numPr>
      </w:pPr>
      <w:bookmarkStart w:id="69" w:name="_Toc502864726"/>
      <w:r>
        <w:t xml:space="preserve">Funcionalidades </w:t>
      </w:r>
      <w:r w:rsidR="00387F31">
        <w:t>propostas</w:t>
      </w:r>
      <w:bookmarkEnd w:id="69"/>
    </w:p>
    <w:p w14:paraId="6AB08A94" w14:textId="08BBEEDD" w:rsidR="0099560B" w:rsidRPr="00847B7E" w:rsidRDefault="0099560B" w:rsidP="0038122D">
      <w:pPr>
        <w:jc w:val="both"/>
        <w:rPr>
          <w:color w:val="auto"/>
        </w:rPr>
      </w:pPr>
      <w:r w:rsidRPr="00847B7E">
        <w:rPr>
          <w:color w:val="auto"/>
        </w:rPr>
        <w:t xml:space="preserve">Para esta iteração, temos um total de </w:t>
      </w:r>
      <w:r w:rsidR="00113A4B">
        <w:rPr>
          <w:color w:val="auto"/>
        </w:rPr>
        <w:t>quinze</w:t>
      </w:r>
      <w:r w:rsidRPr="00847B7E">
        <w:rPr>
          <w:color w:val="auto"/>
        </w:rPr>
        <w:t xml:space="preserve"> requisitos que pretendemos implementar no sistema de software iGAM e </w:t>
      </w:r>
      <w:r w:rsidR="00113A4B">
        <w:rPr>
          <w:color w:val="auto"/>
        </w:rPr>
        <w:t>nove</w:t>
      </w:r>
      <w:r w:rsidRPr="00847B7E">
        <w:rPr>
          <w:color w:val="auto"/>
        </w:rPr>
        <w:t xml:space="preserve"> atores</w:t>
      </w:r>
      <w:r w:rsidR="00407DE2">
        <w:rPr>
          <w:color w:val="auto"/>
        </w:rPr>
        <w:t xml:space="preserve"> envolvidos </w:t>
      </w:r>
      <w:r w:rsidRPr="00847B7E">
        <w:rPr>
          <w:color w:val="auto"/>
        </w:rPr>
        <w:t>(</w:t>
      </w:r>
      <w:r w:rsidR="00113A4B">
        <w:rPr>
          <w:color w:val="auto"/>
        </w:rPr>
        <w:t>utente</w:t>
      </w:r>
      <w:r w:rsidRPr="00847B7E">
        <w:rPr>
          <w:color w:val="auto"/>
        </w:rPr>
        <w:t xml:space="preserve">, enfermeira coordenadora, médico, </w:t>
      </w:r>
      <w:r w:rsidR="00113A4B">
        <w:rPr>
          <w:color w:val="auto"/>
        </w:rPr>
        <w:t>diretora do banco</w:t>
      </w:r>
      <w:r w:rsidRPr="00847B7E">
        <w:rPr>
          <w:color w:val="auto"/>
        </w:rPr>
        <w:t>, embriologista, embriologista</w:t>
      </w:r>
      <w:r w:rsidR="00407DE2">
        <w:rPr>
          <w:color w:val="auto"/>
        </w:rPr>
        <w:t>, Clínica PMA</w:t>
      </w:r>
      <w:r w:rsidR="00113A4B">
        <w:rPr>
          <w:color w:val="auto"/>
        </w:rPr>
        <w:t>, gestor</w:t>
      </w:r>
      <w:r w:rsidR="00407DE2">
        <w:rPr>
          <w:color w:val="auto"/>
        </w:rPr>
        <w:t>) – Tabela 1.</w:t>
      </w:r>
    </w:p>
    <w:p w14:paraId="2085BA69" w14:textId="77777777" w:rsidR="000E596E" w:rsidRDefault="000E596E" w:rsidP="0038122D">
      <w:pPr>
        <w:jc w:val="both"/>
      </w:pPr>
    </w:p>
    <w:p w14:paraId="454D0CA2" w14:textId="77777777" w:rsidR="000E596E" w:rsidRDefault="000E596E" w:rsidP="0038122D">
      <w:pPr>
        <w:jc w:val="both"/>
      </w:pPr>
    </w:p>
    <w:p w14:paraId="37EA8F6C" w14:textId="77777777" w:rsidR="000E596E" w:rsidRPr="00847B7E" w:rsidRDefault="000E596E" w:rsidP="0038122D">
      <w:pPr>
        <w:jc w:val="both"/>
      </w:pPr>
    </w:p>
    <w:p w14:paraId="30CE7A94" w14:textId="577875B3" w:rsidR="00847B7E" w:rsidRDefault="00847B7E" w:rsidP="00847B7E">
      <w:pPr>
        <w:pStyle w:val="Legenda"/>
        <w:keepNext/>
        <w:jc w:val="center"/>
      </w:pPr>
      <w:bookmarkStart w:id="70" w:name="_Toc50286480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A07B6">
        <w:rPr>
          <w:noProof/>
        </w:rPr>
        <w:t>1</w:t>
      </w:r>
      <w:r>
        <w:fldChar w:fldCharType="end"/>
      </w:r>
      <w:r>
        <w:t xml:space="preserve"> - Funcionalidades </w:t>
      </w:r>
      <w:r w:rsidR="005E536C">
        <w:t>propostas</w:t>
      </w:r>
      <w:bookmarkEnd w:id="70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0E596E" w:rsidRPr="00847B7E" w14:paraId="11DD5F73" w14:textId="77777777" w:rsidTr="00847B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867DF6D" w14:textId="132656E4" w:rsidR="000E596E" w:rsidRPr="00847B7E" w:rsidRDefault="000E596E" w:rsidP="00847B7E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63F32480" w14:textId="724B7B41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01CC336C" w14:textId="54C45643" w:rsidR="000E596E" w:rsidRPr="00847B7E" w:rsidRDefault="000E596E" w:rsidP="00847B7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Ator</w:t>
            </w:r>
          </w:p>
        </w:tc>
      </w:tr>
      <w:tr w:rsidR="00113A4B" w:rsidRPr="00847B7E" w14:paraId="1FC0710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4A36E82" w14:textId="4BBF20D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3CD356C1" w14:textId="3F0E8EC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12B408C0" w14:textId="7D7E5C26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(não funcional)</w:t>
            </w:r>
          </w:p>
        </w:tc>
      </w:tr>
      <w:tr w:rsidR="00113A4B" w:rsidRPr="00847B7E" w14:paraId="1E5387E9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4BD4475" w14:textId="2B271E57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BF7FC57" w14:textId="6E1A02D8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53988C84" w14:textId="59E0173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1FCC413F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591B4F6" w14:textId="3E0475C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41D80780" w14:textId="0D5026DE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7A493F1" w14:textId="4717D0B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Gestor</w:t>
            </w:r>
          </w:p>
        </w:tc>
      </w:tr>
      <w:tr w:rsidR="00113A4B" w:rsidRPr="00847B7E" w14:paraId="1C4057E0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9EFC64E" w14:textId="1D7FF1B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E9795EB" w14:textId="57D4A64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185F54AE" w14:textId="5FC58FAA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B750946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77FCD8" w14:textId="68F20C25" w:rsidR="00113A4B" w:rsidRPr="00847B7E" w:rsidRDefault="00113A4B" w:rsidP="00113A4B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752BEDD1" w14:textId="3B7A587F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314F54CD" w14:textId="5FF794B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479353CE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3F1A33C" w14:textId="67F51B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481028B6" w14:textId="1F5C1F17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2EF6A7E2" w14:textId="1BA523B0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Enfermeira</w:t>
            </w:r>
            <w:r>
              <w:rPr>
                <w:rFonts w:asciiTheme="minorHAnsi" w:hAnsiTheme="minorHAnsi"/>
                <w:color w:val="auto"/>
              </w:rPr>
              <w:t xml:space="preserve"> Coordenadora / Diretora do Banco</w:t>
            </w:r>
          </w:p>
        </w:tc>
      </w:tr>
      <w:tr w:rsidR="00113A4B" w:rsidRPr="00847B7E" w14:paraId="102FFBC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A02E358" w14:textId="0332841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5BD89B2E" w14:textId="0E1BDC1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1FC6296D" w14:textId="78C6405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711945BC" w14:textId="77777777" w:rsidTr="00847B7E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BDB28E9" w14:textId="369C3D9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41BD32C9" w14:textId="7092294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12520F15" w14:textId="44112A7B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775C1523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1952478" w14:textId="0EDD9A84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01A51472" w14:textId="77B325E9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350E0ED7" w14:textId="70339232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Médico</w:t>
            </w:r>
          </w:p>
        </w:tc>
      </w:tr>
      <w:tr w:rsidR="00113A4B" w:rsidRPr="00847B7E" w14:paraId="2DDBD59D" w14:textId="77777777" w:rsidTr="00847B7E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2A3CC8D" w14:textId="1437FF1B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00EAFD97" w14:textId="644B817E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520F3E74" w14:textId="6A3456B6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Diretora do Banco</w:t>
            </w:r>
          </w:p>
        </w:tc>
      </w:tr>
      <w:tr w:rsidR="00113A4B" w:rsidRPr="00847B7E" w14:paraId="01E20352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59EB56F" w14:textId="203BD76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4A35585" w14:textId="2AB6F26B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59147BE6" w14:textId="65DF3B0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  <w:tr w:rsidR="00113A4B" w:rsidRPr="00847B7E" w14:paraId="55128BD7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6A60F52" w14:textId="54E5DFCD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3BA68EEA" w14:textId="2F6A7EB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7FC5747B" w14:textId="6E154EA4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Embriologista</w:t>
            </w:r>
          </w:p>
        </w:tc>
      </w:tr>
      <w:tr w:rsidR="00113A4B" w:rsidRPr="00847B7E" w14:paraId="37B4CA8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38BAC5E" w14:textId="62D19EFE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60607640" w14:textId="498F2BC7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6FA568DD" w14:textId="5AB1ECF5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081F9986" w14:textId="77777777" w:rsidTr="00847B7E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DCAEB79" w14:textId="00623F45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5CB8448A" w14:textId="32FF120D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242A5C31" w14:textId="6A9EA0E1" w:rsidR="00113A4B" w:rsidRPr="00847B7E" w:rsidRDefault="00113A4B" w:rsidP="00113A4B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Clínica PMA</w:t>
            </w:r>
          </w:p>
        </w:tc>
      </w:tr>
      <w:tr w:rsidR="00113A4B" w:rsidRPr="00847B7E" w14:paraId="7482B84A" w14:textId="77777777" w:rsidTr="00847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F51555D" w14:textId="19A0B106" w:rsidR="00113A4B" w:rsidRPr="00847B7E" w:rsidRDefault="00113A4B" w:rsidP="00113A4B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2E44A6A8" w14:textId="45E0BE7A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1ABA34A7" w14:textId="21267330" w:rsidR="00113A4B" w:rsidRPr="00847B7E" w:rsidRDefault="00113A4B" w:rsidP="00113A4B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Utente</w:t>
            </w:r>
          </w:p>
        </w:tc>
      </w:tr>
    </w:tbl>
    <w:p w14:paraId="0ACF2166" w14:textId="2821AC17" w:rsidR="001B4740" w:rsidRPr="00847B7E" w:rsidRDefault="00DB5187" w:rsidP="001E78E6">
      <w:r w:rsidRPr="00847B7E">
        <w:br w:type="page"/>
      </w:r>
    </w:p>
    <w:p w14:paraId="0B25DC29" w14:textId="78A0E663" w:rsidR="00875462" w:rsidRDefault="002F7354" w:rsidP="00411ABC">
      <w:pPr>
        <w:pStyle w:val="Ttulo1"/>
      </w:pPr>
      <w:bookmarkStart w:id="71" w:name="_Toc502864727"/>
      <w:r>
        <w:lastRenderedPageBreak/>
        <w:t>Decisões tomadas</w:t>
      </w:r>
      <w:bookmarkEnd w:id="71"/>
    </w:p>
    <w:p w14:paraId="4E669D70" w14:textId="20027B31" w:rsidR="00105A33" w:rsidRDefault="00105A33" w:rsidP="0087010C">
      <w:pPr>
        <w:jc w:val="both"/>
      </w:pPr>
      <w:r>
        <w:t xml:space="preserve">A nível de organização da equipa de desenvolvimento, optamos por utilizar a aplicação Slack como veículo de comunicação entre todos os elementos. O uso desta plataforma de comunicação permitiu-nos fazer chamadas de grupo, debater problemas, partilhar excertos de código e manter-nos informados sobre o estado de cada </w:t>
      </w:r>
      <w:r w:rsidRPr="00105A33">
        <w:rPr>
          <w:i/>
        </w:rPr>
        <w:t>issue</w:t>
      </w:r>
      <w:r>
        <w:t xml:space="preserve">, uma vez que foi adicionado um </w:t>
      </w:r>
      <w:r w:rsidRPr="0087010C">
        <w:rPr>
          <w:i/>
        </w:rPr>
        <w:t>plugin</w:t>
      </w:r>
      <w:r>
        <w:t xml:space="preserve"> de integração com o Bitbucket. Importa também referir que no Bitbucket, foi criado um </w:t>
      </w:r>
      <w:r w:rsidRPr="00105A33">
        <w:rPr>
          <w:i/>
        </w:rPr>
        <w:t>board</w:t>
      </w:r>
      <w:r>
        <w:t xml:space="preserve"> associado ao Trello, onde foram sendo adicionadas as tarefas a desenvolver ao longo desta iteração, organizadas por etapas. Deste modo, todos os elementos da equipa de desenvolvimento sabiam o estado de cada </w:t>
      </w:r>
      <w:r w:rsidRPr="00105A33">
        <w:rPr>
          <w:i/>
        </w:rPr>
        <w:t>issue</w:t>
      </w:r>
      <w:r>
        <w:t>.</w:t>
      </w:r>
    </w:p>
    <w:p w14:paraId="467BD6A7" w14:textId="6D7971CA" w:rsidR="00875462" w:rsidRDefault="00105A33" w:rsidP="0087010C">
      <w:pPr>
        <w:jc w:val="both"/>
      </w:pPr>
      <w:r>
        <w:t>Quanto ao desenvolvimento do produto, optamos por utilizar a linguagem de programação ASP.NET Core, uma vez que todos os elementos do grupo estavam familiarizados com a mesma. De realçar que a decisão recaiu sobre ASP.NET Core e não sobre ASP.NET pelo fato da primeira ser multiplataforma e modular, o que significa que as aplicações são mais leves e com melhor desempenho. Já a nível arquitetural, decidimos seguir uma</w:t>
      </w:r>
      <w:r w:rsidR="001853FA">
        <w:t xml:space="preserve"> arquitetura MVC (Model View Controller) porque</w:t>
      </w:r>
      <w:r w:rsidR="00EF1DB1">
        <w:t>, mais uma vez, os elementos do grupo já estavam familiarizados com a mesma e consideramos que nos dá garantias de manter o código organizado, estruturado e com uma adequada separação de responsabilidades. Uma das vantagens deste tipo de arquitetura é o fato de permitir a diversos elementos trabalhar sobre o mesmo repositório, sem que se verifiquem conflitos na junção de vários pedaços de código.</w:t>
      </w:r>
    </w:p>
    <w:p w14:paraId="14ADCF69" w14:textId="243383DA" w:rsidR="00EF1DB1" w:rsidRDefault="00EF1DB1" w:rsidP="0087010C">
      <w:pPr>
        <w:jc w:val="both"/>
      </w:pPr>
      <w:r>
        <w:t xml:space="preserve">Por sua vez, quanto à persistência de dados, numa primeira instância recorremos a uma base de dados local providenciada pelo ambiente de desenvolvimento usado (Visual Studio 2017), onde implementamos um </w:t>
      </w:r>
      <w:r w:rsidRPr="0087010C">
        <w:rPr>
          <w:i/>
        </w:rPr>
        <w:t>script</w:t>
      </w:r>
      <w:r>
        <w:t xml:space="preserve"> para povoar a base de dados</w:t>
      </w:r>
      <w:r w:rsidR="0087010C">
        <w:t>,</w:t>
      </w:r>
      <w:r>
        <w:t xml:space="preserve"> de cada máquina onde corresse a solução</w:t>
      </w:r>
      <w:r w:rsidR="0087010C">
        <w:t>,</w:t>
      </w:r>
      <w:r>
        <w:t xml:space="preserve"> com alguns dados. Porém, esta solução não nos permitia apresentar uma aplicação escalável pelo que tomamos a decisão de migrar os dados para a </w:t>
      </w:r>
      <w:r w:rsidRPr="00EF1DB1">
        <w:rPr>
          <w:i/>
        </w:rPr>
        <w:t>cloud</w:t>
      </w:r>
      <w:r>
        <w:t>. Deste modo, temos uma única base de dados, partilhada e acessível por todos os elementos da equipa de desenvolvimento.</w:t>
      </w:r>
    </w:p>
    <w:p w14:paraId="4488B70A" w14:textId="1448A096" w:rsidR="00EF1DB1" w:rsidRDefault="00EF1DB1" w:rsidP="0087010C">
      <w:pPr>
        <w:jc w:val="both"/>
      </w:pPr>
      <w:r>
        <w:t xml:space="preserve">Por fim, </w:t>
      </w:r>
      <w:r w:rsidR="0087010C">
        <w:t xml:space="preserve">como ferramenta de automação de todo o processo foi utilizada a plataforma Jenkins. O processo foi então dividido em cinco etapas, desde a conexão ao projeto alojado no Bitbucket, passando pela </w:t>
      </w:r>
      <w:r w:rsidR="0087010C" w:rsidRPr="0087010C">
        <w:rPr>
          <w:i/>
        </w:rPr>
        <w:t>build</w:t>
      </w:r>
      <w:r w:rsidR="0087010C">
        <w:t xml:space="preserve"> do mesmo e a execução de alguns testes unitários, e terminando na publicação dos resultados dos testes e na geração de um zip com todos os dados.</w:t>
      </w:r>
    </w:p>
    <w:p w14:paraId="17E6A2A1" w14:textId="77777777" w:rsidR="00875462" w:rsidRDefault="00875462" w:rsidP="002F7354"/>
    <w:p w14:paraId="05F9CBCA" w14:textId="77777777" w:rsidR="00875462" w:rsidRDefault="00875462" w:rsidP="002F7354"/>
    <w:p w14:paraId="5B0BBAEE" w14:textId="77777777" w:rsidR="00875462" w:rsidRDefault="00875462" w:rsidP="002F7354"/>
    <w:p w14:paraId="6C0F1F4A" w14:textId="77777777" w:rsidR="00875462" w:rsidRDefault="00875462" w:rsidP="002F7354"/>
    <w:p w14:paraId="1B304A21" w14:textId="77777777" w:rsidR="00875462" w:rsidRDefault="00875462" w:rsidP="002F7354"/>
    <w:p w14:paraId="26988B5D" w14:textId="77777777" w:rsidR="00875462" w:rsidRDefault="00875462" w:rsidP="002F7354"/>
    <w:p w14:paraId="45272B2D" w14:textId="77777777" w:rsidR="00875462" w:rsidRDefault="00875462" w:rsidP="002F7354"/>
    <w:p w14:paraId="0AB046A0" w14:textId="77777777" w:rsidR="00875462" w:rsidRDefault="00875462" w:rsidP="002F7354"/>
    <w:p w14:paraId="0832238B" w14:textId="3DAD1907" w:rsidR="00946955" w:rsidRDefault="00946955" w:rsidP="00105A33">
      <w:pPr>
        <w:ind w:left="0"/>
      </w:pPr>
    </w:p>
    <w:p w14:paraId="2D0177D1" w14:textId="272C8DC6" w:rsidR="002F7354" w:rsidRDefault="002F7354" w:rsidP="002F7354">
      <w:pPr>
        <w:pStyle w:val="Ttulo1"/>
      </w:pPr>
      <w:bookmarkStart w:id="72" w:name="_Toc502864728"/>
      <w:r>
        <w:lastRenderedPageBreak/>
        <w:t>Artefactos</w:t>
      </w:r>
      <w:bookmarkEnd w:id="72"/>
    </w:p>
    <w:p w14:paraId="0C6F23EF" w14:textId="40635C9A" w:rsidR="00071C3C" w:rsidRDefault="00071C3C" w:rsidP="008D3D4B">
      <w:pPr>
        <w:pStyle w:val="Cabealho2"/>
      </w:pPr>
      <w:bookmarkStart w:id="73" w:name="_Toc502864729"/>
      <w:r>
        <w:t>Diagrama de contexto</w:t>
      </w:r>
      <w:bookmarkEnd w:id="73"/>
    </w:p>
    <w:p w14:paraId="2AE8F81A" w14:textId="1EE2EB94" w:rsidR="00946955" w:rsidRDefault="00946955" w:rsidP="00946955">
      <w:pPr>
        <w:ind w:left="0"/>
      </w:pPr>
      <w:r w:rsidRPr="00946955">
        <w:rPr>
          <w:noProof/>
          <w:lang w:eastAsia="pt-PT"/>
        </w:rPr>
        <w:drawing>
          <wp:anchor distT="0" distB="0" distL="114300" distR="114300" simplePos="0" relativeHeight="251604992" behindDoc="1" locked="0" layoutInCell="1" allowOverlap="1" wp14:anchorId="4941EA0E" wp14:editId="52B48464">
            <wp:simplePos x="0" y="0"/>
            <wp:positionH relativeFrom="column">
              <wp:posOffset>574040</wp:posOffset>
            </wp:positionH>
            <wp:positionV relativeFrom="paragraph">
              <wp:posOffset>176530</wp:posOffset>
            </wp:positionV>
            <wp:extent cx="500062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59" y="21456"/>
                <wp:lineTo x="215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tran\Desktop\LABDSOFT\Documentacao\Entrega 2\Diagramas\Diagrama_Context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2BBDC" w14:textId="77777777" w:rsidR="00946955" w:rsidRDefault="00946955" w:rsidP="00946955"/>
    <w:p w14:paraId="206DCC87" w14:textId="77777777" w:rsidR="00946955" w:rsidRDefault="00946955" w:rsidP="00946955">
      <w:pPr>
        <w:ind w:left="0"/>
      </w:pPr>
    </w:p>
    <w:p w14:paraId="6032D063" w14:textId="77777777" w:rsidR="00946955" w:rsidRDefault="00946955" w:rsidP="00946955">
      <w:pPr>
        <w:ind w:left="0"/>
      </w:pPr>
    </w:p>
    <w:p w14:paraId="56970E59" w14:textId="77777777" w:rsidR="00946955" w:rsidRDefault="00946955" w:rsidP="00946955">
      <w:pPr>
        <w:ind w:left="0"/>
      </w:pPr>
    </w:p>
    <w:p w14:paraId="7C0E451E" w14:textId="77777777" w:rsidR="00946955" w:rsidRDefault="00946955" w:rsidP="00946955">
      <w:pPr>
        <w:ind w:left="0"/>
      </w:pPr>
    </w:p>
    <w:p w14:paraId="4A7E9977" w14:textId="77777777" w:rsidR="00946955" w:rsidRDefault="00946955" w:rsidP="00946955">
      <w:pPr>
        <w:ind w:left="0"/>
      </w:pPr>
    </w:p>
    <w:p w14:paraId="52B14689" w14:textId="77777777" w:rsidR="0087010C" w:rsidRDefault="0087010C" w:rsidP="00946955">
      <w:pPr>
        <w:ind w:left="0"/>
      </w:pPr>
    </w:p>
    <w:p w14:paraId="30442C5D" w14:textId="77777777" w:rsidR="0087010C" w:rsidRDefault="0087010C" w:rsidP="00946955">
      <w:pPr>
        <w:ind w:left="0"/>
      </w:pPr>
    </w:p>
    <w:p w14:paraId="0C1253D6" w14:textId="77777777" w:rsidR="0087010C" w:rsidRDefault="0087010C" w:rsidP="00946955">
      <w:pPr>
        <w:ind w:left="0"/>
      </w:pPr>
    </w:p>
    <w:p w14:paraId="53FA9313" w14:textId="0E1FDDE0" w:rsidR="0087010C" w:rsidRDefault="0087010C" w:rsidP="00946955">
      <w:pPr>
        <w:ind w:left="0"/>
      </w:pPr>
    </w:p>
    <w:p w14:paraId="3431F008" w14:textId="752A1DDD" w:rsidR="00C167F7" w:rsidRDefault="00C167F7" w:rsidP="00946955">
      <w:pPr>
        <w:ind w:left="0"/>
      </w:pPr>
    </w:p>
    <w:p w14:paraId="7AD234E0" w14:textId="49795322" w:rsidR="00C167F7" w:rsidRDefault="00C167F7" w:rsidP="00946955">
      <w:pPr>
        <w:ind w:left="0"/>
      </w:pPr>
    </w:p>
    <w:p w14:paraId="12D77DB8" w14:textId="4E77234F" w:rsidR="0087010C" w:rsidRDefault="005B0211" w:rsidP="00D82A89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08064" behindDoc="1" locked="0" layoutInCell="1" allowOverlap="1" wp14:anchorId="49396451" wp14:editId="7247E2F7">
                <wp:simplePos x="0" y="0"/>
                <wp:positionH relativeFrom="column">
                  <wp:posOffset>467360</wp:posOffset>
                </wp:positionH>
                <wp:positionV relativeFrom="paragraph">
                  <wp:posOffset>6985</wp:posOffset>
                </wp:positionV>
                <wp:extent cx="4800600" cy="152400"/>
                <wp:effectExtent l="0" t="0" r="0" b="0"/>
                <wp:wrapTight wrapText="bothSides">
                  <wp:wrapPolygon edited="0">
                    <wp:start x="0" y="0"/>
                    <wp:lineTo x="0" y="18900"/>
                    <wp:lineTo x="21514" y="18900"/>
                    <wp:lineTo x="21514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51BBED" w14:textId="5FCCF572" w:rsidR="00C06F44" w:rsidRPr="00F40B20" w:rsidRDefault="00C06F44" w:rsidP="00946955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74" w:name="_Toc502864792"/>
                            <w:r>
                              <w:t xml:space="preserve">Figura </w:t>
                            </w:r>
                            <w:r w:rsidRPr="00946955">
                              <w:fldChar w:fldCharType="begin"/>
                            </w:r>
                            <w:r w:rsidRPr="00946955">
                              <w:instrText xml:space="preserve"> SEQ Figura \* ARABIC </w:instrText>
                            </w:r>
                            <w:r w:rsidRPr="0094695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Pr="00946955">
                              <w:fldChar w:fldCharType="end"/>
                            </w:r>
                            <w:r w:rsidRPr="00946955">
                              <w:t xml:space="preserve"> </w:t>
                            </w:r>
                            <w:r>
                              <w:t>- Diagrama de Contexto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9645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36.8pt;margin-top:.55pt;width:378pt;height:12pt;z-index:-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" stroked="f">
                <v:textbox inset="0,0,0,0">
                  <w:txbxContent>
                    <w:p w14:paraId="0751BBED" w14:textId="5FCCF572" w:rsidR="00C06F44" w:rsidRPr="00F40B20" w:rsidRDefault="00C06F44" w:rsidP="00946955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75" w:name="_Toc502864792"/>
                      <w:r>
                        <w:t xml:space="preserve">Figura </w:t>
                      </w:r>
                      <w:r w:rsidRPr="00946955">
                        <w:fldChar w:fldCharType="begin"/>
                      </w:r>
                      <w:r w:rsidRPr="00946955">
                        <w:instrText xml:space="preserve"> SEQ Figura \* ARABIC </w:instrText>
                      </w:r>
                      <w:r w:rsidRPr="00946955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Pr="00946955">
                        <w:fldChar w:fldCharType="end"/>
                      </w:r>
                      <w:r w:rsidRPr="00946955">
                        <w:t xml:space="preserve"> </w:t>
                      </w:r>
                      <w:r>
                        <w:t>- Diagrama de Contexto</w:t>
                      </w:r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9C25987" w14:textId="77777777" w:rsidR="005B0211" w:rsidRDefault="005B0211" w:rsidP="00C167F7">
      <w:pPr>
        <w:ind w:left="0"/>
        <w:jc w:val="both"/>
      </w:pPr>
    </w:p>
    <w:p w14:paraId="1D666A42" w14:textId="3D0CDB6C" w:rsidR="00C167F7" w:rsidRDefault="00C167F7" w:rsidP="00C167F7">
      <w:pPr>
        <w:ind w:left="0"/>
        <w:jc w:val="both"/>
      </w:pPr>
      <w:r>
        <w:t xml:space="preserve">Na Figura 1 é apresentado o Diagrama de Contexto da aplicação, onde podemos ver que os utilizadores (Diretor Médico, Médico, Enfermeiro, Coordenador Enfermeiro, Embriologista, CEO, Clinicas PMA, Informático, Técnico Laboratório e Diretor Laboratório) vão interagir com a aplicação </w:t>
      </w:r>
      <w:r w:rsidRPr="00D82A89">
        <w:rPr>
          <w:i/>
        </w:rPr>
        <w:t>web</w:t>
      </w:r>
      <w:r>
        <w:t xml:space="preserve"> iGAM. Esta aplicação pode ser executada a partir de qualquer navegador de Internet e, com exceção dos Dadores, para usufruir das suas funcionalidades é necessário ser um utilizador registado no sistema. Por sua vez, a plataforma iGAM vai interagir com uma base de dados alojada na </w:t>
      </w:r>
      <w:r w:rsidRPr="00CF6722">
        <w:rPr>
          <w:i/>
        </w:rPr>
        <w:t>cloud</w:t>
      </w:r>
      <w:r>
        <w:t xml:space="preserve">, para garantir a persistência de dados. Por fim, a plataforma iGAM recorre a uma </w:t>
      </w:r>
      <w:r w:rsidRPr="00D82A89">
        <w:rPr>
          <w:i/>
        </w:rPr>
        <w:t>web</w:t>
      </w:r>
      <w:r>
        <w:t xml:space="preserve"> API, denominada iAnalysis, para onde são enviadas as amostras de sangue com o intuito de serem analisadas. Após a análise estar concluída, os resultados são devolvidos para a iGAM, que é responsável por os armazenar na base de dados referida anteriormente.</w:t>
      </w:r>
      <w:r w:rsidR="002377C8">
        <w:t xml:space="preserve"> </w:t>
      </w:r>
      <w:r>
        <w:t xml:space="preserve">A aplicação iGAMBot é </w:t>
      </w:r>
      <w:r w:rsidR="002377C8">
        <w:t>o</w:t>
      </w:r>
      <w:r>
        <w:t xml:space="preserve"> componente responsável por estabelecer a ponte de comunicação entre o dador/utente e o </w:t>
      </w:r>
      <w:r w:rsidR="002377C8">
        <w:t>componente</w:t>
      </w:r>
      <w:r>
        <w:t xml:space="preserve"> iGAM</w:t>
      </w:r>
      <w:r w:rsidR="002377C8">
        <w:t>,</w:t>
      </w:r>
      <w:r>
        <w:t xml:space="preserve"> por intermédio de um sistema de troca de mensagens. Esta aplicação de troca de mensagens está disponibiliza através de um emulador, </w:t>
      </w:r>
      <w:r w:rsidR="002377C8">
        <w:t>visto</w:t>
      </w:r>
      <w:r>
        <w:t xml:space="preserve"> que não foi possível alojar o </w:t>
      </w:r>
      <w:r w:rsidR="002377C8">
        <w:t>C</w:t>
      </w:r>
      <w:r>
        <w:t>hatbot no servidor Azure e, consequentemente, usá-lo através do Skype.</w:t>
      </w:r>
    </w:p>
    <w:p w14:paraId="664FA14B" w14:textId="25E5EFAA" w:rsidR="0087010C" w:rsidRDefault="0087010C" w:rsidP="00946955">
      <w:pPr>
        <w:ind w:left="0"/>
      </w:pPr>
    </w:p>
    <w:p w14:paraId="122BB287" w14:textId="77777777" w:rsidR="0087010C" w:rsidRDefault="0087010C" w:rsidP="00946955">
      <w:pPr>
        <w:ind w:left="0"/>
      </w:pPr>
    </w:p>
    <w:p w14:paraId="215E979F" w14:textId="1C87EB6D" w:rsidR="00946955" w:rsidRPr="00946955" w:rsidRDefault="00946955" w:rsidP="00946955">
      <w:pPr>
        <w:ind w:left="0"/>
      </w:pPr>
    </w:p>
    <w:p w14:paraId="422BD0A7" w14:textId="075D4C2A" w:rsidR="00A25EC7" w:rsidRDefault="00290A0D" w:rsidP="00B10582">
      <w:pPr>
        <w:pStyle w:val="Cabealho2"/>
      </w:pPr>
      <w:bookmarkStart w:id="76" w:name="_Toc502864730"/>
      <w:r>
        <w:rPr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03C92464" wp14:editId="4ADB1A7C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7263130" cy="3648710"/>
                <wp:effectExtent l="0" t="0" r="0" b="8890"/>
                <wp:wrapTight wrapText="bothSides">
                  <wp:wrapPolygon edited="0">
                    <wp:start x="0" y="0"/>
                    <wp:lineTo x="0" y="21540"/>
                    <wp:lineTo x="21528" y="21540"/>
                    <wp:lineTo x="21528" y="0"/>
                    <wp:lineTo x="0" y="0"/>
                  </wp:wrapPolygon>
                </wp:wrapTight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3130" cy="3648710"/>
                          <a:chOff x="0" y="0"/>
                          <a:chExt cx="7263130" cy="364871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C:\Users\Altran\Desktop\pasted_image_at_2017_11_25_03_40_pm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9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31750" y="3511550"/>
                            <a:ext cx="7231380" cy="137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71551BD" w14:textId="5A6E2CD5" w:rsidR="00C06F44" w:rsidRPr="00544178" w:rsidRDefault="00C06F44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77" w:name="_Toc502864793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Modelo de dados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92464" id="Grupo 14" o:spid="_x0000_s1028" style="position:absolute;left:0;text-align:left;margin-left:0;margin-top:33pt;width:571.9pt;height:287.3pt;z-index:251611136;mso-position-horizontal:center;mso-position-horizontal-relative:margin" coordsize="72631,36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9" type="#_x0000_t75" style="position:absolute;width:72313;height:3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">
                  <v:imagedata r:id="rId25" o:title="pasted_image_at_2017_11_25_03_40_pm"/>
                </v:shape>
                <v:shape id="Text Box 8" o:spid="_x0000_s1030" type="#_x0000_t202" style="position:absolute;left:317;top:35115;width:72314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071551BD" w14:textId="5A6E2CD5" w:rsidR="00C06F44" w:rsidRPr="00544178" w:rsidRDefault="00C06F44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78" w:name="_Toc502864793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Modelo de dados</w:t>
                        </w:r>
                        <w:bookmarkEnd w:id="78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2F7354">
        <w:t>Modelo de dados</w:t>
      </w:r>
      <w:bookmarkEnd w:id="76"/>
    </w:p>
    <w:p w14:paraId="6FBA7F7E" w14:textId="77777777" w:rsidR="00113A4B" w:rsidRDefault="00113A4B" w:rsidP="00B10582">
      <w:pPr>
        <w:jc w:val="both"/>
      </w:pPr>
    </w:p>
    <w:p w14:paraId="3076A1CB" w14:textId="04349165" w:rsidR="00B10582" w:rsidRPr="00B10582" w:rsidRDefault="00B10582" w:rsidP="00B10582">
      <w:pPr>
        <w:jc w:val="both"/>
      </w:pPr>
      <w:r w:rsidRPr="00B10582">
        <w:t xml:space="preserve">Na Figura 2 é apresentado o modelo de dados do sistema que é constituído no total por 13 entidades. Como se pode observar, o </w:t>
      </w:r>
      <w:r w:rsidRPr="00E91D8D">
        <w:rPr>
          <w:b/>
        </w:rPr>
        <w:t>Dador</w:t>
      </w:r>
      <w:r w:rsidRPr="00B10582">
        <w:t xml:space="preserve"> pode possuir várias </w:t>
      </w:r>
      <w:r w:rsidRPr="00E91D8D">
        <w:rPr>
          <w:b/>
        </w:rPr>
        <w:t>Amostras</w:t>
      </w:r>
      <w:r w:rsidRPr="00B10582">
        <w:t xml:space="preserve">, de sangue ou de espermatozoides, onde cada </w:t>
      </w:r>
      <w:r w:rsidRPr="00E91D8D">
        <w:rPr>
          <w:b/>
        </w:rPr>
        <w:t>Amostra</w:t>
      </w:r>
      <w:r w:rsidRPr="00B10582">
        <w:t xml:space="preserve"> está associada apenas a um único </w:t>
      </w:r>
      <w:r w:rsidRPr="00E91D8D">
        <w:rPr>
          <w:b/>
        </w:rPr>
        <w:t>Dador</w:t>
      </w:r>
      <w:r w:rsidRPr="00B10582">
        <w:t xml:space="preserve">. O </w:t>
      </w:r>
      <w:r w:rsidRPr="00E91D8D">
        <w:rPr>
          <w:b/>
        </w:rPr>
        <w:t>Espermograma</w:t>
      </w:r>
      <w:r w:rsidRPr="00B10582">
        <w:t xml:space="preserve"> por sua vez está associado a uma </w:t>
      </w:r>
      <w:r w:rsidRPr="00E91D8D">
        <w:rPr>
          <w:b/>
        </w:rPr>
        <w:t>Amostra</w:t>
      </w:r>
      <w:r w:rsidRPr="00B10582">
        <w:t xml:space="preserve"> de espermatozoide, possuindo um conjunto de </w:t>
      </w:r>
      <w:r w:rsidRPr="00E91D8D">
        <w:rPr>
          <w:b/>
        </w:rPr>
        <w:t>Materiais</w:t>
      </w:r>
      <w:r w:rsidRPr="00B10582">
        <w:t xml:space="preserve"> que foram usados. Para além disso, várias </w:t>
      </w:r>
      <w:r w:rsidRPr="00E91D8D">
        <w:rPr>
          <w:b/>
        </w:rPr>
        <w:t>Analises</w:t>
      </w:r>
      <w:r w:rsidRPr="00B10582">
        <w:t xml:space="preserve"> de sangue dizem respeito a uma </w:t>
      </w:r>
      <w:r w:rsidRPr="00E91D8D">
        <w:rPr>
          <w:b/>
        </w:rPr>
        <w:t>Amostra</w:t>
      </w:r>
      <w:r w:rsidRPr="00B10582">
        <w:t>, sendo que as respetivas</w:t>
      </w:r>
      <w:r w:rsidR="00E91D8D">
        <w:t xml:space="preserve"> </w:t>
      </w:r>
      <w:r w:rsidRPr="00E91D8D">
        <w:rPr>
          <w:b/>
        </w:rPr>
        <w:t>Analises</w:t>
      </w:r>
      <w:r w:rsidRPr="00B10582">
        <w:t xml:space="preserve"> fazem parte de um </w:t>
      </w:r>
      <w:proofErr w:type="spellStart"/>
      <w:r w:rsidRPr="00E91D8D">
        <w:rPr>
          <w:b/>
        </w:rPr>
        <w:t>ResultadoAnalise</w:t>
      </w:r>
      <w:proofErr w:type="spellEnd"/>
      <w:r w:rsidRPr="00B10582">
        <w:t xml:space="preserve"> e cada uma delas possui um conjunto de </w:t>
      </w:r>
      <w:proofErr w:type="spellStart"/>
      <w:r w:rsidRPr="00E91D8D">
        <w:rPr>
          <w:b/>
        </w:rPr>
        <w:t>Metodos</w:t>
      </w:r>
      <w:proofErr w:type="spellEnd"/>
      <w:r w:rsidRPr="00B10582">
        <w:t xml:space="preserve">. Relativamente à entidade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, cada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médico possui um conjunto de </w:t>
      </w:r>
      <w:r w:rsidRPr="00E91D8D">
        <w:rPr>
          <w:b/>
        </w:rPr>
        <w:t>Perguntas</w:t>
      </w:r>
      <w:r w:rsidRPr="00B10582">
        <w:t xml:space="preserve"> associadas, onde cada </w:t>
      </w:r>
      <w:r w:rsidRPr="00E91D8D">
        <w:rPr>
          <w:b/>
        </w:rPr>
        <w:t>Pergunta</w:t>
      </w:r>
      <w:r w:rsidRPr="00B10582">
        <w:t xml:space="preserve"> possui múltiplas </w:t>
      </w:r>
      <w:r w:rsidRPr="00E91D8D">
        <w:rPr>
          <w:b/>
        </w:rPr>
        <w:t>Respostas</w:t>
      </w:r>
      <w:r w:rsidRPr="00B10582">
        <w:t xml:space="preserve">, </w:t>
      </w:r>
      <w:r w:rsidR="00E91D8D">
        <w:t xml:space="preserve">pertencendo </w:t>
      </w:r>
      <w:r w:rsidRPr="00B10582">
        <w:t xml:space="preserve">cada uma delas </w:t>
      </w:r>
      <w:r w:rsidR="00E91D8D">
        <w:t xml:space="preserve">a </w:t>
      </w:r>
      <w:r w:rsidRPr="00B10582">
        <w:t xml:space="preserve">um </w:t>
      </w:r>
      <w:r w:rsidRPr="00E91D8D">
        <w:rPr>
          <w:b/>
        </w:rPr>
        <w:t>Dador</w:t>
      </w:r>
      <w:r w:rsidRPr="00B10582">
        <w:t xml:space="preserve">. Este </w:t>
      </w:r>
      <w:proofErr w:type="spellStart"/>
      <w:r w:rsidRPr="00E91D8D">
        <w:rPr>
          <w:b/>
        </w:rPr>
        <w:t>Questionario</w:t>
      </w:r>
      <w:proofErr w:type="spellEnd"/>
      <w:r w:rsidRPr="00B10582">
        <w:t xml:space="preserve"> é respondido por um médico durante uma </w:t>
      </w:r>
      <w:r w:rsidRPr="00E91D8D">
        <w:rPr>
          <w:b/>
        </w:rPr>
        <w:t>Consulta</w:t>
      </w:r>
      <w:r w:rsidRPr="00B10582">
        <w:t xml:space="preserve"> com o </w:t>
      </w:r>
      <w:r w:rsidRPr="00E91D8D">
        <w:rPr>
          <w:b/>
        </w:rPr>
        <w:t>Dador</w:t>
      </w:r>
      <w:r w:rsidRPr="00B10582">
        <w:t xml:space="preserve">, sendo que várias dessas </w:t>
      </w:r>
      <w:r w:rsidRPr="00E91D8D">
        <w:rPr>
          <w:b/>
        </w:rPr>
        <w:t>Consultas</w:t>
      </w:r>
      <w:r w:rsidRPr="00B10582">
        <w:t xml:space="preserve"> estão associadas a um </w:t>
      </w:r>
      <w:r w:rsidRPr="00E91D8D">
        <w:rPr>
          <w:b/>
        </w:rPr>
        <w:t>Dador</w:t>
      </w:r>
      <w:r w:rsidRPr="00B10582">
        <w:t xml:space="preserve"> único. Por fim, a última relação do modelo diz respeito ao </w:t>
      </w:r>
      <w:r w:rsidRPr="00E91D8D">
        <w:rPr>
          <w:b/>
        </w:rPr>
        <w:t>PedidoGametas</w:t>
      </w:r>
      <w:r w:rsidRPr="00B10582">
        <w:t xml:space="preserve"> que está sempre relacionado com um único </w:t>
      </w:r>
      <w:r w:rsidRPr="00E91D8D">
        <w:rPr>
          <w:b/>
        </w:rPr>
        <w:t>Casal</w:t>
      </w:r>
      <w:r w:rsidRPr="00B10582">
        <w:t>.</w:t>
      </w:r>
    </w:p>
    <w:p w14:paraId="36336AE2" w14:textId="77E4FAB4" w:rsidR="00A25EC7" w:rsidRDefault="00A25EC7" w:rsidP="00A25EC7"/>
    <w:p w14:paraId="2672B14C" w14:textId="36646C70" w:rsidR="00A25EC7" w:rsidRDefault="00A25EC7" w:rsidP="00A25EC7"/>
    <w:p w14:paraId="45A0CE58" w14:textId="66660843" w:rsidR="00A25EC7" w:rsidRDefault="00A25EC7" w:rsidP="00A25EC7"/>
    <w:p w14:paraId="7357D1A5" w14:textId="11C68712" w:rsidR="00A25EC7" w:rsidRDefault="00A25EC7" w:rsidP="00A25EC7"/>
    <w:p w14:paraId="08386614" w14:textId="416A6722" w:rsidR="00A25EC7" w:rsidRDefault="00A25EC7" w:rsidP="00A25EC7"/>
    <w:p w14:paraId="4847F0C5" w14:textId="77777777" w:rsidR="00A25EC7" w:rsidRPr="00A25EC7" w:rsidRDefault="00A25EC7" w:rsidP="004B25A2">
      <w:pPr>
        <w:ind w:left="0"/>
      </w:pPr>
    </w:p>
    <w:p w14:paraId="36DA7786" w14:textId="1DC2E07C" w:rsidR="00875462" w:rsidRDefault="002F2EBF" w:rsidP="00290A0D">
      <w:pPr>
        <w:pStyle w:val="Cabealho2"/>
      </w:pPr>
      <w:r>
        <w:lastRenderedPageBreak/>
        <w:t xml:space="preserve"> </w:t>
      </w:r>
      <w:bookmarkStart w:id="79" w:name="_Toc502864731"/>
      <w:r w:rsidR="00407DE2">
        <w:t>Diagrama de</w:t>
      </w:r>
      <w:r w:rsidR="002F7354">
        <w:t xml:space="preserve"> </w:t>
      </w:r>
      <w:r w:rsidR="00407DE2">
        <w:t>arquitetura</w:t>
      </w:r>
      <w:bookmarkEnd w:id="79"/>
    </w:p>
    <w:p w14:paraId="774CD09B" w14:textId="582AC43F" w:rsidR="00A25EC7" w:rsidRDefault="00E91D8D" w:rsidP="00A40A2A">
      <w:pPr>
        <w:rPr>
          <w:noProof/>
          <w:lang w:eastAsia="pt-PT"/>
        </w:rPr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7BB77E7F" wp14:editId="5293F185">
                <wp:simplePos x="0" y="0"/>
                <wp:positionH relativeFrom="column">
                  <wp:posOffset>-28575</wp:posOffset>
                </wp:positionH>
                <wp:positionV relativeFrom="paragraph">
                  <wp:posOffset>165100</wp:posOffset>
                </wp:positionV>
                <wp:extent cx="5540375" cy="3179445"/>
                <wp:effectExtent l="0" t="0" r="3175" b="1905"/>
                <wp:wrapTight wrapText="bothSides">
                  <wp:wrapPolygon edited="0">
                    <wp:start x="0" y="0"/>
                    <wp:lineTo x="0" y="21484"/>
                    <wp:lineTo x="21538" y="21484"/>
                    <wp:lineTo x="21538" y="0"/>
                    <wp:lineTo x="0" y="0"/>
                  </wp:wrapPolygon>
                </wp:wrapTight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375" cy="3179445"/>
                          <a:chOff x="0" y="0"/>
                          <a:chExt cx="5540375" cy="31794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37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81325"/>
                            <a:ext cx="5540375" cy="198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79B399" w14:textId="223E6084" w:rsidR="00C06F44" w:rsidRPr="00586CC1" w:rsidRDefault="00C06F44" w:rsidP="00946955">
                              <w:pPr>
                                <w:pStyle w:val="Legenda"/>
                                <w:jc w:val="center"/>
                                <w:rPr>
                                  <w:b/>
                                  <w:bCs/>
                                  <w:noProof/>
                                  <w:color w:val="D6615C" w:themeColor="accent1"/>
                                  <w:sz w:val="28"/>
                                  <w:szCs w:val="28"/>
                                </w:rPr>
                              </w:pPr>
                              <w:bookmarkStart w:id="80" w:name="_Toc50286479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Diagrama de arquitetura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77E7F" id="Grupo 235" o:spid="_x0000_s1031" style="position:absolute;left:0;text-align:left;margin-left:-2.25pt;margin-top:13pt;width:436.25pt;height:250.35pt;z-index:251617280" coordsize="55403,31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">
                <v:shape id="Picture 7" o:spid="_x0000_s1032" type="#_x0000_t75" style="position:absolute;width:55403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">
                  <v:imagedata r:id="rId27" o:title=""/>
                </v:shape>
                <v:shape id="Text Box 9" o:spid="_x0000_s1033" type="#_x0000_t202" style="position:absolute;top:29813;width:55403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979B399" w14:textId="223E6084" w:rsidR="00C06F44" w:rsidRPr="00586CC1" w:rsidRDefault="00C06F44" w:rsidP="00946955">
                        <w:pPr>
                          <w:pStyle w:val="Legenda"/>
                          <w:jc w:val="center"/>
                          <w:rPr>
                            <w:b/>
                            <w:bCs/>
                            <w:noProof/>
                            <w:color w:val="D6615C" w:themeColor="accent1"/>
                            <w:sz w:val="28"/>
                            <w:szCs w:val="28"/>
                          </w:rPr>
                        </w:pPr>
                        <w:bookmarkStart w:id="81" w:name="_Toc50286479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r>
                          <w:t xml:space="preserve"> - Diagrama de arquitetura</w:t>
                        </w:r>
                        <w:bookmarkEnd w:id="81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F62863E" w14:textId="165A5851" w:rsidR="00E91D8D" w:rsidRDefault="00E91D8D" w:rsidP="00A40A2A"/>
    <w:p w14:paraId="22FAD400" w14:textId="4AD0D7DA" w:rsidR="00E91D8D" w:rsidRDefault="00E91D8D" w:rsidP="00A40A2A"/>
    <w:p w14:paraId="48F5B457" w14:textId="2D784DCF" w:rsidR="00E91D8D" w:rsidRDefault="00E91D8D" w:rsidP="00A40A2A"/>
    <w:p w14:paraId="7B4DC680" w14:textId="32554A5B" w:rsidR="00E91D8D" w:rsidRDefault="00E91D8D" w:rsidP="00A40A2A"/>
    <w:p w14:paraId="0D124F2B" w14:textId="7C10CA6A" w:rsidR="00E91D8D" w:rsidRDefault="00E91D8D" w:rsidP="00A40A2A"/>
    <w:p w14:paraId="2B324F6D" w14:textId="2C1FCC73" w:rsidR="00E91D8D" w:rsidRDefault="00E91D8D" w:rsidP="00A40A2A"/>
    <w:p w14:paraId="5AF32840" w14:textId="1E6E4F4A" w:rsidR="00E91D8D" w:rsidRDefault="00E91D8D" w:rsidP="00A40A2A"/>
    <w:p w14:paraId="08E49BEF" w14:textId="0E1B1DF2" w:rsidR="00E91D8D" w:rsidRDefault="00E91D8D" w:rsidP="00A40A2A"/>
    <w:p w14:paraId="41587334" w14:textId="01A3304B" w:rsidR="00E91D8D" w:rsidRDefault="00E91D8D" w:rsidP="00A40A2A"/>
    <w:p w14:paraId="6C806B6F" w14:textId="2CAA3246" w:rsidR="00E91D8D" w:rsidRDefault="00E91D8D" w:rsidP="00A40A2A"/>
    <w:p w14:paraId="4986DB18" w14:textId="2B59239E" w:rsidR="00E91D8D" w:rsidRDefault="00E91D8D" w:rsidP="00A40A2A"/>
    <w:p w14:paraId="17B710D9" w14:textId="66851F24" w:rsidR="00E91D8D" w:rsidRDefault="00E91D8D" w:rsidP="00A40A2A"/>
    <w:p w14:paraId="0AFABD41" w14:textId="1E840AAD" w:rsidR="00E91D8D" w:rsidRDefault="00E91D8D" w:rsidP="00A40A2A"/>
    <w:p w14:paraId="5F5C3F33" w14:textId="6C33FE7C" w:rsidR="00E91D8D" w:rsidRDefault="00E91D8D" w:rsidP="00A40A2A"/>
    <w:p w14:paraId="21B6BB2F" w14:textId="57CE3FB0" w:rsidR="00E91D8D" w:rsidRDefault="00E91D8D" w:rsidP="00A40A2A"/>
    <w:p w14:paraId="1E6E1A88" w14:textId="2C2BE4A2" w:rsidR="00E91D8D" w:rsidRDefault="008B3715" w:rsidP="00CD100D">
      <w:pPr>
        <w:jc w:val="both"/>
      </w:pPr>
      <w:r>
        <w:t xml:space="preserve">A Figura 3 representa o Diagrama de Arquitetura da aplicação descrita ao longo deste relatório. É possível constatar que a solução apresentada é essencialmente composta por três componentes: a </w:t>
      </w:r>
      <w:r w:rsidRPr="00CD100D">
        <w:rPr>
          <w:b/>
        </w:rPr>
        <w:t>iGAM</w:t>
      </w:r>
      <w:r>
        <w:t xml:space="preserve">, a </w:t>
      </w:r>
      <w:r w:rsidRPr="00CD100D">
        <w:rPr>
          <w:b/>
        </w:rPr>
        <w:t>iAnalysis</w:t>
      </w:r>
      <w:r>
        <w:t xml:space="preserve"> e a </w:t>
      </w:r>
      <w:r w:rsidRPr="00CD100D">
        <w:rPr>
          <w:b/>
        </w:rPr>
        <w:t>GAM2017 DB</w:t>
      </w:r>
      <w:r>
        <w:t xml:space="preserve">. A primeira, a </w:t>
      </w:r>
      <w:r w:rsidRPr="00CD100D">
        <w:rPr>
          <w:b/>
        </w:rPr>
        <w:t>iGAM</w:t>
      </w:r>
      <w:r>
        <w:t>, é o componente central de toda a solução. Assenta numa arquitetura MVC (Model View Controller), o que nos permite manter o código organizado, seguindo uma abordagem DRY (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) e de “</w:t>
      </w:r>
      <w:proofErr w:type="spellStart"/>
      <w:r>
        <w:t>High</w:t>
      </w:r>
      <w:proofErr w:type="spellEnd"/>
      <w:r w:rsidRPr="008B3715">
        <w:t xml:space="preserve"> </w:t>
      </w:r>
      <w:proofErr w:type="spellStart"/>
      <w:r>
        <w:t>C</w:t>
      </w:r>
      <w:r w:rsidRPr="008B3715">
        <w:t>ohesion</w:t>
      </w:r>
      <w:proofErr w:type="spellEnd"/>
      <w:r w:rsidRPr="008B3715">
        <w:t xml:space="preserve"> </w:t>
      </w:r>
      <w:r>
        <w:t xml:space="preserve">and </w:t>
      </w:r>
      <w:proofErr w:type="spellStart"/>
      <w:r>
        <w:t>L</w:t>
      </w:r>
      <w:r w:rsidRPr="008B3715">
        <w:t>ow</w:t>
      </w:r>
      <w:proofErr w:type="spellEnd"/>
      <w:r w:rsidRPr="008B3715">
        <w:t xml:space="preserve"> </w:t>
      </w:r>
      <w:proofErr w:type="spellStart"/>
      <w:r>
        <w:t>C</w:t>
      </w:r>
      <w:r w:rsidRPr="008B3715">
        <w:t>oupling</w:t>
      </w:r>
      <w:proofErr w:type="spellEnd"/>
      <w:r>
        <w:t xml:space="preserve">”. O componente </w:t>
      </w:r>
      <w:r w:rsidRPr="00CD100D">
        <w:rPr>
          <w:b/>
        </w:rPr>
        <w:t>GAM2017 DB</w:t>
      </w:r>
      <w:r>
        <w:t xml:space="preserve">, representa a base de dados alojada na </w:t>
      </w:r>
      <w:r w:rsidRPr="008B3715">
        <w:rPr>
          <w:i/>
        </w:rPr>
        <w:t>cloud</w:t>
      </w:r>
      <w:r>
        <w:t xml:space="preserve">, sendo a comunicação de dados mediada pela </w:t>
      </w:r>
      <w:proofErr w:type="spellStart"/>
      <w:r w:rsidRPr="00CD100D">
        <w:rPr>
          <w:b/>
        </w:rPr>
        <w:t>Entity</w:t>
      </w:r>
      <w:proofErr w:type="spellEnd"/>
      <w:r w:rsidRPr="00CD100D">
        <w:rPr>
          <w:b/>
        </w:rPr>
        <w:t xml:space="preserve"> Framework</w:t>
      </w:r>
      <w:r w:rsidR="00CD100D">
        <w:t xml:space="preserve"> da Microsoft</w:t>
      </w:r>
      <w:r>
        <w:t xml:space="preserve">. Por fim, o componente </w:t>
      </w:r>
      <w:r w:rsidRPr="00CD100D">
        <w:rPr>
          <w:b/>
        </w:rPr>
        <w:t>iAnalysis</w:t>
      </w:r>
      <w:r>
        <w:t>, representa uma API que é responsável por analisar pedidos de análises de sangue, oriundo da plataforma iGAM. Este componente não tem persistência de dados e comunica sincronamente com a plataforma iGAM, isto é, recebe um pedido REST, processa os dados e devolve na resposta desse mesmo pedido os resultados da análise realizada.</w:t>
      </w:r>
    </w:p>
    <w:p w14:paraId="69D2A855" w14:textId="77777777" w:rsidR="00E91D8D" w:rsidRDefault="00E91D8D" w:rsidP="00A40A2A"/>
    <w:p w14:paraId="1DDE15F3" w14:textId="55C45B43" w:rsidR="00A25EC7" w:rsidRDefault="00A25EC7" w:rsidP="00A25EC7"/>
    <w:p w14:paraId="683745A1" w14:textId="24FA7D5C" w:rsidR="00A25EC7" w:rsidRDefault="00A25EC7" w:rsidP="00A25EC7"/>
    <w:p w14:paraId="38A8061E" w14:textId="2E40CC23" w:rsidR="00E91D8D" w:rsidRDefault="00E91D8D" w:rsidP="00A25EC7"/>
    <w:p w14:paraId="06E42114" w14:textId="69BC87B4" w:rsidR="00E91D8D" w:rsidRDefault="00E91D8D" w:rsidP="00A25EC7"/>
    <w:p w14:paraId="00AEE2CE" w14:textId="1950F923" w:rsidR="00E91D8D" w:rsidRDefault="00E91D8D" w:rsidP="00A25EC7"/>
    <w:p w14:paraId="167F4418" w14:textId="4AB9289A" w:rsidR="00E91D8D" w:rsidRDefault="00E91D8D" w:rsidP="001A1EE6">
      <w:pPr>
        <w:ind w:left="0"/>
      </w:pPr>
    </w:p>
    <w:p w14:paraId="67061F0F" w14:textId="77777777" w:rsidR="00E91D8D" w:rsidRPr="00875462" w:rsidRDefault="00E91D8D" w:rsidP="001A1EE6">
      <w:pPr>
        <w:ind w:left="0"/>
      </w:pPr>
    </w:p>
    <w:p w14:paraId="15DB3EC7" w14:textId="77C412FE" w:rsidR="002F7354" w:rsidRDefault="004B25A2" w:rsidP="004B25A2">
      <w:pPr>
        <w:pStyle w:val="Ttulo1"/>
        <w:numPr>
          <w:ilvl w:val="0"/>
          <w:numId w:val="0"/>
        </w:numPr>
        <w:ind w:left="719" w:hanging="435"/>
      </w:pPr>
      <w:bookmarkStart w:id="82" w:name="_Toc502864732"/>
      <w:r>
        <w:lastRenderedPageBreak/>
        <w:t>5</w:t>
      </w:r>
      <w:r>
        <w:tab/>
      </w:r>
      <w:r w:rsidR="002F7354">
        <w:t>Funcionalidades implementadas</w:t>
      </w:r>
      <w:bookmarkEnd w:id="82"/>
    </w:p>
    <w:p w14:paraId="37FFD777" w14:textId="601E4FF9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83" w:name="_Toc499477102"/>
      <w:bookmarkStart w:id="84" w:name="_Toc500183026"/>
      <w:bookmarkStart w:id="85" w:name="_Toc500429783"/>
      <w:bookmarkStart w:id="86" w:name="_Toc502864733"/>
      <w:bookmarkEnd w:id="83"/>
      <w:bookmarkEnd w:id="84"/>
      <w:bookmarkEnd w:id="85"/>
      <w:bookmarkEnd w:id="86"/>
    </w:p>
    <w:p w14:paraId="471A3714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87" w:name="_Toc499477103"/>
      <w:bookmarkStart w:id="88" w:name="_Toc500183027"/>
      <w:bookmarkStart w:id="89" w:name="_Toc500429784"/>
      <w:bookmarkStart w:id="90" w:name="_Toc502864734"/>
      <w:bookmarkEnd w:id="87"/>
      <w:bookmarkEnd w:id="88"/>
      <w:bookmarkEnd w:id="89"/>
      <w:bookmarkEnd w:id="90"/>
    </w:p>
    <w:p w14:paraId="03A5C58D" w14:textId="77777777" w:rsidR="008D3D4B" w:rsidRPr="008D3D4B" w:rsidRDefault="008D3D4B" w:rsidP="009B24D0">
      <w:pPr>
        <w:pStyle w:val="PargrafodaLista"/>
        <w:keepNext/>
        <w:keepLines/>
        <w:numPr>
          <w:ilvl w:val="0"/>
          <w:numId w:val="6"/>
        </w:numPr>
        <w:spacing w:before="560" w:after="18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D6615C" w:themeColor="accent1"/>
          <w:sz w:val="28"/>
          <w:szCs w:val="28"/>
        </w:rPr>
      </w:pPr>
      <w:bookmarkStart w:id="91" w:name="_Toc499477104"/>
      <w:bookmarkStart w:id="92" w:name="_Toc500183028"/>
      <w:bookmarkStart w:id="93" w:name="_Toc500429785"/>
      <w:bookmarkStart w:id="94" w:name="_Toc502864735"/>
      <w:bookmarkEnd w:id="91"/>
      <w:bookmarkEnd w:id="92"/>
      <w:bookmarkEnd w:id="93"/>
      <w:bookmarkEnd w:id="94"/>
    </w:p>
    <w:p w14:paraId="4BCE1907" w14:textId="79D9FE42" w:rsidR="008D3D4B" w:rsidRDefault="008D3D4B" w:rsidP="009B24D0">
      <w:pPr>
        <w:pStyle w:val="Cabealho2"/>
        <w:numPr>
          <w:ilvl w:val="1"/>
          <w:numId w:val="6"/>
        </w:numPr>
      </w:pPr>
      <w:bookmarkStart w:id="95" w:name="_Toc502864736"/>
      <w:r>
        <w:t>REQ 1</w:t>
      </w:r>
      <w:r w:rsidR="00EA2B19">
        <w:t xml:space="preserve"> – </w:t>
      </w:r>
      <w:r w:rsidR="00113A4B">
        <w:t>Segurança: Dados encriptados na BD</w:t>
      </w:r>
      <w:bookmarkEnd w:id="95"/>
    </w:p>
    <w:p w14:paraId="7D0E3FE1" w14:textId="656DA815" w:rsidR="00A25EC7" w:rsidRDefault="001151C7" w:rsidP="009B24D0">
      <w:pPr>
        <w:pStyle w:val="Cabealho3"/>
        <w:numPr>
          <w:ilvl w:val="2"/>
          <w:numId w:val="6"/>
        </w:numPr>
      </w:pPr>
      <w:bookmarkStart w:id="96" w:name="_Toc502864737"/>
      <w:r>
        <w:t>Análise de requisitos</w:t>
      </w:r>
      <w:bookmarkEnd w:id="96"/>
    </w:p>
    <w:p w14:paraId="3AD61721" w14:textId="190B7A04" w:rsidR="001151C7" w:rsidRDefault="001151C7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151C7" w14:paraId="02E017F9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8C6E6CF" w14:textId="25517D2D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916BC4" w14:textId="1A450611" w:rsidR="001151C7" w:rsidRDefault="001151C7" w:rsidP="001151C7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</w:t>
            </w:r>
          </w:p>
        </w:tc>
      </w:tr>
      <w:tr w:rsidR="001151C7" w14:paraId="491B129D" w14:textId="77777777" w:rsidTr="0085598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A044FCC" w14:textId="605B82A2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276229F" w14:textId="53854F8D" w:rsidR="001151C7" w:rsidRDefault="00113A4B" w:rsidP="001151C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Segurança: Dados encriptados na BD</w:t>
            </w:r>
          </w:p>
        </w:tc>
      </w:tr>
      <w:tr w:rsidR="001151C7" w14:paraId="6CA2A83D" w14:textId="77777777" w:rsidTr="0085598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C400ADD" w14:textId="7560C530" w:rsidR="001151C7" w:rsidRPr="001151C7" w:rsidRDefault="001151C7" w:rsidP="001151C7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FEDB0C0" w14:textId="7DA270D1" w:rsidR="001151C7" w:rsidRDefault="001151C7" w:rsidP="001151C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854A43F" w14:textId="205652A4" w:rsidR="001151C7" w:rsidRDefault="001151C7" w:rsidP="001151C7"/>
    <w:p w14:paraId="2AAD218A" w14:textId="77777777" w:rsidR="003510B3" w:rsidRDefault="003510B3" w:rsidP="001151C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E60E9" w14:paraId="58DEB852" w14:textId="77777777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D28A1C" w14:textId="77B07907" w:rsidR="003E06E8" w:rsidRDefault="003E06E8" w:rsidP="003E06E8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F090A58" w14:textId="006EBCC6" w:rsidR="003E06E8" w:rsidRDefault="003E06E8" w:rsidP="003E06E8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3E60E9" w14:paraId="7F25A080" w14:textId="77777777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AD8D0D" w14:textId="7A34D116" w:rsidR="00217FE9" w:rsidRPr="00217FE9" w:rsidRDefault="00217FE9" w:rsidP="00217FE9">
            <w:pPr>
              <w:pStyle w:val="PargrafodaLista"/>
              <w:numPr>
                <w:ilvl w:val="1"/>
                <w:numId w:val="10"/>
              </w:numPr>
              <w:spacing w:after="0"/>
            </w:pPr>
            <w:r>
              <w:rPr>
                <w:b w:val="0"/>
              </w:rPr>
              <w:t>–</w:t>
            </w:r>
          </w:p>
          <w:p w14:paraId="73520045" w14:textId="01E17F39" w:rsidR="003E06E8" w:rsidRPr="00217FE9" w:rsidRDefault="00217FE9" w:rsidP="00217FE9">
            <w:pPr>
              <w:pStyle w:val="PargrafodaLista"/>
              <w:numPr>
                <w:ilvl w:val="1"/>
                <w:numId w:val="10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5320A1A8" w14:textId="5B091949" w:rsidR="003E06E8" w:rsidRDefault="003E06E8" w:rsidP="000749A4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3E60E9">
              <w:t>.1</w:t>
            </w:r>
            <w:r>
              <w:t xml:space="preserve"> – </w:t>
            </w:r>
          </w:p>
          <w:p w14:paraId="2BE15925" w14:textId="50D5E54E" w:rsidR="003E06E8" w:rsidRDefault="003E60E9" w:rsidP="000749A4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1.2</w:t>
            </w:r>
            <w:r w:rsidR="003E06E8">
              <w:t xml:space="preserve"> </w:t>
            </w:r>
            <w:r w:rsidR="000749A4">
              <w:t>–</w:t>
            </w:r>
            <w:r w:rsidR="003E06E8">
              <w:t xml:space="preserve"> </w:t>
            </w:r>
          </w:p>
        </w:tc>
      </w:tr>
      <w:tr w:rsidR="003E60E9" w14:paraId="464418FF" w14:textId="77777777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18B5A51" w14:textId="0B86F9C0" w:rsidR="003E06E8" w:rsidRPr="00873462" w:rsidRDefault="00217FE9" w:rsidP="003E60E9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3A14AD2B" w14:textId="08557343" w:rsidR="003E06E8" w:rsidRDefault="00873462" w:rsidP="000749A4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ação do sistema</w:t>
            </w:r>
            <w:r w:rsidR="003E60E9">
              <w:t xml:space="preserve">  </w:t>
            </w:r>
          </w:p>
        </w:tc>
      </w:tr>
    </w:tbl>
    <w:p w14:paraId="7A99367C" w14:textId="77777777" w:rsidR="008B0E6F" w:rsidRDefault="008B0E6F" w:rsidP="003E06E8">
      <w:pPr>
        <w:ind w:left="0"/>
      </w:pPr>
    </w:p>
    <w:p w14:paraId="7E27F450" w14:textId="77777777" w:rsidR="003510B3" w:rsidRDefault="003510B3" w:rsidP="003E06E8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749A4" w14:paraId="4B66C5C6" w14:textId="397C022D" w:rsidTr="00855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4081D9E" w14:textId="154EF601" w:rsidR="000749A4" w:rsidRDefault="000749A4" w:rsidP="0087346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6664FDBA" w14:textId="6EA4717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656C4A64" w14:textId="56710EB6" w:rsidR="000749A4" w:rsidRDefault="000749A4" w:rsidP="0087346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113A4B" w14:paraId="5B4F4F5B" w14:textId="066EDA90" w:rsidTr="00855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BE2AC6" w14:textId="3BDD738E" w:rsidR="00113A4B" w:rsidRPr="000749A4" w:rsidRDefault="00113A4B" w:rsidP="00113A4B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5A7BD2B5" w14:textId="130C4BDC" w:rsidR="00113A4B" w:rsidRPr="000749A4" w:rsidRDefault="00113A4B" w:rsidP="00113A4B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5C37FEE" w14:textId="3D4D9C71" w:rsidR="00113A4B" w:rsidRPr="000749A4" w:rsidRDefault="00113A4B" w:rsidP="00113A4B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9ED2022" w14:textId="6E313801" w:rsidR="003510B3" w:rsidRDefault="003510B3" w:rsidP="00F54CA1">
      <w:pPr>
        <w:ind w:left="0"/>
      </w:pPr>
    </w:p>
    <w:p w14:paraId="713E61DE" w14:textId="2264AB38" w:rsidR="00113A4B" w:rsidRDefault="00113A4B" w:rsidP="00F54CA1">
      <w:pPr>
        <w:ind w:left="0"/>
      </w:pPr>
    </w:p>
    <w:p w14:paraId="0B093686" w14:textId="5836A255" w:rsidR="00113A4B" w:rsidRDefault="00113A4B" w:rsidP="00F54CA1">
      <w:pPr>
        <w:ind w:left="0"/>
      </w:pPr>
    </w:p>
    <w:p w14:paraId="42FE700B" w14:textId="2DF88C16" w:rsidR="00113A4B" w:rsidRDefault="00113A4B" w:rsidP="00F54CA1">
      <w:pPr>
        <w:ind w:left="0"/>
      </w:pPr>
    </w:p>
    <w:p w14:paraId="3322E3DC" w14:textId="286DBAAF" w:rsidR="00113A4B" w:rsidRDefault="00113A4B" w:rsidP="00F54CA1">
      <w:pPr>
        <w:ind w:left="0"/>
      </w:pPr>
    </w:p>
    <w:p w14:paraId="149F8DF7" w14:textId="7CF281FE" w:rsidR="00113A4B" w:rsidRDefault="00113A4B" w:rsidP="00F54CA1">
      <w:pPr>
        <w:ind w:left="0"/>
      </w:pPr>
    </w:p>
    <w:p w14:paraId="7E71E95A" w14:textId="6BB91940" w:rsidR="00113A4B" w:rsidRDefault="00113A4B" w:rsidP="00F54CA1">
      <w:pPr>
        <w:ind w:left="0"/>
      </w:pPr>
    </w:p>
    <w:p w14:paraId="370A8B1C" w14:textId="570420F3" w:rsidR="00113A4B" w:rsidRDefault="00113A4B" w:rsidP="00F54CA1">
      <w:pPr>
        <w:ind w:left="0"/>
      </w:pPr>
    </w:p>
    <w:p w14:paraId="5470EBE8" w14:textId="0627C24F" w:rsidR="00113A4B" w:rsidRDefault="00113A4B" w:rsidP="00F54CA1">
      <w:pPr>
        <w:ind w:left="0"/>
      </w:pPr>
    </w:p>
    <w:p w14:paraId="3E55FB2F" w14:textId="37A54F1F" w:rsidR="00113A4B" w:rsidRDefault="00113A4B" w:rsidP="00F54CA1">
      <w:pPr>
        <w:ind w:left="0"/>
      </w:pPr>
    </w:p>
    <w:p w14:paraId="5BD92536" w14:textId="77777777" w:rsidR="00113A4B" w:rsidRPr="003E60E9" w:rsidRDefault="00113A4B" w:rsidP="00F54CA1">
      <w:pPr>
        <w:ind w:left="0"/>
      </w:pPr>
    </w:p>
    <w:p w14:paraId="3B12734E" w14:textId="3CFDE20A" w:rsidR="00A25EC7" w:rsidRDefault="001151C7" w:rsidP="009B24D0">
      <w:pPr>
        <w:pStyle w:val="Cabealho3"/>
        <w:numPr>
          <w:ilvl w:val="2"/>
          <w:numId w:val="6"/>
        </w:numPr>
      </w:pPr>
      <w:bookmarkStart w:id="97" w:name="_Toc502864738"/>
      <w:r>
        <w:lastRenderedPageBreak/>
        <w:t>Ilustração da funcionalidade</w:t>
      </w:r>
      <w:bookmarkEnd w:id="97"/>
    </w:p>
    <w:p w14:paraId="72D57BDC" w14:textId="77777777" w:rsidR="00113A4B" w:rsidRPr="00113A4B" w:rsidRDefault="00113A4B" w:rsidP="00113A4B"/>
    <w:p w14:paraId="7AD2A008" w14:textId="30B12BD9" w:rsidR="00A25EC7" w:rsidRPr="00A25EC7" w:rsidRDefault="00113A4B" w:rsidP="00A25EC7">
      <w:r>
        <w:t>&lt;Inserir excertos de código e uma breve descrição&gt;</w:t>
      </w:r>
    </w:p>
    <w:p w14:paraId="4431560F" w14:textId="061FFD21" w:rsidR="00653980" w:rsidRDefault="00653980" w:rsidP="00653980"/>
    <w:p w14:paraId="4D3FB9EC" w14:textId="5D7218FF" w:rsidR="00653980" w:rsidRDefault="00653980" w:rsidP="00653980"/>
    <w:p w14:paraId="61DEAFFF" w14:textId="63E9C3DC" w:rsidR="00653980" w:rsidRDefault="00653980" w:rsidP="00653980"/>
    <w:p w14:paraId="20EF5F57" w14:textId="770712BA" w:rsidR="00653980" w:rsidRDefault="00653980" w:rsidP="00653980"/>
    <w:p w14:paraId="77C51CA3" w14:textId="482F14FE" w:rsidR="00653980" w:rsidRDefault="00653980" w:rsidP="00653980"/>
    <w:p w14:paraId="61E90E75" w14:textId="4FC988B6" w:rsidR="00653980" w:rsidRDefault="00653980" w:rsidP="00653980"/>
    <w:p w14:paraId="56D7A1B3" w14:textId="555AF967" w:rsidR="00653980" w:rsidRDefault="00653980" w:rsidP="00653980"/>
    <w:p w14:paraId="74AA99B9" w14:textId="0EABBCDE" w:rsidR="00653980" w:rsidRDefault="00653980" w:rsidP="00653980"/>
    <w:p w14:paraId="72193A77" w14:textId="1EC784F1" w:rsidR="00653980" w:rsidRDefault="00653980" w:rsidP="00653980"/>
    <w:p w14:paraId="480A9D9A" w14:textId="32E171B5" w:rsidR="00653980" w:rsidRDefault="00653980" w:rsidP="00653980"/>
    <w:p w14:paraId="67540054" w14:textId="2A0BDE46" w:rsidR="00653980" w:rsidRDefault="00653980" w:rsidP="00653980"/>
    <w:p w14:paraId="5C5DF417" w14:textId="32B2CF18" w:rsidR="00653980" w:rsidRDefault="00653980" w:rsidP="00653980"/>
    <w:p w14:paraId="667D940F" w14:textId="0DAA53BA" w:rsidR="00653980" w:rsidRDefault="00653980" w:rsidP="00653980"/>
    <w:p w14:paraId="62074BDD" w14:textId="55850E3F" w:rsidR="00653980" w:rsidRDefault="00653980" w:rsidP="00653980"/>
    <w:p w14:paraId="0BBF5314" w14:textId="302B4371" w:rsidR="00653980" w:rsidRDefault="00653980" w:rsidP="00653980"/>
    <w:p w14:paraId="51ECEF77" w14:textId="6F204276" w:rsidR="00653980" w:rsidRDefault="00653980" w:rsidP="00653980"/>
    <w:p w14:paraId="7FCDC36C" w14:textId="09B1AE21" w:rsidR="00653980" w:rsidRDefault="00653980" w:rsidP="00653980"/>
    <w:p w14:paraId="35556D83" w14:textId="68670263" w:rsidR="00653980" w:rsidRDefault="00653980" w:rsidP="00653980"/>
    <w:p w14:paraId="478C3877" w14:textId="370504C5" w:rsidR="00653980" w:rsidRDefault="00653980" w:rsidP="00653980"/>
    <w:p w14:paraId="5147F3AA" w14:textId="22541275" w:rsidR="00653980" w:rsidRDefault="00653980" w:rsidP="00653980"/>
    <w:p w14:paraId="66F019C3" w14:textId="01F64823" w:rsidR="00653980" w:rsidRDefault="00653980" w:rsidP="00653980"/>
    <w:p w14:paraId="4E3625E3" w14:textId="3B98B966" w:rsidR="00653980" w:rsidRDefault="00653980" w:rsidP="00653980"/>
    <w:p w14:paraId="7AAD233D" w14:textId="18FFBCB2" w:rsidR="00653980" w:rsidRDefault="00653980" w:rsidP="00653980"/>
    <w:p w14:paraId="25F6BD9A" w14:textId="73289E90" w:rsidR="00653980" w:rsidRDefault="00653980" w:rsidP="00653980"/>
    <w:p w14:paraId="44A95E55" w14:textId="1AFEDA2A" w:rsidR="00653980" w:rsidRDefault="00653980" w:rsidP="00653980"/>
    <w:p w14:paraId="3C9585D6" w14:textId="54FBA89A" w:rsidR="00653980" w:rsidRDefault="00653980" w:rsidP="00653980"/>
    <w:p w14:paraId="18749C92" w14:textId="6314CA76" w:rsidR="00653980" w:rsidRDefault="00653980" w:rsidP="00653980"/>
    <w:p w14:paraId="32264493" w14:textId="6A08ED12" w:rsidR="00653980" w:rsidRDefault="00653980" w:rsidP="00653980"/>
    <w:p w14:paraId="737BC60B" w14:textId="41E0BCAD" w:rsidR="00EE4A31" w:rsidRDefault="00EE4A31" w:rsidP="00653980"/>
    <w:p w14:paraId="65B31A8D" w14:textId="1763ED22" w:rsidR="00EE4A31" w:rsidRDefault="00EE4A31" w:rsidP="00653980"/>
    <w:p w14:paraId="358E6748" w14:textId="77777777" w:rsidR="00EE4A31" w:rsidRPr="00653980" w:rsidRDefault="00EE4A31" w:rsidP="00EE4A31">
      <w:pPr>
        <w:ind w:left="0"/>
      </w:pPr>
    </w:p>
    <w:p w14:paraId="2205E7D4" w14:textId="54C26D07" w:rsidR="00EE4A31" w:rsidRDefault="00411ABC" w:rsidP="009B24D0">
      <w:pPr>
        <w:pStyle w:val="Cabealho2"/>
        <w:numPr>
          <w:ilvl w:val="1"/>
          <w:numId w:val="6"/>
        </w:numPr>
      </w:pPr>
      <w:bookmarkStart w:id="98" w:name="_Toc502864739"/>
      <w:r>
        <w:lastRenderedPageBreak/>
        <w:t>REQ 2</w:t>
      </w:r>
      <w:r w:rsidR="00EA2B19">
        <w:t xml:space="preserve"> – </w:t>
      </w:r>
      <w:r w:rsidR="00217FE9">
        <w:t>Registo de dador em happy-hour</w:t>
      </w:r>
      <w:bookmarkEnd w:id="98"/>
    </w:p>
    <w:p w14:paraId="55336664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99" w:name="_Toc502864740"/>
      <w:r>
        <w:t>Análise de requisitos</w:t>
      </w:r>
      <w:bookmarkEnd w:id="99"/>
    </w:p>
    <w:p w14:paraId="2FEBE631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C87BDE9" w14:textId="77777777" w:rsidTr="00B110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EAB3CE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2009CAF" w14:textId="108CBB0D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2</w:t>
            </w:r>
          </w:p>
        </w:tc>
      </w:tr>
      <w:tr w:rsidR="001F016E" w14:paraId="4CCC446E" w14:textId="77777777" w:rsidTr="00B11020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8D99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50D371" w14:textId="0DE470B8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Registo do dador em </w:t>
            </w:r>
            <w:r w:rsidRPr="00217FE9">
              <w:rPr>
                <w:i/>
              </w:rPr>
              <w:t>happy-hour</w:t>
            </w:r>
            <w:r>
              <w:t xml:space="preserve"> com match de fotografia do dador versus recetor</w:t>
            </w:r>
          </w:p>
        </w:tc>
      </w:tr>
      <w:tr w:rsidR="001F016E" w14:paraId="7D9BD572" w14:textId="77777777" w:rsidTr="00B11020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36A1A82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887D24E" w14:textId="5160C9B7" w:rsidR="001F016E" w:rsidRDefault="00217FE9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</w:t>
            </w:r>
            <w:r w:rsidR="001F016E">
              <w:t xml:space="preserve">, enquanto utilizador </w:t>
            </w:r>
            <w:r>
              <w:t xml:space="preserve">não </w:t>
            </w:r>
            <w:r w:rsidR="001F016E">
              <w:t>registado do sistema, pode</w:t>
            </w:r>
            <w:r>
              <w:t xml:space="preserve"> …</w:t>
            </w:r>
          </w:p>
        </w:tc>
      </w:tr>
    </w:tbl>
    <w:p w14:paraId="5E5871D2" w14:textId="77777777" w:rsidR="00EE4A31" w:rsidRDefault="00EE4A31" w:rsidP="00EE4A31"/>
    <w:p w14:paraId="3FAB71D8" w14:textId="77777777" w:rsidR="00217FE9" w:rsidRDefault="00217FE9" w:rsidP="00217FE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7FE9" w14:paraId="45718F99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F3B387F" w14:textId="77777777" w:rsidR="00217FE9" w:rsidRDefault="00217FE9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0DF32F7D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217FE9" w14:paraId="2F37BC30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9EBB79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</w:pPr>
            <w:r>
              <w:rPr>
                <w:b w:val="0"/>
              </w:rPr>
              <w:t>–</w:t>
            </w:r>
          </w:p>
          <w:p w14:paraId="548AD118" w14:textId="77777777" w:rsidR="00217FE9" w:rsidRPr="00217FE9" w:rsidRDefault="00217FE9" w:rsidP="00217FE9">
            <w:pPr>
              <w:pStyle w:val="PargrafodaLista"/>
              <w:numPr>
                <w:ilvl w:val="1"/>
                <w:numId w:val="11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C847223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1BA28D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217FE9" w14:paraId="75F0E19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3B436D" w14:textId="77777777" w:rsidR="00217FE9" w:rsidRPr="00873462" w:rsidRDefault="00217FE9" w:rsidP="00D342ED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649652BC" w14:textId="77777777" w:rsidR="00217FE9" w:rsidRDefault="00217FE9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50B6241" w14:textId="77777777" w:rsidR="00217FE9" w:rsidRDefault="00217FE9" w:rsidP="00217FE9">
      <w:pPr>
        <w:ind w:left="0"/>
      </w:pPr>
    </w:p>
    <w:p w14:paraId="10C52FF5" w14:textId="77777777" w:rsidR="00217FE9" w:rsidRDefault="00217FE9" w:rsidP="00217FE9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217FE9" w14:paraId="6C2966E4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7CD8365" w14:textId="77777777" w:rsidR="00217FE9" w:rsidRDefault="00217FE9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236BF24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94F8EE3" w14:textId="77777777" w:rsidR="00217FE9" w:rsidRDefault="00217FE9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217FE9" w14:paraId="68877737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B5D1D29" w14:textId="77777777" w:rsidR="00217FE9" w:rsidRPr="000749A4" w:rsidRDefault="00217FE9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0E3469C4" w14:textId="77777777" w:rsidR="00217FE9" w:rsidRPr="000749A4" w:rsidRDefault="00217FE9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BCA3CB4" w14:textId="77777777" w:rsidR="00217FE9" w:rsidRPr="000749A4" w:rsidRDefault="00217FE9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2FF5712B" w14:textId="77777777" w:rsidR="00217FE9" w:rsidRDefault="00217FE9" w:rsidP="00217FE9">
      <w:pPr>
        <w:ind w:left="0"/>
      </w:pPr>
    </w:p>
    <w:p w14:paraId="7D293950" w14:textId="293E1BE7" w:rsidR="00EE4A31" w:rsidRDefault="00EE4A31" w:rsidP="00EE4A31">
      <w:pPr>
        <w:ind w:left="0"/>
      </w:pPr>
    </w:p>
    <w:p w14:paraId="4EC12C88" w14:textId="4E289B3C" w:rsidR="00217FE9" w:rsidRDefault="00217FE9" w:rsidP="00EE4A31">
      <w:pPr>
        <w:ind w:left="0"/>
      </w:pPr>
    </w:p>
    <w:p w14:paraId="06D838EC" w14:textId="2FE10D6C" w:rsidR="00217FE9" w:rsidRDefault="00217FE9" w:rsidP="00EE4A31">
      <w:pPr>
        <w:ind w:left="0"/>
      </w:pPr>
    </w:p>
    <w:p w14:paraId="67CCA693" w14:textId="022DCB75" w:rsidR="00217FE9" w:rsidRDefault="00217FE9" w:rsidP="00EE4A31">
      <w:pPr>
        <w:ind w:left="0"/>
      </w:pPr>
    </w:p>
    <w:p w14:paraId="31E30240" w14:textId="4521E5B9" w:rsidR="00217FE9" w:rsidRDefault="00217FE9" w:rsidP="00EE4A31">
      <w:pPr>
        <w:ind w:left="0"/>
      </w:pPr>
    </w:p>
    <w:p w14:paraId="4076D6B4" w14:textId="43082E28" w:rsidR="00217FE9" w:rsidRDefault="00217FE9" w:rsidP="00EE4A31">
      <w:pPr>
        <w:ind w:left="0"/>
      </w:pPr>
    </w:p>
    <w:p w14:paraId="2BDF9245" w14:textId="370478A3" w:rsidR="00217FE9" w:rsidRDefault="00217FE9" w:rsidP="00EE4A31">
      <w:pPr>
        <w:ind w:left="0"/>
      </w:pPr>
    </w:p>
    <w:p w14:paraId="4194CCB2" w14:textId="5BD177EB" w:rsidR="00217FE9" w:rsidRDefault="00217FE9" w:rsidP="00EE4A31">
      <w:pPr>
        <w:ind w:left="0"/>
      </w:pPr>
    </w:p>
    <w:p w14:paraId="0DF247CC" w14:textId="1189A790" w:rsidR="00217FE9" w:rsidRDefault="00217FE9" w:rsidP="00EE4A31">
      <w:pPr>
        <w:ind w:left="0"/>
      </w:pPr>
    </w:p>
    <w:p w14:paraId="68EE079E" w14:textId="3F98F583" w:rsidR="00217FE9" w:rsidRDefault="00217FE9" w:rsidP="00EE4A31">
      <w:pPr>
        <w:ind w:left="0"/>
      </w:pPr>
    </w:p>
    <w:p w14:paraId="6A0F70BD" w14:textId="50C94CBC" w:rsidR="00217FE9" w:rsidRDefault="00217FE9" w:rsidP="00EE4A31">
      <w:pPr>
        <w:ind w:left="0"/>
      </w:pPr>
    </w:p>
    <w:p w14:paraId="5591A74E" w14:textId="77777777" w:rsidR="00217FE9" w:rsidRPr="001151C7" w:rsidRDefault="00217FE9" w:rsidP="00EE4A31">
      <w:pPr>
        <w:ind w:left="0"/>
      </w:pPr>
    </w:p>
    <w:p w14:paraId="305EE10A" w14:textId="67926A23" w:rsidR="00EE4A31" w:rsidRDefault="00EE4A31" w:rsidP="009B24D0">
      <w:pPr>
        <w:pStyle w:val="Cabealho3"/>
        <w:numPr>
          <w:ilvl w:val="2"/>
          <w:numId w:val="6"/>
        </w:numPr>
      </w:pPr>
      <w:bookmarkStart w:id="100" w:name="_Toc502864741"/>
      <w:r>
        <w:lastRenderedPageBreak/>
        <w:t>Diagrama de sequência</w:t>
      </w:r>
      <w:bookmarkEnd w:id="100"/>
    </w:p>
    <w:p w14:paraId="4A6D19B3" w14:textId="03C888A5" w:rsidR="00217FE9" w:rsidRPr="00A25EC7" w:rsidRDefault="00217FE9" w:rsidP="00217FE9">
      <w:r>
        <w:t>&lt;Inserir diagrama de sequência e uma breve descrição&gt;</w:t>
      </w:r>
    </w:p>
    <w:p w14:paraId="2F8737DB" w14:textId="26663F0E" w:rsidR="001F016E" w:rsidRDefault="001F016E" w:rsidP="00EE4A31"/>
    <w:p w14:paraId="71614897" w14:textId="2AA2D61D" w:rsidR="00EE4A31" w:rsidRDefault="00EE4A31" w:rsidP="00EE4A31"/>
    <w:p w14:paraId="3C2ABB59" w14:textId="77777777" w:rsidR="00EE4A31" w:rsidRDefault="00EE4A31" w:rsidP="001F016E">
      <w:pPr>
        <w:ind w:left="0"/>
      </w:pPr>
    </w:p>
    <w:p w14:paraId="55643B83" w14:textId="68F316EB" w:rsidR="003510B3" w:rsidRDefault="00EE4A31" w:rsidP="009B24D0">
      <w:pPr>
        <w:pStyle w:val="Cabealho3"/>
        <w:numPr>
          <w:ilvl w:val="2"/>
          <w:numId w:val="7"/>
        </w:numPr>
      </w:pPr>
      <w:bookmarkStart w:id="101" w:name="_Toc502864742"/>
      <w:r>
        <w:t>Ilustração da funcionalidade</w:t>
      </w:r>
      <w:bookmarkEnd w:id="101"/>
    </w:p>
    <w:p w14:paraId="4718C861" w14:textId="77777777" w:rsidR="00217FE9" w:rsidRPr="00A25EC7" w:rsidRDefault="00217FE9" w:rsidP="00217FE9">
      <w:r>
        <w:t>&lt;Inserir excertos de código e uma breve descrição&gt;</w:t>
      </w:r>
    </w:p>
    <w:p w14:paraId="5EF160F0" w14:textId="6F6D6B6B" w:rsidR="00217FE9" w:rsidRPr="00A25EC7" w:rsidRDefault="00217FE9" w:rsidP="00217FE9">
      <w:r>
        <w:t>&lt;Inserir printscreens do iGAM&gt;</w:t>
      </w:r>
    </w:p>
    <w:p w14:paraId="66AEDAE7" w14:textId="17F98EEE" w:rsidR="00653980" w:rsidRDefault="00653980" w:rsidP="00653980"/>
    <w:p w14:paraId="1384E1BF" w14:textId="0083C2DA" w:rsidR="00653980" w:rsidRDefault="00653980" w:rsidP="00653980"/>
    <w:p w14:paraId="10B27AB6" w14:textId="59C22188" w:rsidR="00653980" w:rsidRDefault="00653980" w:rsidP="00653980"/>
    <w:p w14:paraId="349EDAA9" w14:textId="25467838" w:rsidR="00653980" w:rsidRDefault="00653980" w:rsidP="00653980"/>
    <w:p w14:paraId="02CD7599" w14:textId="28707C7F" w:rsidR="00EA2B19" w:rsidRDefault="00EA2B19" w:rsidP="00EA2B19">
      <w:pPr>
        <w:ind w:left="0"/>
      </w:pPr>
    </w:p>
    <w:p w14:paraId="7E64DFC6" w14:textId="154ED97D" w:rsidR="00217FE9" w:rsidRDefault="00217FE9" w:rsidP="00EA2B19">
      <w:pPr>
        <w:ind w:left="0"/>
      </w:pPr>
    </w:p>
    <w:p w14:paraId="0CFA447D" w14:textId="2A0BD863" w:rsidR="00217FE9" w:rsidRDefault="00217FE9" w:rsidP="00EA2B19">
      <w:pPr>
        <w:ind w:left="0"/>
      </w:pPr>
    </w:p>
    <w:p w14:paraId="23790FE7" w14:textId="24C86973" w:rsidR="00217FE9" w:rsidRDefault="00217FE9" w:rsidP="00EA2B19">
      <w:pPr>
        <w:ind w:left="0"/>
      </w:pPr>
    </w:p>
    <w:p w14:paraId="378218AD" w14:textId="6AA58BD9" w:rsidR="00217FE9" w:rsidRDefault="00217FE9" w:rsidP="00EA2B19">
      <w:pPr>
        <w:ind w:left="0"/>
      </w:pPr>
    </w:p>
    <w:p w14:paraId="6BF2EFA7" w14:textId="51DE2BA6" w:rsidR="00217FE9" w:rsidRDefault="00217FE9" w:rsidP="00EA2B19">
      <w:pPr>
        <w:ind w:left="0"/>
      </w:pPr>
    </w:p>
    <w:p w14:paraId="533D5BD7" w14:textId="3BD4E7B1" w:rsidR="00217FE9" w:rsidRDefault="00217FE9" w:rsidP="00EA2B19">
      <w:pPr>
        <w:ind w:left="0"/>
      </w:pPr>
    </w:p>
    <w:p w14:paraId="71C94D03" w14:textId="2B8D5101" w:rsidR="00217FE9" w:rsidRDefault="00217FE9" w:rsidP="00EA2B19">
      <w:pPr>
        <w:ind w:left="0"/>
      </w:pPr>
    </w:p>
    <w:p w14:paraId="67694EDB" w14:textId="7050A3E8" w:rsidR="00217FE9" w:rsidRDefault="00217FE9" w:rsidP="00EA2B19">
      <w:pPr>
        <w:ind w:left="0"/>
      </w:pPr>
    </w:p>
    <w:p w14:paraId="60ACE90D" w14:textId="2C4AFF30" w:rsidR="00217FE9" w:rsidRDefault="00217FE9" w:rsidP="00EA2B19">
      <w:pPr>
        <w:ind w:left="0"/>
      </w:pPr>
    </w:p>
    <w:p w14:paraId="542CA176" w14:textId="6CF05AD4" w:rsidR="00217FE9" w:rsidRDefault="00217FE9" w:rsidP="00EA2B19">
      <w:pPr>
        <w:ind w:left="0"/>
      </w:pPr>
    </w:p>
    <w:p w14:paraId="5BD96EAD" w14:textId="1F3E15AA" w:rsidR="00217FE9" w:rsidRDefault="00217FE9" w:rsidP="00EA2B19">
      <w:pPr>
        <w:ind w:left="0"/>
      </w:pPr>
    </w:p>
    <w:p w14:paraId="2BD1E829" w14:textId="12BBFC14" w:rsidR="00217FE9" w:rsidRDefault="00217FE9" w:rsidP="00EA2B19">
      <w:pPr>
        <w:ind w:left="0"/>
      </w:pPr>
    </w:p>
    <w:p w14:paraId="50C24BB5" w14:textId="007DE8DC" w:rsidR="00217FE9" w:rsidRDefault="00217FE9" w:rsidP="00EA2B19">
      <w:pPr>
        <w:ind w:left="0"/>
      </w:pPr>
    </w:p>
    <w:p w14:paraId="795AF472" w14:textId="77777777" w:rsidR="00217FE9" w:rsidRPr="00653980" w:rsidRDefault="00217FE9" w:rsidP="00EA2B19">
      <w:pPr>
        <w:ind w:left="0"/>
      </w:pPr>
    </w:p>
    <w:p w14:paraId="473C71DE" w14:textId="1E2FCC4C" w:rsidR="00EE4A31" w:rsidRDefault="00411ABC" w:rsidP="009B24D0">
      <w:pPr>
        <w:pStyle w:val="Cabealho2"/>
        <w:numPr>
          <w:ilvl w:val="1"/>
          <w:numId w:val="6"/>
        </w:numPr>
      </w:pPr>
      <w:bookmarkStart w:id="102" w:name="_Toc502864743"/>
      <w:r>
        <w:lastRenderedPageBreak/>
        <w:t>REQ 3</w:t>
      </w:r>
      <w:r w:rsidR="000A4B61">
        <w:t xml:space="preserve"> – </w:t>
      </w:r>
      <w:r w:rsidR="00CE7FE6">
        <w:t>Estatística dadores</w:t>
      </w:r>
      <w:bookmarkEnd w:id="102"/>
    </w:p>
    <w:p w14:paraId="790AA26C" w14:textId="77777777" w:rsidR="00EE4A31" w:rsidRDefault="00EE4A31" w:rsidP="009B24D0">
      <w:pPr>
        <w:pStyle w:val="Cabealho3"/>
        <w:numPr>
          <w:ilvl w:val="2"/>
          <w:numId w:val="6"/>
        </w:numPr>
      </w:pPr>
      <w:bookmarkStart w:id="103" w:name="_Toc502864744"/>
      <w:r>
        <w:t>Análise de requisitos</w:t>
      </w:r>
      <w:bookmarkEnd w:id="103"/>
    </w:p>
    <w:p w14:paraId="28060A56" w14:textId="77777777" w:rsidR="00EE4A31" w:rsidRDefault="00EE4A31" w:rsidP="00EE4A31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E4A31" w14:paraId="72D5171C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AC75DE3" w14:textId="77777777" w:rsidR="00EE4A31" w:rsidRPr="001151C7" w:rsidRDefault="00EE4A31" w:rsidP="00EE4A31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1D697C5F" w14:textId="0151E5BE" w:rsidR="00EE4A31" w:rsidRDefault="00B7484A" w:rsidP="00EE4A31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3</w:t>
            </w:r>
          </w:p>
        </w:tc>
      </w:tr>
      <w:tr w:rsidR="001F016E" w14:paraId="30A43905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3E47BC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F6CEBF1" w14:textId="1DBF98C4" w:rsidR="001F016E" w:rsidRDefault="00CE7FE6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Estatística dadores – </w:t>
            </w:r>
            <w:r w:rsidRPr="00CE7FE6">
              <w:rPr>
                <w:i/>
              </w:rPr>
              <w:t>Activity report</w:t>
            </w:r>
          </w:p>
        </w:tc>
      </w:tr>
      <w:tr w:rsidR="001F016E" w14:paraId="04723C13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72C3EB3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76E103F" w14:textId="145B8186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CE7FE6">
              <w:t>Gestor</w:t>
            </w:r>
            <w:r>
              <w:t>, enquanto utilizador registado no sistema, pode aceder à secção “</w:t>
            </w:r>
            <w:r w:rsidR="00CE7FE6">
              <w:t>X</w:t>
            </w:r>
            <w:r>
              <w:t xml:space="preserve">” na sua página da iGAM para </w:t>
            </w:r>
            <w:r w:rsidR="00CE7FE6">
              <w:t>…</w:t>
            </w:r>
          </w:p>
        </w:tc>
      </w:tr>
    </w:tbl>
    <w:p w14:paraId="2D7749B2" w14:textId="77777777" w:rsidR="00EE4A31" w:rsidRDefault="00EE4A31" w:rsidP="00EE4A31"/>
    <w:p w14:paraId="04D01202" w14:textId="77777777" w:rsidR="00CE7FE6" w:rsidRDefault="00CE7FE6" w:rsidP="00CE7FE6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7FE6" w14:paraId="6EF40FAA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4F7F43" w14:textId="77777777" w:rsidR="00CE7FE6" w:rsidRDefault="00CE7FE6" w:rsidP="00D342E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DD21172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E7FE6" w14:paraId="12C4914F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09D104" w14:textId="77777777" w:rsidR="00CE7FE6" w:rsidRPr="00217FE9" w:rsidRDefault="00CE7FE6" w:rsidP="00CE7FE6">
            <w:pPr>
              <w:pStyle w:val="PargrafodaLista"/>
              <w:numPr>
                <w:ilvl w:val="1"/>
                <w:numId w:val="12"/>
              </w:numPr>
              <w:spacing w:after="0"/>
            </w:pPr>
            <w:r>
              <w:rPr>
                <w:b w:val="0"/>
              </w:rPr>
              <w:t>–</w:t>
            </w:r>
          </w:p>
          <w:p w14:paraId="27A43B6E" w14:textId="77777777" w:rsidR="00CE7FE6" w:rsidRPr="00217FE9" w:rsidRDefault="00CE7FE6" w:rsidP="00CE7FE6">
            <w:pPr>
              <w:pStyle w:val="PargrafodaLista"/>
              <w:numPr>
                <w:ilvl w:val="1"/>
                <w:numId w:val="12"/>
              </w:numPr>
              <w:spacing w:after="0"/>
              <w:rPr>
                <w:b w:val="0"/>
              </w:rPr>
            </w:pPr>
            <w:r w:rsidRPr="00217FE9">
              <w:rPr>
                <w:b w:val="0"/>
              </w:rPr>
              <w:t xml:space="preserve">- </w:t>
            </w:r>
          </w:p>
        </w:tc>
        <w:tc>
          <w:tcPr>
            <w:tcW w:w="4675" w:type="dxa"/>
          </w:tcPr>
          <w:p w14:paraId="6288AE8B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9D048E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</w:t>
            </w:r>
          </w:p>
        </w:tc>
      </w:tr>
      <w:tr w:rsidR="00CE7FE6" w14:paraId="58331393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072F63" w14:textId="77777777" w:rsidR="00CE7FE6" w:rsidRPr="00873462" w:rsidRDefault="00CE7FE6" w:rsidP="00D342ED">
            <w:pPr>
              <w:pStyle w:val="PargrafodaLista"/>
              <w:spacing w:after="0"/>
              <w:ind w:left="45"/>
              <w:rPr>
                <w:b w:val="0"/>
              </w:rPr>
            </w:pPr>
            <w:r>
              <w:rPr>
                <w:b w:val="0"/>
              </w:rPr>
              <w:t>Sem ação humana</w:t>
            </w:r>
          </w:p>
        </w:tc>
        <w:tc>
          <w:tcPr>
            <w:tcW w:w="4675" w:type="dxa"/>
          </w:tcPr>
          <w:p w14:paraId="20B19879" w14:textId="77777777" w:rsidR="00CE7FE6" w:rsidRDefault="00CE7FE6" w:rsidP="00D342E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Sem ação do sistema  </w:t>
            </w:r>
          </w:p>
        </w:tc>
      </w:tr>
    </w:tbl>
    <w:p w14:paraId="3A82E264" w14:textId="77777777" w:rsidR="00CE7FE6" w:rsidRDefault="00CE7FE6" w:rsidP="00CE7FE6">
      <w:pPr>
        <w:ind w:left="0"/>
      </w:pPr>
    </w:p>
    <w:p w14:paraId="4A33F70F" w14:textId="77777777" w:rsidR="00CE7FE6" w:rsidRDefault="00CE7FE6" w:rsidP="00CE7FE6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E7FE6" w14:paraId="1F0A14C1" w14:textId="77777777" w:rsidTr="00D34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699E765" w14:textId="77777777" w:rsidR="00CE7FE6" w:rsidRDefault="00CE7FE6" w:rsidP="00D342ED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94EEB94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3B05719" w14:textId="77777777" w:rsidR="00CE7FE6" w:rsidRDefault="00CE7FE6" w:rsidP="00D342E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E7FE6" w14:paraId="60AEACDE" w14:textId="77777777" w:rsidTr="00D34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0CAEC34" w14:textId="77777777" w:rsidR="00CE7FE6" w:rsidRPr="000749A4" w:rsidRDefault="00CE7FE6" w:rsidP="00D342ED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3D47AA7" w14:textId="77777777" w:rsidR="00CE7FE6" w:rsidRPr="000749A4" w:rsidRDefault="00CE7FE6" w:rsidP="00D342ED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69724ADB" w14:textId="77777777" w:rsidR="00CE7FE6" w:rsidRPr="000749A4" w:rsidRDefault="00CE7FE6" w:rsidP="00D342ED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87CE1E5" w14:textId="0C48001D" w:rsidR="00EE4A31" w:rsidRDefault="00EE4A31" w:rsidP="00EE4A31">
      <w:pPr>
        <w:ind w:left="0"/>
      </w:pPr>
    </w:p>
    <w:p w14:paraId="413904E5" w14:textId="6060D095" w:rsidR="00CE7FE6" w:rsidRDefault="00CE7FE6" w:rsidP="00EE4A31">
      <w:pPr>
        <w:ind w:left="0"/>
      </w:pPr>
    </w:p>
    <w:p w14:paraId="7D2EC708" w14:textId="5B0E8541" w:rsidR="00CE7FE6" w:rsidRDefault="00CE7FE6" w:rsidP="00EE4A31">
      <w:pPr>
        <w:ind w:left="0"/>
      </w:pPr>
    </w:p>
    <w:p w14:paraId="571AE41B" w14:textId="54B4C3FB" w:rsidR="00CE7FE6" w:rsidRDefault="00CE7FE6" w:rsidP="00EE4A31">
      <w:pPr>
        <w:ind w:left="0"/>
      </w:pPr>
    </w:p>
    <w:p w14:paraId="35CF4F39" w14:textId="3700F476" w:rsidR="00CE7FE6" w:rsidRDefault="00CE7FE6" w:rsidP="00EE4A31">
      <w:pPr>
        <w:ind w:left="0"/>
      </w:pPr>
    </w:p>
    <w:p w14:paraId="3AAF1601" w14:textId="1ECD1344" w:rsidR="00CE7FE6" w:rsidRDefault="00CE7FE6" w:rsidP="00EE4A31">
      <w:pPr>
        <w:ind w:left="0"/>
      </w:pPr>
    </w:p>
    <w:p w14:paraId="3C68CEC7" w14:textId="119B15FD" w:rsidR="00CE7FE6" w:rsidRDefault="00CE7FE6" w:rsidP="00EE4A31">
      <w:pPr>
        <w:ind w:left="0"/>
      </w:pPr>
    </w:p>
    <w:p w14:paraId="05A736D2" w14:textId="6DDBBCBA" w:rsidR="00CE7FE6" w:rsidRDefault="00CE7FE6" w:rsidP="00EE4A31">
      <w:pPr>
        <w:ind w:left="0"/>
      </w:pPr>
    </w:p>
    <w:p w14:paraId="21E41F30" w14:textId="12695DE5" w:rsidR="00CE7FE6" w:rsidRDefault="00CE7FE6" w:rsidP="00EE4A31">
      <w:pPr>
        <w:ind w:left="0"/>
      </w:pPr>
    </w:p>
    <w:p w14:paraId="6F43C87F" w14:textId="4FB8109A" w:rsidR="00CE7FE6" w:rsidRDefault="00CE7FE6" w:rsidP="00EE4A31">
      <w:pPr>
        <w:ind w:left="0"/>
      </w:pPr>
    </w:p>
    <w:p w14:paraId="6361CEB7" w14:textId="62144DC4" w:rsidR="00CE7FE6" w:rsidRDefault="00CE7FE6" w:rsidP="00EE4A31">
      <w:pPr>
        <w:ind w:left="0"/>
      </w:pPr>
    </w:p>
    <w:p w14:paraId="3FF83A96" w14:textId="1AC34415" w:rsidR="00CE7FE6" w:rsidRDefault="00CE7FE6" w:rsidP="00EE4A31">
      <w:pPr>
        <w:ind w:left="0"/>
      </w:pPr>
    </w:p>
    <w:p w14:paraId="50179EC9" w14:textId="77777777" w:rsidR="00CE7FE6" w:rsidRPr="001151C7" w:rsidRDefault="00CE7FE6" w:rsidP="00EE4A31">
      <w:pPr>
        <w:ind w:left="0"/>
      </w:pPr>
    </w:p>
    <w:p w14:paraId="13B97292" w14:textId="25928A1A" w:rsidR="00EA2B19" w:rsidRDefault="00EE4A31" w:rsidP="009B24D0">
      <w:pPr>
        <w:pStyle w:val="Cabealho3"/>
        <w:numPr>
          <w:ilvl w:val="2"/>
          <w:numId w:val="7"/>
        </w:numPr>
      </w:pPr>
      <w:bookmarkStart w:id="104" w:name="_Toc502864745"/>
      <w:r>
        <w:lastRenderedPageBreak/>
        <w:t>Ilustração da funcionalidade</w:t>
      </w:r>
      <w:bookmarkEnd w:id="104"/>
    </w:p>
    <w:p w14:paraId="184B438E" w14:textId="77777777" w:rsidR="00CE7FE6" w:rsidRDefault="00CE7FE6" w:rsidP="007B224B">
      <w:pPr>
        <w:ind w:left="0"/>
      </w:pPr>
    </w:p>
    <w:p w14:paraId="2505BA61" w14:textId="77777777" w:rsidR="00CE7FE6" w:rsidRPr="00A25EC7" w:rsidRDefault="00CE7FE6" w:rsidP="00CE7FE6">
      <w:r>
        <w:t>&lt;Inserir printscreens do iGAM&gt;</w:t>
      </w:r>
    </w:p>
    <w:p w14:paraId="187E43F0" w14:textId="77777777" w:rsidR="00CE7FE6" w:rsidRDefault="00CE7FE6" w:rsidP="007B224B">
      <w:pPr>
        <w:ind w:left="0"/>
      </w:pPr>
    </w:p>
    <w:p w14:paraId="23283744" w14:textId="77777777" w:rsidR="00CE7FE6" w:rsidRDefault="00CE7FE6" w:rsidP="007B224B">
      <w:pPr>
        <w:ind w:left="0"/>
      </w:pPr>
    </w:p>
    <w:p w14:paraId="1573EED1" w14:textId="77777777" w:rsidR="00CE7FE6" w:rsidRDefault="00CE7FE6" w:rsidP="007B224B">
      <w:pPr>
        <w:ind w:left="0"/>
      </w:pPr>
    </w:p>
    <w:p w14:paraId="4584DBFB" w14:textId="77777777" w:rsidR="00CE7FE6" w:rsidRDefault="00CE7FE6" w:rsidP="007B224B">
      <w:pPr>
        <w:ind w:left="0"/>
      </w:pPr>
    </w:p>
    <w:p w14:paraId="0629E9EC" w14:textId="77777777" w:rsidR="00CE7FE6" w:rsidRDefault="00CE7FE6" w:rsidP="007B224B">
      <w:pPr>
        <w:ind w:left="0"/>
      </w:pPr>
    </w:p>
    <w:p w14:paraId="114BFA5C" w14:textId="77777777" w:rsidR="00CE7FE6" w:rsidRDefault="00CE7FE6" w:rsidP="007B224B">
      <w:pPr>
        <w:ind w:left="0"/>
      </w:pPr>
    </w:p>
    <w:p w14:paraId="51EC3BD7" w14:textId="77777777" w:rsidR="00CE7FE6" w:rsidRDefault="00CE7FE6" w:rsidP="007B224B">
      <w:pPr>
        <w:ind w:left="0"/>
      </w:pPr>
    </w:p>
    <w:p w14:paraId="213B41B2" w14:textId="77777777" w:rsidR="00CE7FE6" w:rsidRDefault="00CE7FE6" w:rsidP="007B224B">
      <w:pPr>
        <w:ind w:left="0"/>
      </w:pPr>
    </w:p>
    <w:p w14:paraId="1DACFFB0" w14:textId="77777777" w:rsidR="00CE7FE6" w:rsidRDefault="00CE7FE6" w:rsidP="007B224B">
      <w:pPr>
        <w:ind w:left="0"/>
      </w:pPr>
    </w:p>
    <w:p w14:paraId="3AE81790" w14:textId="77777777" w:rsidR="00CE7FE6" w:rsidRDefault="00CE7FE6" w:rsidP="007B224B">
      <w:pPr>
        <w:ind w:left="0"/>
      </w:pPr>
    </w:p>
    <w:p w14:paraId="43AEFDEA" w14:textId="4A493505" w:rsidR="006524FB" w:rsidRDefault="006524FB" w:rsidP="007B224B">
      <w:pPr>
        <w:ind w:left="0"/>
      </w:pPr>
    </w:p>
    <w:p w14:paraId="7583D123" w14:textId="117B9E85" w:rsidR="00CE7FE6" w:rsidRDefault="00CE7FE6" w:rsidP="007B224B">
      <w:pPr>
        <w:ind w:left="0"/>
      </w:pPr>
    </w:p>
    <w:p w14:paraId="4E7D1B59" w14:textId="56FD5C93" w:rsidR="00CE7FE6" w:rsidRDefault="00CE7FE6" w:rsidP="007B224B">
      <w:pPr>
        <w:ind w:left="0"/>
      </w:pPr>
    </w:p>
    <w:p w14:paraId="50D55901" w14:textId="169929D9" w:rsidR="00CE7FE6" w:rsidRDefault="00CE7FE6" w:rsidP="007B224B">
      <w:pPr>
        <w:ind w:left="0"/>
      </w:pPr>
    </w:p>
    <w:p w14:paraId="0CE72434" w14:textId="4005DD8A" w:rsidR="00CE7FE6" w:rsidRDefault="00CE7FE6" w:rsidP="007B224B">
      <w:pPr>
        <w:ind w:left="0"/>
      </w:pPr>
    </w:p>
    <w:p w14:paraId="3C10D804" w14:textId="5C3D88AF" w:rsidR="00CE7FE6" w:rsidRDefault="00CE7FE6" w:rsidP="007B224B">
      <w:pPr>
        <w:ind w:left="0"/>
      </w:pPr>
    </w:p>
    <w:p w14:paraId="3FB19005" w14:textId="2CE0F5A0" w:rsidR="00CE7FE6" w:rsidRDefault="00CE7FE6" w:rsidP="007B224B">
      <w:pPr>
        <w:ind w:left="0"/>
      </w:pPr>
    </w:p>
    <w:p w14:paraId="4D3BD7BC" w14:textId="3A61AD25" w:rsidR="00CE7FE6" w:rsidRDefault="00CE7FE6" w:rsidP="007B224B">
      <w:pPr>
        <w:ind w:left="0"/>
      </w:pPr>
    </w:p>
    <w:p w14:paraId="503C2C99" w14:textId="4B8C1CBB" w:rsidR="00CE7FE6" w:rsidRDefault="00CE7FE6" w:rsidP="007B224B">
      <w:pPr>
        <w:ind w:left="0"/>
      </w:pPr>
    </w:p>
    <w:p w14:paraId="59370660" w14:textId="204A8A79" w:rsidR="00CE7FE6" w:rsidRDefault="00CE7FE6" w:rsidP="007B224B">
      <w:pPr>
        <w:ind w:left="0"/>
      </w:pPr>
    </w:p>
    <w:p w14:paraId="66AF0D03" w14:textId="25E17D21" w:rsidR="00CE2093" w:rsidRDefault="00CE2093" w:rsidP="007B224B">
      <w:pPr>
        <w:ind w:left="0"/>
      </w:pPr>
    </w:p>
    <w:p w14:paraId="568A2A56" w14:textId="12588DC7" w:rsidR="00CE2093" w:rsidRDefault="00CE2093" w:rsidP="007B224B">
      <w:pPr>
        <w:ind w:left="0"/>
      </w:pPr>
    </w:p>
    <w:p w14:paraId="6A43B39A" w14:textId="06A9BC6B" w:rsidR="00CE2093" w:rsidRDefault="00CE2093" w:rsidP="007B224B">
      <w:pPr>
        <w:ind w:left="0"/>
      </w:pPr>
    </w:p>
    <w:p w14:paraId="24B08F73" w14:textId="77777777" w:rsidR="00CE2093" w:rsidRDefault="00CE2093" w:rsidP="007B224B">
      <w:pPr>
        <w:ind w:left="0"/>
      </w:pPr>
    </w:p>
    <w:p w14:paraId="476E07CD" w14:textId="251F55CA" w:rsidR="00CE7FE6" w:rsidRDefault="00CE7FE6" w:rsidP="007B224B">
      <w:pPr>
        <w:ind w:left="0"/>
      </w:pPr>
    </w:p>
    <w:p w14:paraId="3E2AE4E0" w14:textId="77777777" w:rsidR="00CE7FE6" w:rsidRPr="00EA2B19" w:rsidRDefault="00CE7FE6" w:rsidP="007B224B">
      <w:pPr>
        <w:ind w:left="0"/>
      </w:pPr>
    </w:p>
    <w:p w14:paraId="25C8CAC8" w14:textId="4CFBB0EC" w:rsidR="00625EF7" w:rsidRDefault="00411ABC" w:rsidP="009B24D0">
      <w:pPr>
        <w:pStyle w:val="Cabealho2"/>
        <w:numPr>
          <w:ilvl w:val="1"/>
          <w:numId w:val="6"/>
        </w:numPr>
      </w:pPr>
      <w:bookmarkStart w:id="105" w:name="_Toc502864746"/>
      <w:r>
        <w:lastRenderedPageBreak/>
        <w:t>REQ 4</w:t>
      </w:r>
      <w:r w:rsidR="000A4B61">
        <w:t xml:space="preserve"> – </w:t>
      </w:r>
      <w:r w:rsidR="00CE2093">
        <w:t>Chatbot: Esclarecimento de dúvidas</w:t>
      </w:r>
      <w:bookmarkEnd w:id="105"/>
    </w:p>
    <w:p w14:paraId="2944BF9C" w14:textId="77777777" w:rsidR="00625EF7" w:rsidRDefault="00625EF7" w:rsidP="009B24D0">
      <w:pPr>
        <w:pStyle w:val="Cabealho3"/>
        <w:numPr>
          <w:ilvl w:val="2"/>
          <w:numId w:val="6"/>
        </w:numPr>
      </w:pPr>
      <w:bookmarkStart w:id="106" w:name="_Toc502864747"/>
      <w:r>
        <w:t>Análise de requisitos</w:t>
      </w:r>
      <w:bookmarkEnd w:id="106"/>
    </w:p>
    <w:p w14:paraId="4D779771" w14:textId="77777777" w:rsidR="00625EF7" w:rsidRDefault="00625EF7" w:rsidP="00625E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1D5405" w14:paraId="708DF26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FB00F95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3052B8F2" w14:textId="77777777" w:rsidR="001D5405" w:rsidRDefault="001D540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4</w:t>
            </w:r>
          </w:p>
        </w:tc>
      </w:tr>
      <w:tr w:rsidR="001D5405" w14:paraId="769D971D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098649C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1586168" w14:textId="77777777" w:rsidR="001D5405" w:rsidRDefault="001D540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Esclarecimento de dúvidas ao utente</w:t>
            </w:r>
          </w:p>
        </w:tc>
      </w:tr>
      <w:tr w:rsidR="001D5405" w14:paraId="5E9FC86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BB268E" w14:textId="77777777" w:rsidR="001D5405" w:rsidRPr="001151C7" w:rsidRDefault="001D540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4C2C22C" w14:textId="77777777" w:rsidR="001D5405" w:rsidRDefault="001D5405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no sistema, pretende aceder a uma plataforma de troca de mensagens para esclarecer dúvidas relacionadas com a idade que necessita de ter para ser dador, assim como a quantia monetária que pode angariar caso seja efetivamente um dador</w:t>
            </w:r>
          </w:p>
        </w:tc>
      </w:tr>
    </w:tbl>
    <w:p w14:paraId="32D72C7F" w14:textId="77777777" w:rsidR="001D5405" w:rsidRDefault="001D5405" w:rsidP="001D5405"/>
    <w:p w14:paraId="03D2D643" w14:textId="77777777" w:rsidR="001D5405" w:rsidRDefault="001D5405" w:rsidP="001D540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5405" w14:paraId="00109C9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727ED0" w14:textId="77777777" w:rsidR="001D5405" w:rsidRDefault="001D540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577CD6D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1D5405" w14:paraId="654E9367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5476CC" w14:textId="77777777" w:rsidR="001D5405" w:rsidRPr="00873462" w:rsidRDefault="001D5405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7B5E2216" w14:textId="77777777" w:rsidR="001D5405" w:rsidRDefault="001D5405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1D5405" w14:paraId="2E1663E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79D653" w14:textId="77777777" w:rsidR="001D5405" w:rsidRPr="00873462" w:rsidRDefault="001D540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 idade preciso de ter para ser dador?”</w:t>
            </w:r>
          </w:p>
        </w:tc>
        <w:tc>
          <w:tcPr>
            <w:tcW w:w="4675" w:type="dxa"/>
          </w:tcPr>
          <w:p w14:paraId="671FE3F3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2.1- O Controller “</w:t>
            </w:r>
            <w:proofErr w:type="spellStart"/>
            <w:r>
              <w:t>MessagesController</w:t>
            </w:r>
            <w:proofErr w:type="spellEnd"/>
            <w:r>
              <w:t>” cria uma nova instância do “RootDialog”</w:t>
            </w:r>
          </w:p>
          <w:p w14:paraId="4D78CB27" w14:textId="77777777" w:rsidR="001D5405" w:rsidRDefault="001D5405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– A </w:t>
            </w:r>
            <w:proofErr w:type="spellStart"/>
            <w:r>
              <w:t>Task</w:t>
            </w:r>
            <w:proofErr w:type="spellEnd"/>
            <w:r>
              <w:t xml:space="preserve"> “EsclarecerDuvidasIdade” é ativada por intermédio da </w:t>
            </w:r>
            <w:proofErr w:type="spellStart"/>
            <w:r>
              <w:t>LuisIntent</w:t>
            </w:r>
            <w:proofErr w:type="spellEnd"/>
            <w:r>
              <w:t>(“EsclarecerDuvidasIdade”) e é retornado de forma assíncrona uma resposta para o Utente</w:t>
            </w:r>
          </w:p>
        </w:tc>
      </w:tr>
    </w:tbl>
    <w:p w14:paraId="2C032208" w14:textId="77777777" w:rsidR="001D5405" w:rsidRDefault="001D5405" w:rsidP="001D5405">
      <w:pPr>
        <w:ind w:left="0"/>
      </w:pPr>
    </w:p>
    <w:p w14:paraId="0F3D5E95" w14:textId="77777777" w:rsidR="001D5405" w:rsidRDefault="001D5405" w:rsidP="001D540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1D5405" w14:paraId="12B0566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0622D28" w14:textId="77777777" w:rsidR="001D5405" w:rsidRDefault="001D5405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16B25C2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6944F3A" w14:textId="77777777" w:rsidR="001D5405" w:rsidRDefault="001D540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1D5405" w14:paraId="4C32B295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EFDB08" w14:textId="77777777" w:rsidR="001D5405" w:rsidRPr="000749A4" w:rsidRDefault="001D5405" w:rsidP="008F20FF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9B27010" w14:textId="77777777" w:rsidR="001D5405" w:rsidRPr="000749A4" w:rsidRDefault="001D540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D81EB75" w14:textId="77777777" w:rsidR="001D5405" w:rsidRPr="000749A4" w:rsidRDefault="001D540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FF9D81E" w14:textId="77777777" w:rsidR="001D5405" w:rsidRDefault="001D5405" w:rsidP="001D5405">
      <w:pPr>
        <w:ind w:left="0"/>
      </w:pPr>
    </w:p>
    <w:p w14:paraId="3EE4D682" w14:textId="77777777" w:rsidR="001D5405" w:rsidRDefault="001D5405" w:rsidP="001D5405">
      <w:pPr>
        <w:ind w:left="0"/>
      </w:pPr>
    </w:p>
    <w:p w14:paraId="15C9FFBA" w14:textId="77777777" w:rsidR="00CE2093" w:rsidRDefault="00CE2093" w:rsidP="00CE2093">
      <w:pPr>
        <w:ind w:left="0"/>
      </w:pPr>
    </w:p>
    <w:p w14:paraId="01643BAB" w14:textId="77777777" w:rsidR="00CE2093" w:rsidRDefault="00CE2093" w:rsidP="00CE2093">
      <w:pPr>
        <w:ind w:left="0"/>
      </w:pPr>
    </w:p>
    <w:p w14:paraId="7D51D254" w14:textId="77777777" w:rsidR="00CE2093" w:rsidRDefault="00CE2093" w:rsidP="00CE2093">
      <w:pPr>
        <w:ind w:left="0"/>
      </w:pPr>
    </w:p>
    <w:p w14:paraId="46FEDE19" w14:textId="77777777" w:rsidR="00CE2093" w:rsidRDefault="00CE2093" w:rsidP="00CE2093">
      <w:pPr>
        <w:ind w:left="0"/>
      </w:pPr>
    </w:p>
    <w:p w14:paraId="3A9B3495" w14:textId="77777777" w:rsidR="00CE2093" w:rsidRDefault="00CE2093" w:rsidP="00CE2093">
      <w:pPr>
        <w:ind w:left="0"/>
      </w:pPr>
    </w:p>
    <w:p w14:paraId="0B905D10" w14:textId="77777777" w:rsidR="00CE2093" w:rsidRDefault="00CE2093" w:rsidP="001D5405">
      <w:pPr>
        <w:ind w:left="0"/>
      </w:pPr>
    </w:p>
    <w:p w14:paraId="3C4ED9D2" w14:textId="77777777" w:rsidR="00CE2093" w:rsidRDefault="00CE2093" w:rsidP="00CE2093"/>
    <w:p w14:paraId="3807312B" w14:textId="77777777" w:rsidR="00CE2093" w:rsidRDefault="00CE2093" w:rsidP="00CE2093">
      <w:pPr>
        <w:ind w:left="0"/>
      </w:pPr>
    </w:p>
    <w:p w14:paraId="06F61D56" w14:textId="77777777" w:rsidR="00CE2093" w:rsidRDefault="00CE2093" w:rsidP="00CE2093">
      <w:pPr>
        <w:pStyle w:val="Cabealho3"/>
        <w:numPr>
          <w:ilvl w:val="2"/>
          <w:numId w:val="7"/>
        </w:numPr>
      </w:pPr>
      <w:bookmarkStart w:id="107" w:name="_Toc502864749"/>
      <w:r>
        <w:lastRenderedPageBreak/>
        <w:t>Ilustração da funcionalidade</w:t>
      </w:r>
      <w:bookmarkEnd w:id="107"/>
    </w:p>
    <w:p w14:paraId="2AD01022" w14:textId="651F3487" w:rsidR="00CE2093" w:rsidRPr="00A25EC7" w:rsidRDefault="001D5405" w:rsidP="00CE2093"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92EFF79" wp14:editId="10A5596E">
                <wp:simplePos x="0" y="0"/>
                <wp:positionH relativeFrom="column">
                  <wp:posOffset>-243068</wp:posOffset>
                </wp:positionH>
                <wp:positionV relativeFrom="paragraph">
                  <wp:posOffset>240970</wp:posOffset>
                </wp:positionV>
                <wp:extent cx="6598920" cy="2510790"/>
                <wp:effectExtent l="0" t="0" r="0" b="3810"/>
                <wp:wrapTight wrapText="bothSides">
                  <wp:wrapPolygon edited="0">
                    <wp:start x="0" y="0"/>
                    <wp:lineTo x="0" y="21469"/>
                    <wp:lineTo x="21513" y="21469"/>
                    <wp:lineTo x="21513" y="0"/>
                    <wp:lineTo x="0" y="0"/>
                  </wp:wrapPolygon>
                </wp:wrapTight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8920" cy="2510790"/>
                          <a:chOff x="0" y="0"/>
                          <a:chExt cx="6598920" cy="2510790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8920" cy="219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Caixa de texto 28"/>
                        <wps:cNvSpPr txBox="1"/>
                        <wps:spPr>
                          <a:xfrm>
                            <a:off x="0" y="2251075"/>
                            <a:ext cx="659892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49F68A" w14:textId="2B30FB50" w:rsidR="00C06F44" w:rsidRPr="00D47090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0B6DB7">
                                <w:t>Lista de Intents no LUIS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EFF79" id="Grupo 31" o:spid="_x0000_s1034" style="position:absolute;left:0;text-align:left;margin-left:-19.15pt;margin-top:18.95pt;width:519.6pt;height:197.7pt;z-index:251829248" coordsize="65989,25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">
                <v:shape id="Imagem 15" o:spid="_x0000_s1035" type="#_x0000_t75" style="position:absolute;width:65989;height:21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">
                  <v:imagedata r:id="rId29" o:title=""/>
                </v:shape>
                <v:shape id="Caixa de texto 28" o:spid="_x0000_s1036" type="#_x0000_t202" style="position:absolute;top:22510;width:6598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6249F68A" w14:textId="2B30FB50" w:rsidR="00C06F44" w:rsidRPr="00D47090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0B6DB7">
                          <w:t>Lista de Intents no LUIS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CE2093">
        <w:t xml:space="preserve"> </w:t>
      </w:r>
    </w:p>
    <w:p w14:paraId="028F483E" w14:textId="06D06A63" w:rsidR="00625EF7" w:rsidRDefault="00625EF7" w:rsidP="006524FB">
      <w:pPr>
        <w:ind w:left="0"/>
      </w:pPr>
    </w:p>
    <w:p w14:paraId="5E6FD203" w14:textId="0B048610" w:rsidR="00625EF7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4797C125" wp14:editId="326489D5">
                <wp:simplePos x="0" y="0"/>
                <wp:positionH relativeFrom="column">
                  <wp:posOffset>-173620</wp:posOffset>
                </wp:positionH>
                <wp:positionV relativeFrom="paragraph">
                  <wp:posOffset>212982</wp:posOffset>
                </wp:positionV>
                <wp:extent cx="6562725" cy="2649855"/>
                <wp:effectExtent l="0" t="0" r="9525" b="0"/>
                <wp:wrapTight wrapText="bothSides">
                  <wp:wrapPolygon edited="0">
                    <wp:start x="0" y="0"/>
                    <wp:lineTo x="0" y="21429"/>
                    <wp:lineTo x="21569" y="21429"/>
                    <wp:lineTo x="21569" y="0"/>
                    <wp:lineTo x="0" y="0"/>
                  </wp:wrapPolygon>
                </wp:wrapTight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649855"/>
                          <a:chOff x="0" y="0"/>
                          <a:chExt cx="6562725" cy="264985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25" cy="232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390140"/>
                            <a:ext cx="656272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AD90A2" w14:textId="023AB0C0" w:rsidR="00C06F44" w:rsidRPr="00EA11DF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FC7102">
                                <w:t>Lista de Entities no LUIS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7C125" id="Grupo 30" o:spid="_x0000_s1037" style="position:absolute;margin-left:-13.65pt;margin-top:16.75pt;width:516.75pt;height:208.65pt;z-index:251832320" coordsize="65627,26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">
                <v:shape id="Imagem 23" o:spid="_x0000_s1038" type="#_x0000_t75" style="position:absolute;width:65627;height:23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">
                  <v:imagedata r:id="rId31" o:title=""/>
                </v:shape>
                <v:shape id="Caixa de texto 29" o:spid="_x0000_s1039" type="#_x0000_t202" style="position:absolute;top:23901;width:65627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7BAD90A2" w14:textId="023AB0C0" w:rsidR="00C06F44" w:rsidRPr="00EA11DF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FC7102">
                          <w:t>Lista de Entities no LUIS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10B6815" w14:textId="1464CB70" w:rsidR="00625EF7" w:rsidRDefault="00625EF7" w:rsidP="006524FB">
      <w:pPr>
        <w:ind w:left="0"/>
      </w:pPr>
    </w:p>
    <w:p w14:paraId="27813DB3" w14:textId="1E09A5FD" w:rsidR="00625EF7" w:rsidRDefault="00625EF7" w:rsidP="006524FB">
      <w:pPr>
        <w:ind w:left="0"/>
      </w:pPr>
    </w:p>
    <w:p w14:paraId="558ECE12" w14:textId="5E535DBB" w:rsidR="00625EF7" w:rsidRDefault="00625EF7" w:rsidP="006524FB">
      <w:pPr>
        <w:ind w:left="0"/>
      </w:pPr>
    </w:p>
    <w:p w14:paraId="5A47D883" w14:textId="1B7A1A47" w:rsidR="00625EF7" w:rsidRDefault="00625EF7" w:rsidP="006524FB">
      <w:pPr>
        <w:ind w:left="0"/>
      </w:pPr>
    </w:p>
    <w:p w14:paraId="2A2EC631" w14:textId="4EEC0CB4" w:rsidR="00625EF7" w:rsidRDefault="00625EF7" w:rsidP="006524FB">
      <w:pPr>
        <w:ind w:left="0"/>
      </w:pPr>
    </w:p>
    <w:p w14:paraId="3B1343F5" w14:textId="600880E0" w:rsidR="00625EF7" w:rsidRDefault="001D5405" w:rsidP="006524FB">
      <w:pPr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4144EAD7" wp14:editId="5608850C">
                <wp:simplePos x="0" y="0"/>
                <wp:positionH relativeFrom="column">
                  <wp:posOffset>451413</wp:posOffset>
                </wp:positionH>
                <wp:positionV relativeFrom="paragraph">
                  <wp:posOffset>0</wp:posOffset>
                </wp:positionV>
                <wp:extent cx="5198110" cy="2533650"/>
                <wp:effectExtent l="0" t="0" r="2540" b="0"/>
                <wp:wrapTight wrapText="bothSides">
                  <wp:wrapPolygon edited="0">
                    <wp:start x="0" y="0"/>
                    <wp:lineTo x="0" y="21438"/>
                    <wp:lineTo x="21531" y="21438"/>
                    <wp:lineTo x="21531" y="0"/>
                    <wp:lineTo x="0" y="0"/>
                  </wp:wrapPolygon>
                </wp:wrapTight>
                <wp:docPr id="227" name="Grupo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110" cy="2533650"/>
                          <a:chOff x="0" y="0"/>
                          <a:chExt cx="5198110" cy="253365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21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Caixa de texto 224"/>
                        <wps:cNvSpPr txBox="1"/>
                        <wps:spPr>
                          <a:xfrm>
                            <a:off x="0" y="2273935"/>
                            <a:ext cx="519811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DAAFC" w14:textId="10A82E54" w:rsidR="00C06F44" w:rsidRPr="00A06640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CE51CF">
                                <w:t>- Conteúdo da intent "EsclarecerDuvidas", no LUIS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4EAD7" id="Grupo 227" o:spid="_x0000_s1040" style="position:absolute;margin-left:35.55pt;margin-top:0;width:409.3pt;height:199.5pt;z-index:251835392" coordsize="51981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">
                <v:shape id="Imagem 24" o:spid="_x0000_s1041" type="#_x0000_t75" style="position:absolute;width:51981;height:22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">
                  <v:imagedata r:id="rId33" o:title=""/>
                </v:shape>
                <v:shape id="Caixa de texto 224" o:spid="_x0000_s1042" type="#_x0000_t202" style="position:absolute;top:22739;width:5198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Jp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vIC/M+kIyPUvAAAA//8DAFBLAQItABQABgAIAAAAIQDb4fbL7gAAAIUBAAATAAAAAAAA&#10;AAAAAAAAAAAAAABbQ29udGVudF9UeXBlc10ueG1sUEsBAi0AFAAGAAgAAAAhAFr0LFu/AAAAFQEA&#10;AAsAAAAAAAAAAAAAAAAAHwEAAF9yZWxzLy5yZWxzUEsBAi0AFAAGAAgAAAAhAHwdEmnHAAAA3AAA&#10;AA8AAAAAAAAAAAAAAAAABwIAAGRycy9kb3ducmV2LnhtbFBLBQYAAAAAAwADALcAAAD7AgAAAAA=&#10;" stroked="f">
                  <v:textbox style="mso-fit-shape-to-text:t" inset="0,0,0,0">
                    <w:txbxContent>
                      <w:p w14:paraId="0EBDAAFC" w14:textId="10A82E54" w:rsidR="00C06F44" w:rsidRPr="00A06640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CE51CF">
                          <w:t>- Conteúdo da intent "EsclarecerDuvidas", no LUIS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A847D01" w14:textId="10A87FA3" w:rsidR="00625EF7" w:rsidRDefault="00625EF7" w:rsidP="006524FB">
      <w:pPr>
        <w:ind w:left="0"/>
      </w:pPr>
    </w:p>
    <w:p w14:paraId="1D0D70C3" w14:textId="473DA7A9" w:rsidR="00625EF7" w:rsidRDefault="00625EF7" w:rsidP="006524FB">
      <w:pPr>
        <w:ind w:left="0"/>
      </w:pPr>
    </w:p>
    <w:p w14:paraId="74AA8E51" w14:textId="4A7F6C20" w:rsidR="00625EF7" w:rsidRDefault="00625EF7" w:rsidP="006524FB">
      <w:pPr>
        <w:ind w:left="0"/>
      </w:pPr>
    </w:p>
    <w:p w14:paraId="124E0025" w14:textId="1627F1D5" w:rsidR="00625EF7" w:rsidRDefault="00625EF7" w:rsidP="006524FB">
      <w:pPr>
        <w:ind w:left="0"/>
      </w:pPr>
    </w:p>
    <w:p w14:paraId="3A46B3EB" w14:textId="39001C80" w:rsidR="00625EF7" w:rsidRDefault="00625EF7" w:rsidP="006524FB">
      <w:pPr>
        <w:ind w:left="0"/>
      </w:pPr>
    </w:p>
    <w:p w14:paraId="71332A74" w14:textId="37C5093E" w:rsidR="00625EF7" w:rsidRDefault="00625EF7" w:rsidP="006524FB">
      <w:pPr>
        <w:ind w:left="0"/>
      </w:pPr>
    </w:p>
    <w:p w14:paraId="1D0065B2" w14:textId="04EBDB26" w:rsidR="001D5405" w:rsidRDefault="001D5405" w:rsidP="006524FB">
      <w:pPr>
        <w:ind w:left="0"/>
      </w:pPr>
    </w:p>
    <w:p w14:paraId="6742F208" w14:textId="4D20ED95" w:rsidR="001D5405" w:rsidRDefault="001D5405" w:rsidP="006524FB">
      <w:pPr>
        <w:ind w:left="0"/>
      </w:pPr>
    </w:p>
    <w:p w14:paraId="03474147" w14:textId="4BE08422" w:rsidR="001D5405" w:rsidRDefault="001D5405" w:rsidP="006524FB">
      <w:pPr>
        <w:ind w:left="0"/>
      </w:pPr>
    </w:p>
    <w:p w14:paraId="7F39DA80" w14:textId="3773BC67" w:rsidR="001D5405" w:rsidRDefault="001D5405" w:rsidP="006524FB">
      <w:pPr>
        <w:ind w:left="0"/>
      </w:pPr>
    </w:p>
    <w:p w14:paraId="6E0F9EB2" w14:textId="4621BA68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16F900E0" wp14:editId="1FE500F1">
                <wp:simplePos x="0" y="0"/>
                <wp:positionH relativeFrom="column">
                  <wp:posOffset>451413</wp:posOffset>
                </wp:positionH>
                <wp:positionV relativeFrom="paragraph">
                  <wp:posOffset>143799</wp:posOffset>
                </wp:positionV>
                <wp:extent cx="5161915" cy="2516505"/>
                <wp:effectExtent l="0" t="0" r="635" b="0"/>
                <wp:wrapTight wrapText="bothSides">
                  <wp:wrapPolygon edited="0">
                    <wp:start x="0" y="0"/>
                    <wp:lineTo x="0" y="21420"/>
                    <wp:lineTo x="21523" y="21420"/>
                    <wp:lineTo x="21523" y="0"/>
                    <wp:lineTo x="0" y="0"/>
                  </wp:wrapPolygon>
                </wp:wrapTight>
                <wp:docPr id="228" name="Grupo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1915" cy="2516505"/>
                          <a:chOff x="0" y="0"/>
                          <a:chExt cx="5161915" cy="2516505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915" cy="2200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Caixa de texto 225"/>
                        <wps:cNvSpPr txBox="1"/>
                        <wps:spPr>
                          <a:xfrm>
                            <a:off x="0" y="2256790"/>
                            <a:ext cx="516191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2BDC23" w14:textId="68FE3080" w:rsidR="00C06F44" w:rsidRPr="006C1BF5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B54CBD">
                                <w:t>- Conteúdo da intent "EsclarecerDuvidasIdade", no LUIS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900E0" id="Grupo 228" o:spid="_x0000_s1043" style="position:absolute;margin-left:35.55pt;margin-top:11.3pt;width:406.45pt;height:198.15pt;z-index:251838464" coordsize="51619,25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">
                <v:shape id="Imagem 26" o:spid="_x0000_s1044" type="#_x0000_t75" style="position:absolute;width:51619;height:22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">
                  <v:imagedata r:id="rId35" o:title=""/>
                </v:shape>
                <v:shape id="Caixa de texto 225" o:spid="_x0000_s1045" type="#_x0000_t202" style="position:absolute;top:22567;width:51619;height:2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fyxwAAANwAAAAPAAAAZHJzL2Rvd25yZXYueG1sRI9BawIx&#10;FITvQv9DeIVepGa7tVK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BNRt/LHAAAA3AAA&#10;AA8AAAAAAAAAAAAAAAAABwIAAGRycy9kb3ducmV2LnhtbFBLBQYAAAAAAwADALcAAAD7AgAAAAA=&#10;" stroked="f">
                  <v:textbox style="mso-fit-shape-to-text:t" inset="0,0,0,0">
                    <w:txbxContent>
                      <w:p w14:paraId="712BDC23" w14:textId="68FE3080" w:rsidR="00C06F44" w:rsidRPr="006C1BF5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B54CBD">
                          <w:t>- Conteúdo da intent "EsclarecerDuvidasIdade", no LUIS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A1FAB2C" w14:textId="403948D3" w:rsidR="001D5405" w:rsidRDefault="001D5405" w:rsidP="006524FB">
      <w:pPr>
        <w:ind w:left="0"/>
      </w:pPr>
    </w:p>
    <w:p w14:paraId="0794521E" w14:textId="1D072B3F" w:rsidR="001D5405" w:rsidRDefault="001D5405" w:rsidP="006524FB">
      <w:pPr>
        <w:ind w:left="0"/>
      </w:pPr>
    </w:p>
    <w:p w14:paraId="3712CA68" w14:textId="6E55E395" w:rsidR="001D5405" w:rsidRDefault="001D5405" w:rsidP="006524FB">
      <w:pPr>
        <w:ind w:left="0"/>
      </w:pPr>
    </w:p>
    <w:p w14:paraId="7008CCB7" w14:textId="6FB39712" w:rsidR="001D5405" w:rsidRDefault="001D5405" w:rsidP="006524FB">
      <w:pPr>
        <w:ind w:left="0"/>
      </w:pPr>
    </w:p>
    <w:p w14:paraId="57B7764A" w14:textId="255E1D33" w:rsidR="001D5405" w:rsidRDefault="001D5405" w:rsidP="006524FB">
      <w:pPr>
        <w:ind w:left="0"/>
      </w:pPr>
    </w:p>
    <w:p w14:paraId="2692F204" w14:textId="6555613D" w:rsidR="001D5405" w:rsidRDefault="001D5405" w:rsidP="006524FB">
      <w:pPr>
        <w:ind w:left="0"/>
      </w:pPr>
    </w:p>
    <w:p w14:paraId="17805EAB" w14:textId="27F363B5" w:rsidR="001D5405" w:rsidRDefault="001D5405" w:rsidP="006524FB">
      <w:pPr>
        <w:ind w:left="0"/>
      </w:pPr>
    </w:p>
    <w:p w14:paraId="3F44E009" w14:textId="68FA74E6" w:rsidR="001D5405" w:rsidRDefault="001D5405" w:rsidP="006524FB">
      <w:pPr>
        <w:ind w:left="0"/>
      </w:pPr>
    </w:p>
    <w:p w14:paraId="6B63819B" w14:textId="5BBB0012" w:rsidR="001D5405" w:rsidRDefault="001D5405" w:rsidP="006524FB">
      <w:pPr>
        <w:ind w:left="0"/>
      </w:pPr>
    </w:p>
    <w:p w14:paraId="2FFE9453" w14:textId="552A6F43" w:rsidR="001D5405" w:rsidRDefault="001D5405" w:rsidP="006524FB">
      <w:pPr>
        <w:ind w:left="0"/>
      </w:pPr>
    </w:p>
    <w:p w14:paraId="20B0D56B" w14:textId="228C43B0" w:rsidR="001D5405" w:rsidRDefault="001D5405" w:rsidP="006524FB">
      <w:pPr>
        <w:ind w:left="0"/>
      </w:pPr>
    </w:p>
    <w:p w14:paraId="7A0D8E13" w14:textId="3D49F695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59859149" wp14:editId="2F61E063">
                <wp:simplePos x="0" y="0"/>
                <wp:positionH relativeFrom="column">
                  <wp:posOffset>451413</wp:posOffset>
                </wp:positionH>
                <wp:positionV relativeFrom="paragraph">
                  <wp:posOffset>55261</wp:posOffset>
                </wp:positionV>
                <wp:extent cx="5180330" cy="2510790"/>
                <wp:effectExtent l="0" t="0" r="1270" b="3810"/>
                <wp:wrapTight wrapText="bothSides">
                  <wp:wrapPolygon edited="0">
                    <wp:start x="0" y="0"/>
                    <wp:lineTo x="0" y="21469"/>
                    <wp:lineTo x="21526" y="21469"/>
                    <wp:lineTo x="21526" y="0"/>
                    <wp:lineTo x="0" y="0"/>
                  </wp:wrapPolygon>
                </wp:wrapTight>
                <wp:docPr id="230" name="Grupo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330" cy="2510790"/>
                          <a:chOff x="0" y="0"/>
                          <a:chExt cx="5180330" cy="2510790"/>
                        </a:xfrm>
                      </wpg:grpSpPr>
                      <pic:pic xmlns:pic="http://schemas.openxmlformats.org/drawingml/2006/picture">
                        <pic:nvPicPr>
                          <pic:cNvPr id="27" name="Imagem 2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192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Caixa de texto 229"/>
                        <wps:cNvSpPr txBox="1"/>
                        <wps:spPr>
                          <a:xfrm>
                            <a:off x="0" y="2251075"/>
                            <a:ext cx="518033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BA7F2A" w14:textId="1D44F8D7" w:rsidR="00C06F44" w:rsidRPr="00F011F5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3F6799">
                                <w:t xml:space="preserve"> - Conteúdo da intent "EsclarecerDuvidasDinheiro", no LUIS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59149" id="Grupo 230" o:spid="_x0000_s1046" style="position:absolute;margin-left:35.55pt;margin-top:4.35pt;width:407.9pt;height:197.7pt;z-index:251841536" coordsize="51803,25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">
                <v:shape id="Imagem 27" o:spid="_x0000_s1047" type="#_x0000_t75" style="position:absolute;width:51803;height:2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">
                  <v:imagedata r:id="rId37" o:title=""/>
                </v:shape>
                <v:shape id="Caixa de texto 229" o:spid="_x0000_s1048" type="#_x0000_t202" style="position:absolute;top:22510;width:51803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" stroked="f">
                  <v:textbox style="mso-fit-shape-to-text:t" inset="0,0,0,0">
                    <w:txbxContent>
                      <w:p w14:paraId="3CBA7F2A" w14:textId="1D44F8D7" w:rsidR="00C06F44" w:rsidRPr="00F011F5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3F6799">
                          <w:t xml:space="preserve"> - Conteúdo da intent "EsclarecerDuvidasDinheiro", no LUIS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06EF8F" w14:textId="1FCC1B63" w:rsidR="001D5405" w:rsidRDefault="001D5405" w:rsidP="006524FB">
      <w:pPr>
        <w:ind w:left="0"/>
      </w:pPr>
    </w:p>
    <w:p w14:paraId="744361BB" w14:textId="49D6EF64" w:rsidR="001D5405" w:rsidRDefault="001D5405" w:rsidP="006524FB">
      <w:pPr>
        <w:ind w:left="0"/>
      </w:pPr>
    </w:p>
    <w:p w14:paraId="55AAA592" w14:textId="57A15CC9" w:rsidR="001D5405" w:rsidRDefault="001D5405" w:rsidP="006524FB">
      <w:pPr>
        <w:ind w:left="0"/>
      </w:pPr>
    </w:p>
    <w:p w14:paraId="64717484" w14:textId="7623EB32" w:rsidR="001D5405" w:rsidRDefault="001D5405" w:rsidP="006524FB">
      <w:pPr>
        <w:ind w:left="0"/>
      </w:pPr>
    </w:p>
    <w:p w14:paraId="5B02DAAB" w14:textId="29663B2F" w:rsidR="001D5405" w:rsidRDefault="001D5405" w:rsidP="006524FB">
      <w:pPr>
        <w:ind w:left="0"/>
      </w:pPr>
    </w:p>
    <w:p w14:paraId="51F94035" w14:textId="06ECA4ED" w:rsidR="001D5405" w:rsidRDefault="001D5405" w:rsidP="006524FB">
      <w:pPr>
        <w:ind w:left="0"/>
      </w:pPr>
    </w:p>
    <w:p w14:paraId="3F7FDF6E" w14:textId="688AEC8A" w:rsidR="001D5405" w:rsidRDefault="001D5405" w:rsidP="006524FB">
      <w:pPr>
        <w:ind w:left="0"/>
      </w:pPr>
    </w:p>
    <w:p w14:paraId="34A15881" w14:textId="6EFC330E" w:rsidR="001D5405" w:rsidRDefault="001D5405" w:rsidP="006524FB">
      <w:pPr>
        <w:ind w:left="0"/>
      </w:pPr>
    </w:p>
    <w:p w14:paraId="5C3F8A42" w14:textId="0A44869B" w:rsidR="001D5405" w:rsidRDefault="001D5405" w:rsidP="006524FB">
      <w:pPr>
        <w:ind w:left="0"/>
      </w:pPr>
    </w:p>
    <w:p w14:paraId="01EC998A" w14:textId="505DBB88" w:rsidR="001D5405" w:rsidRDefault="001D5405" w:rsidP="006524FB">
      <w:pPr>
        <w:ind w:left="0"/>
      </w:pPr>
    </w:p>
    <w:p w14:paraId="36F02081" w14:textId="5CE2A450" w:rsidR="001D5405" w:rsidRDefault="001D5405" w:rsidP="006524FB">
      <w:pPr>
        <w:ind w:left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7DC67949" wp14:editId="58EA10B4">
                <wp:simplePos x="0" y="0"/>
                <wp:positionH relativeFrom="column">
                  <wp:posOffset>538223</wp:posOffset>
                </wp:positionH>
                <wp:positionV relativeFrom="paragraph">
                  <wp:posOffset>0</wp:posOffset>
                </wp:positionV>
                <wp:extent cx="4940300" cy="2580005"/>
                <wp:effectExtent l="0" t="0" r="0" b="0"/>
                <wp:wrapTight wrapText="bothSides">
                  <wp:wrapPolygon edited="0">
                    <wp:start x="0" y="0"/>
                    <wp:lineTo x="0" y="21371"/>
                    <wp:lineTo x="21489" y="21371"/>
                    <wp:lineTo x="21489" y="0"/>
                    <wp:lineTo x="0" y="0"/>
                  </wp:wrapPolygon>
                </wp:wrapTight>
                <wp:docPr id="232" name="Grupo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300" cy="2580005"/>
                          <a:chOff x="0" y="0"/>
                          <a:chExt cx="4940300" cy="258000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128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Caixa de texto 231"/>
                        <wps:cNvSpPr txBox="1"/>
                        <wps:spPr>
                          <a:xfrm>
                            <a:off x="0" y="2187575"/>
                            <a:ext cx="4940300" cy="3924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05A810" w14:textId="2DA4B2E5" w:rsidR="00C06F44" w:rsidRPr="00EF5E5B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BD3F18">
                                <w:t>- Excerto de código do Chatbot referente às intents "EsclarecerDuvidas", "EsclarecerDuvidasIdade" e "EsclarecerDuvidasDinheiro"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67949" id="Grupo 232" o:spid="_x0000_s1049" style="position:absolute;margin-left:42.4pt;margin-top:0;width:389pt;height:203.15pt;z-index:251844608" coordsize="49403,25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">
                <v:shape id="Imagem 25" o:spid="_x0000_s1050" type="#_x0000_t75" style="position:absolute;width:49403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">
                  <v:imagedata r:id="rId39" o:title=""/>
                </v:shape>
                <v:shape id="Caixa de texto 231" o:spid="_x0000_s1051" type="#_x0000_t202" style="position:absolute;top:21875;width:49403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1F05A810" w14:textId="2DA4B2E5" w:rsidR="00C06F44" w:rsidRPr="00EF5E5B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BD3F18">
                          <w:t>- Excerto de código do Chatbot referente às intents "EsclarecerDuvidas", "EsclarecerDuvidasIdade" e "EsclarecerDuvidasDinheiro"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02D28C4" w14:textId="5CC39179" w:rsidR="001D5405" w:rsidRDefault="001D5405" w:rsidP="006524FB">
      <w:pPr>
        <w:ind w:left="0"/>
      </w:pPr>
    </w:p>
    <w:p w14:paraId="341829DA" w14:textId="3B4246EA" w:rsidR="001D5405" w:rsidRDefault="001D5405" w:rsidP="006524FB">
      <w:pPr>
        <w:ind w:left="0"/>
      </w:pPr>
    </w:p>
    <w:p w14:paraId="739E5CE1" w14:textId="59C0239B" w:rsidR="001D5405" w:rsidRDefault="001D5405" w:rsidP="006524FB">
      <w:pPr>
        <w:ind w:left="0"/>
      </w:pPr>
    </w:p>
    <w:p w14:paraId="6AA3C302" w14:textId="0C9F4E65" w:rsidR="001D5405" w:rsidRDefault="001D5405" w:rsidP="006524FB">
      <w:pPr>
        <w:ind w:left="0"/>
      </w:pPr>
    </w:p>
    <w:p w14:paraId="0C0CB9D0" w14:textId="376E9A71" w:rsidR="001D5405" w:rsidRDefault="001D5405" w:rsidP="006524FB">
      <w:pPr>
        <w:ind w:left="0"/>
      </w:pPr>
    </w:p>
    <w:p w14:paraId="4368752E" w14:textId="113E069A" w:rsidR="001D5405" w:rsidRDefault="001D5405" w:rsidP="006524FB">
      <w:pPr>
        <w:ind w:left="0"/>
      </w:pPr>
    </w:p>
    <w:p w14:paraId="628032FF" w14:textId="2067E728" w:rsidR="001D5405" w:rsidRDefault="001D5405" w:rsidP="006524FB">
      <w:pPr>
        <w:ind w:left="0"/>
      </w:pPr>
    </w:p>
    <w:p w14:paraId="1DA36250" w14:textId="21B5A466" w:rsidR="001D5405" w:rsidRDefault="001D5405" w:rsidP="006524FB">
      <w:pPr>
        <w:ind w:left="0"/>
      </w:pPr>
    </w:p>
    <w:p w14:paraId="03C3C7EC" w14:textId="4243C8BD" w:rsidR="001D5405" w:rsidRDefault="001D5405" w:rsidP="006524FB">
      <w:pPr>
        <w:ind w:left="0"/>
      </w:pPr>
    </w:p>
    <w:p w14:paraId="518A0B1D" w14:textId="6E29CAEA" w:rsidR="001D5405" w:rsidRDefault="001D5405" w:rsidP="006524FB">
      <w:pPr>
        <w:ind w:left="0"/>
      </w:pPr>
    </w:p>
    <w:p w14:paraId="0A839856" w14:textId="4E7F9AC7" w:rsidR="001D5405" w:rsidRDefault="001D5405" w:rsidP="006524FB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10619811" wp14:editId="268FA1F5">
                <wp:simplePos x="0" y="0"/>
                <wp:positionH relativeFrom="column">
                  <wp:posOffset>5787</wp:posOffset>
                </wp:positionH>
                <wp:positionV relativeFrom="paragraph">
                  <wp:posOffset>346356</wp:posOffset>
                </wp:positionV>
                <wp:extent cx="5943600" cy="1931670"/>
                <wp:effectExtent l="0" t="0" r="0" b="0"/>
                <wp:wrapTight wrapText="bothSides">
                  <wp:wrapPolygon edited="0">
                    <wp:start x="0" y="0"/>
                    <wp:lineTo x="0" y="21302"/>
                    <wp:lineTo x="21531" y="21302"/>
                    <wp:lineTo x="21531" y="0"/>
                    <wp:lineTo x="0" y="0"/>
                  </wp:wrapPolygon>
                </wp:wrapTight>
                <wp:docPr id="234" name="Grupo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31670"/>
                          <a:chOff x="0" y="0"/>
                          <a:chExt cx="5943600" cy="1931670"/>
                        </a:xfrm>
                      </wpg:grpSpPr>
                      <pic:pic xmlns:pic="http://schemas.openxmlformats.org/drawingml/2006/picture">
                        <pic:nvPicPr>
                          <pic:cNvPr id="226" name="Imagem 22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18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Caixa de texto 233"/>
                        <wps:cNvSpPr txBox="1"/>
                        <wps:spPr>
                          <a:xfrm>
                            <a:off x="0" y="167195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1020C6" w14:textId="1DDC5211" w:rsidR="00C06F44" w:rsidRPr="00731BC2" w:rsidRDefault="00C06F44" w:rsidP="001D5405">
                              <w:pPr>
                                <w:pStyle w:val="Legenda"/>
                                <w:jc w:val="center"/>
                                <w:rPr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CB3827">
                                <w:t>- Exemplo de diálogo com o Chatbot para o esclarecimento de dúvidas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19811" id="Grupo 234" o:spid="_x0000_s1052" style="position:absolute;margin-left:.45pt;margin-top:27.25pt;width:468pt;height:152.1pt;z-index:251847680" coordsize="59436,19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">
                <v:shape id="Imagem 226" o:spid="_x0000_s1053" type="#_x0000_t75" style="position:absolute;width:59436;height:16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">
                  <v:imagedata r:id="rId41" o:title=""/>
                </v:shape>
                <v:shape id="Caixa de texto 233" o:spid="_x0000_s1054" type="#_x0000_t202" style="position:absolute;top:16719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5C1020C6" w14:textId="1DDC5211" w:rsidR="00C06F44" w:rsidRPr="00731BC2" w:rsidRDefault="00C06F44" w:rsidP="001D5405">
                        <w:pPr>
                          <w:pStyle w:val="Legenda"/>
                          <w:jc w:val="center"/>
                          <w:rPr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CB3827">
                          <w:t>- Exemplo de diálogo com o Chatbot para o esclarecimento de dúvidas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F692CFC" w14:textId="22719FCA" w:rsidR="001D5405" w:rsidRDefault="001D5405" w:rsidP="006524FB">
      <w:pPr>
        <w:ind w:left="0"/>
      </w:pPr>
    </w:p>
    <w:p w14:paraId="7C0BD6E8" w14:textId="45C7FEFA" w:rsidR="001D5405" w:rsidRDefault="001D5405" w:rsidP="006524FB">
      <w:pPr>
        <w:ind w:left="0"/>
      </w:pPr>
    </w:p>
    <w:p w14:paraId="552A2F71" w14:textId="77777777" w:rsidR="001D5405" w:rsidRPr="00F711D0" w:rsidRDefault="001D5405" w:rsidP="001D5405">
      <w:pPr>
        <w:ind w:left="0"/>
        <w:jc w:val="both"/>
        <w:rPr>
          <w:color w:val="auto"/>
        </w:rPr>
      </w:pPr>
      <w:r w:rsidRPr="00F711D0">
        <w:rPr>
          <w:color w:val="auto"/>
        </w:rPr>
        <w:t xml:space="preserve">Para conseguir deduzir as intenções do Utente quando </w:t>
      </w:r>
      <w:r>
        <w:rPr>
          <w:color w:val="auto"/>
        </w:rPr>
        <w:t>este interage</w:t>
      </w:r>
      <w:r w:rsidRPr="00F711D0">
        <w:rPr>
          <w:color w:val="auto"/>
        </w:rPr>
        <w:t xml:space="preserve"> com o Chatbot foi utilizado o LUIS (Language Understanding Intelligent Service). Para tal ser possível, foi necessário aceder à plataforma do LUIS e registar tanto um conjunto de </w:t>
      </w:r>
      <w:r w:rsidRPr="00F711D0">
        <w:rPr>
          <w:i/>
          <w:color w:val="auto"/>
        </w:rPr>
        <w:t>Entities</w:t>
      </w:r>
      <w:r w:rsidRPr="00F711D0">
        <w:rPr>
          <w:color w:val="auto"/>
        </w:rPr>
        <w:t xml:space="preserve"> como um conjunto de </w:t>
      </w:r>
      <w:r w:rsidRPr="00F711D0">
        <w:rPr>
          <w:i/>
          <w:color w:val="auto"/>
        </w:rPr>
        <w:t>Intents</w:t>
      </w:r>
      <w:r w:rsidRPr="00F711D0">
        <w:rPr>
          <w:color w:val="auto"/>
        </w:rPr>
        <w:t>, sendo o resultado final apresentado nas Figuras 4, 5, 6, 7 e 8.</w:t>
      </w:r>
      <w:r>
        <w:rPr>
          <w:color w:val="auto"/>
        </w:rPr>
        <w:t xml:space="preserve"> Por sua vez, a Figura 9 representa o código referente a cada método associado às </w:t>
      </w:r>
      <w:r w:rsidRPr="00F711D0">
        <w:rPr>
          <w:i/>
          <w:color w:val="auto"/>
        </w:rPr>
        <w:t>intents</w:t>
      </w:r>
      <w:r>
        <w:rPr>
          <w:color w:val="auto"/>
        </w:rPr>
        <w:t xml:space="preserve"> referidas anteriormente, estando este mesmo código presente na classe “RootDialog”. Por fim, na Figura 10 é apresentado um exemplo de um diálogo possível com o Chatbot para o esclarecimento de dúvidas.</w:t>
      </w:r>
    </w:p>
    <w:p w14:paraId="248DA0B4" w14:textId="2D8E9E11" w:rsidR="001D5405" w:rsidRDefault="001D5405" w:rsidP="006524FB">
      <w:pPr>
        <w:ind w:left="0"/>
      </w:pPr>
    </w:p>
    <w:p w14:paraId="5352CE09" w14:textId="2844E505" w:rsidR="001D5405" w:rsidRDefault="001D5405" w:rsidP="006524FB">
      <w:pPr>
        <w:ind w:left="0"/>
      </w:pPr>
    </w:p>
    <w:p w14:paraId="7612B8E5" w14:textId="49EB8CA2" w:rsidR="001D5405" w:rsidRDefault="001D5405" w:rsidP="006524FB">
      <w:pPr>
        <w:ind w:left="0"/>
      </w:pPr>
    </w:p>
    <w:p w14:paraId="6C7F042E" w14:textId="579AA7BF" w:rsidR="001D5405" w:rsidRDefault="001D5405" w:rsidP="006524FB">
      <w:pPr>
        <w:ind w:left="0"/>
      </w:pPr>
    </w:p>
    <w:p w14:paraId="63221BE8" w14:textId="35DB3D84" w:rsidR="001D5405" w:rsidRDefault="001D5405" w:rsidP="006524FB">
      <w:pPr>
        <w:ind w:left="0"/>
      </w:pPr>
    </w:p>
    <w:p w14:paraId="6999C310" w14:textId="77777777" w:rsidR="001D5405" w:rsidRPr="00EA2B19" w:rsidRDefault="001D5405" w:rsidP="006524FB">
      <w:pPr>
        <w:ind w:left="0"/>
      </w:pPr>
    </w:p>
    <w:p w14:paraId="1D336715" w14:textId="010901C1" w:rsidR="00411ABC" w:rsidRDefault="00411ABC" w:rsidP="009B24D0">
      <w:pPr>
        <w:pStyle w:val="Cabealho2"/>
        <w:numPr>
          <w:ilvl w:val="1"/>
          <w:numId w:val="6"/>
        </w:numPr>
      </w:pPr>
      <w:bookmarkStart w:id="108" w:name="_Toc502864750"/>
      <w:r>
        <w:lastRenderedPageBreak/>
        <w:t>REQ 5</w:t>
      </w:r>
      <w:r w:rsidR="000A4B61">
        <w:t xml:space="preserve"> – </w:t>
      </w:r>
      <w:r w:rsidR="00092C57">
        <w:t>Chatbot: Marcação/Cancelamento de consulta</w:t>
      </w:r>
      <w:bookmarkEnd w:id="108"/>
    </w:p>
    <w:p w14:paraId="61D3F219" w14:textId="77777777" w:rsidR="00766C32" w:rsidRDefault="00766C32" w:rsidP="009B24D0">
      <w:pPr>
        <w:pStyle w:val="Cabealho3"/>
        <w:numPr>
          <w:ilvl w:val="2"/>
          <w:numId w:val="6"/>
        </w:numPr>
      </w:pPr>
      <w:bookmarkStart w:id="109" w:name="_Toc502864751"/>
      <w:r>
        <w:t>Análise de requisitos</w:t>
      </w:r>
      <w:bookmarkEnd w:id="109"/>
    </w:p>
    <w:p w14:paraId="1AFB86F8" w14:textId="77777777" w:rsidR="00766C32" w:rsidRDefault="00766C32" w:rsidP="00766C3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766C32" w14:paraId="05FC152A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75A26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41E4EA44" w14:textId="0ECE56F7" w:rsidR="00766C32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5</w:t>
            </w:r>
          </w:p>
        </w:tc>
      </w:tr>
      <w:tr w:rsidR="00766C32" w14:paraId="33BF19A2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2C4934C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A539670" w14:textId="525F8EEE" w:rsidR="00766C32" w:rsidRDefault="00092C57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Marcação/Cancelamento da consulta inicial</w:t>
            </w:r>
          </w:p>
        </w:tc>
      </w:tr>
      <w:tr w:rsidR="00766C32" w14:paraId="1E2A8396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547389D" w14:textId="77777777" w:rsidR="00766C32" w:rsidRPr="001151C7" w:rsidRDefault="00766C3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853B3EE" w14:textId="2154A456" w:rsidR="00766C32" w:rsidRDefault="002828AB" w:rsidP="00092C57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092C57">
              <w:t>Utente</w:t>
            </w:r>
            <w:r w:rsidR="00611C99">
              <w:t xml:space="preserve">, enquanto utilizador </w:t>
            </w:r>
            <w:r w:rsidR="00092C57">
              <w:t xml:space="preserve">não </w:t>
            </w:r>
            <w:r w:rsidR="00611C99">
              <w:t xml:space="preserve">registado do sistema, </w:t>
            </w:r>
            <w:r w:rsidR="00092C57">
              <w:t>pretende aceder a uma plataforma de troca de mensagens para marcar ou cancelar a sua consulta inicial</w:t>
            </w:r>
          </w:p>
        </w:tc>
      </w:tr>
    </w:tbl>
    <w:p w14:paraId="6006C7F7" w14:textId="77777777" w:rsidR="00766C32" w:rsidRDefault="00766C32" w:rsidP="00766C32"/>
    <w:p w14:paraId="7F322A97" w14:textId="177A7232" w:rsidR="00766C32" w:rsidRDefault="00766C32" w:rsidP="00766C32"/>
    <w:p w14:paraId="7CABFDC7" w14:textId="77777777" w:rsidR="00092C57" w:rsidRDefault="00092C57" w:rsidP="00092C5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92C57" w14:paraId="6CED177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D33AA69" w14:textId="77777777" w:rsidR="00092C57" w:rsidRDefault="00092C57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21D665E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092C57" w14:paraId="345CB4BF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A9F8AF" w14:textId="77777777" w:rsidR="00092C57" w:rsidRPr="00873462" w:rsidRDefault="00092C57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39B6444A" w14:textId="0B13868A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4FFCE7FD" w14:textId="605C50E5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092C57" w14:paraId="0DF3A546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38EC313" w14:textId="5EC3705B" w:rsidR="00092C57" w:rsidRPr="00873462" w:rsidRDefault="00092C57" w:rsidP="00A03DE2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marcar uma consulta”</w:t>
            </w:r>
          </w:p>
        </w:tc>
        <w:tc>
          <w:tcPr>
            <w:tcW w:w="4675" w:type="dxa"/>
          </w:tcPr>
          <w:p w14:paraId="76DE98E0" w14:textId="46EA0528" w:rsidR="00092C57" w:rsidRDefault="00092C57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749186F7" w14:textId="2E78FEB8" w:rsidR="00092C57" w:rsidRDefault="00092C57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092C57" w14:paraId="2393CD6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EB05BF" w14:textId="5209C2EB" w:rsidR="00092C57" w:rsidRPr="00092C57" w:rsidRDefault="00092C57" w:rsidP="00092C57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3981AC59" w14:textId="686B9C46" w:rsidR="00092C57" w:rsidRDefault="00092C57" w:rsidP="00092C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44484535" w14:textId="1E927C6E" w:rsidR="00092C57" w:rsidRDefault="00092C57" w:rsidP="00092C57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57182580" w14:textId="77777777" w:rsidR="00092C57" w:rsidRDefault="00092C57" w:rsidP="00092C57">
      <w:pPr>
        <w:ind w:left="0"/>
      </w:pPr>
    </w:p>
    <w:p w14:paraId="54638CBF" w14:textId="77777777" w:rsidR="00092C57" w:rsidRDefault="00092C57" w:rsidP="00092C5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092C57" w14:paraId="3E76444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0A1B4EC9" w14:textId="77777777" w:rsidR="00092C57" w:rsidRDefault="00092C57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4AA2EDD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1FD4B6D1" w14:textId="77777777" w:rsidR="00092C57" w:rsidRDefault="00092C57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092C57" w14:paraId="4D36F9C7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A26DF51" w14:textId="77777777" w:rsidR="00092C57" w:rsidRPr="000749A4" w:rsidRDefault="00092C57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2051F9C0" w14:textId="77777777" w:rsidR="00092C57" w:rsidRPr="000749A4" w:rsidRDefault="00092C57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3E6EDA1" w14:textId="77777777" w:rsidR="00092C57" w:rsidRPr="000749A4" w:rsidRDefault="00092C57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1191B49" w14:textId="77777777" w:rsidR="00092C57" w:rsidRDefault="00092C57" w:rsidP="00092C57">
      <w:pPr>
        <w:ind w:left="0"/>
      </w:pPr>
    </w:p>
    <w:p w14:paraId="4B38B11C" w14:textId="77777777" w:rsidR="00092C57" w:rsidRDefault="00092C57" w:rsidP="00092C57">
      <w:pPr>
        <w:ind w:left="0"/>
      </w:pPr>
    </w:p>
    <w:p w14:paraId="58EF6719" w14:textId="77777777" w:rsidR="00092C57" w:rsidRDefault="00092C57" w:rsidP="00092C57">
      <w:pPr>
        <w:ind w:left="0"/>
      </w:pPr>
    </w:p>
    <w:p w14:paraId="73530172" w14:textId="77777777" w:rsidR="00092C57" w:rsidRDefault="00092C57" w:rsidP="00092C57">
      <w:pPr>
        <w:ind w:left="0"/>
      </w:pPr>
    </w:p>
    <w:p w14:paraId="526B6AAC" w14:textId="77777777" w:rsidR="00092C57" w:rsidRDefault="00092C57" w:rsidP="00092C57">
      <w:pPr>
        <w:ind w:left="0"/>
      </w:pPr>
    </w:p>
    <w:p w14:paraId="7DE836DA" w14:textId="77777777" w:rsidR="00092C57" w:rsidRDefault="00092C57" w:rsidP="00092C57">
      <w:pPr>
        <w:ind w:left="0"/>
      </w:pPr>
    </w:p>
    <w:p w14:paraId="508D3863" w14:textId="77777777" w:rsidR="00092C57" w:rsidRDefault="00092C57" w:rsidP="00092C57">
      <w:pPr>
        <w:ind w:left="0"/>
      </w:pPr>
    </w:p>
    <w:p w14:paraId="54B91D15" w14:textId="77777777" w:rsidR="00092C57" w:rsidRDefault="00092C57" w:rsidP="00092C57">
      <w:pPr>
        <w:ind w:left="0"/>
      </w:pPr>
    </w:p>
    <w:p w14:paraId="5C9D96C7" w14:textId="77777777" w:rsidR="00092C57" w:rsidRDefault="00092C57" w:rsidP="00092C57">
      <w:pPr>
        <w:ind w:left="0"/>
      </w:pPr>
    </w:p>
    <w:p w14:paraId="24AE3C91" w14:textId="77777777" w:rsidR="00092C57" w:rsidRDefault="00092C57" w:rsidP="00092C57">
      <w:pPr>
        <w:ind w:left="0"/>
      </w:pPr>
    </w:p>
    <w:p w14:paraId="4B564C35" w14:textId="77777777" w:rsidR="00092C57" w:rsidRPr="00CE2093" w:rsidRDefault="00092C57" w:rsidP="00092C57">
      <w:pPr>
        <w:ind w:left="0"/>
        <w:rPr>
          <w:u w:val="single"/>
        </w:rPr>
      </w:pPr>
    </w:p>
    <w:p w14:paraId="48B67CAC" w14:textId="77777777" w:rsidR="00092C57" w:rsidRDefault="00092C57" w:rsidP="00092C57">
      <w:pPr>
        <w:pStyle w:val="Cabealho3"/>
        <w:numPr>
          <w:ilvl w:val="2"/>
          <w:numId w:val="6"/>
        </w:numPr>
      </w:pPr>
      <w:bookmarkStart w:id="110" w:name="_Toc502864752"/>
      <w:r>
        <w:lastRenderedPageBreak/>
        <w:t>Diagrama de sequência</w:t>
      </w:r>
      <w:bookmarkEnd w:id="110"/>
    </w:p>
    <w:p w14:paraId="1BD9B026" w14:textId="77777777" w:rsidR="00092C57" w:rsidRPr="00A25EC7" w:rsidRDefault="00092C57" w:rsidP="00092C57">
      <w:r>
        <w:t>&lt;Inserir diagrama de sequência e uma breve descrição&gt;</w:t>
      </w:r>
    </w:p>
    <w:p w14:paraId="0947573B" w14:textId="77777777" w:rsidR="00092C57" w:rsidRDefault="00092C57" w:rsidP="00092C57"/>
    <w:p w14:paraId="10EA3978" w14:textId="77777777" w:rsidR="00092C57" w:rsidRDefault="00092C57" w:rsidP="00092C57"/>
    <w:p w14:paraId="04AB6B91" w14:textId="77777777" w:rsidR="00092C57" w:rsidRDefault="00092C57" w:rsidP="00092C57">
      <w:pPr>
        <w:ind w:left="0"/>
      </w:pPr>
    </w:p>
    <w:p w14:paraId="3F4A4B47" w14:textId="77777777" w:rsidR="00092C57" w:rsidRDefault="00092C57" w:rsidP="00092C57">
      <w:pPr>
        <w:pStyle w:val="Cabealho3"/>
        <w:numPr>
          <w:ilvl w:val="2"/>
          <w:numId w:val="7"/>
        </w:numPr>
      </w:pPr>
      <w:bookmarkStart w:id="111" w:name="_Toc502864753"/>
      <w:r>
        <w:t>Ilustração da funcionalidade</w:t>
      </w:r>
      <w:bookmarkEnd w:id="111"/>
    </w:p>
    <w:p w14:paraId="2036C613" w14:textId="77777777" w:rsidR="00092C57" w:rsidRPr="00A25EC7" w:rsidRDefault="00092C57" w:rsidP="00092C57">
      <w:r>
        <w:t>&lt;Inserir excertos de código e uma breve descrição&gt;</w:t>
      </w:r>
    </w:p>
    <w:p w14:paraId="7059943A" w14:textId="77777777" w:rsidR="00092C57" w:rsidRPr="00A25EC7" w:rsidRDefault="00092C57" w:rsidP="00092C57">
      <w:r>
        <w:t>&lt;Inserir printscreens do iGAM&gt;</w:t>
      </w:r>
    </w:p>
    <w:p w14:paraId="4F7BA96D" w14:textId="566DEF83" w:rsidR="003913D4" w:rsidRDefault="003913D4" w:rsidP="00766C32"/>
    <w:p w14:paraId="528A48F5" w14:textId="365B2FD4" w:rsidR="003913D4" w:rsidRDefault="003913D4" w:rsidP="00766C32"/>
    <w:p w14:paraId="6346AC62" w14:textId="23227B50" w:rsidR="003913D4" w:rsidRDefault="003913D4" w:rsidP="00766C32"/>
    <w:p w14:paraId="7CE168FA" w14:textId="1B3F1DB8" w:rsidR="003913D4" w:rsidRDefault="003913D4" w:rsidP="00766C32"/>
    <w:p w14:paraId="5F63CEB8" w14:textId="519A2434" w:rsidR="003913D4" w:rsidRDefault="003913D4" w:rsidP="00766C32"/>
    <w:p w14:paraId="216BB942" w14:textId="2BB58CCD" w:rsidR="003913D4" w:rsidRDefault="003913D4" w:rsidP="00766C32"/>
    <w:p w14:paraId="6EE75775" w14:textId="58E2017B" w:rsidR="003913D4" w:rsidRDefault="003913D4" w:rsidP="00766C32"/>
    <w:p w14:paraId="715FAA3E" w14:textId="132CA6DA" w:rsidR="003913D4" w:rsidRDefault="003913D4" w:rsidP="00766C32"/>
    <w:p w14:paraId="3309C09A" w14:textId="1958A1FA" w:rsidR="003913D4" w:rsidRDefault="003913D4" w:rsidP="00766C32"/>
    <w:p w14:paraId="784AA51F" w14:textId="26C0BE7A" w:rsidR="003913D4" w:rsidRDefault="003913D4" w:rsidP="00766C32"/>
    <w:p w14:paraId="4B5822C4" w14:textId="16B7C901" w:rsidR="003913D4" w:rsidRDefault="003913D4" w:rsidP="00766C32"/>
    <w:p w14:paraId="23A6F4A5" w14:textId="0541ADC7" w:rsidR="003913D4" w:rsidRDefault="003913D4" w:rsidP="00766C32"/>
    <w:p w14:paraId="43B463A4" w14:textId="32A0C4A8" w:rsidR="003913D4" w:rsidRDefault="003913D4" w:rsidP="00766C32"/>
    <w:p w14:paraId="5CA52C7C" w14:textId="357C209D" w:rsidR="003913D4" w:rsidRDefault="003913D4" w:rsidP="00766C32"/>
    <w:p w14:paraId="75FBF94E" w14:textId="28520D07" w:rsidR="003913D4" w:rsidRDefault="003913D4" w:rsidP="00766C32"/>
    <w:p w14:paraId="6ECA87B4" w14:textId="5E7372EA" w:rsidR="003913D4" w:rsidRDefault="003913D4" w:rsidP="00766C32"/>
    <w:p w14:paraId="0E0C60C4" w14:textId="673A7850" w:rsidR="003913D4" w:rsidRDefault="003913D4" w:rsidP="00766C32"/>
    <w:p w14:paraId="492691AC" w14:textId="7BC54319" w:rsidR="003913D4" w:rsidRDefault="003913D4" w:rsidP="00766C32"/>
    <w:p w14:paraId="59AC00EE" w14:textId="72C5BC47" w:rsidR="003913D4" w:rsidRDefault="003913D4" w:rsidP="00766C32"/>
    <w:p w14:paraId="26D4E296" w14:textId="77777777" w:rsidR="003913D4" w:rsidRDefault="003913D4" w:rsidP="00766C32"/>
    <w:p w14:paraId="0BEA5CB3" w14:textId="76CC7E00" w:rsidR="00411ABC" w:rsidRDefault="00411ABC" w:rsidP="009B24D0">
      <w:pPr>
        <w:pStyle w:val="Cabealho2"/>
        <w:numPr>
          <w:ilvl w:val="1"/>
          <w:numId w:val="6"/>
        </w:numPr>
      </w:pPr>
      <w:bookmarkStart w:id="112" w:name="_Toc502864754"/>
      <w:r>
        <w:lastRenderedPageBreak/>
        <w:t>REQ 6</w:t>
      </w:r>
      <w:r w:rsidR="000A4B61">
        <w:t xml:space="preserve"> – </w:t>
      </w:r>
      <w:r w:rsidR="00A03DE2">
        <w:t>Sele</w:t>
      </w:r>
      <w:r w:rsidR="006E062D">
        <w:t>ção (match) para envio de gâmetas</w:t>
      </w:r>
      <w:bookmarkEnd w:id="112"/>
    </w:p>
    <w:p w14:paraId="6E3385E8" w14:textId="77777777" w:rsidR="000B4099" w:rsidRDefault="000B4099" w:rsidP="009B24D0">
      <w:pPr>
        <w:pStyle w:val="Cabealho3"/>
        <w:numPr>
          <w:ilvl w:val="2"/>
          <w:numId w:val="6"/>
        </w:numPr>
      </w:pPr>
      <w:bookmarkStart w:id="113" w:name="_Toc502864755"/>
      <w:r>
        <w:t>Análise de requisitos</w:t>
      </w:r>
      <w:bookmarkEnd w:id="113"/>
    </w:p>
    <w:p w14:paraId="49A5102A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0B4099" w14:paraId="5A3948A0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5C69F0E6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74B98FE" w14:textId="227F8773" w:rsidR="000B4099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6</w:t>
            </w:r>
          </w:p>
        </w:tc>
      </w:tr>
      <w:tr w:rsidR="000B4099" w14:paraId="55119663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2A401BB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48E35A72" w14:textId="0DC8D96D" w:rsidR="000B4099" w:rsidRDefault="006E062D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Seleção (match) para envio de gâmetas</w:t>
            </w:r>
          </w:p>
        </w:tc>
      </w:tr>
      <w:tr w:rsidR="000B4099" w14:paraId="5BD9BC78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33F0A" w14:textId="77777777" w:rsidR="000B4099" w:rsidRPr="001151C7" w:rsidRDefault="000B4099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3562BC3" w14:textId="0BCE8AAD" w:rsidR="000B4099" w:rsidRDefault="0072233D" w:rsidP="0072233D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Enfermeira</w:t>
            </w:r>
            <w:r w:rsidR="006E062D">
              <w:t xml:space="preserve"> Coordenadora/ Diretora do Banco</w:t>
            </w:r>
            <w:r w:rsidR="00611C99">
              <w:t>,</w:t>
            </w:r>
            <w:r>
              <w:t xml:space="preserve"> enquanto utilizador</w:t>
            </w:r>
            <w:r w:rsidR="006E062D">
              <w:t>es</w:t>
            </w:r>
            <w:r>
              <w:t xml:space="preserve"> registad</w:t>
            </w:r>
            <w:r w:rsidR="006E062D">
              <w:t>os</w:t>
            </w:r>
            <w:r>
              <w:t xml:space="preserve"> no sistema, pode</w:t>
            </w:r>
            <w:r w:rsidR="006E062D">
              <w:t>m …</w:t>
            </w:r>
          </w:p>
        </w:tc>
      </w:tr>
    </w:tbl>
    <w:p w14:paraId="4B201F42" w14:textId="77777777" w:rsidR="000B4099" w:rsidRDefault="000B4099" w:rsidP="000B4099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710" w14:paraId="460B0CDE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8CA70E" w14:textId="77777777" w:rsidR="00A07710" w:rsidRDefault="00A07710" w:rsidP="00A03DE2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3F195C2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A07710" w14:paraId="0490B8C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F96EE0" w14:textId="6F609BAA" w:rsidR="00A07710" w:rsidRPr="00873462" w:rsidRDefault="00A07710" w:rsidP="00A03DE2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C1F532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08C4E4F8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A07710" w14:paraId="3977C85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0CF34C" w14:textId="3AAAB356" w:rsidR="00A07710" w:rsidRPr="00873462" w:rsidRDefault="00A07710" w:rsidP="00A03DE2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E7802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67AED6EA" w14:textId="77777777" w:rsidR="00A07710" w:rsidRDefault="00A07710" w:rsidP="00A03DE2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A07710" w14:paraId="6F75CDD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4CA830" w14:textId="7A20C7C9" w:rsidR="00A07710" w:rsidRPr="00092C57" w:rsidRDefault="00A07710" w:rsidP="00A03DE2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6EDD0E54" w14:textId="77777777" w:rsidR="00A07710" w:rsidRDefault="00A07710" w:rsidP="00A03D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17BA500" w14:textId="77777777" w:rsidR="00A07710" w:rsidRDefault="00A07710" w:rsidP="00A03DE2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1566669B" w14:textId="77777777" w:rsidR="00A07710" w:rsidRDefault="00A07710" w:rsidP="00A07710">
      <w:pPr>
        <w:ind w:left="0"/>
      </w:pPr>
    </w:p>
    <w:p w14:paraId="147B1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41553C28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11971A7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829E3C4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5A13B6B6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54E825BB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DF1B4C7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3CB125DD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73065497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68FC60F4" w14:textId="77777777" w:rsidR="00A07710" w:rsidRDefault="00A07710" w:rsidP="00A07710">
      <w:pPr>
        <w:ind w:left="0"/>
      </w:pPr>
    </w:p>
    <w:p w14:paraId="352071AB" w14:textId="77777777" w:rsidR="00A07710" w:rsidRDefault="00A07710" w:rsidP="00A07710">
      <w:pPr>
        <w:ind w:left="0"/>
      </w:pPr>
    </w:p>
    <w:p w14:paraId="38B57EB8" w14:textId="77777777" w:rsidR="00A07710" w:rsidRDefault="00A07710" w:rsidP="00A07710">
      <w:pPr>
        <w:ind w:left="0"/>
      </w:pPr>
    </w:p>
    <w:p w14:paraId="25CB2B44" w14:textId="77777777" w:rsidR="00A07710" w:rsidRDefault="00A07710" w:rsidP="00A07710">
      <w:pPr>
        <w:ind w:left="0"/>
      </w:pPr>
    </w:p>
    <w:p w14:paraId="7E47A20C" w14:textId="77777777" w:rsidR="00A07710" w:rsidRDefault="00A07710" w:rsidP="00A07710">
      <w:pPr>
        <w:ind w:left="0"/>
      </w:pPr>
    </w:p>
    <w:p w14:paraId="1D20981A" w14:textId="77777777" w:rsidR="00A07710" w:rsidRDefault="00A07710" w:rsidP="00A07710">
      <w:pPr>
        <w:ind w:left="0"/>
      </w:pPr>
    </w:p>
    <w:p w14:paraId="0677ED19" w14:textId="77777777" w:rsidR="00A07710" w:rsidRDefault="00A07710" w:rsidP="00A07710">
      <w:pPr>
        <w:ind w:left="0"/>
      </w:pPr>
    </w:p>
    <w:p w14:paraId="41CF8EC8" w14:textId="77777777" w:rsidR="00A07710" w:rsidRDefault="00A07710" w:rsidP="00A07710">
      <w:pPr>
        <w:ind w:left="0"/>
      </w:pPr>
    </w:p>
    <w:p w14:paraId="52A5590F" w14:textId="77777777" w:rsidR="00A07710" w:rsidRDefault="00A07710" w:rsidP="00A07710">
      <w:pPr>
        <w:ind w:left="0"/>
      </w:pPr>
    </w:p>
    <w:p w14:paraId="2C567C74" w14:textId="77777777" w:rsidR="00A07710" w:rsidRDefault="00A07710" w:rsidP="00A07710">
      <w:pPr>
        <w:ind w:left="0"/>
      </w:pPr>
    </w:p>
    <w:p w14:paraId="0CF1261E" w14:textId="77777777" w:rsidR="00A07710" w:rsidRPr="00CE2093" w:rsidRDefault="00A07710" w:rsidP="00A07710">
      <w:pPr>
        <w:ind w:left="0"/>
        <w:rPr>
          <w:u w:val="single"/>
        </w:rPr>
      </w:pPr>
    </w:p>
    <w:p w14:paraId="1629CCD5" w14:textId="77777777" w:rsidR="00A07710" w:rsidRDefault="00A07710" w:rsidP="00A07710"/>
    <w:p w14:paraId="5CA3CAAA" w14:textId="77777777" w:rsidR="00A07710" w:rsidRDefault="00A07710" w:rsidP="00A07710">
      <w:pPr>
        <w:ind w:left="0"/>
      </w:pPr>
    </w:p>
    <w:p w14:paraId="12A2B9F2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14" w:name="_Toc502864756"/>
      <w:r>
        <w:lastRenderedPageBreak/>
        <w:t>Ilustração da funcionalidade</w:t>
      </w:r>
      <w:bookmarkEnd w:id="114"/>
    </w:p>
    <w:p w14:paraId="07C438C2" w14:textId="77777777" w:rsidR="00A07710" w:rsidRPr="00A25EC7" w:rsidRDefault="00A07710" w:rsidP="00A07710">
      <w:r>
        <w:t>&lt;Inserir excertos de código e uma breve descrição&gt;</w:t>
      </w:r>
    </w:p>
    <w:p w14:paraId="0DC214AA" w14:textId="77777777" w:rsidR="00A07710" w:rsidRPr="00A25EC7" w:rsidRDefault="00A07710" w:rsidP="00A07710">
      <w:r>
        <w:t>&lt;Inserir printscreens do iGAM&gt;</w:t>
      </w:r>
    </w:p>
    <w:p w14:paraId="2A5C14C0" w14:textId="21954BC6" w:rsidR="000B4099" w:rsidRDefault="000B4099" w:rsidP="000B4099"/>
    <w:p w14:paraId="7788B914" w14:textId="4CD6B338" w:rsidR="003913D4" w:rsidRDefault="003913D4" w:rsidP="000B4099"/>
    <w:p w14:paraId="63A6584A" w14:textId="32007040" w:rsidR="003913D4" w:rsidRDefault="003913D4" w:rsidP="000B4099"/>
    <w:p w14:paraId="55DF1F97" w14:textId="1E209BB4" w:rsidR="003913D4" w:rsidRDefault="003913D4" w:rsidP="000B4099"/>
    <w:p w14:paraId="640204EE" w14:textId="41CC6723" w:rsidR="003913D4" w:rsidRDefault="003913D4" w:rsidP="000B4099"/>
    <w:p w14:paraId="599D90BD" w14:textId="2BEE28DF" w:rsidR="003913D4" w:rsidRDefault="003913D4" w:rsidP="000B4099"/>
    <w:p w14:paraId="6AA2ACA1" w14:textId="392FCC3B" w:rsidR="003913D4" w:rsidRDefault="003913D4" w:rsidP="000B4099"/>
    <w:p w14:paraId="79BAD1B1" w14:textId="0247208E" w:rsidR="003913D4" w:rsidRDefault="003913D4" w:rsidP="000B4099"/>
    <w:p w14:paraId="7DB89297" w14:textId="08E37DC4" w:rsidR="003913D4" w:rsidRDefault="003913D4" w:rsidP="000B4099"/>
    <w:p w14:paraId="1A5C86EC" w14:textId="27B3837F" w:rsidR="003913D4" w:rsidRDefault="003913D4" w:rsidP="000B4099"/>
    <w:p w14:paraId="2CC86D4A" w14:textId="74AEAFFD" w:rsidR="003913D4" w:rsidRDefault="003913D4" w:rsidP="000B4099"/>
    <w:p w14:paraId="6CA263EF" w14:textId="09ED6A94" w:rsidR="003913D4" w:rsidRDefault="003913D4" w:rsidP="000B4099"/>
    <w:p w14:paraId="741E73F3" w14:textId="6958B66E" w:rsidR="003913D4" w:rsidRDefault="003913D4" w:rsidP="000B4099"/>
    <w:p w14:paraId="0B5B7A06" w14:textId="66E2E787" w:rsidR="003913D4" w:rsidRDefault="003913D4" w:rsidP="000B4099"/>
    <w:p w14:paraId="29D91324" w14:textId="348636E7" w:rsidR="003913D4" w:rsidRDefault="003913D4" w:rsidP="000B4099"/>
    <w:p w14:paraId="1BF5160F" w14:textId="65139D9C" w:rsidR="003913D4" w:rsidRDefault="003913D4" w:rsidP="000B4099"/>
    <w:p w14:paraId="3C924D1A" w14:textId="285F11B8" w:rsidR="003913D4" w:rsidRDefault="003913D4" w:rsidP="000B4099"/>
    <w:p w14:paraId="62379915" w14:textId="68AC0AFD" w:rsidR="003913D4" w:rsidRDefault="003913D4" w:rsidP="000B4099"/>
    <w:p w14:paraId="2B2E7CFB" w14:textId="089545EA" w:rsidR="003913D4" w:rsidRDefault="003913D4" w:rsidP="000B4099"/>
    <w:p w14:paraId="61A7DBB3" w14:textId="641A1A0B" w:rsidR="003913D4" w:rsidRDefault="003913D4" w:rsidP="000B4099"/>
    <w:p w14:paraId="5865FDF9" w14:textId="16255A91" w:rsidR="00BE2CD6" w:rsidRDefault="00BE2CD6" w:rsidP="000B4099"/>
    <w:p w14:paraId="321022ED" w14:textId="432AF392" w:rsidR="00BE2CD6" w:rsidRDefault="00BE2CD6" w:rsidP="000B4099"/>
    <w:p w14:paraId="61CF0C37" w14:textId="124E36A4" w:rsidR="00BE2CD6" w:rsidRDefault="00BE2CD6" w:rsidP="000B4099"/>
    <w:p w14:paraId="5D92F10A" w14:textId="21356BF6" w:rsidR="00BE2CD6" w:rsidRDefault="00BE2CD6" w:rsidP="000B4099"/>
    <w:p w14:paraId="197B84AD" w14:textId="77777777" w:rsidR="00BE2CD6" w:rsidRDefault="00BE2CD6" w:rsidP="000B4099"/>
    <w:p w14:paraId="11253F3E" w14:textId="77777777" w:rsidR="003913D4" w:rsidRDefault="003913D4" w:rsidP="000B4099"/>
    <w:p w14:paraId="40D26D64" w14:textId="333923DB" w:rsidR="00411ABC" w:rsidRDefault="00411ABC" w:rsidP="009B24D0">
      <w:pPr>
        <w:pStyle w:val="Cabealho2"/>
        <w:numPr>
          <w:ilvl w:val="1"/>
          <w:numId w:val="6"/>
        </w:numPr>
      </w:pPr>
      <w:bookmarkStart w:id="115" w:name="_Toc502864757"/>
      <w:r>
        <w:lastRenderedPageBreak/>
        <w:t>REQ 7</w:t>
      </w:r>
      <w:r w:rsidR="000A4B61">
        <w:t xml:space="preserve"> – </w:t>
      </w:r>
      <w:r w:rsidR="006E062D">
        <w:t>Validação do envio de gâmetas</w:t>
      </w:r>
      <w:bookmarkEnd w:id="115"/>
    </w:p>
    <w:p w14:paraId="49B2D037" w14:textId="77777777" w:rsidR="00B90F4D" w:rsidRDefault="00B90F4D" w:rsidP="009B24D0">
      <w:pPr>
        <w:pStyle w:val="Cabealho3"/>
        <w:numPr>
          <w:ilvl w:val="2"/>
          <w:numId w:val="6"/>
        </w:numPr>
      </w:pPr>
      <w:bookmarkStart w:id="116" w:name="_Toc502864758"/>
      <w:r>
        <w:t>Análise de requisitos</w:t>
      </w:r>
      <w:bookmarkEnd w:id="116"/>
    </w:p>
    <w:p w14:paraId="6BEAA678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B90F4D" w14:paraId="3396EF0E" w14:textId="77777777" w:rsidTr="003C6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401374A" w14:textId="77777777" w:rsidR="00B90F4D" w:rsidRPr="001151C7" w:rsidRDefault="00B90F4D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B2E8B9" w14:textId="4A563B6D" w:rsidR="00B90F4D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7</w:t>
            </w:r>
          </w:p>
        </w:tc>
      </w:tr>
      <w:tr w:rsidR="006938E5" w14:paraId="3EBC88F9" w14:textId="77777777" w:rsidTr="003C63E7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5DAA80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6462D61A" w14:textId="4F5FA604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do envio de gâmetas</w:t>
            </w:r>
          </w:p>
        </w:tc>
      </w:tr>
      <w:tr w:rsidR="006938E5" w14:paraId="036895A9" w14:textId="77777777" w:rsidTr="003C63E7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1DF9704" w14:textId="77777777" w:rsidR="006938E5" w:rsidRPr="001151C7" w:rsidRDefault="006938E5" w:rsidP="006938E5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59B15722" w14:textId="66C77D83" w:rsidR="006938E5" w:rsidRDefault="006E062D" w:rsidP="006938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</w:t>
            </w:r>
            <w:r w:rsidR="006938E5">
              <w:t>, enquanto utilizador</w:t>
            </w:r>
            <w:r>
              <w:t>a</w:t>
            </w:r>
            <w:r w:rsidR="006938E5">
              <w:t xml:space="preserve"> registad</w:t>
            </w:r>
            <w:r>
              <w:t>a</w:t>
            </w:r>
            <w:r w:rsidR="006938E5">
              <w:t xml:space="preserve"> do sistema, pode aceder à secção “</w:t>
            </w:r>
            <w:r>
              <w:t>X</w:t>
            </w:r>
            <w:r w:rsidR="006938E5">
              <w:t xml:space="preserve">” na sua página iGAM para </w:t>
            </w:r>
            <w:r>
              <w:t>…</w:t>
            </w:r>
          </w:p>
        </w:tc>
      </w:tr>
    </w:tbl>
    <w:p w14:paraId="5E4233DB" w14:textId="77777777" w:rsidR="00B90F4D" w:rsidRDefault="00B90F4D" w:rsidP="00B90F4D"/>
    <w:p w14:paraId="2CCC52FE" w14:textId="77777777" w:rsidR="00B90F4D" w:rsidRDefault="00B90F4D" w:rsidP="00B90F4D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62F0AFB6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15DA2D" w14:textId="74C213A2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65FC40B" w14:textId="1DF6AA0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4863F51D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91D187" w14:textId="61F32130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768780CF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5D5CB3A0" w14:textId="4765765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72990F3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BF3A45" w14:textId="4D9CF176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D923007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4FCFD130" w14:textId="0C493FE8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7BBFE07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E925E3" w14:textId="42C9A29F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2BBBFE1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7CDE6B1B" w14:textId="47BCE7B1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B125626" w14:textId="77777777" w:rsidR="00A07710" w:rsidRDefault="00A07710" w:rsidP="00A07710">
      <w:pPr>
        <w:ind w:left="0"/>
      </w:pPr>
    </w:p>
    <w:p w14:paraId="597FB676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7A11F2F0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387B1B9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57B9CC6A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DE3DFEB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E8FD4BC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DA1E6B6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71CA1F7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07E765E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0EE0E8F2" w14:textId="77777777" w:rsidR="00A07710" w:rsidRDefault="00A07710" w:rsidP="00A07710">
      <w:pPr>
        <w:ind w:left="0"/>
      </w:pPr>
    </w:p>
    <w:p w14:paraId="65554BAD" w14:textId="77777777" w:rsidR="00A07710" w:rsidRDefault="00A07710" w:rsidP="00A07710">
      <w:pPr>
        <w:ind w:left="0"/>
      </w:pPr>
    </w:p>
    <w:p w14:paraId="14451BCB" w14:textId="77777777" w:rsidR="00A07710" w:rsidRDefault="00A07710" w:rsidP="00A07710">
      <w:pPr>
        <w:ind w:left="0"/>
      </w:pPr>
    </w:p>
    <w:p w14:paraId="3A47FC75" w14:textId="77777777" w:rsidR="00A07710" w:rsidRDefault="00A07710" w:rsidP="00A07710">
      <w:pPr>
        <w:ind w:left="0"/>
      </w:pPr>
    </w:p>
    <w:p w14:paraId="76ACF9CE" w14:textId="77777777" w:rsidR="00A07710" w:rsidRDefault="00A07710" w:rsidP="00A07710">
      <w:pPr>
        <w:ind w:left="0"/>
      </w:pPr>
    </w:p>
    <w:p w14:paraId="64F843DA" w14:textId="77777777" w:rsidR="00A07710" w:rsidRDefault="00A07710" w:rsidP="00A07710">
      <w:pPr>
        <w:ind w:left="0"/>
      </w:pPr>
    </w:p>
    <w:p w14:paraId="234FF151" w14:textId="77777777" w:rsidR="00A07710" w:rsidRDefault="00A07710" w:rsidP="00A07710">
      <w:pPr>
        <w:ind w:left="0"/>
      </w:pPr>
    </w:p>
    <w:p w14:paraId="4CE97236" w14:textId="77777777" w:rsidR="00A07710" w:rsidRDefault="00A07710" w:rsidP="00A07710">
      <w:pPr>
        <w:ind w:left="0"/>
      </w:pPr>
    </w:p>
    <w:p w14:paraId="32CF6DE4" w14:textId="77777777" w:rsidR="00A07710" w:rsidRDefault="00A07710" w:rsidP="00A07710">
      <w:pPr>
        <w:ind w:left="0"/>
      </w:pPr>
    </w:p>
    <w:p w14:paraId="1F47D74F" w14:textId="77777777" w:rsidR="00A07710" w:rsidRDefault="00A07710" w:rsidP="00BE2CD6">
      <w:pPr>
        <w:ind w:left="0"/>
      </w:pPr>
    </w:p>
    <w:p w14:paraId="221BACAC" w14:textId="77777777" w:rsidR="00A07710" w:rsidRDefault="00A07710" w:rsidP="00A07710"/>
    <w:p w14:paraId="1ABBF417" w14:textId="77777777" w:rsidR="00A07710" w:rsidRDefault="00A07710" w:rsidP="00A07710">
      <w:pPr>
        <w:ind w:left="0"/>
      </w:pPr>
    </w:p>
    <w:p w14:paraId="378FD346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17" w:name="_Toc502864759"/>
      <w:r>
        <w:lastRenderedPageBreak/>
        <w:t>Ilustração da funcionalidade</w:t>
      </w:r>
      <w:bookmarkEnd w:id="117"/>
    </w:p>
    <w:p w14:paraId="234F6456" w14:textId="77777777" w:rsidR="00A07710" w:rsidRPr="00A25EC7" w:rsidRDefault="00A07710" w:rsidP="00A07710">
      <w:r>
        <w:t>&lt;Inserir printscreens do iGAM&gt;</w:t>
      </w:r>
    </w:p>
    <w:p w14:paraId="7FB1BC4E" w14:textId="1628DCCB" w:rsidR="00EA2B19" w:rsidRDefault="00EA2B19" w:rsidP="00EA2B19"/>
    <w:p w14:paraId="38AB2632" w14:textId="5EE2E6B3" w:rsidR="00A07710" w:rsidRDefault="00A07710" w:rsidP="00EA2B19"/>
    <w:p w14:paraId="41B93D57" w14:textId="720F9EF1" w:rsidR="00A07710" w:rsidRDefault="00A07710" w:rsidP="00EA2B19"/>
    <w:p w14:paraId="5C5166D4" w14:textId="601A5852" w:rsidR="00A07710" w:rsidRDefault="00A07710" w:rsidP="00EA2B19"/>
    <w:p w14:paraId="6DBB28AA" w14:textId="026AD6FF" w:rsidR="00A07710" w:rsidRDefault="00A07710" w:rsidP="00EA2B19"/>
    <w:p w14:paraId="57C6A963" w14:textId="02402B10" w:rsidR="00A07710" w:rsidRDefault="00A07710" w:rsidP="00EA2B19"/>
    <w:p w14:paraId="72C0A507" w14:textId="6336A656" w:rsidR="00A07710" w:rsidRDefault="00A07710" w:rsidP="00EA2B19"/>
    <w:p w14:paraId="42980A08" w14:textId="7997C703" w:rsidR="00A07710" w:rsidRDefault="00A07710" w:rsidP="00EA2B19"/>
    <w:p w14:paraId="4EBABB25" w14:textId="40A2DB39" w:rsidR="00A07710" w:rsidRDefault="00A07710" w:rsidP="00EA2B19"/>
    <w:p w14:paraId="42C0E276" w14:textId="3B38E705" w:rsidR="00A07710" w:rsidRDefault="00A07710" w:rsidP="00EA2B19"/>
    <w:p w14:paraId="110376F2" w14:textId="5E1E3796" w:rsidR="00A07710" w:rsidRDefault="00A07710" w:rsidP="00EA2B19"/>
    <w:p w14:paraId="48476D3A" w14:textId="059E6D92" w:rsidR="00A07710" w:rsidRDefault="00A07710" w:rsidP="00EA2B19"/>
    <w:p w14:paraId="29DE2546" w14:textId="515521DF" w:rsidR="00A07710" w:rsidRDefault="00A07710" w:rsidP="00EA2B19"/>
    <w:p w14:paraId="4A013D5B" w14:textId="2EE49E14" w:rsidR="00A07710" w:rsidRDefault="00A07710" w:rsidP="00EA2B19"/>
    <w:p w14:paraId="13912016" w14:textId="497467B3" w:rsidR="00A07710" w:rsidRDefault="00A07710" w:rsidP="00EA2B19"/>
    <w:p w14:paraId="11BB0E94" w14:textId="6B407DB5" w:rsidR="00A07710" w:rsidRDefault="00A07710" w:rsidP="00EA2B19"/>
    <w:p w14:paraId="242389DB" w14:textId="04C77515" w:rsidR="00A07710" w:rsidRDefault="00A07710" w:rsidP="00EA2B19"/>
    <w:p w14:paraId="72E34965" w14:textId="52D9BDBC" w:rsidR="00A07710" w:rsidRDefault="00A07710" w:rsidP="00EA2B19"/>
    <w:p w14:paraId="0650AD91" w14:textId="77777777" w:rsidR="00A07710" w:rsidRDefault="00A07710" w:rsidP="00EA2B19"/>
    <w:p w14:paraId="4F31ECC5" w14:textId="45759D6F" w:rsidR="00EA2B19" w:rsidRDefault="00EA2B19" w:rsidP="00887E91">
      <w:pPr>
        <w:ind w:left="0"/>
      </w:pPr>
    </w:p>
    <w:p w14:paraId="4C2594AC" w14:textId="2713AEEE" w:rsidR="00BE2CD6" w:rsidRDefault="00BE2CD6" w:rsidP="00887E91">
      <w:pPr>
        <w:ind w:left="0"/>
      </w:pPr>
    </w:p>
    <w:p w14:paraId="392AA685" w14:textId="4F26486C" w:rsidR="00BE2CD6" w:rsidRDefault="00BE2CD6" w:rsidP="00887E91">
      <w:pPr>
        <w:ind w:left="0"/>
      </w:pPr>
    </w:p>
    <w:p w14:paraId="0AB53A85" w14:textId="7C6C5E15" w:rsidR="00BE2CD6" w:rsidRDefault="00BE2CD6" w:rsidP="00887E91">
      <w:pPr>
        <w:ind w:left="0"/>
      </w:pPr>
    </w:p>
    <w:p w14:paraId="6462472F" w14:textId="19F46115" w:rsidR="00BE2CD6" w:rsidRDefault="00BE2CD6" w:rsidP="00887E91">
      <w:pPr>
        <w:ind w:left="0"/>
      </w:pPr>
    </w:p>
    <w:p w14:paraId="4F3D2ED5" w14:textId="064962D9" w:rsidR="00BE2CD6" w:rsidRDefault="00BE2CD6" w:rsidP="00887E91">
      <w:pPr>
        <w:ind w:left="0"/>
      </w:pPr>
    </w:p>
    <w:p w14:paraId="4861C8B7" w14:textId="4F093ADF" w:rsidR="00BE2CD6" w:rsidRDefault="00BE2CD6" w:rsidP="00887E91">
      <w:pPr>
        <w:ind w:left="0"/>
      </w:pPr>
    </w:p>
    <w:p w14:paraId="30246CBB" w14:textId="77777777" w:rsidR="00BE2CD6" w:rsidRPr="00EA2B19" w:rsidRDefault="00BE2CD6" w:rsidP="00887E91">
      <w:pPr>
        <w:ind w:left="0"/>
      </w:pPr>
    </w:p>
    <w:p w14:paraId="126C45FB" w14:textId="1E1EBF7B" w:rsidR="00C95518" w:rsidRDefault="00411ABC" w:rsidP="009B24D0">
      <w:pPr>
        <w:pStyle w:val="Cabealho2"/>
        <w:numPr>
          <w:ilvl w:val="1"/>
          <w:numId w:val="6"/>
        </w:numPr>
      </w:pPr>
      <w:bookmarkStart w:id="118" w:name="_Toc502864760"/>
      <w:r>
        <w:lastRenderedPageBreak/>
        <w:t>REQ 8</w:t>
      </w:r>
      <w:r w:rsidR="000A4B61">
        <w:t xml:space="preserve"> – </w:t>
      </w:r>
      <w:r w:rsidR="006E062D">
        <w:t>Registo do envio físico da amostra</w:t>
      </w:r>
      <w:bookmarkEnd w:id="118"/>
    </w:p>
    <w:p w14:paraId="4F187671" w14:textId="77777777" w:rsidR="00C95518" w:rsidRDefault="00C95518" w:rsidP="009B24D0">
      <w:pPr>
        <w:pStyle w:val="Cabealho3"/>
        <w:numPr>
          <w:ilvl w:val="2"/>
          <w:numId w:val="6"/>
        </w:numPr>
      </w:pPr>
      <w:bookmarkStart w:id="119" w:name="_Toc502864761"/>
      <w:r>
        <w:t>Análise de requisitos</w:t>
      </w:r>
      <w:bookmarkEnd w:id="119"/>
    </w:p>
    <w:p w14:paraId="7884B875" w14:textId="77777777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95518" w14:paraId="1F5CA066" w14:textId="77777777" w:rsidTr="008D13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A55C23" w14:textId="77777777" w:rsidR="00C95518" w:rsidRPr="001151C7" w:rsidRDefault="00C95518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0CC7976" w14:textId="4C36A568" w:rsidR="00C95518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8</w:t>
            </w:r>
          </w:p>
        </w:tc>
      </w:tr>
      <w:tr w:rsidR="001F016E" w14:paraId="44652604" w14:textId="77777777" w:rsidTr="008D1346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F823E8C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2A6645E" w14:textId="0A4AD194" w:rsidR="001F016E" w:rsidRDefault="006E062D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 envio físico da amostra para centros de PMA</w:t>
            </w:r>
          </w:p>
        </w:tc>
      </w:tr>
      <w:tr w:rsidR="001F016E" w14:paraId="0B015EBC" w14:textId="77777777" w:rsidTr="008D1346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7704650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29465A42" w14:textId="668E3B20" w:rsidR="001F016E" w:rsidRDefault="001F016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r w:rsidR="00DD2320">
              <w:t>Embriologista,</w:t>
            </w:r>
            <w:r>
              <w:t xml:space="preserve"> enquanto utilizadora registada no sistema, pode aceder à secção “</w:t>
            </w:r>
            <w:r w:rsidR="00DD2320">
              <w:t>X</w:t>
            </w:r>
            <w:r>
              <w:t xml:space="preserve">” na sua página da iGAM para </w:t>
            </w:r>
            <w:r w:rsidR="00DD2320">
              <w:t>…</w:t>
            </w:r>
          </w:p>
        </w:tc>
      </w:tr>
    </w:tbl>
    <w:p w14:paraId="4E9C1415" w14:textId="47491D61" w:rsidR="00C95518" w:rsidRDefault="00C95518" w:rsidP="00C95518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62D" w14:paraId="70AE2C1C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59C711" w14:textId="4606DF7F" w:rsidR="006E062D" w:rsidRDefault="006E062D" w:rsidP="006E062D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483692E5" w14:textId="1E0A5574" w:rsidR="006E062D" w:rsidRDefault="006E062D" w:rsidP="006E062D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6E062D" w14:paraId="74661F35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DF34F7" w14:textId="12328D5A" w:rsidR="006E062D" w:rsidRPr="00873462" w:rsidRDefault="006E062D" w:rsidP="006E062D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27831782" w14:textId="77777777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30241C80" w14:textId="6B29A6D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6E062D" w14:paraId="5806CCD1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C823C0" w14:textId="766676BE" w:rsidR="006E062D" w:rsidRPr="00873462" w:rsidRDefault="006E062D" w:rsidP="006E062D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4D2D33B" w14:textId="77777777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0AB4E01F" w14:textId="66FE5B31" w:rsidR="006E062D" w:rsidRDefault="006E062D" w:rsidP="006E062D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6E062D" w14:paraId="50A6A2E4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7EC59AD" w14:textId="01A7AB93" w:rsidR="006E062D" w:rsidRPr="00092C57" w:rsidRDefault="006E062D" w:rsidP="006E062D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9BF593D" w14:textId="77777777" w:rsidR="006E062D" w:rsidRDefault="006E062D" w:rsidP="006E06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624D75A2" w14:textId="4CCF52A9" w:rsidR="006E062D" w:rsidRDefault="006E062D" w:rsidP="006E062D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23C3D2E8" w14:textId="77777777" w:rsidR="00A07710" w:rsidRDefault="00A07710" w:rsidP="00A07710">
      <w:pPr>
        <w:ind w:left="0"/>
      </w:pPr>
    </w:p>
    <w:p w14:paraId="2A7ECC19" w14:textId="77777777" w:rsidR="00A07710" w:rsidRDefault="00A07710" w:rsidP="00A0771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A07710" w14:paraId="2DB9A501" w14:textId="77777777" w:rsidTr="00A03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D68AF4D" w14:textId="77777777" w:rsidR="00A07710" w:rsidRDefault="00A07710" w:rsidP="00A03DE2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419FD1C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40FD05F" w14:textId="77777777" w:rsidR="00A07710" w:rsidRDefault="00A07710" w:rsidP="00A03DE2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A07710" w14:paraId="17C42F89" w14:textId="77777777" w:rsidTr="00A03D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BDEB2" w14:textId="77777777" w:rsidR="00A07710" w:rsidRPr="000749A4" w:rsidRDefault="00A07710" w:rsidP="00A03DE2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6A9B2981" w14:textId="77777777" w:rsidR="00A07710" w:rsidRPr="000749A4" w:rsidRDefault="00A07710" w:rsidP="00A03DE2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5D9427B5" w14:textId="77777777" w:rsidR="00A07710" w:rsidRPr="000749A4" w:rsidRDefault="00A07710" w:rsidP="00A03DE2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5C605A02" w14:textId="77777777" w:rsidR="00A07710" w:rsidRDefault="00A07710" w:rsidP="00A07710">
      <w:pPr>
        <w:ind w:left="0"/>
      </w:pPr>
    </w:p>
    <w:p w14:paraId="7769E440" w14:textId="77777777" w:rsidR="00A07710" w:rsidRDefault="00A07710" w:rsidP="00A07710">
      <w:pPr>
        <w:ind w:left="0"/>
      </w:pPr>
    </w:p>
    <w:p w14:paraId="3466702D" w14:textId="77777777" w:rsidR="00A07710" w:rsidRDefault="00A07710" w:rsidP="00A07710">
      <w:pPr>
        <w:ind w:left="0"/>
      </w:pPr>
    </w:p>
    <w:p w14:paraId="58EA2AD0" w14:textId="77777777" w:rsidR="00A07710" w:rsidRDefault="00A07710" w:rsidP="00A07710">
      <w:pPr>
        <w:ind w:left="0"/>
      </w:pPr>
    </w:p>
    <w:p w14:paraId="2A795DCF" w14:textId="77777777" w:rsidR="00A07710" w:rsidRDefault="00A07710" w:rsidP="00A07710">
      <w:pPr>
        <w:ind w:left="0"/>
      </w:pPr>
    </w:p>
    <w:p w14:paraId="0D10856D" w14:textId="77777777" w:rsidR="00A07710" w:rsidRDefault="00A07710" w:rsidP="00A07710">
      <w:pPr>
        <w:ind w:left="0"/>
      </w:pPr>
    </w:p>
    <w:p w14:paraId="4DDB550D" w14:textId="77777777" w:rsidR="00A07710" w:rsidRDefault="00A07710" w:rsidP="00A07710">
      <w:pPr>
        <w:ind w:left="0"/>
      </w:pPr>
    </w:p>
    <w:p w14:paraId="725AC53C" w14:textId="77777777" w:rsidR="00A07710" w:rsidRDefault="00A07710" w:rsidP="00A07710">
      <w:pPr>
        <w:ind w:left="0"/>
      </w:pPr>
    </w:p>
    <w:p w14:paraId="1F4D961F" w14:textId="77777777" w:rsidR="00A07710" w:rsidRDefault="00A07710" w:rsidP="00A07710">
      <w:pPr>
        <w:ind w:left="0"/>
      </w:pPr>
    </w:p>
    <w:p w14:paraId="7E84D888" w14:textId="77777777" w:rsidR="00A07710" w:rsidRDefault="00A07710" w:rsidP="00A07710">
      <w:pPr>
        <w:ind w:left="0"/>
      </w:pPr>
    </w:p>
    <w:p w14:paraId="46EEAEC9" w14:textId="77777777" w:rsidR="00A07710" w:rsidRDefault="00A07710" w:rsidP="00BE2CD6">
      <w:pPr>
        <w:ind w:left="0"/>
      </w:pPr>
    </w:p>
    <w:p w14:paraId="4DB433E1" w14:textId="77777777" w:rsidR="00A07710" w:rsidRDefault="00A07710" w:rsidP="00A07710"/>
    <w:p w14:paraId="153716EF" w14:textId="77777777" w:rsidR="00A07710" w:rsidRDefault="00A07710" w:rsidP="00A07710">
      <w:pPr>
        <w:ind w:left="0"/>
      </w:pPr>
    </w:p>
    <w:p w14:paraId="7D777A47" w14:textId="77777777" w:rsidR="00A07710" w:rsidRDefault="00A07710" w:rsidP="00A07710">
      <w:pPr>
        <w:pStyle w:val="Cabealho3"/>
        <w:numPr>
          <w:ilvl w:val="2"/>
          <w:numId w:val="7"/>
        </w:numPr>
      </w:pPr>
      <w:bookmarkStart w:id="120" w:name="_Toc502864762"/>
      <w:r>
        <w:lastRenderedPageBreak/>
        <w:t>Ilustração da funcionalidade</w:t>
      </w:r>
      <w:bookmarkEnd w:id="120"/>
    </w:p>
    <w:p w14:paraId="34E1721B" w14:textId="77777777" w:rsidR="00A07710" w:rsidRPr="00A25EC7" w:rsidRDefault="00A07710" w:rsidP="00A07710">
      <w:r>
        <w:t>&lt;Inserir printscreens do iGAM&gt;</w:t>
      </w:r>
    </w:p>
    <w:p w14:paraId="5AF8F8BD" w14:textId="3D4C3D20" w:rsidR="00A07710" w:rsidRDefault="00A07710" w:rsidP="00C95518"/>
    <w:p w14:paraId="30D1CD91" w14:textId="39F40569" w:rsidR="00A07710" w:rsidRDefault="00A07710" w:rsidP="00C95518"/>
    <w:p w14:paraId="61807106" w14:textId="402C9231" w:rsidR="00A07710" w:rsidRDefault="00A07710" w:rsidP="00C95518"/>
    <w:p w14:paraId="08F1302E" w14:textId="6DA78482" w:rsidR="00A07710" w:rsidRDefault="00A07710" w:rsidP="00C95518"/>
    <w:p w14:paraId="4E936FA7" w14:textId="0EB80B4B" w:rsidR="00A07710" w:rsidRDefault="00A07710" w:rsidP="00C95518"/>
    <w:p w14:paraId="4596006E" w14:textId="130F0A5B" w:rsidR="00A07710" w:rsidRDefault="00A07710" w:rsidP="00C95518"/>
    <w:p w14:paraId="430CF7EF" w14:textId="50AE8FC4" w:rsidR="00A07710" w:rsidRDefault="00A07710" w:rsidP="00C95518"/>
    <w:p w14:paraId="53CE4119" w14:textId="1A5714F4" w:rsidR="00A07710" w:rsidRDefault="00A07710" w:rsidP="00C95518"/>
    <w:p w14:paraId="19CBA1AB" w14:textId="687C6AE0" w:rsidR="00A07710" w:rsidRDefault="00A07710" w:rsidP="00C95518"/>
    <w:p w14:paraId="081CF9FE" w14:textId="26216074" w:rsidR="00A07710" w:rsidRDefault="00A07710" w:rsidP="00C95518"/>
    <w:p w14:paraId="697E10BD" w14:textId="627BDB40" w:rsidR="00A07710" w:rsidRDefault="00A07710" w:rsidP="00C95518"/>
    <w:p w14:paraId="44971D3C" w14:textId="390007F7" w:rsidR="00A07710" w:rsidRDefault="00A07710" w:rsidP="00C95518"/>
    <w:p w14:paraId="513E7070" w14:textId="746A90F7" w:rsidR="00A07710" w:rsidRDefault="00A07710" w:rsidP="00C95518"/>
    <w:p w14:paraId="37484E64" w14:textId="3B40196C" w:rsidR="00A07710" w:rsidRDefault="00A07710" w:rsidP="00C95518"/>
    <w:p w14:paraId="251C1E9A" w14:textId="7E90A138" w:rsidR="00A07710" w:rsidRDefault="00A07710" w:rsidP="00C95518"/>
    <w:p w14:paraId="0D85EFA3" w14:textId="7178197E" w:rsidR="00A07710" w:rsidRDefault="00A07710" w:rsidP="00C95518"/>
    <w:p w14:paraId="2776EF09" w14:textId="21DD80BB" w:rsidR="00A07710" w:rsidRDefault="00A07710" w:rsidP="00C95518"/>
    <w:p w14:paraId="49A059C7" w14:textId="7B369395" w:rsidR="00A07710" w:rsidRDefault="00A07710" w:rsidP="00C95518"/>
    <w:p w14:paraId="77C8BFD3" w14:textId="7023FFF3" w:rsidR="00A07710" w:rsidRDefault="00A07710" w:rsidP="00C95518"/>
    <w:p w14:paraId="301EFBB9" w14:textId="6F01F4D1" w:rsidR="00A07710" w:rsidRDefault="00A07710" w:rsidP="00C95518"/>
    <w:p w14:paraId="3919E01A" w14:textId="26954A7F" w:rsidR="00BE2CD6" w:rsidRDefault="00BE2CD6" w:rsidP="00C95518"/>
    <w:p w14:paraId="4857BE6E" w14:textId="66D9AA2F" w:rsidR="00BE2CD6" w:rsidRDefault="00BE2CD6" w:rsidP="00C95518"/>
    <w:p w14:paraId="4762B66C" w14:textId="33871423" w:rsidR="00BE2CD6" w:rsidRDefault="00BE2CD6" w:rsidP="00C95518"/>
    <w:p w14:paraId="601C451A" w14:textId="72AF48B6" w:rsidR="00BE2CD6" w:rsidRDefault="00BE2CD6" w:rsidP="00C95518"/>
    <w:p w14:paraId="498568B3" w14:textId="4EA6F701" w:rsidR="00BE2CD6" w:rsidRDefault="00BE2CD6" w:rsidP="00C95518"/>
    <w:p w14:paraId="765ECEE8" w14:textId="77777777" w:rsidR="00BE2CD6" w:rsidRDefault="00BE2CD6" w:rsidP="00C95518"/>
    <w:p w14:paraId="3C1F8D81" w14:textId="77777777" w:rsidR="00A07710" w:rsidRDefault="00A07710" w:rsidP="00C95518"/>
    <w:p w14:paraId="4DD40CD6" w14:textId="768AB0C8" w:rsidR="00411ABC" w:rsidRDefault="00411ABC" w:rsidP="009B24D0">
      <w:pPr>
        <w:pStyle w:val="Cabealho2"/>
        <w:numPr>
          <w:ilvl w:val="1"/>
          <w:numId w:val="6"/>
        </w:numPr>
      </w:pPr>
      <w:bookmarkStart w:id="121" w:name="_Toc502864763"/>
      <w:r>
        <w:lastRenderedPageBreak/>
        <w:t>REQ 9</w:t>
      </w:r>
      <w:r w:rsidR="000A4B61">
        <w:t xml:space="preserve"> – </w:t>
      </w:r>
      <w:r w:rsidR="005D6FD0">
        <w:t>Consulta lista de espera</w:t>
      </w:r>
      <w:bookmarkEnd w:id="121"/>
    </w:p>
    <w:p w14:paraId="1BFF00C9" w14:textId="77777777" w:rsidR="00B16295" w:rsidRDefault="00B16295" w:rsidP="009B24D0">
      <w:pPr>
        <w:pStyle w:val="Cabealho3"/>
        <w:numPr>
          <w:ilvl w:val="2"/>
          <w:numId w:val="6"/>
        </w:numPr>
      </w:pPr>
      <w:bookmarkStart w:id="122" w:name="_Toc502864764"/>
      <w:r>
        <w:t>Análise de requisitos</w:t>
      </w:r>
      <w:bookmarkEnd w:id="122"/>
    </w:p>
    <w:p w14:paraId="60EEA566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C167F7" w14:paraId="36548BB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4C3576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0CABCFEE" w14:textId="77777777" w:rsidR="00C167F7" w:rsidRDefault="00C167F7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9</w:t>
            </w:r>
          </w:p>
        </w:tc>
      </w:tr>
      <w:tr w:rsidR="00C167F7" w14:paraId="4601A218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7FE1E9" w14:textId="77777777" w:rsidR="00C167F7" w:rsidRPr="00894DF4" w:rsidRDefault="00C167F7" w:rsidP="008F20FF">
            <w:pPr>
              <w:ind w:left="0"/>
              <w:jc w:val="center"/>
              <w:rPr>
                <w:b w:val="0"/>
              </w:rPr>
            </w:pPr>
            <w:r w:rsidRPr="00894DF4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90A94F8" w14:textId="77777777" w:rsidR="00C167F7" w:rsidRPr="00894DF4" w:rsidRDefault="00C167F7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2626" w:themeColor="text1" w:themeTint="D9"/>
              </w:rPr>
            </w:pPr>
            <w:r w:rsidRPr="00894DF4">
              <w:rPr>
                <w:color w:val="262626" w:themeColor="text1" w:themeTint="D9"/>
              </w:rPr>
              <w:t>Consulta lista de espera</w:t>
            </w:r>
          </w:p>
        </w:tc>
      </w:tr>
      <w:tr w:rsidR="00C167F7" w14:paraId="14DBA4E0" w14:textId="77777777" w:rsidTr="008F20FF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7B44ECE" w14:textId="77777777" w:rsidR="00C167F7" w:rsidRPr="001151C7" w:rsidRDefault="00C167F7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B4017BD" w14:textId="77777777" w:rsidR="00C167F7" w:rsidRPr="00D04549" w:rsidRDefault="00C167F7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D04549">
              <w:rPr>
                <w:rFonts w:asciiTheme="minorHAnsi" w:hAnsiTheme="minorHAnsi"/>
                <w:sz w:val="22"/>
                <w:szCs w:val="22"/>
              </w:rPr>
              <w:t xml:space="preserve">O médico, enquanto utilizador registado do sistema, podem visualizar a lista de espera </w:t>
            </w:r>
            <w:r>
              <w:rPr>
                <w:rFonts w:asciiTheme="minorHAnsi" w:hAnsiTheme="minorHAnsi"/>
                <w:sz w:val="22"/>
                <w:szCs w:val="22"/>
              </w:rPr>
              <w:t>de casais (centro/clínica, referência, estado do processo)</w:t>
            </w:r>
          </w:p>
        </w:tc>
      </w:tr>
    </w:tbl>
    <w:p w14:paraId="4950D88D" w14:textId="77777777" w:rsidR="00C167F7" w:rsidRDefault="00C167F7" w:rsidP="00C167F7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167F7" w14:paraId="54A8870C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D907563" w14:textId="77777777" w:rsidR="00C167F7" w:rsidRDefault="00C167F7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69F41A79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C167F7" w14:paraId="7B3E899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51B132" w14:textId="77777777" w:rsidR="00C167F7" w:rsidRPr="002377C8" w:rsidRDefault="00C167F7" w:rsidP="008F20FF">
            <w:pPr>
              <w:spacing w:after="0"/>
              <w:ind w:left="45"/>
              <w:rPr>
                <w:b w:val="0"/>
                <w:color w:val="404040" w:themeColor="text1" w:themeTint="BF"/>
              </w:rPr>
            </w:pPr>
            <w:r w:rsidRPr="002377C8">
              <w:rPr>
                <w:b w:val="0"/>
                <w:color w:val="404040" w:themeColor="text1" w:themeTint="BF"/>
              </w:rPr>
              <w:t xml:space="preserve">1 – O médico acede a área da lista de espera de casais </w:t>
            </w:r>
          </w:p>
          <w:p w14:paraId="3907C333" w14:textId="77777777" w:rsidR="00C167F7" w:rsidRPr="00873462" w:rsidRDefault="00C167F7" w:rsidP="008F20FF">
            <w:pPr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79D854EA" w14:textId="39875E31" w:rsidR="00C167F7" w:rsidRDefault="00C167F7" w:rsidP="008F20FF">
            <w:pPr>
              <w:pStyle w:val="PargrafodaLista"/>
              <w:numPr>
                <w:ilvl w:val="1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– </w:t>
            </w:r>
            <w:r w:rsidRPr="00D04549">
              <w:t>O “Index” do Controller “</w:t>
            </w:r>
            <w:proofErr w:type="spellStart"/>
            <w:r w:rsidRPr="00D04549">
              <w:rPr>
                <w:rFonts w:cs="Consolas"/>
              </w:rPr>
              <w:t>ConsultaListaEsperaController</w:t>
            </w:r>
            <w:proofErr w:type="spellEnd"/>
            <w:r w:rsidRPr="00D04549">
              <w:t>” seleciona os casais que estão com o processo em lista de espera</w:t>
            </w:r>
            <w:r>
              <w:t xml:space="preserve">, e disponiliza uma View contendo a data, o centro/clínica, </w:t>
            </w:r>
            <w:r w:rsidR="002377C8">
              <w:t xml:space="preserve">a </w:t>
            </w:r>
            <w:r>
              <w:t xml:space="preserve">referência externa e o estado do processo. </w:t>
            </w:r>
          </w:p>
        </w:tc>
      </w:tr>
    </w:tbl>
    <w:p w14:paraId="29317E56" w14:textId="77777777" w:rsidR="00C167F7" w:rsidRDefault="00C167F7" w:rsidP="00C167F7">
      <w:pPr>
        <w:ind w:left="0"/>
      </w:pPr>
    </w:p>
    <w:p w14:paraId="6AC8754B" w14:textId="77777777" w:rsidR="00C167F7" w:rsidRDefault="00C167F7" w:rsidP="00C167F7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C167F7" w14:paraId="78D6CDB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748A619" w14:textId="77777777" w:rsidR="00C167F7" w:rsidRDefault="00C167F7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918DDA2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39FB4D71" w14:textId="77777777" w:rsidR="00C167F7" w:rsidRDefault="00C167F7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C167F7" w14:paraId="557042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39F4511" w14:textId="77777777" w:rsidR="00C167F7" w:rsidRPr="000749A4" w:rsidRDefault="00C167F7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Ter sessão iniciada como Médico.</w:t>
            </w:r>
          </w:p>
        </w:tc>
        <w:tc>
          <w:tcPr>
            <w:tcW w:w="3248" w:type="dxa"/>
          </w:tcPr>
          <w:p w14:paraId="7029779D" w14:textId="77777777" w:rsidR="00C167F7" w:rsidRPr="000749A4" w:rsidRDefault="00C167F7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01DEA518" w14:textId="77777777" w:rsidR="00C167F7" w:rsidRPr="000749A4" w:rsidRDefault="00C167F7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EABF00B" w14:textId="77777777" w:rsidR="00C167F7" w:rsidRDefault="00C167F7" w:rsidP="00C167F7">
      <w:pPr>
        <w:ind w:left="0"/>
      </w:pPr>
    </w:p>
    <w:p w14:paraId="3524BAB3" w14:textId="77777777" w:rsidR="00C167F7" w:rsidRDefault="00C167F7" w:rsidP="00C167F7">
      <w:pPr>
        <w:ind w:left="0"/>
      </w:pPr>
    </w:p>
    <w:p w14:paraId="5D1B43A9" w14:textId="77777777" w:rsidR="00C167F7" w:rsidRDefault="00C167F7" w:rsidP="00C167F7">
      <w:pPr>
        <w:ind w:left="0"/>
      </w:pPr>
    </w:p>
    <w:p w14:paraId="79FF940A" w14:textId="77777777" w:rsidR="00C167F7" w:rsidRDefault="00C167F7" w:rsidP="00C167F7">
      <w:pPr>
        <w:ind w:left="0"/>
      </w:pPr>
    </w:p>
    <w:p w14:paraId="5CDF482E" w14:textId="77777777" w:rsidR="00C167F7" w:rsidRDefault="00C167F7" w:rsidP="00C167F7">
      <w:pPr>
        <w:ind w:left="0"/>
      </w:pPr>
    </w:p>
    <w:p w14:paraId="7CE0F2FC" w14:textId="77777777" w:rsidR="00C167F7" w:rsidRDefault="00C167F7" w:rsidP="00C167F7">
      <w:pPr>
        <w:ind w:left="0"/>
      </w:pPr>
    </w:p>
    <w:p w14:paraId="5CD6AB6D" w14:textId="77777777" w:rsidR="00C167F7" w:rsidRDefault="00C167F7" w:rsidP="00C167F7">
      <w:pPr>
        <w:ind w:left="0"/>
      </w:pPr>
    </w:p>
    <w:p w14:paraId="327B546F" w14:textId="77777777" w:rsidR="00C167F7" w:rsidRDefault="00C167F7" w:rsidP="00C167F7">
      <w:pPr>
        <w:ind w:left="0"/>
      </w:pPr>
    </w:p>
    <w:p w14:paraId="4062E603" w14:textId="77777777" w:rsidR="00C167F7" w:rsidRDefault="00C167F7" w:rsidP="00C167F7">
      <w:pPr>
        <w:ind w:left="0"/>
      </w:pPr>
    </w:p>
    <w:p w14:paraId="2D1EEA11" w14:textId="77777777" w:rsidR="00C167F7" w:rsidRDefault="00C167F7" w:rsidP="00C167F7">
      <w:pPr>
        <w:ind w:left="0"/>
      </w:pPr>
    </w:p>
    <w:p w14:paraId="16065403" w14:textId="77777777" w:rsidR="00C167F7" w:rsidRDefault="00C167F7" w:rsidP="00C167F7"/>
    <w:p w14:paraId="0BD1B5A9" w14:textId="77777777" w:rsidR="00C167F7" w:rsidRDefault="00C167F7" w:rsidP="00C167F7"/>
    <w:p w14:paraId="0732BB36" w14:textId="77777777" w:rsidR="00C167F7" w:rsidRDefault="00C167F7" w:rsidP="00C167F7">
      <w:pPr>
        <w:ind w:left="0"/>
      </w:pPr>
    </w:p>
    <w:p w14:paraId="4044BD8A" w14:textId="77777777" w:rsidR="00C167F7" w:rsidRDefault="00C167F7" w:rsidP="00C167F7">
      <w:pPr>
        <w:pStyle w:val="Cabealho3"/>
        <w:numPr>
          <w:ilvl w:val="2"/>
          <w:numId w:val="6"/>
        </w:numPr>
      </w:pPr>
      <w:bookmarkStart w:id="123" w:name="_Toc502864765"/>
      <w:r>
        <w:lastRenderedPageBreak/>
        <w:t>Ilustração da funcionalidade</w:t>
      </w:r>
      <w:bookmarkEnd w:id="123"/>
    </w:p>
    <w:p w14:paraId="28283672" w14:textId="503473E7" w:rsidR="00C167F7" w:rsidRDefault="002377C8" w:rsidP="00C167F7"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074F4667" wp14:editId="6F45024D">
                <wp:simplePos x="0" y="0"/>
                <wp:positionH relativeFrom="column">
                  <wp:posOffset>68957</wp:posOffset>
                </wp:positionH>
                <wp:positionV relativeFrom="paragraph">
                  <wp:posOffset>182880</wp:posOffset>
                </wp:positionV>
                <wp:extent cx="5943600" cy="1671320"/>
                <wp:effectExtent l="0" t="0" r="0" b="5080"/>
                <wp:wrapTight wrapText="bothSides">
                  <wp:wrapPolygon edited="0">
                    <wp:start x="0" y="0"/>
                    <wp:lineTo x="0" y="21419"/>
                    <wp:lineTo x="21531" y="21419"/>
                    <wp:lineTo x="21531" y="0"/>
                    <wp:lineTo x="0" y="0"/>
                  </wp:wrapPolygon>
                </wp:wrapTight>
                <wp:docPr id="244" name="Grupo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71320"/>
                          <a:chOff x="0" y="0"/>
                          <a:chExt cx="5943600" cy="167132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141160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D2D524" w14:textId="2E8B405D" w:rsidR="00C06F44" w:rsidRPr="004318F8" w:rsidRDefault="00C06F44" w:rsidP="00C167F7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24" w:name="_Toc502864795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da lista de espera de casais</w:t>
                              </w:r>
                              <w:bookmarkEnd w:id="1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F4667" id="Grupo 244" o:spid="_x0000_s1055" style="position:absolute;left:0;text-align:left;margin-left:5.45pt;margin-top:14.4pt;width:468pt;height:131.6pt;z-index:251799552" coordsize="59436,1671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FsdHJhbkNhcm9saW5hQmFycm9zAAAABZADAAIAAAAUAAAQrpAEAAIAAAAUAAAQwpKRAAIA&#10;AAADNzcAAJKSAAIAAAADNzcAAOocAAcAAAgMAAAIog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Dw/eHBhY2tldCBlbmQ9J3cnPz7/2wBDAAcFBQYFBAcGBQYIBwcIChELCgkJChUPEAwRGBUaGRgV&#10;GBcbHichGx0lHRcYIi4iJSgpKywrGiAvMy8qMicqKyr/2wBDAQcICAoJChQLCxQqHBgcKioqKioq&#10;KioqKioqKioqKioqKioqKioqKioqKioqKioqKioqKioqKioqKioqKioqKir/wAARCAFZBe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SuPAvn/ABStvGP9o7fI&#10;tvI+x+Rnd8rDO/d/tdMdq62iijpYOt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gT/AJCM3/XKP+b1PUCf8hGb/rlH/N6AJ6ztd8P6X4m0ttO1yzS7&#10;tWYNsYkEMOhDAgg+4PQkd60aKNwvY8ys/gF4MtjN539oXnmIVUT3IHlH+8uxV5/3sj2q/wDDrw/4&#10;q8J3d9oeqzxXugW4B066Z/3nJ+5t6gAdc9D0yDx31FC0B6hUD/8AIRh/65SfzSp6gf8A5CMP/XKT&#10;+aUAT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Sws0gkify5AMZIyCPQipaKAINl3/AM94f+/J/wDi&#10;qNl3/wA94f8Avyf/AIqp6KAINl3/AM94f+/J/wDiqNl3/wA94f8Avyf/AIqp6KAINl3/AM94f+/J&#10;/wDiqdFCyyGSV/MkIxkDAA9AKl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">
                <v:shape id="Picture 4" o:spid="_x0000_s1056" type="#_x0000_t75" style="position:absolute;width:59436;height:1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">
                  <v:imagedata r:id="rId43" o:title=""/>
                </v:shape>
                <v:shape id="Text Box 17" o:spid="_x0000_s1057" type="#_x0000_t202" style="position:absolute;top:14116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3D2D524" w14:textId="2E8B405D" w:rsidR="00C06F44" w:rsidRPr="004318F8" w:rsidRDefault="00C06F44" w:rsidP="00C167F7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25" w:name="_Toc502864795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- View da lista de espera de casais</w:t>
                        </w:r>
                        <w:bookmarkEnd w:id="125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9BD68B1" w14:textId="77777777" w:rsidR="00C167F7" w:rsidRDefault="00C167F7" w:rsidP="00C167F7"/>
    <w:p w14:paraId="62660765" w14:textId="77777777" w:rsidR="00C167F7" w:rsidRDefault="00C167F7" w:rsidP="00C167F7"/>
    <w:p w14:paraId="6ED8A68A" w14:textId="4AD9EACB" w:rsidR="00A07710" w:rsidRDefault="002377C8" w:rsidP="00C167F7"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25115406" wp14:editId="45763D0F">
                <wp:simplePos x="0" y="0"/>
                <wp:positionH relativeFrom="column">
                  <wp:posOffset>69038</wp:posOffset>
                </wp:positionH>
                <wp:positionV relativeFrom="paragraph">
                  <wp:posOffset>148863</wp:posOffset>
                </wp:positionV>
                <wp:extent cx="5943600" cy="3986530"/>
                <wp:effectExtent l="0" t="0" r="0" b="0"/>
                <wp:wrapTight wrapText="bothSides">
                  <wp:wrapPolygon edited="0">
                    <wp:start x="0" y="0"/>
                    <wp:lineTo x="0" y="21469"/>
                    <wp:lineTo x="21531" y="21469"/>
                    <wp:lineTo x="21531" y="0"/>
                    <wp:lineTo x="0" y="0"/>
                  </wp:wrapPolygon>
                </wp:wrapTight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986530"/>
                          <a:chOff x="0" y="0"/>
                          <a:chExt cx="5943600" cy="398653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72681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80B54D6" w14:textId="6EF4A38E" w:rsidR="00C06F44" w:rsidRPr="00FD4420" w:rsidRDefault="00C06F44" w:rsidP="00C167F7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26" w:name="_Toc50286479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detalhes processo do casal</w:t>
                              </w:r>
                              <w:bookmarkEnd w:id="1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15406" id="Grupo 243" o:spid="_x0000_s1058" style="position:absolute;left:0;text-align:left;margin-left:5.45pt;margin-top:11.7pt;width:468pt;height:313.9pt;z-index:251801600" coordsize="59436,39865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bHRyYW5DYXJvbGluYUJhcnJvcwAAAAWQAwACAAAAFAAAEK6QBAACAAAAFAAAEMKSkQACAAAA&#10;AzEwAACSkgACAAAAAzEwAADqHAAHAAAIDAAACKI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xOjAzIDE5OjQw&#10;OjEzADIwMTg6MDE6MDMgMTk6NDA6MTMAAABBAGwAdAByAGEAbgBDAGEAcgBvAGwAaQBuAGEAQgBh&#10;AHIAcgBvAHMAAAD/4Qsn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xOC0wMS0wM1Qx&#10;OTo0MDoxMy4wOTU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QWx0cmFuQ2Fyb2xpbmFCYXJyb3M8L3JkZjpsaT48L3JkZjpTZXE+&#10;DQoJCQk8L2RjOmNyZWF0b3I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HBQUGBQQHBgUGCAcHCAoRCwoJCQoVDxAMERgVGhkYFRgX&#10;Gx4nIRsdJR0XGCIuIiUoKSssKxogLzMvKjInKisq/9sAQwEHCAgKCQoUCwsUKhwYHCoqKioqKioq&#10;KioqKioqKioqKioqKioqKioqKioqKioqKioqKioqKioqKioqKioqKioq/8AAEQgDQgV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EU3+sg/66f8AspqWopv9ZB/10/8AZTUtABRRRQAUUUUAFFFFABRRRQBE3/H4n/XNv5rU&#10;tRN/x+J/1zb+a1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im/1kH/XT/2U1LUU3+sg/wCu&#10;n/spqWgAooooAKKKKACiiigAooooAib/AI/E/wCubfzWpaib/j8T/rm381q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+Yvr+lOqtVmm1YSdwooopDIH/5CEP8A1yf+aVPUD/8AIRh/65SfzSp6ACivP/ih&#10;8Tk8CWsVrZ2jXGqXSFoTIhEKAHG4n+I/7I/HHGeG8E/HPTtI8PmHxQuq3+pyXEkss8UcbK248AZc&#10;YwOMAYHQUk73G1ax7zRWJ4S8VWXjLQE1fTIriK3d2QLcKqvlTg8AkfrW3VNWFe5BY/8AIPt/+uS/&#10;yFT1BY/8g62/65L/ACFT0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tVmoPLb0/Wp6&#10;qRMQoooqSiB/+QjD/wBcpP5pU9QPxqEOe8bj8cr/AIGp6AMrxF4a0vxVpEmm63arcQNyp6NG3Zlb&#10;sf8A9RyCRXOeE/hZoOgaK1hqem6bq0izOyXVzZRtIyE5AYkHkdOuP5V3FFC0dwepXsdPstLtFtdM&#10;tILO3UkrDbxLGgJ5PAAFWKKQkKpLHAAyTQBDY/8AIOtv+uS/yFT1BZAjT7cHgiJc/lU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FXUuNPlYfeUZU+h9a5b7dd/8/U3/fw0&#10;UUAH267/AOfqb/v4aPt13/z9Tf8Afw0UUAH267/5+pv+/hqzp9zPPfxRzzSSIzDKuxIP4GiigDqq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">
                <v:shape id="Picture 16" o:spid="_x0000_s1059" type="#_x0000_t75" style="position:absolute;width:59436;height:36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">
                  <v:imagedata r:id="rId45" o:title=""/>
                </v:shape>
                <v:shape id="Text Box 18" o:spid="_x0000_s1060" type="#_x0000_t202" style="position:absolute;top:37268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680B54D6" w14:textId="6EF4A38E" w:rsidR="00C06F44" w:rsidRPr="00FD4420" w:rsidRDefault="00C06F44" w:rsidP="00C167F7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27" w:name="_Toc502864796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- View detalhes processo do casal</w:t>
                        </w:r>
                        <w:bookmarkEnd w:id="127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0807EDC" w14:textId="0207E60B" w:rsidR="00A07710" w:rsidRDefault="00A07710" w:rsidP="00B16295"/>
    <w:p w14:paraId="0410F56A" w14:textId="5185C133" w:rsidR="00A07710" w:rsidRDefault="00A07710" w:rsidP="00B16295"/>
    <w:p w14:paraId="13519813" w14:textId="13CE820B" w:rsidR="00A07710" w:rsidRDefault="00A07710" w:rsidP="00B16295"/>
    <w:p w14:paraId="6875A1A4" w14:textId="77777777" w:rsidR="00A07710" w:rsidRDefault="00A07710" w:rsidP="00C167F7">
      <w:pPr>
        <w:ind w:left="0"/>
      </w:pPr>
    </w:p>
    <w:p w14:paraId="07A8E9F3" w14:textId="68E61242" w:rsidR="00411ABC" w:rsidRDefault="00411ABC" w:rsidP="009B24D0">
      <w:pPr>
        <w:pStyle w:val="Cabealho2"/>
        <w:numPr>
          <w:ilvl w:val="1"/>
          <w:numId w:val="6"/>
        </w:numPr>
      </w:pPr>
      <w:bookmarkStart w:id="128" w:name="_Toc502864766"/>
      <w:r>
        <w:lastRenderedPageBreak/>
        <w:t>REQ 10</w:t>
      </w:r>
      <w:r w:rsidR="000A4B61">
        <w:t xml:space="preserve"> – </w:t>
      </w:r>
      <w:r w:rsidR="00B0421E">
        <w:t>Consulta dos destinos de gâmetas</w:t>
      </w:r>
      <w:bookmarkEnd w:id="128"/>
    </w:p>
    <w:p w14:paraId="4112DCCC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29" w:name="_Toc502864767"/>
      <w:r>
        <w:t>Análise de requisitos</w:t>
      </w:r>
      <w:bookmarkEnd w:id="129"/>
    </w:p>
    <w:p w14:paraId="0BAD6823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26F27725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680BB0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63935A0C" w14:textId="24753C0E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10</w:t>
            </w:r>
          </w:p>
        </w:tc>
      </w:tr>
      <w:tr w:rsidR="001F016E" w14:paraId="55F73056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ED198CA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9DF48C4" w14:textId="342EB644" w:rsidR="001F016E" w:rsidRDefault="00B0421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dos destinos de gâmetas de todos os envios de um dador</w:t>
            </w:r>
          </w:p>
        </w:tc>
      </w:tr>
      <w:tr w:rsidR="001F016E" w14:paraId="68201504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70648BC" w14:textId="77777777" w:rsidR="001F016E" w:rsidRPr="001151C7" w:rsidRDefault="001F016E" w:rsidP="001F016E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7210095" w14:textId="34066398" w:rsidR="001F016E" w:rsidRDefault="00B0421E" w:rsidP="001F016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Diretora do Banco,</w:t>
            </w:r>
            <w:r w:rsidR="001F016E">
              <w:t xml:space="preserve"> enquanto utilizador</w:t>
            </w:r>
            <w:r>
              <w:t>a</w:t>
            </w:r>
            <w:r w:rsidR="001F016E">
              <w:t xml:space="preserve"> registad</w:t>
            </w:r>
            <w:r>
              <w:t>a</w:t>
            </w:r>
            <w:r w:rsidR="001F016E">
              <w:t xml:space="preserve"> no sistema, pode aceder à secção “</w:t>
            </w:r>
            <w:r>
              <w:t>X</w:t>
            </w:r>
            <w:r w:rsidR="001F016E">
              <w:t xml:space="preserve">” na sua página da iGAM para </w:t>
            </w:r>
            <w:r>
              <w:t>…</w:t>
            </w:r>
          </w:p>
        </w:tc>
      </w:tr>
    </w:tbl>
    <w:p w14:paraId="31D31FD5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47A4A44C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867E09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549DDFE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5D6FD0" w14:paraId="1D5C535D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3FD499" w14:textId="77777777" w:rsidR="005D6FD0" w:rsidRPr="00873462" w:rsidRDefault="005D6FD0" w:rsidP="00B54CC6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35CBB505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62EC4693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5D6FD0" w14:paraId="7FE1379B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F6E814" w14:textId="77777777" w:rsidR="005D6FD0" w:rsidRPr="00873462" w:rsidRDefault="005D6FD0" w:rsidP="00B54CC6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0324A8B" w14:textId="77777777" w:rsidR="005D6FD0" w:rsidRDefault="005D6FD0" w:rsidP="00B54CC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746272F6" w14:textId="77777777" w:rsidR="005D6FD0" w:rsidRDefault="005D6FD0" w:rsidP="00B54CC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5D6FD0" w14:paraId="075A3378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1F3967" w14:textId="77777777" w:rsidR="005D6FD0" w:rsidRPr="00092C57" w:rsidRDefault="005D6FD0" w:rsidP="00B54CC6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0EEA2D9D" w14:textId="77777777" w:rsidR="005D6FD0" w:rsidRDefault="005D6FD0" w:rsidP="00B54C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48E4A9FD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2A752CEE" w14:textId="77777777" w:rsidR="005D6FD0" w:rsidRDefault="005D6FD0" w:rsidP="005D6FD0">
      <w:pPr>
        <w:ind w:left="0"/>
      </w:pPr>
    </w:p>
    <w:p w14:paraId="6C4971FC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7F5AC2F8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A6D458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132D214B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4562EE3F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5D6FD0" w14:paraId="480FB99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7F6AD5C" w14:textId="77777777" w:rsidR="005D6FD0" w:rsidRPr="000749A4" w:rsidRDefault="005D6FD0" w:rsidP="00B54CC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2D6599A2" w14:textId="77777777" w:rsidR="005D6FD0" w:rsidRPr="000749A4" w:rsidRDefault="005D6FD0" w:rsidP="00B54CC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2DC3B551" w14:textId="77777777" w:rsidR="005D6FD0" w:rsidRPr="000749A4" w:rsidRDefault="005D6FD0" w:rsidP="00B54CC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1E50D065" w14:textId="77777777" w:rsidR="005D6FD0" w:rsidRDefault="005D6FD0" w:rsidP="005D6FD0">
      <w:pPr>
        <w:ind w:left="0"/>
      </w:pPr>
    </w:p>
    <w:p w14:paraId="1D577F0C" w14:textId="77777777" w:rsidR="005D6FD0" w:rsidRDefault="005D6FD0" w:rsidP="005D6FD0">
      <w:pPr>
        <w:ind w:left="0"/>
      </w:pPr>
    </w:p>
    <w:p w14:paraId="40B1A65B" w14:textId="77777777" w:rsidR="005D6FD0" w:rsidRDefault="005D6FD0" w:rsidP="005D6FD0">
      <w:pPr>
        <w:ind w:left="0"/>
      </w:pPr>
    </w:p>
    <w:p w14:paraId="7A47D755" w14:textId="77777777" w:rsidR="005D6FD0" w:rsidRDefault="005D6FD0" w:rsidP="005D6FD0">
      <w:pPr>
        <w:ind w:left="0"/>
      </w:pPr>
    </w:p>
    <w:p w14:paraId="311CD5C2" w14:textId="77777777" w:rsidR="005D6FD0" w:rsidRDefault="005D6FD0" w:rsidP="005D6FD0">
      <w:pPr>
        <w:ind w:left="0"/>
      </w:pPr>
    </w:p>
    <w:p w14:paraId="3A41534F" w14:textId="77777777" w:rsidR="005D6FD0" w:rsidRDefault="005D6FD0" w:rsidP="005D6FD0">
      <w:pPr>
        <w:ind w:left="0"/>
      </w:pPr>
    </w:p>
    <w:p w14:paraId="7725E3C0" w14:textId="77777777" w:rsidR="005D6FD0" w:rsidRDefault="005D6FD0" w:rsidP="005D6FD0">
      <w:pPr>
        <w:ind w:left="0"/>
      </w:pPr>
    </w:p>
    <w:p w14:paraId="039F25BB" w14:textId="77777777" w:rsidR="005D6FD0" w:rsidRDefault="005D6FD0" w:rsidP="005D6FD0">
      <w:pPr>
        <w:ind w:left="0"/>
      </w:pPr>
    </w:p>
    <w:p w14:paraId="0B77167B" w14:textId="77777777" w:rsidR="005D6FD0" w:rsidRDefault="005D6FD0" w:rsidP="005D6FD0">
      <w:pPr>
        <w:ind w:left="0"/>
      </w:pPr>
    </w:p>
    <w:p w14:paraId="72A63237" w14:textId="77777777" w:rsidR="005D6FD0" w:rsidRDefault="005D6FD0" w:rsidP="005D6FD0">
      <w:pPr>
        <w:ind w:left="0"/>
      </w:pPr>
    </w:p>
    <w:p w14:paraId="2E3918DC" w14:textId="77777777" w:rsidR="005D6FD0" w:rsidRDefault="005D6FD0" w:rsidP="00BE2CD6">
      <w:pPr>
        <w:ind w:left="0"/>
      </w:pPr>
    </w:p>
    <w:p w14:paraId="5F7B8D81" w14:textId="77777777" w:rsidR="005D6FD0" w:rsidRDefault="005D6FD0" w:rsidP="005D6FD0"/>
    <w:p w14:paraId="21F0890C" w14:textId="77777777" w:rsidR="005D6FD0" w:rsidRDefault="005D6FD0" w:rsidP="005D6FD0">
      <w:pPr>
        <w:ind w:left="0"/>
      </w:pPr>
    </w:p>
    <w:p w14:paraId="23C65C84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30" w:name="_Toc502864768"/>
      <w:r>
        <w:lastRenderedPageBreak/>
        <w:t>Ilustração da funcionalidade</w:t>
      </w:r>
      <w:bookmarkEnd w:id="130"/>
    </w:p>
    <w:p w14:paraId="75E74C58" w14:textId="77777777" w:rsidR="005D6FD0" w:rsidRPr="00A25EC7" w:rsidRDefault="005D6FD0" w:rsidP="005D6FD0">
      <w:r>
        <w:t>&lt;Inserir printscreens do iGAM&gt;</w:t>
      </w:r>
    </w:p>
    <w:p w14:paraId="4568C3DB" w14:textId="77777777" w:rsidR="005D6FD0" w:rsidRDefault="005D6FD0" w:rsidP="005D6FD0"/>
    <w:p w14:paraId="0B78FF01" w14:textId="0930FBE9" w:rsidR="009B6215" w:rsidRDefault="009B6215" w:rsidP="009B6215"/>
    <w:p w14:paraId="373CCED8" w14:textId="0EE922DE" w:rsidR="005D6FD0" w:rsidRDefault="005D6FD0" w:rsidP="009B6215"/>
    <w:p w14:paraId="20EB4DA1" w14:textId="151F84D7" w:rsidR="005D6FD0" w:rsidRDefault="005D6FD0" w:rsidP="009B6215"/>
    <w:p w14:paraId="7537EAAB" w14:textId="68D5F787" w:rsidR="005D6FD0" w:rsidRDefault="005D6FD0" w:rsidP="009B6215"/>
    <w:p w14:paraId="7385E143" w14:textId="447E6E53" w:rsidR="005D6FD0" w:rsidRDefault="005D6FD0" w:rsidP="009B6215"/>
    <w:p w14:paraId="415B368D" w14:textId="03541CFC" w:rsidR="005D6FD0" w:rsidRDefault="005D6FD0" w:rsidP="009B6215"/>
    <w:p w14:paraId="4CE89875" w14:textId="536D9C25" w:rsidR="005D6FD0" w:rsidRDefault="005D6FD0" w:rsidP="009B6215"/>
    <w:p w14:paraId="2F0C2B95" w14:textId="1DBB9228" w:rsidR="005D6FD0" w:rsidRDefault="005D6FD0" w:rsidP="009B6215"/>
    <w:p w14:paraId="3FE2D8C8" w14:textId="4BD2C85D" w:rsidR="005D6FD0" w:rsidRDefault="005D6FD0" w:rsidP="009B6215"/>
    <w:p w14:paraId="705D8866" w14:textId="6C37FA2B" w:rsidR="005D6FD0" w:rsidRDefault="005D6FD0" w:rsidP="009B6215"/>
    <w:p w14:paraId="3A8542ED" w14:textId="0ED60ACD" w:rsidR="005D6FD0" w:rsidRDefault="005D6FD0" w:rsidP="009B6215"/>
    <w:p w14:paraId="446905DB" w14:textId="10CF374E" w:rsidR="005D6FD0" w:rsidRDefault="005D6FD0" w:rsidP="009B6215"/>
    <w:p w14:paraId="78895DAF" w14:textId="2EF6C71B" w:rsidR="005D6FD0" w:rsidRDefault="005D6FD0" w:rsidP="009B6215"/>
    <w:p w14:paraId="4C411E4A" w14:textId="15234C6F" w:rsidR="005D6FD0" w:rsidRDefault="005D6FD0" w:rsidP="009B6215"/>
    <w:p w14:paraId="0637EE6F" w14:textId="7A6D9625" w:rsidR="005D6FD0" w:rsidRDefault="005D6FD0" w:rsidP="009B6215"/>
    <w:p w14:paraId="5925FA35" w14:textId="76FFF9A4" w:rsidR="005D6FD0" w:rsidRDefault="005D6FD0" w:rsidP="009B6215"/>
    <w:p w14:paraId="5518EEA1" w14:textId="52450414" w:rsidR="005D6FD0" w:rsidRDefault="005D6FD0" w:rsidP="009B6215"/>
    <w:p w14:paraId="3CBA5CD7" w14:textId="355AA3E3" w:rsidR="005D6FD0" w:rsidRDefault="005D6FD0" w:rsidP="009B6215"/>
    <w:p w14:paraId="714E09E9" w14:textId="231D2EC0" w:rsidR="00BE2CD6" w:rsidRDefault="00BE2CD6" w:rsidP="009B6215"/>
    <w:p w14:paraId="3197366C" w14:textId="71D7B76D" w:rsidR="00BE2CD6" w:rsidRDefault="00BE2CD6" w:rsidP="009B6215"/>
    <w:p w14:paraId="7BA4D73E" w14:textId="3E186DB4" w:rsidR="00BE2CD6" w:rsidRDefault="00BE2CD6" w:rsidP="009B6215"/>
    <w:p w14:paraId="4A356EED" w14:textId="40CC6694" w:rsidR="00BE2CD6" w:rsidRDefault="00BE2CD6" w:rsidP="009B6215"/>
    <w:p w14:paraId="7C880977" w14:textId="44810B4A" w:rsidR="00BE2CD6" w:rsidRDefault="00BE2CD6" w:rsidP="009B6215"/>
    <w:p w14:paraId="259AF51E" w14:textId="25C37B02" w:rsidR="00BE2CD6" w:rsidRDefault="00BE2CD6" w:rsidP="009B6215"/>
    <w:p w14:paraId="5752CFCC" w14:textId="77777777" w:rsidR="00BE2CD6" w:rsidRDefault="00BE2CD6" w:rsidP="009B6215"/>
    <w:p w14:paraId="4A9EB4FD" w14:textId="77777777" w:rsidR="00EA2B19" w:rsidRPr="00EA2B19" w:rsidRDefault="00EA2B19" w:rsidP="00FC6BE2">
      <w:pPr>
        <w:ind w:left="0"/>
      </w:pPr>
    </w:p>
    <w:p w14:paraId="5C2E1100" w14:textId="6909BB4F" w:rsidR="00411ABC" w:rsidRDefault="00411ABC" w:rsidP="009B24D0">
      <w:pPr>
        <w:pStyle w:val="Cabealho2"/>
        <w:numPr>
          <w:ilvl w:val="1"/>
          <w:numId w:val="6"/>
        </w:numPr>
      </w:pPr>
      <w:bookmarkStart w:id="131" w:name="_Toc502864769"/>
      <w:r>
        <w:lastRenderedPageBreak/>
        <w:t>REQ 11</w:t>
      </w:r>
      <w:r w:rsidR="000A4B61">
        <w:t xml:space="preserve"> – </w:t>
      </w:r>
      <w:r w:rsidR="00B0421E">
        <w:t>Análise automática de sentimentos</w:t>
      </w:r>
      <w:bookmarkEnd w:id="131"/>
    </w:p>
    <w:p w14:paraId="0DC0CCD6" w14:textId="77777777" w:rsidR="009B6215" w:rsidRDefault="009B6215" w:rsidP="009B24D0">
      <w:pPr>
        <w:pStyle w:val="Cabealho3"/>
        <w:numPr>
          <w:ilvl w:val="2"/>
          <w:numId w:val="6"/>
        </w:numPr>
        <w:ind w:left="2430" w:hanging="540"/>
      </w:pPr>
      <w:bookmarkStart w:id="132" w:name="_Toc502864770"/>
      <w:r>
        <w:t>Análise de requisitos</w:t>
      </w:r>
      <w:bookmarkEnd w:id="132"/>
    </w:p>
    <w:p w14:paraId="387EE112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9B6215" w14:paraId="4B2AC15D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68D3345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1F4E610" w14:textId="1A0BBB95" w:rsidR="009B6215" w:rsidRDefault="00B7484A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11</w:t>
            </w:r>
          </w:p>
        </w:tc>
      </w:tr>
      <w:tr w:rsidR="009B6215" w14:paraId="766F569B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48E68D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01C179EE" w14:textId="0186BA7D" w:rsidR="009B6215" w:rsidRDefault="00B0421E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Análise automática de sentimentos e inquérito da psicologia/assistente social</w:t>
            </w:r>
          </w:p>
        </w:tc>
      </w:tr>
      <w:tr w:rsidR="009B6215" w14:paraId="60032C85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85A6C87" w14:textId="77777777" w:rsidR="009B6215" w:rsidRPr="001151C7" w:rsidRDefault="009B6215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300236F5" w14:textId="73D1DCFA" w:rsidR="009B6215" w:rsidRDefault="00611C99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</w:t>
            </w:r>
            <w:r w:rsidR="00B0421E">
              <w:t>Utente</w:t>
            </w:r>
            <w:r>
              <w:t>, enquanto utilizador</w:t>
            </w:r>
            <w:r w:rsidR="00B0421E">
              <w:t xml:space="preserve"> não</w:t>
            </w:r>
            <w:r>
              <w:t xml:space="preserve"> registado do sistema, pode</w:t>
            </w:r>
            <w:r w:rsidR="00B0421E">
              <w:t xml:space="preserve"> …</w:t>
            </w:r>
          </w:p>
        </w:tc>
      </w:tr>
    </w:tbl>
    <w:p w14:paraId="74CFCA26" w14:textId="77777777" w:rsidR="009B6215" w:rsidRDefault="009B6215" w:rsidP="009B621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6FD0" w14:paraId="5C2BFAA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77D802" w14:textId="77777777" w:rsidR="005D6FD0" w:rsidRDefault="005D6FD0" w:rsidP="00B54CC6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3A6AC46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5D6FD0" w14:paraId="27036154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E3CCBCA" w14:textId="77777777" w:rsidR="005D6FD0" w:rsidRPr="00873462" w:rsidRDefault="005D6FD0" w:rsidP="00B54CC6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1D62D169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7308787E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5D6FD0" w14:paraId="0E6251CF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7B98831" w14:textId="77777777" w:rsidR="005D6FD0" w:rsidRPr="00873462" w:rsidRDefault="005D6FD0" w:rsidP="00B54CC6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33AA8DE1" w14:textId="77777777" w:rsidR="005D6FD0" w:rsidRDefault="005D6FD0" w:rsidP="00B54CC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3111AE8E" w14:textId="77777777" w:rsidR="005D6FD0" w:rsidRDefault="005D6FD0" w:rsidP="00B54CC6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5D6FD0" w14:paraId="5AD130C0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CE92BF7" w14:textId="77777777" w:rsidR="005D6FD0" w:rsidRPr="00092C57" w:rsidRDefault="005D6FD0" w:rsidP="00B54CC6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</w:p>
        </w:tc>
        <w:tc>
          <w:tcPr>
            <w:tcW w:w="4675" w:type="dxa"/>
          </w:tcPr>
          <w:p w14:paraId="4848A4A8" w14:textId="77777777" w:rsidR="005D6FD0" w:rsidRDefault="005D6FD0" w:rsidP="00B54C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25E199AC" w14:textId="77777777" w:rsidR="005D6FD0" w:rsidRDefault="005D6FD0" w:rsidP="00B54CC6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26482AB7" w14:textId="77777777" w:rsidR="005D6FD0" w:rsidRDefault="005D6FD0" w:rsidP="005D6FD0">
      <w:pPr>
        <w:ind w:left="0"/>
      </w:pPr>
    </w:p>
    <w:p w14:paraId="399B76B6" w14:textId="77777777" w:rsidR="005D6FD0" w:rsidRDefault="005D6FD0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9C1E402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C2601DB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7921EAF3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253F558E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5D6FD0" w14:paraId="5FBF74BE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6E54D5C6" w14:textId="77777777" w:rsidR="005D6FD0" w:rsidRPr="000749A4" w:rsidRDefault="005D6FD0" w:rsidP="00B54CC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4799FDD9" w14:textId="77777777" w:rsidR="005D6FD0" w:rsidRPr="000749A4" w:rsidRDefault="005D6FD0" w:rsidP="00B54CC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79AC3D7A" w14:textId="77777777" w:rsidR="005D6FD0" w:rsidRPr="000749A4" w:rsidRDefault="005D6FD0" w:rsidP="00B54CC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4EEE8DF1" w14:textId="77777777" w:rsidR="005D6FD0" w:rsidRDefault="005D6FD0" w:rsidP="005D6FD0">
      <w:pPr>
        <w:ind w:left="0"/>
      </w:pPr>
    </w:p>
    <w:p w14:paraId="30C82620" w14:textId="77777777" w:rsidR="005D6FD0" w:rsidRDefault="005D6FD0" w:rsidP="005D6FD0">
      <w:pPr>
        <w:ind w:left="0"/>
      </w:pPr>
    </w:p>
    <w:p w14:paraId="096B6FB9" w14:textId="77777777" w:rsidR="005D6FD0" w:rsidRDefault="005D6FD0" w:rsidP="005D6FD0">
      <w:pPr>
        <w:ind w:left="0"/>
      </w:pPr>
    </w:p>
    <w:p w14:paraId="79A9B45E" w14:textId="77777777" w:rsidR="005D6FD0" w:rsidRDefault="005D6FD0" w:rsidP="005D6FD0">
      <w:pPr>
        <w:ind w:left="0"/>
      </w:pPr>
    </w:p>
    <w:p w14:paraId="7E7961C5" w14:textId="77777777" w:rsidR="005D6FD0" w:rsidRDefault="005D6FD0" w:rsidP="005D6FD0">
      <w:pPr>
        <w:ind w:left="0"/>
      </w:pPr>
    </w:p>
    <w:p w14:paraId="11A8CADD" w14:textId="77777777" w:rsidR="005D6FD0" w:rsidRDefault="005D6FD0" w:rsidP="005D6FD0">
      <w:pPr>
        <w:ind w:left="0"/>
      </w:pPr>
    </w:p>
    <w:p w14:paraId="137B4359" w14:textId="77777777" w:rsidR="005D6FD0" w:rsidRDefault="005D6FD0" w:rsidP="005D6FD0">
      <w:pPr>
        <w:ind w:left="0"/>
      </w:pPr>
    </w:p>
    <w:p w14:paraId="7AD3769C" w14:textId="77777777" w:rsidR="005D6FD0" w:rsidRDefault="005D6FD0" w:rsidP="005D6FD0">
      <w:pPr>
        <w:ind w:left="0"/>
      </w:pPr>
    </w:p>
    <w:p w14:paraId="1D7A313D" w14:textId="77777777" w:rsidR="005D6FD0" w:rsidRDefault="005D6FD0" w:rsidP="005D6FD0">
      <w:pPr>
        <w:ind w:left="0"/>
      </w:pPr>
    </w:p>
    <w:p w14:paraId="73BFC0A8" w14:textId="77777777" w:rsidR="005D6FD0" w:rsidRDefault="005D6FD0" w:rsidP="005D6FD0">
      <w:pPr>
        <w:ind w:left="0"/>
      </w:pPr>
    </w:p>
    <w:p w14:paraId="1E4EE285" w14:textId="77777777" w:rsidR="005D6FD0" w:rsidRPr="00CE2093" w:rsidRDefault="005D6FD0" w:rsidP="005D6FD0">
      <w:pPr>
        <w:ind w:left="0"/>
        <w:rPr>
          <w:u w:val="single"/>
        </w:rPr>
      </w:pPr>
    </w:p>
    <w:p w14:paraId="5354DAF6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133" w:name="_Toc502864771"/>
      <w:r>
        <w:lastRenderedPageBreak/>
        <w:t>Diagrama de sequência</w:t>
      </w:r>
      <w:bookmarkEnd w:id="133"/>
    </w:p>
    <w:p w14:paraId="7960F69D" w14:textId="77777777" w:rsidR="005D6FD0" w:rsidRPr="00A25EC7" w:rsidRDefault="005D6FD0" w:rsidP="005D6FD0">
      <w:r>
        <w:t>&lt;Inserir diagrama de sequência e uma breve descrição&gt;</w:t>
      </w:r>
    </w:p>
    <w:p w14:paraId="17E1F0C7" w14:textId="77777777" w:rsidR="005D6FD0" w:rsidRDefault="005D6FD0" w:rsidP="005D6FD0"/>
    <w:p w14:paraId="51DED2FD" w14:textId="77777777" w:rsidR="005D6FD0" w:rsidRDefault="005D6FD0" w:rsidP="005D6FD0"/>
    <w:p w14:paraId="6C5125CC" w14:textId="77777777" w:rsidR="005D6FD0" w:rsidRDefault="005D6FD0" w:rsidP="005D6FD0">
      <w:pPr>
        <w:ind w:left="0"/>
      </w:pPr>
    </w:p>
    <w:p w14:paraId="002406EA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34" w:name="_Toc502864772"/>
      <w:r>
        <w:t>Ilustração da funcionalidade</w:t>
      </w:r>
      <w:bookmarkEnd w:id="134"/>
    </w:p>
    <w:p w14:paraId="0129DF9B" w14:textId="77777777" w:rsidR="005D6FD0" w:rsidRPr="00A25EC7" w:rsidRDefault="005D6FD0" w:rsidP="005D6FD0">
      <w:r>
        <w:t>&lt;Inserir excertos de código e uma breve descrição&gt;</w:t>
      </w:r>
    </w:p>
    <w:p w14:paraId="3E73F150" w14:textId="77777777" w:rsidR="005D6FD0" w:rsidRPr="00A25EC7" w:rsidRDefault="005D6FD0" w:rsidP="005D6FD0">
      <w:r>
        <w:t>&lt;Inserir printscreens do iGAM&gt;</w:t>
      </w:r>
    </w:p>
    <w:p w14:paraId="00FD4E2A" w14:textId="77777777" w:rsidR="005D6FD0" w:rsidRDefault="005D6FD0" w:rsidP="005D6FD0"/>
    <w:p w14:paraId="29E3171C" w14:textId="4BE603E5" w:rsidR="0066112C" w:rsidRDefault="0066112C" w:rsidP="00FC6BE2"/>
    <w:p w14:paraId="523053B6" w14:textId="5056BC69" w:rsidR="005D6FD0" w:rsidRDefault="005D6FD0" w:rsidP="00FC6BE2"/>
    <w:p w14:paraId="2A86E967" w14:textId="7D62A2B1" w:rsidR="005D6FD0" w:rsidRDefault="005D6FD0" w:rsidP="00FC6BE2"/>
    <w:p w14:paraId="4C085AF6" w14:textId="56D504BA" w:rsidR="005D6FD0" w:rsidRDefault="005D6FD0" w:rsidP="00FC6BE2"/>
    <w:p w14:paraId="45232817" w14:textId="06915EB5" w:rsidR="005D6FD0" w:rsidRDefault="005D6FD0" w:rsidP="00FC6BE2"/>
    <w:p w14:paraId="11EAFCFB" w14:textId="32A0BE69" w:rsidR="005D6FD0" w:rsidRDefault="005D6FD0" w:rsidP="00FC6BE2"/>
    <w:p w14:paraId="5BB59444" w14:textId="2D3FF614" w:rsidR="005D6FD0" w:rsidRDefault="005D6FD0" w:rsidP="00FC6BE2"/>
    <w:p w14:paraId="09D034C9" w14:textId="774C821E" w:rsidR="005D6FD0" w:rsidRDefault="005D6FD0" w:rsidP="00FC6BE2"/>
    <w:p w14:paraId="4D28BEB8" w14:textId="4CA4D99F" w:rsidR="005D6FD0" w:rsidRDefault="005D6FD0" w:rsidP="00FC6BE2"/>
    <w:p w14:paraId="6B3D90E9" w14:textId="76DDC598" w:rsidR="005D6FD0" w:rsidRDefault="005D6FD0" w:rsidP="00FC6BE2"/>
    <w:p w14:paraId="34F2581F" w14:textId="1F85554F" w:rsidR="005D6FD0" w:rsidRDefault="005D6FD0" w:rsidP="00FC6BE2"/>
    <w:p w14:paraId="59267BA8" w14:textId="58161A3D" w:rsidR="005D6FD0" w:rsidRDefault="005D6FD0" w:rsidP="00FC6BE2"/>
    <w:p w14:paraId="62F974A5" w14:textId="77777777" w:rsidR="005D6FD0" w:rsidRDefault="005D6FD0" w:rsidP="00FC6BE2"/>
    <w:p w14:paraId="5D1295E2" w14:textId="49599055" w:rsidR="0066112C" w:rsidRDefault="0066112C" w:rsidP="00FC6BE2"/>
    <w:p w14:paraId="672753C1" w14:textId="3C60650A" w:rsidR="0066112C" w:rsidRDefault="0066112C" w:rsidP="00FC6BE2"/>
    <w:p w14:paraId="211D8888" w14:textId="22B550A4" w:rsidR="0066112C" w:rsidRDefault="0066112C" w:rsidP="00FC6BE2"/>
    <w:p w14:paraId="0BD86AB6" w14:textId="15F1CF49" w:rsidR="0066112C" w:rsidRDefault="0066112C" w:rsidP="00FC6BE2"/>
    <w:p w14:paraId="54CE27AB" w14:textId="701D64E1" w:rsidR="00FC6BE2" w:rsidRPr="00FC6BE2" w:rsidRDefault="00FC6BE2" w:rsidP="0066112C">
      <w:pPr>
        <w:ind w:left="0"/>
      </w:pPr>
    </w:p>
    <w:p w14:paraId="19C9A72F" w14:textId="280A76E5" w:rsidR="00411ABC" w:rsidRDefault="00411ABC" w:rsidP="009B24D0">
      <w:pPr>
        <w:pStyle w:val="Cabealho2"/>
        <w:numPr>
          <w:ilvl w:val="1"/>
          <w:numId w:val="6"/>
        </w:numPr>
      </w:pPr>
      <w:bookmarkStart w:id="135" w:name="_Toc502864773"/>
      <w:r>
        <w:lastRenderedPageBreak/>
        <w:t>REQ 12</w:t>
      </w:r>
      <w:r w:rsidR="000A4B61">
        <w:t xml:space="preserve"> – </w:t>
      </w:r>
      <w:r w:rsidR="00B0421E">
        <w:t>Sugestão da posição livre no banco de criopreservação</w:t>
      </w:r>
      <w:bookmarkEnd w:id="135"/>
    </w:p>
    <w:p w14:paraId="6688B77D" w14:textId="4A805A2B" w:rsidR="00E12445" w:rsidRDefault="0066112C" w:rsidP="00E12445">
      <w:pPr>
        <w:pStyle w:val="Cabealho3"/>
        <w:numPr>
          <w:ilvl w:val="2"/>
          <w:numId w:val="6"/>
        </w:numPr>
        <w:ind w:left="2430" w:hanging="540"/>
      </w:pPr>
      <w:bookmarkStart w:id="136" w:name="_Toc502864774"/>
      <w:r>
        <w:t>Análise de requisitos</w:t>
      </w:r>
      <w:bookmarkEnd w:id="136"/>
    </w:p>
    <w:p w14:paraId="390FF00C" w14:textId="77777777" w:rsidR="00E12445" w:rsidRP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E12445" w14:paraId="4F38608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25F4253B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4514B6" w14:textId="77777777" w:rsidR="00E12445" w:rsidRDefault="00E12445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12</w:t>
            </w:r>
          </w:p>
        </w:tc>
      </w:tr>
      <w:tr w:rsidR="00E12445" w14:paraId="37972E0F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0DB45A0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370AE244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Sugestão da posição livre no banco de criopreservação</w:t>
            </w:r>
          </w:p>
        </w:tc>
      </w:tr>
      <w:tr w:rsidR="00E12445" w14:paraId="461A5411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DCEC9BE" w14:textId="77777777" w:rsidR="00E12445" w:rsidRPr="001151C7" w:rsidRDefault="00E12445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411E6520" w14:textId="77777777" w:rsidR="00E12445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Embriologista</w:t>
            </w:r>
            <w:r w:rsidRPr="00DF1BAE">
              <w:t xml:space="preserve">, enquanto utilizador registado no sistema, pode aceder à secção </w:t>
            </w:r>
            <w:r>
              <w:t>Criopreservação e visualizar todas as amostras do tipo espermatozoide, em estado analisada e sem localização definida no banco.</w:t>
            </w:r>
          </w:p>
        </w:tc>
      </w:tr>
    </w:tbl>
    <w:p w14:paraId="7B17E90A" w14:textId="77777777" w:rsidR="00E12445" w:rsidRDefault="00E12445" w:rsidP="00E1244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2445" w14:paraId="52E6BAEA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540ECE" w14:textId="77777777" w:rsidR="00E12445" w:rsidRDefault="00E12445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6C8DD83" w14:textId="77777777" w:rsidR="00E12445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E12445" w:rsidRPr="005C0E5B" w14:paraId="72BDD661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D720E" w14:textId="77777777" w:rsidR="00E12445" w:rsidRPr="005C0E5B" w:rsidRDefault="00E12445" w:rsidP="008F20FF">
            <w:pPr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>1 – O Embriologista acede à área de criopreservação.</w:t>
            </w:r>
          </w:p>
        </w:tc>
        <w:tc>
          <w:tcPr>
            <w:tcW w:w="4675" w:type="dxa"/>
          </w:tcPr>
          <w:p w14:paraId="4B2D7520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</w:t>
            </w:r>
            <w:r w:rsidRPr="005C0E5B">
              <w:t>- A view “Home” executa o método Index do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 xml:space="preserve">” </w:t>
            </w:r>
          </w:p>
          <w:p w14:paraId="29F33826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</w:t>
            </w:r>
            <w:r w:rsidRPr="005C0E5B">
              <w:t>- 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>” carrega a view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>” associada, com as amostras analisadas do tipo “Esperma” com a localização indefinido.</w:t>
            </w:r>
          </w:p>
        </w:tc>
      </w:tr>
      <w:tr w:rsidR="00E12445" w:rsidRPr="005C0E5B" w14:paraId="0C5C384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D63980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5C0E5B">
              <w:rPr>
                <w:b w:val="0"/>
              </w:rPr>
              <w:t xml:space="preserve">2 – A Embriologista escolhe a opção editar amostra </w:t>
            </w:r>
          </w:p>
          <w:p w14:paraId="7068E3D9" w14:textId="77777777" w:rsidR="00E12445" w:rsidRPr="005C0E5B" w:rsidRDefault="00E12445" w:rsidP="008F20FF">
            <w:pPr>
              <w:pStyle w:val="PargrafodaLista"/>
              <w:spacing w:after="0"/>
              <w:ind w:left="45"/>
              <w:rPr>
                <w:b w:val="0"/>
              </w:rPr>
            </w:pPr>
          </w:p>
        </w:tc>
        <w:tc>
          <w:tcPr>
            <w:tcW w:w="4675" w:type="dxa"/>
          </w:tcPr>
          <w:p w14:paraId="02FA01E2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>2.1 – A view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executa o método Edit do Controller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 xml:space="preserve">” </w:t>
            </w:r>
          </w:p>
          <w:p w14:paraId="4C26ECEE" w14:textId="77777777" w:rsidR="00E12445" w:rsidRPr="005C0E5B" w:rsidRDefault="00E12445" w:rsidP="008F20F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2.2 - 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O Controller </w:t>
            </w:r>
            <w:r w:rsidRPr="005C0E5B">
              <w:rPr>
                <w:rFonts w:asciiTheme="minorHAnsi" w:hAnsiTheme="minorHAnsi"/>
                <w:sz w:val="22"/>
                <w:szCs w:val="22"/>
              </w:rPr>
              <w:t>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CriopreservacaoAmostrasController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carrega a view de “</w:t>
            </w:r>
            <w:proofErr w:type="spellStart"/>
            <w:r w:rsidRPr="005C0E5B">
              <w:rPr>
                <w:rFonts w:asciiTheme="minorHAnsi" w:hAnsiTheme="minorHAnsi"/>
                <w:sz w:val="22"/>
                <w:szCs w:val="22"/>
              </w:rPr>
              <w:t>CriopreservacaoAmostras</w:t>
            </w:r>
            <w:proofErr w:type="spellEnd"/>
            <w:r w:rsidRPr="005C0E5B">
              <w:rPr>
                <w:rFonts w:asciiTheme="minorHAnsi" w:hAnsiTheme="minorHAnsi"/>
                <w:sz w:val="22"/>
                <w:szCs w:val="22"/>
              </w:rPr>
              <w:t>” associada, com um formulário para edição da amostra</w:t>
            </w:r>
          </w:p>
        </w:tc>
      </w:tr>
      <w:tr w:rsidR="00E12445" w:rsidRPr="005C0E5B" w14:paraId="6CEDF253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E8207C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  <w:r w:rsidRPr="005C0E5B">
              <w:rPr>
                <w:b w:val="0"/>
              </w:rPr>
              <w:t xml:space="preserve">3 – A Embriologista atualiza a localização da amostra (banco, piso, </w:t>
            </w:r>
            <w:proofErr w:type="spellStart"/>
            <w:r w:rsidRPr="005C0E5B">
              <w:rPr>
                <w:b w:val="0"/>
              </w:rPr>
              <w:t>cannister</w:t>
            </w:r>
            <w:proofErr w:type="spellEnd"/>
            <w:r w:rsidRPr="005C0E5B">
              <w:rPr>
                <w:b w:val="0"/>
              </w:rPr>
              <w:t xml:space="preserve">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cor, </w:t>
            </w:r>
            <w:proofErr w:type="spellStart"/>
            <w:r w:rsidRPr="005C0E5B">
              <w:rPr>
                <w:b w:val="0"/>
              </w:rPr>
              <w:t>goblet</w:t>
            </w:r>
            <w:proofErr w:type="spellEnd"/>
            <w:r w:rsidRPr="005C0E5B">
              <w:rPr>
                <w:b w:val="0"/>
              </w:rPr>
              <w:t xml:space="preserve"> numero, palheta cor) </w:t>
            </w:r>
          </w:p>
          <w:p w14:paraId="0C331855" w14:textId="77777777" w:rsidR="00E12445" w:rsidRPr="005C0E5B" w:rsidRDefault="00E12445" w:rsidP="008F20FF">
            <w:pPr>
              <w:spacing w:after="0"/>
              <w:ind w:left="0"/>
              <w:rPr>
                <w:b w:val="0"/>
              </w:rPr>
            </w:pPr>
          </w:p>
        </w:tc>
        <w:tc>
          <w:tcPr>
            <w:tcW w:w="4675" w:type="dxa"/>
          </w:tcPr>
          <w:p w14:paraId="1F391BD8" w14:textId="77777777" w:rsidR="00E12445" w:rsidRPr="005C0E5B" w:rsidRDefault="00E12445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3.1 - O Controller “</w:t>
            </w:r>
            <w:proofErr w:type="spellStart"/>
            <w:r w:rsidRPr="005C0E5B">
              <w:t>CriopreservacaoAmostrasController</w:t>
            </w:r>
            <w:proofErr w:type="spellEnd"/>
            <w:r w:rsidRPr="005C0E5B">
              <w:t>” carrega a view de “</w:t>
            </w:r>
            <w:proofErr w:type="spellStart"/>
            <w:r w:rsidRPr="005C0E5B">
              <w:t>CriopreservacaoAmostras</w:t>
            </w:r>
            <w:proofErr w:type="spellEnd"/>
            <w:r w:rsidRPr="005C0E5B">
              <w:t xml:space="preserve">” associada, com a lista de amostras atualizadas </w:t>
            </w:r>
          </w:p>
        </w:tc>
      </w:tr>
    </w:tbl>
    <w:p w14:paraId="7F765794" w14:textId="77777777" w:rsidR="00E12445" w:rsidRPr="005C0E5B" w:rsidRDefault="00E12445" w:rsidP="00E12445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E12445" w:rsidRPr="005C0E5B" w14:paraId="4ED17981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0ACBAA" w14:textId="77777777" w:rsidR="00E12445" w:rsidRPr="005C0E5B" w:rsidRDefault="00E12445" w:rsidP="008F20FF">
            <w:pPr>
              <w:ind w:left="0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Pré-condições</w:t>
            </w:r>
          </w:p>
        </w:tc>
        <w:tc>
          <w:tcPr>
            <w:tcW w:w="3248" w:type="dxa"/>
          </w:tcPr>
          <w:p w14:paraId="0B341F30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Pós-condições</w:t>
            </w:r>
          </w:p>
        </w:tc>
        <w:tc>
          <w:tcPr>
            <w:tcW w:w="2854" w:type="dxa"/>
          </w:tcPr>
          <w:p w14:paraId="699D339A" w14:textId="77777777" w:rsidR="00E12445" w:rsidRPr="005C0E5B" w:rsidRDefault="00E12445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</w:rPr>
              <w:t>Validações</w:t>
            </w:r>
          </w:p>
        </w:tc>
      </w:tr>
      <w:tr w:rsidR="00E12445" w:rsidRPr="005C0E5B" w14:paraId="2FB315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52F2C8B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  <w:sz w:val="22"/>
                <w:szCs w:val="22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 xml:space="preserve">A Embriologista deve estar autenticada no sistema </w:t>
            </w:r>
          </w:p>
          <w:p w14:paraId="0DCCB2CE" w14:textId="77777777" w:rsidR="00E12445" w:rsidRPr="005C0E5B" w:rsidRDefault="00E12445" w:rsidP="008F20FF">
            <w:pPr>
              <w:pStyle w:val="Default"/>
              <w:jc w:val="center"/>
              <w:rPr>
                <w:rFonts w:asciiTheme="minorHAnsi" w:hAnsiTheme="minorHAnsi"/>
                <w:b w:val="0"/>
              </w:rPr>
            </w:pPr>
            <w:r w:rsidRPr="005C0E5B">
              <w:rPr>
                <w:rFonts w:asciiTheme="minorHAnsi" w:hAnsiTheme="minorHAnsi"/>
                <w:b w:val="0"/>
                <w:sz w:val="22"/>
                <w:szCs w:val="22"/>
              </w:rPr>
              <w:t>A amostra deve estar no estado “analisada”</w:t>
            </w:r>
            <w:r>
              <w:rPr>
                <w:rFonts w:asciiTheme="minorHAnsi" w:hAnsiTheme="minorHAnsi"/>
                <w:b w:val="0"/>
                <w:sz w:val="22"/>
                <w:szCs w:val="22"/>
              </w:rPr>
              <w:t xml:space="preserve"> e com localização “indefinido”.</w:t>
            </w:r>
          </w:p>
        </w:tc>
        <w:tc>
          <w:tcPr>
            <w:tcW w:w="3248" w:type="dxa"/>
          </w:tcPr>
          <w:p w14:paraId="00F4484E" w14:textId="77777777" w:rsidR="00E12445" w:rsidRPr="005C0E5B" w:rsidRDefault="00E12445" w:rsidP="008F20FF">
            <w:pPr>
              <w:pStyle w:val="Defaul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5C0E5B">
              <w:rPr>
                <w:rFonts w:asciiTheme="minorHAnsi" w:hAnsiTheme="minorHAnsi"/>
                <w:sz w:val="22"/>
                <w:szCs w:val="22"/>
              </w:rPr>
              <w:t xml:space="preserve">A localização da amostra é atualizada na base de dados </w:t>
            </w:r>
          </w:p>
          <w:p w14:paraId="3686860B" w14:textId="77777777" w:rsidR="00E12445" w:rsidRPr="005C0E5B" w:rsidRDefault="00E12445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61D12631" w14:textId="77777777" w:rsidR="00E12445" w:rsidRPr="005C0E5B" w:rsidRDefault="00E12445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E5B">
              <w:t>Sem nada a registar</w:t>
            </w:r>
          </w:p>
        </w:tc>
      </w:tr>
    </w:tbl>
    <w:p w14:paraId="043C2344" w14:textId="77777777" w:rsidR="00E12445" w:rsidRDefault="00E12445" w:rsidP="00E12445">
      <w:pPr>
        <w:ind w:left="0"/>
      </w:pPr>
    </w:p>
    <w:p w14:paraId="1221A55F" w14:textId="77777777" w:rsidR="00E12445" w:rsidRPr="00A25EC7" w:rsidRDefault="00E12445" w:rsidP="00E12445">
      <w:pPr>
        <w:pStyle w:val="Cabealho3"/>
        <w:numPr>
          <w:ilvl w:val="2"/>
          <w:numId w:val="6"/>
        </w:numPr>
      </w:pPr>
      <w:bookmarkStart w:id="137" w:name="_Toc502864775"/>
      <w:r>
        <w:lastRenderedPageBreak/>
        <w:t>Ilustração da funcionalidade</w:t>
      </w:r>
      <w:bookmarkEnd w:id="137"/>
    </w:p>
    <w:p w14:paraId="2FD1F3CC" w14:textId="5F034A79" w:rsidR="00E12445" w:rsidRPr="00A25EC7" w:rsidRDefault="002377C8" w:rsidP="00E12445"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C4CEEA8" wp14:editId="6411304E">
                <wp:simplePos x="0" y="0"/>
                <wp:positionH relativeFrom="column">
                  <wp:posOffset>39973</wp:posOffset>
                </wp:positionH>
                <wp:positionV relativeFrom="paragraph">
                  <wp:posOffset>350520</wp:posOffset>
                </wp:positionV>
                <wp:extent cx="5943600" cy="1683385"/>
                <wp:effectExtent l="0" t="0" r="0" b="0"/>
                <wp:wrapTight wrapText="bothSides">
                  <wp:wrapPolygon edited="0">
                    <wp:start x="0" y="0"/>
                    <wp:lineTo x="0" y="21266"/>
                    <wp:lineTo x="21531" y="21266"/>
                    <wp:lineTo x="21531" y="0"/>
                    <wp:lineTo x="0" y="0"/>
                  </wp:wrapPolygon>
                </wp:wrapTight>
                <wp:docPr id="245" name="Grupo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683385"/>
                          <a:chOff x="0" y="0"/>
                          <a:chExt cx="5943600" cy="168338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1423670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85A944E" w14:textId="6F850F9C" w:rsidR="00C06F44" w:rsidRPr="00EC1B0D" w:rsidRDefault="00C06F44" w:rsidP="00E12445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38" w:name="_Toc50286479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da lista das amostras analisadas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CEEA8" id="Grupo 245" o:spid="_x0000_s1061" style="position:absolute;left:0;text-align:left;margin-left:3.15pt;margin-top:27.6pt;width:468pt;height:132.55pt;z-index:251806720" coordsize="59436,16833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bHRyYW5DYXJvbGluYUJhcnJvcwAAAAWQAwACAAAAFAAAEK6QBAACAAAAFAAAEMKSkQACAAAA&#10;AzU1AACSkgACAAAAAzU1AADqHAAHAAAIDAAACKI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E4OjAxOjAzIDIxOjE3&#10;OjIyADIwMTg6MDE6MDMgMjE6MTc6MjIAAABBAGwAdAByAGEAbgBDAGEAcgBvAGwAaQBuAGEAQgBh&#10;AHIAcgBvAHMAAAD/4Qsn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xOC0wMS0wM1Qy&#10;MToxNzoyMi41NDg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QWx0cmFuQ2Fyb2xpbmFCYXJyb3M8L3JkZjpsaT48L3JkZjpTZXE+&#10;DQoJCQk8L2RjOmNyZWF0b3I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HBQUGBQQHBgUGCAcHCAoRCwoJCQoVDxAMERgVGhkYFRgX&#10;Gx4nIRsdJR0XGCIuIiUoKSssKxogLzMvKjInKisq/9sAQwEHCAgKCQoUCwsUKhwYHCoqKioqKioq&#10;KioqKioqKioqKioqKioqKioqKioqKioqKioqKioqKioqKioqKioqKioq/8AAEQgBNAU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SiiivYPz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IDZWpOTbQknuYxR9htP+fWH/&#10;AL9ip6KAIPsNp/z6w/8AfsUfYbT/AJ9Yf+/YqeigCD7Daf8APrD/AN+xU4AAAAwB0AoooAhe0tpG&#10;LPbxMx6koCTSfYbT/n1h/wC/YqeigCD7Daf8+sP/AH7FH2G0/wCfWH/v2KnooAg+w2n/AD6w/wDf&#10;sVMqqihUUKo6ADAFL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">
                <v:shape id="Picture 19" o:spid="_x0000_s1062" type="#_x0000_t75" style="position:absolute;width:59436;height:1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">
                  <v:imagedata r:id="rId47" o:title=""/>
                </v:shape>
                <v:shape id="Text Box 21" o:spid="_x0000_s1063" type="#_x0000_t202" style="position:absolute;top:14236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785A944E" w14:textId="6F850F9C" w:rsidR="00C06F44" w:rsidRPr="00EC1B0D" w:rsidRDefault="00C06F44" w:rsidP="00E12445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39" w:name="_Toc502864797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- View da lista das amostras analisadas</w:t>
                        </w:r>
                        <w:bookmarkEnd w:id="139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4829B20" w14:textId="77777777" w:rsidR="00E12445" w:rsidRDefault="00E12445" w:rsidP="00E12445"/>
    <w:p w14:paraId="4185CF13" w14:textId="77777777" w:rsidR="00E12445" w:rsidRDefault="00E12445" w:rsidP="00E12445"/>
    <w:p w14:paraId="4565EB70" w14:textId="5DE85D86" w:rsidR="00E12445" w:rsidRDefault="002377C8" w:rsidP="00E12445">
      <w:r>
        <w:rPr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658BD37" wp14:editId="6C448DB0">
                <wp:simplePos x="0" y="0"/>
                <wp:positionH relativeFrom="column">
                  <wp:posOffset>80645</wp:posOffset>
                </wp:positionH>
                <wp:positionV relativeFrom="paragraph">
                  <wp:posOffset>328351</wp:posOffset>
                </wp:positionV>
                <wp:extent cx="5943600" cy="2719070"/>
                <wp:effectExtent l="0" t="0" r="0" b="5080"/>
                <wp:wrapTight wrapText="bothSides">
                  <wp:wrapPolygon edited="0">
                    <wp:start x="0" y="0"/>
                    <wp:lineTo x="0" y="21489"/>
                    <wp:lineTo x="21531" y="21489"/>
                    <wp:lineTo x="21531" y="0"/>
                    <wp:lineTo x="0" y="0"/>
                  </wp:wrapPolygon>
                </wp:wrapTight>
                <wp:docPr id="246" name="Grupo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19070"/>
                          <a:chOff x="0" y="0"/>
                          <a:chExt cx="5943600" cy="271907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4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459355"/>
                            <a:ext cx="594360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836DCE5" w14:textId="41EC14FF" w:rsidR="00C06F44" w:rsidRPr="00496EA1" w:rsidRDefault="00C06F44" w:rsidP="00E12445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bookmarkStart w:id="140" w:name="_Toc502864798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View edição de uma amostra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8BD37" id="Grupo 246" o:spid="_x0000_s1064" style="position:absolute;left:0;text-align:left;margin-left:6.35pt;margin-top:25.85pt;width:468pt;height:214.1pt;z-index:251808768" coordsize="59436,27190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I6KKK/VD+C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">
                <v:shape id="Picture 20" o:spid="_x0000_s1065" type="#_x0000_t75" style="position:absolute;width:5943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">
                  <v:imagedata r:id="rId49" o:title=""/>
                </v:shape>
                <v:shape id="Text Box 22" o:spid="_x0000_s1066" type="#_x0000_t202" style="position:absolute;top:24593;width:59436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6836DCE5" w14:textId="41EC14FF" w:rsidR="00C06F44" w:rsidRPr="00496EA1" w:rsidRDefault="00C06F44" w:rsidP="00E12445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bookmarkStart w:id="141" w:name="_Toc502864798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View edição de uma amostra</w:t>
                        </w:r>
                        <w:bookmarkEnd w:id="141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205F1DD" w14:textId="77777777" w:rsidR="00E12445" w:rsidRDefault="00E12445" w:rsidP="00E12445"/>
    <w:p w14:paraId="691CA4BE" w14:textId="77777777" w:rsidR="00E12445" w:rsidRDefault="00E12445" w:rsidP="00E12445"/>
    <w:p w14:paraId="32616F1E" w14:textId="77777777" w:rsidR="005D6FD0" w:rsidRDefault="005D6FD0" w:rsidP="005D6FD0"/>
    <w:p w14:paraId="3BE4F887" w14:textId="77777777" w:rsidR="00BE2CD6" w:rsidRPr="00FC6BE2" w:rsidRDefault="00BE2CD6" w:rsidP="00E12445">
      <w:pPr>
        <w:ind w:left="0"/>
      </w:pPr>
    </w:p>
    <w:p w14:paraId="10CB4D85" w14:textId="19B71779" w:rsidR="00411ABC" w:rsidRDefault="00411ABC" w:rsidP="009B24D0">
      <w:pPr>
        <w:pStyle w:val="Cabealho2"/>
        <w:numPr>
          <w:ilvl w:val="1"/>
          <w:numId w:val="6"/>
        </w:numPr>
      </w:pPr>
      <w:bookmarkStart w:id="142" w:name="_Toc502864776"/>
      <w:r>
        <w:lastRenderedPageBreak/>
        <w:t>REQ 13</w:t>
      </w:r>
      <w:r w:rsidR="000A4B61">
        <w:t xml:space="preserve"> – </w:t>
      </w:r>
      <w:r w:rsidR="00B54CC6">
        <w:t>Registo dos resultados do casal</w:t>
      </w:r>
      <w:bookmarkEnd w:id="142"/>
    </w:p>
    <w:p w14:paraId="09850567" w14:textId="77777777" w:rsidR="00F536F5" w:rsidRDefault="00F536F5" w:rsidP="009B24D0">
      <w:pPr>
        <w:pStyle w:val="Cabealho3"/>
        <w:numPr>
          <w:ilvl w:val="2"/>
          <w:numId w:val="6"/>
        </w:numPr>
        <w:ind w:left="2430" w:hanging="540"/>
      </w:pPr>
      <w:bookmarkStart w:id="143" w:name="_Toc502864777"/>
      <w:r>
        <w:t>Análise de requisitos</w:t>
      </w:r>
      <w:bookmarkEnd w:id="143"/>
    </w:p>
    <w:p w14:paraId="4F2CF026" w14:textId="77777777" w:rsidR="00F536F5" w:rsidRDefault="00F536F5" w:rsidP="00F536F5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496367C4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1BDC37D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8016A9A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13</w:t>
            </w:r>
          </w:p>
        </w:tc>
      </w:tr>
      <w:tr w:rsidR="008F20FF" w14:paraId="2238ECD5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590B18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1AF77464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Registo dos resultados do casal</w:t>
            </w:r>
          </w:p>
        </w:tc>
      </w:tr>
      <w:tr w:rsidR="008F20FF" w14:paraId="6F1CF26C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CE26C4F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1562171A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448CF8FE" w14:textId="4E7E0DB3" w:rsidR="008F20FF" w:rsidRDefault="008F20FF" w:rsidP="008F20FF"/>
    <w:p w14:paraId="54E07C32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689766EB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F390781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79E1DAE4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3D90D72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543C96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21A4F998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1081169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167EF07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9A4C6D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“Editar”</w:t>
            </w:r>
          </w:p>
        </w:tc>
        <w:tc>
          <w:tcPr>
            <w:tcW w:w="4675" w:type="dxa"/>
          </w:tcPr>
          <w:p w14:paraId="5272F552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“Edit” pertencente ao Controller “PedidoGametasController”</w:t>
            </w:r>
          </w:p>
          <w:p w14:paraId="1F3A3138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2.2 -  No método “Edit”, após o registo dos resultados do casal, o estado do processo é atualizado para “</w:t>
            </w:r>
            <w:proofErr w:type="spellStart"/>
            <w:r>
              <w:t>RegisteiResultadosCasal</w:t>
            </w:r>
            <w:proofErr w:type="spellEnd"/>
            <w:r>
              <w:t>”</w:t>
            </w:r>
          </w:p>
        </w:tc>
      </w:tr>
    </w:tbl>
    <w:p w14:paraId="1EDAA9EB" w14:textId="77777777" w:rsidR="008F20FF" w:rsidRDefault="008F20FF" w:rsidP="008F20FF">
      <w:pPr>
        <w:ind w:left="0"/>
      </w:pPr>
    </w:p>
    <w:p w14:paraId="45B55CCF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36CC58B2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9B65321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42A0025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0F8685EC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40A95EE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587373B6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A Clínica PMA já ter recebido as dádivas</w:t>
            </w:r>
          </w:p>
        </w:tc>
        <w:tc>
          <w:tcPr>
            <w:tcW w:w="3248" w:type="dxa"/>
          </w:tcPr>
          <w:p w14:paraId="602AFF2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Após registar os resultados do casal, o estado do processo deve ser atualizado</w:t>
            </w:r>
          </w:p>
        </w:tc>
        <w:tc>
          <w:tcPr>
            <w:tcW w:w="2854" w:type="dxa"/>
          </w:tcPr>
          <w:p w14:paraId="6C8B8CE7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campo referente ao número de filhos não pode ser um valor negativo</w:t>
            </w:r>
          </w:p>
        </w:tc>
      </w:tr>
    </w:tbl>
    <w:p w14:paraId="78A0A190" w14:textId="77777777" w:rsidR="005D6FD0" w:rsidRDefault="005D6FD0" w:rsidP="005D6FD0">
      <w:pPr>
        <w:ind w:left="0"/>
      </w:pPr>
    </w:p>
    <w:p w14:paraId="45630CCB" w14:textId="77777777" w:rsidR="005D6FD0" w:rsidRDefault="005D6FD0" w:rsidP="005D6FD0">
      <w:pPr>
        <w:ind w:left="0"/>
      </w:pPr>
    </w:p>
    <w:p w14:paraId="03EEAEC7" w14:textId="77777777" w:rsidR="005D6FD0" w:rsidRDefault="005D6FD0" w:rsidP="005D6FD0">
      <w:pPr>
        <w:ind w:left="0"/>
      </w:pPr>
    </w:p>
    <w:p w14:paraId="76B3B266" w14:textId="77777777" w:rsidR="005D6FD0" w:rsidRDefault="005D6FD0" w:rsidP="005D6FD0">
      <w:pPr>
        <w:ind w:left="0"/>
      </w:pPr>
    </w:p>
    <w:p w14:paraId="66CFF667" w14:textId="77777777" w:rsidR="005D6FD0" w:rsidRDefault="005D6FD0" w:rsidP="005D6FD0">
      <w:pPr>
        <w:ind w:left="0"/>
      </w:pPr>
    </w:p>
    <w:p w14:paraId="582CE8E8" w14:textId="77777777" w:rsidR="005D6FD0" w:rsidRDefault="005D6FD0" w:rsidP="005D6FD0">
      <w:pPr>
        <w:ind w:left="0"/>
      </w:pPr>
    </w:p>
    <w:p w14:paraId="4DEFDFAD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44" w:name="_Toc502864778"/>
      <w:r>
        <w:lastRenderedPageBreak/>
        <w:t>Ilustração da funcionalidade</w:t>
      </w:r>
      <w:bookmarkEnd w:id="144"/>
    </w:p>
    <w:p w14:paraId="648E8B9D" w14:textId="28CEBEB0" w:rsidR="005D6FD0" w:rsidRPr="00A25EC7" w:rsidRDefault="008F20FF" w:rsidP="005D6FD0"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1E7635D0" wp14:editId="5F98894A">
                <wp:simplePos x="0" y="0"/>
                <wp:positionH relativeFrom="column">
                  <wp:posOffset>0</wp:posOffset>
                </wp:positionH>
                <wp:positionV relativeFrom="paragraph">
                  <wp:posOffset>396924</wp:posOffset>
                </wp:positionV>
                <wp:extent cx="6454140" cy="5149850"/>
                <wp:effectExtent l="0" t="0" r="3810" b="0"/>
                <wp:wrapTight wrapText="bothSides">
                  <wp:wrapPolygon edited="0">
                    <wp:start x="0" y="0"/>
                    <wp:lineTo x="0" y="21493"/>
                    <wp:lineTo x="21549" y="21493"/>
                    <wp:lineTo x="21549" y="0"/>
                    <wp:lineTo x="0" y="0"/>
                  </wp:wrapPolygon>
                </wp:wrapTight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4140" cy="5149850"/>
                          <a:chOff x="0" y="0"/>
                          <a:chExt cx="6454140" cy="5149850"/>
                        </a:xfrm>
                      </wpg:grpSpPr>
                      <pic:pic xmlns:pic="http://schemas.openxmlformats.org/drawingml/2006/picture">
                        <pic:nvPicPr>
                          <pic:cNvPr id="237" name="Imagem 237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140" cy="4832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Caixa de texto 239"/>
                        <wps:cNvSpPr txBox="1"/>
                        <wps:spPr>
                          <a:xfrm>
                            <a:off x="0" y="4890135"/>
                            <a:ext cx="6454140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3A8F90" w14:textId="7E888CAC" w:rsidR="00C06F44" w:rsidRPr="00741718" w:rsidRDefault="00C06F44" w:rsidP="008F20FF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Pr="000C3B90">
                                <w:t>- REQ_13: View de edição de um pedido de gâmetas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7635D0" id="Grupo 240" o:spid="_x0000_s1067" style="position:absolute;left:0;text-align:left;margin-left:0;margin-top:31.25pt;width:508.2pt;height:405.5pt;z-index:251853824" coordsize="64541,5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">
                <v:shape id="Imagem 237" o:spid="_x0000_s1068" type="#_x0000_t75" style="position:absolute;width:64541;height:4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">
                  <v:imagedata r:id="rId51" o:title=""/>
                </v:shape>
                <v:shape id="Caixa de texto 239" o:spid="_x0000_s1069" type="#_x0000_t202" style="position:absolute;top:48901;width:6454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s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8eYPrmXQE5PIfAAD//wMAUEsBAi0AFAAGAAgAAAAhANvh9svuAAAAhQEAABMAAAAAAAAA&#10;AAAAAAAAAAAAAFtDb250ZW50X1R5cGVzXS54bWxQSwECLQAUAAYACAAAACEAWvQsW78AAAAVAQAA&#10;CwAAAAAAAAAAAAAAAAAfAQAAX3JlbHMvLnJlbHNQSwECLQAUAAYACAAAACEAF8UrKsYAAADcAAAA&#10;DwAAAAAAAAAAAAAAAAAHAgAAZHJzL2Rvd25yZXYueG1sUEsFBgAAAAADAAMAtwAAAPoCAAAAAA==&#10;" stroked="f">
                  <v:textbox style="mso-fit-shape-to-text:t" inset="0,0,0,0">
                    <w:txbxContent>
                      <w:p w14:paraId="2A3A8F90" w14:textId="7E888CAC" w:rsidR="00C06F44" w:rsidRPr="00741718" w:rsidRDefault="00C06F44" w:rsidP="008F20FF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t xml:space="preserve"> </w:t>
                        </w:r>
                        <w:r w:rsidRPr="000C3B90">
                          <w:t>- REQ_13: View de edição de um pedido de gâmetas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B8F00C4" w14:textId="77777777" w:rsidR="005D6FD0" w:rsidRDefault="005D6FD0" w:rsidP="005D6FD0"/>
    <w:p w14:paraId="2E6A37F5" w14:textId="41FA7023" w:rsidR="00F536F5" w:rsidRDefault="00F536F5" w:rsidP="00F536F5"/>
    <w:p w14:paraId="3FACCACD" w14:textId="0D03DA59" w:rsidR="005D6FD0" w:rsidRDefault="005D6FD0" w:rsidP="00F536F5"/>
    <w:p w14:paraId="67DC5056" w14:textId="14312262" w:rsidR="005D6FD0" w:rsidRDefault="005D6FD0" w:rsidP="00F536F5"/>
    <w:p w14:paraId="3C00D654" w14:textId="01F2B3A9" w:rsidR="005D6FD0" w:rsidRDefault="005D6FD0" w:rsidP="00F536F5"/>
    <w:p w14:paraId="56E2FF1C" w14:textId="7DB5884C" w:rsidR="005D6FD0" w:rsidRDefault="005D6FD0" w:rsidP="00F536F5"/>
    <w:p w14:paraId="383ABE07" w14:textId="28B61B58" w:rsidR="005D6FD0" w:rsidRDefault="005D6FD0" w:rsidP="00F536F5"/>
    <w:p w14:paraId="2460D836" w14:textId="77777777" w:rsidR="00B54CC6" w:rsidRDefault="00B54CC6" w:rsidP="008F20FF">
      <w:pPr>
        <w:ind w:left="0"/>
      </w:pPr>
    </w:p>
    <w:p w14:paraId="6A128D5F" w14:textId="77777777" w:rsidR="00FC6BE2" w:rsidRPr="00FC6BE2" w:rsidRDefault="00FC6BE2" w:rsidP="00BC64F9">
      <w:pPr>
        <w:ind w:left="0"/>
      </w:pPr>
    </w:p>
    <w:p w14:paraId="50E84207" w14:textId="02FDB3A6" w:rsidR="00FD35F2" w:rsidRDefault="00411ABC" w:rsidP="009B24D0">
      <w:pPr>
        <w:pStyle w:val="Cabealho2"/>
        <w:numPr>
          <w:ilvl w:val="1"/>
          <w:numId w:val="6"/>
        </w:numPr>
      </w:pPr>
      <w:bookmarkStart w:id="145" w:name="_Toc502864779"/>
      <w:r>
        <w:lastRenderedPageBreak/>
        <w:t>REQ 14</w:t>
      </w:r>
      <w:r w:rsidR="000A4B61">
        <w:t xml:space="preserve"> – </w:t>
      </w:r>
      <w:r w:rsidR="00B54CC6">
        <w:t>Consulta do estado dos processos</w:t>
      </w:r>
      <w:bookmarkEnd w:id="145"/>
    </w:p>
    <w:p w14:paraId="770DC1F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146" w:name="_Toc502864780"/>
      <w:r>
        <w:t>Análise de requisitos</w:t>
      </w:r>
      <w:bookmarkEnd w:id="146"/>
    </w:p>
    <w:p w14:paraId="65D7548E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8F20FF" w14:paraId="67264469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1EC90DA8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221DAA98" w14:textId="77777777" w:rsidR="008F20FF" w:rsidRDefault="008F20FF" w:rsidP="008F20FF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14</w:t>
            </w:r>
          </w:p>
        </w:tc>
      </w:tr>
      <w:tr w:rsidR="008F20FF" w14:paraId="6BC1BFF6" w14:textId="77777777" w:rsidTr="008F20FF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421B5D04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2ECC395F" w14:textId="77777777" w:rsidR="008F20FF" w:rsidRDefault="008F20FF" w:rsidP="008F20FF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 do estado dos processos</w:t>
            </w:r>
          </w:p>
        </w:tc>
      </w:tr>
      <w:tr w:rsidR="008F20FF" w14:paraId="35B8A548" w14:textId="77777777" w:rsidTr="008F20FF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02EE2107" w14:textId="77777777" w:rsidR="008F20FF" w:rsidRPr="001151C7" w:rsidRDefault="008F20FF" w:rsidP="008F20FF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0475C950" w14:textId="77777777" w:rsidR="008F20FF" w:rsidRDefault="008F20FF" w:rsidP="008F20FF">
            <w:pPr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Clinica PMA, enquanto utilizadora registada no sistema, pode aceder à secção “Pedido de Gâmetas” na sua página da iGAM para registar os resultados do casal associado a um pedido de gâmetas</w:t>
            </w:r>
          </w:p>
        </w:tc>
      </w:tr>
    </w:tbl>
    <w:p w14:paraId="07A993DE" w14:textId="77777777" w:rsidR="008F20FF" w:rsidRDefault="008F20FF" w:rsidP="008F20FF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20FF" w14:paraId="0FD4B7CF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9A523D" w14:textId="77777777" w:rsidR="008F20FF" w:rsidRDefault="008F20FF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2E51B68B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8F20FF" w14:paraId="58E217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E9C3459" w14:textId="77777777" w:rsidR="008F20FF" w:rsidRPr="00873462" w:rsidRDefault="008F20FF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acede à secção “Pedido de Gâmetas”</w:t>
            </w:r>
          </w:p>
        </w:tc>
        <w:tc>
          <w:tcPr>
            <w:tcW w:w="4675" w:type="dxa"/>
          </w:tcPr>
          <w:p w14:paraId="7991245A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 – A view “Home” executa o método “Index” do Controller “PedidoGametasController”</w:t>
            </w:r>
          </w:p>
          <w:p w14:paraId="502C91CC" w14:textId="77777777" w:rsidR="008F20FF" w:rsidRDefault="008F20FF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– O Controller “PedidoGametasController” carrega a view de “PedidoGametas” associada, contendo os pedidos submetidos pela Clínica </w:t>
            </w:r>
          </w:p>
        </w:tc>
      </w:tr>
      <w:tr w:rsidR="008F20FF" w14:paraId="75998D2D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4B5F604" w14:textId="77777777" w:rsidR="008F20FF" w:rsidRPr="00873462" w:rsidRDefault="008F20FF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A Clínica PMA escolhe a opção “Detalhes”</w:t>
            </w:r>
          </w:p>
        </w:tc>
        <w:tc>
          <w:tcPr>
            <w:tcW w:w="4675" w:type="dxa"/>
          </w:tcPr>
          <w:p w14:paraId="03ABEC6C" w14:textId="77777777" w:rsidR="008F20FF" w:rsidRDefault="008F20FF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– A view “PedidoGametas” executa o método “</w:t>
            </w:r>
            <w:proofErr w:type="spellStart"/>
            <w:r>
              <w:t>Details</w:t>
            </w:r>
            <w:proofErr w:type="spellEnd"/>
            <w:r>
              <w:t>” pertencente ao Controller “PedidoGametasController”</w:t>
            </w:r>
          </w:p>
        </w:tc>
      </w:tr>
    </w:tbl>
    <w:p w14:paraId="1EC9DC0E" w14:textId="77777777" w:rsidR="008F20FF" w:rsidRDefault="008F20FF" w:rsidP="008F20FF">
      <w:pPr>
        <w:ind w:left="0"/>
      </w:pPr>
    </w:p>
    <w:p w14:paraId="410BBD5B" w14:textId="77777777" w:rsidR="008F20FF" w:rsidRDefault="008F20FF" w:rsidP="008F20FF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8F20FF" w14:paraId="7460A3BE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7A6C35B4" w14:textId="77777777" w:rsidR="008F20FF" w:rsidRDefault="008F20FF" w:rsidP="008F20FF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24553EF1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55C6376" w14:textId="77777777" w:rsidR="008F20FF" w:rsidRDefault="008F20FF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8F20FF" w14:paraId="221976F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A76B638" w14:textId="77777777" w:rsidR="008F20FF" w:rsidRPr="000749A4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é criado um novo pedido de gâmetas, o estado do processo deve passar para “</w:t>
            </w:r>
            <w:proofErr w:type="spellStart"/>
            <w:r>
              <w:rPr>
                <w:b w:val="0"/>
              </w:rPr>
              <w:t>EmAnalise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77396878" w14:textId="77777777" w:rsidR="008F20FF" w:rsidRPr="000749A4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  <w:tc>
          <w:tcPr>
            <w:tcW w:w="2854" w:type="dxa"/>
          </w:tcPr>
          <w:p w14:paraId="7069B389" w14:textId="77777777" w:rsidR="008F20FF" w:rsidRPr="000749A4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Sem nada a registar</w:t>
            </w:r>
          </w:p>
        </w:tc>
      </w:tr>
      <w:tr w:rsidR="008F20FF" w14:paraId="2D97511C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45F6E197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o banco envia as gâmetas para a Clínica PMA, o estado do processo deve passar para “</w:t>
            </w:r>
            <w:proofErr w:type="spellStart"/>
            <w:r>
              <w:rPr>
                <w:b w:val="0"/>
              </w:rPr>
              <w:t>RecebiResultados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2B39263D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4A7CB778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F20FF" w14:paraId="234134A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210F62D6" w14:textId="77777777" w:rsidR="008F20FF" w:rsidRDefault="008F20FF" w:rsidP="008F20FF">
            <w:pPr>
              <w:ind w:left="150"/>
              <w:jc w:val="center"/>
              <w:rPr>
                <w:b w:val="0"/>
              </w:rPr>
            </w:pPr>
            <w:r>
              <w:rPr>
                <w:b w:val="0"/>
              </w:rPr>
              <w:t>Quando a Clinica PMA preenche os resultados do casal, o estado do processo deve passar para “</w:t>
            </w:r>
            <w:proofErr w:type="spellStart"/>
            <w:r>
              <w:rPr>
                <w:b w:val="0"/>
              </w:rPr>
              <w:t>ResultadosCasal</w:t>
            </w:r>
            <w:proofErr w:type="spellEnd"/>
            <w:r>
              <w:rPr>
                <w:b w:val="0"/>
              </w:rPr>
              <w:t>”</w:t>
            </w:r>
          </w:p>
        </w:tc>
        <w:tc>
          <w:tcPr>
            <w:tcW w:w="3248" w:type="dxa"/>
          </w:tcPr>
          <w:p w14:paraId="664F600A" w14:textId="77777777" w:rsidR="008F20FF" w:rsidRDefault="008F20FF" w:rsidP="008F20FF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54" w:type="dxa"/>
          </w:tcPr>
          <w:p w14:paraId="0E245799" w14:textId="77777777" w:rsidR="008F20FF" w:rsidRDefault="008F20FF" w:rsidP="008F20FF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4A689A8" w14:textId="77777777" w:rsidR="005D6FD0" w:rsidRDefault="005D6FD0" w:rsidP="005D6FD0">
      <w:pPr>
        <w:ind w:left="0"/>
      </w:pPr>
    </w:p>
    <w:p w14:paraId="2C244752" w14:textId="77777777" w:rsidR="005D6FD0" w:rsidRDefault="005D6FD0" w:rsidP="005D6FD0">
      <w:pPr>
        <w:ind w:left="0"/>
      </w:pPr>
    </w:p>
    <w:p w14:paraId="06D0EE08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47" w:name="_Toc502864781"/>
      <w:r>
        <w:lastRenderedPageBreak/>
        <w:t>Ilustração da funcionalidade</w:t>
      </w:r>
      <w:bookmarkEnd w:id="147"/>
    </w:p>
    <w:p w14:paraId="2CF87729" w14:textId="11A45CA9" w:rsidR="005D6FD0" w:rsidRDefault="008F20FF" w:rsidP="005D6FD0"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69838753" wp14:editId="55040476">
                <wp:simplePos x="0" y="0"/>
                <wp:positionH relativeFrom="column">
                  <wp:posOffset>-225706</wp:posOffset>
                </wp:positionH>
                <wp:positionV relativeFrom="paragraph">
                  <wp:posOffset>223608</wp:posOffset>
                </wp:positionV>
                <wp:extent cx="6506845" cy="3917315"/>
                <wp:effectExtent l="0" t="0" r="8255" b="6985"/>
                <wp:wrapTight wrapText="bothSides">
                  <wp:wrapPolygon edited="0">
                    <wp:start x="0" y="0"/>
                    <wp:lineTo x="0" y="21533"/>
                    <wp:lineTo x="21564" y="21533"/>
                    <wp:lineTo x="21564" y="0"/>
                    <wp:lineTo x="0" y="0"/>
                  </wp:wrapPolygon>
                </wp:wrapTight>
                <wp:docPr id="242" name="Grupo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6845" cy="3917315"/>
                          <a:chOff x="0" y="0"/>
                          <a:chExt cx="6506845" cy="3917315"/>
                        </a:xfrm>
                      </wpg:grpSpPr>
                      <pic:pic xmlns:pic="http://schemas.openxmlformats.org/drawingml/2006/picture">
                        <pic:nvPicPr>
                          <pic:cNvPr id="236" name="Imagem 23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6845" cy="359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Caixa de texto 241"/>
                        <wps:cNvSpPr txBox="1"/>
                        <wps:spPr>
                          <a:xfrm>
                            <a:off x="0" y="3657600"/>
                            <a:ext cx="6506845" cy="2597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FD46FA" w14:textId="3390E174" w:rsidR="00C06F44" w:rsidRPr="001C4F96" w:rsidRDefault="00C06F44" w:rsidP="008F20FF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404040" w:themeColor="text1" w:themeTint="BF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305435">
                                <w:t>REQ_14_ View da lista de pedidos de gâmetas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38753" id="Grupo 242" o:spid="_x0000_s1070" style="position:absolute;left:0;text-align:left;margin-left:-17.75pt;margin-top:17.6pt;width:512.35pt;height:308.45pt;z-index:251858944" coordsize="65068,39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">
                <v:shape id="Imagem 236" o:spid="_x0000_s1071" type="#_x0000_t75" style="position:absolute;width:65068;height:35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">
                  <v:imagedata r:id="rId53" o:title=""/>
                </v:shape>
                <v:shape id="Caixa de texto 241" o:spid="_x0000_s1072" type="#_x0000_t202" style="position:absolute;top:36576;width:65068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" stroked="f">
                  <v:textbox style="mso-fit-shape-to-text:t" inset="0,0,0,0">
                    <w:txbxContent>
                      <w:p w14:paraId="5BFD46FA" w14:textId="3390E174" w:rsidR="00C06F44" w:rsidRPr="001C4F96" w:rsidRDefault="00C06F44" w:rsidP="008F20FF">
                        <w:pPr>
                          <w:pStyle w:val="Legenda"/>
                          <w:jc w:val="center"/>
                          <w:rPr>
                            <w:noProof/>
                            <w:color w:val="404040" w:themeColor="text1" w:themeTint="BF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305435">
                          <w:t>REQ_14_ View da lista de pedidos de gâmetas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76FFA0F" w14:textId="307E9A93" w:rsidR="008F20FF" w:rsidRPr="00A25EC7" w:rsidRDefault="008F20FF" w:rsidP="005D6FD0"/>
    <w:p w14:paraId="53002B1F" w14:textId="77777777" w:rsidR="005D6FD0" w:rsidRDefault="005D6FD0" w:rsidP="005D6FD0"/>
    <w:p w14:paraId="5102F01D" w14:textId="77777777" w:rsidR="003C3951" w:rsidRDefault="003C3951" w:rsidP="003C3951"/>
    <w:p w14:paraId="1297B93A" w14:textId="31564445" w:rsidR="00FC6BE2" w:rsidRDefault="00FC6BE2" w:rsidP="00FC6BE2"/>
    <w:p w14:paraId="5585CEE0" w14:textId="3686C9EB" w:rsidR="00FC6BE2" w:rsidRDefault="00FC6BE2" w:rsidP="00FC6BE2"/>
    <w:p w14:paraId="6BFD0234" w14:textId="70B73E63" w:rsidR="00FC6BE2" w:rsidRDefault="00FC6BE2" w:rsidP="00FC6BE2"/>
    <w:p w14:paraId="59A848BF" w14:textId="2496B216" w:rsidR="005D6FD0" w:rsidRDefault="005D6FD0" w:rsidP="00FC6BE2"/>
    <w:p w14:paraId="443AC87D" w14:textId="575EB4F5" w:rsidR="005D6FD0" w:rsidRDefault="005D6FD0" w:rsidP="00FC6BE2"/>
    <w:p w14:paraId="67511031" w14:textId="267AA3FD" w:rsidR="005D6FD0" w:rsidRDefault="005D6FD0" w:rsidP="00FC6BE2"/>
    <w:p w14:paraId="49F1DF7A" w14:textId="3F49D76E" w:rsidR="005D6FD0" w:rsidRDefault="005D6FD0" w:rsidP="00FC6BE2"/>
    <w:p w14:paraId="0EDA75D3" w14:textId="55C1349D" w:rsidR="005D6FD0" w:rsidRDefault="005D6FD0" w:rsidP="00FC6BE2"/>
    <w:p w14:paraId="700C48C5" w14:textId="2D9E3089" w:rsidR="005D6FD0" w:rsidRDefault="005D6FD0" w:rsidP="00FC6BE2"/>
    <w:p w14:paraId="28B8CC71" w14:textId="6966094D" w:rsidR="005D6FD0" w:rsidRDefault="005D6FD0" w:rsidP="00FC6BE2"/>
    <w:p w14:paraId="0A7FB9E6" w14:textId="371FBD2E" w:rsidR="0082282A" w:rsidRDefault="0082282A" w:rsidP="00FC6BE2"/>
    <w:p w14:paraId="7FF82726" w14:textId="77777777" w:rsidR="0082282A" w:rsidRPr="008F20FF" w:rsidRDefault="0082282A" w:rsidP="008F20FF">
      <w:pPr>
        <w:ind w:left="0"/>
        <w:rPr>
          <w:u w:val="single"/>
        </w:rPr>
      </w:pPr>
    </w:p>
    <w:p w14:paraId="5E6B3C54" w14:textId="38033B7E" w:rsidR="00FC6BE2" w:rsidRDefault="00411ABC" w:rsidP="009B24D0">
      <w:pPr>
        <w:pStyle w:val="Cabealho2"/>
        <w:numPr>
          <w:ilvl w:val="1"/>
          <w:numId w:val="6"/>
        </w:numPr>
      </w:pPr>
      <w:bookmarkStart w:id="148" w:name="_Toc502864782"/>
      <w:r>
        <w:lastRenderedPageBreak/>
        <w:t>REQ 15</w:t>
      </w:r>
      <w:r w:rsidR="000A4B61">
        <w:t xml:space="preserve"> – </w:t>
      </w:r>
      <w:r w:rsidR="00B466AC">
        <w:t>Chatbot: Consulta dos resultados do espermograma</w:t>
      </w:r>
      <w:bookmarkEnd w:id="148"/>
    </w:p>
    <w:p w14:paraId="4EBDF439" w14:textId="77777777" w:rsidR="00FD35F2" w:rsidRDefault="00FD35F2" w:rsidP="009B24D0">
      <w:pPr>
        <w:pStyle w:val="Cabealho3"/>
        <w:numPr>
          <w:ilvl w:val="2"/>
          <w:numId w:val="6"/>
        </w:numPr>
        <w:ind w:left="2430" w:hanging="540"/>
      </w:pPr>
      <w:bookmarkStart w:id="149" w:name="_Toc502864783"/>
      <w:r>
        <w:t>Análise de requisitos</w:t>
      </w:r>
      <w:bookmarkEnd w:id="149"/>
    </w:p>
    <w:p w14:paraId="684EFFB4" w14:textId="77777777" w:rsidR="00FD35F2" w:rsidRDefault="00FD35F2" w:rsidP="00FD35F2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1604"/>
        <w:gridCol w:w="7502"/>
      </w:tblGrid>
      <w:tr w:rsidR="00FD35F2" w14:paraId="349CCE69" w14:textId="77777777" w:rsidTr="00E15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39B483CB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Identificador</w:t>
            </w:r>
          </w:p>
        </w:tc>
        <w:tc>
          <w:tcPr>
            <w:tcW w:w="7502" w:type="dxa"/>
          </w:tcPr>
          <w:p w14:paraId="5D30CFB2" w14:textId="67FFA74F" w:rsidR="00FD35F2" w:rsidRDefault="004D2BC2" w:rsidP="009923F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 15</w:t>
            </w:r>
          </w:p>
        </w:tc>
      </w:tr>
      <w:tr w:rsidR="00FD35F2" w14:paraId="57A80BB1" w14:textId="77777777" w:rsidTr="00E15B9A">
        <w:trPr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7EA75773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Nome</w:t>
            </w:r>
          </w:p>
        </w:tc>
        <w:tc>
          <w:tcPr>
            <w:tcW w:w="7502" w:type="dxa"/>
          </w:tcPr>
          <w:p w14:paraId="74D2D7A7" w14:textId="5B218B26" w:rsidR="00FD35F2" w:rsidRDefault="00B466AC" w:rsidP="009923F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Chatbot – Consulta dos resultados do espermograma</w:t>
            </w:r>
          </w:p>
        </w:tc>
      </w:tr>
      <w:tr w:rsidR="00FD35F2" w14:paraId="63C2CAD3" w14:textId="77777777" w:rsidTr="00E15B9A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4" w:type="dxa"/>
          </w:tcPr>
          <w:p w14:paraId="64D56009" w14:textId="77777777" w:rsidR="00FD35F2" w:rsidRPr="001151C7" w:rsidRDefault="00FD35F2" w:rsidP="009923F4">
            <w:pPr>
              <w:ind w:left="0"/>
              <w:jc w:val="center"/>
              <w:rPr>
                <w:b w:val="0"/>
              </w:rPr>
            </w:pPr>
            <w:r w:rsidRPr="001151C7">
              <w:rPr>
                <w:b w:val="0"/>
              </w:rPr>
              <w:t>Descrição</w:t>
            </w:r>
          </w:p>
        </w:tc>
        <w:tc>
          <w:tcPr>
            <w:tcW w:w="7502" w:type="dxa"/>
          </w:tcPr>
          <w:p w14:paraId="68D23832" w14:textId="44CD9241" w:rsidR="00FD35F2" w:rsidRDefault="00B466AC" w:rsidP="00A636E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Utente, enquanto utilizador não registado do sistema, pretende aceder a uma plataforma de troca de mensagens para consultar os resultados do seu espermograma</w:t>
            </w:r>
          </w:p>
        </w:tc>
      </w:tr>
    </w:tbl>
    <w:p w14:paraId="42EBF9BD" w14:textId="211530CE" w:rsidR="00FD35F2" w:rsidRDefault="00FD35F2" w:rsidP="00FD35F2"/>
    <w:p w14:paraId="1ADB97B4" w14:textId="77777777" w:rsidR="00B466AC" w:rsidRDefault="00B466AC" w:rsidP="00B466AC"/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66AC" w14:paraId="3D35FB07" w14:textId="77777777" w:rsidTr="008F2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5579BF2" w14:textId="77777777" w:rsidR="00B466AC" w:rsidRDefault="00B466AC" w:rsidP="008F20FF">
            <w:pPr>
              <w:ind w:left="0"/>
              <w:jc w:val="center"/>
            </w:pPr>
            <w:r>
              <w:t>Fluxo de Eventos - Humano</w:t>
            </w:r>
          </w:p>
        </w:tc>
        <w:tc>
          <w:tcPr>
            <w:tcW w:w="4675" w:type="dxa"/>
          </w:tcPr>
          <w:p w14:paraId="3D067EA9" w14:textId="77777777" w:rsidR="00B466AC" w:rsidRDefault="00B466AC" w:rsidP="008F20FF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Fluxo de Eventos - Software</w:t>
            </w:r>
          </w:p>
        </w:tc>
      </w:tr>
      <w:tr w:rsidR="00B466AC" w14:paraId="2514850F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AEC0904" w14:textId="77777777" w:rsidR="00B466AC" w:rsidRPr="00873462" w:rsidRDefault="00B466AC" w:rsidP="008F20FF">
            <w:pPr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1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acede à plataforma de troca de mensagens</w:t>
            </w:r>
          </w:p>
        </w:tc>
        <w:tc>
          <w:tcPr>
            <w:tcW w:w="4675" w:type="dxa"/>
          </w:tcPr>
          <w:p w14:paraId="2C22D79D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1.1 – </w:t>
            </w:r>
          </w:p>
          <w:p w14:paraId="4FB670DC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1.2 -  </w:t>
            </w:r>
          </w:p>
        </w:tc>
      </w:tr>
      <w:tr w:rsidR="00B466AC" w14:paraId="2BCCB82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4161D3" w14:textId="6BC7ABFB" w:rsidR="00B466AC" w:rsidRPr="00873462" w:rsidRDefault="00B466AC" w:rsidP="008F20FF">
            <w:pPr>
              <w:pStyle w:val="PargrafodaLista"/>
              <w:spacing w:after="0"/>
              <w:ind w:left="45"/>
              <w:rPr>
                <w:b w:val="0"/>
              </w:rPr>
            </w:pPr>
            <w:r w:rsidRPr="00873462">
              <w:rPr>
                <w:b w:val="0"/>
              </w:rPr>
              <w:t xml:space="preserve">2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“Quero consultar os resultados do meu espermograma”</w:t>
            </w:r>
          </w:p>
        </w:tc>
        <w:tc>
          <w:tcPr>
            <w:tcW w:w="4675" w:type="dxa"/>
          </w:tcPr>
          <w:p w14:paraId="2A52992C" w14:textId="77777777" w:rsidR="00B466AC" w:rsidRDefault="00B466AC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2.1 - </w:t>
            </w:r>
          </w:p>
          <w:p w14:paraId="3DCAE555" w14:textId="77777777" w:rsidR="00B466AC" w:rsidRDefault="00B466AC" w:rsidP="008F20FF">
            <w:pPr>
              <w:ind w:left="360" w:hanging="9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2.2 -  </w:t>
            </w:r>
          </w:p>
        </w:tc>
      </w:tr>
      <w:tr w:rsidR="00B466AC" w14:paraId="772F672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7C0CA6A" w14:textId="77777777" w:rsidR="00B466AC" w:rsidRPr="00092C57" w:rsidRDefault="00B466AC" w:rsidP="008F20FF">
            <w:pPr>
              <w:spacing w:after="0"/>
              <w:ind w:left="0"/>
              <w:rPr>
                <w:b w:val="0"/>
              </w:rPr>
            </w:pPr>
            <w:r>
              <w:rPr>
                <w:b w:val="0"/>
              </w:rPr>
              <w:t>3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–</w:t>
            </w:r>
            <w:r w:rsidRPr="00873462">
              <w:rPr>
                <w:b w:val="0"/>
              </w:rPr>
              <w:t xml:space="preserve"> </w:t>
            </w:r>
            <w:r>
              <w:rPr>
                <w:b w:val="0"/>
              </w:rPr>
              <w:t>O Utente digita “112233”</w:t>
            </w:r>
          </w:p>
        </w:tc>
        <w:tc>
          <w:tcPr>
            <w:tcW w:w="4675" w:type="dxa"/>
          </w:tcPr>
          <w:p w14:paraId="6A222B15" w14:textId="77777777" w:rsidR="00B466AC" w:rsidRDefault="00B466AC" w:rsidP="008F20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3.1 - </w:t>
            </w:r>
          </w:p>
          <w:p w14:paraId="3BDBB805" w14:textId="77777777" w:rsidR="00B466AC" w:rsidRDefault="00B466AC" w:rsidP="008F20FF">
            <w:pPr>
              <w:ind w:left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3.2 -  </w:t>
            </w:r>
          </w:p>
        </w:tc>
      </w:tr>
    </w:tbl>
    <w:p w14:paraId="0F28F6FF" w14:textId="27F38B83" w:rsidR="005D6FD0" w:rsidRDefault="005D6FD0" w:rsidP="005D6FD0">
      <w:pPr>
        <w:ind w:left="0"/>
      </w:pPr>
    </w:p>
    <w:p w14:paraId="453BD93C" w14:textId="77777777" w:rsidR="00B466AC" w:rsidRDefault="00B466AC" w:rsidP="005D6FD0">
      <w:pPr>
        <w:ind w:left="0"/>
      </w:pPr>
    </w:p>
    <w:tbl>
      <w:tblPr>
        <w:tblStyle w:val="SyllabusTable-withBorders"/>
        <w:tblW w:w="0" w:type="auto"/>
        <w:tblLook w:val="04A0" w:firstRow="1" w:lastRow="0" w:firstColumn="1" w:lastColumn="0" w:noHBand="0" w:noVBand="1"/>
      </w:tblPr>
      <w:tblGrid>
        <w:gridCol w:w="3248"/>
        <w:gridCol w:w="3248"/>
        <w:gridCol w:w="2854"/>
      </w:tblGrid>
      <w:tr w:rsidR="005D6FD0" w14:paraId="01BB827E" w14:textId="77777777" w:rsidTr="00B54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31985646" w14:textId="77777777" w:rsidR="005D6FD0" w:rsidRDefault="005D6FD0" w:rsidP="00B54CC6">
            <w:pPr>
              <w:ind w:left="0"/>
              <w:jc w:val="center"/>
            </w:pPr>
            <w:r>
              <w:t>Pré-condições</w:t>
            </w:r>
          </w:p>
        </w:tc>
        <w:tc>
          <w:tcPr>
            <w:tcW w:w="3248" w:type="dxa"/>
          </w:tcPr>
          <w:p w14:paraId="3C3299C4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Pós-condições</w:t>
            </w:r>
          </w:p>
        </w:tc>
        <w:tc>
          <w:tcPr>
            <w:tcW w:w="2854" w:type="dxa"/>
          </w:tcPr>
          <w:p w14:paraId="7C41C1FA" w14:textId="77777777" w:rsidR="005D6FD0" w:rsidRDefault="005D6FD0" w:rsidP="00B54CC6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Validações</w:t>
            </w:r>
          </w:p>
        </w:tc>
      </w:tr>
      <w:tr w:rsidR="005D6FD0" w14:paraId="0E807DE7" w14:textId="77777777" w:rsidTr="00B54C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8" w:type="dxa"/>
          </w:tcPr>
          <w:p w14:paraId="1189DA31" w14:textId="77777777" w:rsidR="005D6FD0" w:rsidRPr="000749A4" w:rsidRDefault="005D6FD0" w:rsidP="00B54CC6">
            <w:pPr>
              <w:ind w:left="150"/>
              <w:jc w:val="center"/>
              <w:rPr>
                <w:b w:val="0"/>
              </w:rPr>
            </w:pPr>
            <w:r w:rsidRPr="000749A4">
              <w:rPr>
                <w:b w:val="0"/>
              </w:rPr>
              <w:t>Sem nada a registar</w:t>
            </w:r>
          </w:p>
        </w:tc>
        <w:tc>
          <w:tcPr>
            <w:tcW w:w="3248" w:type="dxa"/>
          </w:tcPr>
          <w:p w14:paraId="7084490A" w14:textId="77777777" w:rsidR="005D6FD0" w:rsidRPr="000749A4" w:rsidRDefault="005D6FD0" w:rsidP="00B54CC6">
            <w:pPr>
              <w:ind w:left="15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  <w:tc>
          <w:tcPr>
            <w:tcW w:w="2854" w:type="dxa"/>
          </w:tcPr>
          <w:p w14:paraId="1DF3012B" w14:textId="77777777" w:rsidR="005D6FD0" w:rsidRPr="000749A4" w:rsidRDefault="005D6FD0" w:rsidP="00B54CC6">
            <w:pPr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49A4">
              <w:t>Sem nada a registar</w:t>
            </w:r>
          </w:p>
        </w:tc>
      </w:tr>
    </w:tbl>
    <w:p w14:paraId="726AD1FE" w14:textId="77777777" w:rsidR="005D6FD0" w:rsidRDefault="005D6FD0" w:rsidP="005D6FD0">
      <w:pPr>
        <w:ind w:left="0"/>
      </w:pPr>
    </w:p>
    <w:p w14:paraId="0706FDA1" w14:textId="77777777" w:rsidR="005D6FD0" w:rsidRDefault="005D6FD0" w:rsidP="005D6FD0">
      <w:pPr>
        <w:ind w:left="0"/>
      </w:pPr>
    </w:p>
    <w:p w14:paraId="323CC2CF" w14:textId="77777777" w:rsidR="005D6FD0" w:rsidRDefault="005D6FD0" w:rsidP="005D6FD0">
      <w:pPr>
        <w:ind w:left="0"/>
      </w:pPr>
    </w:p>
    <w:p w14:paraId="600A5750" w14:textId="77777777" w:rsidR="005D6FD0" w:rsidRDefault="005D6FD0" w:rsidP="005D6FD0">
      <w:pPr>
        <w:ind w:left="0"/>
      </w:pPr>
    </w:p>
    <w:p w14:paraId="07C48948" w14:textId="77777777" w:rsidR="005D6FD0" w:rsidRDefault="005D6FD0" w:rsidP="005D6FD0">
      <w:pPr>
        <w:ind w:left="0"/>
      </w:pPr>
    </w:p>
    <w:p w14:paraId="19D3543E" w14:textId="77777777" w:rsidR="005D6FD0" w:rsidRDefault="005D6FD0" w:rsidP="005D6FD0">
      <w:pPr>
        <w:ind w:left="0"/>
      </w:pPr>
    </w:p>
    <w:p w14:paraId="5B539421" w14:textId="77777777" w:rsidR="005D6FD0" w:rsidRDefault="005D6FD0" w:rsidP="005D6FD0">
      <w:pPr>
        <w:ind w:left="0"/>
      </w:pPr>
    </w:p>
    <w:p w14:paraId="3066AC60" w14:textId="77777777" w:rsidR="005D6FD0" w:rsidRDefault="005D6FD0" w:rsidP="005D6FD0">
      <w:pPr>
        <w:ind w:left="0"/>
      </w:pPr>
    </w:p>
    <w:p w14:paraId="6DEFB869" w14:textId="77777777" w:rsidR="005D6FD0" w:rsidRDefault="005D6FD0" w:rsidP="005D6FD0">
      <w:pPr>
        <w:ind w:left="0"/>
      </w:pPr>
    </w:p>
    <w:p w14:paraId="208296AC" w14:textId="77777777" w:rsidR="005D6FD0" w:rsidRDefault="005D6FD0" w:rsidP="005D6FD0">
      <w:pPr>
        <w:ind w:left="0"/>
      </w:pPr>
    </w:p>
    <w:p w14:paraId="4CDB0825" w14:textId="77777777" w:rsidR="005D6FD0" w:rsidRPr="00CE2093" w:rsidRDefault="005D6FD0" w:rsidP="005D6FD0">
      <w:pPr>
        <w:ind w:left="0"/>
        <w:rPr>
          <w:u w:val="single"/>
        </w:rPr>
      </w:pPr>
    </w:p>
    <w:p w14:paraId="09D44E1C" w14:textId="77777777" w:rsidR="005D6FD0" w:rsidRDefault="005D6FD0" w:rsidP="005D6FD0">
      <w:pPr>
        <w:pStyle w:val="Cabealho3"/>
        <w:numPr>
          <w:ilvl w:val="2"/>
          <w:numId w:val="6"/>
        </w:numPr>
      </w:pPr>
      <w:bookmarkStart w:id="150" w:name="_Toc502864784"/>
      <w:r>
        <w:lastRenderedPageBreak/>
        <w:t>Diagrama de sequência</w:t>
      </w:r>
      <w:bookmarkEnd w:id="150"/>
    </w:p>
    <w:p w14:paraId="30C53368" w14:textId="77777777" w:rsidR="005D6FD0" w:rsidRPr="00A25EC7" w:rsidRDefault="005D6FD0" w:rsidP="005D6FD0">
      <w:r>
        <w:t>&lt;Inserir diagrama de sequência e uma breve descrição&gt;</w:t>
      </w:r>
    </w:p>
    <w:p w14:paraId="1851EF35" w14:textId="77777777" w:rsidR="005D6FD0" w:rsidRDefault="005D6FD0" w:rsidP="005D6FD0"/>
    <w:p w14:paraId="1A52703D" w14:textId="77777777" w:rsidR="005D6FD0" w:rsidRDefault="005D6FD0" w:rsidP="005D6FD0"/>
    <w:p w14:paraId="67A89F89" w14:textId="77777777" w:rsidR="005D6FD0" w:rsidRDefault="005D6FD0" w:rsidP="005D6FD0">
      <w:pPr>
        <w:ind w:left="0"/>
      </w:pPr>
    </w:p>
    <w:p w14:paraId="4AFD40A2" w14:textId="77777777" w:rsidR="005D6FD0" w:rsidRDefault="005D6FD0" w:rsidP="005D6FD0">
      <w:pPr>
        <w:pStyle w:val="Cabealho3"/>
        <w:numPr>
          <w:ilvl w:val="2"/>
          <w:numId w:val="7"/>
        </w:numPr>
      </w:pPr>
      <w:bookmarkStart w:id="151" w:name="_Toc502864785"/>
      <w:r>
        <w:t>Ilustração da funcionalidade</w:t>
      </w:r>
      <w:bookmarkEnd w:id="151"/>
    </w:p>
    <w:p w14:paraId="70A555F9" w14:textId="77777777" w:rsidR="005D6FD0" w:rsidRPr="00A25EC7" w:rsidRDefault="005D6FD0" w:rsidP="005D6FD0">
      <w:r>
        <w:t>&lt;Inserir excertos de código e uma breve descrição&gt;</w:t>
      </w:r>
    </w:p>
    <w:p w14:paraId="11E02A78" w14:textId="77777777" w:rsidR="005D6FD0" w:rsidRPr="00A25EC7" w:rsidRDefault="005D6FD0" w:rsidP="005D6FD0">
      <w:r>
        <w:t>&lt;Inserir printscreens do iGAM&gt;</w:t>
      </w:r>
    </w:p>
    <w:p w14:paraId="5FC9FE8E" w14:textId="77777777" w:rsidR="005D6FD0" w:rsidRDefault="005D6FD0" w:rsidP="005D6FD0"/>
    <w:p w14:paraId="44FE18F1" w14:textId="7B4EE3EA" w:rsidR="005D6FD0" w:rsidRDefault="005D6FD0" w:rsidP="00FD35F2"/>
    <w:p w14:paraId="1C8A8B5C" w14:textId="33BC79CB" w:rsidR="005D6FD0" w:rsidRDefault="005D6FD0" w:rsidP="00FD35F2"/>
    <w:p w14:paraId="60991F62" w14:textId="4AF10E57" w:rsidR="005D6FD0" w:rsidRDefault="005D6FD0" w:rsidP="00FD35F2"/>
    <w:p w14:paraId="1CBFEB23" w14:textId="30C4F923" w:rsidR="005D6FD0" w:rsidRDefault="005D6FD0" w:rsidP="00FD35F2"/>
    <w:p w14:paraId="0F968132" w14:textId="1EA7DD3F" w:rsidR="005D6FD0" w:rsidRDefault="005D6FD0" w:rsidP="00FD35F2"/>
    <w:p w14:paraId="28DF77B4" w14:textId="4BECE9B7" w:rsidR="005D6FD0" w:rsidRDefault="005D6FD0" w:rsidP="00FD35F2"/>
    <w:p w14:paraId="5ACEF98E" w14:textId="5FE233E7" w:rsidR="005D6FD0" w:rsidRDefault="005D6FD0" w:rsidP="00FD35F2"/>
    <w:p w14:paraId="03EE014F" w14:textId="21D4C511" w:rsidR="005D6FD0" w:rsidRDefault="005D6FD0" w:rsidP="00FD35F2"/>
    <w:p w14:paraId="7A98D31F" w14:textId="1150AB30" w:rsidR="005D6FD0" w:rsidRDefault="005D6FD0" w:rsidP="00FD35F2"/>
    <w:p w14:paraId="5EC40350" w14:textId="658328F6" w:rsidR="005D6FD0" w:rsidRDefault="005D6FD0" w:rsidP="00FD35F2"/>
    <w:p w14:paraId="73C75276" w14:textId="7D8E47D5" w:rsidR="005D6FD0" w:rsidRDefault="005D6FD0" w:rsidP="00FD35F2"/>
    <w:p w14:paraId="5666B78E" w14:textId="532AC8B7" w:rsidR="005D6FD0" w:rsidRDefault="005D6FD0" w:rsidP="00FD35F2"/>
    <w:p w14:paraId="2B63064C" w14:textId="123C18CB" w:rsidR="005D6FD0" w:rsidRDefault="005D6FD0" w:rsidP="00FD35F2"/>
    <w:p w14:paraId="268FEB4E" w14:textId="11045971" w:rsidR="005D6FD0" w:rsidRDefault="005D6FD0" w:rsidP="00FD35F2"/>
    <w:p w14:paraId="6EE7F760" w14:textId="0DDC7674" w:rsidR="005D6FD0" w:rsidRDefault="005D6FD0" w:rsidP="00FD35F2"/>
    <w:p w14:paraId="5DB900E1" w14:textId="20987924" w:rsidR="005D6FD0" w:rsidRDefault="005D6FD0" w:rsidP="00FD35F2"/>
    <w:p w14:paraId="146C1F77" w14:textId="121AB7EF" w:rsidR="005D6FD0" w:rsidRDefault="005D6FD0" w:rsidP="00FD35F2"/>
    <w:p w14:paraId="260F048C" w14:textId="3DA55265" w:rsidR="005D6FD0" w:rsidRDefault="005D6FD0" w:rsidP="00FD35F2"/>
    <w:p w14:paraId="0A56B873" w14:textId="2419BE11" w:rsidR="005D6FD0" w:rsidRDefault="005D6FD0" w:rsidP="00FD35F2"/>
    <w:p w14:paraId="0A9D57F0" w14:textId="77777777" w:rsidR="005D6FD0" w:rsidRDefault="005D6FD0" w:rsidP="00FD35F2"/>
    <w:p w14:paraId="51DE92C8" w14:textId="77777777" w:rsidR="005D6FD0" w:rsidRDefault="005D6FD0" w:rsidP="00FD35F2"/>
    <w:p w14:paraId="44E5DE36" w14:textId="1FCEC59A" w:rsidR="00A25EC7" w:rsidRDefault="00BF7D74" w:rsidP="00092C57">
      <w:pPr>
        <w:pStyle w:val="Ttulo1"/>
      </w:pPr>
      <w:bookmarkStart w:id="152" w:name="_Toc502864786"/>
      <w:r>
        <w:lastRenderedPageBreak/>
        <w:t>Funcionalidades não implementadas</w:t>
      </w:r>
      <w:bookmarkEnd w:id="152"/>
    </w:p>
    <w:p w14:paraId="3BB29D6C" w14:textId="5AF39822" w:rsidR="00A25EC7" w:rsidRDefault="00A25EC7" w:rsidP="00411ABC">
      <w:pPr>
        <w:ind w:left="0"/>
      </w:pPr>
    </w:p>
    <w:p w14:paraId="0772E905" w14:textId="6DEA3482" w:rsidR="00A25EC7" w:rsidRDefault="00BF7D74" w:rsidP="00BF7D74">
      <w:pPr>
        <w:jc w:val="both"/>
      </w:pPr>
      <w:r>
        <w:t xml:space="preserve">Todas as funcionalidades escalonadas para desenvolvimento neste </w:t>
      </w:r>
      <w:r w:rsidRPr="00CF6722">
        <w:rPr>
          <w:i/>
        </w:rPr>
        <w:t>sprint</w:t>
      </w:r>
      <w:r>
        <w:t xml:space="preserve"> foram implementadas com sucesso. Contudo, a aprovação das mesmas ainda se encontra pendente da avaliação do público alvo.</w:t>
      </w:r>
    </w:p>
    <w:p w14:paraId="63D9D286" w14:textId="57954EED" w:rsidR="00A25EC7" w:rsidRPr="00A25EC7" w:rsidRDefault="00A25EC7" w:rsidP="00A25EC7">
      <w:pPr>
        <w:ind w:left="0"/>
      </w:pPr>
    </w:p>
    <w:p w14:paraId="366E53CB" w14:textId="77777777" w:rsidR="00A25EC7" w:rsidRDefault="00A25EC7" w:rsidP="00092C57">
      <w:pPr>
        <w:pStyle w:val="Ttulo1"/>
      </w:pPr>
      <w:bookmarkStart w:id="153" w:name="_Toc502864787"/>
      <w:r>
        <w:t>Pipeline</w:t>
      </w:r>
      <w:bookmarkEnd w:id="153"/>
    </w:p>
    <w:p w14:paraId="5BD5BF3F" w14:textId="77777777" w:rsidR="00530D0C" w:rsidRDefault="00530D0C" w:rsidP="00530D0C">
      <w:pPr>
        <w:jc w:val="both"/>
      </w:pPr>
      <w:r>
        <w:t>Para esta terceira iteração mantivemos o pipeline criado na segunda iteração. Até à data 4 de Janeiro de 2018, foram realizados 229 builds.</w:t>
      </w:r>
    </w:p>
    <w:p w14:paraId="3216AF4D" w14:textId="77777777" w:rsidR="00530D0C" w:rsidRDefault="00530D0C" w:rsidP="00530D0C">
      <w:pPr>
        <w:jc w:val="both"/>
      </w:pPr>
      <w:r>
        <w:t xml:space="preserve">A definição do script encontra-se no ficheiro </w:t>
      </w:r>
      <w:r w:rsidRPr="00003D7B">
        <w:rPr>
          <w:i/>
        </w:rPr>
        <w:t>Jenkinsfile</w:t>
      </w:r>
      <w:r>
        <w:t xml:space="preserve"> na raiz do projeto. O script contém cinco </w:t>
      </w:r>
      <w:r w:rsidRPr="00105A33">
        <w:rPr>
          <w:i/>
        </w:rPr>
        <w:t>stages</w:t>
      </w:r>
      <w:r>
        <w:t>:</w:t>
      </w:r>
    </w:p>
    <w:p w14:paraId="2B4FE787" w14:textId="77777777" w:rsidR="00530D0C" w:rsidRPr="000329B0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Checkout</w:t>
      </w:r>
    </w:p>
    <w:p w14:paraId="3371F59E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 xml:space="preserve">Responsável por verificar a conexão ao repositório no Bitbucket, através de uma chave ssh </w:t>
      </w:r>
    </w:p>
    <w:p w14:paraId="35E8847E" w14:textId="77777777" w:rsidR="00530D0C" w:rsidRDefault="00530D0C" w:rsidP="00530D0C">
      <w:pPr>
        <w:pStyle w:val="PargrafodaLista"/>
        <w:ind w:left="1440"/>
        <w:jc w:val="both"/>
      </w:pPr>
      <w:r>
        <w:tab/>
      </w:r>
    </w:p>
    <w:p w14:paraId="342FA44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Build</w:t>
      </w:r>
    </w:p>
    <w:p w14:paraId="22BEDF3D" w14:textId="77777777" w:rsidR="00530D0C" w:rsidRPr="002F2EBF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GAM.sln no diretório correto</w:t>
      </w:r>
    </w:p>
    <w:p w14:paraId="0F86E2A8" w14:textId="77777777" w:rsidR="00530D0C" w:rsidRPr="002B4902" w:rsidRDefault="00530D0C" w:rsidP="00530D0C">
      <w:pPr>
        <w:ind w:left="0"/>
        <w:jc w:val="both"/>
        <w:rPr>
          <w:b/>
        </w:rPr>
      </w:pPr>
    </w:p>
    <w:p w14:paraId="44B2030D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Unit Tests</w:t>
      </w:r>
    </w:p>
    <w:p w14:paraId="7C2BD027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compilar a solução GamTest.sln (testes unitários)</w:t>
      </w:r>
    </w:p>
    <w:p w14:paraId="37DD5E7B" w14:textId="77777777" w:rsidR="00530D0C" w:rsidRDefault="00530D0C" w:rsidP="00530D0C">
      <w:pPr>
        <w:pStyle w:val="PargrafodaLista"/>
        <w:ind w:left="1008" w:firstLine="432"/>
        <w:jc w:val="both"/>
      </w:pPr>
    </w:p>
    <w:p w14:paraId="427E6754" w14:textId="77777777" w:rsidR="00530D0C" w:rsidRPr="002B4902" w:rsidRDefault="00530D0C" w:rsidP="00530D0C">
      <w:pPr>
        <w:pStyle w:val="PargrafodaLista"/>
        <w:ind w:left="1008" w:firstLine="432"/>
        <w:jc w:val="both"/>
      </w:pPr>
    </w:p>
    <w:p w14:paraId="064EE8C5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t>Publish Unit Test Results</w:t>
      </w:r>
    </w:p>
    <w:p w14:paraId="1C448C95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criar um ficheiro de resultados (falhas) referente aos testes unitários (os ficheiros ficam guardados na pasta “</w:t>
      </w:r>
      <w:proofErr w:type="spellStart"/>
      <w:r>
        <w:t>TestResults</w:t>
      </w:r>
      <w:proofErr w:type="spellEnd"/>
      <w:r>
        <w:t>”) e, deste modo, podemos analisar o número total de testes, testes que passaram/falharam, entre outros)</w:t>
      </w:r>
    </w:p>
    <w:p w14:paraId="0CD200C1" w14:textId="77777777" w:rsidR="00530D0C" w:rsidRDefault="00530D0C" w:rsidP="00530D0C">
      <w:pPr>
        <w:ind w:left="0"/>
        <w:jc w:val="both"/>
      </w:pPr>
      <w:r w:rsidRPr="001A172B">
        <w:rPr>
          <w:noProof/>
          <w:lang w:eastAsia="pt-PT"/>
        </w:rPr>
        <w:drawing>
          <wp:anchor distT="0" distB="0" distL="114300" distR="114300" simplePos="0" relativeHeight="251810816" behindDoc="1" locked="0" layoutInCell="1" allowOverlap="1" wp14:anchorId="1EB69E46" wp14:editId="630FEFA1">
            <wp:simplePos x="0" y="0"/>
            <wp:positionH relativeFrom="column">
              <wp:posOffset>-118110</wp:posOffset>
            </wp:positionH>
            <wp:positionV relativeFrom="paragraph">
              <wp:posOffset>393700</wp:posOffset>
            </wp:positionV>
            <wp:extent cx="6486525" cy="701040"/>
            <wp:effectExtent l="0" t="0" r="9525" b="3810"/>
            <wp:wrapTight wrapText="bothSides">
              <wp:wrapPolygon edited="0">
                <wp:start x="0" y="0"/>
                <wp:lineTo x="0" y="21130"/>
                <wp:lineTo x="21568" y="21130"/>
                <wp:lineTo x="21568" y="0"/>
                <wp:lineTo x="0" y="0"/>
              </wp:wrapPolygon>
            </wp:wrapTight>
            <wp:docPr id="3" name="Picture 3" descr="C:\Users\Altra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tra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3B0AC" w14:textId="77777777" w:rsidR="00530D0C" w:rsidRDefault="00530D0C" w:rsidP="00530D0C">
      <w:pPr>
        <w:ind w:left="0"/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3972E989" wp14:editId="7568D15F">
                <wp:simplePos x="0" y="0"/>
                <wp:positionH relativeFrom="margin">
                  <wp:align>center</wp:align>
                </wp:positionH>
                <wp:positionV relativeFrom="paragraph">
                  <wp:posOffset>984250</wp:posOffset>
                </wp:positionV>
                <wp:extent cx="6486525" cy="167640"/>
                <wp:effectExtent l="0" t="0" r="9525" b="3810"/>
                <wp:wrapTight wrapText="bothSides">
                  <wp:wrapPolygon edited="0">
                    <wp:start x="0" y="0"/>
                    <wp:lineTo x="0" y="19636"/>
                    <wp:lineTo x="21568" y="19636"/>
                    <wp:lineTo x="21568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0997F7" w14:textId="7992C4C2" w:rsidR="00C06F44" w:rsidRPr="003C063E" w:rsidRDefault="00C06F44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4" w:name="_Toc5028647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1356CE">
                              <w:t>Excerto do ficheiro de resultados (testes)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E989" id="Text Box 11" o:spid="_x0000_s1073" type="#_x0000_t202" style="position:absolute;left:0;text-align:left;margin-left:0;margin-top:77.5pt;width:510.75pt;height:13.2pt;z-index:-2515046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" stroked="f">
                <v:textbox inset="0,0,0,0">
                  <w:txbxContent>
                    <w:p w14:paraId="150997F7" w14:textId="7992C4C2" w:rsidR="00C06F44" w:rsidRPr="003C063E" w:rsidRDefault="00C06F44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5" w:name="_Toc5028647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1356CE">
                        <w:t>Excerto do ficheiro de resultados (testes)</w:t>
                      </w:r>
                      <w:bookmarkEnd w:id="15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4D980B" w14:textId="77777777" w:rsidR="00530D0C" w:rsidRDefault="00530D0C" w:rsidP="00530D0C">
      <w:pPr>
        <w:ind w:left="0"/>
        <w:jc w:val="both"/>
      </w:pPr>
    </w:p>
    <w:p w14:paraId="6FCEA4A7" w14:textId="77777777" w:rsidR="00530D0C" w:rsidRDefault="00530D0C" w:rsidP="00530D0C">
      <w:pPr>
        <w:ind w:left="0"/>
        <w:jc w:val="both"/>
      </w:pPr>
    </w:p>
    <w:p w14:paraId="658F7F85" w14:textId="77777777" w:rsidR="00530D0C" w:rsidRDefault="00530D0C" w:rsidP="00530D0C">
      <w:pPr>
        <w:ind w:left="0"/>
        <w:jc w:val="both"/>
      </w:pPr>
    </w:p>
    <w:p w14:paraId="4D1BFE09" w14:textId="77777777" w:rsidR="00530D0C" w:rsidRDefault="00530D0C" w:rsidP="00530D0C">
      <w:pPr>
        <w:pStyle w:val="PargrafodaLista"/>
        <w:numPr>
          <w:ilvl w:val="0"/>
          <w:numId w:val="5"/>
        </w:numPr>
        <w:jc w:val="both"/>
        <w:rPr>
          <w:b/>
        </w:rPr>
      </w:pPr>
      <w:r w:rsidRPr="000329B0">
        <w:rPr>
          <w:b/>
        </w:rPr>
        <w:lastRenderedPageBreak/>
        <w:t>Archive</w:t>
      </w:r>
    </w:p>
    <w:p w14:paraId="45ED8E9D" w14:textId="77777777" w:rsidR="00530D0C" w:rsidRDefault="00530D0C" w:rsidP="00530D0C">
      <w:pPr>
        <w:pStyle w:val="PargrafodaLista"/>
        <w:numPr>
          <w:ilvl w:val="1"/>
          <w:numId w:val="5"/>
        </w:numPr>
        <w:jc w:val="both"/>
      </w:pPr>
      <w:r>
        <w:t>Responsável por arquivar todos os artefactos</w:t>
      </w:r>
    </w:p>
    <w:p w14:paraId="4584F3BA" w14:textId="77777777" w:rsidR="00530D0C" w:rsidRDefault="00530D0C" w:rsidP="00530D0C">
      <w:pPr>
        <w:jc w:val="both"/>
      </w:pPr>
      <w:r>
        <w:rPr>
          <w:noProof/>
          <w:lang w:eastAsia="pt-PT"/>
        </w:rPr>
        <w:drawing>
          <wp:anchor distT="0" distB="0" distL="114300" distR="114300" simplePos="0" relativeHeight="251812864" behindDoc="0" locked="0" layoutInCell="1" allowOverlap="1" wp14:anchorId="317E30A4" wp14:editId="51351A34">
            <wp:simplePos x="0" y="0"/>
            <wp:positionH relativeFrom="column">
              <wp:posOffset>1333500</wp:posOffset>
            </wp:positionH>
            <wp:positionV relativeFrom="paragraph">
              <wp:posOffset>151765</wp:posOffset>
            </wp:positionV>
            <wp:extent cx="3030220" cy="1243965"/>
            <wp:effectExtent l="0" t="0" r="0" b="0"/>
            <wp:wrapTight wrapText="bothSides">
              <wp:wrapPolygon edited="0">
                <wp:start x="0" y="0"/>
                <wp:lineTo x="0" y="21170"/>
                <wp:lineTo x="21455" y="21170"/>
                <wp:lineTo x="214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87067B" w14:textId="77777777" w:rsidR="00530D0C" w:rsidRDefault="00530D0C" w:rsidP="00530D0C">
      <w:pPr>
        <w:jc w:val="both"/>
      </w:pPr>
    </w:p>
    <w:p w14:paraId="0F106358" w14:textId="77777777" w:rsidR="00530D0C" w:rsidRDefault="00530D0C" w:rsidP="00530D0C">
      <w:pPr>
        <w:jc w:val="both"/>
      </w:pPr>
    </w:p>
    <w:p w14:paraId="02BFE577" w14:textId="77777777" w:rsidR="00530D0C" w:rsidRDefault="00530D0C" w:rsidP="00530D0C">
      <w:pPr>
        <w:jc w:val="both"/>
      </w:pPr>
    </w:p>
    <w:p w14:paraId="16D2A614" w14:textId="77777777" w:rsidR="00530D0C" w:rsidRDefault="00530D0C" w:rsidP="00530D0C">
      <w:pPr>
        <w:jc w:val="both"/>
      </w:pPr>
    </w:p>
    <w:p w14:paraId="2A3A0850" w14:textId="77777777" w:rsidR="00530D0C" w:rsidRDefault="00530D0C" w:rsidP="00530D0C">
      <w:pPr>
        <w:jc w:val="both"/>
      </w:pPr>
    </w:p>
    <w:p w14:paraId="0F5DB4A4" w14:textId="77777777" w:rsidR="00530D0C" w:rsidRDefault="00530D0C" w:rsidP="00530D0C">
      <w:pPr>
        <w:jc w:val="both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9C319" wp14:editId="7D3B1DEB">
                <wp:simplePos x="0" y="0"/>
                <wp:positionH relativeFrom="column">
                  <wp:posOffset>749300</wp:posOffset>
                </wp:positionH>
                <wp:positionV relativeFrom="paragraph">
                  <wp:posOffset>102870</wp:posOffset>
                </wp:positionV>
                <wp:extent cx="3985260" cy="167640"/>
                <wp:effectExtent l="0" t="0" r="0" b="3810"/>
                <wp:wrapTight wrapText="bothSides">
                  <wp:wrapPolygon edited="0">
                    <wp:start x="0" y="0"/>
                    <wp:lineTo x="0" y="19636"/>
                    <wp:lineTo x="21476" y="19636"/>
                    <wp:lineTo x="21476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26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17A431" w14:textId="25AC3E62" w:rsidR="00C06F44" w:rsidRPr="00732C43" w:rsidRDefault="00C06F44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6" w:name="_Toc50286480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– Artefactos criados após stage Archive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9C319" id="Text Box 10" o:spid="_x0000_s1074" type="#_x0000_t202" style="position:absolute;left:0;text-align:left;margin-left:59pt;margin-top:8.1pt;width:313.8pt;height:13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" stroked="f">
                <v:textbox inset="0,0,0,0">
                  <w:txbxContent>
                    <w:p w14:paraId="2C17A431" w14:textId="25AC3E62" w:rsidR="00C06F44" w:rsidRPr="00732C43" w:rsidRDefault="00C06F44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7" w:name="_Toc50286480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– Artefactos criados após stage Archive</w:t>
                      </w:r>
                      <w:bookmarkEnd w:id="15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E7A74F" w14:textId="77777777" w:rsidR="00530D0C" w:rsidRDefault="00530D0C" w:rsidP="00530D0C">
      <w:pPr>
        <w:jc w:val="both"/>
      </w:pPr>
    </w:p>
    <w:p w14:paraId="0A0A503A" w14:textId="77777777" w:rsidR="00530D0C" w:rsidRDefault="00530D0C" w:rsidP="00530D0C">
      <w:pPr>
        <w:jc w:val="both"/>
      </w:pPr>
    </w:p>
    <w:p w14:paraId="48B48255" w14:textId="77777777" w:rsidR="00530D0C" w:rsidRDefault="00530D0C" w:rsidP="00530D0C">
      <w:pPr>
        <w:jc w:val="both"/>
      </w:pPr>
      <w:r w:rsidRPr="00946955">
        <w:t xml:space="preserve">É de salientar que o pipeline realiza </w:t>
      </w:r>
      <w:r w:rsidRPr="00105A33">
        <w:rPr>
          <w:i/>
        </w:rPr>
        <w:t>builds</w:t>
      </w:r>
      <w:r w:rsidRPr="00946955">
        <w:t xml:space="preserve"> periódicas </w:t>
      </w:r>
      <w:r>
        <w:t xml:space="preserve">de </w:t>
      </w:r>
      <w:r w:rsidRPr="00946955">
        <w:t xml:space="preserve">hora a hora. Para a implementação do pipeline foi necessário a instalação de alguns </w:t>
      </w:r>
      <w:r w:rsidRPr="00411ABC">
        <w:rPr>
          <w:i/>
        </w:rPr>
        <w:t>plugins</w:t>
      </w:r>
      <w:r w:rsidRPr="00946955">
        <w:t xml:space="preserve">, tais como: </w:t>
      </w:r>
      <w:proofErr w:type="spellStart"/>
      <w:r w:rsidRPr="00946955">
        <w:rPr>
          <w:i/>
        </w:rPr>
        <w:t>Credentials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Git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MSBuild</w:t>
      </w:r>
      <w:proofErr w:type="spellEnd"/>
      <w:r w:rsidRPr="00946955">
        <w:rPr>
          <w:i/>
        </w:rPr>
        <w:t xml:space="preserve"> Plugin, </w:t>
      </w:r>
      <w:proofErr w:type="spellStart"/>
      <w:r w:rsidRPr="00946955">
        <w:rPr>
          <w:i/>
        </w:rPr>
        <w:t>Nuget</w:t>
      </w:r>
      <w:proofErr w:type="spellEnd"/>
      <w:r w:rsidRPr="00946955">
        <w:rPr>
          <w:i/>
        </w:rPr>
        <w:t xml:space="preserve"> Plugin, Pipeline, Pipeline: </w:t>
      </w:r>
      <w:proofErr w:type="spellStart"/>
      <w:r w:rsidRPr="00946955">
        <w:rPr>
          <w:i/>
        </w:rPr>
        <w:t>Stage</w:t>
      </w:r>
      <w:proofErr w:type="spellEnd"/>
      <w:r w:rsidRPr="00946955">
        <w:rPr>
          <w:i/>
        </w:rPr>
        <w:t xml:space="preserve"> View Plugin, </w:t>
      </w:r>
      <w:proofErr w:type="spellStart"/>
      <w:r w:rsidRPr="00946955">
        <w:rPr>
          <w:i/>
        </w:rPr>
        <w:t>MSTest</w:t>
      </w:r>
      <w:proofErr w:type="spellEnd"/>
      <w:r w:rsidRPr="00946955">
        <w:rPr>
          <w:i/>
        </w:rPr>
        <w:t xml:space="preserve"> Plugin e </w:t>
      </w:r>
      <w:proofErr w:type="spellStart"/>
      <w:r w:rsidRPr="00946955">
        <w:rPr>
          <w:i/>
        </w:rPr>
        <w:t>XUnit</w:t>
      </w:r>
      <w:proofErr w:type="spellEnd"/>
      <w:r w:rsidRPr="00946955">
        <w:rPr>
          <w:i/>
        </w:rPr>
        <w:t xml:space="preserve"> Plugin.</w:t>
      </w:r>
    </w:p>
    <w:p w14:paraId="4FF8D8BC" w14:textId="77777777" w:rsidR="00530D0C" w:rsidRDefault="00530D0C" w:rsidP="00530D0C">
      <w:pPr>
        <w:jc w:val="both"/>
      </w:pPr>
      <w:r w:rsidRPr="002F2EBF">
        <w:rPr>
          <w:noProof/>
          <w:lang w:eastAsia="pt-PT"/>
        </w:rPr>
        <w:drawing>
          <wp:anchor distT="0" distB="0" distL="114300" distR="114300" simplePos="0" relativeHeight="251814912" behindDoc="1" locked="0" layoutInCell="1" allowOverlap="1" wp14:anchorId="572DB537" wp14:editId="5FF7C930">
            <wp:simplePos x="0" y="0"/>
            <wp:positionH relativeFrom="column">
              <wp:posOffset>993140</wp:posOffset>
            </wp:positionH>
            <wp:positionV relativeFrom="paragraph">
              <wp:posOffset>110490</wp:posOffset>
            </wp:positionV>
            <wp:extent cx="4545965" cy="2196465"/>
            <wp:effectExtent l="0" t="0" r="6985" b="0"/>
            <wp:wrapTight wrapText="bothSides">
              <wp:wrapPolygon edited="0">
                <wp:start x="0" y="0"/>
                <wp:lineTo x="0" y="21356"/>
                <wp:lineTo x="21543" y="21356"/>
                <wp:lineTo x="2154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tran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FF1BFE4" wp14:editId="3FEE2A5A">
                <wp:simplePos x="0" y="0"/>
                <wp:positionH relativeFrom="column">
                  <wp:posOffset>121920</wp:posOffset>
                </wp:positionH>
                <wp:positionV relativeFrom="paragraph">
                  <wp:posOffset>2364105</wp:posOffset>
                </wp:positionV>
                <wp:extent cx="5943600" cy="25971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2ADE4" w14:textId="6D95AC4A" w:rsidR="00C06F44" w:rsidRPr="00947990" w:rsidRDefault="00C06F44" w:rsidP="00530D0C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404040" w:themeColor="text1" w:themeTint="BF"/>
                              </w:rPr>
                            </w:pPr>
                            <w:bookmarkStart w:id="158" w:name="_Toc5028648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Stage View Pipeline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1BFE4" id="Text Box 13" o:spid="_x0000_s1075" type="#_x0000_t202" style="position:absolute;left:0;text-align:left;margin-left:9.6pt;margin-top:186.15pt;width:468pt;height:20.45pt;z-index:-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" stroked="f">
                <v:textbox style="mso-fit-shape-to-text:t" inset="0,0,0,0">
                  <w:txbxContent>
                    <w:p w14:paraId="2202ADE4" w14:textId="6D95AC4A" w:rsidR="00C06F44" w:rsidRPr="00947990" w:rsidRDefault="00C06F44" w:rsidP="00530D0C">
                      <w:pPr>
                        <w:pStyle w:val="Legenda"/>
                        <w:jc w:val="center"/>
                        <w:rPr>
                          <w:noProof/>
                          <w:color w:val="404040" w:themeColor="text1" w:themeTint="BF"/>
                        </w:rPr>
                      </w:pPr>
                      <w:bookmarkStart w:id="159" w:name="_Toc5028648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Stage View Pipeline</w:t>
                      </w:r>
                      <w:bookmarkEnd w:id="15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9F86AE" w14:textId="77777777" w:rsidR="00530D0C" w:rsidRDefault="00530D0C" w:rsidP="00530D0C">
      <w:pPr>
        <w:jc w:val="both"/>
      </w:pPr>
    </w:p>
    <w:p w14:paraId="3AFE87A5" w14:textId="77777777" w:rsidR="00530D0C" w:rsidRDefault="00530D0C" w:rsidP="00530D0C">
      <w:pPr>
        <w:jc w:val="both"/>
      </w:pPr>
    </w:p>
    <w:p w14:paraId="51A694E4" w14:textId="77777777" w:rsidR="00530D0C" w:rsidRDefault="00530D0C" w:rsidP="00530D0C">
      <w:pPr>
        <w:jc w:val="both"/>
      </w:pPr>
    </w:p>
    <w:p w14:paraId="7EAAC165" w14:textId="77777777" w:rsidR="00530D0C" w:rsidRDefault="00530D0C" w:rsidP="00530D0C">
      <w:pPr>
        <w:jc w:val="both"/>
      </w:pPr>
    </w:p>
    <w:p w14:paraId="77CA4656" w14:textId="77777777" w:rsidR="00530D0C" w:rsidRDefault="00530D0C" w:rsidP="00530D0C">
      <w:pPr>
        <w:jc w:val="both"/>
      </w:pPr>
    </w:p>
    <w:p w14:paraId="25F93AD1" w14:textId="77777777" w:rsidR="00530D0C" w:rsidRDefault="00530D0C" w:rsidP="00530D0C">
      <w:pPr>
        <w:jc w:val="both"/>
      </w:pPr>
    </w:p>
    <w:p w14:paraId="65523B37" w14:textId="77777777" w:rsidR="00530D0C" w:rsidRPr="00875462" w:rsidRDefault="00530D0C" w:rsidP="00530D0C">
      <w:pPr>
        <w:jc w:val="both"/>
      </w:pPr>
    </w:p>
    <w:p w14:paraId="009AE437" w14:textId="12CD566E" w:rsidR="00BF7D74" w:rsidRDefault="00BF7D74" w:rsidP="00A25EC7">
      <w:pPr>
        <w:jc w:val="both"/>
      </w:pPr>
    </w:p>
    <w:p w14:paraId="6A797826" w14:textId="77777777" w:rsidR="00BF7D74" w:rsidRDefault="00BF7D74" w:rsidP="00A25EC7">
      <w:pPr>
        <w:jc w:val="both"/>
      </w:pPr>
    </w:p>
    <w:p w14:paraId="54A83053" w14:textId="46141D85" w:rsidR="00A25EC7" w:rsidRDefault="00A25EC7" w:rsidP="00A25EC7">
      <w:pPr>
        <w:jc w:val="both"/>
      </w:pPr>
    </w:p>
    <w:p w14:paraId="0CBD4D1D" w14:textId="7C64A0D9" w:rsidR="00A25EC7" w:rsidRDefault="00A25EC7" w:rsidP="00A25EC7">
      <w:pPr>
        <w:jc w:val="both"/>
      </w:pPr>
    </w:p>
    <w:p w14:paraId="3C69FD4D" w14:textId="77777777" w:rsidR="00A25EC7" w:rsidRDefault="00A25EC7" w:rsidP="00A25EC7">
      <w:pPr>
        <w:jc w:val="both"/>
      </w:pPr>
    </w:p>
    <w:p w14:paraId="31107841" w14:textId="77777777" w:rsidR="00295481" w:rsidRDefault="00295481" w:rsidP="00A25EC7">
      <w:pPr>
        <w:jc w:val="both"/>
      </w:pPr>
    </w:p>
    <w:p w14:paraId="5FE2124E" w14:textId="77777777" w:rsidR="00295481" w:rsidRPr="00875462" w:rsidRDefault="00295481" w:rsidP="00A25EC7">
      <w:pPr>
        <w:jc w:val="both"/>
      </w:pPr>
    </w:p>
    <w:p w14:paraId="165F8204" w14:textId="659B8AF3" w:rsidR="002F7354" w:rsidRDefault="002F7354" w:rsidP="00092C57">
      <w:pPr>
        <w:pStyle w:val="Ttulo1"/>
      </w:pPr>
      <w:bookmarkStart w:id="160" w:name="_Toc502864788"/>
      <w:r>
        <w:lastRenderedPageBreak/>
        <w:t>Distribuição de tarefas</w:t>
      </w:r>
      <w:bookmarkEnd w:id="160"/>
    </w:p>
    <w:p w14:paraId="24B6E160" w14:textId="3D00C936" w:rsidR="0098618D" w:rsidRDefault="0098618D" w:rsidP="00875462">
      <w:pPr>
        <w:jc w:val="both"/>
        <w:rPr>
          <w:color w:val="auto"/>
        </w:rPr>
      </w:pPr>
      <w:r w:rsidRPr="00875462">
        <w:rPr>
          <w:color w:val="auto"/>
        </w:rPr>
        <w:t xml:space="preserve">A distribuição </w:t>
      </w:r>
      <w:r w:rsidR="00875462" w:rsidRPr="00875462">
        <w:rPr>
          <w:color w:val="auto"/>
        </w:rPr>
        <w:t>de tarefas foi realizada</w:t>
      </w:r>
      <w:r w:rsidR="00875462">
        <w:rPr>
          <w:color w:val="auto"/>
        </w:rPr>
        <w:t xml:space="preserve"> </w:t>
      </w:r>
      <w:r w:rsidR="00875462" w:rsidRPr="00875462">
        <w:rPr>
          <w:color w:val="auto"/>
        </w:rPr>
        <w:t xml:space="preserve">através de um </w:t>
      </w:r>
      <w:r w:rsidR="00875462" w:rsidRPr="00875462">
        <w:rPr>
          <w:i/>
          <w:color w:val="auto"/>
        </w:rPr>
        <w:t>board</w:t>
      </w:r>
      <w:r w:rsidR="00875462" w:rsidRPr="00875462">
        <w:rPr>
          <w:color w:val="auto"/>
        </w:rPr>
        <w:t xml:space="preserve">, usando a ferramenta </w:t>
      </w:r>
      <w:r w:rsidR="00875462" w:rsidRPr="00D06DE7">
        <w:rPr>
          <w:color w:val="auto"/>
        </w:rPr>
        <w:t>Trello</w:t>
      </w:r>
      <w:r w:rsidR="00875462" w:rsidRPr="00875462">
        <w:rPr>
          <w:color w:val="auto"/>
        </w:rPr>
        <w:t xml:space="preserve">. Esta ferramenta é muito flexível, auxilia na criação de tarefas podendo </w:t>
      </w:r>
      <w:r w:rsidR="00A43360">
        <w:rPr>
          <w:color w:val="auto"/>
        </w:rPr>
        <w:t xml:space="preserve">a mesma ser </w:t>
      </w:r>
      <w:r w:rsidR="00A43360" w:rsidRPr="00875462">
        <w:rPr>
          <w:color w:val="auto"/>
        </w:rPr>
        <w:t>atribuí</w:t>
      </w:r>
      <w:r w:rsidR="00A43360">
        <w:rPr>
          <w:color w:val="auto"/>
        </w:rPr>
        <w:t>da</w:t>
      </w:r>
      <w:r w:rsidR="00875462" w:rsidRPr="00875462">
        <w:rPr>
          <w:color w:val="auto"/>
        </w:rPr>
        <w:t xml:space="preserve"> a um membro da equipa e </w:t>
      </w:r>
      <w:r w:rsidR="00A43360">
        <w:rPr>
          <w:color w:val="auto"/>
        </w:rPr>
        <w:t xml:space="preserve">passar por </w:t>
      </w:r>
      <w:r w:rsidR="00875462">
        <w:rPr>
          <w:color w:val="auto"/>
        </w:rPr>
        <w:t xml:space="preserve">diferentes estados (To Do, Doing, Done). Os requisitos são denominados </w:t>
      </w:r>
      <w:r w:rsidR="00875462" w:rsidRPr="00875462">
        <w:rPr>
          <w:i/>
          <w:color w:val="auto"/>
        </w:rPr>
        <w:t>cards</w:t>
      </w:r>
      <w:r w:rsidR="00875462">
        <w:rPr>
          <w:color w:val="auto"/>
        </w:rPr>
        <w:t xml:space="preserve">, e podem ser </w:t>
      </w:r>
      <w:r w:rsidR="00A43360">
        <w:rPr>
          <w:color w:val="auto"/>
        </w:rPr>
        <w:t>deslocados</w:t>
      </w:r>
      <w:r w:rsidR="00875462">
        <w:rPr>
          <w:color w:val="auto"/>
        </w:rPr>
        <w:t xml:space="preserve"> consoante o estado em que se encontra</w:t>
      </w:r>
      <w:r w:rsidR="00A43360">
        <w:rPr>
          <w:color w:val="auto"/>
        </w:rPr>
        <w:t>m</w:t>
      </w:r>
      <w:r w:rsidR="00875462">
        <w:rPr>
          <w:color w:val="auto"/>
        </w:rPr>
        <w:t xml:space="preserve">. </w:t>
      </w:r>
    </w:p>
    <w:p w14:paraId="459192D9" w14:textId="62FF2589" w:rsidR="00875462" w:rsidRDefault="00875462" w:rsidP="00875462">
      <w:pPr>
        <w:jc w:val="both"/>
        <w:rPr>
          <w:color w:val="auto"/>
        </w:rPr>
      </w:pPr>
      <w:r>
        <w:rPr>
          <w:color w:val="auto"/>
        </w:rPr>
        <w:t xml:space="preserve">Na tabela 2 apresentamos os requisitos que foram atribuídos a cada membro da equipa. É de salientar </w:t>
      </w:r>
      <w:r w:rsidR="00AB2FAF">
        <w:rPr>
          <w:color w:val="auto"/>
        </w:rPr>
        <w:t>que os cinco requisitos com asterisco (*) foram distribuídos, um p</w:t>
      </w:r>
      <w:r w:rsidR="00A7765F">
        <w:rPr>
          <w:color w:val="auto"/>
        </w:rPr>
        <w:t>or</w:t>
      </w:r>
      <w:bookmarkStart w:id="161" w:name="_GoBack"/>
      <w:bookmarkEnd w:id="161"/>
      <w:r w:rsidR="00AB2FAF">
        <w:rPr>
          <w:color w:val="auto"/>
        </w:rPr>
        <w:t xml:space="preserve"> cada elemento.</w:t>
      </w:r>
    </w:p>
    <w:p w14:paraId="13EAC7C4" w14:textId="77777777" w:rsidR="00875462" w:rsidRDefault="00875462" w:rsidP="00875462">
      <w:pPr>
        <w:jc w:val="both"/>
        <w:rPr>
          <w:color w:val="auto"/>
        </w:rPr>
      </w:pPr>
    </w:p>
    <w:p w14:paraId="4E6FE7F2" w14:textId="595C6A14" w:rsidR="00823155" w:rsidRDefault="00823155" w:rsidP="00823155">
      <w:pPr>
        <w:pStyle w:val="Legenda"/>
        <w:keepNext/>
        <w:jc w:val="center"/>
      </w:pPr>
      <w:bookmarkStart w:id="162" w:name="_Toc50286480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A07B6">
        <w:rPr>
          <w:noProof/>
        </w:rPr>
        <w:t>2</w:t>
      </w:r>
      <w:r>
        <w:fldChar w:fldCharType="end"/>
      </w:r>
      <w:r>
        <w:t xml:space="preserve"> </w:t>
      </w:r>
      <w:r w:rsidR="00407DE2">
        <w:t>–</w:t>
      </w:r>
      <w:r>
        <w:t xml:space="preserve"> Distribuição tarefas</w:t>
      </w:r>
      <w:bookmarkEnd w:id="162"/>
    </w:p>
    <w:tbl>
      <w:tblPr>
        <w:tblStyle w:val="TabeladeLista6Colorida-Destaque11"/>
        <w:tblW w:w="9670" w:type="dxa"/>
        <w:tblLook w:val="04A0" w:firstRow="1" w:lastRow="0" w:firstColumn="1" w:lastColumn="0" w:noHBand="0" w:noVBand="1"/>
      </w:tblPr>
      <w:tblGrid>
        <w:gridCol w:w="1223"/>
        <w:gridCol w:w="5860"/>
        <w:gridCol w:w="2587"/>
      </w:tblGrid>
      <w:tr w:rsidR="00AD6EF0" w:rsidRPr="00847B7E" w14:paraId="528AD2D0" w14:textId="77777777" w:rsidTr="008231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32EAEB6" w14:textId="77777777" w:rsidR="00AD6EF0" w:rsidRPr="00847B7E" w:rsidRDefault="00AD6EF0" w:rsidP="00823155">
            <w:pPr>
              <w:ind w:left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</w:t>
            </w:r>
          </w:p>
        </w:tc>
        <w:tc>
          <w:tcPr>
            <w:tcW w:w="5860" w:type="dxa"/>
            <w:vAlign w:val="center"/>
          </w:tcPr>
          <w:p w14:paraId="20F15223" w14:textId="77777777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 w:rsidRPr="00847B7E">
              <w:rPr>
                <w:rFonts w:asciiTheme="minorHAnsi" w:hAnsiTheme="minorHAnsi"/>
              </w:rPr>
              <w:t>Identificação</w:t>
            </w:r>
          </w:p>
        </w:tc>
        <w:tc>
          <w:tcPr>
            <w:tcW w:w="2587" w:type="dxa"/>
            <w:vAlign w:val="center"/>
          </w:tcPr>
          <w:p w14:paraId="64E8D045" w14:textId="2ED81625" w:rsidR="00AD6EF0" w:rsidRPr="00847B7E" w:rsidRDefault="00AD6EF0" w:rsidP="00823155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Membro</w:t>
            </w:r>
          </w:p>
        </w:tc>
      </w:tr>
      <w:tr w:rsidR="00616884" w:rsidRPr="00847B7E" w14:paraId="5862355E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2C6570C" w14:textId="784E9E2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</w:t>
            </w:r>
          </w:p>
        </w:tc>
        <w:tc>
          <w:tcPr>
            <w:tcW w:w="5860" w:type="dxa"/>
            <w:vAlign w:val="center"/>
          </w:tcPr>
          <w:p w14:paraId="7E0626E5" w14:textId="4DD19D92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587" w:type="dxa"/>
            <w:vAlign w:val="center"/>
          </w:tcPr>
          <w:p w14:paraId="4D0F2098" w14:textId="0205C26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58153761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AA6424C" w14:textId="1CD6D58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REQ_2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674A2DB5" w14:textId="26A9E7C5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587" w:type="dxa"/>
            <w:vAlign w:val="center"/>
          </w:tcPr>
          <w:p w14:paraId="23C85943" w14:textId="0BF6AC5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1554E67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FA6E7D" w14:textId="65E2DC9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REQ_3</w:t>
            </w:r>
          </w:p>
        </w:tc>
        <w:tc>
          <w:tcPr>
            <w:tcW w:w="5860" w:type="dxa"/>
            <w:vAlign w:val="center"/>
          </w:tcPr>
          <w:p w14:paraId="626D7A9D" w14:textId="5FCA919F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587" w:type="dxa"/>
            <w:vAlign w:val="center"/>
          </w:tcPr>
          <w:p w14:paraId="1D05C4A2" w14:textId="68CA6C5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7A2CB6B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40AD66D6" w14:textId="5C7F8922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REQ_4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574EFA08" w14:textId="1993271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587" w:type="dxa"/>
            <w:vAlign w:val="center"/>
          </w:tcPr>
          <w:p w14:paraId="0BDAE57E" w14:textId="49303A14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6B5BB526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B62ADFF" w14:textId="7F67D380" w:rsidR="00616884" w:rsidRPr="00847B7E" w:rsidRDefault="00616884" w:rsidP="00616884">
            <w:pPr>
              <w:ind w:left="0"/>
              <w:rPr>
                <w:rFonts w:asciiTheme="minorHAnsi" w:hAnsiTheme="minorHAnsi"/>
                <w:b w:val="0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43B9FF94" w14:textId="55EA4F5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587" w:type="dxa"/>
            <w:vAlign w:val="center"/>
          </w:tcPr>
          <w:p w14:paraId="518EB8FD" w14:textId="29E971F5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2F0C526E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38415A95" w14:textId="07803ADC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REQ_6</w:t>
            </w:r>
          </w:p>
        </w:tc>
        <w:tc>
          <w:tcPr>
            <w:tcW w:w="5860" w:type="dxa"/>
            <w:vAlign w:val="center"/>
          </w:tcPr>
          <w:p w14:paraId="3E3CCFA2" w14:textId="1458BD77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587" w:type="dxa"/>
            <w:vAlign w:val="center"/>
          </w:tcPr>
          <w:p w14:paraId="3DF65AF6" w14:textId="10085E80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61EAC5C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C30F3F" w14:textId="7FBE463D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REQ_7</w:t>
            </w:r>
          </w:p>
        </w:tc>
        <w:tc>
          <w:tcPr>
            <w:tcW w:w="5860" w:type="dxa"/>
            <w:vAlign w:val="center"/>
          </w:tcPr>
          <w:p w14:paraId="042C89BB" w14:textId="3AFE320E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587" w:type="dxa"/>
            <w:vAlign w:val="center"/>
          </w:tcPr>
          <w:p w14:paraId="3BAC73FF" w14:textId="13508B99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</w:tr>
      <w:tr w:rsidR="00616884" w:rsidRPr="00847B7E" w14:paraId="0DB9C438" w14:textId="77777777" w:rsidTr="00823155">
        <w:trPr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6B2D384" w14:textId="6EF8C513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REQ_8</w:t>
            </w:r>
          </w:p>
        </w:tc>
        <w:tc>
          <w:tcPr>
            <w:tcW w:w="5860" w:type="dxa"/>
            <w:vAlign w:val="center"/>
          </w:tcPr>
          <w:p w14:paraId="15692F78" w14:textId="0BDB6CE1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587" w:type="dxa"/>
            <w:vAlign w:val="center"/>
          </w:tcPr>
          <w:p w14:paraId="7F4ED120" w14:textId="184FC5B3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</w:tr>
      <w:tr w:rsidR="00616884" w:rsidRPr="00847B7E" w14:paraId="659DB010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AA95B1B" w14:textId="3F146EF5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REQ_9</w:t>
            </w:r>
          </w:p>
        </w:tc>
        <w:tc>
          <w:tcPr>
            <w:tcW w:w="5860" w:type="dxa"/>
            <w:vAlign w:val="center"/>
          </w:tcPr>
          <w:p w14:paraId="3E18EE94" w14:textId="04FA27B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587" w:type="dxa"/>
            <w:vAlign w:val="center"/>
          </w:tcPr>
          <w:p w14:paraId="5D858073" w14:textId="459BF4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73BCBFAF" w14:textId="77777777" w:rsidTr="00823155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6D78526A" w14:textId="1D366ED1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REQ_10</w:t>
            </w:r>
          </w:p>
        </w:tc>
        <w:tc>
          <w:tcPr>
            <w:tcW w:w="5860" w:type="dxa"/>
            <w:vAlign w:val="center"/>
          </w:tcPr>
          <w:p w14:paraId="3BFEAF55" w14:textId="363D13E6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587" w:type="dxa"/>
            <w:vAlign w:val="center"/>
          </w:tcPr>
          <w:p w14:paraId="34992F6A" w14:textId="64C0EC9C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097CFB22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2B129609" w14:textId="58D4E8D0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REQ_11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03129BAF" w14:textId="0CDC50F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587" w:type="dxa"/>
            <w:vAlign w:val="center"/>
          </w:tcPr>
          <w:p w14:paraId="7BEB35D4" w14:textId="53ED1B28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</w:tr>
      <w:tr w:rsidR="00616884" w:rsidRPr="00847B7E" w14:paraId="6F6E960D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1ABB0E29" w14:textId="521BD717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REQ_12</w:t>
            </w:r>
          </w:p>
        </w:tc>
        <w:tc>
          <w:tcPr>
            <w:tcW w:w="5860" w:type="dxa"/>
            <w:vAlign w:val="center"/>
          </w:tcPr>
          <w:p w14:paraId="151B0753" w14:textId="4C6E1D59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587" w:type="dxa"/>
            <w:vAlign w:val="center"/>
          </w:tcPr>
          <w:p w14:paraId="48F4B91E" w14:textId="59D6FB7B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  <w:tr w:rsidR="00616884" w:rsidRPr="00847B7E" w14:paraId="30C0E85A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007F6EFB" w14:textId="4A6EBD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REQ_13</w:t>
            </w:r>
          </w:p>
        </w:tc>
        <w:tc>
          <w:tcPr>
            <w:tcW w:w="5860" w:type="dxa"/>
            <w:vAlign w:val="center"/>
          </w:tcPr>
          <w:p w14:paraId="33D14935" w14:textId="30DECCF7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587" w:type="dxa"/>
            <w:vAlign w:val="center"/>
          </w:tcPr>
          <w:p w14:paraId="7EF24EAB" w14:textId="64D68DC0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3DA41F30" w14:textId="77777777" w:rsidTr="00823155">
        <w:trPr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739E880E" w14:textId="6EAA14F9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REQ_14</w:t>
            </w:r>
          </w:p>
        </w:tc>
        <w:tc>
          <w:tcPr>
            <w:tcW w:w="5860" w:type="dxa"/>
            <w:vAlign w:val="center"/>
          </w:tcPr>
          <w:p w14:paraId="23D6663E" w14:textId="5239848F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587" w:type="dxa"/>
            <w:vAlign w:val="center"/>
          </w:tcPr>
          <w:p w14:paraId="731D1463" w14:textId="699459DE" w:rsidR="00616884" w:rsidRPr="00847B7E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</w:tr>
      <w:tr w:rsidR="00616884" w:rsidRPr="00847B7E" w14:paraId="1F65F6EF" w14:textId="77777777" w:rsidTr="008231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3" w:type="dxa"/>
            <w:vAlign w:val="center"/>
          </w:tcPr>
          <w:p w14:paraId="5C4D4CC7" w14:textId="0E7229CF" w:rsidR="00616884" w:rsidRPr="00847B7E" w:rsidRDefault="00616884" w:rsidP="00616884">
            <w:pPr>
              <w:ind w:left="0"/>
              <w:rPr>
                <w:rFonts w:asciiTheme="minorHAnsi" w:hAnsiTheme="minorHAnsi"/>
                <w:color w:val="auto"/>
              </w:rPr>
            </w:pPr>
            <w:r w:rsidRPr="00847B7E">
              <w:rPr>
                <w:rFonts w:asciiTheme="minorHAnsi" w:hAnsiTheme="minorHAnsi"/>
                <w:color w:val="auto"/>
              </w:rPr>
              <w:t>REQ_15</w:t>
            </w:r>
            <w:r>
              <w:rPr>
                <w:rFonts w:asciiTheme="minorHAnsi" w:hAnsiTheme="minorHAnsi"/>
                <w:color w:val="auto"/>
              </w:rPr>
              <w:t>*</w:t>
            </w:r>
          </w:p>
        </w:tc>
        <w:tc>
          <w:tcPr>
            <w:tcW w:w="5860" w:type="dxa"/>
            <w:vAlign w:val="center"/>
          </w:tcPr>
          <w:p w14:paraId="1C874E0E" w14:textId="2ED820A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587" w:type="dxa"/>
            <w:vAlign w:val="center"/>
          </w:tcPr>
          <w:p w14:paraId="0DCA27CF" w14:textId="73E905BB" w:rsidR="00616884" w:rsidRPr="00847B7E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color w:val="auto"/>
              </w:rPr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</w:tr>
    </w:tbl>
    <w:p w14:paraId="257DE045" w14:textId="69CA9153" w:rsidR="0098618D" w:rsidRDefault="0098618D" w:rsidP="00407DE2">
      <w:pPr>
        <w:ind w:left="0"/>
      </w:pPr>
    </w:p>
    <w:p w14:paraId="1B3619FC" w14:textId="345AC07D" w:rsidR="00616884" w:rsidRDefault="00616884" w:rsidP="00407DE2">
      <w:pPr>
        <w:ind w:left="0"/>
      </w:pPr>
    </w:p>
    <w:p w14:paraId="189742AB" w14:textId="77777777" w:rsidR="00616884" w:rsidRDefault="00616884" w:rsidP="00407DE2">
      <w:pPr>
        <w:ind w:left="0"/>
      </w:pPr>
    </w:p>
    <w:p w14:paraId="1160B66D" w14:textId="5FC9B8EC" w:rsidR="002F2EBF" w:rsidRDefault="002F2EBF" w:rsidP="00092C57">
      <w:pPr>
        <w:pStyle w:val="Ttulo1"/>
      </w:pPr>
      <w:bookmarkStart w:id="163" w:name="_Toc502864789"/>
      <w:r>
        <w:lastRenderedPageBreak/>
        <w:t>Tempos</w:t>
      </w:r>
      <w:bookmarkEnd w:id="163"/>
    </w:p>
    <w:p w14:paraId="11123C78" w14:textId="77777777" w:rsidR="002F2EBF" w:rsidRDefault="002F2EBF" w:rsidP="00407DE2">
      <w:pPr>
        <w:ind w:left="0"/>
      </w:pPr>
    </w:p>
    <w:p w14:paraId="262C681C" w14:textId="7D9B3514" w:rsidR="00AA1654" w:rsidRDefault="00AA1654" w:rsidP="00AA1654">
      <w:pPr>
        <w:pStyle w:val="Legenda"/>
        <w:keepNext/>
        <w:jc w:val="center"/>
      </w:pPr>
      <w:bookmarkStart w:id="164" w:name="_Toc50286480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BA07B6">
        <w:rPr>
          <w:noProof/>
        </w:rPr>
        <w:t>3</w:t>
      </w:r>
      <w:r>
        <w:fldChar w:fldCharType="end"/>
      </w:r>
      <w:r>
        <w:t xml:space="preserve"> - Duração de cada requisito</w:t>
      </w:r>
      <w:bookmarkEnd w:id="164"/>
    </w:p>
    <w:tbl>
      <w:tblPr>
        <w:tblStyle w:val="TabeladeLista6Colorida-Destaque11"/>
        <w:tblW w:w="10774" w:type="dxa"/>
        <w:tblInd w:w="-700" w:type="dxa"/>
        <w:tblLook w:val="04A0" w:firstRow="1" w:lastRow="0" w:firstColumn="1" w:lastColumn="0" w:noHBand="0" w:noVBand="1"/>
      </w:tblPr>
      <w:tblGrid>
        <w:gridCol w:w="1133"/>
        <w:gridCol w:w="5813"/>
        <w:gridCol w:w="2410"/>
        <w:gridCol w:w="1418"/>
      </w:tblGrid>
      <w:tr w:rsidR="005428AA" w14:paraId="790729D3" w14:textId="77777777" w:rsidTr="005428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9861C5E" w14:textId="4B840751" w:rsidR="00A43360" w:rsidRPr="00A43360" w:rsidRDefault="00A43360" w:rsidP="00A43360">
            <w:pPr>
              <w:ind w:left="0"/>
              <w:jc w:val="center"/>
              <w:rPr>
                <w:b w:val="0"/>
              </w:rPr>
            </w:pPr>
            <w:r w:rsidRPr="00A43360">
              <w:rPr>
                <w:b w:val="0"/>
              </w:rPr>
              <w:t>Id</w:t>
            </w:r>
          </w:p>
        </w:tc>
        <w:tc>
          <w:tcPr>
            <w:tcW w:w="5813" w:type="dxa"/>
          </w:tcPr>
          <w:p w14:paraId="48FB0E0D" w14:textId="0EC6E953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Identificação</w:t>
            </w:r>
          </w:p>
        </w:tc>
        <w:tc>
          <w:tcPr>
            <w:tcW w:w="2410" w:type="dxa"/>
          </w:tcPr>
          <w:p w14:paraId="6256E2A3" w14:textId="361E32CD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Membro</w:t>
            </w:r>
          </w:p>
        </w:tc>
        <w:tc>
          <w:tcPr>
            <w:tcW w:w="1418" w:type="dxa"/>
          </w:tcPr>
          <w:p w14:paraId="3A415FDB" w14:textId="52BA16BA" w:rsidR="00A43360" w:rsidRPr="00A43360" w:rsidRDefault="00A43360" w:rsidP="00A43360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A43360">
              <w:rPr>
                <w:b w:val="0"/>
              </w:rPr>
              <w:t>Duração</w:t>
            </w:r>
          </w:p>
        </w:tc>
      </w:tr>
      <w:tr w:rsidR="00616884" w14:paraId="61573058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2DC789E" w14:textId="751D5E2B" w:rsidR="00616884" w:rsidRDefault="00616884" w:rsidP="00616884">
            <w:pPr>
              <w:ind w:left="0"/>
              <w:jc w:val="center"/>
            </w:pPr>
            <w:r>
              <w:t>REQ_1</w:t>
            </w:r>
          </w:p>
        </w:tc>
        <w:tc>
          <w:tcPr>
            <w:tcW w:w="5813" w:type="dxa"/>
            <w:vAlign w:val="center"/>
          </w:tcPr>
          <w:p w14:paraId="7F0C0DB3" w14:textId="3B95C985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Segurança – Dados encriptados na BD</w:t>
            </w:r>
          </w:p>
        </w:tc>
        <w:tc>
          <w:tcPr>
            <w:tcW w:w="2410" w:type="dxa"/>
            <w:vAlign w:val="center"/>
          </w:tcPr>
          <w:p w14:paraId="0C769719" w14:textId="266D31F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3C8F525B" w14:textId="18B42AC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0953B4F8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8E67E27" w14:textId="753376B6" w:rsidR="00616884" w:rsidRDefault="00616884" w:rsidP="00616884">
            <w:pPr>
              <w:ind w:left="0"/>
              <w:jc w:val="center"/>
            </w:pPr>
            <w:r>
              <w:t>REQ_2</w:t>
            </w:r>
          </w:p>
        </w:tc>
        <w:tc>
          <w:tcPr>
            <w:tcW w:w="5813" w:type="dxa"/>
            <w:vAlign w:val="center"/>
          </w:tcPr>
          <w:p w14:paraId="6D82845E" w14:textId="2A09F96D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Registo de dador em </w:t>
            </w:r>
            <w:r w:rsidRPr="00946858">
              <w:rPr>
                <w:rFonts w:asciiTheme="minorHAnsi" w:hAnsiTheme="minorHAnsi"/>
                <w:i/>
                <w:color w:val="auto"/>
              </w:rPr>
              <w:t>happy-hour</w:t>
            </w:r>
            <w:r>
              <w:rPr>
                <w:rFonts w:asciiTheme="minorHAnsi" w:hAnsiTheme="minorHAnsi"/>
                <w:color w:val="auto"/>
              </w:rPr>
              <w:t xml:space="preserve"> com match de fotografia do dador versus recetor</w:t>
            </w:r>
          </w:p>
        </w:tc>
        <w:tc>
          <w:tcPr>
            <w:tcW w:w="2410" w:type="dxa"/>
            <w:vAlign w:val="center"/>
          </w:tcPr>
          <w:p w14:paraId="431D010F" w14:textId="2656024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4ABE807A" w14:textId="024301E4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="00616884">
              <w:t>h</w:t>
            </w:r>
          </w:p>
        </w:tc>
      </w:tr>
      <w:tr w:rsidR="00616884" w14:paraId="0800CA7B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B52501A" w14:textId="78609776" w:rsidR="00616884" w:rsidRDefault="00616884" w:rsidP="00616884">
            <w:pPr>
              <w:ind w:left="0"/>
              <w:jc w:val="center"/>
            </w:pPr>
            <w:r>
              <w:t>REQ_3</w:t>
            </w:r>
          </w:p>
        </w:tc>
        <w:tc>
          <w:tcPr>
            <w:tcW w:w="5813" w:type="dxa"/>
            <w:vAlign w:val="center"/>
          </w:tcPr>
          <w:p w14:paraId="4FD7F69F" w14:textId="6EAEB61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 xml:space="preserve">Estatística dadores – </w:t>
            </w:r>
            <w:r w:rsidRPr="00946858">
              <w:rPr>
                <w:rFonts w:asciiTheme="minorHAnsi" w:hAnsiTheme="minorHAnsi"/>
                <w:i/>
                <w:color w:val="auto"/>
              </w:rPr>
              <w:t>Activity report</w:t>
            </w:r>
          </w:p>
        </w:tc>
        <w:tc>
          <w:tcPr>
            <w:tcW w:w="2410" w:type="dxa"/>
            <w:vAlign w:val="center"/>
          </w:tcPr>
          <w:p w14:paraId="2B1D114C" w14:textId="0DD71BF9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52D5ACB" w14:textId="2FA0D0F9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198DFD3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1649505" w14:textId="2FE08A05" w:rsidR="00616884" w:rsidRDefault="00616884" w:rsidP="00616884">
            <w:pPr>
              <w:ind w:left="0"/>
              <w:jc w:val="center"/>
            </w:pPr>
            <w:r>
              <w:t>REQ_4</w:t>
            </w:r>
          </w:p>
        </w:tc>
        <w:tc>
          <w:tcPr>
            <w:tcW w:w="5813" w:type="dxa"/>
            <w:vAlign w:val="center"/>
          </w:tcPr>
          <w:p w14:paraId="2AB5AD78" w14:textId="338F25B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Esclarecimento de dúvidas ao utente</w:t>
            </w:r>
          </w:p>
        </w:tc>
        <w:tc>
          <w:tcPr>
            <w:tcW w:w="2410" w:type="dxa"/>
            <w:vAlign w:val="center"/>
          </w:tcPr>
          <w:p w14:paraId="16CCA778" w14:textId="3C24FB0A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44415606" w14:textId="1F0327BB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616884">
              <w:t>h</w:t>
            </w:r>
          </w:p>
        </w:tc>
      </w:tr>
      <w:tr w:rsidR="00616884" w14:paraId="78E9BF71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3738E8" w14:textId="1B1FE79C" w:rsidR="00616884" w:rsidRDefault="00616884" w:rsidP="00616884">
            <w:pPr>
              <w:ind w:left="0"/>
              <w:jc w:val="center"/>
            </w:pPr>
            <w:r>
              <w:t>REQ_5</w:t>
            </w:r>
          </w:p>
        </w:tc>
        <w:tc>
          <w:tcPr>
            <w:tcW w:w="5813" w:type="dxa"/>
            <w:vAlign w:val="center"/>
          </w:tcPr>
          <w:p w14:paraId="1C8F2301" w14:textId="1CEF2C3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Marcação/Cancelamento da consulta inicial</w:t>
            </w:r>
          </w:p>
        </w:tc>
        <w:tc>
          <w:tcPr>
            <w:tcW w:w="2410" w:type="dxa"/>
            <w:vAlign w:val="center"/>
          </w:tcPr>
          <w:p w14:paraId="3A3EA79E" w14:textId="58EF5DA4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10B13277" w14:textId="49D9E0A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6CE1C0AA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3A624571" w14:textId="084701E2" w:rsidR="00616884" w:rsidRDefault="00616884" w:rsidP="00616884">
            <w:pPr>
              <w:ind w:left="0"/>
              <w:jc w:val="center"/>
            </w:pPr>
            <w:r>
              <w:t>REQ_6</w:t>
            </w:r>
          </w:p>
        </w:tc>
        <w:tc>
          <w:tcPr>
            <w:tcW w:w="5813" w:type="dxa"/>
            <w:vAlign w:val="center"/>
          </w:tcPr>
          <w:p w14:paraId="670ECF66" w14:textId="174A8A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Seleção (match) para envio de gâmetas</w:t>
            </w:r>
          </w:p>
        </w:tc>
        <w:tc>
          <w:tcPr>
            <w:tcW w:w="2410" w:type="dxa"/>
            <w:vAlign w:val="center"/>
          </w:tcPr>
          <w:p w14:paraId="3E37639B" w14:textId="75E0E881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6DF50C32" w14:textId="5EE4BD2E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616884">
              <w:t>h</w:t>
            </w:r>
          </w:p>
        </w:tc>
      </w:tr>
      <w:tr w:rsidR="00616884" w14:paraId="52FCD152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2BA9262E" w14:textId="38E53B0B" w:rsidR="00616884" w:rsidRDefault="00616884" w:rsidP="00616884">
            <w:pPr>
              <w:ind w:left="0"/>
              <w:jc w:val="center"/>
            </w:pPr>
            <w:r>
              <w:t>REQ_7</w:t>
            </w:r>
          </w:p>
        </w:tc>
        <w:tc>
          <w:tcPr>
            <w:tcW w:w="5813" w:type="dxa"/>
            <w:vAlign w:val="center"/>
          </w:tcPr>
          <w:p w14:paraId="132A8642" w14:textId="6E5BF2FE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Validação do envio de gâmetas</w:t>
            </w:r>
          </w:p>
        </w:tc>
        <w:tc>
          <w:tcPr>
            <w:tcW w:w="2410" w:type="dxa"/>
            <w:vAlign w:val="center"/>
          </w:tcPr>
          <w:p w14:paraId="616D59C2" w14:textId="71677CA6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Daniel Bento</w:t>
            </w:r>
          </w:p>
        </w:tc>
        <w:tc>
          <w:tcPr>
            <w:tcW w:w="1418" w:type="dxa"/>
          </w:tcPr>
          <w:p w14:paraId="3B1941C4" w14:textId="195F9AC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53F099F4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7F71DD1" w14:textId="49E68B50" w:rsidR="00616884" w:rsidRDefault="00616884" w:rsidP="00616884">
            <w:pPr>
              <w:ind w:left="0"/>
              <w:jc w:val="center"/>
            </w:pPr>
            <w:r>
              <w:t>REQ_8</w:t>
            </w:r>
          </w:p>
        </w:tc>
        <w:tc>
          <w:tcPr>
            <w:tcW w:w="5813" w:type="dxa"/>
            <w:vAlign w:val="center"/>
          </w:tcPr>
          <w:p w14:paraId="6E3FAB65" w14:textId="2288BE7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 envio físico da amostra para centros de PMA</w:t>
            </w:r>
          </w:p>
        </w:tc>
        <w:tc>
          <w:tcPr>
            <w:tcW w:w="2410" w:type="dxa"/>
            <w:vAlign w:val="center"/>
          </w:tcPr>
          <w:p w14:paraId="1B9F450B" w14:textId="076E5CE9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Maria Almeida</w:t>
            </w:r>
          </w:p>
        </w:tc>
        <w:tc>
          <w:tcPr>
            <w:tcW w:w="1418" w:type="dxa"/>
          </w:tcPr>
          <w:p w14:paraId="48287A82" w14:textId="7B481BAB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3h</w:t>
            </w:r>
          </w:p>
        </w:tc>
      </w:tr>
      <w:tr w:rsidR="00616884" w14:paraId="2E7D761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04EFF7B" w14:textId="5924FA0C" w:rsidR="00616884" w:rsidRDefault="00616884" w:rsidP="00616884">
            <w:pPr>
              <w:ind w:left="0"/>
              <w:jc w:val="center"/>
            </w:pPr>
            <w:r>
              <w:t>REQ_9</w:t>
            </w:r>
          </w:p>
        </w:tc>
        <w:tc>
          <w:tcPr>
            <w:tcW w:w="5813" w:type="dxa"/>
            <w:vAlign w:val="center"/>
          </w:tcPr>
          <w:p w14:paraId="01ABE35C" w14:textId="409F64E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lista de espera</w:t>
            </w:r>
          </w:p>
        </w:tc>
        <w:tc>
          <w:tcPr>
            <w:tcW w:w="2410" w:type="dxa"/>
            <w:vAlign w:val="center"/>
          </w:tcPr>
          <w:p w14:paraId="3A3DF373" w14:textId="02D99C9E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75B15100" w14:textId="7B6F1953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25CF06C0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E294653" w14:textId="69CBC9BF" w:rsidR="00616884" w:rsidRDefault="00616884" w:rsidP="00616884">
            <w:pPr>
              <w:ind w:left="0"/>
              <w:jc w:val="center"/>
            </w:pPr>
            <w:r>
              <w:t>REQ_10</w:t>
            </w:r>
          </w:p>
        </w:tc>
        <w:tc>
          <w:tcPr>
            <w:tcW w:w="5813" w:type="dxa"/>
            <w:vAlign w:val="center"/>
          </w:tcPr>
          <w:p w14:paraId="307BA76F" w14:textId="782353F3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dos destinos das gâmetas de todos os envios de um dador</w:t>
            </w:r>
          </w:p>
        </w:tc>
        <w:tc>
          <w:tcPr>
            <w:tcW w:w="2410" w:type="dxa"/>
            <w:vAlign w:val="center"/>
          </w:tcPr>
          <w:p w14:paraId="12D31988" w14:textId="2396429E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47871F78" w14:textId="3C972C62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03369DA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1242CA85" w14:textId="71B9D76E" w:rsidR="00616884" w:rsidRDefault="00616884" w:rsidP="00616884">
            <w:pPr>
              <w:ind w:left="0"/>
              <w:jc w:val="center"/>
            </w:pPr>
            <w:r>
              <w:t>REQ_11</w:t>
            </w:r>
          </w:p>
        </w:tc>
        <w:tc>
          <w:tcPr>
            <w:tcW w:w="5813" w:type="dxa"/>
            <w:vAlign w:val="center"/>
          </w:tcPr>
          <w:p w14:paraId="276010D5" w14:textId="26DD6CEA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Análise automática de sentimentos e inquérito da psicologia/assistente social</w:t>
            </w:r>
          </w:p>
        </w:tc>
        <w:tc>
          <w:tcPr>
            <w:tcW w:w="2410" w:type="dxa"/>
            <w:vAlign w:val="center"/>
          </w:tcPr>
          <w:p w14:paraId="2B727DEB" w14:textId="7C16CC82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Tiago Gonçalves</w:t>
            </w:r>
          </w:p>
        </w:tc>
        <w:tc>
          <w:tcPr>
            <w:tcW w:w="1418" w:type="dxa"/>
          </w:tcPr>
          <w:p w14:paraId="62555F3C" w14:textId="387C7B01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  <w:tr w:rsidR="00616884" w14:paraId="5F270B12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4F7076A2" w14:textId="68D9F718" w:rsidR="00616884" w:rsidRDefault="00616884" w:rsidP="00616884">
            <w:pPr>
              <w:ind w:left="0"/>
              <w:jc w:val="center"/>
            </w:pPr>
            <w:r>
              <w:t>REQ_12</w:t>
            </w:r>
          </w:p>
        </w:tc>
        <w:tc>
          <w:tcPr>
            <w:tcW w:w="5813" w:type="dxa"/>
            <w:vAlign w:val="center"/>
          </w:tcPr>
          <w:p w14:paraId="288405AA" w14:textId="276BB594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Sugestão da posição livre no banco de criopreservação</w:t>
            </w:r>
          </w:p>
        </w:tc>
        <w:tc>
          <w:tcPr>
            <w:tcW w:w="2410" w:type="dxa"/>
            <w:vAlign w:val="center"/>
          </w:tcPr>
          <w:p w14:paraId="6BDA0054" w14:textId="3E18AF6F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254B91D9" w14:textId="754857BC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71345B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77E09830" w14:textId="3FD1E3AA" w:rsidR="00616884" w:rsidRDefault="00616884" w:rsidP="00616884">
            <w:pPr>
              <w:ind w:left="0"/>
              <w:jc w:val="center"/>
            </w:pPr>
            <w:r>
              <w:t>REQ_13</w:t>
            </w:r>
          </w:p>
        </w:tc>
        <w:tc>
          <w:tcPr>
            <w:tcW w:w="5813" w:type="dxa"/>
            <w:vAlign w:val="center"/>
          </w:tcPr>
          <w:p w14:paraId="7E3B63CB" w14:textId="28512B13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Registo dos resultados do casal</w:t>
            </w:r>
          </w:p>
        </w:tc>
        <w:tc>
          <w:tcPr>
            <w:tcW w:w="2410" w:type="dxa"/>
            <w:vAlign w:val="center"/>
          </w:tcPr>
          <w:p w14:paraId="4770546A" w14:textId="5F5E4018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3B632F1D" w14:textId="4604A526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6264FD69" w14:textId="77777777" w:rsidTr="008F2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6967A4E6" w14:textId="535B92EC" w:rsidR="00616884" w:rsidRDefault="00616884" w:rsidP="00616884">
            <w:pPr>
              <w:ind w:left="0"/>
              <w:jc w:val="center"/>
            </w:pPr>
            <w:r>
              <w:t>REQ_14</w:t>
            </w:r>
          </w:p>
        </w:tc>
        <w:tc>
          <w:tcPr>
            <w:tcW w:w="5813" w:type="dxa"/>
            <w:vAlign w:val="center"/>
          </w:tcPr>
          <w:p w14:paraId="482DF6B4" w14:textId="6C52C83F" w:rsidR="00616884" w:rsidRDefault="00616884" w:rsidP="0061688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Consulta do estado dos processos</w:t>
            </w:r>
          </w:p>
        </w:tc>
        <w:tc>
          <w:tcPr>
            <w:tcW w:w="2410" w:type="dxa"/>
            <w:vAlign w:val="center"/>
          </w:tcPr>
          <w:p w14:paraId="265E277E" w14:textId="19AC2E14" w:rsidR="00616884" w:rsidRDefault="00616884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Manuel Correia</w:t>
            </w:r>
          </w:p>
        </w:tc>
        <w:tc>
          <w:tcPr>
            <w:tcW w:w="1418" w:type="dxa"/>
          </w:tcPr>
          <w:p w14:paraId="051DC6EC" w14:textId="3DB04F39" w:rsidR="00616884" w:rsidRDefault="002377C8" w:rsidP="0061688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616884">
              <w:t>h</w:t>
            </w:r>
          </w:p>
        </w:tc>
      </w:tr>
      <w:tr w:rsidR="00616884" w14:paraId="03659C3F" w14:textId="77777777" w:rsidTr="008F20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3" w:type="dxa"/>
          </w:tcPr>
          <w:p w14:paraId="575A8F64" w14:textId="5B016B5D" w:rsidR="00616884" w:rsidRDefault="00616884" w:rsidP="00616884">
            <w:pPr>
              <w:ind w:left="0"/>
              <w:jc w:val="center"/>
            </w:pPr>
            <w:r>
              <w:t>REQ_15</w:t>
            </w:r>
          </w:p>
        </w:tc>
        <w:tc>
          <w:tcPr>
            <w:tcW w:w="5813" w:type="dxa"/>
            <w:vAlign w:val="center"/>
          </w:tcPr>
          <w:p w14:paraId="483BDEE5" w14:textId="28232A6F" w:rsidR="00616884" w:rsidRDefault="00616884" w:rsidP="0061688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Chatbot – Consulta dos resultados do espermograma</w:t>
            </w:r>
          </w:p>
        </w:tc>
        <w:tc>
          <w:tcPr>
            <w:tcW w:w="2410" w:type="dxa"/>
            <w:vAlign w:val="center"/>
          </w:tcPr>
          <w:p w14:paraId="3BE2E2CA" w14:textId="5D0D2B95" w:rsidR="00616884" w:rsidRDefault="00616884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inorHAnsi" w:hAnsiTheme="minorHAnsi"/>
                <w:color w:val="auto"/>
              </w:rPr>
              <w:t>Ana Barros</w:t>
            </w:r>
          </w:p>
        </w:tc>
        <w:tc>
          <w:tcPr>
            <w:tcW w:w="1418" w:type="dxa"/>
          </w:tcPr>
          <w:p w14:paraId="0A2332EE" w14:textId="7C2DB39F" w:rsidR="00616884" w:rsidRDefault="002377C8" w:rsidP="0061688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616884">
              <w:t>h</w:t>
            </w:r>
          </w:p>
        </w:tc>
      </w:tr>
    </w:tbl>
    <w:p w14:paraId="03A6826B" w14:textId="77777777" w:rsidR="002F2EBF" w:rsidRDefault="002F2EBF" w:rsidP="002F2EBF"/>
    <w:p w14:paraId="58C82E11" w14:textId="77777777" w:rsidR="002F2EBF" w:rsidRPr="00A11B4A" w:rsidRDefault="002F2EBF" w:rsidP="002F2EBF">
      <w:pPr>
        <w:rPr>
          <w:u w:val="single"/>
        </w:rPr>
      </w:pPr>
    </w:p>
    <w:p w14:paraId="129C3771" w14:textId="57E06907" w:rsidR="002F2EBF" w:rsidRDefault="005428AA" w:rsidP="00AA1654">
      <w:pPr>
        <w:jc w:val="both"/>
      </w:pPr>
      <w:r>
        <w:t>Quanto ao tempo que demorou cada requisito a ficar concluído, importa referir que se trata de uma estimativa uma vez que não foi utilizada nenhuma ferramenta para a medição real do tempo. Est</w:t>
      </w:r>
      <w:r w:rsidR="00AA1654">
        <w:t xml:space="preserve">e é porventura um dos pontos </w:t>
      </w:r>
      <w:r w:rsidR="002377C8">
        <w:t xml:space="preserve">que identificamos no sprint anterior como alvo de processo de melhoria e que acabou por não ser levado em conta como expectado. </w:t>
      </w:r>
      <w:r w:rsidR="00AA1654">
        <w:t xml:space="preserve">De realçar que o desenvolvimento do trabalho destinado a este </w:t>
      </w:r>
      <w:r w:rsidR="00AA1654" w:rsidRPr="00AA1654">
        <w:rPr>
          <w:i/>
        </w:rPr>
        <w:t>sprint</w:t>
      </w:r>
      <w:r w:rsidR="00AA1654">
        <w:t xml:space="preserve"> foi sempre pautado por uma grande entreajuda dos elementos da equipa de desenvolvimento, tendo sido constante a colaboração de vários elementos para a realização de diversos </w:t>
      </w:r>
      <w:r w:rsidR="00AA1654" w:rsidRPr="00AA1654">
        <w:rPr>
          <w:i/>
        </w:rPr>
        <w:t>issues</w:t>
      </w:r>
      <w:r w:rsidR="00AA1654">
        <w:t xml:space="preserve">. </w:t>
      </w:r>
      <w:r w:rsidR="002377C8">
        <w:t xml:space="preserve">Um dos aspetos que contribuiu de sobremaneira para um menor número de horas despendidas em comparação com o sprint anterior, foi o fato de no primeiro sprint nos termos preocupado em criar uma boa estrutura que já antecipasse alguns requisitos que poderiam ser pedidos nesta iteração. </w:t>
      </w:r>
      <w:r w:rsidR="00AA1654">
        <w:t xml:space="preserve">Por fim, importa referir que, como é natural, foram existindo variadas tarefas ao longo do processo de desenvolvimento (como por exemplo a resolução de </w:t>
      </w:r>
      <w:r w:rsidR="00AA1654" w:rsidRPr="00AA1654">
        <w:rPr>
          <w:i/>
        </w:rPr>
        <w:t>bugs</w:t>
      </w:r>
      <w:r w:rsidR="00AA1654">
        <w:t xml:space="preserve">), que ocuparam tempo considerável aos elementos do grupo e que não foi possível quantificar e associar à tabela apresentada anteriormente. </w:t>
      </w:r>
      <w:r w:rsidR="00A25EC7">
        <w:t xml:space="preserve">Os valores mencionados na tabela 3 perfazem um total de </w:t>
      </w:r>
      <w:r w:rsidR="002377C8">
        <w:t>41</w:t>
      </w:r>
      <w:r w:rsidR="00A25EC7">
        <w:t xml:space="preserve"> horas de trabalho de desenvolvimento.</w:t>
      </w:r>
    </w:p>
    <w:p w14:paraId="55D3756A" w14:textId="77777777" w:rsidR="005428AA" w:rsidRDefault="005428AA" w:rsidP="002F2EBF"/>
    <w:p w14:paraId="4D607C77" w14:textId="77777777" w:rsidR="002F2EBF" w:rsidRDefault="002F2EBF" w:rsidP="002F2EBF"/>
    <w:p w14:paraId="0993BD2C" w14:textId="028F4422" w:rsidR="002F2EBF" w:rsidRDefault="002F2EBF" w:rsidP="00AA1654">
      <w:pPr>
        <w:ind w:left="0"/>
      </w:pPr>
    </w:p>
    <w:p w14:paraId="4D358C1D" w14:textId="208647E0" w:rsidR="00A25EC7" w:rsidRDefault="00A25EC7" w:rsidP="00AA1654">
      <w:pPr>
        <w:ind w:left="0"/>
      </w:pPr>
    </w:p>
    <w:p w14:paraId="5A801F49" w14:textId="77777777" w:rsidR="00616884" w:rsidRPr="002F2EBF" w:rsidRDefault="00616884" w:rsidP="00AA1654">
      <w:pPr>
        <w:ind w:left="0"/>
      </w:pPr>
    </w:p>
    <w:p w14:paraId="736D02F2" w14:textId="22EE06C0" w:rsidR="000E596E" w:rsidRDefault="002F7354" w:rsidP="00092C57">
      <w:pPr>
        <w:pStyle w:val="Ttulo1"/>
      </w:pPr>
      <w:bookmarkStart w:id="165" w:name="_Toc502864790"/>
      <w:r>
        <w:lastRenderedPageBreak/>
        <w:t>Medidas de qualidade de software</w:t>
      </w:r>
      <w:bookmarkEnd w:id="165"/>
    </w:p>
    <w:p w14:paraId="3D3477E4" w14:textId="77777777" w:rsidR="002F7354" w:rsidRPr="002F7354" w:rsidRDefault="002F7354" w:rsidP="002F7354"/>
    <w:p w14:paraId="25EA6A6C" w14:textId="7595CB2F" w:rsidR="002F7354" w:rsidRPr="002F7354" w:rsidRDefault="00F201A5" w:rsidP="00903EE0">
      <w:pPr>
        <w:jc w:val="both"/>
      </w:pPr>
      <w:r>
        <w:t xml:space="preserve">Quanto a medidas de qualidade de software, </w:t>
      </w:r>
      <w:r w:rsidR="00903EE0">
        <w:t>a equipa de desenvolvimento tentou</w:t>
      </w:r>
      <w:r>
        <w:t xml:space="preserve"> sempre manter o código limpo</w:t>
      </w:r>
      <w:r w:rsidR="00903EE0">
        <w:t xml:space="preserve"> e isolado por camadas, de modo a construir uma estrutura organizada e escalável. </w:t>
      </w:r>
      <w:r w:rsidR="00C06F44">
        <w:t xml:space="preserve">Estas medidas aplicam-se a todos os componentes do nosso projeto, componentes esses que seguem a mesma estrutura de forma a todo o fluxo de eventos ser mais percetível. Uma das medidas que gostaríamos de destacar prende-se com o fato de termos usado </w:t>
      </w:r>
      <w:proofErr w:type="spellStart"/>
      <w:r w:rsidR="00C06F44">
        <w:t>DTOs</w:t>
      </w:r>
      <w:proofErr w:type="spellEnd"/>
      <w:r w:rsidR="00C06F44">
        <w:t xml:space="preserve"> (Data </w:t>
      </w:r>
      <w:proofErr w:type="spellStart"/>
      <w:r w:rsidR="00C06F44">
        <w:t>Transfer</w:t>
      </w:r>
      <w:proofErr w:type="spellEnd"/>
      <w:r w:rsidR="00C06F44">
        <w:t xml:space="preserve"> </w:t>
      </w:r>
      <w:proofErr w:type="spellStart"/>
      <w:r w:rsidR="00C06F44">
        <w:t>Objects</w:t>
      </w:r>
      <w:proofErr w:type="spellEnd"/>
      <w:r w:rsidR="00C06F44">
        <w:t xml:space="preserve">) para transferir dados entre as </w:t>
      </w:r>
      <w:proofErr w:type="spellStart"/>
      <w:r w:rsidR="00C06F44">
        <w:t>APIs</w:t>
      </w:r>
      <w:proofErr w:type="spellEnd"/>
      <w:r w:rsidR="00C06F44">
        <w:t xml:space="preserve">. Deste modo, cada chamada tem um DTO especifico o que permite, caso seja necessário, acrescentar/remover um ou mais parâmetros, sem termos de refinar profundamente o código. </w:t>
      </w:r>
      <w:r w:rsidR="00903EE0">
        <w:t xml:space="preserve">Por fim, </w:t>
      </w:r>
      <w:r w:rsidR="00C06F44">
        <w:t xml:space="preserve">melhoramos e acrescentamos </w:t>
      </w:r>
      <w:r w:rsidR="00903EE0">
        <w:t xml:space="preserve">alguns testes unitários às funcionalidades da aplicação. Contudo, o nível de profundidade dos mesmos não está ainda nos parâmetros que consideramos necessários para garantir uma aplicação altamente fiável, pelo que este é, sem sombra de dúvida, um dos pontos </w:t>
      </w:r>
      <w:r w:rsidR="00C06F44">
        <w:t>que deveriam ser alvo de melhoria.</w:t>
      </w:r>
    </w:p>
    <w:p w14:paraId="18875FFF" w14:textId="77777777" w:rsidR="002F7354" w:rsidRPr="002F7354" w:rsidRDefault="002F7354" w:rsidP="002F7354"/>
    <w:p w14:paraId="1B27366A" w14:textId="77777777" w:rsidR="008012E5" w:rsidRDefault="008012E5" w:rsidP="008012E5">
      <w:pPr>
        <w:jc w:val="center"/>
      </w:pPr>
    </w:p>
    <w:bookmarkEnd w:id="48"/>
    <w:p w14:paraId="0C90986B" w14:textId="77777777" w:rsidR="0003629C" w:rsidRPr="000E596E" w:rsidRDefault="0003629C" w:rsidP="00AE2C7A">
      <w:pPr>
        <w:ind w:left="0"/>
      </w:pPr>
    </w:p>
    <w:p w14:paraId="2234098E" w14:textId="77777777" w:rsidR="0003629C" w:rsidRPr="000E596E" w:rsidRDefault="0003629C" w:rsidP="00AE2C7A">
      <w:pPr>
        <w:ind w:left="0"/>
      </w:pPr>
    </w:p>
    <w:p w14:paraId="415F4768" w14:textId="77777777" w:rsidR="0003629C" w:rsidRPr="000E596E" w:rsidRDefault="0003629C" w:rsidP="00AE2C7A">
      <w:pPr>
        <w:ind w:left="0"/>
      </w:pPr>
    </w:p>
    <w:p w14:paraId="7F432ACF" w14:textId="77777777" w:rsidR="0003629C" w:rsidRPr="000E596E" w:rsidRDefault="0003629C" w:rsidP="00AE2C7A">
      <w:pPr>
        <w:ind w:left="0"/>
      </w:pPr>
    </w:p>
    <w:p w14:paraId="4ECE32B9" w14:textId="77777777" w:rsidR="0003629C" w:rsidRPr="000E596E" w:rsidRDefault="0003629C" w:rsidP="00AE2C7A">
      <w:pPr>
        <w:ind w:left="0"/>
      </w:pPr>
    </w:p>
    <w:sectPr w:rsidR="0003629C" w:rsidRPr="000E596E" w:rsidSect="00D9726A">
      <w:footerReference w:type="default" r:id="rId57"/>
      <w:pgSz w:w="12240" w:h="15840" w:code="1"/>
      <w:pgMar w:top="1440" w:right="1440" w:bottom="1440" w:left="1440" w:header="720" w:footer="12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74BAF" w14:textId="77777777" w:rsidR="003176C6" w:rsidRDefault="003176C6" w:rsidP="003E5069">
      <w:r>
        <w:separator/>
      </w:r>
    </w:p>
  </w:endnote>
  <w:endnote w:type="continuationSeparator" w:id="0">
    <w:p w14:paraId="2B9B8040" w14:textId="77777777" w:rsidR="003176C6" w:rsidRDefault="003176C6" w:rsidP="003E5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08BF8" w14:textId="6BC3EC95" w:rsidR="00C06F44" w:rsidRPr="00632C90" w:rsidRDefault="00C06F44" w:rsidP="00FE2CDA">
    <w:pPr>
      <w:pStyle w:val="Rodap"/>
      <w:jc w:val="left"/>
      <w:rPr>
        <w:b w:val="0"/>
        <w:lang w:val="en-US"/>
      </w:rPr>
    </w:pPr>
    <w:r w:rsidRPr="00632C90">
      <w:rPr>
        <w:b w:val="0"/>
        <w:lang w:val="en-US"/>
      </w:rPr>
      <w:t xml:space="preserve">LABDSOFT TP1 2017/2018 </w:t>
    </w:r>
    <w:r w:rsidRPr="00632C90">
      <w:rPr>
        <w:b w:val="0"/>
        <w:lang w:val="en-US"/>
      </w:rPr>
      <w:tab/>
    </w:r>
    <w:r w:rsidRPr="00632C90">
      <w:rPr>
        <w:lang w:val="en-US"/>
      </w:rPr>
      <w:t>Software Requirements Specification</w:t>
    </w:r>
    <w:r w:rsidRPr="00632C90">
      <w:rPr>
        <w:b w:val="0"/>
        <w:lang w:val="en-US"/>
      </w:rPr>
      <w:t xml:space="preserve">            </w:t>
    </w:r>
    <w:proofErr w:type="spellStart"/>
    <w:r w:rsidRPr="00632C90">
      <w:rPr>
        <w:b w:val="0"/>
        <w:lang w:val="en-US"/>
      </w:rPr>
      <w:t>Página</w:t>
    </w:r>
    <w:proofErr w:type="spellEnd"/>
    <w:r w:rsidRPr="00632C90">
      <w:rPr>
        <w:b w:val="0"/>
        <w:lang w:val="en-US"/>
      </w:rPr>
      <w:t xml:space="preserve">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PAGE   \* MERGEFORMAT </w:instrText>
    </w:r>
    <w:r w:rsidRPr="00FE2CDA">
      <w:rPr>
        <w:b w:val="0"/>
      </w:rPr>
      <w:fldChar w:fldCharType="separate"/>
    </w:r>
    <w:r w:rsidR="00A7765F">
      <w:rPr>
        <w:b w:val="0"/>
        <w:noProof/>
        <w:lang w:val="en-US"/>
      </w:rPr>
      <w:t>1</w:t>
    </w:r>
    <w:r w:rsidRPr="00FE2CDA">
      <w:rPr>
        <w:b w:val="0"/>
        <w:noProof/>
      </w:rPr>
      <w:fldChar w:fldCharType="end"/>
    </w:r>
    <w:r w:rsidRPr="00632C90">
      <w:rPr>
        <w:b w:val="0"/>
        <w:lang w:val="en-US"/>
      </w:rPr>
      <w:t xml:space="preserve"> de </w:t>
    </w:r>
    <w:r w:rsidRPr="00FE2CDA">
      <w:rPr>
        <w:b w:val="0"/>
      </w:rPr>
      <w:fldChar w:fldCharType="begin"/>
    </w:r>
    <w:r w:rsidRPr="00632C90">
      <w:rPr>
        <w:b w:val="0"/>
        <w:lang w:val="en-US"/>
      </w:rPr>
      <w:instrText xml:space="preserve"> NUMPAGES   \* MERGEFORMAT </w:instrText>
    </w:r>
    <w:r w:rsidRPr="00FE2CDA">
      <w:rPr>
        <w:b w:val="0"/>
      </w:rPr>
      <w:fldChar w:fldCharType="separate"/>
    </w:r>
    <w:r w:rsidR="00A7765F">
      <w:rPr>
        <w:b w:val="0"/>
        <w:noProof/>
        <w:lang w:val="en-US"/>
      </w:rPr>
      <w:t>47</w:t>
    </w:r>
    <w:r w:rsidRPr="00FE2CDA">
      <w:rPr>
        <w:b w:val="0"/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C5F351" w14:textId="77777777" w:rsidR="00C06F44" w:rsidRPr="00D20459" w:rsidRDefault="00C06F44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 xml:space="preserve">2017 by António Rocha - ISEP. </w:t>
    </w:r>
  </w:p>
  <w:p w14:paraId="4C142BD6" w14:textId="77777777" w:rsidR="00C06F44" w:rsidRPr="00D20459" w:rsidRDefault="00C06F44" w:rsidP="0066712E">
    <w:pPr>
      <w:pStyle w:val="Rodap"/>
      <w:jc w:val="center"/>
      <w:rPr>
        <w:b w:val="0"/>
        <w:lang w:val="en-US"/>
      </w:rPr>
    </w:pPr>
    <w:r w:rsidRPr="00D20459">
      <w:rPr>
        <w:b w:val="0"/>
        <w:lang w:val="en-US"/>
      </w:rPr>
      <w:t>Permission is granted to use, modify and distribute this document.</w:t>
    </w:r>
  </w:p>
  <w:p w14:paraId="3CE2A089" w14:textId="77777777" w:rsidR="00C06F44" w:rsidRPr="0066712E" w:rsidRDefault="00C06F44">
    <w:pPr>
      <w:pStyle w:val="Rodap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C58ED3" w14:textId="46A00E78" w:rsidR="00C06F44" w:rsidRPr="00364586" w:rsidRDefault="00C06F44" w:rsidP="00FE2CDA">
    <w:pPr>
      <w:pStyle w:val="Rodap"/>
      <w:jc w:val="left"/>
      <w:rPr>
        <w:b w:val="0"/>
        <w:sz w:val="18"/>
        <w:szCs w:val="18"/>
      </w:rPr>
    </w:pPr>
    <w:r>
      <w:rPr>
        <w:b w:val="0"/>
        <w:sz w:val="18"/>
        <w:szCs w:val="18"/>
      </w:rPr>
      <w:t>LABDSOFT TP2</w:t>
    </w:r>
    <w:r w:rsidRPr="00364586">
      <w:rPr>
        <w:b w:val="0"/>
        <w:sz w:val="18"/>
        <w:szCs w:val="18"/>
      </w:rPr>
      <w:t xml:space="preserve"> 2017/2018 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sz w:val="18"/>
        <w:szCs w:val="18"/>
      </w:rPr>
      <w:t>Arquitetura de Software</w:t>
    </w:r>
    <w:r w:rsidRPr="00364586">
      <w:rPr>
        <w:b w:val="0"/>
        <w:sz w:val="18"/>
        <w:szCs w:val="18"/>
      </w:rPr>
      <w:tab/>
    </w:r>
    <w:r w:rsidRPr="00364586">
      <w:rPr>
        <w:b w:val="0"/>
        <w:sz w:val="18"/>
        <w:szCs w:val="18"/>
      </w:rPr>
      <w:tab/>
    </w:r>
    <w:r>
      <w:rPr>
        <w:b w:val="0"/>
        <w:sz w:val="18"/>
        <w:szCs w:val="18"/>
      </w:rPr>
      <w:t>Página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PAGE   \* MERGEFORMAT </w:instrText>
    </w:r>
    <w:r w:rsidRPr="0066712E">
      <w:rPr>
        <w:b w:val="0"/>
        <w:sz w:val="18"/>
        <w:szCs w:val="18"/>
      </w:rPr>
      <w:fldChar w:fldCharType="separate"/>
    </w:r>
    <w:r w:rsidR="00A7765F">
      <w:rPr>
        <w:b w:val="0"/>
        <w:noProof/>
        <w:sz w:val="18"/>
        <w:szCs w:val="18"/>
      </w:rPr>
      <w:t>47</w:t>
    </w:r>
    <w:r w:rsidRPr="0066712E">
      <w:rPr>
        <w:b w:val="0"/>
        <w:noProof/>
        <w:sz w:val="18"/>
        <w:szCs w:val="18"/>
      </w:rPr>
      <w:fldChar w:fldCharType="end"/>
    </w:r>
    <w:r w:rsidRPr="00364586">
      <w:rPr>
        <w:b w:val="0"/>
        <w:sz w:val="18"/>
        <w:szCs w:val="18"/>
      </w:rPr>
      <w:t xml:space="preserve"> </w:t>
    </w:r>
    <w:r>
      <w:rPr>
        <w:b w:val="0"/>
        <w:sz w:val="18"/>
        <w:szCs w:val="18"/>
      </w:rPr>
      <w:t>de</w:t>
    </w:r>
    <w:r w:rsidRPr="00364586">
      <w:rPr>
        <w:b w:val="0"/>
        <w:sz w:val="18"/>
        <w:szCs w:val="18"/>
      </w:rPr>
      <w:t xml:space="preserve"> </w:t>
    </w:r>
    <w:r w:rsidRPr="0066712E">
      <w:rPr>
        <w:b w:val="0"/>
        <w:sz w:val="18"/>
        <w:szCs w:val="18"/>
      </w:rPr>
      <w:fldChar w:fldCharType="begin"/>
    </w:r>
    <w:r w:rsidRPr="00364586">
      <w:rPr>
        <w:b w:val="0"/>
        <w:sz w:val="18"/>
        <w:szCs w:val="18"/>
      </w:rPr>
      <w:instrText xml:space="preserve"> NUMPAGES   \* MERGEFORMAT </w:instrText>
    </w:r>
    <w:r w:rsidRPr="0066712E">
      <w:rPr>
        <w:b w:val="0"/>
        <w:sz w:val="18"/>
        <w:szCs w:val="18"/>
      </w:rPr>
      <w:fldChar w:fldCharType="separate"/>
    </w:r>
    <w:r w:rsidR="00A7765F">
      <w:rPr>
        <w:b w:val="0"/>
        <w:noProof/>
        <w:sz w:val="18"/>
        <w:szCs w:val="18"/>
      </w:rPr>
      <w:t>47</w:t>
    </w:r>
    <w:r w:rsidRPr="0066712E">
      <w:rPr>
        <w:b w:val="0"/>
        <w:noProof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B91DFD" w14:textId="77777777" w:rsidR="003176C6" w:rsidRDefault="003176C6" w:rsidP="003E5069">
      <w:r>
        <w:separator/>
      </w:r>
    </w:p>
  </w:footnote>
  <w:footnote w:type="continuationSeparator" w:id="0">
    <w:p w14:paraId="6AF954A4" w14:textId="77777777" w:rsidR="003176C6" w:rsidRDefault="003176C6" w:rsidP="003E50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89854" w14:textId="77777777" w:rsidR="00C06F44" w:rsidRDefault="00C06F44">
    <w:pPr>
      <w:pBdr>
        <w:left w:val="single" w:sz="12" w:space="11" w:color="D6615C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B6332E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B6332E" w:themeColor="accent1" w:themeShade="BF"/>
        </w:rPr>
        <w:alias w:val="Title"/>
        <w:tag w:val=""/>
        <w:id w:val="-41755945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B6332E" w:themeColor="accent1" w:themeShade="BF"/>
          </w:rPr>
          <w:t>Banco de Gâmetas GAM</w:t>
        </w:r>
      </w:sdtContent>
    </w:sdt>
  </w:p>
  <w:p w14:paraId="0A6894BA" w14:textId="77777777" w:rsidR="00C06F44" w:rsidRDefault="00C06F4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03F059DE"/>
    <w:lvl w:ilvl="0">
      <w:start w:val="1"/>
      <w:numFmt w:val="decimal"/>
      <w:pStyle w:val="Listanumerada"/>
      <w:suff w:val="nothing"/>
      <w:lvlText w:val="%1"/>
      <w:lvlJc w:val="left"/>
      <w:pPr>
        <w:ind w:left="360" w:hanging="288"/>
      </w:pPr>
      <w:rPr>
        <w:rFonts w:hint="default"/>
      </w:rPr>
    </w:lvl>
  </w:abstractNum>
  <w:abstractNum w:abstractNumId="1" w15:restartNumberingAfterBreak="0">
    <w:nsid w:val="25F2691E"/>
    <w:multiLevelType w:val="hybridMultilevel"/>
    <w:tmpl w:val="C414BED4"/>
    <w:lvl w:ilvl="0" w:tplc="08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2" w15:restartNumberingAfterBreak="0">
    <w:nsid w:val="282A05E5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" w15:restartNumberingAfterBreak="0">
    <w:nsid w:val="34A607DB"/>
    <w:multiLevelType w:val="multilevel"/>
    <w:tmpl w:val="10AC170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Cabealho3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CF844D0"/>
    <w:multiLevelType w:val="multilevel"/>
    <w:tmpl w:val="6980C3A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5" w15:restartNumberingAfterBreak="0">
    <w:nsid w:val="40FB165E"/>
    <w:multiLevelType w:val="hybridMultilevel"/>
    <w:tmpl w:val="4C5828F0"/>
    <w:lvl w:ilvl="0" w:tplc="EA184B6E">
      <w:start w:val="1"/>
      <w:numFmt w:val="bullet"/>
      <w:pStyle w:val="Listacommarcas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70345E9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7" w15:restartNumberingAfterBreak="0">
    <w:nsid w:val="676552B4"/>
    <w:multiLevelType w:val="multilevel"/>
    <w:tmpl w:val="4F2245F2"/>
    <w:lvl w:ilvl="0">
      <w:start w:val="1"/>
      <w:numFmt w:val="decimal"/>
      <w:pStyle w:val="Ttulo1"/>
      <w:lvlText w:val="%1"/>
      <w:lvlJc w:val="left"/>
      <w:pPr>
        <w:ind w:left="719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8" w15:restartNumberingAfterBreak="0">
    <w:nsid w:val="760275AA"/>
    <w:multiLevelType w:val="multilevel"/>
    <w:tmpl w:val="775A1AD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425" w:hanging="3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81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85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9" w15:restartNumberingAfterBreak="0">
    <w:nsid w:val="76DD459A"/>
    <w:multiLevelType w:val="multilevel"/>
    <w:tmpl w:val="B30EA4E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180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0"/>
  </w:num>
  <w:num w:numId="5">
    <w:abstractNumId w:val="1"/>
  </w:num>
  <w:num w:numId="6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2"/>
    </w:lvlOverride>
  </w:num>
  <w:num w:numId="9">
    <w:abstractNumId w:val="9"/>
  </w:num>
  <w:num w:numId="10">
    <w:abstractNumId w:val="6"/>
  </w:num>
  <w:num w:numId="11">
    <w:abstractNumId w:val="8"/>
  </w:num>
  <w:num w:numId="12">
    <w:abstractNumId w:val="2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pt-PT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8C0"/>
    <w:rsid w:val="00003D7B"/>
    <w:rsid w:val="00014BE4"/>
    <w:rsid w:val="0002385A"/>
    <w:rsid w:val="000247BC"/>
    <w:rsid w:val="00027586"/>
    <w:rsid w:val="00030324"/>
    <w:rsid w:val="00031FC7"/>
    <w:rsid w:val="000329B0"/>
    <w:rsid w:val="0003629C"/>
    <w:rsid w:val="00040AB3"/>
    <w:rsid w:val="00046BCE"/>
    <w:rsid w:val="00053CC1"/>
    <w:rsid w:val="0005651A"/>
    <w:rsid w:val="0006282F"/>
    <w:rsid w:val="000676BC"/>
    <w:rsid w:val="00070C19"/>
    <w:rsid w:val="00071C3C"/>
    <w:rsid w:val="0007265A"/>
    <w:rsid w:val="000749A4"/>
    <w:rsid w:val="00074B66"/>
    <w:rsid w:val="000801F4"/>
    <w:rsid w:val="000825F4"/>
    <w:rsid w:val="00084E04"/>
    <w:rsid w:val="00092C57"/>
    <w:rsid w:val="000A2B76"/>
    <w:rsid w:val="000A4223"/>
    <w:rsid w:val="000A4B61"/>
    <w:rsid w:val="000A6BFC"/>
    <w:rsid w:val="000B172B"/>
    <w:rsid w:val="000B4042"/>
    <w:rsid w:val="000B4099"/>
    <w:rsid w:val="000B5AFB"/>
    <w:rsid w:val="000C643F"/>
    <w:rsid w:val="000C76DD"/>
    <w:rsid w:val="000D1CCA"/>
    <w:rsid w:val="000E596E"/>
    <w:rsid w:val="000F3BC4"/>
    <w:rsid w:val="000F40BE"/>
    <w:rsid w:val="000F5423"/>
    <w:rsid w:val="000F6892"/>
    <w:rsid w:val="00105548"/>
    <w:rsid w:val="00105A33"/>
    <w:rsid w:val="00106DE3"/>
    <w:rsid w:val="0010701F"/>
    <w:rsid w:val="00107127"/>
    <w:rsid w:val="00111DB1"/>
    <w:rsid w:val="001131A9"/>
    <w:rsid w:val="00113A4B"/>
    <w:rsid w:val="001151C7"/>
    <w:rsid w:val="0012189D"/>
    <w:rsid w:val="00124108"/>
    <w:rsid w:val="001437EF"/>
    <w:rsid w:val="00157B77"/>
    <w:rsid w:val="00160147"/>
    <w:rsid w:val="00166AC3"/>
    <w:rsid w:val="0016717C"/>
    <w:rsid w:val="001743A8"/>
    <w:rsid w:val="0017491F"/>
    <w:rsid w:val="0017687F"/>
    <w:rsid w:val="00176FB1"/>
    <w:rsid w:val="0018189A"/>
    <w:rsid w:val="001853FA"/>
    <w:rsid w:val="0018597A"/>
    <w:rsid w:val="00186C3A"/>
    <w:rsid w:val="00192865"/>
    <w:rsid w:val="001A172B"/>
    <w:rsid w:val="001A1EE6"/>
    <w:rsid w:val="001A2168"/>
    <w:rsid w:val="001A663D"/>
    <w:rsid w:val="001B11E6"/>
    <w:rsid w:val="001B1316"/>
    <w:rsid w:val="001B17D4"/>
    <w:rsid w:val="001B232D"/>
    <w:rsid w:val="001B4740"/>
    <w:rsid w:val="001B73EA"/>
    <w:rsid w:val="001B758E"/>
    <w:rsid w:val="001C0A5B"/>
    <w:rsid w:val="001C1AAE"/>
    <w:rsid w:val="001C262A"/>
    <w:rsid w:val="001C5CE7"/>
    <w:rsid w:val="001D3CFD"/>
    <w:rsid w:val="001D5405"/>
    <w:rsid w:val="001E5B52"/>
    <w:rsid w:val="001E78E6"/>
    <w:rsid w:val="001F016E"/>
    <w:rsid w:val="001F1CBC"/>
    <w:rsid w:val="001F7D16"/>
    <w:rsid w:val="00202828"/>
    <w:rsid w:val="00206FDC"/>
    <w:rsid w:val="0021397B"/>
    <w:rsid w:val="00216135"/>
    <w:rsid w:val="00217FE9"/>
    <w:rsid w:val="00220186"/>
    <w:rsid w:val="0022096E"/>
    <w:rsid w:val="00225238"/>
    <w:rsid w:val="002257BD"/>
    <w:rsid w:val="00231924"/>
    <w:rsid w:val="00231CA5"/>
    <w:rsid w:val="0023218F"/>
    <w:rsid w:val="002377C8"/>
    <w:rsid w:val="0024472E"/>
    <w:rsid w:val="00250C0F"/>
    <w:rsid w:val="00256AED"/>
    <w:rsid w:val="002578C0"/>
    <w:rsid w:val="00266950"/>
    <w:rsid w:val="00280067"/>
    <w:rsid w:val="002828AB"/>
    <w:rsid w:val="00282F17"/>
    <w:rsid w:val="00283CB2"/>
    <w:rsid w:val="00290A0D"/>
    <w:rsid w:val="00293573"/>
    <w:rsid w:val="002939CE"/>
    <w:rsid w:val="00295481"/>
    <w:rsid w:val="002A3C30"/>
    <w:rsid w:val="002B01B1"/>
    <w:rsid w:val="002B4902"/>
    <w:rsid w:val="002B5B72"/>
    <w:rsid w:val="002C231B"/>
    <w:rsid w:val="002E061C"/>
    <w:rsid w:val="002E7144"/>
    <w:rsid w:val="002F1101"/>
    <w:rsid w:val="002F2511"/>
    <w:rsid w:val="002F2EBF"/>
    <w:rsid w:val="002F5BB4"/>
    <w:rsid w:val="002F6802"/>
    <w:rsid w:val="002F7354"/>
    <w:rsid w:val="0030019D"/>
    <w:rsid w:val="0030442B"/>
    <w:rsid w:val="00305884"/>
    <w:rsid w:val="00311CCC"/>
    <w:rsid w:val="00314140"/>
    <w:rsid w:val="003173C9"/>
    <w:rsid w:val="003176C6"/>
    <w:rsid w:val="003206F6"/>
    <w:rsid w:val="003243C7"/>
    <w:rsid w:val="00335153"/>
    <w:rsid w:val="00336580"/>
    <w:rsid w:val="00347CBB"/>
    <w:rsid w:val="0035003E"/>
    <w:rsid w:val="003506BE"/>
    <w:rsid w:val="003510B3"/>
    <w:rsid w:val="0035247E"/>
    <w:rsid w:val="0035679D"/>
    <w:rsid w:val="00357A41"/>
    <w:rsid w:val="00363E0E"/>
    <w:rsid w:val="00364586"/>
    <w:rsid w:val="00364B2F"/>
    <w:rsid w:val="00365636"/>
    <w:rsid w:val="00365F5A"/>
    <w:rsid w:val="003701F4"/>
    <w:rsid w:val="0038122D"/>
    <w:rsid w:val="00382E72"/>
    <w:rsid w:val="00385D9E"/>
    <w:rsid w:val="00387F31"/>
    <w:rsid w:val="003913D4"/>
    <w:rsid w:val="0039456F"/>
    <w:rsid w:val="003967A7"/>
    <w:rsid w:val="003A1DF0"/>
    <w:rsid w:val="003C3951"/>
    <w:rsid w:val="003C4A19"/>
    <w:rsid w:val="003C63E7"/>
    <w:rsid w:val="003E06E8"/>
    <w:rsid w:val="003E5069"/>
    <w:rsid w:val="003E60E9"/>
    <w:rsid w:val="003F20D5"/>
    <w:rsid w:val="003F302C"/>
    <w:rsid w:val="00400B90"/>
    <w:rsid w:val="00402C08"/>
    <w:rsid w:val="00403604"/>
    <w:rsid w:val="00403EAC"/>
    <w:rsid w:val="00404367"/>
    <w:rsid w:val="00406DE7"/>
    <w:rsid w:val="00407DE2"/>
    <w:rsid w:val="00411ABC"/>
    <w:rsid w:val="00412256"/>
    <w:rsid w:val="00415A3C"/>
    <w:rsid w:val="0042573D"/>
    <w:rsid w:val="00426F30"/>
    <w:rsid w:val="00432596"/>
    <w:rsid w:val="004343A9"/>
    <w:rsid w:val="004511B9"/>
    <w:rsid w:val="00451CCA"/>
    <w:rsid w:val="004640D1"/>
    <w:rsid w:val="00473F93"/>
    <w:rsid w:val="0047734B"/>
    <w:rsid w:val="00477A91"/>
    <w:rsid w:val="00483D9C"/>
    <w:rsid w:val="004842F8"/>
    <w:rsid w:val="004846B5"/>
    <w:rsid w:val="00490432"/>
    <w:rsid w:val="00490BFB"/>
    <w:rsid w:val="00496938"/>
    <w:rsid w:val="004A41E7"/>
    <w:rsid w:val="004A44B1"/>
    <w:rsid w:val="004B25A2"/>
    <w:rsid w:val="004B32B1"/>
    <w:rsid w:val="004B36D8"/>
    <w:rsid w:val="004B3D19"/>
    <w:rsid w:val="004B6814"/>
    <w:rsid w:val="004C5DDD"/>
    <w:rsid w:val="004D2020"/>
    <w:rsid w:val="004D2304"/>
    <w:rsid w:val="004D2BC2"/>
    <w:rsid w:val="004D3304"/>
    <w:rsid w:val="004E0C8B"/>
    <w:rsid w:val="004E4BF8"/>
    <w:rsid w:val="004E58DE"/>
    <w:rsid w:val="004F0DE6"/>
    <w:rsid w:val="004F6E81"/>
    <w:rsid w:val="004F7556"/>
    <w:rsid w:val="005066FE"/>
    <w:rsid w:val="0050743C"/>
    <w:rsid w:val="00511AF1"/>
    <w:rsid w:val="00511EE5"/>
    <w:rsid w:val="005212DE"/>
    <w:rsid w:val="00522F95"/>
    <w:rsid w:val="005259B1"/>
    <w:rsid w:val="00530D0C"/>
    <w:rsid w:val="005371B6"/>
    <w:rsid w:val="005428AA"/>
    <w:rsid w:val="005444EC"/>
    <w:rsid w:val="00545C50"/>
    <w:rsid w:val="00546562"/>
    <w:rsid w:val="00547045"/>
    <w:rsid w:val="00556335"/>
    <w:rsid w:val="00557ED2"/>
    <w:rsid w:val="0056787D"/>
    <w:rsid w:val="005712E6"/>
    <w:rsid w:val="0057221E"/>
    <w:rsid w:val="005831AE"/>
    <w:rsid w:val="00592FE1"/>
    <w:rsid w:val="005939D8"/>
    <w:rsid w:val="005A6598"/>
    <w:rsid w:val="005B0211"/>
    <w:rsid w:val="005B243C"/>
    <w:rsid w:val="005B6855"/>
    <w:rsid w:val="005B68C0"/>
    <w:rsid w:val="005C4283"/>
    <w:rsid w:val="005D6FD0"/>
    <w:rsid w:val="005E2EE3"/>
    <w:rsid w:val="005E332E"/>
    <w:rsid w:val="005E4176"/>
    <w:rsid w:val="005E536C"/>
    <w:rsid w:val="005E6B4D"/>
    <w:rsid w:val="005E7339"/>
    <w:rsid w:val="005F6CF7"/>
    <w:rsid w:val="00602397"/>
    <w:rsid w:val="006039E6"/>
    <w:rsid w:val="00611C99"/>
    <w:rsid w:val="00616884"/>
    <w:rsid w:val="00620718"/>
    <w:rsid w:val="00621A76"/>
    <w:rsid w:val="006234C0"/>
    <w:rsid w:val="00625BB0"/>
    <w:rsid w:val="00625EF7"/>
    <w:rsid w:val="00632C90"/>
    <w:rsid w:val="00633D15"/>
    <w:rsid w:val="00636A91"/>
    <w:rsid w:val="00644AE0"/>
    <w:rsid w:val="0064592D"/>
    <w:rsid w:val="00647054"/>
    <w:rsid w:val="006524FB"/>
    <w:rsid w:val="00653980"/>
    <w:rsid w:val="00653CC3"/>
    <w:rsid w:val="00654444"/>
    <w:rsid w:val="00654B7A"/>
    <w:rsid w:val="00656522"/>
    <w:rsid w:val="0066112C"/>
    <w:rsid w:val="0066159D"/>
    <w:rsid w:val="00663959"/>
    <w:rsid w:val="0066712E"/>
    <w:rsid w:val="00672E23"/>
    <w:rsid w:val="00681B94"/>
    <w:rsid w:val="006876F2"/>
    <w:rsid w:val="006926D3"/>
    <w:rsid w:val="006929CC"/>
    <w:rsid w:val="006938E5"/>
    <w:rsid w:val="00693B24"/>
    <w:rsid w:val="006A5637"/>
    <w:rsid w:val="006A72AC"/>
    <w:rsid w:val="006C7188"/>
    <w:rsid w:val="006E027A"/>
    <w:rsid w:val="006E062D"/>
    <w:rsid w:val="006E06B3"/>
    <w:rsid w:val="006F1608"/>
    <w:rsid w:val="006F2896"/>
    <w:rsid w:val="006F4DC5"/>
    <w:rsid w:val="006F56A6"/>
    <w:rsid w:val="0070306E"/>
    <w:rsid w:val="00704019"/>
    <w:rsid w:val="0071480D"/>
    <w:rsid w:val="0072233D"/>
    <w:rsid w:val="00724A24"/>
    <w:rsid w:val="007255A7"/>
    <w:rsid w:val="00735567"/>
    <w:rsid w:val="00735DFC"/>
    <w:rsid w:val="007373CE"/>
    <w:rsid w:val="0074286F"/>
    <w:rsid w:val="00750054"/>
    <w:rsid w:val="00761370"/>
    <w:rsid w:val="0076248B"/>
    <w:rsid w:val="00766C32"/>
    <w:rsid w:val="00771035"/>
    <w:rsid w:val="00774739"/>
    <w:rsid w:val="00782982"/>
    <w:rsid w:val="007833FA"/>
    <w:rsid w:val="00784578"/>
    <w:rsid w:val="007B224B"/>
    <w:rsid w:val="007C09E1"/>
    <w:rsid w:val="007C2B9F"/>
    <w:rsid w:val="007C6FBA"/>
    <w:rsid w:val="007D5045"/>
    <w:rsid w:val="007E70C4"/>
    <w:rsid w:val="007F4607"/>
    <w:rsid w:val="007F5E7B"/>
    <w:rsid w:val="007F6313"/>
    <w:rsid w:val="008012E5"/>
    <w:rsid w:val="0080532D"/>
    <w:rsid w:val="00807033"/>
    <w:rsid w:val="0081100A"/>
    <w:rsid w:val="00812BFE"/>
    <w:rsid w:val="008156A3"/>
    <w:rsid w:val="0081624B"/>
    <w:rsid w:val="0082282A"/>
    <w:rsid w:val="00823155"/>
    <w:rsid w:val="00832AC8"/>
    <w:rsid w:val="00836D8A"/>
    <w:rsid w:val="00840638"/>
    <w:rsid w:val="008445D9"/>
    <w:rsid w:val="008468FB"/>
    <w:rsid w:val="00847093"/>
    <w:rsid w:val="00847B7E"/>
    <w:rsid w:val="00850CDF"/>
    <w:rsid w:val="00851898"/>
    <w:rsid w:val="008543AF"/>
    <w:rsid w:val="0085598A"/>
    <w:rsid w:val="00856326"/>
    <w:rsid w:val="00860965"/>
    <w:rsid w:val="0086378E"/>
    <w:rsid w:val="00867A2F"/>
    <w:rsid w:val="0087010C"/>
    <w:rsid w:val="00870214"/>
    <w:rsid w:val="00872833"/>
    <w:rsid w:val="00873462"/>
    <w:rsid w:val="0087396B"/>
    <w:rsid w:val="00875462"/>
    <w:rsid w:val="008802E3"/>
    <w:rsid w:val="00883B67"/>
    <w:rsid w:val="00887E91"/>
    <w:rsid w:val="008A03A8"/>
    <w:rsid w:val="008A1DD2"/>
    <w:rsid w:val="008A45AB"/>
    <w:rsid w:val="008B0E6F"/>
    <w:rsid w:val="008B3715"/>
    <w:rsid w:val="008B7143"/>
    <w:rsid w:val="008C24A1"/>
    <w:rsid w:val="008D1346"/>
    <w:rsid w:val="008D16DD"/>
    <w:rsid w:val="008D3D4B"/>
    <w:rsid w:val="008D61E1"/>
    <w:rsid w:val="008D6AD0"/>
    <w:rsid w:val="008E54C1"/>
    <w:rsid w:val="008E5D7A"/>
    <w:rsid w:val="008F09F4"/>
    <w:rsid w:val="008F20FF"/>
    <w:rsid w:val="008F6F76"/>
    <w:rsid w:val="008F752B"/>
    <w:rsid w:val="00901309"/>
    <w:rsid w:val="009029C3"/>
    <w:rsid w:val="009029FE"/>
    <w:rsid w:val="00903E7F"/>
    <w:rsid w:val="00903EE0"/>
    <w:rsid w:val="009046C2"/>
    <w:rsid w:val="009106A4"/>
    <w:rsid w:val="009258CA"/>
    <w:rsid w:val="00930D8B"/>
    <w:rsid w:val="0093111A"/>
    <w:rsid w:val="00934E99"/>
    <w:rsid w:val="0094371A"/>
    <w:rsid w:val="00944695"/>
    <w:rsid w:val="00946955"/>
    <w:rsid w:val="00946DFB"/>
    <w:rsid w:val="00970DF8"/>
    <w:rsid w:val="00981448"/>
    <w:rsid w:val="00983B6C"/>
    <w:rsid w:val="0098618D"/>
    <w:rsid w:val="00991137"/>
    <w:rsid w:val="009923F4"/>
    <w:rsid w:val="009926D1"/>
    <w:rsid w:val="0099560B"/>
    <w:rsid w:val="009B16A4"/>
    <w:rsid w:val="009B24D0"/>
    <w:rsid w:val="009B5183"/>
    <w:rsid w:val="009B6215"/>
    <w:rsid w:val="009B6552"/>
    <w:rsid w:val="009C44EE"/>
    <w:rsid w:val="009C62B1"/>
    <w:rsid w:val="009D15C6"/>
    <w:rsid w:val="009D3CD4"/>
    <w:rsid w:val="009D5D96"/>
    <w:rsid w:val="009E25F4"/>
    <w:rsid w:val="009E4AB2"/>
    <w:rsid w:val="009F0085"/>
    <w:rsid w:val="009F460D"/>
    <w:rsid w:val="00A004F7"/>
    <w:rsid w:val="00A01A58"/>
    <w:rsid w:val="00A03D43"/>
    <w:rsid w:val="00A03DE2"/>
    <w:rsid w:val="00A07710"/>
    <w:rsid w:val="00A07B6C"/>
    <w:rsid w:val="00A11B4A"/>
    <w:rsid w:val="00A15785"/>
    <w:rsid w:val="00A21149"/>
    <w:rsid w:val="00A25EC7"/>
    <w:rsid w:val="00A34BAD"/>
    <w:rsid w:val="00A40A2A"/>
    <w:rsid w:val="00A428A0"/>
    <w:rsid w:val="00A43360"/>
    <w:rsid w:val="00A45484"/>
    <w:rsid w:val="00A464B6"/>
    <w:rsid w:val="00A516BF"/>
    <w:rsid w:val="00A52A1A"/>
    <w:rsid w:val="00A54347"/>
    <w:rsid w:val="00A555DD"/>
    <w:rsid w:val="00A5631E"/>
    <w:rsid w:val="00A636E5"/>
    <w:rsid w:val="00A722E1"/>
    <w:rsid w:val="00A7765F"/>
    <w:rsid w:val="00A808F5"/>
    <w:rsid w:val="00A828F7"/>
    <w:rsid w:val="00AA1654"/>
    <w:rsid w:val="00AA3912"/>
    <w:rsid w:val="00AB01BB"/>
    <w:rsid w:val="00AB2FAF"/>
    <w:rsid w:val="00AB737F"/>
    <w:rsid w:val="00AD390C"/>
    <w:rsid w:val="00AD3E14"/>
    <w:rsid w:val="00AD6EF0"/>
    <w:rsid w:val="00AD7E68"/>
    <w:rsid w:val="00AE168A"/>
    <w:rsid w:val="00AE2069"/>
    <w:rsid w:val="00AE2C7A"/>
    <w:rsid w:val="00B02226"/>
    <w:rsid w:val="00B0421E"/>
    <w:rsid w:val="00B10582"/>
    <w:rsid w:val="00B11020"/>
    <w:rsid w:val="00B12DFC"/>
    <w:rsid w:val="00B16295"/>
    <w:rsid w:val="00B262AE"/>
    <w:rsid w:val="00B33058"/>
    <w:rsid w:val="00B3532B"/>
    <w:rsid w:val="00B36805"/>
    <w:rsid w:val="00B43024"/>
    <w:rsid w:val="00B466AC"/>
    <w:rsid w:val="00B51EC4"/>
    <w:rsid w:val="00B54CC6"/>
    <w:rsid w:val="00B57BEF"/>
    <w:rsid w:val="00B652E6"/>
    <w:rsid w:val="00B65F1E"/>
    <w:rsid w:val="00B66A04"/>
    <w:rsid w:val="00B66AE6"/>
    <w:rsid w:val="00B67ACE"/>
    <w:rsid w:val="00B7168F"/>
    <w:rsid w:val="00B7326A"/>
    <w:rsid w:val="00B7484A"/>
    <w:rsid w:val="00B74F7D"/>
    <w:rsid w:val="00B757EE"/>
    <w:rsid w:val="00B86C1C"/>
    <w:rsid w:val="00B90F4D"/>
    <w:rsid w:val="00B944B5"/>
    <w:rsid w:val="00BA07B6"/>
    <w:rsid w:val="00BB1891"/>
    <w:rsid w:val="00BC64F9"/>
    <w:rsid w:val="00BC7754"/>
    <w:rsid w:val="00BC7DBB"/>
    <w:rsid w:val="00BD6546"/>
    <w:rsid w:val="00BD6F06"/>
    <w:rsid w:val="00BD78A0"/>
    <w:rsid w:val="00BE2CD6"/>
    <w:rsid w:val="00BE524E"/>
    <w:rsid w:val="00BF087D"/>
    <w:rsid w:val="00BF1618"/>
    <w:rsid w:val="00BF3AA5"/>
    <w:rsid w:val="00BF7D74"/>
    <w:rsid w:val="00C04CF4"/>
    <w:rsid w:val="00C06F44"/>
    <w:rsid w:val="00C13BAF"/>
    <w:rsid w:val="00C167F7"/>
    <w:rsid w:val="00C178BC"/>
    <w:rsid w:val="00C17B53"/>
    <w:rsid w:val="00C267C3"/>
    <w:rsid w:val="00C27A03"/>
    <w:rsid w:val="00C31B35"/>
    <w:rsid w:val="00C34FB6"/>
    <w:rsid w:val="00C40DFC"/>
    <w:rsid w:val="00C46E66"/>
    <w:rsid w:val="00C519EF"/>
    <w:rsid w:val="00C52727"/>
    <w:rsid w:val="00C57848"/>
    <w:rsid w:val="00C63C45"/>
    <w:rsid w:val="00C6583F"/>
    <w:rsid w:val="00C70EEC"/>
    <w:rsid w:val="00C74476"/>
    <w:rsid w:val="00C848D9"/>
    <w:rsid w:val="00C84F7A"/>
    <w:rsid w:val="00C91CE5"/>
    <w:rsid w:val="00C95518"/>
    <w:rsid w:val="00C967F4"/>
    <w:rsid w:val="00CA25E4"/>
    <w:rsid w:val="00CA53B4"/>
    <w:rsid w:val="00CB13D3"/>
    <w:rsid w:val="00CB4ABB"/>
    <w:rsid w:val="00CC27A3"/>
    <w:rsid w:val="00CC33F7"/>
    <w:rsid w:val="00CC4CC3"/>
    <w:rsid w:val="00CC5D74"/>
    <w:rsid w:val="00CD100D"/>
    <w:rsid w:val="00CD1B7F"/>
    <w:rsid w:val="00CD25A9"/>
    <w:rsid w:val="00CD2E29"/>
    <w:rsid w:val="00CD5554"/>
    <w:rsid w:val="00CE002A"/>
    <w:rsid w:val="00CE2093"/>
    <w:rsid w:val="00CE31E6"/>
    <w:rsid w:val="00CE4875"/>
    <w:rsid w:val="00CE7FE6"/>
    <w:rsid w:val="00CF6722"/>
    <w:rsid w:val="00D05CF4"/>
    <w:rsid w:val="00D06840"/>
    <w:rsid w:val="00D06DE7"/>
    <w:rsid w:val="00D131EA"/>
    <w:rsid w:val="00D15F0B"/>
    <w:rsid w:val="00D20459"/>
    <w:rsid w:val="00D2132E"/>
    <w:rsid w:val="00D24442"/>
    <w:rsid w:val="00D30ECB"/>
    <w:rsid w:val="00D31A33"/>
    <w:rsid w:val="00D335AE"/>
    <w:rsid w:val="00D342ED"/>
    <w:rsid w:val="00D36C27"/>
    <w:rsid w:val="00D377E8"/>
    <w:rsid w:val="00D40FC9"/>
    <w:rsid w:val="00D43FDA"/>
    <w:rsid w:val="00D448A1"/>
    <w:rsid w:val="00D47A9A"/>
    <w:rsid w:val="00D53997"/>
    <w:rsid w:val="00D57C62"/>
    <w:rsid w:val="00D602A0"/>
    <w:rsid w:val="00D60F27"/>
    <w:rsid w:val="00D707F7"/>
    <w:rsid w:val="00D738F5"/>
    <w:rsid w:val="00D80FDB"/>
    <w:rsid w:val="00D810C9"/>
    <w:rsid w:val="00D82A89"/>
    <w:rsid w:val="00D95680"/>
    <w:rsid w:val="00D96747"/>
    <w:rsid w:val="00D9726A"/>
    <w:rsid w:val="00DA0500"/>
    <w:rsid w:val="00DA130C"/>
    <w:rsid w:val="00DA25C4"/>
    <w:rsid w:val="00DA522A"/>
    <w:rsid w:val="00DA5DE2"/>
    <w:rsid w:val="00DB4474"/>
    <w:rsid w:val="00DB5187"/>
    <w:rsid w:val="00DB5580"/>
    <w:rsid w:val="00DB7F07"/>
    <w:rsid w:val="00DC3373"/>
    <w:rsid w:val="00DC7503"/>
    <w:rsid w:val="00DC77DB"/>
    <w:rsid w:val="00DD2320"/>
    <w:rsid w:val="00DD5405"/>
    <w:rsid w:val="00DD5FB6"/>
    <w:rsid w:val="00DD70FE"/>
    <w:rsid w:val="00DE1D10"/>
    <w:rsid w:val="00DE34A5"/>
    <w:rsid w:val="00DE7CDD"/>
    <w:rsid w:val="00DF0C71"/>
    <w:rsid w:val="00DF10A9"/>
    <w:rsid w:val="00DF5594"/>
    <w:rsid w:val="00E01138"/>
    <w:rsid w:val="00E05E31"/>
    <w:rsid w:val="00E1112F"/>
    <w:rsid w:val="00E11C29"/>
    <w:rsid w:val="00E12445"/>
    <w:rsid w:val="00E14C19"/>
    <w:rsid w:val="00E15B9A"/>
    <w:rsid w:val="00E16C06"/>
    <w:rsid w:val="00E22BB6"/>
    <w:rsid w:val="00E23533"/>
    <w:rsid w:val="00E243F9"/>
    <w:rsid w:val="00E2690D"/>
    <w:rsid w:val="00E302B9"/>
    <w:rsid w:val="00E338A5"/>
    <w:rsid w:val="00E4144A"/>
    <w:rsid w:val="00E4680B"/>
    <w:rsid w:val="00E46946"/>
    <w:rsid w:val="00E5161F"/>
    <w:rsid w:val="00E55579"/>
    <w:rsid w:val="00E6268E"/>
    <w:rsid w:val="00E73E47"/>
    <w:rsid w:val="00E8027D"/>
    <w:rsid w:val="00E8133D"/>
    <w:rsid w:val="00E87469"/>
    <w:rsid w:val="00E91D8D"/>
    <w:rsid w:val="00EA0A7A"/>
    <w:rsid w:val="00EA2B19"/>
    <w:rsid w:val="00EA31B6"/>
    <w:rsid w:val="00EB4D65"/>
    <w:rsid w:val="00EB4F7F"/>
    <w:rsid w:val="00EC13FE"/>
    <w:rsid w:val="00EC3AB7"/>
    <w:rsid w:val="00EC58F5"/>
    <w:rsid w:val="00ED177B"/>
    <w:rsid w:val="00ED2654"/>
    <w:rsid w:val="00ED389D"/>
    <w:rsid w:val="00ED4E23"/>
    <w:rsid w:val="00ED6A4B"/>
    <w:rsid w:val="00EE4A31"/>
    <w:rsid w:val="00EE6879"/>
    <w:rsid w:val="00EF1DB1"/>
    <w:rsid w:val="00EF1E68"/>
    <w:rsid w:val="00EF4C5E"/>
    <w:rsid w:val="00EF6C09"/>
    <w:rsid w:val="00F050CA"/>
    <w:rsid w:val="00F07203"/>
    <w:rsid w:val="00F11544"/>
    <w:rsid w:val="00F12536"/>
    <w:rsid w:val="00F15C73"/>
    <w:rsid w:val="00F201A5"/>
    <w:rsid w:val="00F335F8"/>
    <w:rsid w:val="00F40492"/>
    <w:rsid w:val="00F41171"/>
    <w:rsid w:val="00F424A5"/>
    <w:rsid w:val="00F42DE5"/>
    <w:rsid w:val="00F52D09"/>
    <w:rsid w:val="00F536F5"/>
    <w:rsid w:val="00F53C01"/>
    <w:rsid w:val="00F54CA1"/>
    <w:rsid w:val="00F55DD8"/>
    <w:rsid w:val="00F60E15"/>
    <w:rsid w:val="00F820A4"/>
    <w:rsid w:val="00F84F59"/>
    <w:rsid w:val="00FA0E14"/>
    <w:rsid w:val="00FA13CD"/>
    <w:rsid w:val="00FA693F"/>
    <w:rsid w:val="00FA7695"/>
    <w:rsid w:val="00FB1511"/>
    <w:rsid w:val="00FB3034"/>
    <w:rsid w:val="00FB4D5A"/>
    <w:rsid w:val="00FB5F7E"/>
    <w:rsid w:val="00FC10B2"/>
    <w:rsid w:val="00FC6BE2"/>
    <w:rsid w:val="00FC786E"/>
    <w:rsid w:val="00FD26FD"/>
    <w:rsid w:val="00FD35F2"/>
    <w:rsid w:val="00FE2A85"/>
    <w:rsid w:val="00FE2CDA"/>
    <w:rsid w:val="00FE37BE"/>
    <w:rsid w:val="00FF3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45EF83"/>
  <w15:chartTrackingRefBased/>
  <w15:docId w15:val="{9A4BCCF0-3F76-4177-9940-2C75EE4B4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5B72"/>
    <w:pPr>
      <w:ind w:left="288"/>
    </w:pPr>
    <w:rPr>
      <w:sz w:val="22"/>
      <w:szCs w:val="22"/>
      <w:lang w:val="pt-PT"/>
    </w:rPr>
  </w:style>
  <w:style w:type="paragraph" w:styleId="Ttulo1">
    <w:name w:val="heading 1"/>
    <w:basedOn w:val="Normal"/>
    <w:next w:val="Normal"/>
    <w:link w:val="Ttulo1Carter"/>
    <w:uiPriority w:val="1"/>
    <w:qFormat/>
    <w:rsid w:val="00E16C06"/>
    <w:pPr>
      <w:keepNext/>
      <w:keepLines/>
      <w:numPr>
        <w:numId w:val="3"/>
      </w:numPr>
      <w:spacing w:before="560" w:after="180"/>
      <w:outlineLvl w:val="0"/>
    </w:pPr>
    <w:rPr>
      <w:rFonts w:asciiTheme="majorHAnsi" w:eastAsiaTheme="majorEastAsia" w:hAnsiTheme="majorHAnsi" w:cstheme="majorBidi"/>
      <w:b/>
      <w:bCs/>
      <w:color w:val="D6615C" w:themeColor="accent1"/>
      <w:sz w:val="28"/>
      <w:szCs w:val="28"/>
    </w:rPr>
  </w:style>
  <w:style w:type="paragraph" w:styleId="Cabealho2">
    <w:name w:val="heading 2"/>
    <w:basedOn w:val="Ttulo1"/>
    <w:next w:val="Normal"/>
    <w:link w:val="Cabealho2Carter"/>
    <w:autoRedefine/>
    <w:uiPriority w:val="1"/>
    <w:unhideWhenUsed/>
    <w:qFormat/>
    <w:rsid w:val="008D3D4B"/>
    <w:pPr>
      <w:numPr>
        <w:ilvl w:val="1"/>
        <w:numId w:val="2"/>
      </w:numPr>
      <w:outlineLvl w:val="1"/>
    </w:p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6A5637"/>
    <w:pPr>
      <w:numPr>
        <w:ilvl w:val="2"/>
      </w:numPr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1"/>
    <w:rsid w:val="00E16C06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2Carter">
    <w:name w:val="Cabeçalho 2 Caráter"/>
    <w:basedOn w:val="Tipodeletrapredefinidodopargrafo"/>
    <w:link w:val="Cabealho2"/>
    <w:uiPriority w:val="1"/>
    <w:rsid w:val="008D3D4B"/>
    <w:rPr>
      <w:rFonts w:asciiTheme="majorHAnsi" w:eastAsiaTheme="majorEastAsia" w:hAnsiTheme="majorHAnsi" w:cstheme="majorBidi"/>
      <w:b/>
      <w:bCs/>
      <w:color w:val="D6615C" w:themeColor="accent1"/>
      <w:sz w:val="28"/>
      <w:szCs w:val="28"/>
      <w:lang w:val="pt-PT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6A5637"/>
    <w:rPr>
      <w:rFonts w:asciiTheme="majorHAnsi" w:eastAsiaTheme="majorEastAsia" w:hAnsiTheme="majorHAnsi" w:cstheme="majorBidi"/>
      <w:b/>
      <w:bCs/>
      <w:color w:val="D6615C" w:themeColor="accent1"/>
      <w:sz w:val="24"/>
      <w:szCs w:val="24"/>
      <w:lang w:val="pt-PT"/>
    </w:rPr>
  </w:style>
  <w:style w:type="paragraph" w:styleId="Ttulo">
    <w:name w:val="Title"/>
    <w:basedOn w:val="Normal"/>
    <w:next w:val="Normal"/>
    <w:link w:val="TtuloCarter"/>
    <w:qFormat/>
    <w:pPr>
      <w:spacing w:after="80"/>
      <w:contextualSpacing/>
    </w:pPr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character" w:customStyle="1" w:styleId="TtuloCarter">
    <w:name w:val="Título Caráter"/>
    <w:basedOn w:val="Tipodeletrapredefinidodopargrafo"/>
    <w:link w:val="Ttulo"/>
    <w:uiPriority w:val="2"/>
    <w:rPr>
      <w:rFonts w:asciiTheme="majorHAnsi" w:eastAsiaTheme="majorEastAsia" w:hAnsiTheme="majorHAnsi" w:cstheme="majorBidi"/>
      <w:b/>
      <w:bCs/>
      <w:color w:val="D6615C" w:themeColor="accent1"/>
      <w:spacing w:val="-10"/>
      <w:kern w:val="28"/>
      <w:sz w:val="44"/>
    </w:rPr>
  </w:style>
  <w:style w:type="paragraph" w:styleId="Subttulo">
    <w:name w:val="Subtitle"/>
    <w:basedOn w:val="Normal"/>
    <w:next w:val="Normal"/>
    <w:link w:val="SubttuloCarter"/>
    <w:uiPriority w:val="3"/>
    <w:qFormat/>
    <w:pPr>
      <w:numPr>
        <w:ilvl w:val="1"/>
      </w:numPr>
      <w:spacing w:after="800"/>
      <w:ind w:left="288"/>
    </w:pPr>
    <w:rPr>
      <w:b/>
      <w:bCs/>
      <w:color w:val="262626" w:themeColor="text1" w:themeTint="D9"/>
      <w:spacing w:val="15"/>
      <w:sz w:val="24"/>
    </w:rPr>
  </w:style>
  <w:style w:type="character" w:customStyle="1" w:styleId="SubttuloCarter">
    <w:name w:val="Subtítulo Caráter"/>
    <w:basedOn w:val="Tipodeletrapredefinidodopargrafo"/>
    <w:link w:val="Subttulo"/>
    <w:uiPriority w:val="3"/>
    <w:rPr>
      <w:b/>
      <w:bCs/>
      <w:color w:val="262626" w:themeColor="text1" w:themeTint="D9"/>
      <w:spacing w:val="15"/>
      <w:sz w:val="24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table" w:styleId="TabelacomGrelha">
    <w:name w:val="Table Grid"/>
    <w:basedOn w:val="Tabela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commarcas">
    <w:name w:val="List Bullet"/>
    <w:basedOn w:val="Normal"/>
    <w:uiPriority w:val="1"/>
    <w:unhideWhenUsed/>
    <w:qFormat/>
    <w:pPr>
      <w:numPr>
        <w:numId w:val="1"/>
      </w:numPr>
    </w:pPr>
  </w:style>
  <w:style w:type="character" w:styleId="Forte">
    <w:name w:val="Strong"/>
    <w:basedOn w:val="Tipodeletrapredefinidodopargrafo"/>
    <w:uiPriority w:val="22"/>
    <w:qFormat/>
    <w:rPr>
      <w:b/>
      <w:bCs/>
      <w:color w:val="262626" w:themeColor="text1" w:themeTint="D9"/>
    </w:rPr>
  </w:style>
  <w:style w:type="table" w:customStyle="1" w:styleId="SyllabusTable-NoBorders">
    <w:name w:val="Syllabus Table - No Borders"/>
    <w:basedOn w:val="Tabelanormal"/>
    <w:uiPriority w:val="99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D6615C" w:themeColor="accent1"/>
        <w:sz w:val="20"/>
      </w:rPr>
    </w:tblStylePr>
  </w:style>
  <w:style w:type="paragraph" w:styleId="SemEspaamento">
    <w:name w:val="No Spacing"/>
    <w:link w:val="SemEspaamentoCarter"/>
    <w:uiPriority w:val="1"/>
    <w:qFormat/>
    <w:pPr>
      <w:spacing w:after="0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5E2EE3"/>
  </w:style>
  <w:style w:type="table" w:customStyle="1" w:styleId="SyllabusTable-withBorders">
    <w:name w:val="Syllabus Table - with Borders"/>
    <w:basedOn w:val="Tabelanormal"/>
    <w:uiPriority w:val="99"/>
    <w:pPr>
      <w:spacing w:before="80" w:after="80"/>
    </w:pPr>
    <w:tblPr>
      <w:tblBorders>
        <w:bottom w:val="single" w:sz="4" w:space="0" w:color="D6615C" w:themeColor="accent1"/>
        <w:insideH w:val="single" w:sz="4" w:space="0" w:color="BFBFBF" w:themeColor="background1" w:themeShade="BF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D6615C" w:themeColor="accent1"/>
        <w:sz w:val="20"/>
      </w:rPr>
      <w:tblPr/>
      <w:tcPr>
        <w:tcBorders>
          <w:top w:val="nil"/>
          <w:left w:val="nil"/>
          <w:bottom w:val="single" w:sz="4" w:space="0" w:color="D6615C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paragraph" w:styleId="Rodap">
    <w:name w:val="footer"/>
    <w:basedOn w:val="Normal"/>
    <w:link w:val="RodapCarter"/>
    <w:unhideWhenUsed/>
    <w:pPr>
      <w:pBdr>
        <w:top w:val="single" w:sz="4" w:space="6" w:color="D6615C" w:themeColor="accent1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RodapCarter">
    <w:name w:val="Rodapé Caráter"/>
    <w:basedOn w:val="Tipodeletrapredefinidodopargrafo"/>
    <w:link w:val="Rodap"/>
    <w:uiPriority w:val="99"/>
    <w:rPr>
      <w:b/>
      <w:bCs/>
      <w:color w:val="262626" w:themeColor="text1" w:themeTint="D9"/>
    </w:rPr>
  </w:style>
  <w:style w:type="paragraph" w:customStyle="1" w:styleId="Default">
    <w:name w:val="Default"/>
    <w:rsid w:val="00E05E31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34"/>
    <w:unhideWhenUsed/>
    <w:qFormat/>
    <w:rsid w:val="0010701F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2A3C30"/>
    <w:pPr>
      <w:numPr>
        <w:numId w:val="0"/>
      </w:numPr>
      <w:spacing w:before="240" w:after="0" w:line="259" w:lineRule="auto"/>
      <w:outlineLvl w:val="9"/>
    </w:pPr>
    <w:rPr>
      <w:b w:val="0"/>
      <w:bCs w:val="0"/>
      <w:color w:val="B6332E" w:themeColor="accent1" w:themeShade="BF"/>
      <w:lang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2A3C3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2A3C30"/>
    <w:pPr>
      <w:spacing w:after="100"/>
      <w:ind w:left="180"/>
    </w:pPr>
  </w:style>
  <w:style w:type="character" w:styleId="Hiperligao">
    <w:name w:val="Hyperlink"/>
    <w:basedOn w:val="Tipodeletrapredefinidodopargrafo"/>
    <w:uiPriority w:val="99"/>
    <w:unhideWhenUsed/>
    <w:rsid w:val="002A3C30"/>
    <w:rPr>
      <w:color w:val="549CCC" w:themeColor="hyperlink"/>
      <w:u w:val="single"/>
    </w:rPr>
  </w:style>
  <w:style w:type="table" w:customStyle="1" w:styleId="Noborders">
    <w:name w:val="No borders"/>
    <w:basedOn w:val="Tabelanormal"/>
    <w:uiPriority w:val="99"/>
    <w:rsid w:val="00D36C27"/>
    <w:pPr>
      <w:spacing w:before="120" w:after="0"/>
    </w:pPr>
    <w:rPr>
      <w:rFonts w:eastAsiaTheme="minorEastAsia"/>
      <w:color w:val="auto"/>
      <w:kern w:val="22"/>
      <w:sz w:val="22"/>
      <w:szCs w:val="22"/>
      <w14:ligatures w14:val="standard"/>
    </w:rPr>
    <w:tblPr>
      <w:tblBorders>
        <w:bottom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  <w:tblCellMar>
        <w:left w:w="72" w:type="dxa"/>
        <w:right w:w="72" w:type="dxa"/>
      </w:tblCellMar>
    </w:tblPr>
    <w:tblStylePr w:type="firstRow">
      <w:pPr>
        <w:keepNext/>
        <w:wordWrap/>
      </w:pPr>
      <w:rPr>
        <w:rFonts w:asciiTheme="majorHAnsi" w:hAnsiTheme="majorHAnsi"/>
        <w:b/>
        <w:i w:val="0"/>
        <w:caps w:val="0"/>
        <w:smallCaps w:val="0"/>
        <w:color w:val="auto"/>
        <w:sz w:val="22"/>
      </w:rPr>
      <w:tblPr/>
      <w:trPr>
        <w:tblHeader/>
      </w:trPr>
      <w:tcPr>
        <w:tcBorders>
          <w:top w:val="nil"/>
          <w:left w:val="nil"/>
          <w:bottom w:val="single" w:sz="12" w:space="0" w:color="BAD7EA" w:themeColor="accent2" w:themeTint="66"/>
          <w:right w:val="nil"/>
          <w:insideH w:val="nil"/>
          <w:insideV w:val="single" w:sz="4" w:space="0" w:color="BAD7EA" w:themeColor="accent2" w:themeTint="66"/>
          <w:tl2br w:val="nil"/>
          <w:tr2bl w:val="nil"/>
        </w:tcBorders>
        <w:vAlign w:val="bottom"/>
      </w:tcPr>
    </w:tblStylePr>
    <w:tblStylePr w:type="firstCol">
      <w:rPr>
        <w:b/>
        <w:i w:val="0"/>
      </w:rPr>
    </w:tblStylePr>
  </w:style>
  <w:style w:type="paragraph" w:styleId="Listanumerada">
    <w:name w:val="List Number"/>
    <w:basedOn w:val="Normal"/>
    <w:uiPriority w:val="10"/>
    <w:qFormat/>
    <w:rsid w:val="00D36C27"/>
    <w:pPr>
      <w:numPr>
        <w:numId w:val="4"/>
      </w:numPr>
      <w:spacing w:before="120" w:after="0"/>
      <w:contextualSpacing/>
    </w:pPr>
    <w:rPr>
      <w:rFonts w:eastAsiaTheme="minorEastAsia"/>
      <w:color w:val="auto"/>
      <w:kern w:val="22"/>
      <w:lang w:val="en-US"/>
      <w14:ligatures w14:val="standard"/>
    </w:rPr>
  </w:style>
  <w:style w:type="table" w:styleId="TabeladeLista6Colorida-Destaque1">
    <w:name w:val="List Table 6 Colorful Accent 1"/>
    <w:basedOn w:val="Tabelanormal"/>
    <w:uiPriority w:val="51"/>
    <w:rsid w:val="004B3D19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TabeladeGrelha1Clara-Destaque1">
    <w:name w:val="Grid Table 1 Light Accent 1"/>
    <w:basedOn w:val="Tabelanormal"/>
    <w:uiPriority w:val="46"/>
    <w:rsid w:val="00D20459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4-Destaque1">
    <w:name w:val="List Table 4 Accent 1"/>
    <w:basedOn w:val="Tabelanormal"/>
    <w:uiPriority w:val="49"/>
    <w:rsid w:val="00D20459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paragraph" w:customStyle="1" w:styleId="template">
    <w:name w:val="template"/>
    <w:basedOn w:val="Normal"/>
    <w:rsid w:val="00C84F7A"/>
    <w:pPr>
      <w:spacing w:after="0" w:line="240" w:lineRule="exact"/>
      <w:ind w:left="0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level4">
    <w:name w:val="level 4"/>
    <w:basedOn w:val="Normal"/>
    <w:rsid w:val="00F12536"/>
    <w:pPr>
      <w:spacing w:before="120" w:line="240" w:lineRule="exact"/>
      <w:ind w:left="634"/>
    </w:pPr>
    <w:rPr>
      <w:rFonts w:ascii="Times" w:eastAsia="Times New Roman" w:hAnsi="Times" w:cs="Times New Roman"/>
      <w:color w:val="auto"/>
      <w:sz w:val="24"/>
      <w:szCs w:val="20"/>
      <w:lang w:val="en-US" w:eastAsia="en-US"/>
    </w:rPr>
  </w:style>
  <w:style w:type="paragraph" w:customStyle="1" w:styleId="level3text">
    <w:name w:val="level 3 text"/>
    <w:basedOn w:val="Normal"/>
    <w:rsid w:val="00F12536"/>
    <w:pPr>
      <w:spacing w:after="0" w:line="220" w:lineRule="exact"/>
      <w:ind w:left="1350" w:hanging="716"/>
    </w:pPr>
    <w:rPr>
      <w:rFonts w:ascii="Arial" w:eastAsia="Times New Roman" w:hAnsi="Arial" w:cs="Times New Roman"/>
      <w:i/>
      <w:color w:val="auto"/>
      <w:szCs w:val="20"/>
      <w:lang w:val="en-US" w:eastAsia="en-US"/>
    </w:rPr>
  </w:style>
  <w:style w:type="paragraph" w:customStyle="1" w:styleId="requirement">
    <w:name w:val="requirement"/>
    <w:basedOn w:val="level4"/>
    <w:rsid w:val="00F12536"/>
    <w:pPr>
      <w:spacing w:before="0" w:after="0"/>
      <w:ind w:left="2348" w:hanging="994"/>
    </w:pPr>
    <w:rPr>
      <w:rFonts w:ascii="Times New Roman" w:hAnsi="Times New Roman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046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left="0"/>
    </w:pPr>
    <w:rPr>
      <w:rFonts w:ascii="Courier New" w:hAnsi="Courier New" w:cs="Courier New"/>
      <w:color w:val="auto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046C2"/>
    <w:rPr>
      <w:rFonts w:ascii="Courier New" w:hAnsi="Courier New" w:cs="Courier New"/>
      <w:color w:val="auto"/>
      <w:sz w:val="20"/>
      <w:lang w:val="pt-PT" w:eastAsia="pt-PT"/>
    </w:rPr>
  </w:style>
  <w:style w:type="paragraph" w:styleId="NormalWeb">
    <w:name w:val="Normal (Web)"/>
    <w:basedOn w:val="Normal"/>
    <w:uiPriority w:val="99"/>
    <w:unhideWhenUsed/>
    <w:rsid w:val="007F4607"/>
    <w:pPr>
      <w:spacing w:before="100" w:beforeAutospacing="1" w:after="100" w:afterAutospacing="1"/>
      <w:ind w:left="0"/>
    </w:pPr>
    <w:rPr>
      <w:rFonts w:ascii="Times New Roman" w:hAnsi="Times New Roman" w:cs="Times New Roman"/>
      <w:color w:val="auto"/>
      <w:sz w:val="24"/>
      <w:szCs w:val="24"/>
      <w:lang w:eastAsia="pt-PT"/>
    </w:rPr>
  </w:style>
  <w:style w:type="character" w:customStyle="1" w:styleId="apple-converted-space">
    <w:name w:val="apple-converted-space"/>
    <w:basedOn w:val="Tipodeletrapredefinidodopargrafo"/>
    <w:rsid w:val="007F4607"/>
  </w:style>
  <w:style w:type="paragraph" w:styleId="Legenda">
    <w:name w:val="caption"/>
    <w:basedOn w:val="Normal"/>
    <w:next w:val="Normal"/>
    <w:uiPriority w:val="35"/>
    <w:unhideWhenUsed/>
    <w:qFormat/>
    <w:rsid w:val="00F60E15"/>
    <w:pPr>
      <w:spacing w:after="200"/>
    </w:pPr>
    <w:rPr>
      <w:i/>
      <w:iCs/>
      <w:color w:val="361817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60E15"/>
    <w:pPr>
      <w:ind w:left="440" w:hanging="440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93111A"/>
    <w:pPr>
      <w:spacing w:after="0"/>
    </w:pPr>
    <w:rPr>
      <w:rFonts w:ascii="Times New Roman" w:hAnsi="Times New Roman" w:cs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3111A"/>
    <w:rPr>
      <w:rFonts w:ascii="Times New Roman" w:hAnsi="Times New Roman" w:cs="Times New Roman"/>
      <w:szCs w:val="18"/>
      <w:lang w:val="pt-PT"/>
    </w:rPr>
  </w:style>
  <w:style w:type="character" w:styleId="nfase">
    <w:name w:val="Emphasis"/>
    <w:basedOn w:val="Tipodeletrapredefinidodopargrafo"/>
    <w:uiPriority w:val="20"/>
    <w:qFormat/>
    <w:rsid w:val="00157B77"/>
    <w:rPr>
      <w:i/>
      <w:iCs/>
    </w:rPr>
  </w:style>
  <w:style w:type="table" w:styleId="TabelacomGrelhaClara">
    <w:name w:val="Grid Table Light"/>
    <w:basedOn w:val="Tabelanormal"/>
    <w:uiPriority w:val="40"/>
    <w:rsid w:val="00CA25E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deLista6Colorida-Destaque11">
    <w:name w:val="Tabela de Lista 6 Colorida - Destaque 11"/>
    <w:basedOn w:val="Tabelanormal"/>
    <w:next w:val="TabeladeLista6Colorida-Destaque1"/>
    <w:uiPriority w:val="51"/>
    <w:rsid w:val="00901309"/>
    <w:pPr>
      <w:spacing w:after="0"/>
    </w:pPr>
    <w:rPr>
      <w:rFonts w:ascii="Trebuchet MS" w:eastAsia="Trebuchet MS" w:hAnsi="Trebuchet MS" w:cs="Times New Roman"/>
      <w:color w:val="B6332E"/>
    </w:rPr>
    <w:tblPr>
      <w:tblStyleRowBandSize w:val="1"/>
      <w:tblStyleColBandSize w:val="1"/>
      <w:tblBorders>
        <w:top w:val="single" w:sz="4" w:space="0" w:color="D6615C"/>
        <w:bottom w:val="single" w:sz="4" w:space="0" w:color="D6615C"/>
      </w:tblBorders>
    </w:tblPr>
    <w:tblStylePr w:type="firstRow">
      <w:rPr>
        <w:b/>
        <w:bCs/>
      </w:rPr>
      <w:tblPr/>
      <w:tcPr>
        <w:tcBorders>
          <w:bottom w:val="single" w:sz="4" w:space="0" w:color="D6615C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/>
      </w:tcPr>
    </w:tblStylePr>
    <w:tblStylePr w:type="band1Horz">
      <w:tblPr/>
      <w:tcPr>
        <w:shd w:val="clear" w:color="auto" w:fill="F6DFDE"/>
      </w:tcPr>
    </w:tblStylePr>
  </w:style>
  <w:style w:type="table" w:styleId="TabelaSimples2">
    <w:name w:val="Plain Table 2"/>
    <w:basedOn w:val="Tabelanormal"/>
    <w:uiPriority w:val="42"/>
    <w:rsid w:val="00C27A03"/>
    <w:pPr>
      <w:pBdr>
        <w:top w:val="nil"/>
        <w:left w:val="nil"/>
        <w:bottom w:val="nil"/>
        <w:right w:val="nil"/>
        <w:between w:val="nil"/>
      </w:pBdr>
      <w:spacing w:after="0"/>
    </w:pPr>
    <w:rPr>
      <w:rFonts w:ascii="Arial" w:eastAsia="Arial" w:hAnsi="Arial" w:cs="Arial"/>
      <w:color w:val="000000"/>
      <w:sz w:val="22"/>
      <w:szCs w:val="22"/>
      <w:lang w:val="pt-PT" w:eastAsia="pt-PT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dice3">
    <w:name w:val="toc 3"/>
    <w:basedOn w:val="Normal"/>
    <w:next w:val="Normal"/>
    <w:autoRedefine/>
    <w:uiPriority w:val="39"/>
    <w:unhideWhenUsed/>
    <w:rsid w:val="00CC5D74"/>
    <w:pPr>
      <w:spacing w:after="100"/>
      <w:ind w:left="480"/>
    </w:pPr>
    <w:rPr>
      <w:rFonts w:eastAsiaTheme="minorEastAsia"/>
      <w:color w:val="auto"/>
      <w:sz w:val="24"/>
      <w:szCs w:val="24"/>
      <w:lang w:eastAsia="pt-PT"/>
    </w:rPr>
  </w:style>
  <w:style w:type="paragraph" w:styleId="ndice4">
    <w:name w:val="toc 4"/>
    <w:basedOn w:val="Normal"/>
    <w:next w:val="Normal"/>
    <w:autoRedefine/>
    <w:uiPriority w:val="39"/>
    <w:unhideWhenUsed/>
    <w:rsid w:val="00CC5D74"/>
    <w:pPr>
      <w:spacing w:after="100"/>
      <w:ind w:left="720"/>
    </w:pPr>
    <w:rPr>
      <w:rFonts w:eastAsiaTheme="minorEastAsia"/>
      <w:color w:val="auto"/>
      <w:sz w:val="24"/>
      <w:szCs w:val="24"/>
      <w:lang w:eastAsia="pt-PT"/>
    </w:rPr>
  </w:style>
  <w:style w:type="paragraph" w:styleId="ndice5">
    <w:name w:val="toc 5"/>
    <w:basedOn w:val="Normal"/>
    <w:next w:val="Normal"/>
    <w:autoRedefine/>
    <w:uiPriority w:val="39"/>
    <w:unhideWhenUsed/>
    <w:rsid w:val="00CC5D74"/>
    <w:pPr>
      <w:spacing w:after="100"/>
      <w:ind w:left="960"/>
    </w:pPr>
    <w:rPr>
      <w:rFonts w:eastAsiaTheme="minorEastAsia"/>
      <w:color w:val="auto"/>
      <w:sz w:val="24"/>
      <w:szCs w:val="24"/>
      <w:lang w:eastAsia="pt-PT"/>
    </w:rPr>
  </w:style>
  <w:style w:type="paragraph" w:styleId="ndice6">
    <w:name w:val="toc 6"/>
    <w:basedOn w:val="Normal"/>
    <w:next w:val="Normal"/>
    <w:autoRedefine/>
    <w:uiPriority w:val="39"/>
    <w:unhideWhenUsed/>
    <w:rsid w:val="00CC5D74"/>
    <w:pPr>
      <w:spacing w:after="100"/>
      <w:ind w:left="1200"/>
    </w:pPr>
    <w:rPr>
      <w:rFonts w:eastAsiaTheme="minorEastAsia"/>
      <w:color w:val="auto"/>
      <w:sz w:val="24"/>
      <w:szCs w:val="24"/>
      <w:lang w:eastAsia="pt-PT"/>
    </w:rPr>
  </w:style>
  <w:style w:type="paragraph" w:styleId="ndice7">
    <w:name w:val="toc 7"/>
    <w:basedOn w:val="Normal"/>
    <w:next w:val="Normal"/>
    <w:autoRedefine/>
    <w:uiPriority w:val="39"/>
    <w:unhideWhenUsed/>
    <w:rsid w:val="00CC5D74"/>
    <w:pPr>
      <w:spacing w:after="100"/>
      <w:ind w:left="1440"/>
    </w:pPr>
    <w:rPr>
      <w:rFonts w:eastAsiaTheme="minorEastAsia"/>
      <w:color w:val="auto"/>
      <w:sz w:val="24"/>
      <w:szCs w:val="24"/>
      <w:lang w:eastAsia="pt-PT"/>
    </w:rPr>
  </w:style>
  <w:style w:type="paragraph" w:styleId="ndice8">
    <w:name w:val="toc 8"/>
    <w:basedOn w:val="Normal"/>
    <w:next w:val="Normal"/>
    <w:autoRedefine/>
    <w:uiPriority w:val="39"/>
    <w:unhideWhenUsed/>
    <w:rsid w:val="00CC5D74"/>
    <w:pPr>
      <w:spacing w:after="100"/>
      <w:ind w:left="1680"/>
    </w:pPr>
    <w:rPr>
      <w:rFonts w:eastAsiaTheme="minorEastAsia"/>
      <w:color w:val="auto"/>
      <w:sz w:val="24"/>
      <w:szCs w:val="24"/>
      <w:lang w:eastAsia="pt-PT"/>
    </w:rPr>
  </w:style>
  <w:style w:type="paragraph" w:styleId="ndice9">
    <w:name w:val="toc 9"/>
    <w:basedOn w:val="Normal"/>
    <w:next w:val="Normal"/>
    <w:autoRedefine/>
    <w:uiPriority w:val="39"/>
    <w:unhideWhenUsed/>
    <w:rsid w:val="00CC5D74"/>
    <w:pPr>
      <w:spacing w:after="100"/>
      <w:ind w:left="1920"/>
    </w:pPr>
    <w:rPr>
      <w:rFonts w:eastAsiaTheme="minorEastAsia"/>
      <w:color w:val="auto"/>
      <w:sz w:val="24"/>
      <w:szCs w:val="24"/>
      <w:lang w:eastAsia="pt-PT"/>
    </w:rPr>
  </w:style>
  <w:style w:type="table" w:styleId="TabelaSimples1">
    <w:name w:val="Plain Table 1"/>
    <w:basedOn w:val="Tabelanormal"/>
    <w:uiPriority w:val="41"/>
    <w:rsid w:val="00847B7E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ligaovisitada">
    <w:name w:val="FollowedHyperlink"/>
    <w:basedOn w:val="Tipodeletrapredefinidodopargrafo"/>
    <w:uiPriority w:val="99"/>
    <w:semiHidden/>
    <w:unhideWhenUsed/>
    <w:rsid w:val="008E54C1"/>
    <w:rPr>
      <w:color w:val="E17E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7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2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9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8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7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5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92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9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7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1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91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825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38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753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27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4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57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16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66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3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1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8307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2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1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7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0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2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9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1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3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tran\Desktop\LABDSOFT\Documentacao\Entrega%203\relatorio_tp3_g1.docx" TargetMode="External"/><Relationship Id="rId18" Type="http://schemas.openxmlformats.org/officeDocument/2006/relationships/hyperlink" Target="file:///C:\Users\Altran\Desktop\LABDSOFT\Documentacao\Entrega%203\relatorio_tp3_g1.docx" TargetMode="External"/><Relationship Id="rId26" Type="http://schemas.openxmlformats.org/officeDocument/2006/relationships/image" Target="media/image4.jpg"/><Relationship Id="rId39" Type="http://schemas.openxmlformats.org/officeDocument/2006/relationships/image" Target="media/image17.png"/><Relationship Id="rId21" Type="http://schemas.openxmlformats.org/officeDocument/2006/relationships/hyperlink" Target="file:///C:\Users\Altran\Desktop\LABDSOFT\Documentacao\Entrega%203\relatorio_tp3_g1.docx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JPG"/><Relationship Id="rId47" Type="http://schemas.openxmlformats.org/officeDocument/2006/relationships/image" Target="media/image25.jpeg"/><Relationship Id="rId50" Type="http://schemas.openxmlformats.org/officeDocument/2006/relationships/image" Target="media/image28.png"/><Relationship Id="rId55" Type="http://schemas.openxmlformats.org/officeDocument/2006/relationships/image" Target="media/image33.JPG"/><Relationship Id="rId7" Type="http://schemas.openxmlformats.org/officeDocument/2006/relationships/webSettings" Target="webSettings.xml"/><Relationship Id="rId12" Type="http://schemas.openxmlformats.org/officeDocument/2006/relationships/footer" Target="footer2.xml"/><Relationship Id="rId17" Type="http://schemas.openxmlformats.org/officeDocument/2006/relationships/hyperlink" Target="file:///C:\Users\Altran\Desktop\LABDSOFT\Documentacao\Entrega%203\relatorio_tp3_g1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JP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Altran\Desktop\LABDSOFT\Documentacao\Entrega%203\relatorio_tp3_g1.docx" TargetMode="External"/><Relationship Id="rId20" Type="http://schemas.openxmlformats.org/officeDocument/2006/relationships/hyperlink" Target="file:///C:\Users\Altran\Desktop\LABDSOFT\Documentacao\Entrega%203\relatorio_tp3_g1.docx" TargetMode="External"/><Relationship Id="rId29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jpeg"/><Relationship Id="rId53" Type="http://schemas.openxmlformats.org/officeDocument/2006/relationships/image" Target="media/image31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file:///C:\Users\Altran\Desktop\LABDSOFT\Documentacao\Entrega%203\relatorio_tp3_g1.docx" TargetMode="External"/><Relationship Id="rId23" Type="http://schemas.openxmlformats.org/officeDocument/2006/relationships/image" Target="media/image1.JP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jpeg"/><Relationship Id="rId57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hyperlink" Target="file:///C:\Users\Altran\Desktop\LABDSOFT\Documentacao\Entrega%203\relatorio_tp3_g1.docx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JPG"/><Relationship Id="rId52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file:///C:\Users\Altran\Desktop\LABDSOFT\Documentacao\Entrega%203\relatorio_tp3_g1.docx" TargetMode="External"/><Relationship Id="rId22" Type="http://schemas.openxmlformats.org/officeDocument/2006/relationships/hyperlink" Target="file:///C:\Users\Altran\Desktop\LABDSOFT\Documentacao\Entrega%203\relatorio_tp3_g1.docx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jpeg"/><Relationship Id="rId48" Type="http://schemas.openxmlformats.org/officeDocument/2006/relationships/image" Target="media/image26.JPG"/><Relationship Id="rId56" Type="http://schemas.openxmlformats.org/officeDocument/2006/relationships/image" Target="media/image34.JPG"/><Relationship Id="rId8" Type="http://schemas.openxmlformats.org/officeDocument/2006/relationships/footnotes" Target="footnote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t&#243;nioRocha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B827C3-6CAF-4F66-A2F7-D2220C916CB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201F6D-6D4F-4250-AF25-BC8027283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Teacher's syllabus (color)</Template>
  <TotalTime>251</TotalTime>
  <Pages>48</Pages>
  <Words>6046</Words>
  <Characters>32654</Characters>
  <Application>Microsoft Office Word</Application>
  <DocSecurity>0</DocSecurity>
  <Lines>272</Lines>
  <Paragraphs>77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Banco de Gâmetas GAM</vt:lpstr>
      <vt:lpstr>Banco de Gâmetas GAM</vt:lpstr>
    </vt:vector>
  </TitlesOfParts>
  <Company/>
  <LinksUpToDate>false</LinksUpToDate>
  <CharactersWithSpaces>38623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Banco de Gâmetas GAM</dc:title>
  <dc:subject>Especificação requisitos de software – Versão 1.0</dc:subject>
  <dc:creator>GRUPO 1</dc:creator>
  <cp:keywords/>
  <dc:description/>
  <cp:lastModifiedBy>Manuel Correia (1120557)</cp:lastModifiedBy>
  <cp:revision>43</cp:revision>
  <cp:lastPrinted>2017-12-08T15:28:00Z</cp:lastPrinted>
  <dcterms:created xsi:type="dcterms:W3CDTF">2017-12-07T21:04:00Z</dcterms:created>
  <dcterms:modified xsi:type="dcterms:W3CDTF">2018-01-04T22:21:00Z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TC029193399991</vt:lpwstr>
  </property>
</Properties>
</file>
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BD5959" w14:textId="77777777" w:rsidR="00B65F1E" w:rsidRPr="0016717C" w:rsidRDefault="002578C0" w:rsidP="00385D9E">
      <w:pPr>
        <w:outlineLvl w:val="0"/>
        <w:rPr>
          <w:b/>
          <w:color w:val="D6615C" w:themeColor="accent1"/>
          <w:sz w:val="44"/>
          <w:szCs w:val="44"/>
        </w:rPr>
      </w:pPr>
      <w:bookmarkStart w:id="0" w:name="_Hlk503006342"/>
      <w:bookmarkStart w:id="1" w:name="_Toc496456784"/>
      <w:bookmarkStart w:id="2" w:name="_Toc498866719"/>
      <w:bookmarkStart w:id="3" w:name="_Toc498867753"/>
      <w:bookmarkStart w:id="4" w:name="_Toc498867785"/>
      <w:bookmarkStart w:id="5" w:name="_Toc498868655"/>
      <w:bookmarkStart w:id="6" w:name="_Toc499477083"/>
      <w:bookmarkStart w:id="7" w:name="_Toc500183008"/>
      <w:bookmarkStart w:id="8" w:name="_Toc502864715"/>
      <w:bookmarkStart w:id="9" w:name="_Toc503008070"/>
      <w:bookmarkEnd w:id="0"/>
      <w:r w:rsidRPr="0016717C">
        <w:rPr>
          <w:b/>
          <w:color w:val="D6615C" w:themeColor="accent1"/>
          <w:sz w:val="44"/>
          <w:szCs w:val="44"/>
        </w:rPr>
        <w:t>LABDSOFT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45198BC4" w14:textId="6714F0B1" w:rsidR="002578C0" w:rsidRPr="0016717C" w:rsidRDefault="00E05E31" w:rsidP="00385D9E">
      <w:pPr>
        <w:outlineLvl w:val="0"/>
        <w:rPr>
          <w:b/>
          <w:color w:val="000000" w:themeColor="text1"/>
          <w:sz w:val="24"/>
          <w:szCs w:val="24"/>
        </w:rPr>
      </w:pPr>
      <w:bookmarkStart w:id="10" w:name="_Toc496456785"/>
      <w:bookmarkStart w:id="11" w:name="_Toc498866720"/>
      <w:bookmarkStart w:id="12" w:name="_Toc498867754"/>
      <w:bookmarkStart w:id="13" w:name="_Toc498867786"/>
      <w:bookmarkStart w:id="14" w:name="_Toc498868656"/>
      <w:bookmarkStart w:id="15" w:name="_Toc499477084"/>
      <w:bookmarkStart w:id="16" w:name="_Toc500183009"/>
      <w:bookmarkStart w:id="17" w:name="_Toc502864716"/>
      <w:bookmarkStart w:id="18" w:name="_Toc503008071"/>
      <w:r w:rsidRPr="0016717C">
        <w:rPr>
          <w:b/>
          <w:color w:val="000000" w:themeColor="text1"/>
          <w:sz w:val="24"/>
          <w:szCs w:val="24"/>
        </w:rPr>
        <w:t>ISEP – Mestrado em Engenharia Informática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p w14:paraId="0013AF48" w14:textId="77777777" w:rsidR="00632C90" w:rsidRPr="002257BD" w:rsidRDefault="00632C90" w:rsidP="00632C90">
      <w:pPr>
        <w:pStyle w:val="Ttulo"/>
      </w:pPr>
    </w:p>
    <w:p w14:paraId="0E37FECD" w14:textId="77777777" w:rsidR="00632C90" w:rsidRPr="002257BD" w:rsidRDefault="00632C90" w:rsidP="00632C90">
      <w:pPr>
        <w:pStyle w:val="Ttulo"/>
      </w:pPr>
    </w:p>
    <w:p w14:paraId="5C626213" w14:textId="77777777" w:rsidR="00030324" w:rsidRDefault="00030324" w:rsidP="00385D9E">
      <w:pPr>
        <w:jc w:val="center"/>
        <w:outlineLvl w:val="0"/>
        <w:rPr>
          <w:b/>
          <w:color w:val="D6615C" w:themeColor="accent1"/>
          <w:sz w:val="44"/>
          <w:szCs w:val="44"/>
        </w:rPr>
      </w:pPr>
      <w:bookmarkStart w:id="19" w:name="_Toc496456786"/>
    </w:p>
    <w:bookmarkEnd w:id="19"/>
    <w:p w14:paraId="7188D1BF" w14:textId="662F3AE0" w:rsidR="002257BD" w:rsidRPr="0016717C" w:rsidRDefault="000C76DD" w:rsidP="0016717C">
      <w:pPr>
        <w:jc w:val="center"/>
        <w:rPr>
          <w:b/>
          <w:color w:val="D6615C" w:themeColor="accent1"/>
          <w:sz w:val="44"/>
          <w:szCs w:val="44"/>
        </w:rPr>
      </w:pPr>
      <w:r>
        <w:rPr>
          <w:b/>
          <w:color w:val="D6615C" w:themeColor="accent1"/>
          <w:sz w:val="44"/>
          <w:szCs w:val="44"/>
        </w:rPr>
        <w:t>Documento Arquitetura de Software</w:t>
      </w:r>
    </w:p>
    <w:p w14:paraId="11A72CA5" w14:textId="5F0F4A5B" w:rsidR="000C76DD" w:rsidRPr="0016717C" w:rsidRDefault="000C76DD" w:rsidP="000C76DD">
      <w:pPr>
        <w:jc w:val="center"/>
        <w:outlineLvl w:val="0"/>
        <w:rPr>
          <w:b/>
          <w:color w:val="D6615C" w:themeColor="accent1"/>
          <w:sz w:val="44"/>
          <w:szCs w:val="44"/>
        </w:rPr>
      </w:pPr>
      <w:bookmarkStart w:id="20" w:name="_Toc496456787"/>
      <w:bookmarkStart w:id="21" w:name="_Toc498866721"/>
      <w:bookmarkStart w:id="22" w:name="_Toc498867755"/>
      <w:bookmarkStart w:id="23" w:name="_Toc498867787"/>
      <w:bookmarkStart w:id="24" w:name="_Toc498868657"/>
      <w:bookmarkStart w:id="25" w:name="_Toc499477085"/>
      <w:bookmarkStart w:id="26" w:name="_Toc500183010"/>
      <w:bookmarkStart w:id="27" w:name="_Toc502864717"/>
      <w:bookmarkStart w:id="28" w:name="_Toc503008072"/>
      <w:r w:rsidRPr="0016717C">
        <w:rPr>
          <w:b/>
          <w:color w:val="D6615C" w:themeColor="accent1"/>
          <w:sz w:val="44"/>
          <w:szCs w:val="44"/>
        </w:rPr>
        <w:t>Banco de Gâmetas - GAM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55688238" w14:textId="47CCC4E9" w:rsidR="000C76DD" w:rsidRPr="000C76DD" w:rsidRDefault="000C76DD" w:rsidP="000C76DD">
      <w:pPr>
        <w:jc w:val="center"/>
        <w:outlineLvl w:val="0"/>
        <w:rPr>
          <w:color w:val="D6615C" w:themeColor="accent1"/>
          <w:sz w:val="24"/>
          <w:szCs w:val="24"/>
        </w:rPr>
      </w:pPr>
      <w:bookmarkStart w:id="29" w:name="_Toc498866722"/>
      <w:bookmarkStart w:id="30" w:name="_Toc498867756"/>
      <w:bookmarkStart w:id="31" w:name="_Toc498867788"/>
      <w:bookmarkStart w:id="32" w:name="_Toc498868658"/>
      <w:bookmarkStart w:id="33" w:name="_Toc499477086"/>
      <w:bookmarkStart w:id="34" w:name="_Toc500183011"/>
      <w:bookmarkStart w:id="35" w:name="_Toc502864718"/>
      <w:bookmarkStart w:id="36" w:name="_Toc503008073"/>
      <w:r w:rsidRPr="000C76DD">
        <w:rPr>
          <w:color w:val="D6615C" w:themeColor="accent1"/>
          <w:sz w:val="24"/>
          <w:szCs w:val="24"/>
        </w:rPr>
        <w:t>Trabalho prático nr.</w:t>
      </w:r>
      <w:r w:rsidR="00113A4B">
        <w:rPr>
          <w:color w:val="D6615C" w:themeColor="accent1"/>
          <w:sz w:val="24"/>
          <w:szCs w:val="24"/>
        </w:rPr>
        <w:t>3</w:t>
      </w:r>
      <w:r w:rsidRPr="000C76DD">
        <w:rPr>
          <w:color w:val="D6615C" w:themeColor="accent1"/>
          <w:sz w:val="24"/>
          <w:szCs w:val="24"/>
        </w:rPr>
        <w:t xml:space="preserve"> – iteração </w:t>
      </w:r>
      <w:bookmarkEnd w:id="29"/>
      <w:bookmarkEnd w:id="30"/>
      <w:bookmarkEnd w:id="31"/>
      <w:bookmarkEnd w:id="32"/>
      <w:bookmarkEnd w:id="33"/>
      <w:bookmarkEnd w:id="34"/>
      <w:r w:rsidR="00113A4B">
        <w:rPr>
          <w:color w:val="D6615C" w:themeColor="accent1"/>
          <w:sz w:val="24"/>
          <w:szCs w:val="24"/>
        </w:rPr>
        <w:t>2</w:t>
      </w:r>
      <w:bookmarkEnd w:id="35"/>
      <w:bookmarkEnd w:id="36"/>
    </w:p>
    <w:p w14:paraId="3823B9D7" w14:textId="77777777" w:rsidR="00B02226" w:rsidRPr="00231CA5" w:rsidRDefault="00B02226">
      <w:pPr>
        <w:ind w:left="0"/>
      </w:pPr>
    </w:p>
    <w:p w14:paraId="1568EC9E" w14:textId="77777777" w:rsidR="00D20459" w:rsidRPr="00364586" w:rsidRDefault="00D20459" w:rsidP="00113A4B">
      <w:pPr>
        <w:ind w:left="0"/>
      </w:pPr>
    </w:p>
    <w:p w14:paraId="754A3167" w14:textId="7B64F08E" w:rsidR="00D20459" w:rsidRPr="00847B7E" w:rsidRDefault="00FC786E" w:rsidP="00385D9E">
      <w:pPr>
        <w:outlineLvl w:val="0"/>
        <w:rPr>
          <w:b/>
          <w:color w:val="D6615C" w:themeColor="accent1"/>
          <w:sz w:val="24"/>
          <w:szCs w:val="24"/>
        </w:rPr>
      </w:pPr>
      <w:bookmarkStart w:id="37" w:name="_Toc496456788"/>
      <w:bookmarkStart w:id="38" w:name="_Toc498866723"/>
      <w:bookmarkStart w:id="39" w:name="_Toc498867757"/>
      <w:bookmarkStart w:id="40" w:name="_Toc498867789"/>
      <w:bookmarkStart w:id="41" w:name="_Toc498868659"/>
      <w:bookmarkStart w:id="42" w:name="_Toc499477087"/>
      <w:bookmarkStart w:id="43" w:name="_Toc500183012"/>
      <w:bookmarkStart w:id="44" w:name="_Toc502864719"/>
      <w:bookmarkStart w:id="45" w:name="_Toc503008074"/>
      <w:r w:rsidRPr="00847B7E">
        <w:rPr>
          <w:b/>
          <w:color w:val="D6615C" w:themeColor="accent1"/>
          <w:sz w:val="24"/>
          <w:szCs w:val="24"/>
        </w:rPr>
        <w:t>Histórico de R</w:t>
      </w:r>
      <w:r w:rsidR="00231CA5" w:rsidRPr="00847B7E">
        <w:rPr>
          <w:b/>
          <w:color w:val="D6615C" w:themeColor="accent1"/>
          <w:sz w:val="24"/>
          <w:szCs w:val="24"/>
        </w:rPr>
        <w:t>evisão</w:t>
      </w:r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tbl>
      <w:tblPr>
        <w:tblStyle w:val="TabeladeLista4-Destaque1"/>
        <w:tblW w:w="0" w:type="auto"/>
        <w:tblInd w:w="265" w:type="dxa"/>
        <w:tblLook w:val="0420" w:firstRow="1" w:lastRow="0" w:firstColumn="0" w:lastColumn="0" w:noHBand="0" w:noVBand="1"/>
      </w:tblPr>
      <w:tblGrid>
        <w:gridCol w:w="990"/>
        <w:gridCol w:w="1710"/>
        <w:gridCol w:w="5400"/>
        <w:gridCol w:w="1359"/>
      </w:tblGrid>
      <w:tr w:rsidR="00D20459" w14:paraId="5DE0CCBE" w14:textId="77777777" w:rsidTr="002669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4"/>
        </w:trPr>
        <w:tc>
          <w:tcPr>
            <w:tcW w:w="990" w:type="dxa"/>
          </w:tcPr>
          <w:p w14:paraId="3A562B9D" w14:textId="43D5071F" w:rsidR="00D20459" w:rsidRDefault="00231CA5" w:rsidP="00D20459">
            <w:pPr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Versão</w:t>
            </w:r>
            <w:proofErr w:type="spellEnd"/>
          </w:p>
        </w:tc>
        <w:tc>
          <w:tcPr>
            <w:tcW w:w="1710" w:type="dxa"/>
          </w:tcPr>
          <w:p w14:paraId="16D3EECB" w14:textId="497CE716" w:rsidR="00D20459" w:rsidRDefault="00231CA5" w:rsidP="00D20459">
            <w:pPr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Autores</w:t>
            </w:r>
            <w:proofErr w:type="spellEnd"/>
          </w:p>
        </w:tc>
        <w:tc>
          <w:tcPr>
            <w:tcW w:w="5400" w:type="dxa"/>
          </w:tcPr>
          <w:p w14:paraId="5B7CA388" w14:textId="10EB2D2F" w:rsidR="00D20459" w:rsidRDefault="00231CA5" w:rsidP="00D20459">
            <w:pPr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Descrição</w:t>
            </w:r>
            <w:proofErr w:type="spellEnd"/>
          </w:p>
        </w:tc>
        <w:tc>
          <w:tcPr>
            <w:tcW w:w="1359" w:type="dxa"/>
          </w:tcPr>
          <w:p w14:paraId="579A84AD" w14:textId="2A9C6C53" w:rsidR="00D20459" w:rsidRDefault="00D20459" w:rsidP="00D2045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Dat</w:t>
            </w:r>
            <w:r w:rsidR="00231CA5">
              <w:rPr>
                <w:lang w:val="en-US"/>
              </w:rPr>
              <w:t>a</w:t>
            </w:r>
          </w:p>
        </w:tc>
      </w:tr>
      <w:tr w:rsidR="00D20459" w14:paraId="0B69E658" w14:textId="77777777" w:rsidTr="00D204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90" w:type="dxa"/>
          </w:tcPr>
          <w:p w14:paraId="141B8472" w14:textId="77777777" w:rsidR="00D20459" w:rsidRPr="002257BD" w:rsidRDefault="00D20459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 w:rsidRPr="002257BD">
              <w:rPr>
                <w:b/>
                <w:sz w:val="20"/>
                <w:szCs w:val="20"/>
                <w:lang w:val="en-US"/>
              </w:rPr>
              <w:t>1.0</w:t>
            </w:r>
          </w:p>
        </w:tc>
        <w:tc>
          <w:tcPr>
            <w:tcW w:w="1710" w:type="dxa"/>
          </w:tcPr>
          <w:p w14:paraId="0444AFB2" w14:textId="77777777" w:rsidR="002257BD" w:rsidRDefault="002257BD" w:rsidP="00D20459">
            <w:pPr>
              <w:ind w:left="0"/>
              <w:rPr>
                <w:b/>
                <w:sz w:val="20"/>
                <w:szCs w:val="20"/>
              </w:rPr>
            </w:pPr>
            <w:r w:rsidRPr="002257BD">
              <w:rPr>
                <w:b/>
                <w:sz w:val="20"/>
                <w:szCs w:val="20"/>
              </w:rPr>
              <w:t>Grupo 1</w:t>
            </w:r>
          </w:p>
          <w:p w14:paraId="2F6BB7D8" w14:textId="77777777" w:rsidR="00266950" w:rsidRDefault="00266950" w:rsidP="00D20459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 Barros</w:t>
            </w:r>
          </w:p>
          <w:p w14:paraId="7AF9B593" w14:textId="77777777" w:rsidR="00266950" w:rsidRDefault="00266950" w:rsidP="00D20459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Daniel Bento</w:t>
            </w:r>
          </w:p>
          <w:p w14:paraId="1E6C6A7D" w14:textId="77777777" w:rsidR="00266950" w:rsidRDefault="00266950" w:rsidP="00D20459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Manuel Correia</w:t>
            </w:r>
          </w:p>
          <w:p w14:paraId="56C003C0" w14:textId="77777777" w:rsidR="00266950" w:rsidRDefault="00266950" w:rsidP="00D20459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Maria Almeida</w:t>
            </w:r>
          </w:p>
          <w:p w14:paraId="7EB4C0B5" w14:textId="41B05DB8" w:rsidR="00266950" w:rsidRPr="00266950" w:rsidRDefault="00266950" w:rsidP="00D20459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Tiago Gonçalves</w:t>
            </w:r>
          </w:p>
        </w:tc>
        <w:tc>
          <w:tcPr>
            <w:tcW w:w="5400" w:type="dxa"/>
          </w:tcPr>
          <w:p w14:paraId="7751E1E7" w14:textId="1997467E" w:rsidR="00D20459" w:rsidRPr="002257BD" w:rsidRDefault="00D20459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1359" w:type="dxa"/>
          </w:tcPr>
          <w:p w14:paraId="1B544864" w14:textId="3FAF548A" w:rsidR="00D20459" w:rsidRPr="002257BD" w:rsidRDefault="00266950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2017-10-22</w:t>
            </w:r>
          </w:p>
        </w:tc>
      </w:tr>
      <w:tr w:rsidR="000C76DD" w14:paraId="0CD1BDD7" w14:textId="77777777" w:rsidTr="00D20459">
        <w:tc>
          <w:tcPr>
            <w:tcW w:w="990" w:type="dxa"/>
          </w:tcPr>
          <w:p w14:paraId="4CFE5517" w14:textId="656C939B" w:rsidR="000C76DD" w:rsidRPr="002257BD" w:rsidRDefault="000C76DD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1.2</w:t>
            </w:r>
          </w:p>
        </w:tc>
        <w:tc>
          <w:tcPr>
            <w:tcW w:w="1710" w:type="dxa"/>
          </w:tcPr>
          <w:p w14:paraId="669D85DB" w14:textId="77777777" w:rsidR="000C76DD" w:rsidRDefault="000C76DD" w:rsidP="000C76DD">
            <w:pPr>
              <w:ind w:left="0"/>
              <w:rPr>
                <w:b/>
                <w:sz w:val="20"/>
                <w:szCs w:val="20"/>
              </w:rPr>
            </w:pPr>
            <w:r w:rsidRPr="002257BD">
              <w:rPr>
                <w:b/>
                <w:sz w:val="20"/>
                <w:szCs w:val="20"/>
              </w:rPr>
              <w:t>Grupo 1</w:t>
            </w:r>
          </w:p>
          <w:p w14:paraId="44251593" w14:textId="77777777" w:rsidR="000C76DD" w:rsidRDefault="000C76DD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 Barros</w:t>
            </w:r>
          </w:p>
          <w:p w14:paraId="5DB97B46" w14:textId="77777777" w:rsidR="000C76DD" w:rsidRDefault="000C76DD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Daniel Bento</w:t>
            </w:r>
          </w:p>
          <w:p w14:paraId="2FBB0239" w14:textId="77777777" w:rsidR="000C76DD" w:rsidRDefault="000C76DD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Manuel Correia</w:t>
            </w:r>
          </w:p>
          <w:p w14:paraId="34511DB9" w14:textId="77777777" w:rsidR="000C76DD" w:rsidRDefault="000C76DD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Maria Almeida</w:t>
            </w:r>
          </w:p>
          <w:p w14:paraId="54132759" w14:textId="26EE13F5" w:rsidR="000C76DD" w:rsidRPr="002257BD" w:rsidRDefault="000C76DD" w:rsidP="000C76DD">
            <w:pPr>
              <w:ind w:left="0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Tiago Gonçalves</w:t>
            </w:r>
          </w:p>
        </w:tc>
        <w:tc>
          <w:tcPr>
            <w:tcW w:w="5400" w:type="dxa"/>
          </w:tcPr>
          <w:p w14:paraId="7DD972EB" w14:textId="77777777" w:rsidR="000C76DD" w:rsidRPr="002257BD" w:rsidRDefault="000C76DD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1359" w:type="dxa"/>
          </w:tcPr>
          <w:p w14:paraId="1A1AAFAA" w14:textId="16805800" w:rsidR="000C76DD" w:rsidRDefault="000C76DD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2017-11-26</w:t>
            </w:r>
          </w:p>
        </w:tc>
      </w:tr>
      <w:tr w:rsidR="00A03D43" w14:paraId="5023EC07" w14:textId="77777777" w:rsidTr="00D204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90" w:type="dxa"/>
          </w:tcPr>
          <w:p w14:paraId="2031D1F6" w14:textId="1513DBE9" w:rsidR="00A03D43" w:rsidRDefault="00A03D43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1.3</w:t>
            </w:r>
          </w:p>
        </w:tc>
        <w:tc>
          <w:tcPr>
            <w:tcW w:w="1710" w:type="dxa"/>
          </w:tcPr>
          <w:p w14:paraId="453595BA" w14:textId="77777777" w:rsidR="00A03D43" w:rsidRDefault="00A03D43" w:rsidP="000C76DD">
            <w:pPr>
              <w:ind w:left="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Grupo 1</w:t>
            </w:r>
          </w:p>
          <w:p w14:paraId="3510C8DD" w14:textId="77777777" w:rsidR="00A03D43" w:rsidRDefault="00A03D43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 Barros</w:t>
            </w:r>
          </w:p>
          <w:p w14:paraId="6D63515D" w14:textId="77777777" w:rsidR="00A03D43" w:rsidRDefault="00A03D43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Daniel Bento</w:t>
            </w:r>
          </w:p>
          <w:p w14:paraId="2F051FBD" w14:textId="77777777" w:rsidR="00A03D43" w:rsidRDefault="00A03D43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Manuel Correia</w:t>
            </w:r>
          </w:p>
          <w:p w14:paraId="28564775" w14:textId="77777777" w:rsidR="00A03D43" w:rsidRDefault="00A03D43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Maria Almeida</w:t>
            </w:r>
          </w:p>
          <w:p w14:paraId="325093B9" w14:textId="1F7F463B" w:rsidR="00A03D43" w:rsidRPr="00A03D43" w:rsidRDefault="00A03D43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Tiago Gonçalves</w:t>
            </w:r>
          </w:p>
        </w:tc>
        <w:tc>
          <w:tcPr>
            <w:tcW w:w="5400" w:type="dxa"/>
          </w:tcPr>
          <w:p w14:paraId="583FF360" w14:textId="77777777" w:rsidR="00A03D43" w:rsidRPr="002257BD" w:rsidRDefault="00A03D43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1359" w:type="dxa"/>
          </w:tcPr>
          <w:p w14:paraId="28689B8B" w14:textId="5E022931" w:rsidR="00A03D43" w:rsidRDefault="00A03D43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2017-12-10</w:t>
            </w:r>
          </w:p>
        </w:tc>
      </w:tr>
      <w:tr w:rsidR="00113A4B" w14:paraId="70D025D3" w14:textId="77777777" w:rsidTr="00D20459">
        <w:tc>
          <w:tcPr>
            <w:tcW w:w="990" w:type="dxa"/>
          </w:tcPr>
          <w:p w14:paraId="0E2ED5D8" w14:textId="5027CD20" w:rsidR="00113A4B" w:rsidRDefault="00113A4B" w:rsidP="00113A4B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1.3</w:t>
            </w:r>
          </w:p>
        </w:tc>
        <w:tc>
          <w:tcPr>
            <w:tcW w:w="1710" w:type="dxa"/>
          </w:tcPr>
          <w:p w14:paraId="21F52822" w14:textId="77777777" w:rsidR="00113A4B" w:rsidRDefault="00113A4B" w:rsidP="00113A4B">
            <w:pPr>
              <w:ind w:left="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Grupo 1</w:t>
            </w:r>
          </w:p>
          <w:p w14:paraId="55115C38" w14:textId="77777777" w:rsidR="00113A4B" w:rsidRDefault="00113A4B" w:rsidP="00113A4B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 Barros</w:t>
            </w:r>
          </w:p>
          <w:p w14:paraId="160BAF35" w14:textId="77777777" w:rsidR="00113A4B" w:rsidRDefault="00113A4B" w:rsidP="00113A4B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Daniel Bento</w:t>
            </w:r>
          </w:p>
          <w:p w14:paraId="594D3614" w14:textId="77777777" w:rsidR="00113A4B" w:rsidRDefault="00113A4B" w:rsidP="00113A4B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Manuel Correia</w:t>
            </w:r>
          </w:p>
          <w:p w14:paraId="02209574" w14:textId="77777777" w:rsidR="00113A4B" w:rsidRDefault="00113A4B" w:rsidP="00113A4B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Maria Almeida</w:t>
            </w:r>
          </w:p>
          <w:p w14:paraId="35CE6575" w14:textId="3712441B" w:rsidR="00113A4B" w:rsidRDefault="00113A4B" w:rsidP="00113A4B">
            <w:pPr>
              <w:ind w:left="0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Tiago Gonçalves</w:t>
            </w:r>
          </w:p>
        </w:tc>
        <w:tc>
          <w:tcPr>
            <w:tcW w:w="5400" w:type="dxa"/>
          </w:tcPr>
          <w:p w14:paraId="4A1716DD" w14:textId="77777777" w:rsidR="00113A4B" w:rsidRPr="002257BD" w:rsidRDefault="00113A4B" w:rsidP="00113A4B">
            <w:pPr>
              <w:ind w:left="0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1359" w:type="dxa"/>
          </w:tcPr>
          <w:p w14:paraId="72D5028F" w14:textId="2175F717" w:rsidR="00113A4B" w:rsidRDefault="00113A4B" w:rsidP="00113A4B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2018-01-07</w:t>
            </w:r>
          </w:p>
        </w:tc>
      </w:tr>
    </w:tbl>
    <w:p w14:paraId="78B6726A" w14:textId="1F5CAEF3" w:rsidR="00D20459" w:rsidRDefault="00D20459" w:rsidP="00D20459">
      <w:pPr>
        <w:rPr>
          <w:lang w:val="en-US"/>
        </w:rPr>
      </w:pPr>
    </w:p>
    <w:p w14:paraId="0A505269" w14:textId="77777777" w:rsidR="00D20459" w:rsidRDefault="00D20459" w:rsidP="00D20459">
      <w:pPr>
        <w:rPr>
          <w:lang w:val="en-US"/>
        </w:rPr>
      </w:pPr>
    </w:p>
    <w:p w14:paraId="46762A09" w14:textId="77777777" w:rsidR="00D20459" w:rsidRDefault="00D20459" w:rsidP="00D20459">
      <w:pPr>
        <w:rPr>
          <w:lang w:val="en-US"/>
        </w:rPr>
      </w:pPr>
    </w:p>
    <w:p w14:paraId="3E377555" w14:textId="77777777" w:rsidR="00D20459" w:rsidRDefault="00D20459" w:rsidP="00D20459">
      <w:pPr>
        <w:rPr>
          <w:lang w:val="en-US"/>
        </w:rPr>
      </w:pPr>
    </w:p>
    <w:p w14:paraId="211BB4AB" w14:textId="77777777" w:rsidR="00D20459" w:rsidRDefault="00D20459" w:rsidP="000C76DD">
      <w:pPr>
        <w:ind w:left="0"/>
        <w:rPr>
          <w:lang w:val="en-US"/>
        </w:rPr>
        <w:sectPr w:rsidR="00D20459" w:rsidSect="005E2EE3">
          <w:headerReference w:type="default" r:id="rId10"/>
          <w:footerReference w:type="default" r:id="rId11"/>
          <w:footerReference w:type="first" r:id="rId12"/>
          <w:pgSz w:w="12240" w:h="15840" w:code="1"/>
          <w:pgMar w:top="1152" w:right="1253" w:bottom="2160" w:left="1253" w:header="720" w:footer="1296" w:gutter="0"/>
          <w:pgNumType w:start="0"/>
          <w:cols w:space="720"/>
          <w:titlePg/>
          <w:docGrid w:linePitch="360"/>
        </w:sectPr>
      </w:pPr>
    </w:p>
    <w:p w14:paraId="3EEEB8A5" w14:textId="72B65169" w:rsidR="005E2EE3" w:rsidRPr="00D20459" w:rsidRDefault="005E2EE3" w:rsidP="005E2EE3">
      <w:pPr>
        <w:rPr>
          <w:lang w:val="en-US"/>
        </w:rPr>
      </w:pPr>
    </w:p>
    <w:sdt>
      <w:sdtPr>
        <w:id w:val="345680890"/>
        <w:docPartObj>
          <w:docPartGallery w:val="Cover Pages"/>
          <w:docPartUnique/>
        </w:docPartObj>
      </w:sdtPr>
      <w:sdtEndPr>
        <w:rPr>
          <w:lang w:val="en-US"/>
        </w:rPr>
      </w:sdtEndPr>
      <w:sdtContent>
        <w:p w14:paraId="3D8DBC6D" w14:textId="05506216" w:rsidR="00B02226" w:rsidRPr="00CE31E6" w:rsidRDefault="005E2EE3">
          <w:pPr>
            <w:ind w:left="0"/>
          </w:pPr>
          <w:r>
            <w:rPr>
              <w:noProof/>
              <w:lang w:eastAsia="pt-PT"/>
            </w:rPr>
            <mc:AlternateContent>
              <mc:Choice Requires="wps">
                <w:drawing>
                  <wp:anchor distT="0" distB="0" distL="114300" distR="114300" simplePos="0" relativeHeight="251563008" behindDoc="0" locked="0" layoutInCell="1" allowOverlap="1" wp14:anchorId="6304D4D1" wp14:editId="1F135C26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1603488093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3495281" w14:textId="77777777" w:rsidR="00566963" w:rsidRDefault="00566963" w:rsidP="005E2EE3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rect w14:anchorId="6304D4D1" id="Rectangle 132" o:spid="_x0000_s1026" style="position:absolute;margin-left:-4.4pt;margin-top:0;width:46.8pt;height:77.75pt;z-index:25156300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" fillcolor="#d6615c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1603488093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3495281" w14:textId="77777777" w:rsidR="00566963" w:rsidRDefault="00566963" w:rsidP="005E2EE3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</w:sdtContent>
    </w:sdt>
    <w:p w14:paraId="018288EE" w14:textId="61275B06" w:rsidR="002A3C30" w:rsidRPr="0016717C" w:rsidRDefault="00F60E15" w:rsidP="00385D9E">
      <w:pPr>
        <w:outlineLvl w:val="0"/>
        <w:rPr>
          <w:b/>
          <w:color w:val="D6615C" w:themeColor="accent1"/>
          <w:sz w:val="28"/>
          <w:szCs w:val="28"/>
          <w:lang w:val="en-US"/>
        </w:rPr>
      </w:pPr>
      <w:bookmarkStart w:id="46" w:name="_Toc496456789"/>
      <w:bookmarkStart w:id="47" w:name="_Toc498866724"/>
      <w:bookmarkStart w:id="48" w:name="_Toc498867758"/>
      <w:bookmarkStart w:id="49" w:name="_Toc498867790"/>
      <w:bookmarkStart w:id="50" w:name="_Toc498868660"/>
      <w:bookmarkStart w:id="51" w:name="_Toc499477088"/>
      <w:bookmarkStart w:id="52" w:name="_Toc500183013"/>
      <w:bookmarkStart w:id="53" w:name="_Toc502864720"/>
      <w:bookmarkStart w:id="54" w:name="_Toc503008075"/>
      <w:proofErr w:type="spellStart"/>
      <w:r w:rsidRPr="0016717C">
        <w:rPr>
          <w:b/>
          <w:color w:val="D6615C" w:themeColor="accent1"/>
          <w:sz w:val="28"/>
          <w:szCs w:val="28"/>
          <w:lang w:val="en-US"/>
        </w:rPr>
        <w:t>Índice</w:t>
      </w:r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proofErr w:type="spellEnd"/>
    </w:p>
    <w:sdt>
      <w:sdtPr>
        <w:rPr>
          <w:color w:val="000000" w:themeColor="text1"/>
        </w:rPr>
        <w:id w:val="2117018071"/>
        <w:docPartObj>
          <w:docPartGallery w:val="Table of Contents"/>
          <w:docPartUnique/>
        </w:docPartObj>
      </w:sdtPr>
      <w:sdtEndPr/>
      <w:sdtContent>
        <w:p w14:paraId="395156D9" w14:textId="56A544C3" w:rsidR="00566963" w:rsidRDefault="002A3C30" w:rsidP="00566963">
          <w:pPr>
            <w:pStyle w:val="ndice1"/>
            <w:tabs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r w:rsidRPr="00782982">
            <w:rPr>
              <w:rFonts w:eastAsiaTheme="majorEastAsia" w:cstheme="majorBidi"/>
              <w:lang w:eastAsia="en-US"/>
            </w:rPr>
            <w:fldChar w:fldCharType="begin"/>
          </w:r>
          <w:r w:rsidRPr="00782982">
            <w:instrText xml:space="preserve"> TOC \o "1-3" \h \z \u </w:instrText>
          </w:r>
          <w:r w:rsidRPr="00782982">
            <w:rPr>
              <w:rFonts w:eastAsiaTheme="majorEastAsia" w:cstheme="majorBidi"/>
              <w:lang w:eastAsia="en-US"/>
            </w:rPr>
            <w:fldChar w:fldCharType="separate"/>
          </w:r>
        </w:p>
        <w:p w14:paraId="007D8ED0" w14:textId="14319D2B" w:rsidR="00566963" w:rsidRDefault="003D7F36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78" w:history="1">
            <w:r w:rsidR="00566963" w:rsidRPr="00054770">
              <w:rPr>
                <w:rStyle w:val="Hiperligao"/>
                <w:noProof/>
              </w:rPr>
              <w:t>1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Introdução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_Toc503008078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6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6BDC7C14" w14:textId="7A83AB1A" w:rsidR="00566963" w:rsidRDefault="003D7F36">
          <w:pPr>
            <w:pStyle w:val="ndice1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79" w:history="1">
            <w:r w:rsidR="00566963" w:rsidRPr="00054770">
              <w:rPr>
                <w:rStyle w:val="Hiperligao"/>
                <w:noProof/>
              </w:rPr>
              <w:t>1.1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Propósito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_Toc503008079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6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04910627" w14:textId="236F26F7" w:rsidR="00566963" w:rsidRDefault="003D7F36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80" w:history="1">
            <w:r w:rsidR="00566963" w:rsidRPr="00054770">
              <w:rPr>
                <w:rStyle w:val="Hiperligao"/>
                <w:noProof/>
              </w:rPr>
              <w:t>1.2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Scope do produto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_Toc503008080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6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4AA5C0FD" w14:textId="1735C550" w:rsidR="00566963" w:rsidRDefault="003D7F36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81" w:history="1">
            <w:r w:rsidR="00566963" w:rsidRPr="00054770">
              <w:rPr>
                <w:rStyle w:val="Hiperligao"/>
                <w:noProof/>
              </w:rPr>
              <w:t>1.3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Funcionalidades propostas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_Toc503008081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6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53E973F0" w14:textId="646A9FE4" w:rsidR="00566963" w:rsidRDefault="003D7F36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82" w:history="1">
            <w:r w:rsidR="00566963" w:rsidRPr="00054770">
              <w:rPr>
                <w:rStyle w:val="Hiperligao"/>
                <w:noProof/>
              </w:rPr>
              <w:t>2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Decisões tomadas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_Toc503008082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8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3E11A9B6" w14:textId="2E795820" w:rsidR="00566963" w:rsidRDefault="003D7F36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83" w:history="1">
            <w:r w:rsidR="00566963" w:rsidRPr="00054770">
              <w:rPr>
                <w:rStyle w:val="Hiperligao"/>
                <w:noProof/>
              </w:rPr>
              <w:t>3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Artefactos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_Toc503008083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9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46A877B2" w14:textId="4A9A5B90" w:rsidR="00566963" w:rsidRDefault="003D7F36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84" w:history="1">
            <w:r w:rsidR="00566963"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Diagrama de contexto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_Toc503008084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9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4804B391" w14:textId="4C9B4448" w:rsidR="00566963" w:rsidRDefault="003D7F36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85" w:history="1">
            <w:r w:rsidR="00566963"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Modelo de dados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_Toc503008085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10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77699B96" w14:textId="4724149C" w:rsidR="00566963" w:rsidRDefault="003D7F36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86" w:history="1">
            <w:r w:rsidR="00566963"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Diagrama de arquitetura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_Toc503008086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11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2982C87F" w14:textId="3BAC9A2B" w:rsidR="00566963" w:rsidRDefault="003D7F36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87" w:history="1">
            <w:r w:rsidR="00566963" w:rsidRPr="00054770">
              <w:rPr>
                <w:rStyle w:val="Hiperligao"/>
                <w:noProof/>
              </w:rPr>
              <w:t>5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Funcionalidades implementadas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_Toc503008087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12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1952857C" w14:textId="03E5C8AD" w:rsidR="00566963" w:rsidRDefault="003D7F36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91" w:history="1">
            <w:r w:rsidR="00566963"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REQ 1 – Segurança: Dados encriptados na BD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_Toc503008091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12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0DD79541" w14:textId="0BC96AF4" w:rsidR="00566963" w:rsidRDefault="003D7F36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092" w:history="1">
            <w:r w:rsidR="00566963" w:rsidRPr="00054770">
              <w:rPr>
                <w:rStyle w:val="Hiperligao"/>
                <w:noProof/>
              </w:rPr>
              <w:t>5.1.1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Análise de requisitos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_Toc503008092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12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2285A2BA" w14:textId="5C61A90A" w:rsidR="00566963" w:rsidRDefault="003D7F36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093" w:history="1">
            <w:r w:rsidR="00566963" w:rsidRPr="00054770">
              <w:rPr>
                <w:rStyle w:val="Hiperligao"/>
                <w:noProof/>
              </w:rPr>
              <w:t>5.1.2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Ilustração da funcionalidade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_Toc503008093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13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7BC07150" w14:textId="4BCEC7C4" w:rsidR="00566963" w:rsidRDefault="003D7F36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94" w:history="1">
            <w:r w:rsidR="00566963"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REQ 2 – Registo de dador em happy-hour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_Toc503008094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14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20C80FA9" w14:textId="4794EEF3" w:rsidR="00566963" w:rsidRDefault="003D7F36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095" w:history="1">
            <w:r w:rsidR="00566963" w:rsidRPr="00054770">
              <w:rPr>
                <w:rStyle w:val="Hiperligao"/>
                <w:noProof/>
              </w:rPr>
              <w:t>5.2.1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Análise de requisitos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_Toc503008095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14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360D9B24" w14:textId="37837DA5" w:rsidR="00566963" w:rsidRDefault="003D7F36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096" w:history="1">
            <w:r w:rsidR="00566963" w:rsidRPr="00054770">
              <w:rPr>
                <w:rStyle w:val="Hiperligao"/>
                <w:noProof/>
              </w:rPr>
              <w:t>5.2.1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Ilustração da funcionalidade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_Toc503008096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15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43057843" w14:textId="4F507C47" w:rsidR="00566963" w:rsidRDefault="003D7F36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97" w:history="1">
            <w:r w:rsidR="00566963"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REQ 3 – Estatística dadores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_Toc503008097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16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43E3876B" w14:textId="33500694" w:rsidR="00566963" w:rsidRDefault="003D7F36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098" w:history="1">
            <w:r w:rsidR="00566963" w:rsidRPr="00054770">
              <w:rPr>
                <w:rStyle w:val="Hiperligao"/>
                <w:noProof/>
              </w:rPr>
              <w:t>5.3.1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Análise de requisitos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_Toc503008098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16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0ACEEEFD" w14:textId="4D2FBF45" w:rsidR="00566963" w:rsidRDefault="003D7F36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099" w:history="1">
            <w:r w:rsidR="00566963" w:rsidRPr="00054770">
              <w:rPr>
                <w:rStyle w:val="Hiperligao"/>
                <w:noProof/>
              </w:rPr>
              <w:t>5.3.2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Ilustração da funcionalidade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_Toc503008099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17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3FB30E97" w14:textId="6FFE56CD" w:rsidR="00566963" w:rsidRDefault="003D7F36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00" w:history="1">
            <w:r w:rsidR="00566963"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REQ 4 – Chatbot: Esclarecimento de dúvidas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_Toc503008100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18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534396EA" w14:textId="16CC837C" w:rsidR="00566963" w:rsidRDefault="003D7F36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01" w:history="1">
            <w:r w:rsidR="00566963" w:rsidRPr="00054770">
              <w:rPr>
                <w:rStyle w:val="Hiperligao"/>
                <w:noProof/>
              </w:rPr>
              <w:t>5.4.1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Análise de requisitos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_Toc503008101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18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6301639A" w14:textId="08B33EF3" w:rsidR="00566963" w:rsidRDefault="003D7F36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02" w:history="1">
            <w:r w:rsidR="00566963" w:rsidRPr="00054770">
              <w:rPr>
                <w:rStyle w:val="Hiperligao"/>
                <w:noProof/>
              </w:rPr>
              <w:t>5.4.2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Ilustração da funcionalidade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_Toc503008102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19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4756E78E" w14:textId="091CEF8D" w:rsidR="00566963" w:rsidRDefault="003D7F36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03" w:history="1">
            <w:r w:rsidR="00566963"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REQ 5 – Chatbot: Marcação/Cancelamento de consulta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_Toc503008103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22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6BFE1FE7" w14:textId="4016A307" w:rsidR="00566963" w:rsidRDefault="003D7F36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04" w:history="1">
            <w:r w:rsidR="00566963" w:rsidRPr="00054770">
              <w:rPr>
                <w:rStyle w:val="Hiperligao"/>
                <w:noProof/>
              </w:rPr>
              <w:t>5.5.1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Análise de requisitos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_Toc503008104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22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0F1AE1A6" w14:textId="67EFFB81" w:rsidR="00566963" w:rsidRDefault="003D7F36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05" w:history="1">
            <w:r w:rsidR="00566963" w:rsidRPr="00054770">
              <w:rPr>
                <w:rStyle w:val="Hiperligao"/>
                <w:noProof/>
              </w:rPr>
              <w:t>5.5.2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Diagrama de sequência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_Toc503008105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25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154F532E" w14:textId="26680681" w:rsidR="00566963" w:rsidRDefault="003D7F36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06" w:history="1">
            <w:r w:rsidR="00566963" w:rsidRPr="00054770">
              <w:rPr>
                <w:rStyle w:val="Hiperligao"/>
                <w:noProof/>
              </w:rPr>
              <w:t>5.5.3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Ilustração da funcionalidade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_Toc503008106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26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1F36D631" w14:textId="5F9EB526" w:rsidR="00566963" w:rsidRDefault="003D7F36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07" w:history="1">
            <w:r w:rsidR="00566963"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REQ 6 – Seleção (match) para envio de gâmetas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_Toc503008107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29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15C3DE69" w14:textId="67A3E473" w:rsidR="00566963" w:rsidRDefault="003D7F36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08" w:history="1">
            <w:r w:rsidR="00566963" w:rsidRPr="00054770">
              <w:rPr>
                <w:rStyle w:val="Hiperligao"/>
                <w:noProof/>
              </w:rPr>
              <w:t>5.6.1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Análise de requisitos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_Toc503008108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29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163815FF" w14:textId="47EC49EC" w:rsidR="00566963" w:rsidRDefault="003D7F36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09" w:history="1">
            <w:r w:rsidR="00566963" w:rsidRPr="00054770">
              <w:rPr>
                <w:rStyle w:val="Hiperligao"/>
                <w:noProof/>
              </w:rPr>
              <w:t>5.6.2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Ilustração da funcionalidade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_Toc503008109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30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00B0A5CB" w14:textId="7C7973AC" w:rsidR="00566963" w:rsidRDefault="003D7F36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10" w:history="1">
            <w:r w:rsidR="00566963"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5.7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REQ 7 – Validação do envio de gâmetas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_Toc503008110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31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13D4FB2C" w14:textId="0ACA7990" w:rsidR="00566963" w:rsidRDefault="003D7F36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11" w:history="1">
            <w:r w:rsidR="00566963" w:rsidRPr="00054770">
              <w:rPr>
                <w:rStyle w:val="Hiperligao"/>
                <w:noProof/>
              </w:rPr>
              <w:t>5.7.1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Análise de requisitos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_Toc503008111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31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6CB470B8" w14:textId="1F89BF38" w:rsidR="00566963" w:rsidRDefault="003D7F36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12" w:history="1">
            <w:r w:rsidR="00566963" w:rsidRPr="00054770">
              <w:rPr>
                <w:rStyle w:val="Hiperligao"/>
                <w:noProof/>
              </w:rPr>
              <w:t>5.7.2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Ilustração da funcionalidade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_Toc503008112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32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61552EDA" w14:textId="4516A43C" w:rsidR="00566963" w:rsidRDefault="003D7F36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13" w:history="1">
            <w:r w:rsidR="00566963"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5.8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REQ 8 – Registo do envio físico da amostra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_Toc503008113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33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1BF347ED" w14:textId="75AD8DFE" w:rsidR="00566963" w:rsidRDefault="003D7F36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14" w:history="1">
            <w:r w:rsidR="00566963" w:rsidRPr="00054770">
              <w:rPr>
                <w:rStyle w:val="Hiperligao"/>
                <w:noProof/>
              </w:rPr>
              <w:t>5.8.1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Análise de requisitos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_Toc503008114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33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5F1B03B2" w14:textId="7AD897C4" w:rsidR="00566963" w:rsidRDefault="003D7F36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15" w:history="1">
            <w:r w:rsidR="00566963" w:rsidRPr="00054770">
              <w:rPr>
                <w:rStyle w:val="Hiperligao"/>
                <w:noProof/>
              </w:rPr>
              <w:t>5.8.2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Ilustração da funcionalidade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_Toc503008115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34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2A69B123" w14:textId="272A5063" w:rsidR="00566963" w:rsidRDefault="003D7F36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16" w:history="1">
            <w:r w:rsidR="00566963"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5.9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REQ 9 – Consulta lista de espera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_Toc503008116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35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33BD4DA7" w14:textId="2BD1CB9F" w:rsidR="00566963" w:rsidRDefault="003D7F36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17" w:history="1">
            <w:r w:rsidR="00566963" w:rsidRPr="00054770">
              <w:rPr>
                <w:rStyle w:val="Hiperligao"/>
                <w:noProof/>
              </w:rPr>
              <w:t>5.9.1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Análise de requisitos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_Toc503008117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35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0058D384" w14:textId="65E3A4A5" w:rsidR="00566963" w:rsidRDefault="003D7F36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18" w:history="1">
            <w:r w:rsidR="00566963" w:rsidRPr="00054770">
              <w:rPr>
                <w:rStyle w:val="Hiperligao"/>
                <w:noProof/>
              </w:rPr>
              <w:t>5.9.2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Ilustração da funcionalidade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_Toc503008118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36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6AB72C3E" w14:textId="1CE4269A" w:rsidR="00566963" w:rsidRDefault="003D7F36">
          <w:pPr>
            <w:pStyle w:val="ndice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19" w:history="1">
            <w:r w:rsidR="00566963"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5.10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REQ 10 – Consulta dos destinos de gâmetas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_Toc503008119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37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102936B2" w14:textId="4A6E199A" w:rsidR="00566963" w:rsidRDefault="003D7F36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20" w:history="1">
            <w:r w:rsidR="00566963" w:rsidRPr="00054770">
              <w:rPr>
                <w:rStyle w:val="Hiperligao"/>
                <w:noProof/>
              </w:rPr>
              <w:t>5.10.1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Análise de requisitos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_Toc503008120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37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1824094F" w14:textId="67BFF2AA" w:rsidR="00566963" w:rsidRDefault="003D7F36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21" w:history="1">
            <w:r w:rsidR="00566963" w:rsidRPr="00054770">
              <w:rPr>
                <w:rStyle w:val="Hiperligao"/>
                <w:noProof/>
              </w:rPr>
              <w:t>5.10.2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Ilustração da funcionalidade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_Toc503008121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38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3985C97B" w14:textId="32399589" w:rsidR="00566963" w:rsidRDefault="003D7F36">
          <w:pPr>
            <w:pStyle w:val="ndice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22" w:history="1">
            <w:r w:rsidR="00566963"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5.11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REQ 11 – Análise automática de sentimentos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_Toc503008122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39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5C8F4CD9" w14:textId="0D98620F" w:rsidR="00566963" w:rsidRDefault="003D7F36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23" w:history="1">
            <w:r w:rsidR="00566963" w:rsidRPr="00054770">
              <w:rPr>
                <w:rStyle w:val="Hiperligao"/>
                <w:noProof/>
              </w:rPr>
              <w:t>5.11.1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Análise de requisitos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_Toc503008123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39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00840085" w14:textId="6A953DD0" w:rsidR="00566963" w:rsidRDefault="003D7F36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24" w:history="1">
            <w:r w:rsidR="00566963" w:rsidRPr="00054770">
              <w:rPr>
                <w:rStyle w:val="Hiperligao"/>
                <w:noProof/>
              </w:rPr>
              <w:t>5.11.2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Diagrama de sequência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_Toc503008124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40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6314A011" w14:textId="0616635B" w:rsidR="00566963" w:rsidRDefault="003D7F36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25" w:history="1">
            <w:r w:rsidR="00566963" w:rsidRPr="00054770">
              <w:rPr>
                <w:rStyle w:val="Hiperligao"/>
                <w:noProof/>
              </w:rPr>
              <w:t>5.11.3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Ilustração da funcionalidade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_Toc503008125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41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294D9D65" w14:textId="0FEF9DA3" w:rsidR="00566963" w:rsidRDefault="003D7F36">
          <w:pPr>
            <w:pStyle w:val="ndice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26" w:history="1">
            <w:r w:rsidR="00566963"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5.12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REQ 12 – Sugestão da posição livre no banco de criopreservação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_Toc503008126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43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219BFC3E" w14:textId="6BC51422" w:rsidR="00566963" w:rsidRDefault="003D7F36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27" w:history="1">
            <w:r w:rsidR="00566963" w:rsidRPr="00054770">
              <w:rPr>
                <w:rStyle w:val="Hiperligao"/>
                <w:noProof/>
              </w:rPr>
              <w:t>5.12.1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Análise de requisitos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_Toc503008127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43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7828941D" w14:textId="57AAF8AD" w:rsidR="00566963" w:rsidRDefault="003D7F36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28" w:history="1">
            <w:r w:rsidR="00566963" w:rsidRPr="00054770">
              <w:rPr>
                <w:rStyle w:val="Hiperligao"/>
                <w:noProof/>
              </w:rPr>
              <w:t>5.12.2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Ilustração da funcionalidade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_Toc503008128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44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47C70236" w14:textId="7CCB836F" w:rsidR="00566963" w:rsidRDefault="003D7F36">
          <w:pPr>
            <w:pStyle w:val="ndice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29" w:history="1">
            <w:r w:rsidR="00566963"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5.13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REQ 13 – Registo dos resultados do casal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_Toc503008129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45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38ACBE30" w14:textId="4819D9EA" w:rsidR="00566963" w:rsidRDefault="003D7F36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30" w:history="1">
            <w:r w:rsidR="00566963" w:rsidRPr="00054770">
              <w:rPr>
                <w:rStyle w:val="Hiperligao"/>
                <w:noProof/>
              </w:rPr>
              <w:t>5.13.1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Análise de requisitos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_Toc503008130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45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560918D8" w14:textId="0DCE66BD" w:rsidR="00566963" w:rsidRDefault="003D7F36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31" w:history="1">
            <w:r w:rsidR="00566963" w:rsidRPr="00054770">
              <w:rPr>
                <w:rStyle w:val="Hiperligao"/>
                <w:noProof/>
              </w:rPr>
              <w:t>5.13.2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Ilustração da funcionalidade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_Toc503008131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46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360AF567" w14:textId="15D85F1C" w:rsidR="00566963" w:rsidRDefault="003D7F36">
          <w:pPr>
            <w:pStyle w:val="ndice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32" w:history="1">
            <w:r w:rsidR="00566963"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5.14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REQ 14 – Consulta do estado dos processos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_Toc503008132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47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5D754F93" w14:textId="558F2003" w:rsidR="00566963" w:rsidRDefault="003D7F36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33" w:history="1">
            <w:r w:rsidR="00566963" w:rsidRPr="00054770">
              <w:rPr>
                <w:rStyle w:val="Hiperligao"/>
                <w:noProof/>
              </w:rPr>
              <w:t>5.14.1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Análise de requisitos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_Toc503008133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47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787AAE77" w14:textId="38835693" w:rsidR="00566963" w:rsidRDefault="003D7F36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34" w:history="1">
            <w:r w:rsidR="00566963" w:rsidRPr="00054770">
              <w:rPr>
                <w:rStyle w:val="Hiperligao"/>
                <w:noProof/>
              </w:rPr>
              <w:t>5.14.2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Ilustração da funcionalidade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_Toc503008134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48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1583F2EF" w14:textId="436DD188" w:rsidR="00566963" w:rsidRDefault="003D7F36">
          <w:pPr>
            <w:pStyle w:val="ndice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35" w:history="1">
            <w:r w:rsidR="00566963"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5.15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REQ 15 – Chatbot: Consulta dos resultados do espermograma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_Toc503008135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49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020B7D4A" w14:textId="65486AB4" w:rsidR="00566963" w:rsidRDefault="003D7F36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36" w:history="1">
            <w:r w:rsidR="00566963" w:rsidRPr="00054770">
              <w:rPr>
                <w:rStyle w:val="Hiperligao"/>
                <w:noProof/>
              </w:rPr>
              <w:t>5.15.1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Análise de requisitos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_Toc503008136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49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0DD237C8" w14:textId="799ACDBB" w:rsidR="00566963" w:rsidRDefault="003D7F36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37" w:history="1">
            <w:r w:rsidR="00566963" w:rsidRPr="00054770">
              <w:rPr>
                <w:rStyle w:val="Hiperligao"/>
                <w:noProof/>
              </w:rPr>
              <w:t>5.15.2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Diagrama de sequência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_Toc503008137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50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54B2BA77" w14:textId="068F51DF" w:rsidR="00566963" w:rsidRDefault="003D7F36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38" w:history="1">
            <w:r w:rsidR="00566963" w:rsidRPr="00054770">
              <w:rPr>
                <w:rStyle w:val="Hiperligao"/>
                <w:noProof/>
              </w:rPr>
              <w:t>5.15.3</w:t>
            </w:r>
            <w:r w:rsidR="00566963">
              <w:rPr>
                <w:noProof/>
                <w:sz w:val="22"/>
                <w:szCs w:val="22"/>
              </w:rPr>
              <w:tab/>
            </w:r>
            <w:r w:rsidR="00566963" w:rsidRPr="00054770">
              <w:rPr>
                <w:rStyle w:val="Hiperligao"/>
                <w:noProof/>
              </w:rPr>
              <w:t>Ilustração da funcionalidade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_Toc503008138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51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67A84AA9" w14:textId="17CCC845" w:rsidR="00566963" w:rsidRDefault="003D7F36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39" w:history="1">
            <w:r w:rsidR="00566963" w:rsidRPr="00054770">
              <w:rPr>
                <w:rStyle w:val="Hiperligao"/>
                <w:noProof/>
              </w:rPr>
              <w:t>4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Funcionalidades não implementadas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_Toc503008139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52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3E4510A8" w14:textId="5F378EBE" w:rsidR="00566963" w:rsidRDefault="003D7F36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40" w:history="1">
            <w:r w:rsidR="00566963" w:rsidRPr="00054770">
              <w:rPr>
                <w:rStyle w:val="Hiperligao"/>
                <w:noProof/>
              </w:rPr>
              <w:t>5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Pipeline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_Toc503008140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52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7A9CE002" w14:textId="562F019D" w:rsidR="00566963" w:rsidRDefault="003D7F36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41" w:history="1">
            <w:r w:rsidR="00566963" w:rsidRPr="00054770">
              <w:rPr>
                <w:rStyle w:val="Hiperligao"/>
                <w:noProof/>
              </w:rPr>
              <w:t>6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Distribuição de tarefas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_Toc503008141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54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6F4AAAE7" w14:textId="68A4BC29" w:rsidR="00566963" w:rsidRDefault="003D7F36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42" w:history="1">
            <w:r w:rsidR="00566963" w:rsidRPr="00054770">
              <w:rPr>
                <w:rStyle w:val="Hiperligao"/>
                <w:noProof/>
              </w:rPr>
              <w:t>7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Tempos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_Toc503008142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55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1E8B5BA0" w14:textId="2E9671CE" w:rsidR="00566963" w:rsidRDefault="003D7F36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43" w:history="1">
            <w:r w:rsidR="00566963" w:rsidRPr="00054770">
              <w:rPr>
                <w:rStyle w:val="Hiperligao"/>
                <w:noProof/>
              </w:rPr>
              <w:t>8</w:t>
            </w:r>
            <w:r w:rsidR="00566963"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="00566963" w:rsidRPr="00054770">
              <w:rPr>
                <w:rStyle w:val="Hiperligao"/>
                <w:noProof/>
              </w:rPr>
              <w:t>Medidas de qualidade de software</w:t>
            </w:r>
            <w:r w:rsidR="00566963">
              <w:rPr>
                <w:noProof/>
                <w:webHidden/>
              </w:rPr>
              <w:tab/>
            </w:r>
            <w:r w:rsidR="00566963">
              <w:rPr>
                <w:noProof/>
                <w:webHidden/>
              </w:rPr>
              <w:fldChar w:fldCharType="begin"/>
            </w:r>
            <w:r w:rsidR="00566963">
              <w:rPr>
                <w:noProof/>
                <w:webHidden/>
              </w:rPr>
              <w:instrText xml:space="preserve"> PAGEREF _Toc503008143 \h </w:instrText>
            </w:r>
            <w:r w:rsidR="00566963">
              <w:rPr>
                <w:noProof/>
                <w:webHidden/>
              </w:rPr>
            </w:r>
            <w:r w:rsidR="00566963">
              <w:rPr>
                <w:noProof/>
                <w:webHidden/>
              </w:rPr>
              <w:fldChar w:fldCharType="separate"/>
            </w:r>
            <w:r w:rsidR="00566963">
              <w:rPr>
                <w:noProof/>
                <w:webHidden/>
              </w:rPr>
              <w:t>56</w:t>
            </w:r>
            <w:r w:rsidR="00566963">
              <w:rPr>
                <w:noProof/>
                <w:webHidden/>
              </w:rPr>
              <w:fldChar w:fldCharType="end"/>
            </w:r>
          </w:hyperlink>
        </w:p>
        <w:p w14:paraId="250BD914" w14:textId="14E38062" w:rsidR="0016717C" w:rsidRPr="00782982" w:rsidRDefault="002A3C30" w:rsidP="002F2EBF">
          <w:pPr>
            <w:ind w:left="0"/>
            <w:rPr>
              <w:color w:val="000000" w:themeColor="text1"/>
            </w:rPr>
          </w:pPr>
          <w:r w:rsidRPr="00782982">
            <w:rPr>
              <w:b/>
              <w:bCs/>
              <w:noProof/>
            </w:rPr>
            <w:fldChar w:fldCharType="end"/>
          </w:r>
        </w:p>
      </w:sdtContent>
    </w:sdt>
    <w:bookmarkStart w:id="55" w:name="_Hlk494619974" w:displacedByCustomXml="prev"/>
    <w:p w14:paraId="67121032" w14:textId="77777777" w:rsidR="009923F4" w:rsidRDefault="009923F4" w:rsidP="00385D9E">
      <w:pPr>
        <w:ind w:left="0"/>
        <w:outlineLvl w:val="0"/>
        <w:rPr>
          <w:b/>
          <w:color w:val="D6615C" w:themeColor="accent1"/>
          <w:sz w:val="26"/>
          <w:szCs w:val="26"/>
        </w:rPr>
      </w:pPr>
      <w:bookmarkStart w:id="56" w:name="_Toc496456790"/>
      <w:bookmarkStart w:id="57" w:name="_Toc498866725"/>
      <w:bookmarkStart w:id="58" w:name="_Toc498867759"/>
      <w:bookmarkStart w:id="59" w:name="_Toc498867791"/>
      <w:bookmarkStart w:id="60" w:name="_Toc498868661"/>
      <w:bookmarkStart w:id="61" w:name="_Toc499477089"/>
      <w:bookmarkStart w:id="62" w:name="_Toc500183014"/>
    </w:p>
    <w:p w14:paraId="6244722D" w14:textId="36354C24" w:rsidR="00F60E15" w:rsidRPr="0070306E" w:rsidRDefault="00F60E15" w:rsidP="00385D9E">
      <w:pPr>
        <w:ind w:left="0"/>
        <w:outlineLvl w:val="0"/>
        <w:rPr>
          <w:b/>
          <w:color w:val="D6615C" w:themeColor="accent1"/>
          <w:sz w:val="26"/>
          <w:szCs w:val="26"/>
        </w:rPr>
      </w:pPr>
      <w:bookmarkStart w:id="63" w:name="_Toc502864721"/>
      <w:bookmarkStart w:id="64" w:name="_Toc503008076"/>
      <w:r w:rsidRPr="0070306E">
        <w:rPr>
          <w:b/>
          <w:color w:val="D6615C" w:themeColor="accent1"/>
          <w:sz w:val="26"/>
          <w:szCs w:val="26"/>
        </w:rPr>
        <w:t>Índice de Ilustrações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592B2622" w14:textId="77777777" w:rsidR="00F60E15" w:rsidRDefault="00F60E15" w:rsidP="00F60E15"/>
    <w:p w14:paraId="0F723BC4" w14:textId="5FE872F3" w:rsidR="00566963" w:rsidRDefault="002F2EBF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r:id="rId13" w:anchor="_Toc503008030" w:history="1">
        <w:r w:rsidR="00566963" w:rsidRPr="00F54349">
          <w:rPr>
            <w:rStyle w:val="Hiperligao"/>
            <w:noProof/>
          </w:rPr>
          <w:t>Figura 1 - Diagrama de Contexto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_Toc503008030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9</w:t>
        </w:r>
        <w:r w:rsidR="00566963">
          <w:rPr>
            <w:noProof/>
            <w:webHidden/>
          </w:rPr>
          <w:fldChar w:fldCharType="end"/>
        </w:r>
      </w:hyperlink>
    </w:p>
    <w:p w14:paraId="2C6B88CC" w14:textId="3C67ED8A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14" w:anchor="_Toc503008031" w:history="1">
        <w:r w:rsidR="00566963" w:rsidRPr="00F54349">
          <w:rPr>
            <w:rStyle w:val="Hiperligao"/>
            <w:noProof/>
          </w:rPr>
          <w:t>Figura 2 - Modelo de dados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_Toc503008031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10</w:t>
        </w:r>
        <w:r w:rsidR="00566963">
          <w:rPr>
            <w:noProof/>
            <w:webHidden/>
          </w:rPr>
          <w:fldChar w:fldCharType="end"/>
        </w:r>
      </w:hyperlink>
    </w:p>
    <w:p w14:paraId="346BD599" w14:textId="2C2F4F2A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15" w:anchor="_Toc503008032" w:history="1">
        <w:r w:rsidR="00566963" w:rsidRPr="00F54349">
          <w:rPr>
            <w:rStyle w:val="Hiperligao"/>
            <w:noProof/>
          </w:rPr>
          <w:t>Figura 3 - Diagrama de arquitetura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_Toc503008032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11</w:t>
        </w:r>
        <w:r w:rsidR="00566963">
          <w:rPr>
            <w:noProof/>
            <w:webHidden/>
          </w:rPr>
          <w:fldChar w:fldCharType="end"/>
        </w:r>
      </w:hyperlink>
    </w:p>
    <w:p w14:paraId="27EE201B" w14:textId="16A74AC0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w:anchor="_Toc503008033" w:history="1">
        <w:r w:rsidR="00566963" w:rsidRPr="00F54349">
          <w:rPr>
            <w:rStyle w:val="Hiperligao"/>
            <w:noProof/>
          </w:rPr>
          <w:t>Figura 4 - Encriptação Dador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_Toc503008033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13</w:t>
        </w:r>
        <w:r w:rsidR="00566963">
          <w:rPr>
            <w:noProof/>
            <w:webHidden/>
          </w:rPr>
          <w:fldChar w:fldCharType="end"/>
        </w:r>
      </w:hyperlink>
    </w:p>
    <w:p w14:paraId="75527742" w14:textId="58AE2F01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w:anchor="_Toc503008034" w:history="1">
        <w:r w:rsidR="00566963" w:rsidRPr="00F54349">
          <w:rPr>
            <w:rStyle w:val="Hiperligao"/>
            <w:noProof/>
          </w:rPr>
          <w:t>Figura 5 - Desencriptação Dador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_Toc503008034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13</w:t>
        </w:r>
        <w:r w:rsidR="00566963">
          <w:rPr>
            <w:noProof/>
            <w:webHidden/>
          </w:rPr>
          <w:fldChar w:fldCharType="end"/>
        </w:r>
      </w:hyperlink>
    </w:p>
    <w:p w14:paraId="77B61BCE" w14:textId="0392733D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w:anchor="_Toc503008035" w:history="1">
        <w:r w:rsidR="00566963" w:rsidRPr="00F54349">
          <w:rPr>
            <w:rStyle w:val="Hiperligao"/>
            <w:noProof/>
          </w:rPr>
          <w:t>Figura 6 - Dados encriptados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_Toc503008035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13</w:t>
        </w:r>
        <w:r w:rsidR="00566963">
          <w:rPr>
            <w:noProof/>
            <w:webHidden/>
          </w:rPr>
          <w:fldChar w:fldCharType="end"/>
        </w:r>
      </w:hyperlink>
    </w:p>
    <w:p w14:paraId="20559F5B" w14:textId="05811544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16" w:anchor="_Toc503008036" w:history="1">
        <w:r w:rsidR="00566963" w:rsidRPr="00F54349">
          <w:rPr>
            <w:rStyle w:val="Hiperligao"/>
            <w:noProof/>
          </w:rPr>
          <w:t>Figura 7 - Lista de Intents no LUIS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_Toc503008036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19</w:t>
        </w:r>
        <w:r w:rsidR="00566963">
          <w:rPr>
            <w:noProof/>
            <w:webHidden/>
          </w:rPr>
          <w:fldChar w:fldCharType="end"/>
        </w:r>
      </w:hyperlink>
    </w:p>
    <w:p w14:paraId="0FCF20BB" w14:textId="5FECD944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17" w:anchor="_Toc503008037" w:history="1">
        <w:r w:rsidR="00566963" w:rsidRPr="00F54349">
          <w:rPr>
            <w:rStyle w:val="Hiperligao"/>
            <w:noProof/>
          </w:rPr>
          <w:t>Figura 8 - Lista de Entities no LUIS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_Toc503008037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19</w:t>
        </w:r>
        <w:r w:rsidR="00566963">
          <w:rPr>
            <w:noProof/>
            <w:webHidden/>
          </w:rPr>
          <w:fldChar w:fldCharType="end"/>
        </w:r>
      </w:hyperlink>
    </w:p>
    <w:p w14:paraId="18276207" w14:textId="4A05F5D0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18" w:anchor="_Toc503008038" w:history="1">
        <w:r w:rsidR="00566963" w:rsidRPr="00F54349">
          <w:rPr>
            <w:rStyle w:val="Hiperligao"/>
            <w:noProof/>
          </w:rPr>
          <w:t>Figura 9 - Conteúdo da intent "EsclarecerDuvidas", no LUIS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_Toc503008038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20</w:t>
        </w:r>
        <w:r w:rsidR="00566963">
          <w:rPr>
            <w:noProof/>
            <w:webHidden/>
          </w:rPr>
          <w:fldChar w:fldCharType="end"/>
        </w:r>
      </w:hyperlink>
    </w:p>
    <w:p w14:paraId="39E873F2" w14:textId="72901E94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19" w:anchor="_Toc503008039" w:history="1">
        <w:r w:rsidR="00566963" w:rsidRPr="00F54349">
          <w:rPr>
            <w:rStyle w:val="Hiperligao"/>
            <w:noProof/>
          </w:rPr>
          <w:t>Figura 10 - Conteúdo da intent "EsclarecerDuvidasIdade", no LUIS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_Toc503008039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20</w:t>
        </w:r>
        <w:r w:rsidR="00566963">
          <w:rPr>
            <w:noProof/>
            <w:webHidden/>
          </w:rPr>
          <w:fldChar w:fldCharType="end"/>
        </w:r>
      </w:hyperlink>
    </w:p>
    <w:p w14:paraId="25B4D6BE" w14:textId="665923D1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0" w:anchor="_Toc503008040" w:history="1">
        <w:r w:rsidR="00566963" w:rsidRPr="00F54349">
          <w:rPr>
            <w:rStyle w:val="Hiperligao"/>
            <w:noProof/>
          </w:rPr>
          <w:t>Figura 11  - Conteúdo da intent "EsclarecerDuvidasDinheiro", no LUIS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_Toc503008040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20</w:t>
        </w:r>
        <w:r w:rsidR="00566963">
          <w:rPr>
            <w:noProof/>
            <w:webHidden/>
          </w:rPr>
          <w:fldChar w:fldCharType="end"/>
        </w:r>
      </w:hyperlink>
    </w:p>
    <w:p w14:paraId="259F09F9" w14:textId="4C2E0528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1" w:anchor="_Toc503008041" w:history="1">
        <w:r w:rsidR="00566963" w:rsidRPr="00F54349">
          <w:rPr>
            <w:rStyle w:val="Hiperligao"/>
            <w:noProof/>
          </w:rPr>
          <w:t>Figura 12 - Excerto de código do Chatbot referente às intents "EsclarecerDuvidas", "EsclarecerDuvidasIdade" e "EsclarecerDuvidasDinheiro"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_Toc503008041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21</w:t>
        </w:r>
        <w:r w:rsidR="00566963">
          <w:rPr>
            <w:noProof/>
            <w:webHidden/>
          </w:rPr>
          <w:fldChar w:fldCharType="end"/>
        </w:r>
      </w:hyperlink>
    </w:p>
    <w:p w14:paraId="614E4BDA" w14:textId="1E9AEAEC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2" w:anchor="_Toc503008042" w:history="1">
        <w:r w:rsidR="00566963" w:rsidRPr="00F54349">
          <w:rPr>
            <w:rStyle w:val="Hiperligao"/>
            <w:noProof/>
          </w:rPr>
          <w:t>Figura 13 - Exemplo de diálogo com o Chatbot para o esclarecimento de dúvidas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_Toc503008042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21</w:t>
        </w:r>
        <w:r w:rsidR="00566963">
          <w:rPr>
            <w:noProof/>
            <w:webHidden/>
          </w:rPr>
          <w:fldChar w:fldCharType="end"/>
        </w:r>
      </w:hyperlink>
    </w:p>
    <w:p w14:paraId="13C0E575" w14:textId="1574020F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3" w:anchor="_Toc503008043" w:history="1">
        <w:r w:rsidR="00566963" w:rsidRPr="00F54349">
          <w:rPr>
            <w:rStyle w:val="Hiperligao"/>
            <w:noProof/>
          </w:rPr>
          <w:t>Figura 14 - Diagrama de Sequência do Chatbot de Cancelamento de Consultas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_Toc503008043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25</w:t>
        </w:r>
        <w:r w:rsidR="00566963">
          <w:rPr>
            <w:noProof/>
            <w:webHidden/>
          </w:rPr>
          <w:fldChar w:fldCharType="end"/>
        </w:r>
      </w:hyperlink>
    </w:p>
    <w:p w14:paraId="6A2F6543" w14:textId="0B8ECF0A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4" w:anchor="_Toc503008044" w:history="1">
        <w:r w:rsidR="00566963" w:rsidRPr="00F54349">
          <w:rPr>
            <w:rStyle w:val="Hiperligao"/>
            <w:noProof/>
          </w:rPr>
          <w:t>Figura 15 - Diagrama de Sequência do Chatbot de Marcação de Consultas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_Toc503008044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25</w:t>
        </w:r>
        <w:r w:rsidR="00566963">
          <w:rPr>
            <w:noProof/>
            <w:webHidden/>
          </w:rPr>
          <w:fldChar w:fldCharType="end"/>
        </w:r>
      </w:hyperlink>
    </w:p>
    <w:p w14:paraId="374C982D" w14:textId="165F2ABF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5" w:anchor="_Toc503008045" w:history="1">
        <w:r w:rsidR="00566963" w:rsidRPr="00F54349">
          <w:rPr>
            <w:rStyle w:val="Hiperligao"/>
            <w:noProof/>
          </w:rPr>
          <w:t>Figura 16 - Conteúdo da intent "CancelarConsulta", no LUIS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_Toc503008045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26</w:t>
        </w:r>
        <w:r w:rsidR="00566963">
          <w:rPr>
            <w:noProof/>
            <w:webHidden/>
          </w:rPr>
          <w:fldChar w:fldCharType="end"/>
        </w:r>
      </w:hyperlink>
    </w:p>
    <w:p w14:paraId="1076D237" w14:textId="3D206524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6" w:anchor="_Toc503008046" w:history="1">
        <w:r w:rsidR="00566963" w:rsidRPr="00F54349">
          <w:rPr>
            <w:rStyle w:val="Hiperligao"/>
            <w:noProof/>
          </w:rPr>
          <w:t>Figura 17 - Conteúdo da intent "MarcarConsulta", no LUIS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_Toc503008046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26</w:t>
        </w:r>
        <w:r w:rsidR="00566963">
          <w:rPr>
            <w:noProof/>
            <w:webHidden/>
          </w:rPr>
          <w:fldChar w:fldCharType="end"/>
        </w:r>
      </w:hyperlink>
    </w:p>
    <w:p w14:paraId="396B2F9E" w14:textId="6D63AE95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7" w:anchor="_Toc503008047" w:history="1">
        <w:r w:rsidR="00566963" w:rsidRPr="00F54349">
          <w:rPr>
            <w:rStyle w:val="Hiperligao"/>
            <w:noProof/>
          </w:rPr>
          <w:t>Figura 18 - Excerto de código do Chatbot referente à intent "MarcarConsulta"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_Toc503008047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27</w:t>
        </w:r>
        <w:r w:rsidR="00566963">
          <w:rPr>
            <w:noProof/>
            <w:webHidden/>
          </w:rPr>
          <w:fldChar w:fldCharType="end"/>
        </w:r>
      </w:hyperlink>
    </w:p>
    <w:p w14:paraId="600E9D9C" w14:textId="3C20F0BA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8" w:anchor="_Toc503008048" w:history="1">
        <w:r w:rsidR="00566963" w:rsidRPr="00F54349">
          <w:rPr>
            <w:rStyle w:val="Hiperligao"/>
            <w:noProof/>
          </w:rPr>
          <w:t>Figura 19 - Excerto de código do Chatbot referente à intent "CancelarConsulta"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_Toc503008048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27</w:t>
        </w:r>
        <w:r w:rsidR="00566963">
          <w:rPr>
            <w:noProof/>
            <w:webHidden/>
          </w:rPr>
          <w:fldChar w:fldCharType="end"/>
        </w:r>
      </w:hyperlink>
    </w:p>
    <w:p w14:paraId="2BC14204" w14:textId="1A310FF6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9" w:anchor="_Toc503008049" w:history="1">
        <w:r w:rsidR="00566963" w:rsidRPr="00F54349">
          <w:rPr>
            <w:rStyle w:val="Hiperligao"/>
            <w:noProof/>
          </w:rPr>
          <w:t>Figura 20 - Exemplo de diálogo com o Chatbot para a marcação de uma consulta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_Toc503008049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28</w:t>
        </w:r>
        <w:r w:rsidR="00566963">
          <w:rPr>
            <w:noProof/>
            <w:webHidden/>
          </w:rPr>
          <w:fldChar w:fldCharType="end"/>
        </w:r>
      </w:hyperlink>
    </w:p>
    <w:p w14:paraId="300E4CD9" w14:textId="496E884B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30" w:anchor="_Toc503008050" w:history="1">
        <w:r w:rsidR="00566963" w:rsidRPr="00F54349">
          <w:rPr>
            <w:rStyle w:val="Hiperligao"/>
            <w:noProof/>
          </w:rPr>
          <w:t>Figura 21 - Exemplo de diálogo com o Chatbot para o cancelamento de uma consulta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_Toc503008050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28</w:t>
        </w:r>
        <w:r w:rsidR="00566963">
          <w:rPr>
            <w:noProof/>
            <w:webHidden/>
          </w:rPr>
          <w:fldChar w:fldCharType="end"/>
        </w:r>
      </w:hyperlink>
    </w:p>
    <w:p w14:paraId="2FA6FFEB" w14:textId="4422ED3B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31" w:anchor="_Toc503008051" w:history="1">
        <w:r w:rsidR="00566963" w:rsidRPr="00F54349">
          <w:rPr>
            <w:rStyle w:val="Hiperligao"/>
            <w:noProof/>
          </w:rPr>
          <w:t>Figura 22 - View da lista de espera de casais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_Toc503008051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36</w:t>
        </w:r>
        <w:r w:rsidR="00566963">
          <w:rPr>
            <w:noProof/>
            <w:webHidden/>
          </w:rPr>
          <w:fldChar w:fldCharType="end"/>
        </w:r>
      </w:hyperlink>
    </w:p>
    <w:p w14:paraId="34B4A11B" w14:textId="2D5DE464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32" w:anchor="_Toc503008052" w:history="1">
        <w:r w:rsidR="00566963" w:rsidRPr="00F54349">
          <w:rPr>
            <w:rStyle w:val="Hiperligao"/>
            <w:noProof/>
          </w:rPr>
          <w:t>Figura 23 - View detalhes processo do casal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_Toc503008052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36</w:t>
        </w:r>
        <w:r w:rsidR="00566963">
          <w:rPr>
            <w:noProof/>
            <w:webHidden/>
          </w:rPr>
          <w:fldChar w:fldCharType="end"/>
        </w:r>
      </w:hyperlink>
    </w:p>
    <w:p w14:paraId="10954E45" w14:textId="54667444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33" w:anchor="_Toc503008053" w:history="1">
        <w:r w:rsidR="00566963" w:rsidRPr="00F54349">
          <w:rPr>
            <w:rStyle w:val="Hiperligao"/>
            <w:noProof/>
          </w:rPr>
          <w:t>Figura 24 - Consulta de Destinos de Gâmetas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_Toc503008053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38</w:t>
        </w:r>
        <w:r w:rsidR="00566963">
          <w:rPr>
            <w:noProof/>
            <w:webHidden/>
          </w:rPr>
          <w:fldChar w:fldCharType="end"/>
        </w:r>
      </w:hyperlink>
    </w:p>
    <w:p w14:paraId="4AE86F27" w14:textId="4844CEB0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34" w:anchor="_Toc503008054" w:history="1">
        <w:r w:rsidR="00566963" w:rsidRPr="00F54349">
          <w:rPr>
            <w:rStyle w:val="Hiperligao"/>
            <w:noProof/>
          </w:rPr>
          <w:t>Figura 25 - Destinos de Gametas do Dador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_Toc503008054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38</w:t>
        </w:r>
        <w:r w:rsidR="00566963">
          <w:rPr>
            <w:noProof/>
            <w:webHidden/>
          </w:rPr>
          <w:fldChar w:fldCharType="end"/>
        </w:r>
      </w:hyperlink>
    </w:p>
    <w:p w14:paraId="51FD0CF3" w14:textId="1E2D962B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35" w:anchor="_Toc503008055" w:history="1">
        <w:r w:rsidR="00566963" w:rsidRPr="00F54349">
          <w:rPr>
            <w:rStyle w:val="Hiperligao"/>
            <w:noProof/>
          </w:rPr>
          <w:t>Figura 26 - Diagrama de Sequência do Inquérito da Assistente Social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_Toc503008055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40</w:t>
        </w:r>
        <w:r w:rsidR="00566963">
          <w:rPr>
            <w:noProof/>
            <w:webHidden/>
          </w:rPr>
          <w:fldChar w:fldCharType="end"/>
        </w:r>
      </w:hyperlink>
    </w:p>
    <w:p w14:paraId="73E6A1B0" w14:textId="5A0418FC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36" w:anchor="_Toc503008056" w:history="1">
        <w:r w:rsidR="00566963" w:rsidRPr="00F54349">
          <w:rPr>
            <w:rStyle w:val="Hiperligao"/>
            <w:noProof/>
          </w:rPr>
          <w:t>Figura 27 - Validação Respostas Sim/Não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_Toc503008056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41</w:t>
        </w:r>
        <w:r w:rsidR="00566963">
          <w:rPr>
            <w:noProof/>
            <w:webHidden/>
          </w:rPr>
          <w:fldChar w:fldCharType="end"/>
        </w:r>
      </w:hyperlink>
    </w:p>
    <w:p w14:paraId="71D5CDDA" w14:textId="74122EC5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37" w:anchor="_Toc503008057" w:history="1">
        <w:r w:rsidR="00566963" w:rsidRPr="00F54349">
          <w:rPr>
            <w:rStyle w:val="Hiperligao"/>
            <w:noProof/>
          </w:rPr>
          <w:t>Figura 28 - Validação Respostas Texto Livre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_Toc503008057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41</w:t>
        </w:r>
        <w:r w:rsidR="00566963">
          <w:rPr>
            <w:noProof/>
            <w:webHidden/>
          </w:rPr>
          <w:fldChar w:fldCharType="end"/>
        </w:r>
      </w:hyperlink>
    </w:p>
    <w:p w14:paraId="32471A35" w14:textId="6AC9C220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38" w:anchor="_Toc503008058" w:history="1">
        <w:r w:rsidR="00566963" w:rsidRPr="00F54349">
          <w:rPr>
            <w:rStyle w:val="Hiperligao"/>
            <w:noProof/>
          </w:rPr>
          <w:t>Figura 29 - View do Inquérito da Assistente Social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_Toc503008058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42</w:t>
        </w:r>
        <w:r w:rsidR="00566963">
          <w:rPr>
            <w:noProof/>
            <w:webHidden/>
          </w:rPr>
          <w:fldChar w:fldCharType="end"/>
        </w:r>
      </w:hyperlink>
    </w:p>
    <w:p w14:paraId="6CC54063" w14:textId="496E8A48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39" w:anchor="_Toc503008059" w:history="1">
        <w:r w:rsidR="00566963" w:rsidRPr="00F54349">
          <w:rPr>
            <w:rStyle w:val="Hiperligao"/>
            <w:noProof/>
          </w:rPr>
          <w:t>Figura 30 - View da lista das amostras analisadas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_Toc503008059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44</w:t>
        </w:r>
        <w:r w:rsidR="00566963">
          <w:rPr>
            <w:noProof/>
            <w:webHidden/>
          </w:rPr>
          <w:fldChar w:fldCharType="end"/>
        </w:r>
      </w:hyperlink>
    </w:p>
    <w:p w14:paraId="66440DB3" w14:textId="5EA0945D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40" w:anchor="_Toc503008060" w:history="1">
        <w:r w:rsidR="00566963" w:rsidRPr="00F54349">
          <w:rPr>
            <w:rStyle w:val="Hiperligao"/>
            <w:noProof/>
          </w:rPr>
          <w:t>Figura 31 - View edição de uma amostra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_Toc503008060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44</w:t>
        </w:r>
        <w:r w:rsidR="00566963">
          <w:rPr>
            <w:noProof/>
            <w:webHidden/>
          </w:rPr>
          <w:fldChar w:fldCharType="end"/>
        </w:r>
      </w:hyperlink>
    </w:p>
    <w:p w14:paraId="5BCE700E" w14:textId="46C36C38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41" w:anchor="_Toc503008061" w:history="1">
        <w:r w:rsidR="00566963" w:rsidRPr="00F54349">
          <w:rPr>
            <w:rStyle w:val="Hiperligao"/>
            <w:noProof/>
          </w:rPr>
          <w:t>Figura 32 - View de edição de um pedido de gâmetas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_Toc503008061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46</w:t>
        </w:r>
        <w:r w:rsidR="00566963">
          <w:rPr>
            <w:noProof/>
            <w:webHidden/>
          </w:rPr>
          <w:fldChar w:fldCharType="end"/>
        </w:r>
      </w:hyperlink>
    </w:p>
    <w:p w14:paraId="19ADB5BC" w14:textId="67ABD02E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42" w:anchor="_Toc503008062" w:history="1">
        <w:r w:rsidR="00566963" w:rsidRPr="00F54349">
          <w:rPr>
            <w:rStyle w:val="Hiperligao"/>
            <w:noProof/>
          </w:rPr>
          <w:t>Figura 33 - View da lista de pedidos de gâmetas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_Toc503008062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48</w:t>
        </w:r>
        <w:r w:rsidR="00566963">
          <w:rPr>
            <w:noProof/>
            <w:webHidden/>
          </w:rPr>
          <w:fldChar w:fldCharType="end"/>
        </w:r>
      </w:hyperlink>
    </w:p>
    <w:p w14:paraId="3821AF4F" w14:textId="005DEE3D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43" w:anchor="_Toc503008063" w:history="1">
        <w:r w:rsidR="00566963" w:rsidRPr="00F54349">
          <w:rPr>
            <w:rStyle w:val="Hiperligao"/>
            <w:noProof/>
          </w:rPr>
          <w:t>Figura 34 - Diagrama de Sequência do Chatbot de Consulta de Resultados do Espermograma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_Toc503008063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50</w:t>
        </w:r>
        <w:r w:rsidR="00566963">
          <w:rPr>
            <w:noProof/>
            <w:webHidden/>
          </w:rPr>
          <w:fldChar w:fldCharType="end"/>
        </w:r>
      </w:hyperlink>
    </w:p>
    <w:p w14:paraId="7F4F4482" w14:textId="687A5789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44" w:anchor="_Toc503008064" w:history="1">
        <w:r w:rsidR="00566963" w:rsidRPr="00F54349">
          <w:rPr>
            <w:rStyle w:val="Hiperligao"/>
            <w:noProof/>
          </w:rPr>
          <w:t>Figura 35 - Conteúdo da intent "ConsultarResultadosEspermograma", no LUIS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_Toc503008064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51</w:t>
        </w:r>
        <w:r w:rsidR="00566963">
          <w:rPr>
            <w:noProof/>
            <w:webHidden/>
          </w:rPr>
          <w:fldChar w:fldCharType="end"/>
        </w:r>
      </w:hyperlink>
    </w:p>
    <w:p w14:paraId="1F043520" w14:textId="2E9CA998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45" w:anchor="_Toc503008065" w:history="1">
        <w:r w:rsidR="00566963" w:rsidRPr="00F54349">
          <w:rPr>
            <w:rStyle w:val="Hiperligao"/>
            <w:noProof/>
          </w:rPr>
          <w:t>Figura 36 - Excerto de código do Chatbot referente à intent "ConsultarResultadosEspermograma"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_Toc503008065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51</w:t>
        </w:r>
        <w:r w:rsidR="00566963">
          <w:rPr>
            <w:noProof/>
            <w:webHidden/>
          </w:rPr>
          <w:fldChar w:fldCharType="end"/>
        </w:r>
      </w:hyperlink>
    </w:p>
    <w:p w14:paraId="7F76D6E0" w14:textId="1EB67E4C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46" w:anchor="_Toc503008066" w:history="1">
        <w:r w:rsidR="00566963" w:rsidRPr="00F54349">
          <w:rPr>
            <w:rStyle w:val="Hiperligao"/>
            <w:noProof/>
          </w:rPr>
          <w:t>Figura 37 - Exemplo de diálogo com o Chatbot para a consulta dos resultados do espermograma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_Toc503008066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51</w:t>
        </w:r>
        <w:r w:rsidR="00566963">
          <w:rPr>
            <w:noProof/>
            <w:webHidden/>
          </w:rPr>
          <w:fldChar w:fldCharType="end"/>
        </w:r>
      </w:hyperlink>
    </w:p>
    <w:p w14:paraId="0D1E4FCE" w14:textId="5BD28C79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47" w:anchor="_Toc503008067" w:history="1">
        <w:r w:rsidR="00566963" w:rsidRPr="00F54349">
          <w:rPr>
            <w:rStyle w:val="Hiperligao"/>
            <w:noProof/>
          </w:rPr>
          <w:t>Figura 38 - Excerto do ficheiro de resultados (testes)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_Toc503008067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52</w:t>
        </w:r>
        <w:r w:rsidR="00566963">
          <w:rPr>
            <w:noProof/>
            <w:webHidden/>
          </w:rPr>
          <w:fldChar w:fldCharType="end"/>
        </w:r>
      </w:hyperlink>
    </w:p>
    <w:p w14:paraId="5EE85233" w14:textId="27F38981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48" w:anchor="_Toc503008068" w:history="1">
        <w:r w:rsidR="00566963" w:rsidRPr="00F54349">
          <w:rPr>
            <w:rStyle w:val="Hiperligao"/>
            <w:noProof/>
          </w:rPr>
          <w:t>Figura 39 – Artefactos criados após stage Archive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_Toc503008068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53</w:t>
        </w:r>
        <w:r w:rsidR="00566963">
          <w:rPr>
            <w:noProof/>
            <w:webHidden/>
          </w:rPr>
          <w:fldChar w:fldCharType="end"/>
        </w:r>
      </w:hyperlink>
    </w:p>
    <w:p w14:paraId="11A6497E" w14:textId="7ED8C71A" w:rsidR="00566963" w:rsidRDefault="003D7F3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49" w:anchor="_Toc503008069" w:history="1">
        <w:r w:rsidR="00566963" w:rsidRPr="00F54349">
          <w:rPr>
            <w:rStyle w:val="Hiperligao"/>
            <w:noProof/>
          </w:rPr>
          <w:t>Figura 40 - Stage View Pipeline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_Toc503008069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53</w:t>
        </w:r>
        <w:r w:rsidR="00566963">
          <w:rPr>
            <w:noProof/>
            <w:webHidden/>
          </w:rPr>
          <w:fldChar w:fldCharType="end"/>
        </w:r>
      </w:hyperlink>
    </w:p>
    <w:p w14:paraId="115AF86A" w14:textId="0467714D" w:rsidR="002F2EBF" w:rsidRDefault="002F2EBF" w:rsidP="00F60E15">
      <w:r>
        <w:fldChar w:fldCharType="end"/>
      </w:r>
    </w:p>
    <w:p w14:paraId="60AFBDE8" w14:textId="77777777" w:rsidR="002F2EBF" w:rsidRPr="00387F31" w:rsidRDefault="002F2EBF" w:rsidP="002F2EBF">
      <w:pPr>
        <w:ind w:left="0"/>
        <w:rPr>
          <w:color w:val="000000" w:themeColor="text1"/>
        </w:rPr>
      </w:pPr>
    </w:p>
    <w:p w14:paraId="497B1E40" w14:textId="08B5519A" w:rsidR="00EB4D65" w:rsidRPr="0070306E" w:rsidRDefault="00EB4D65" w:rsidP="00385D9E">
      <w:pPr>
        <w:ind w:left="0"/>
        <w:outlineLvl w:val="0"/>
        <w:rPr>
          <w:b/>
          <w:color w:val="D6615C" w:themeColor="accent1"/>
          <w:sz w:val="26"/>
          <w:szCs w:val="26"/>
        </w:rPr>
      </w:pPr>
      <w:bookmarkStart w:id="65" w:name="_Toc496456791"/>
      <w:bookmarkStart w:id="66" w:name="_Toc498863701"/>
      <w:bookmarkStart w:id="67" w:name="_Toc498866726"/>
      <w:bookmarkStart w:id="68" w:name="_Toc498867760"/>
      <w:bookmarkStart w:id="69" w:name="_Toc498867792"/>
      <w:bookmarkStart w:id="70" w:name="_Toc498868662"/>
      <w:bookmarkStart w:id="71" w:name="_Toc499477090"/>
      <w:bookmarkStart w:id="72" w:name="_Toc500183015"/>
      <w:bookmarkStart w:id="73" w:name="_Toc502864722"/>
      <w:bookmarkStart w:id="74" w:name="_Toc503008077"/>
      <w:r w:rsidRPr="0070306E">
        <w:rPr>
          <w:b/>
          <w:color w:val="D6615C" w:themeColor="accent1"/>
          <w:sz w:val="26"/>
          <w:szCs w:val="26"/>
        </w:rPr>
        <w:t>Índice de Tabelas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</w:p>
    <w:p w14:paraId="429C7EB2" w14:textId="77777777" w:rsidR="00EB4D65" w:rsidRDefault="00EB4D65" w:rsidP="00EB4D65"/>
    <w:p w14:paraId="77C891DC" w14:textId="74B0189B" w:rsidR="00257DC6" w:rsidRPr="00257DC6" w:rsidRDefault="00EB4D65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en-US"/>
        </w:rPr>
      </w:pPr>
      <w:r w:rsidRPr="00F15C73">
        <w:rPr>
          <w:color w:val="000000" w:themeColor="text1"/>
        </w:rPr>
        <w:fldChar w:fldCharType="begin"/>
      </w:r>
      <w:r w:rsidRPr="00F15C73">
        <w:rPr>
          <w:color w:val="000000" w:themeColor="text1"/>
        </w:rPr>
        <w:instrText xml:space="preserve"> TOC \c "Tabela" </w:instrText>
      </w:r>
      <w:r w:rsidRPr="00F15C73">
        <w:rPr>
          <w:color w:val="000000" w:themeColor="text1"/>
        </w:rPr>
        <w:fldChar w:fldCharType="separate"/>
      </w:r>
      <w:r w:rsidR="00257DC6">
        <w:rPr>
          <w:noProof/>
        </w:rPr>
        <w:t>Tabela 1 - Funcionalidades propostas</w:t>
      </w:r>
      <w:r w:rsidR="00257DC6">
        <w:rPr>
          <w:noProof/>
        </w:rPr>
        <w:tab/>
      </w:r>
      <w:r w:rsidR="00257DC6">
        <w:rPr>
          <w:noProof/>
        </w:rPr>
        <w:fldChar w:fldCharType="begin"/>
      </w:r>
      <w:r w:rsidR="00257DC6">
        <w:rPr>
          <w:noProof/>
        </w:rPr>
        <w:instrText xml:space="preserve"> PAGEREF _Toc502960729 \h </w:instrText>
      </w:r>
      <w:r w:rsidR="00257DC6">
        <w:rPr>
          <w:noProof/>
        </w:rPr>
      </w:r>
      <w:r w:rsidR="00257DC6">
        <w:rPr>
          <w:noProof/>
        </w:rPr>
        <w:fldChar w:fldCharType="separate"/>
      </w:r>
      <w:r w:rsidR="00257DC6">
        <w:rPr>
          <w:noProof/>
        </w:rPr>
        <w:t>7</w:t>
      </w:r>
      <w:r w:rsidR="00257DC6">
        <w:rPr>
          <w:noProof/>
        </w:rPr>
        <w:fldChar w:fldCharType="end"/>
      </w:r>
    </w:p>
    <w:p w14:paraId="64908F9E" w14:textId="7924C6DD" w:rsidR="00257DC6" w:rsidRPr="00257DC6" w:rsidRDefault="00257DC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en-US"/>
        </w:rPr>
      </w:pPr>
      <w:r>
        <w:rPr>
          <w:noProof/>
        </w:rPr>
        <w:t>Tabela 2 – Distribuição tarefas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_Toc502960730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18E2936B" w14:textId="1C6EEA45" w:rsidR="00257DC6" w:rsidRPr="00257DC6" w:rsidRDefault="00257DC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en-US"/>
        </w:rPr>
      </w:pPr>
      <w:r>
        <w:rPr>
          <w:noProof/>
        </w:rPr>
        <w:t>Tabela 3 - Duração de cada requisito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_Toc502960731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2F0839BE" w14:textId="09A0C595" w:rsidR="00EB4D65" w:rsidRPr="00EB4D65" w:rsidRDefault="00EB4D65" w:rsidP="00EB4D65">
      <w:r w:rsidRPr="00F15C73">
        <w:rPr>
          <w:color w:val="000000" w:themeColor="text1"/>
        </w:rPr>
        <w:fldChar w:fldCharType="end"/>
      </w:r>
    </w:p>
    <w:p w14:paraId="78860BAF" w14:textId="77777777" w:rsidR="00EB4D65" w:rsidRDefault="00EB4D65" w:rsidP="00F60E15"/>
    <w:p w14:paraId="267B09E7" w14:textId="76186678" w:rsidR="00B57BEF" w:rsidRPr="000C76DD" w:rsidRDefault="00B57BEF" w:rsidP="000C76DD">
      <w:pPr>
        <w:ind w:left="0"/>
      </w:pPr>
      <w:r>
        <w:rPr>
          <w:rFonts w:asciiTheme="majorHAnsi" w:eastAsiaTheme="majorEastAsia" w:hAnsiTheme="majorHAnsi" w:cstheme="majorBidi"/>
          <w:b/>
          <w:bCs/>
          <w:color w:val="D6615C" w:themeColor="accent1"/>
          <w:sz w:val="28"/>
          <w:szCs w:val="28"/>
        </w:rPr>
        <w:br w:type="page"/>
      </w:r>
    </w:p>
    <w:p w14:paraId="5937B56A" w14:textId="506E8AB7" w:rsidR="001B4740" w:rsidRDefault="0087396B" w:rsidP="00385D9E">
      <w:pPr>
        <w:pStyle w:val="Cabealho1"/>
      </w:pPr>
      <w:bookmarkStart w:id="75" w:name="_Toc503008078"/>
      <w:r>
        <w:lastRenderedPageBreak/>
        <w:t>Introdução</w:t>
      </w:r>
      <w:bookmarkEnd w:id="75"/>
    </w:p>
    <w:p w14:paraId="2A58BC27" w14:textId="753DA84C" w:rsidR="005259B1" w:rsidRDefault="00364586" w:rsidP="00385D9E">
      <w:pPr>
        <w:pStyle w:val="Cabealho1"/>
        <w:numPr>
          <w:ilvl w:val="1"/>
          <w:numId w:val="3"/>
        </w:numPr>
      </w:pPr>
      <w:bookmarkStart w:id="76" w:name="_Toc503008079"/>
      <w:r>
        <w:t>Propósito</w:t>
      </w:r>
      <w:bookmarkEnd w:id="76"/>
    </w:p>
    <w:p w14:paraId="3C9F9920" w14:textId="5349442F" w:rsidR="003A1DF0" w:rsidRDefault="005259B1" w:rsidP="002F5BB4">
      <w:pPr>
        <w:jc w:val="both"/>
        <w:rPr>
          <w:color w:val="000000" w:themeColor="text1"/>
        </w:rPr>
      </w:pPr>
      <w:r w:rsidRPr="00D24442">
        <w:rPr>
          <w:color w:val="000000" w:themeColor="text1"/>
        </w:rPr>
        <w:t>Este documento foi desenvolvido no contexto d</w:t>
      </w:r>
      <w:r w:rsidR="00EA0A7A">
        <w:rPr>
          <w:color w:val="000000" w:themeColor="text1"/>
        </w:rPr>
        <w:t>a segunda</w:t>
      </w:r>
      <w:r w:rsidRPr="00D24442">
        <w:rPr>
          <w:color w:val="000000" w:themeColor="text1"/>
        </w:rPr>
        <w:t xml:space="preserve"> </w:t>
      </w:r>
      <w:r w:rsidR="00EA0A7A">
        <w:rPr>
          <w:color w:val="000000" w:themeColor="text1"/>
        </w:rPr>
        <w:t>iteração do</w:t>
      </w:r>
      <w:r w:rsidRPr="00D24442">
        <w:rPr>
          <w:color w:val="000000" w:themeColor="text1"/>
        </w:rPr>
        <w:t xml:space="preserve"> trabalho prático</w:t>
      </w:r>
      <w:r w:rsidR="003A1DF0">
        <w:rPr>
          <w:color w:val="000000" w:themeColor="text1"/>
        </w:rPr>
        <w:t xml:space="preserve"> </w:t>
      </w:r>
      <w:r w:rsidRPr="00D24442">
        <w:rPr>
          <w:color w:val="000000" w:themeColor="text1"/>
        </w:rPr>
        <w:t xml:space="preserve">da disciplina de </w:t>
      </w:r>
      <w:r w:rsidRPr="00F15C73">
        <w:rPr>
          <w:color w:val="000000" w:themeColor="text1"/>
        </w:rPr>
        <w:t>Laboratório Desenvolvimento Software (LABDSOFT), integrada no Mestrado de Engenharia Informática (MEI) do Instituto Superior</w:t>
      </w:r>
      <w:r w:rsidR="003A1DF0">
        <w:rPr>
          <w:color w:val="000000" w:themeColor="text1"/>
        </w:rPr>
        <w:t xml:space="preserve"> de Engenharia do Porto (ISEP). Tem como prop</w:t>
      </w:r>
      <w:r w:rsidR="008F752B">
        <w:rPr>
          <w:color w:val="000000" w:themeColor="text1"/>
        </w:rPr>
        <w:t>ósito descrever os processos inerentes à implementação de alguns requisitos definidos para a aplicação de software - iGAM.</w:t>
      </w:r>
      <w:r w:rsidR="0099560B">
        <w:rPr>
          <w:color w:val="000000" w:themeColor="text1"/>
        </w:rPr>
        <w:t xml:space="preserve"> No que diz respeito às funcionalidades a implementar, iremos garantir que o processo consegue fluir com todos os intervenientes, desde a sua inscrição inicial até à sua aprovação ou rejeição.</w:t>
      </w:r>
    </w:p>
    <w:p w14:paraId="741E855B" w14:textId="03FBC425" w:rsidR="003A1DF0" w:rsidRPr="00F15C73" w:rsidRDefault="008F752B" w:rsidP="0099560B">
      <w:pPr>
        <w:jc w:val="both"/>
        <w:rPr>
          <w:color w:val="000000" w:themeColor="text1"/>
        </w:rPr>
      </w:pPr>
      <w:r>
        <w:rPr>
          <w:color w:val="000000" w:themeColor="text1"/>
        </w:rPr>
        <w:t>Ao longo do documento serão abordados tópicos relacionados com algumas das decisões tomadas pelo grupo, artefactos relevantes a nível arquitetural e tecnológico incluindo a especificação do pipeline criado. Para além disso, serão apresentadas as funcionalidades implementadas bem como a distribuição de tarefas entre o grupo de trabalho.</w:t>
      </w:r>
    </w:p>
    <w:p w14:paraId="0AC1A467" w14:textId="29E77326" w:rsidR="001B4740" w:rsidRDefault="002F7354" w:rsidP="008D3D4B">
      <w:pPr>
        <w:pStyle w:val="Cabealho2"/>
        <w:numPr>
          <w:ilvl w:val="1"/>
          <w:numId w:val="3"/>
        </w:numPr>
      </w:pPr>
      <w:bookmarkStart w:id="77" w:name="_Toc503008080"/>
      <w:r>
        <w:t>Scope do p</w:t>
      </w:r>
      <w:r w:rsidR="00364586">
        <w:t>roduto</w:t>
      </w:r>
      <w:bookmarkEnd w:id="77"/>
    </w:p>
    <w:p w14:paraId="7BC2AE41" w14:textId="127144C8" w:rsidR="007F4607" w:rsidRPr="00D24442" w:rsidRDefault="007F4607" w:rsidP="00496938">
      <w:pPr>
        <w:jc w:val="both"/>
        <w:rPr>
          <w:color w:val="000000" w:themeColor="text1"/>
        </w:rPr>
      </w:pPr>
      <w:r>
        <w:t xml:space="preserve">A GAM pretende uma solução de software que consiga monitorizar os dois grandes processos </w:t>
      </w:r>
      <w:r w:rsidRPr="00D24442">
        <w:rPr>
          <w:color w:val="000000" w:themeColor="text1"/>
        </w:rPr>
        <w:t xml:space="preserve">que neste momento existem apenas em formato papel. A gestão do conjunto de etapas que constituem os processos é outro grande </w:t>
      </w:r>
      <w:r w:rsidR="006C7188" w:rsidRPr="00D24442">
        <w:rPr>
          <w:color w:val="000000" w:themeColor="text1"/>
        </w:rPr>
        <w:t>foco</w:t>
      </w:r>
      <w:r w:rsidRPr="00D24442">
        <w:rPr>
          <w:color w:val="000000" w:themeColor="text1"/>
        </w:rPr>
        <w:t>.</w:t>
      </w:r>
    </w:p>
    <w:p w14:paraId="5D7DAF7E" w14:textId="32D24E8B" w:rsidR="007F4607" w:rsidRPr="00D24442" w:rsidRDefault="007F4607" w:rsidP="00496938">
      <w:pPr>
        <w:jc w:val="both"/>
        <w:rPr>
          <w:color w:val="000000" w:themeColor="text1"/>
        </w:rPr>
      </w:pPr>
      <w:r w:rsidRPr="00D24442">
        <w:rPr>
          <w:color w:val="000000" w:themeColor="text1"/>
        </w:rPr>
        <w:t>O primeiro processo denomina-se por “</w:t>
      </w:r>
      <w:r w:rsidRPr="00D24442">
        <w:rPr>
          <w:b/>
          <w:color w:val="000000" w:themeColor="text1"/>
        </w:rPr>
        <w:t>Ciclo de Dádiva</w:t>
      </w:r>
      <w:r w:rsidRPr="00D24442">
        <w:rPr>
          <w:color w:val="000000" w:themeColor="text1"/>
        </w:rPr>
        <w:t>”, é muito rigoroso e constitui várias etapas. Existem dadores que realizam amostras no banco. Após verificação e validação de critérios bem definidos, o dador é considerado um dador “válido”. As amostra</w:t>
      </w:r>
      <w:r w:rsidR="005B243C">
        <w:rPr>
          <w:color w:val="000000" w:themeColor="text1"/>
        </w:rPr>
        <w:t xml:space="preserve">s de espermatozoides ficam crio </w:t>
      </w:r>
      <w:r w:rsidRPr="00D24442">
        <w:rPr>
          <w:color w:val="000000" w:themeColor="text1"/>
        </w:rPr>
        <w:t>preservadas para mais tarde puderem ser usadas por casais inférteis.</w:t>
      </w:r>
    </w:p>
    <w:p w14:paraId="209C99F4" w14:textId="6E1C2920" w:rsidR="006C7188" w:rsidRPr="00D24442" w:rsidRDefault="007F4607" w:rsidP="00496938">
      <w:pPr>
        <w:jc w:val="both"/>
        <w:rPr>
          <w:color w:val="000000" w:themeColor="text1"/>
        </w:rPr>
      </w:pPr>
      <w:r w:rsidRPr="00D24442">
        <w:rPr>
          <w:color w:val="000000" w:themeColor="text1"/>
        </w:rPr>
        <w:t>O segundo processo denomina-se por “</w:t>
      </w:r>
      <w:r w:rsidR="005B243C">
        <w:rPr>
          <w:b/>
          <w:color w:val="000000" w:themeColor="text1"/>
        </w:rPr>
        <w:t>Resposta a Pedidos de G</w:t>
      </w:r>
      <w:r w:rsidRPr="00D24442">
        <w:rPr>
          <w:b/>
          <w:color w:val="000000" w:themeColor="text1"/>
        </w:rPr>
        <w:t>âmetas</w:t>
      </w:r>
      <w:r w:rsidR="006C7188" w:rsidRPr="00D24442">
        <w:rPr>
          <w:color w:val="000000" w:themeColor="text1"/>
        </w:rPr>
        <w:t>”. Existem clí</w:t>
      </w:r>
      <w:r w:rsidRPr="00D24442">
        <w:rPr>
          <w:color w:val="000000" w:themeColor="text1"/>
        </w:rPr>
        <w:t xml:space="preserve">nicas/hospitais que nas suas consultas de procriação recomendam técnicas de fertilidade como </w:t>
      </w:r>
      <w:r w:rsidR="005B243C">
        <w:rPr>
          <w:color w:val="000000" w:themeColor="text1"/>
        </w:rPr>
        <w:t xml:space="preserve">por </w:t>
      </w:r>
      <w:r w:rsidRPr="00D24442">
        <w:rPr>
          <w:color w:val="000000" w:themeColor="text1"/>
        </w:rPr>
        <w:t>exemplo, a fertilização in vitro com dadores anónimos. Estas clínicas solicitam amostras para puderem ser usadas nestes casais. O pedido é feito ao banco (formato papel), a respetiva clínica envia o conjunto de caraterísticas do casal e o banco é responsável por selecionar o dador que melhor obedece aos requisitos.</w:t>
      </w:r>
    </w:p>
    <w:p w14:paraId="17F9DCA9" w14:textId="7A2AD5D2" w:rsidR="00157B77" w:rsidRPr="00D24442" w:rsidRDefault="006C7188" w:rsidP="000C76DD">
      <w:pPr>
        <w:jc w:val="both"/>
        <w:rPr>
          <w:color w:val="000000" w:themeColor="text1"/>
        </w:rPr>
      </w:pPr>
      <w:r w:rsidRPr="00D24442">
        <w:rPr>
          <w:color w:val="000000" w:themeColor="text1"/>
        </w:rPr>
        <w:t>Em suma, o objetivo principal desta solução é automatizar estes dois processos, mas também ser capaz de apresentar ao cliente dados estatísticos relativos a ambos os processos.</w:t>
      </w:r>
    </w:p>
    <w:p w14:paraId="5F96D35F" w14:textId="6C5BE96A" w:rsidR="0099560B" w:rsidRDefault="0099560B" w:rsidP="008D3D4B">
      <w:pPr>
        <w:pStyle w:val="Cabealho2"/>
        <w:numPr>
          <w:ilvl w:val="1"/>
          <w:numId w:val="3"/>
        </w:numPr>
      </w:pPr>
      <w:bookmarkStart w:id="78" w:name="_Toc503008081"/>
      <w:r>
        <w:t xml:space="preserve">Funcionalidades </w:t>
      </w:r>
      <w:r w:rsidR="00387F31">
        <w:t>propostas</w:t>
      </w:r>
      <w:bookmarkEnd w:id="78"/>
    </w:p>
    <w:p w14:paraId="6AB08A94" w14:textId="08BBEEDD" w:rsidR="0099560B" w:rsidRPr="00847B7E" w:rsidRDefault="0099560B" w:rsidP="0038122D">
      <w:pPr>
        <w:jc w:val="both"/>
        <w:rPr>
          <w:color w:val="auto"/>
        </w:rPr>
      </w:pPr>
      <w:r w:rsidRPr="00847B7E">
        <w:rPr>
          <w:color w:val="auto"/>
        </w:rPr>
        <w:t xml:space="preserve">Para esta iteração, temos um total de </w:t>
      </w:r>
      <w:r w:rsidR="00113A4B">
        <w:rPr>
          <w:color w:val="auto"/>
        </w:rPr>
        <w:t>quinze</w:t>
      </w:r>
      <w:r w:rsidRPr="00847B7E">
        <w:rPr>
          <w:color w:val="auto"/>
        </w:rPr>
        <w:t xml:space="preserve"> requisitos que pretendemos implementar no sistema de software iGAM e </w:t>
      </w:r>
      <w:r w:rsidR="00113A4B">
        <w:rPr>
          <w:color w:val="auto"/>
        </w:rPr>
        <w:t>nove</w:t>
      </w:r>
      <w:r w:rsidRPr="00847B7E">
        <w:rPr>
          <w:color w:val="auto"/>
        </w:rPr>
        <w:t xml:space="preserve"> atores</w:t>
      </w:r>
      <w:r w:rsidR="00407DE2">
        <w:rPr>
          <w:color w:val="auto"/>
        </w:rPr>
        <w:t xml:space="preserve"> envolvidos </w:t>
      </w:r>
      <w:r w:rsidRPr="00847B7E">
        <w:rPr>
          <w:color w:val="auto"/>
        </w:rPr>
        <w:t>(</w:t>
      </w:r>
      <w:r w:rsidR="00113A4B">
        <w:rPr>
          <w:color w:val="auto"/>
        </w:rPr>
        <w:t>utente</w:t>
      </w:r>
      <w:r w:rsidRPr="00847B7E">
        <w:rPr>
          <w:color w:val="auto"/>
        </w:rPr>
        <w:t xml:space="preserve">, enfermeira coordenadora, médico, </w:t>
      </w:r>
      <w:r w:rsidR="00113A4B">
        <w:rPr>
          <w:color w:val="auto"/>
        </w:rPr>
        <w:t>diretora do banco</w:t>
      </w:r>
      <w:r w:rsidRPr="00847B7E">
        <w:rPr>
          <w:color w:val="auto"/>
        </w:rPr>
        <w:t>, embriologista, embriologista</w:t>
      </w:r>
      <w:r w:rsidR="00407DE2">
        <w:rPr>
          <w:color w:val="auto"/>
        </w:rPr>
        <w:t>, Clínica PMA</w:t>
      </w:r>
      <w:r w:rsidR="00113A4B">
        <w:rPr>
          <w:color w:val="auto"/>
        </w:rPr>
        <w:t>, gestor</w:t>
      </w:r>
      <w:r w:rsidR="00407DE2">
        <w:rPr>
          <w:color w:val="auto"/>
        </w:rPr>
        <w:t>) – Tabela 1.</w:t>
      </w:r>
    </w:p>
    <w:p w14:paraId="2085BA69" w14:textId="77777777" w:rsidR="000E596E" w:rsidRDefault="000E596E" w:rsidP="0038122D">
      <w:pPr>
        <w:jc w:val="both"/>
      </w:pPr>
    </w:p>
    <w:p w14:paraId="454D0CA2" w14:textId="77777777" w:rsidR="000E596E" w:rsidRDefault="000E596E" w:rsidP="0038122D">
      <w:pPr>
        <w:jc w:val="both"/>
      </w:pPr>
    </w:p>
    <w:p w14:paraId="37EA8F6C" w14:textId="77777777" w:rsidR="000E596E" w:rsidRPr="00847B7E" w:rsidRDefault="000E596E" w:rsidP="0038122D">
      <w:pPr>
        <w:jc w:val="both"/>
      </w:pPr>
    </w:p>
    <w:p w14:paraId="30CE7A94" w14:textId="1FB120F4" w:rsidR="00847B7E" w:rsidRDefault="00847B7E" w:rsidP="00847B7E">
      <w:pPr>
        <w:pStyle w:val="Legenda"/>
        <w:keepNext/>
        <w:jc w:val="center"/>
      </w:pPr>
      <w:bookmarkStart w:id="79" w:name="_Toc50296072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257DC6">
        <w:rPr>
          <w:noProof/>
        </w:rPr>
        <w:t>1</w:t>
      </w:r>
      <w:r>
        <w:fldChar w:fldCharType="end"/>
      </w:r>
      <w:r>
        <w:t xml:space="preserve"> - Funcionalidades </w:t>
      </w:r>
      <w:r w:rsidR="005E536C">
        <w:t>propostas</w:t>
      </w:r>
      <w:bookmarkEnd w:id="79"/>
    </w:p>
    <w:tbl>
      <w:tblPr>
        <w:tblStyle w:val="TabeladeLista6Colorida-Destaque11"/>
        <w:tblW w:w="9670" w:type="dxa"/>
        <w:tblLook w:val="04A0" w:firstRow="1" w:lastRow="0" w:firstColumn="1" w:lastColumn="0" w:noHBand="0" w:noVBand="1"/>
      </w:tblPr>
      <w:tblGrid>
        <w:gridCol w:w="1223"/>
        <w:gridCol w:w="5860"/>
        <w:gridCol w:w="2587"/>
      </w:tblGrid>
      <w:tr w:rsidR="000E596E" w:rsidRPr="00847B7E" w14:paraId="11DD5F73" w14:textId="77777777" w:rsidTr="00847B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1867DF6D" w14:textId="132656E4" w:rsidR="000E596E" w:rsidRPr="00847B7E" w:rsidRDefault="000E596E" w:rsidP="00847B7E">
            <w:pPr>
              <w:ind w:left="0"/>
              <w:rPr>
                <w:rFonts w:asciiTheme="minorHAnsi" w:hAnsiTheme="minorHAnsi"/>
              </w:rPr>
            </w:pPr>
            <w:r w:rsidRPr="00847B7E">
              <w:rPr>
                <w:rFonts w:asciiTheme="minorHAnsi" w:hAnsiTheme="minorHAnsi"/>
              </w:rPr>
              <w:t>Id</w:t>
            </w:r>
          </w:p>
        </w:tc>
        <w:tc>
          <w:tcPr>
            <w:tcW w:w="5860" w:type="dxa"/>
            <w:vAlign w:val="center"/>
          </w:tcPr>
          <w:p w14:paraId="63F32480" w14:textId="724B7B41" w:rsidR="000E596E" w:rsidRPr="00847B7E" w:rsidRDefault="000E596E" w:rsidP="00847B7E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847B7E">
              <w:rPr>
                <w:rFonts w:asciiTheme="minorHAnsi" w:hAnsiTheme="minorHAnsi"/>
              </w:rPr>
              <w:t>Identificação</w:t>
            </w:r>
          </w:p>
        </w:tc>
        <w:tc>
          <w:tcPr>
            <w:tcW w:w="2587" w:type="dxa"/>
            <w:vAlign w:val="center"/>
          </w:tcPr>
          <w:p w14:paraId="01CC336C" w14:textId="54C45643" w:rsidR="000E596E" w:rsidRPr="00847B7E" w:rsidRDefault="000E596E" w:rsidP="00847B7E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847B7E">
              <w:rPr>
                <w:rFonts w:asciiTheme="minorHAnsi" w:hAnsiTheme="minorHAnsi"/>
              </w:rPr>
              <w:t>Ator</w:t>
            </w:r>
          </w:p>
        </w:tc>
      </w:tr>
      <w:tr w:rsidR="00113A4B" w:rsidRPr="00847B7E" w14:paraId="1FC0710A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74A36E82" w14:textId="4BBF20DD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</w:t>
            </w:r>
          </w:p>
        </w:tc>
        <w:tc>
          <w:tcPr>
            <w:tcW w:w="5860" w:type="dxa"/>
            <w:vAlign w:val="center"/>
          </w:tcPr>
          <w:p w14:paraId="3CD356C1" w14:textId="3F0E8EC6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Segurança – Dados encriptados na BD</w:t>
            </w:r>
          </w:p>
        </w:tc>
        <w:tc>
          <w:tcPr>
            <w:tcW w:w="2587" w:type="dxa"/>
            <w:vAlign w:val="center"/>
          </w:tcPr>
          <w:p w14:paraId="12B408C0" w14:textId="7D7E5C26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(não funcional)</w:t>
            </w:r>
          </w:p>
        </w:tc>
      </w:tr>
      <w:tr w:rsidR="00113A4B" w:rsidRPr="00847B7E" w14:paraId="1E5387E9" w14:textId="77777777" w:rsidTr="00847B7E">
        <w:trPr>
          <w:trHeight w:val="7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34BD4475" w14:textId="2B271E57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REQ_2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5BF7FC57" w14:textId="6E1A02D8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 xml:space="preserve">Registo de dador em </w:t>
            </w:r>
            <w:r w:rsidRPr="00946858">
              <w:rPr>
                <w:rFonts w:asciiTheme="minorHAnsi" w:hAnsiTheme="minorHAnsi"/>
                <w:i/>
                <w:color w:val="auto"/>
              </w:rPr>
              <w:t>happy-hour</w:t>
            </w:r>
            <w:r>
              <w:rPr>
                <w:rFonts w:asciiTheme="minorHAnsi" w:hAnsiTheme="minorHAnsi"/>
                <w:color w:val="auto"/>
              </w:rPr>
              <w:t xml:space="preserve"> com match de fotografia do dador versus recetor</w:t>
            </w:r>
          </w:p>
        </w:tc>
        <w:tc>
          <w:tcPr>
            <w:tcW w:w="2587" w:type="dxa"/>
            <w:vAlign w:val="center"/>
          </w:tcPr>
          <w:p w14:paraId="53988C84" w14:textId="59E01737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Utente</w:t>
            </w:r>
          </w:p>
        </w:tc>
      </w:tr>
      <w:tr w:rsidR="00113A4B" w:rsidRPr="00847B7E" w14:paraId="1FCC413F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0591B4F6" w14:textId="3E0475C6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REQ_3</w:t>
            </w:r>
          </w:p>
        </w:tc>
        <w:tc>
          <w:tcPr>
            <w:tcW w:w="5860" w:type="dxa"/>
            <w:vAlign w:val="center"/>
          </w:tcPr>
          <w:p w14:paraId="41D80780" w14:textId="0D5026DE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 xml:space="preserve">Estatística dadores – </w:t>
            </w:r>
            <w:r w:rsidRPr="00946858">
              <w:rPr>
                <w:rFonts w:asciiTheme="minorHAnsi" w:hAnsiTheme="minorHAnsi"/>
                <w:i/>
                <w:color w:val="auto"/>
              </w:rPr>
              <w:t>Activity report</w:t>
            </w:r>
          </w:p>
        </w:tc>
        <w:tc>
          <w:tcPr>
            <w:tcW w:w="2587" w:type="dxa"/>
            <w:vAlign w:val="center"/>
          </w:tcPr>
          <w:p w14:paraId="17A493F1" w14:textId="4717D0BA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Gestor</w:t>
            </w:r>
          </w:p>
        </w:tc>
      </w:tr>
      <w:tr w:rsidR="00113A4B" w:rsidRPr="00847B7E" w14:paraId="1C4057E0" w14:textId="77777777" w:rsidTr="00847B7E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79EFC64E" w14:textId="1D7FF1B6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REQ_4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7E9795EB" w14:textId="57D4A64D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Chatbot – Esclarecimento de dúvidas ao utente</w:t>
            </w:r>
          </w:p>
        </w:tc>
        <w:tc>
          <w:tcPr>
            <w:tcW w:w="2587" w:type="dxa"/>
            <w:vAlign w:val="center"/>
          </w:tcPr>
          <w:p w14:paraId="185F54AE" w14:textId="5FC58FAA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Utente</w:t>
            </w:r>
          </w:p>
        </w:tc>
      </w:tr>
      <w:tr w:rsidR="00113A4B" w:rsidRPr="00847B7E" w14:paraId="4B750946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6B77FCD8" w14:textId="68F20C25" w:rsidR="00113A4B" w:rsidRPr="00847B7E" w:rsidRDefault="00113A4B" w:rsidP="00113A4B">
            <w:pPr>
              <w:ind w:left="0"/>
              <w:rPr>
                <w:rFonts w:asciiTheme="minorHAnsi" w:hAnsiTheme="minorHAnsi"/>
                <w:b w:val="0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REQ_5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752BEDD1" w14:textId="3B7A587F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Chatbot – Marcação/Cancelamento da consulta inicial</w:t>
            </w:r>
          </w:p>
        </w:tc>
        <w:tc>
          <w:tcPr>
            <w:tcW w:w="2587" w:type="dxa"/>
            <w:vAlign w:val="center"/>
          </w:tcPr>
          <w:p w14:paraId="314F54CD" w14:textId="5FF794B2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Utente</w:t>
            </w:r>
          </w:p>
        </w:tc>
      </w:tr>
      <w:tr w:rsidR="00113A4B" w:rsidRPr="00847B7E" w14:paraId="479353CE" w14:textId="77777777" w:rsidTr="00847B7E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63F1A33C" w14:textId="67F51B45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REQ_6</w:t>
            </w:r>
          </w:p>
        </w:tc>
        <w:tc>
          <w:tcPr>
            <w:tcW w:w="5860" w:type="dxa"/>
            <w:vAlign w:val="center"/>
          </w:tcPr>
          <w:p w14:paraId="481028B6" w14:textId="1F5C1F17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Seleção (match) para envio de gâmetas</w:t>
            </w:r>
          </w:p>
        </w:tc>
        <w:tc>
          <w:tcPr>
            <w:tcW w:w="2587" w:type="dxa"/>
            <w:vAlign w:val="center"/>
          </w:tcPr>
          <w:p w14:paraId="2EF6A7E2" w14:textId="1BA523B0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Enfermeira</w:t>
            </w:r>
            <w:r>
              <w:rPr>
                <w:rFonts w:asciiTheme="minorHAnsi" w:hAnsiTheme="minorHAnsi"/>
                <w:color w:val="auto"/>
              </w:rPr>
              <w:t xml:space="preserve"> Coordenadora / Diretora do Banco</w:t>
            </w:r>
          </w:p>
        </w:tc>
      </w:tr>
      <w:tr w:rsidR="00113A4B" w:rsidRPr="00847B7E" w14:paraId="102FFBCA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7A02E358" w14:textId="03328414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REQ_7</w:t>
            </w:r>
          </w:p>
        </w:tc>
        <w:tc>
          <w:tcPr>
            <w:tcW w:w="5860" w:type="dxa"/>
            <w:vAlign w:val="center"/>
          </w:tcPr>
          <w:p w14:paraId="5BD89B2E" w14:textId="0E1BDC10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Validação do envio de gâmetas</w:t>
            </w:r>
          </w:p>
        </w:tc>
        <w:tc>
          <w:tcPr>
            <w:tcW w:w="2587" w:type="dxa"/>
            <w:vAlign w:val="center"/>
          </w:tcPr>
          <w:p w14:paraId="1FC6296D" w14:textId="78C64055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Diretora do Banco</w:t>
            </w:r>
          </w:p>
        </w:tc>
      </w:tr>
      <w:tr w:rsidR="00113A4B" w:rsidRPr="00847B7E" w14:paraId="711945BC" w14:textId="77777777" w:rsidTr="00847B7E">
        <w:trPr>
          <w:trHeight w:val="7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1BDB28E9" w14:textId="369C3D96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REQ_8</w:t>
            </w:r>
          </w:p>
        </w:tc>
        <w:tc>
          <w:tcPr>
            <w:tcW w:w="5860" w:type="dxa"/>
            <w:vAlign w:val="center"/>
          </w:tcPr>
          <w:p w14:paraId="41BD32C9" w14:textId="70922944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Registo do envio físico da amostra para centros de PMA</w:t>
            </w:r>
          </w:p>
        </w:tc>
        <w:tc>
          <w:tcPr>
            <w:tcW w:w="2587" w:type="dxa"/>
            <w:vAlign w:val="center"/>
          </w:tcPr>
          <w:p w14:paraId="12520F15" w14:textId="44112A7B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Embriologista</w:t>
            </w:r>
          </w:p>
        </w:tc>
      </w:tr>
      <w:tr w:rsidR="00113A4B" w:rsidRPr="00847B7E" w14:paraId="775C1523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71952478" w14:textId="0EDD9A84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REQ_9</w:t>
            </w:r>
          </w:p>
        </w:tc>
        <w:tc>
          <w:tcPr>
            <w:tcW w:w="5860" w:type="dxa"/>
            <w:vAlign w:val="center"/>
          </w:tcPr>
          <w:p w14:paraId="01A51472" w14:textId="77B325E9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lista de espera</w:t>
            </w:r>
          </w:p>
        </w:tc>
        <w:tc>
          <w:tcPr>
            <w:tcW w:w="2587" w:type="dxa"/>
            <w:vAlign w:val="center"/>
          </w:tcPr>
          <w:p w14:paraId="350E0ED7" w14:textId="70339232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Médico</w:t>
            </w:r>
          </w:p>
        </w:tc>
      </w:tr>
      <w:tr w:rsidR="00113A4B" w:rsidRPr="00847B7E" w14:paraId="2DDBD59D" w14:textId="77777777" w:rsidTr="00847B7E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22A3CC8D" w14:textId="1437FF1B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REQ_10</w:t>
            </w:r>
          </w:p>
        </w:tc>
        <w:tc>
          <w:tcPr>
            <w:tcW w:w="5860" w:type="dxa"/>
            <w:vAlign w:val="center"/>
          </w:tcPr>
          <w:p w14:paraId="00EAFD97" w14:textId="644B817E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dos destinos das gâmetas de todos os envios de um dador</w:t>
            </w:r>
          </w:p>
        </w:tc>
        <w:tc>
          <w:tcPr>
            <w:tcW w:w="2587" w:type="dxa"/>
            <w:vAlign w:val="center"/>
          </w:tcPr>
          <w:p w14:paraId="520F3E74" w14:textId="6A3456B6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Diretora do Banco</w:t>
            </w:r>
          </w:p>
        </w:tc>
      </w:tr>
      <w:tr w:rsidR="00113A4B" w:rsidRPr="00847B7E" w14:paraId="01E20352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659EB56F" w14:textId="203BD76D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REQ_11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14A35585" w14:textId="2AB6F26B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Análise automática de sentimentos e inquérito da psicologia/assistente social</w:t>
            </w:r>
          </w:p>
        </w:tc>
        <w:tc>
          <w:tcPr>
            <w:tcW w:w="2587" w:type="dxa"/>
            <w:vAlign w:val="center"/>
          </w:tcPr>
          <w:p w14:paraId="59147BE6" w14:textId="65DF3B07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Utente</w:t>
            </w:r>
          </w:p>
        </w:tc>
      </w:tr>
      <w:tr w:rsidR="00113A4B" w:rsidRPr="00847B7E" w14:paraId="55128BD7" w14:textId="77777777" w:rsidTr="00847B7E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56A60F52" w14:textId="54E5DFCD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REQ_12</w:t>
            </w:r>
          </w:p>
        </w:tc>
        <w:tc>
          <w:tcPr>
            <w:tcW w:w="5860" w:type="dxa"/>
            <w:vAlign w:val="center"/>
          </w:tcPr>
          <w:p w14:paraId="3BA68EEA" w14:textId="2F6A7EBD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Sugestão da posição livre no banco de criopreservação</w:t>
            </w:r>
          </w:p>
        </w:tc>
        <w:tc>
          <w:tcPr>
            <w:tcW w:w="2587" w:type="dxa"/>
            <w:vAlign w:val="center"/>
          </w:tcPr>
          <w:p w14:paraId="7FC5747B" w14:textId="6E154EA4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Embriologista</w:t>
            </w:r>
          </w:p>
        </w:tc>
      </w:tr>
      <w:tr w:rsidR="00113A4B" w:rsidRPr="00847B7E" w14:paraId="37B4CA8A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438BAC5E" w14:textId="62D19EFE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REQ_13</w:t>
            </w:r>
          </w:p>
        </w:tc>
        <w:tc>
          <w:tcPr>
            <w:tcW w:w="5860" w:type="dxa"/>
            <w:vAlign w:val="center"/>
          </w:tcPr>
          <w:p w14:paraId="60607640" w14:textId="498F2BC7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Registo dos resultados do casal</w:t>
            </w:r>
          </w:p>
        </w:tc>
        <w:tc>
          <w:tcPr>
            <w:tcW w:w="2587" w:type="dxa"/>
            <w:vAlign w:val="center"/>
          </w:tcPr>
          <w:p w14:paraId="6FA568DD" w14:textId="5AB1ECF5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Clínica PMA</w:t>
            </w:r>
          </w:p>
        </w:tc>
      </w:tr>
      <w:tr w:rsidR="00113A4B" w:rsidRPr="00847B7E" w14:paraId="081F9986" w14:textId="77777777" w:rsidTr="00847B7E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2DCAEB79" w14:textId="00623F45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REQ_14</w:t>
            </w:r>
          </w:p>
        </w:tc>
        <w:tc>
          <w:tcPr>
            <w:tcW w:w="5860" w:type="dxa"/>
            <w:vAlign w:val="center"/>
          </w:tcPr>
          <w:p w14:paraId="5CB8448A" w14:textId="32FF120D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do estado dos processos</w:t>
            </w:r>
          </w:p>
        </w:tc>
        <w:tc>
          <w:tcPr>
            <w:tcW w:w="2587" w:type="dxa"/>
            <w:vAlign w:val="center"/>
          </w:tcPr>
          <w:p w14:paraId="242A5C31" w14:textId="6A9EA0E1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Clínica PMA</w:t>
            </w:r>
          </w:p>
        </w:tc>
      </w:tr>
      <w:tr w:rsidR="00113A4B" w:rsidRPr="00847B7E" w14:paraId="7482B84A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3F51555D" w14:textId="19A0B106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REQ_15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2E44A6A8" w14:textId="45E0BE7A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Chatbot – Consulta dos resultados do espermograma</w:t>
            </w:r>
          </w:p>
        </w:tc>
        <w:tc>
          <w:tcPr>
            <w:tcW w:w="2587" w:type="dxa"/>
            <w:vAlign w:val="center"/>
          </w:tcPr>
          <w:p w14:paraId="1ABA34A7" w14:textId="21267330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Utente</w:t>
            </w:r>
          </w:p>
        </w:tc>
      </w:tr>
    </w:tbl>
    <w:p w14:paraId="0ACF2166" w14:textId="2821AC17" w:rsidR="001B4740" w:rsidRPr="00847B7E" w:rsidRDefault="00DB5187" w:rsidP="001E78E6">
      <w:r w:rsidRPr="00847B7E">
        <w:br w:type="page"/>
      </w:r>
    </w:p>
    <w:p w14:paraId="0B25DC29" w14:textId="78A0E663" w:rsidR="00875462" w:rsidRDefault="002F7354" w:rsidP="00411ABC">
      <w:pPr>
        <w:pStyle w:val="Cabealho1"/>
      </w:pPr>
      <w:bookmarkStart w:id="80" w:name="_Toc503008082"/>
      <w:r>
        <w:lastRenderedPageBreak/>
        <w:t>Decisões tomadas</w:t>
      </w:r>
      <w:bookmarkEnd w:id="80"/>
    </w:p>
    <w:p w14:paraId="4E669D70" w14:textId="20027B31" w:rsidR="00105A33" w:rsidRDefault="00105A33" w:rsidP="0087010C">
      <w:pPr>
        <w:jc w:val="both"/>
      </w:pPr>
      <w:r>
        <w:t xml:space="preserve">A nível de organização da equipa de desenvolvimento, optamos por utilizar a aplicação Slack como veículo de comunicação entre todos os elementos. O uso desta plataforma de comunicação permitiu-nos fazer chamadas de grupo, debater problemas, partilhar excertos de código e manter-nos informados sobre o estado de cada </w:t>
      </w:r>
      <w:r w:rsidRPr="00105A33">
        <w:rPr>
          <w:i/>
        </w:rPr>
        <w:t>issue</w:t>
      </w:r>
      <w:r>
        <w:t xml:space="preserve">, uma vez que foi adicionado um </w:t>
      </w:r>
      <w:r w:rsidRPr="0087010C">
        <w:rPr>
          <w:i/>
        </w:rPr>
        <w:t>plugin</w:t>
      </w:r>
      <w:r>
        <w:t xml:space="preserve"> de integração com o Bitbucket. Importa também referir que no Bitbucket, foi criado um </w:t>
      </w:r>
      <w:r w:rsidRPr="00105A33">
        <w:rPr>
          <w:i/>
        </w:rPr>
        <w:t>board</w:t>
      </w:r>
      <w:r>
        <w:t xml:space="preserve"> associado ao Trello, onde foram sendo adicionadas as tarefas a desenvolver ao longo desta iteração, organizadas por etapas. Deste modo, todos os elementos da equipa de desenvolvimento sabiam o estado de cada </w:t>
      </w:r>
      <w:r w:rsidRPr="00105A33">
        <w:rPr>
          <w:i/>
        </w:rPr>
        <w:t>issue</w:t>
      </w:r>
      <w:r>
        <w:t>.</w:t>
      </w:r>
    </w:p>
    <w:p w14:paraId="467BD6A7" w14:textId="6D7971CA" w:rsidR="00875462" w:rsidRDefault="00105A33" w:rsidP="0087010C">
      <w:pPr>
        <w:jc w:val="both"/>
      </w:pPr>
      <w:r>
        <w:t>Quanto ao desenvolvimento do produto, optamos por utilizar a linguagem de programação ASP.NET Core, uma vez que todos os elementos do grupo estavam familiarizados com a mesma. De realçar que a decisão recaiu sobre ASP.NET Core e não sobre ASP.NET pelo fato da primeira ser multiplataforma e modular, o que significa que as aplicações são mais leves e com melhor desempenho. Já a nível arquitetural, decidimos seguir uma</w:t>
      </w:r>
      <w:r w:rsidR="001853FA">
        <w:t xml:space="preserve"> arquitetura MVC (Model View Controller) porque</w:t>
      </w:r>
      <w:r w:rsidR="00EF1DB1">
        <w:t>, mais uma vez, os elementos do grupo já estavam familiarizados com a mesma e consideramos que nos dá garantias de manter o código organizado, estruturado e com uma adequada separação de responsabilidades. Uma das vantagens deste tipo de arquitetura é o fato de permitir a diversos elementos trabalhar sobre o mesmo repositório, sem que se verifiquem conflitos na junção de vários pedaços de código.</w:t>
      </w:r>
    </w:p>
    <w:p w14:paraId="14ADCF69" w14:textId="243383DA" w:rsidR="00EF1DB1" w:rsidRDefault="00EF1DB1" w:rsidP="0087010C">
      <w:pPr>
        <w:jc w:val="both"/>
      </w:pPr>
      <w:r>
        <w:t xml:space="preserve">Por sua vez, quanto à persistência de dados, numa primeira instância recorremos a uma base de dados local providenciada pelo ambiente de desenvolvimento usado (Visual Studio 2017), onde implementamos um </w:t>
      </w:r>
      <w:r w:rsidRPr="0087010C">
        <w:rPr>
          <w:i/>
        </w:rPr>
        <w:t>script</w:t>
      </w:r>
      <w:r>
        <w:t xml:space="preserve"> para povoar a base de dados</w:t>
      </w:r>
      <w:r w:rsidR="0087010C">
        <w:t>,</w:t>
      </w:r>
      <w:r>
        <w:t xml:space="preserve"> de cada máquina onde corresse a solução</w:t>
      </w:r>
      <w:r w:rsidR="0087010C">
        <w:t>,</w:t>
      </w:r>
      <w:r>
        <w:t xml:space="preserve"> com alguns dados. Porém, esta solução não nos permitia apresentar uma aplicação escalável pelo que tomamos a decisão de migrar os dados para a </w:t>
      </w:r>
      <w:r w:rsidRPr="00EF1DB1">
        <w:rPr>
          <w:i/>
        </w:rPr>
        <w:t>cloud</w:t>
      </w:r>
      <w:r>
        <w:t>. Deste modo, temos uma única base de dados, partilhada e acessível por todos os elementos da equipa de desenvolvimento.</w:t>
      </w:r>
    </w:p>
    <w:p w14:paraId="4488B70A" w14:textId="1448A096" w:rsidR="00EF1DB1" w:rsidRDefault="00EF1DB1" w:rsidP="0087010C">
      <w:pPr>
        <w:jc w:val="both"/>
      </w:pPr>
      <w:r>
        <w:t xml:space="preserve">Por fim, </w:t>
      </w:r>
      <w:r w:rsidR="0087010C">
        <w:t xml:space="preserve">como ferramenta de automação de todo o processo foi utilizada a plataforma Jenkins. O processo foi então dividido em cinco etapas, desde a conexão ao projeto alojado no Bitbucket, passando pela </w:t>
      </w:r>
      <w:r w:rsidR="0087010C" w:rsidRPr="0087010C">
        <w:rPr>
          <w:i/>
        </w:rPr>
        <w:t>build</w:t>
      </w:r>
      <w:r w:rsidR="0087010C">
        <w:t xml:space="preserve"> do mesmo e a execução de alguns testes unitários, e terminando na publicação dos resultados dos testes e na geração de um zip com todos os dados.</w:t>
      </w:r>
    </w:p>
    <w:p w14:paraId="17E6A2A1" w14:textId="77777777" w:rsidR="00875462" w:rsidRDefault="00875462" w:rsidP="002F7354"/>
    <w:p w14:paraId="05F9CBCA" w14:textId="77777777" w:rsidR="00875462" w:rsidRDefault="00875462" w:rsidP="002F7354"/>
    <w:p w14:paraId="5B0BBAEE" w14:textId="77777777" w:rsidR="00875462" w:rsidRDefault="00875462" w:rsidP="002F7354"/>
    <w:p w14:paraId="6C0F1F4A" w14:textId="77777777" w:rsidR="00875462" w:rsidRDefault="00875462" w:rsidP="002F7354"/>
    <w:p w14:paraId="1B304A21" w14:textId="77777777" w:rsidR="00875462" w:rsidRDefault="00875462" w:rsidP="002F7354"/>
    <w:p w14:paraId="26988B5D" w14:textId="77777777" w:rsidR="00875462" w:rsidRDefault="00875462" w:rsidP="002F7354"/>
    <w:p w14:paraId="45272B2D" w14:textId="77777777" w:rsidR="00875462" w:rsidRDefault="00875462" w:rsidP="002F7354"/>
    <w:p w14:paraId="0AB046A0" w14:textId="77777777" w:rsidR="00875462" w:rsidRDefault="00875462" w:rsidP="002F7354"/>
    <w:p w14:paraId="0832238B" w14:textId="3DAD1907" w:rsidR="00946955" w:rsidRDefault="00946955" w:rsidP="00105A33">
      <w:pPr>
        <w:ind w:left="0"/>
      </w:pPr>
    </w:p>
    <w:p w14:paraId="2D0177D1" w14:textId="272C8DC6" w:rsidR="002F7354" w:rsidRDefault="002F7354" w:rsidP="002F7354">
      <w:pPr>
        <w:pStyle w:val="Cabealho1"/>
      </w:pPr>
      <w:bookmarkStart w:id="81" w:name="_Toc503008083"/>
      <w:r>
        <w:lastRenderedPageBreak/>
        <w:t>Artefactos</w:t>
      </w:r>
      <w:bookmarkEnd w:id="81"/>
    </w:p>
    <w:p w14:paraId="0C6F23EF" w14:textId="40635C9A" w:rsidR="00071C3C" w:rsidRDefault="00071C3C" w:rsidP="008D3D4B">
      <w:pPr>
        <w:pStyle w:val="Cabealho2"/>
      </w:pPr>
      <w:bookmarkStart w:id="82" w:name="_Toc503008084"/>
      <w:r>
        <w:t>Diagrama de contexto</w:t>
      </w:r>
      <w:bookmarkEnd w:id="82"/>
    </w:p>
    <w:p w14:paraId="2AE8F81A" w14:textId="1EE2EB94" w:rsidR="00946955" w:rsidRDefault="00946955" w:rsidP="00946955">
      <w:pPr>
        <w:ind w:left="0"/>
      </w:pPr>
      <w:r w:rsidRPr="00946955">
        <w:rPr>
          <w:noProof/>
          <w:lang w:eastAsia="pt-PT"/>
        </w:rPr>
        <w:drawing>
          <wp:anchor distT="0" distB="0" distL="114300" distR="114300" simplePos="0" relativeHeight="251578368" behindDoc="1" locked="0" layoutInCell="1" allowOverlap="1" wp14:anchorId="4941EA0E" wp14:editId="44C2D3FA">
            <wp:simplePos x="0" y="0"/>
            <wp:positionH relativeFrom="column">
              <wp:posOffset>574040</wp:posOffset>
            </wp:positionH>
            <wp:positionV relativeFrom="paragraph">
              <wp:posOffset>176530</wp:posOffset>
            </wp:positionV>
            <wp:extent cx="5000625" cy="2857500"/>
            <wp:effectExtent l="0" t="0" r="9525" b="0"/>
            <wp:wrapTight wrapText="bothSides">
              <wp:wrapPolygon edited="0">
                <wp:start x="0" y="0"/>
                <wp:lineTo x="0" y="21456"/>
                <wp:lineTo x="21559" y="21456"/>
                <wp:lineTo x="2155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tran\Desktop\LABDSOFT\Documentacao\Entrega 2\Diagramas\Diagrama_Contexto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82BBDC" w14:textId="77777777" w:rsidR="00946955" w:rsidRDefault="00946955" w:rsidP="00946955"/>
    <w:p w14:paraId="206DCC87" w14:textId="77777777" w:rsidR="00946955" w:rsidRDefault="00946955" w:rsidP="00946955">
      <w:pPr>
        <w:ind w:left="0"/>
      </w:pPr>
    </w:p>
    <w:p w14:paraId="6032D063" w14:textId="77777777" w:rsidR="00946955" w:rsidRDefault="00946955" w:rsidP="00946955">
      <w:pPr>
        <w:ind w:left="0"/>
      </w:pPr>
    </w:p>
    <w:p w14:paraId="56970E59" w14:textId="77777777" w:rsidR="00946955" w:rsidRDefault="00946955" w:rsidP="00946955">
      <w:pPr>
        <w:ind w:left="0"/>
      </w:pPr>
    </w:p>
    <w:p w14:paraId="7C0E451E" w14:textId="77777777" w:rsidR="00946955" w:rsidRDefault="00946955" w:rsidP="00946955">
      <w:pPr>
        <w:ind w:left="0"/>
      </w:pPr>
    </w:p>
    <w:p w14:paraId="4A7E9977" w14:textId="77777777" w:rsidR="00946955" w:rsidRDefault="00946955" w:rsidP="00946955">
      <w:pPr>
        <w:ind w:left="0"/>
      </w:pPr>
    </w:p>
    <w:p w14:paraId="52B14689" w14:textId="77777777" w:rsidR="0087010C" w:rsidRDefault="0087010C" w:rsidP="00946955">
      <w:pPr>
        <w:ind w:left="0"/>
      </w:pPr>
    </w:p>
    <w:p w14:paraId="30442C5D" w14:textId="77777777" w:rsidR="0087010C" w:rsidRDefault="0087010C" w:rsidP="00946955">
      <w:pPr>
        <w:ind w:left="0"/>
      </w:pPr>
    </w:p>
    <w:p w14:paraId="0C1253D6" w14:textId="77777777" w:rsidR="0087010C" w:rsidRDefault="0087010C" w:rsidP="00946955">
      <w:pPr>
        <w:ind w:left="0"/>
      </w:pPr>
    </w:p>
    <w:p w14:paraId="53FA9313" w14:textId="0E1FDDE0" w:rsidR="0087010C" w:rsidRDefault="0087010C" w:rsidP="00946955">
      <w:pPr>
        <w:ind w:left="0"/>
      </w:pPr>
    </w:p>
    <w:p w14:paraId="3431F008" w14:textId="752A1DDD" w:rsidR="00C167F7" w:rsidRDefault="00C167F7" w:rsidP="00946955">
      <w:pPr>
        <w:ind w:left="0"/>
      </w:pPr>
    </w:p>
    <w:p w14:paraId="7AD234E0" w14:textId="49795322" w:rsidR="00C167F7" w:rsidRDefault="00C167F7" w:rsidP="00946955">
      <w:pPr>
        <w:ind w:left="0"/>
      </w:pPr>
    </w:p>
    <w:p w14:paraId="12D77DB8" w14:textId="4E77234F" w:rsidR="0087010C" w:rsidRDefault="005B0211" w:rsidP="00D82A89">
      <w:pPr>
        <w:ind w:left="0"/>
        <w:jc w:val="both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581440" behindDoc="1" locked="0" layoutInCell="1" allowOverlap="1" wp14:anchorId="49396451" wp14:editId="014B042D">
                <wp:simplePos x="0" y="0"/>
                <wp:positionH relativeFrom="column">
                  <wp:posOffset>467360</wp:posOffset>
                </wp:positionH>
                <wp:positionV relativeFrom="paragraph">
                  <wp:posOffset>6985</wp:posOffset>
                </wp:positionV>
                <wp:extent cx="4800600" cy="152400"/>
                <wp:effectExtent l="0" t="0" r="0" b="0"/>
                <wp:wrapTight wrapText="bothSides">
                  <wp:wrapPolygon edited="0">
                    <wp:start x="0" y="0"/>
                    <wp:lineTo x="0" y="18900"/>
                    <wp:lineTo x="21514" y="18900"/>
                    <wp:lineTo x="21514" y="0"/>
                    <wp:lineTo x="0" y="0"/>
                  </wp:wrapPolygon>
                </wp:wrapTight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751BBED" w14:textId="686193A1" w:rsidR="00566963" w:rsidRPr="00F40B20" w:rsidRDefault="00566963" w:rsidP="00946955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83" w:name="_Toc503008030"/>
                            <w:r>
                              <w:t xml:space="preserve">Figura </w:t>
                            </w:r>
                            <w:r w:rsidRPr="00946955">
                              <w:fldChar w:fldCharType="begin"/>
                            </w:r>
                            <w:r w:rsidRPr="00946955">
                              <w:instrText xml:space="preserve"> SEQ Figura \* ARABIC </w:instrText>
                            </w:r>
                            <w:r w:rsidRPr="00946955"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1</w:t>
                            </w:r>
                            <w:r w:rsidRPr="00946955">
                              <w:fldChar w:fldCharType="end"/>
                            </w:r>
                            <w:r w:rsidRPr="00946955">
                              <w:t xml:space="preserve"> </w:t>
                            </w:r>
                            <w:r>
                              <w:t>- Diagrama de Contexto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39645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left:0;text-align:left;margin-left:36.8pt;margin-top:.55pt;width:378pt;height:12pt;z-index:-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" stroked="f">
                <v:textbox inset="0,0,0,0">
                  <w:txbxContent>
                    <w:p w14:paraId="0751BBED" w14:textId="686193A1" w:rsidR="00566963" w:rsidRPr="00F40B20" w:rsidRDefault="00566963" w:rsidP="00946955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84" w:name="_Toc503008030"/>
                      <w:r>
                        <w:t xml:space="preserve">Figura </w:t>
                      </w:r>
                      <w:r w:rsidRPr="00946955">
                        <w:fldChar w:fldCharType="begin"/>
                      </w:r>
                      <w:r w:rsidRPr="00946955">
                        <w:instrText xml:space="preserve"> SEQ Figura \* ARABIC </w:instrText>
                      </w:r>
                      <w:r w:rsidRPr="00946955">
                        <w:fldChar w:fldCharType="separate"/>
                      </w:r>
                      <w:r w:rsidR="002448D9">
                        <w:rPr>
                          <w:noProof/>
                        </w:rPr>
                        <w:t>1</w:t>
                      </w:r>
                      <w:r w:rsidRPr="00946955">
                        <w:fldChar w:fldCharType="end"/>
                      </w:r>
                      <w:r w:rsidRPr="00946955">
                        <w:t xml:space="preserve"> </w:t>
                      </w:r>
                      <w:r>
                        <w:t>- Diagrama de Contexto</w:t>
                      </w:r>
                      <w:bookmarkEnd w:id="84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9C25987" w14:textId="77777777" w:rsidR="005B0211" w:rsidRDefault="005B0211" w:rsidP="00C167F7">
      <w:pPr>
        <w:ind w:left="0"/>
        <w:jc w:val="both"/>
      </w:pPr>
    </w:p>
    <w:p w14:paraId="1D666A42" w14:textId="3D0CDB6C" w:rsidR="00C167F7" w:rsidRDefault="00C167F7" w:rsidP="00C167F7">
      <w:pPr>
        <w:ind w:left="0"/>
        <w:jc w:val="both"/>
      </w:pPr>
      <w:r>
        <w:t xml:space="preserve">Na Figura 1 é apresentado o Diagrama de Contexto da aplicação, onde podemos ver que os utilizadores (Diretor Médico, Médico, Enfermeiro, Coordenador Enfermeiro, Embriologista, CEO, Clinicas PMA, Informático, Técnico Laboratório e Diretor Laboratório) vão interagir com a aplicação </w:t>
      </w:r>
      <w:r w:rsidRPr="00D82A89">
        <w:rPr>
          <w:i/>
        </w:rPr>
        <w:t>web</w:t>
      </w:r>
      <w:r>
        <w:t xml:space="preserve"> iGAM. Esta aplicação pode ser executada a partir de qualquer navegador de Internet e, com exceção dos Dadores, para usufruir das suas funcionalidades é necessário ser um utilizador registado no sistema. Por sua vez, a plataforma iGAM vai interagir com uma base de dados alojada na </w:t>
      </w:r>
      <w:r w:rsidRPr="00CF6722">
        <w:rPr>
          <w:i/>
        </w:rPr>
        <w:t>cloud</w:t>
      </w:r>
      <w:r>
        <w:t xml:space="preserve">, para garantir a persistência de dados. Por fim, a plataforma iGAM recorre a uma </w:t>
      </w:r>
      <w:r w:rsidRPr="00D82A89">
        <w:rPr>
          <w:i/>
        </w:rPr>
        <w:t>web</w:t>
      </w:r>
      <w:r>
        <w:t xml:space="preserve"> API, denominada iAnalysis, para onde são enviadas as amostras de sangue com o intuito de serem analisadas. Após a análise estar concluída, os resultados são devolvidos para a iGAM, que é responsável por os armazenar na base de dados referida anteriormente.</w:t>
      </w:r>
      <w:r w:rsidR="002377C8">
        <w:t xml:space="preserve"> </w:t>
      </w:r>
      <w:r>
        <w:t xml:space="preserve">A aplicação </w:t>
      </w:r>
      <w:proofErr w:type="spellStart"/>
      <w:r>
        <w:t>iGAMBot</w:t>
      </w:r>
      <w:proofErr w:type="spellEnd"/>
      <w:r>
        <w:t xml:space="preserve"> é </w:t>
      </w:r>
      <w:r w:rsidR="002377C8">
        <w:t>o</w:t>
      </w:r>
      <w:r>
        <w:t xml:space="preserve"> componente responsável por estabelecer a ponte de comunicação entre o dador/utente e o </w:t>
      </w:r>
      <w:r w:rsidR="002377C8">
        <w:t>componente</w:t>
      </w:r>
      <w:r>
        <w:t xml:space="preserve"> iGAM</w:t>
      </w:r>
      <w:r w:rsidR="002377C8">
        <w:t>,</w:t>
      </w:r>
      <w:r>
        <w:t xml:space="preserve"> por intermédio de um sistema de troca de mensagens. Esta aplicação de troca de mensagens está disponibiliza através de um emulador, </w:t>
      </w:r>
      <w:r w:rsidR="002377C8">
        <w:t>visto</w:t>
      </w:r>
      <w:r>
        <w:t xml:space="preserve"> que não foi possível alojar o </w:t>
      </w:r>
      <w:r w:rsidR="002377C8">
        <w:t>C</w:t>
      </w:r>
      <w:r>
        <w:t>hatbot no servidor Azure e, consequentemente, usá-lo através do Skype.</w:t>
      </w:r>
    </w:p>
    <w:p w14:paraId="664FA14B" w14:textId="25E5EFAA" w:rsidR="0087010C" w:rsidRDefault="0087010C" w:rsidP="00946955">
      <w:pPr>
        <w:ind w:left="0"/>
      </w:pPr>
    </w:p>
    <w:p w14:paraId="122BB287" w14:textId="77777777" w:rsidR="0087010C" w:rsidRDefault="0087010C" w:rsidP="00946955">
      <w:pPr>
        <w:ind w:left="0"/>
      </w:pPr>
    </w:p>
    <w:p w14:paraId="215E979F" w14:textId="1C87EB6D" w:rsidR="00946955" w:rsidRPr="00946955" w:rsidRDefault="00946955" w:rsidP="00946955">
      <w:pPr>
        <w:ind w:left="0"/>
      </w:pPr>
    </w:p>
    <w:p w14:paraId="422BD0A7" w14:textId="075D4C2A" w:rsidR="00A25EC7" w:rsidRDefault="00290A0D" w:rsidP="00B10582">
      <w:pPr>
        <w:pStyle w:val="Cabealho2"/>
      </w:pPr>
      <w:bookmarkStart w:id="85" w:name="_Toc503008085"/>
      <w:r>
        <w:rPr>
          <w:noProof/>
          <w:lang w:eastAsia="pt-PT"/>
        </w:rPr>
        <w:lastRenderedPageBreak/>
        <mc:AlternateContent>
          <mc:Choice Requires="wpg">
            <w:drawing>
              <wp:anchor distT="0" distB="0" distL="114300" distR="114300" simplePos="0" relativeHeight="251584512" behindDoc="0" locked="0" layoutInCell="1" allowOverlap="1" wp14:anchorId="03C92464" wp14:editId="35EBEA78">
                <wp:simplePos x="0" y="0"/>
                <wp:positionH relativeFrom="margin">
                  <wp:align>center</wp:align>
                </wp:positionH>
                <wp:positionV relativeFrom="paragraph">
                  <wp:posOffset>419100</wp:posOffset>
                </wp:positionV>
                <wp:extent cx="7263130" cy="3648710"/>
                <wp:effectExtent l="0" t="0" r="0" b="8890"/>
                <wp:wrapTight wrapText="bothSides">
                  <wp:wrapPolygon edited="0">
                    <wp:start x="0" y="0"/>
                    <wp:lineTo x="0" y="21540"/>
                    <wp:lineTo x="21528" y="21540"/>
                    <wp:lineTo x="21528" y="0"/>
                    <wp:lineTo x="0" y="0"/>
                  </wp:wrapPolygon>
                </wp:wrapTight>
                <wp:docPr id="14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3130" cy="3648710"/>
                          <a:chOff x="0" y="0"/>
                          <a:chExt cx="7263130" cy="3648710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C:\Users\Altran\Desktop\pasted_image_at_2017_11_25_03_40_pm.png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1380" cy="349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31750" y="3511550"/>
                            <a:ext cx="7231380" cy="1371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71551BD" w14:textId="38CEBE89" w:rsidR="00566963" w:rsidRPr="00544178" w:rsidRDefault="00566963" w:rsidP="00946955">
                              <w:pPr>
                                <w:pStyle w:val="Legenda"/>
                                <w:jc w:val="center"/>
                                <w:rPr>
                                  <w:b/>
                                  <w:bCs/>
                                  <w:noProof/>
                                  <w:color w:val="D6615C" w:themeColor="accent1"/>
                                  <w:sz w:val="28"/>
                                  <w:szCs w:val="28"/>
                                </w:rPr>
                              </w:pPr>
                              <w:bookmarkStart w:id="86" w:name="_Toc503008031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2448D9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 xml:space="preserve"> - Modelo de dados</w:t>
                              </w:r>
                              <w:bookmarkEnd w:id="8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C92464" id="Grupo 14" o:spid="_x0000_s1028" style="position:absolute;left:0;text-align:left;margin-left:0;margin-top:33pt;width:571.9pt;height:287.3pt;z-index:251584512;mso-position-horizontal:center;mso-position-horizontal-relative:margin" coordsize="72631,364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9" type="#_x0000_t75" style="position:absolute;width:72313;height:34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za1bDAAAA2gAAAA8AAABkcnMvZG93bnJldi54bWxEj0uLwkAQhO+C/2FowZtOVnwRHUUURRbB&#10;58Vbk+lNgpmemBk1++93FgSPRVV9RU3ntSnEkyqXW1bw1Y1AECdW55wquJzXnTEI55E1FpZJwS85&#10;mM+ajSnG2r74SM+TT0WAsItRQeZ9GUvpkowMuq4tiYP3YyuDPsgqlbrCV4CbQvaiaCgN5hwWMixp&#10;mVFyOz2MglG67x9Wq+/efbMbjuzjNqb7NVGq3aoXExCeav8Jv9tbrWAA/1fCDZCz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/NrVsMAAADaAAAADwAAAAAAAAAAAAAAAACf&#10;AgAAZHJzL2Rvd25yZXYueG1sUEsFBgAAAAAEAAQA9wAAAI8DAAAAAA==&#10;">
                  <v:imagedata r:id="rId52" o:title="pasted_image_at_2017_11_25_03_40_pm"/>
                  <v:path arrowok="t"/>
                </v:shape>
                <v:shape id="Text Box 8" o:spid="_x0000_s1030" type="#_x0000_t202" style="position:absolute;left:317;top:35115;width:72314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8epL4A&#10;AADaAAAADwAAAGRycy9kb3ducmV2LnhtbERPy4rCMBTdC/5DuIIbGVNdiFSjjC9woQuruL40d9oy&#10;zU1Joq1/bxaCy8N5L9edqcWTnK8sK5iMExDEudUVFwpu18PPHIQPyBpry6TgRR7Wq35viam2LV/o&#10;mYVCxBD2KSooQ2hSKX1ekkE/tg1x5P6sMxgidIXUDtsYbmo5TZKZNFhxbCixoW1J+X/2MApmO/do&#10;L7wd7W77E56bYnrfvO5KDQfd7wJEoC58xR/3USuIW+OVeAPk6g0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/fHqS+AAAA2gAAAA8AAAAAAAAAAAAAAAAAmAIAAGRycy9kb3ducmV2&#10;LnhtbFBLBQYAAAAABAAEAPUAAACDAwAAAAA=&#10;" stroked="f">
                  <v:textbox inset="0,0,0,0">
                    <w:txbxContent>
                      <w:p w14:paraId="071551BD" w14:textId="38CEBE89" w:rsidR="00566963" w:rsidRPr="00544178" w:rsidRDefault="00566963" w:rsidP="00946955">
                        <w:pPr>
                          <w:pStyle w:val="Legenda"/>
                          <w:jc w:val="center"/>
                          <w:rPr>
                            <w:b/>
                            <w:bCs/>
                            <w:noProof/>
                            <w:color w:val="D6615C" w:themeColor="accent1"/>
                            <w:sz w:val="28"/>
                            <w:szCs w:val="28"/>
                          </w:rPr>
                        </w:pPr>
                        <w:bookmarkStart w:id="87" w:name="_Toc503008031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2448D9"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 xml:space="preserve"> - Modelo de dados</w:t>
                        </w:r>
                        <w:bookmarkEnd w:id="87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2F7354">
        <w:t>Modelo de dados</w:t>
      </w:r>
      <w:bookmarkEnd w:id="85"/>
    </w:p>
    <w:p w14:paraId="6FBA7F7E" w14:textId="77777777" w:rsidR="00113A4B" w:rsidRDefault="00113A4B" w:rsidP="00B10582">
      <w:pPr>
        <w:jc w:val="both"/>
      </w:pPr>
    </w:p>
    <w:p w14:paraId="3076A1CB" w14:textId="24114220" w:rsidR="00B10582" w:rsidRPr="00EF0A99" w:rsidRDefault="00B10582" w:rsidP="00B10582">
      <w:pPr>
        <w:jc w:val="both"/>
      </w:pPr>
      <w:r w:rsidRPr="00B10582">
        <w:t xml:space="preserve">Na Figura 2 é apresentado o modelo de dados do sistema que é constituído no total por 13 entidades. Como se pode observar, o </w:t>
      </w:r>
      <w:r w:rsidRPr="00E91D8D">
        <w:rPr>
          <w:b/>
        </w:rPr>
        <w:t>Dador</w:t>
      </w:r>
      <w:r w:rsidRPr="00B10582">
        <w:t xml:space="preserve"> pode possuir várias </w:t>
      </w:r>
      <w:r w:rsidRPr="00E91D8D">
        <w:rPr>
          <w:b/>
        </w:rPr>
        <w:t>Amostras</w:t>
      </w:r>
      <w:r w:rsidRPr="00B10582">
        <w:t xml:space="preserve">, de sangue ou de espermatozoides, onde cada </w:t>
      </w:r>
      <w:r w:rsidRPr="00E91D8D">
        <w:rPr>
          <w:b/>
        </w:rPr>
        <w:t>Amostra</w:t>
      </w:r>
      <w:r w:rsidRPr="00B10582">
        <w:t xml:space="preserve"> está associada apenas a um único </w:t>
      </w:r>
      <w:r w:rsidRPr="00E91D8D">
        <w:rPr>
          <w:b/>
        </w:rPr>
        <w:t>Dador</w:t>
      </w:r>
      <w:r w:rsidRPr="00B10582">
        <w:t xml:space="preserve">. O </w:t>
      </w:r>
      <w:r w:rsidRPr="00E91D8D">
        <w:rPr>
          <w:b/>
        </w:rPr>
        <w:t>Espermograma</w:t>
      </w:r>
      <w:r w:rsidRPr="00B10582">
        <w:t xml:space="preserve"> por sua vez está associado a uma </w:t>
      </w:r>
      <w:r w:rsidRPr="00E91D8D">
        <w:rPr>
          <w:b/>
        </w:rPr>
        <w:t>Amostra</w:t>
      </w:r>
      <w:r w:rsidRPr="00B10582">
        <w:t xml:space="preserve"> de espermatozoide, possuindo um conjunto de </w:t>
      </w:r>
      <w:r w:rsidRPr="00E91D8D">
        <w:rPr>
          <w:b/>
        </w:rPr>
        <w:t>Materiais</w:t>
      </w:r>
      <w:r w:rsidRPr="00B10582">
        <w:t xml:space="preserve"> que foram usados. Para além disso, várias </w:t>
      </w:r>
      <w:r w:rsidRPr="00E91D8D">
        <w:rPr>
          <w:b/>
        </w:rPr>
        <w:t>Analises</w:t>
      </w:r>
      <w:r w:rsidRPr="00B10582">
        <w:t xml:space="preserve"> de sangue dizem respeito a uma </w:t>
      </w:r>
      <w:r w:rsidRPr="00E91D8D">
        <w:rPr>
          <w:b/>
        </w:rPr>
        <w:t>Amostra</w:t>
      </w:r>
      <w:r w:rsidRPr="00B10582">
        <w:t>, sendo que as respetivas</w:t>
      </w:r>
      <w:r w:rsidR="00EF0A99">
        <w:t xml:space="preserve"> </w:t>
      </w:r>
      <w:r w:rsidRPr="00E91D8D">
        <w:rPr>
          <w:b/>
        </w:rPr>
        <w:t>Analises</w:t>
      </w:r>
      <w:r w:rsidRPr="00B10582">
        <w:t xml:space="preserve"> fazem parte de um </w:t>
      </w:r>
      <w:proofErr w:type="spellStart"/>
      <w:r w:rsidRPr="00E91D8D">
        <w:rPr>
          <w:b/>
        </w:rPr>
        <w:t>ResultadoAnalise</w:t>
      </w:r>
      <w:proofErr w:type="spellEnd"/>
      <w:r w:rsidRPr="00B10582">
        <w:t xml:space="preserve"> e cada uma delas possui um conjunto de </w:t>
      </w:r>
      <w:proofErr w:type="spellStart"/>
      <w:r w:rsidRPr="00E91D8D">
        <w:rPr>
          <w:b/>
        </w:rPr>
        <w:t>Metodos</w:t>
      </w:r>
      <w:proofErr w:type="spellEnd"/>
      <w:r w:rsidRPr="00B10582">
        <w:t xml:space="preserve">. Relativamente à entidade </w:t>
      </w:r>
      <w:proofErr w:type="spellStart"/>
      <w:r w:rsidRPr="00E91D8D">
        <w:rPr>
          <w:b/>
        </w:rPr>
        <w:t>Questionario</w:t>
      </w:r>
      <w:proofErr w:type="spellEnd"/>
      <w:r w:rsidRPr="00B10582">
        <w:t xml:space="preserve">, cada </w:t>
      </w:r>
      <w:proofErr w:type="spellStart"/>
      <w:r w:rsidRPr="00E91D8D">
        <w:rPr>
          <w:b/>
        </w:rPr>
        <w:t>Questionario</w:t>
      </w:r>
      <w:proofErr w:type="spellEnd"/>
      <w:r w:rsidRPr="00B10582">
        <w:t xml:space="preserve"> médico possui um conjunto de </w:t>
      </w:r>
      <w:r w:rsidRPr="00E91D8D">
        <w:rPr>
          <w:b/>
        </w:rPr>
        <w:t>Perguntas</w:t>
      </w:r>
      <w:r w:rsidRPr="00B10582">
        <w:t xml:space="preserve"> associadas, onde cada </w:t>
      </w:r>
      <w:r w:rsidRPr="00E91D8D">
        <w:rPr>
          <w:b/>
        </w:rPr>
        <w:t>Pergunta</w:t>
      </w:r>
      <w:r w:rsidRPr="00B10582">
        <w:t xml:space="preserve"> possui múltiplas </w:t>
      </w:r>
      <w:r w:rsidRPr="00E91D8D">
        <w:rPr>
          <w:b/>
        </w:rPr>
        <w:t>Respostas</w:t>
      </w:r>
      <w:r w:rsidRPr="00B10582">
        <w:t xml:space="preserve">, </w:t>
      </w:r>
      <w:r w:rsidR="00E91D8D">
        <w:t xml:space="preserve">pertencendo </w:t>
      </w:r>
      <w:r w:rsidRPr="00B10582">
        <w:t xml:space="preserve">cada uma delas </w:t>
      </w:r>
      <w:r w:rsidR="00E91D8D">
        <w:t xml:space="preserve">a </w:t>
      </w:r>
      <w:r w:rsidRPr="00B10582">
        <w:t xml:space="preserve">um </w:t>
      </w:r>
      <w:r w:rsidRPr="00E91D8D">
        <w:rPr>
          <w:b/>
        </w:rPr>
        <w:t>Dador</w:t>
      </w:r>
      <w:r w:rsidRPr="00B10582">
        <w:t xml:space="preserve">. Este </w:t>
      </w:r>
      <w:proofErr w:type="spellStart"/>
      <w:r w:rsidRPr="00E91D8D">
        <w:rPr>
          <w:b/>
        </w:rPr>
        <w:t>Questionario</w:t>
      </w:r>
      <w:proofErr w:type="spellEnd"/>
      <w:r w:rsidRPr="00B10582">
        <w:t xml:space="preserve"> é respondido por um médico durante uma </w:t>
      </w:r>
      <w:r w:rsidRPr="00E91D8D">
        <w:rPr>
          <w:b/>
        </w:rPr>
        <w:t>Consulta</w:t>
      </w:r>
      <w:r w:rsidRPr="00B10582">
        <w:t xml:space="preserve"> com o </w:t>
      </w:r>
      <w:r w:rsidRPr="00E91D8D">
        <w:rPr>
          <w:b/>
        </w:rPr>
        <w:t>Dador</w:t>
      </w:r>
      <w:r w:rsidRPr="00B10582">
        <w:t xml:space="preserve">, sendo que várias dessas </w:t>
      </w:r>
      <w:r w:rsidRPr="00E91D8D">
        <w:rPr>
          <w:b/>
        </w:rPr>
        <w:t>Consultas</w:t>
      </w:r>
      <w:r w:rsidRPr="00B10582">
        <w:t xml:space="preserve"> estão associadas a um </w:t>
      </w:r>
      <w:r w:rsidRPr="00E91D8D">
        <w:rPr>
          <w:b/>
        </w:rPr>
        <w:t>Dador</w:t>
      </w:r>
      <w:r w:rsidRPr="00B10582">
        <w:t xml:space="preserve"> único. Por fim, a última relação do modelo diz respeito ao </w:t>
      </w:r>
      <w:r w:rsidRPr="00E91D8D">
        <w:rPr>
          <w:b/>
        </w:rPr>
        <w:t>PedidoGametas</w:t>
      </w:r>
      <w:r w:rsidRPr="00B10582">
        <w:t xml:space="preserve"> que está sempre relacionado com um único </w:t>
      </w:r>
      <w:r w:rsidRPr="00E91D8D">
        <w:rPr>
          <w:b/>
        </w:rPr>
        <w:t>Casal</w:t>
      </w:r>
      <w:r w:rsidRPr="00B10582">
        <w:t>.</w:t>
      </w:r>
      <w:r w:rsidR="00EF0A99">
        <w:t xml:space="preserve"> Por fim, para ser possível marcar consultas existem </w:t>
      </w:r>
      <w:proofErr w:type="spellStart"/>
      <w:r w:rsidR="00EF0A99" w:rsidRPr="00EF0A99">
        <w:rPr>
          <w:b/>
        </w:rPr>
        <w:t>SlotConsultasDisponiveis</w:t>
      </w:r>
      <w:proofErr w:type="spellEnd"/>
      <w:r w:rsidR="00EF0A99">
        <w:t xml:space="preserve">. Sempre que é marcada uma consulta, o </w:t>
      </w:r>
      <w:r w:rsidR="00EF0A99" w:rsidRPr="00EF0A99">
        <w:rPr>
          <w:i/>
        </w:rPr>
        <w:t>slot</w:t>
      </w:r>
      <w:r w:rsidR="00EF0A99">
        <w:t xml:space="preserve"> deve ser removido da lista de </w:t>
      </w:r>
      <w:r w:rsidR="00EF0A99" w:rsidRPr="00EF0A99">
        <w:rPr>
          <w:i/>
        </w:rPr>
        <w:t>slots</w:t>
      </w:r>
      <w:r w:rsidR="00EF0A99">
        <w:t xml:space="preserve"> disponíveis. </w:t>
      </w:r>
    </w:p>
    <w:p w14:paraId="36336AE2" w14:textId="77E4FAB4" w:rsidR="00A25EC7" w:rsidRDefault="00A25EC7" w:rsidP="00A25EC7"/>
    <w:p w14:paraId="2672B14C" w14:textId="36646C70" w:rsidR="00A25EC7" w:rsidRDefault="00A25EC7" w:rsidP="00A25EC7"/>
    <w:p w14:paraId="45A0CE58" w14:textId="66660843" w:rsidR="00A25EC7" w:rsidRDefault="00A25EC7" w:rsidP="00A25EC7"/>
    <w:p w14:paraId="4847F0C5" w14:textId="77777777" w:rsidR="00A25EC7" w:rsidRPr="00A25EC7" w:rsidRDefault="00A25EC7" w:rsidP="004B25A2">
      <w:pPr>
        <w:ind w:left="0"/>
      </w:pPr>
    </w:p>
    <w:p w14:paraId="36DA7786" w14:textId="1DC2E07C" w:rsidR="00875462" w:rsidRDefault="002F2EBF" w:rsidP="00290A0D">
      <w:pPr>
        <w:pStyle w:val="Cabealho2"/>
      </w:pPr>
      <w:r>
        <w:lastRenderedPageBreak/>
        <w:t xml:space="preserve"> </w:t>
      </w:r>
      <w:bookmarkStart w:id="88" w:name="_Toc503008086"/>
      <w:r w:rsidR="00407DE2">
        <w:t>Diagrama de</w:t>
      </w:r>
      <w:r w:rsidR="002F7354">
        <w:t xml:space="preserve"> </w:t>
      </w:r>
      <w:r w:rsidR="00407DE2">
        <w:t>arquitetura</w:t>
      </w:r>
      <w:bookmarkEnd w:id="88"/>
    </w:p>
    <w:p w14:paraId="774CD09B" w14:textId="582AC43F" w:rsidR="00A25EC7" w:rsidRDefault="00E91D8D" w:rsidP="00A40A2A">
      <w:pPr>
        <w:rPr>
          <w:noProof/>
          <w:lang w:eastAsia="pt-PT"/>
        </w:rPr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590656" behindDoc="0" locked="0" layoutInCell="1" allowOverlap="1" wp14:anchorId="7BB77E7F" wp14:editId="368ED94F">
                <wp:simplePos x="0" y="0"/>
                <wp:positionH relativeFrom="column">
                  <wp:posOffset>-28575</wp:posOffset>
                </wp:positionH>
                <wp:positionV relativeFrom="paragraph">
                  <wp:posOffset>165100</wp:posOffset>
                </wp:positionV>
                <wp:extent cx="5540375" cy="3179445"/>
                <wp:effectExtent l="0" t="0" r="3175" b="1905"/>
                <wp:wrapTight wrapText="bothSides">
                  <wp:wrapPolygon edited="0">
                    <wp:start x="0" y="0"/>
                    <wp:lineTo x="0" y="21484"/>
                    <wp:lineTo x="21538" y="21484"/>
                    <wp:lineTo x="21538" y="0"/>
                    <wp:lineTo x="0" y="0"/>
                  </wp:wrapPolygon>
                </wp:wrapTight>
                <wp:docPr id="235" name="Grupo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0375" cy="3179445"/>
                          <a:chOff x="0" y="0"/>
                          <a:chExt cx="5540375" cy="3179445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0375" cy="2887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0" y="2981325"/>
                            <a:ext cx="5540375" cy="1981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979B399" w14:textId="6BF4083E" w:rsidR="00566963" w:rsidRPr="00586CC1" w:rsidRDefault="00566963" w:rsidP="00946955">
                              <w:pPr>
                                <w:pStyle w:val="Legenda"/>
                                <w:jc w:val="center"/>
                                <w:rPr>
                                  <w:b/>
                                  <w:bCs/>
                                  <w:noProof/>
                                  <w:color w:val="D6615C" w:themeColor="accent1"/>
                                  <w:sz w:val="28"/>
                                  <w:szCs w:val="28"/>
                                </w:rPr>
                              </w:pPr>
                              <w:bookmarkStart w:id="89" w:name="_Toc503008032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2448D9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 xml:space="preserve"> - Diagrama de arquitetura</w:t>
                              </w:r>
                              <w:bookmarkEnd w:id="8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B77E7F" id="Grupo 235" o:spid="_x0000_s1031" style="position:absolute;left:0;text-align:left;margin-left:-2.25pt;margin-top:13pt;width:436.25pt;height:250.35pt;z-index:251590656" coordsize="55403,3179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">
                <v:shape id="Picture 7" o:spid="_x0000_s1032" type="#_x0000_t75" style="position:absolute;width:55403;height:28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cLA7EAAAA2gAAAA8AAABkcnMvZG93bnJldi54bWxEj91qwkAUhO8LvsNyhN7VjdKqRDdBBaFY&#10;KPiD18fsMQlmz6a725i+fbdQ8HKYmW+YZd6bRnTkfG1ZwXiUgCAurK65VHA6bl/mIHxA1thYJgU/&#10;5CHPBk9LTLW98566QyhFhLBPUUEVQptK6YuKDPqRbYmjd7XOYIjSlVI7vEe4aeQkSabSYM1xocKW&#10;NhUVt8O3UXDetdPuuvn63K4nr+G4K93s7fKh1POwXy1ABOrDI/zfftcKZvB3Jd4Amf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ZcLA7EAAAA2gAAAA8AAAAAAAAAAAAAAAAA&#10;nwIAAGRycy9kb3ducmV2LnhtbFBLBQYAAAAABAAEAPcAAACQAwAAAAA=&#10;">
                  <v:imagedata r:id="rId54" o:title=""/>
                  <v:path arrowok="t"/>
                </v:shape>
                <v:shape id="Text Box 9" o:spid="_x0000_s1033" type="#_x0000_t202" style="position:absolute;top:29813;width:55403;height:19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O7P8IA&#10;AADaAAAADwAAAGRycy9kb3ducmV2LnhtbESPT4vCMBTE7wt+h/AEL4umepDdahT/ggf3oCueH82z&#10;LTYvJYm2fnsjCB6HmfkNM523phJ3cr60rGA4SEAQZ1aXnCs4/W/7PyB8QNZYWSYFD/Iwn3W+pphq&#10;2/CB7seQiwhhn6KCIoQ6ldJnBRn0A1sTR+9incEQpculdthEuKnkKEnG0mDJcaHAmlYFZdfjzSgY&#10;r92tOfDqe33a7PGvzkfn5eOsVK/bLiYgArXhE363d1rBL7yuxBsgZ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k7s/wgAAANoAAAAPAAAAAAAAAAAAAAAAAJgCAABkcnMvZG93&#10;bnJldi54bWxQSwUGAAAAAAQABAD1AAAAhwMAAAAA&#10;" stroked="f">
                  <v:textbox inset="0,0,0,0">
                    <w:txbxContent>
                      <w:p w14:paraId="6979B399" w14:textId="6BF4083E" w:rsidR="00566963" w:rsidRPr="00586CC1" w:rsidRDefault="00566963" w:rsidP="00946955">
                        <w:pPr>
                          <w:pStyle w:val="Legenda"/>
                          <w:jc w:val="center"/>
                          <w:rPr>
                            <w:b/>
                            <w:bCs/>
                            <w:noProof/>
                            <w:color w:val="D6615C" w:themeColor="accent1"/>
                            <w:sz w:val="28"/>
                            <w:szCs w:val="28"/>
                          </w:rPr>
                        </w:pPr>
                        <w:bookmarkStart w:id="90" w:name="_Toc503008032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2448D9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 xml:space="preserve"> - Diagrama de arquitetura</w:t>
                        </w:r>
                        <w:bookmarkEnd w:id="90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5F62863E" w14:textId="165A5851" w:rsidR="00E91D8D" w:rsidRDefault="00E91D8D" w:rsidP="00A40A2A"/>
    <w:p w14:paraId="22FAD400" w14:textId="4AD0D7DA" w:rsidR="00E91D8D" w:rsidRDefault="00E91D8D" w:rsidP="00A40A2A"/>
    <w:p w14:paraId="48F5B457" w14:textId="2D784DCF" w:rsidR="00E91D8D" w:rsidRDefault="00E91D8D" w:rsidP="00A40A2A"/>
    <w:p w14:paraId="7B4DC680" w14:textId="32554A5B" w:rsidR="00E91D8D" w:rsidRDefault="00E91D8D" w:rsidP="00A40A2A"/>
    <w:p w14:paraId="0D124F2B" w14:textId="7C10CA6A" w:rsidR="00E91D8D" w:rsidRDefault="00E91D8D" w:rsidP="00A40A2A"/>
    <w:p w14:paraId="2B324F6D" w14:textId="2C1FCC73" w:rsidR="00E91D8D" w:rsidRDefault="00E91D8D" w:rsidP="00A40A2A"/>
    <w:p w14:paraId="5AF32840" w14:textId="1E6E4F4A" w:rsidR="00E91D8D" w:rsidRDefault="00E91D8D" w:rsidP="00A40A2A"/>
    <w:p w14:paraId="08E49BEF" w14:textId="0E1B1DF2" w:rsidR="00E91D8D" w:rsidRDefault="00E91D8D" w:rsidP="00A40A2A"/>
    <w:p w14:paraId="41587334" w14:textId="01A3304B" w:rsidR="00E91D8D" w:rsidRDefault="00E91D8D" w:rsidP="00A40A2A"/>
    <w:p w14:paraId="6C806B6F" w14:textId="2CAA3246" w:rsidR="00E91D8D" w:rsidRDefault="00E91D8D" w:rsidP="00A40A2A"/>
    <w:p w14:paraId="4986DB18" w14:textId="2B59239E" w:rsidR="00E91D8D" w:rsidRDefault="00E91D8D" w:rsidP="00A40A2A"/>
    <w:p w14:paraId="17B710D9" w14:textId="66851F24" w:rsidR="00E91D8D" w:rsidRDefault="00E91D8D" w:rsidP="00A40A2A"/>
    <w:p w14:paraId="0AFABD41" w14:textId="1E840AAD" w:rsidR="00E91D8D" w:rsidRDefault="00E91D8D" w:rsidP="00A40A2A"/>
    <w:p w14:paraId="5F5C3F33" w14:textId="6C33FE7C" w:rsidR="00E91D8D" w:rsidRDefault="00E91D8D" w:rsidP="00A40A2A"/>
    <w:p w14:paraId="21B6BB2F" w14:textId="57CE3FB0" w:rsidR="00E91D8D" w:rsidRDefault="00E91D8D" w:rsidP="00A40A2A"/>
    <w:p w14:paraId="1E6E1A88" w14:textId="56369140" w:rsidR="00E91D8D" w:rsidRDefault="008B3715" w:rsidP="00CD100D">
      <w:pPr>
        <w:jc w:val="both"/>
      </w:pPr>
      <w:r>
        <w:t xml:space="preserve">A Figura 3 representa o Diagrama de Arquitetura da aplicação descrita ao longo deste relatório. É possível constatar que a solução apresentada é essencialmente composta por três componentes: a </w:t>
      </w:r>
      <w:r w:rsidRPr="00CD100D">
        <w:rPr>
          <w:b/>
        </w:rPr>
        <w:t>iGAM</w:t>
      </w:r>
      <w:r>
        <w:t xml:space="preserve">, a </w:t>
      </w:r>
      <w:r w:rsidRPr="00CD100D">
        <w:rPr>
          <w:b/>
        </w:rPr>
        <w:t>iAnalysis</w:t>
      </w:r>
      <w:r>
        <w:t xml:space="preserve"> e a </w:t>
      </w:r>
      <w:r w:rsidRPr="00CD100D">
        <w:rPr>
          <w:b/>
        </w:rPr>
        <w:t>GAM2017 DB</w:t>
      </w:r>
      <w:r>
        <w:t xml:space="preserve">. A primeira, a </w:t>
      </w:r>
      <w:r w:rsidRPr="00CD100D">
        <w:rPr>
          <w:b/>
        </w:rPr>
        <w:t>iGAM</w:t>
      </w:r>
      <w:r>
        <w:t>, é o componente central de toda a solução. Assenta numa arquitetura MVC (Model View Controller), o que nos permite manter o código organizado, seguindo uma abordagem DRY (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Repeat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>) e de “</w:t>
      </w:r>
      <w:proofErr w:type="spellStart"/>
      <w:r>
        <w:t>High</w:t>
      </w:r>
      <w:proofErr w:type="spellEnd"/>
      <w:r w:rsidRPr="008B3715">
        <w:t xml:space="preserve"> </w:t>
      </w:r>
      <w:proofErr w:type="spellStart"/>
      <w:r>
        <w:t>C</w:t>
      </w:r>
      <w:r w:rsidRPr="008B3715">
        <w:t>ohesion</w:t>
      </w:r>
      <w:proofErr w:type="spellEnd"/>
      <w:r w:rsidRPr="008B3715"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</w:t>
      </w:r>
      <w:r w:rsidRPr="008B3715">
        <w:t>ow</w:t>
      </w:r>
      <w:proofErr w:type="spellEnd"/>
      <w:r w:rsidRPr="008B3715">
        <w:t xml:space="preserve"> </w:t>
      </w:r>
      <w:proofErr w:type="spellStart"/>
      <w:r>
        <w:t>C</w:t>
      </w:r>
      <w:r w:rsidRPr="008B3715">
        <w:t>oupling</w:t>
      </w:r>
      <w:proofErr w:type="spellEnd"/>
      <w:r>
        <w:t xml:space="preserve">”. O componente </w:t>
      </w:r>
      <w:r w:rsidRPr="00CD100D">
        <w:rPr>
          <w:b/>
        </w:rPr>
        <w:t>GAM2017 DB</w:t>
      </w:r>
      <w:r>
        <w:t xml:space="preserve">, representa a base de dados alojada na </w:t>
      </w:r>
      <w:r w:rsidRPr="008B3715">
        <w:rPr>
          <w:i/>
        </w:rPr>
        <w:t>cloud</w:t>
      </w:r>
      <w:r>
        <w:t xml:space="preserve">, sendo a comunicação de dados mediada pela </w:t>
      </w:r>
      <w:proofErr w:type="spellStart"/>
      <w:r w:rsidRPr="00CD100D">
        <w:rPr>
          <w:b/>
        </w:rPr>
        <w:t>Entity</w:t>
      </w:r>
      <w:proofErr w:type="spellEnd"/>
      <w:r w:rsidRPr="00CD100D">
        <w:rPr>
          <w:b/>
        </w:rPr>
        <w:t xml:space="preserve"> Framework</w:t>
      </w:r>
      <w:r w:rsidR="00CD100D">
        <w:t xml:space="preserve"> da Microsoft</w:t>
      </w:r>
      <w:r>
        <w:t xml:space="preserve">. Por fim, o componente </w:t>
      </w:r>
      <w:r w:rsidRPr="00CD100D">
        <w:rPr>
          <w:b/>
        </w:rPr>
        <w:t>iAnalysis</w:t>
      </w:r>
      <w:r>
        <w:t>, representa uma API que é responsável por analisar pedidos de análises de sangue, oriundo da plataforma iGAM. Este componente não tem persistência de dados e comunica sincronamente com a plataforma iGAM, isto é, recebe um pedido REST, processa os dados e devolve na resposta desse mesmo pedido os resultados da análise realizada.</w:t>
      </w:r>
      <w:r w:rsidR="00EF0A99">
        <w:t xml:space="preserve"> Por fim, o componente </w:t>
      </w:r>
      <w:proofErr w:type="spellStart"/>
      <w:r w:rsidR="00EF0A99" w:rsidRPr="00EF0A99">
        <w:rPr>
          <w:b/>
        </w:rPr>
        <w:t>iGAMBot</w:t>
      </w:r>
      <w:proofErr w:type="spellEnd"/>
      <w:r w:rsidR="00EF0A99">
        <w:t xml:space="preserve"> representa o Chatbot da Microsoft incluído neste projeto, sendo o mesmo responsável por comunicar por pedidos REST com a API da iGAM, de modo a conseguir executar ações pelo e para o Utente, nomeadamente esclarecimento de dúvidas (dinheiro e/ou idade), marcação/cancelamento de consultas e consulta dos resultados do espermograma. </w:t>
      </w:r>
    </w:p>
    <w:p w14:paraId="69D2A855" w14:textId="77777777" w:rsidR="00E91D8D" w:rsidRDefault="00E91D8D" w:rsidP="00A40A2A"/>
    <w:p w14:paraId="1DDE15F3" w14:textId="55C45B43" w:rsidR="00A25EC7" w:rsidRDefault="00A25EC7" w:rsidP="00A25EC7"/>
    <w:p w14:paraId="683745A1" w14:textId="24FA7D5C" w:rsidR="00A25EC7" w:rsidRDefault="00A25EC7" w:rsidP="00A25EC7"/>
    <w:p w14:paraId="38A8061E" w14:textId="2E40CC23" w:rsidR="00E91D8D" w:rsidRDefault="00E91D8D" w:rsidP="00A25EC7"/>
    <w:p w14:paraId="67061F0F" w14:textId="77777777" w:rsidR="00E91D8D" w:rsidRPr="00875462" w:rsidRDefault="00E91D8D" w:rsidP="001A1EE6">
      <w:pPr>
        <w:ind w:left="0"/>
      </w:pPr>
    </w:p>
    <w:p w14:paraId="15DB3EC7" w14:textId="77C412FE" w:rsidR="002F7354" w:rsidRDefault="004B25A2" w:rsidP="004B25A2">
      <w:pPr>
        <w:pStyle w:val="Cabealho1"/>
        <w:numPr>
          <w:ilvl w:val="0"/>
          <w:numId w:val="0"/>
        </w:numPr>
        <w:ind w:left="719" w:hanging="435"/>
      </w:pPr>
      <w:bookmarkStart w:id="91" w:name="_Toc503008087"/>
      <w:r>
        <w:lastRenderedPageBreak/>
        <w:t>5</w:t>
      </w:r>
      <w:r>
        <w:tab/>
      </w:r>
      <w:r w:rsidR="002F7354">
        <w:t>Funcionalidades implementadas</w:t>
      </w:r>
      <w:bookmarkEnd w:id="91"/>
    </w:p>
    <w:p w14:paraId="37FFD777" w14:textId="601E4FF9" w:rsidR="008D3D4B" w:rsidRPr="008D3D4B" w:rsidRDefault="008D3D4B" w:rsidP="009B24D0">
      <w:pPr>
        <w:pStyle w:val="PargrafodaLista"/>
        <w:keepNext/>
        <w:keepLines/>
        <w:numPr>
          <w:ilvl w:val="0"/>
          <w:numId w:val="6"/>
        </w:numPr>
        <w:spacing w:before="560" w:after="18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  <w:color w:val="D6615C" w:themeColor="accent1"/>
          <w:sz w:val="28"/>
          <w:szCs w:val="28"/>
        </w:rPr>
      </w:pPr>
      <w:bookmarkStart w:id="92" w:name="_Toc499477102"/>
      <w:bookmarkStart w:id="93" w:name="_Toc500183026"/>
      <w:bookmarkStart w:id="94" w:name="_Toc500429783"/>
      <w:bookmarkStart w:id="95" w:name="_Toc502864733"/>
      <w:bookmarkStart w:id="96" w:name="_Toc502959826"/>
      <w:bookmarkStart w:id="97" w:name="_Toc502960644"/>
      <w:bookmarkStart w:id="98" w:name="_Toc503008088"/>
      <w:bookmarkEnd w:id="92"/>
      <w:bookmarkEnd w:id="93"/>
      <w:bookmarkEnd w:id="94"/>
      <w:bookmarkEnd w:id="95"/>
      <w:bookmarkEnd w:id="96"/>
      <w:bookmarkEnd w:id="97"/>
      <w:bookmarkEnd w:id="98"/>
    </w:p>
    <w:p w14:paraId="471A3714" w14:textId="77777777" w:rsidR="008D3D4B" w:rsidRPr="008D3D4B" w:rsidRDefault="008D3D4B" w:rsidP="009B24D0">
      <w:pPr>
        <w:pStyle w:val="PargrafodaLista"/>
        <w:keepNext/>
        <w:keepLines/>
        <w:numPr>
          <w:ilvl w:val="0"/>
          <w:numId w:val="6"/>
        </w:numPr>
        <w:spacing w:before="560" w:after="18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  <w:color w:val="D6615C" w:themeColor="accent1"/>
          <w:sz w:val="28"/>
          <w:szCs w:val="28"/>
        </w:rPr>
      </w:pPr>
      <w:bookmarkStart w:id="99" w:name="_Toc499477103"/>
      <w:bookmarkStart w:id="100" w:name="_Toc500183027"/>
      <w:bookmarkStart w:id="101" w:name="_Toc500429784"/>
      <w:bookmarkStart w:id="102" w:name="_Toc502864734"/>
      <w:bookmarkStart w:id="103" w:name="_Toc502959827"/>
      <w:bookmarkStart w:id="104" w:name="_Toc502960645"/>
      <w:bookmarkStart w:id="105" w:name="_Toc503008089"/>
      <w:bookmarkEnd w:id="99"/>
      <w:bookmarkEnd w:id="100"/>
      <w:bookmarkEnd w:id="101"/>
      <w:bookmarkEnd w:id="102"/>
      <w:bookmarkEnd w:id="103"/>
      <w:bookmarkEnd w:id="104"/>
      <w:bookmarkEnd w:id="105"/>
    </w:p>
    <w:p w14:paraId="03A5C58D" w14:textId="77777777" w:rsidR="008D3D4B" w:rsidRPr="008D3D4B" w:rsidRDefault="008D3D4B" w:rsidP="009B24D0">
      <w:pPr>
        <w:pStyle w:val="PargrafodaLista"/>
        <w:keepNext/>
        <w:keepLines/>
        <w:numPr>
          <w:ilvl w:val="0"/>
          <w:numId w:val="6"/>
        </w:numPr>
        <w:spacing w:before="560" w:after="18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  <w:color w:val="D6615C" w:themeColor="accent1"/>
          <w:sz w:val="28"/>
          <w:szCs w:val="28"/>
        </w:rPr>
      </w:pPr>
      <w:bookmarkStart w:id="106" w:name="_Toc499477104"/>
      <w:bookmarkStart w:id="107" w:name="_Toc500183028"/>
      <w:bookmarkStart w:id="108" w:name="_Toc500429785"/>
      <w:bookmarkStart w:id="109" w:name="_Toc502864735"/>
      <w:bookmarkStart w:id="110" w:name="_Toc502959828"/>
      <w:bookmarkStart w:id="111" w:name="_Toc502960646"/>
      <w:bookmarkStart w:id="112" w:name="_Toc503008090"/>
      <w:bookmarkEnd w:id="106"/>
      <w:bookmarkEnd w:id="107"/>
      <w:bookmarkEnd w:id="108"/>
      <w:bookmarkEnd w:id="109"/>
      <w:bookmarkEnd w:id="110"/>
      <w:bookmarkEnd w:id="111"/>
      <w:bookmarkEnd w:id="112"/>
    </w:p>
    <w:p w14:paraId="4BCE1907" w14:textId="79D9FE42" w:rsidR="008D3D4B" w:rsidRDefault="008D3D4B" w:rsidP="009B24D0">
      <w:pPr>
        <w:pStyle w:val="Cabealho2"/>
        <w:numPr>
          <w:ilvl w:val="1"/>
          <w:numId w:val="6"/>
        </w:numPr>
      </w:pPr>
      <w:bookmarkStart w:id="113" w:name="_Toc503008091"/>
      <w:r>
        <w:t>REQ 1</w:t>
      </w:r>
      <w:r w:rsidR="00EA2B19">
        <w:t xml:space="preserve"> – </w:t>
      </w:r>
      <w:r w:rsidR="00113A4B">
        <w:t>Segurança: Dados encriptados na BD</w:t>
      </w:r>
      <w:bookmarkEnd w:id="113"/>
    </w:p>
    <w:p w14:paraId="7D0E3FE1" w14:textId="656DA815" w:rsidR="00A25EC7" w:rsidRDefault="001151C7" w:rsidP="009B24D0">
      <w:pPr>
        <w:pStyle w:val="Cabealho3"/>
        <w:numPr>
          <w:ilvl w:val="2"/>
          <w:numId w:val="6"/>
        </w:numPr>
      </w:pPr>
      <w:bookmarkStart w:id="114" w:name="_Toc503008092"/>
      <w:r>
        <w:t>Análise de requisitos</w:t>
      </w:r>
      <w:bookmarkEnd w:id="114"/>
    </w:p>
    <w:p w14:paraId="3AD61721" w14:textId="190B7A04" w:rsidR="001151C7" w:rsidRDefault="001151C7" w:rsidP="001151C7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1151C7" w14:paraId="02E017F9" w14:textId="77777777" w:rsidTr="00855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8C6E6CF" w14:textId="25517D2D" w:rsidR="001151C7" w:rsidRPr="001151C7" w:rsidRDefault="001151C7" w:rsidP="001151C7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41916BC4" w14:textId="1A450611" w:rsidR="001151C7" w:rsidRDefault="001151C7" w:rsidP="001151C7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</w:t>
            </w:r>
          </w:p>
        </w:tc>
      </w:tr>
      <w:tr w:rsidR="001151C7" w14:paraId="491B129D" w14:textId="77777777" w:rsidTr="0085598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6A044FCC" w14:textId="605B82A2" w:rsidR="001151C7" w:rsidRPr="001151C7" w:rsidRDefault="001151C7" w:rsidP="001151C7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4276229F" w14:textId="53854F8D" w:rsidR="001151C7" w:rsidRDefault="00113A4B" w:rsidP="001151C7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Segurança: Dados encriptados na BD</w:t>
            </w:r>
          </w:p>
        </w:tc>
      </w:tr>
      <w:tr w:rsidR="006A7EDA" w14:paraId="6CA2A83D" w14:textId="77777777" w:rsidTr="0085598A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C400ADD" w14:textId="7560C530" w:rsidR="006A7EDA" w:rsidRPr="001151C7" w:rsidRDefault="006A7EDA" w:rsidP="006A7EDA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4FEDB0C0" w14:textId="4EA25954" w:rsidR="006A7EDA" w:rsidRDefault="006A7EDA" w:rsidP="006A7EDA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Utente, enquanto utilizador não registado no sistema, pretende registar-se como dador inserindo os campos de dados solicitados na operação. Após o sucesso de registo, o sistema procede a um processo de encriptação dos principais campos de dados que identifiquem o utente, como por exemplo o nome e número de identificação pessoal, sendo estes dados armazenados na base de dados com encriptação usada pelo sistema.</w:t>
            </w:r>
          </w:p>
        </w:tc>
      </w:tr>
    </w:tbl>
    <w:p w14:paraId="6854A43F" w14:textId="205652A4" w:rsidR="001151C7" w:rsidRDefault="001151C7" w:rsidP="001151C7"/>
    <w:p w14:paraId="2AAD218A" w14:textId="77777777" w:rsidR="003510B3" w:rsidRDefault="003510B3" w:rsidP="001151C7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E60E9" w14:paraId="58DEB852" w14:textId="77777777" w:rsidTr="00855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3D28A1C" w14:textId="77B07907" w:rsidR="003E06E8" w:rsidRDefault="003E06E8" w:rsidP="003E06E8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3F090A58" w14:textId="006EBCC6" w:rsidR="003E06E8" w:rsidRDefault="003E06E8" w:rsidP="003E06E8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6A7EDA" w14:paraId="79952A5B" w14:textId="77777777" w:rsidTr="00293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10A122D" w14:textId="29DB2770" w:rsidR="006A7EDA" w:rsidRPr="00E55636" w:rsidRDefault="00E55636" w:rsidP="00E55636">
            <w:pPr>
              <w:spacing w:after="0"/>
              <w:ind w:left="0"/>
              <w:rPr>
                <w:b w:val="0"/>
              </w:rPr>
            </w:pPr>
            <w:r w:rsidRPr="00E55636">
              <w:rPr>
                <w:b w:val="0"/>
              </w:rPr>
              <w:t>1 -</w:t>
            </w:r>
            <w:r w:rsidR="006A7EDA" w:rsidRPr="00E55636">
              <w:rPr>
                <w:b w:val="0"/>
              </w:rPr>
              <w:t xml:space="preserve"> O Utente seleciona a opção para se registar como dador</w:t>
            </w:r>
          </w:p>
        </w:tc>
        <w:tc>
          <w:tcPr>
            <w:tcW w:w="4675" w:type="dxa"/>
          </w:tcPr>
          <w:p w14:paraId="2A682D0E" w14:textId="16F31ED1" w:rsidR="006A7EDA" w:rsidRDefault="006A7EDA" w:rsidP="00E55636">
            <w:pPr>
              <w:ind w:left="14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1.1 – O sistema abre a view associada para o registo do dador;</w:t>
            </w:r>
          </w:p>
        </w:tc>
      </w:tr>
      <w:tr w:rsidR="006A7EDA" w14:paraId="63F794A8" w14:textId="77777777" w:rsidTr="00293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A86CEB5" w14:textId="02E284BD" w:rsidR="006A7EDA" w:rsidRPr="00E55636" w:rsidRDefault="00E55636" w:rsidP="00E55636">
            <w:pPr>
              <w:spacing w:after="0"/>
              <w:ind w:left="0"/>
              <w:rPr>
                <w:b w:val="0"/>
              </w:rPr>
            </w:pPr>
            <w:r w:rsidRPr="00E55636">
              <w:rPr>
                <w:b w:val="0"/>
              </w:rPr>
              <w:t xml:space="preserve">2 - </w:t>
            </w:r>
            <w:r w:rsidR="006A7EDA" w:rsidRPr="00E55636">
              <w:rPr>
                <w:b w:val="0"/>
              </w:rPr>
              <w:t>O Utente introduz os dados no sistema</w:t>
            </w:r>
          </w:p>
        </w:tc>
        <w:tc>
          <w:tcPr>
            <w:tcW w:w="4675" w:type="dxa"/>
          </w:tcPr>
          <w:p w14:paraId="50B4D417" w14:textId="6F32CDFE" w:rsidR="006A7EDA" w:rsidRDefault="00E55636" w:rsidP="00E55636">
            <w:pPr>
              <w:ind w:left="14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</w:t>
            </w:r>
            <w:r w:rsidR="006A7EDA">
              <w:t xml:space="preserve">– O </w:t>
            </w:r>
            <w:proofErr w:type="spellStart"/>
            <w:r>
              <w:t>C</w:t>
            </w:r>
            <w:r w:rsidR="006A7EDA">
              <w:t>ontroller</w:t>
            </w:r>
            <w:proofErr w:type="spellEnd"/>
            <w:r w:rsidR="006A7EDA">
              <w:t xml:space="preserve"> “</w:t>
            </w:r>
            <w:proofErr w:type="spellStart"/>
            <w:r w:rsidR="006A7EDA">
              <w:t>DadorsController</w:t>
            </w:r>
            <w:proofErr w:type="spellEnd"/>
            <w:r w:rsidR="006A7EDA">
              <w:t xml:space="preserve">” recebe os dados do </w:t>
            </w:r>
            <w:r>
              <w:t>U</w:t>
            </w:r>
            <w:r w:rsidR="006A7EDA">
              <w:t>tent</w:t>
            </w:r>
            <w:r>
              <w:t>e</w:t>
            </w:r>
            <w:r w:rsidR="006A7EDA">
              <w:t xml:space="preserve"> e executa o serviço “</w:t>
            </w:r>
            <w:proofErr w:type="spellStart"/>
            <w:r w:rsidR="006A7EDA">
              <w:t>EncryptorDador</w:t>
            </w:r>
            <w:proofErr w:type="spellEnd"/>
            <w:r w:rsidR="006A7EDA">
              <w:t>” para proceder à encriptação dos dados;</w:t>
            </w:r>
          </w:p>
          <w:p w14:paraId="44394422" w14:textId="2928C058" w:rsidR="006A7EDA" w:rsidRDefault="00E55636" w:rsidP="00E55636">
            <w:pPr>
              <w:ind w:left="14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</w:t>
            </w:r>
            <w:r w:rsidR="006A7EDA">
              <w:t xml:space="preserve">– O </w:t>
            </w:r>
            <w:r>
              <w:t>C</w:t>
            </w:r>
            <w:r w:rsidR="006A7EDA">
              <w:t>ontroller procede ao armazenamento dos dados encriptados na base de dados, após retornados pelo serviço.</w:t>
            </w:r>
          </w:p>
        </w:tc>
      </w:tr>
    </w:tbl>
    <w:p w14:paraId="7E27F450" w14:textId="77777777" w:rsidR="003510B3" w:rsidRDefault="003510B3" w:rsidP="003E06E8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0749A4" w14:paraId="4B66C5C6" w14:textId="397C022D" w:rsidTr="00855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24081D9E" w14:textId="154EF601" w:rsidR="000749A4" w:rsidRDefault="000749A4" w:rsidP="00873462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6664FDBA" w14:textId="6EA47176" w:rsidR="000749A4" w:rsidRDefault="000749A4" w:rsidP="0087346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656C4A64" w14:textId="56710EB6" w:rsidR="000749A4" w:rsidRDefault="000749A4" w:rsidP="0087346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D54766" w14:paraId="5B4F4F5B" w14:textId="066EDA90" w:rsidTr="00855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40BE2AC6" w14:textId="3BDD738E" w:rsidR="00D54766" w:rsidRPr="000749A4" w:rsidRDefault="00D54766" w:rsidP="00D54766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5A7BD2B5" w14:textId="3C8C8B42" w:rsidR="00D54766" w:rsidRPr="000749A4" w:rsidRDefault="00D54766" w:rsidP="00D54766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Os dados sensíveis do utente são armazenados na base de dados com encriptação</w:t>
            </w:r>
          </w:p>
        </w:tc>
        <w:tc>
          <w:tcPr>
            <w:tcW w:w="2854" w:type="dxa"/>
          </w:tcPr>
          <w:p w14:paraId="65C37FEE" w14:textId="3D4D9C71" w:rsidR="00D54766" w:rsidRPr="000749A4" w:rsidRDefault="00D54766" w:rsidP="00D54766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69ED2022" w14:textId="6E313801" w:rsidR="003510B3" w:rsidRDefault="003510B3" w:rsidP="00F54CA1">
      <w:pPr>
        <w:ind w:left="0"/>
      </w:pPr>
    </w:p>
    <w:p w14:paraId="713E61DE" w14:textId="2264AB38" w:rsidR="00113A4B" w:rsidRDefault="00113A4B" w:rsidP="00F54CA1">
      <w:pPr>
        <w:ind w:left="0"/>
      </w:pPr>
    </w:p>
    <w:p w14:paraId="0B093686" w14:textId="5836A255" w:rsidR="00113A4B" w:rsidRDefault="00113A4B" w:rsidP="00F54CA1">
      <w:pPr>
        <w:ind w:left="0"/>
      </w:pPr>
    </w:p>
    <w:p w14:paraId="42FE700B" w14:textId="2DF88C16" w:rsidR="00113A4B" w:rsidRDefault="00113A4B" w:rsidP="00F54CA1">
      <w:pPr>
        <w:ind w:left="0"/>
      </w:pPr>
    </w:p>
    <w:p w14:paraId="3322E3DC" w14:textId="286DBAAF" w:rsidR="00113A4B" w:rsidRDefault="00113A4B" w:rsidP="00F54CA1">
      <w:pPr>
        <w:ind w:left="0"/>
      </w:pPr>
    </w:p>
    <w:p w14:paraId="5BD92536" w14:textId="77777777" w:rsidR="00113A4B" w:rsidRPr="003E60E9" w:rsidRDefault="00113A4B" w:rsidP="00F54CA1">
      <w:pPr>
        <w:ind w:left="0"/>
      </w:pPr>
    </w:p>
    <w:p w14:paraId="3B12734E" w14:textId="3CFDE20A" w:rsidR="00A25EC7" w:rsidRDefault="001151C7" w:rsidP="009B24D0">
      <w:pPr>
        <w:pStyle w:val="Cabealho3"/>
        <w:numPr>
          <w:ilvl w:val="2"/>
          <w:numId w:val="6"/>
        </w:numPr>
      </w:pPr>
      <w:bookmarkStart w:id="115" w:name="_Toc503008093"/>
      <w:r>
        <w:lastRenderedPageBreak/>
        <w:t>Ilustração da funcionalidade</w:t>
      </w:r>
      <w:bookmarkEnd w:id="115"/>
    </w:p>
    <w:p w14:paraId="113696E3" w14:textId="77777777" w:rsidR="00D54766" w:rsidRDefault="00D54766" w:rsidP="00D54766">
      <w:pPr>
        <w:jc w:val="both"/>
      </w:pPr>
      <w:r>
        <w:t>Como se pode observar nas figuras abaixo, a encriptação e desencriptação dos dados relativos ao dador no sistema, é da responsabilidade do “</w:t>
      </w:r>
      <w:proofErr w:type="spellStart"/>
      <w:r>
        <w:t>EncryptorDador</w:t>
      </w:r>
      <w:proofErr w:type="spellEnd"/>
      <w:r>
        <w:t>” que trata de fornecer os serviços específicos para o dador, tirando partido de funcionalidades de encriptação da Microsoft relativas ao “</w:t>
      </w:r>
      <w:proofErr w:type="spellStart"/>
      <w:r>
        <w:t>IDataProtectionProvider</w:t>
      </w:r>
      <w:proofErr w:type="spellEnd"/>
      <w:r>
        <w:t>”.</w:t>
      </w:r>
    </w:p>
    <w:p w14:paraId="4431560F" w14:textId="38E8DCC1" w:rsidR="00653980" w:rsidRDefault="00D54766" w:rsidP="00D54766">
      <w:pPr>
        <w:jc w:val="both"/>
      </w:pPr>
      <w:r>
        <w:t xml:space="preserve">Os dados por sua vez </w:t>
      </w:r>
      <w:r w:rsidR="00E55636">
        <w:t xml:space="preserve">estes dados </w:t>
      </w:r>
      <w:r>
        <w:t xml:space="preserve">irão aparecer encriptados nos </w:t>
      </w:r>
      <w:r w:rsidR="00E55636">
        <w:t xml:space="preserve">respetivos </w:t>
      </w:r>
      <w:r>
        <w:t xml:space="preserve">campos da base de dados, como se pode visualizar na </w:t>
      </w:r>
      <w:r>
        <w:fldChar w:fldCharType="begin"/>
      </w:r>
      <w:r>
        <w:instrText xml:space="preserve"> REF _Ref502959802 \h  \* MERGEFORMAT </w:instrText>
      </w:r>
      <w:r>
        <w:fldChar w:fldCharType="separate"/>
      </w:r>
      <w:r w:rsidR="00257DC6">
        <w:t xml:space="preserve">Figura </w:t>
      </w:r>
      <w:r w:rsidR="00257DC6">
        <w:rPr>
          <w:noProof/>
        </w:rPr>
        <w:t>6</w:t>
      </w:r>
      <w:r>
        <w:fldChar w:fldCharType="end"/>
      </w:r>
      <w:r>
        <w:t>.</w:t>
      </w:r>
    </w:p>
    <w:p w14:paraId="4A5880EB" w14:textId="77777777" w:rsidR="00E55636" w:rsidRDefault="00E55636" w:rsidP="00D54766">
      <w:pPr>
        <w:jc w:val="both"/>
      </w:pPr>
    </w:p>
    <w:p w14:paraId="4369CDE2" w14:textId="77777777" w:rsidR="00CE72C5" w:rsidRDefault="00D54766" w:rsidP="00CE72C5">
      <w:pPr>
        <w:keepNext/>
        <w:jc w:val="center"/>
      </w:pPr>
      <w:r>
        <w:rPr>
          <w:noProof/>
          <w:lang w:eastAsia="pt-PT"/>
        </w:rPr>
        <w:drawing>
          <wp:inline distT="0" distB="0" distL="0" distR="0" wp14:anchorId="257D028F" wp14:editId="2133773B">
            <wp:extent cx="2668905" cy="680720"/>
            <wp:effectExtent l="0" t="0" r="0" b="5080"/>
            <wp:docPr id="32" name="Picture 32" descr="https://i.gyazo.com/8dde0624d45fc840ca1e13a03a9a3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.gyazo.com/8dde0624d45fc840ca1e13a03a9a354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90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670C1" w14:textId="0D359EDA" w:rsidR="00D54766" w:rsidRDefault="00CE72C5" w:rsidP="00CE72C5">
      <w:pPr>
        <w:pStyle w:val="Legenda"/>
        <w:jc w:val="center"/>
      </w:pPr>
      <w:bookmarkStart w:id="116" w:name="_Toc50300803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448D9">
        <w:rPr>
          <w:noProof/>
        </w:rPr>
        <w:t>4</w:t>
      </w:r>
      <w:r>
        <w:fldChar w:fldCharType="end"/>
      </w:r>
      <w:r>
        <w:t xml:space="preserve"> - </w:t>
      </w:r>
      <w:r w:rsidRPr="003B6D42">
        <w:t>Encriptação Dador</w:t>
      </w:r>
      <w:bookmarkEnd w:id="116"/>
    </w:p>
    <w:p w14:paraId="104E0716" w14:textId="77777777" w:rsidR="00D54766" w:rsidRPr="00D54766" w:rsidRDefault="00D54766" w:rsidP="00D54766"/>
    <w:p w14:paraId="1F4491DF" w14:textId="77777777" w:rsidR="00CE72C5" w:rsidRDefault="00D54766" w:rsidP="00CE72C5">
      <w:pPr>
        <w:keepNext/>
        <w:jc w:val="center"/>
      </w:pPr>
      <w:r>
        <w:rPr>
          <w:noProof/>
          <w:lang w:eastAsia="pt-PT"/>
        </w:rPr>
        <w:drawing>
          <wp:inline distT="0" distB="0" distL="0" distR="0" wp14:anchorId="0BA81E21" wp14:editId="4E71C981">
            <wp:extent cx="5943600" cy="159385"/>
            <wp:effectExtent l="0" t="0" r="0" b="0"/>
            <wp:docPr id="35" name="Picture 35" descr="https://i.gyazo.com/405f663a7ecf4ebf9dcf7c805b3c7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gyazo.com/405f663a7ecf4ebf9dcf7c805b3c7160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D4C90" w14:textId="5701F082" w:rsidR="00D54766" w:rsidRDefault="00CE72C5" w:rsidP="00CE72C5">
      <w:pPr>
        <w:pStyle w:val="Legenda"/>
        <w:jc w:val="center"/>
      </w:pPr>
      <w:bookmarkStart w:id="117" w:name="_Toc50300803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448D9">
        <w:rPr>
          <w:noProof/>
        </w:rPr>
        <w:t>5</w:t>
      </w:r>
      <w:r>
        <w:fldChar w:fldCharType="end"/>
      </w:r>
      <w:r>
        <w:t xml:space="preserve"> - </w:t>
      </w:r>
      <w:r w:rsidRPr="00E67B9D">
        <w:t>Desencriptação Dador</w:t>
      </w:r>
      <w:bookmarkEnd w:id="117"/>
    </w:p>
    <w:p w14:paraId="0B961260" w14:textId="77777777" w:rsidR="00D54766" w:rsidRPr="00D54766" w:rsidRDefault="00D54766" w:rsidP="00D54766"/>
    <w:p w14:paraId="694F8F95" w14:textId="77777777" w:rsidR="00CE72C5" w:rsidRDefault="00D54766" w:rsidP="00CE72C5">
      <w:pPr>
        <w:keepNext/>
        <w:jc w:val="center"/>
      </w:pPr>
      <w:r>
        <w:rPr>
          <w:noProof/>
          <w:lang w:eastAsia="pt-PT"/>
        </w:rPr>
        <w:drawing>
          <wp:inline distT="0" distB="0" distL="0" distR="0" wp14:anchorId="03A6DE11" wp14:editId="7E4C471B">
            <wp:extent cx="5730875" cy="829310"/>
            <wp:effectExtent l="0" t="0" r="3175" b="8890"/>
            <wp:docPr id="33" name="Picture 33" descr="https://i.gyazo.com/b7d4020d3d501c5256104b75931167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gyazo.com/b7d4020d3d501c5256104b75931167ab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F392B" w14:textId="4255F704" w:rsidR="00D54766" w:rsidRDefault="00CE72C5" w:rsidP="00CE72C5">
      <w:pPr>
        <w:pStyle w:val="Legenda"/>
        <w:jc w:val="center"/>
      </w:pPr>
      <w:bookmarkStart w:id="118" w:name="_Toc50300803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448D9">
        <w:rPr>
          <w:noProof/>
        </w:rPr>
        <w:t>6</w:t>
      </w:r>
      <w:r>
        <w:fldChar w:fldCharType="end"/>
      </w:r>
      <w:r>
        <w:t xml:space="preserve"> - </w:t>
      </w:r>
      <w:r w:rsidRPr="00E45152">
        <w:t>Dados encriptados</w:t>
      </w:r>
      <w:bookmarkEnd w:id="118"/>
    </w:p>
    <w:p w14:paraId="10689E96" w14:textId="015CBC89" w:rsidR="00D54766" w:rsidRDefault="00D54766" w:rsidP="00653980"/>
    <w:p w14:paraId="5DB997BA" w14:textId="77777777" w:rsidR="00D54766" w:rsidRDefault="00D54766" w:rsidP="00653980"/>
    <w:p w14:paraId="61DEAFFF" w14:textId="63E9C3DC" w:rsidR="00653980" w:rsidRDefault="00653980" w:rsidP="00653980"/>
    <w:p w14:paraId="20EF5F57" w14:textId="770712BA" w:rsidR="00653980" w:rsidRDefault="00653980" w:rsidP="00653980"/>
    <w:p w14:paraId="77C51CA3" w14:textId="482F14FE" w:rsidR="00653980" w:rsidRDefault="00653980" w:rsidP="00653980"/>
    <w:p w14:paraId="61E90E75" w14:textId="4FC988B6" w:rsidR="00653980" w:rsidRDefault="00653980" w:rsidP="00653980"/>
    <w:p w14:paraId="56D7A1B3" w14:textId="555AF967" w:rsidR="00653980" w:rsidRDefault="00653980" w:rsidP="00653980"/>
    <w:p w14:paraId="74AA99B9" w14:textId="0EABBCDE" w:rsidR="00653980" w:rsidRDefault="00653980" w:rsidP="00653980"/>
    <w:p w14:paraId="72193A77" w14:textId="1EC784F1" w:rsidR="00653980" w:rsidRDefault="00653980" w:rsidP="00653980"/>
    <w:p w14:paraId="480A9D9A" w14:textId="32E171B5" w:rsidR="00653980" w:rsidRDefault="00653980" w:rsidP="00653980"/>
    <w:p w14:paraId="67540054" w14:textId="2A0BDE46" w:rsidR="00653980" w:rsidRDefault="00653980" w:rsidP="00653980"/>
    <w:p w14:paraId="5C5DF417" w14:textId="32B2CF18" w:rsidR="00653980" w:rsidRDefault="00653980" w:rsidP="00653980"/>
    <w:p w14:paraId="667D940F" w14:textId="0DAA53BA" w:rsidR="00653980" w:rsidRDefault="00653980" w:rsidP="00653980"/>
    <w:p w14:paraId="358E6748" w14:textId="77777777" w:rsidR="00EE4A31" w:rsidRPr="00653980" w:rsidRDefault="00EE4A31" w:rsidP="00EE4A31">
      <w:pPr>
        <w:ind w:left="0"/>
      </w:pPr>
    </w:p>
    <w:p w14:paraId="2205E7D4" w14:textId="54C26D07" w:rsidR="00EE4A31" w:rsidRDefault="00411ABC" w:rsidP="009B24D0">
      <w:pPr>
        <w:pStyle w:val="Cabealho2"/>
        <w:numPr>
          <w:ilvl w:val="1"/>
          <w:numId w:val="6"/>
        </w:numPr>
      </w:pPr>
      <w:bookmarkStart w:id="119" w:name="_Toc503008094"/>
      <w:r>
        <w:lastRenderedPageBreak/>
        <w:t>REQ 2</w:t>
      </w:r>
      <w:r w:rsidR="00EA2B19">
        <w:t xml:space="preserve"> – </w:t>
      </w:r>
      <w:r w:rsidR="00217FE9">
        <w:t>Registo de dador em happy-hour</w:t>
      </w:r>
      <w:bookmarkEnd w:id="119"/>
    </w:p>
    <w:p w14:paraId="55336664" w14:textId="77777777" w:rsidR="00EE4A31" w:rsidRDefault="00EE4A31" w:rsidP="009B24D0">
      <w:pPr>
        <w:pStyle w:val="Cabealho3"/>
        <w:numPr>
          <w:ilvl w:val="2"/>
          <w:numId w:val="6"/>
        </w:numPr>
      </w:pPr>
      <w:bookmarkStart w:id="120" w:name="_Toc503008095"/>
      <w:r>
        <w:t>Análise de requisitos</w:t>
      </w:r>
      <w:bookmarkEnd w:id="120"/>
    </w:p>
    <w:p w14:paraId="2FEBE631" w14:textId="77777777" w:rsidR="00EE4A31" w:rsidRDefault="00EE4A31" w:rsidP="00EE4A31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EE4A31" w14:paraId="7C87BDE9" w14:textId="77777777" w:rsidTr="00B110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07EAB3CE" w14:textId="77777777" w:rsidR="00EE4A31" w:rsidRPr="001151C7" w:rsidRDefault="00EE4A31" w:rsidP="00EE4A31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52009CAF" w14:textId="108CBB0D" w:rsidR="00EE4A31" w:rsidRDefault="00B7484A" w:rsidP="00EE4A31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2</w:t>
            </w:r>
          </w:p>
        </w:tc>
      </w:tr>
      <w:tr w:rsidR="001F016E" w14:paraId="4CCC446E" w14:textId="77777777" w:rsidTr="00B11020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E8D99C3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1950D371" w14:textId="0DE470B8" w:rsidR="001F016E" w:rsidRDefault="00217FE9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Registo do dador em </w:t>
            </w:r>
            <w:r w:rsidRPr="00217FE9">
              <w:rPr>
                <w:i/>
              </w:rPr>
              <w:t>happy-hour</w:t>
            </w:r>
            <w:r>
              <w:t xml:space="preserve"> com match de fotografia do dador versus recetor</w:t>
            </w:r>
          </w:p>
        </w:tc>
      </w:tr>
      <w:tr w:rsidR="001F016E" w14:paraId="7D9BD572" w14:textId="77777777" w:rsidTr="00B11020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536A1A82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2887D24E" w14:textId="5160C9B7" w:rsidR="001F016E" w:rsidRDefault="00217FE9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Utente</w:t>
            </w:r>
            <w:r w:rsidR="001F016E">
              <w:t xml:space="preserve">, enquanto utilizador </w:t>
            </w:r>
            <w:r>
              <w:t xml:space="preserve">não </w:t>
            </w:r>
            <w:r w:rsidR="001F016E">
              <w:t>registado do sistema, pode</w:t>
            </w:r>
            <w:r>
              <w:t xml:space="preserve"> …</w:t>
            </w:r>
          </w:p>
        </w:tc>
      </w:tr>
    </w:tbl>
    <w:p w14:paraId="5E5871D2" w14:textId="77777777" w:rsidR="00EE4A31" w:rsidRDefault="00EE4A31" w:rsidP="00EE4A31"/>
    <w:p w14:paraId="3FAB71D8" w14:textId="77777777" w:rsidR="00217FE9" w:rsidRDefault="00217FE9" w:rsidP="00217FE9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17FE9" w14:paraId="45718F99" w14:textId="77777777" w:rsidTr="00D342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F3B387F" w14:textId="77777777" w:rsidR="00217FE9" w:rsidRDefault="00217FE9" w:rsidP="00D342ED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0DF32F7D" w14:textId="77777777" w:rsidR="00217FE9" w:rsidRDefault="00217FE9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217FE9" w14:paraId="2F37BC30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09EBB79" w14:textId="77777777" w:rsidR="00217FE9" w:rsidRPr="00217FE9" w:rsidRDefault="00217FE9" w:rsidP="00217FE9">
            <w:pPr>
              <w:pStyle w:val="PargrafodaLista"/>
              <w:numPr>
                <w:ilvl w:val="1"/>
                <w:numId w:val="11"/>
              </w:numPr>
              <w:spacing w:after="0"/>
            </w:pPr>
            <w:r>
              <w:rPr>
                <w:b w:val="0"/>
              </w:rPr>
              <w:t>–</w:t>
            </w:r>
          </w:p>
          <w:p w14:paraId="548AD118" w14:textId="77777777" w:rsidR="00217FE9" w:rsidRPr="00217FE9" w:rsidRDefault="00217FE9" w:rsidP="00217FE9">
            <w:pPr>
              <w:pStyle w:val="PargrafodaLista"/>
              <w:numPr>
                <w:ilvl w:val="1"/>
                <w:numId w:val="11"/>
              </w:numPr>
              <w:spacing w:after="0"/>
              <w:rPr>
                <w:b w:val="0"/>
              </w:rPr>
            </w:pPr>
            <w:r w:rsidRPr="00217FE9">
              <w:rPr>
                <w:b w:val="0"/>
              </w:rPr>
              <w:t xml:space="preserve">- </w:t>
            </w:r>
          </w:p>
        </w:tc>
        <w:tc>
          <w:tcPr>
            <w:tcW w:w="4675" w:type="dxa"/>
          </w:tcPr>
          <w:p w14:paraId="6C847223" w14:textId="77777777" w:rsidR="00217FE9" w:rsidRDefault="00217FE9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301BA28D" w14:textId="77777777" w:rsidR="00217FE9" w:rsidRDefault="00217FE9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– </w:t>
            </w:r>
          </w:p>
        </w:tc>
      </w:tr>
      <w:tr w:rsidR="00217FE9" w14:paraId="75F0E197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83B436D" w14:textId="77777777" w:rsidR="00217FE9" w:rsidRPr="00873462" w:rsidRDefault="00217FE9" w:rsidP="00D342ED">
            <w:pPr>
              <w:pStyle w:val="PargrafodaLista"/>
              <w:spacing w:after="0"/>
              <w:ind w:left="45"/>
              <w:rPr>
                <w:b w:val="0"/>
              </w:rPr>
            </w:pPr>
            <w:r>
              <w:rPr>
                <w:b w:val="0"/>
              </w:rPr>
              <w:t>Sem ação humana</w:t>
            </w:r>
          </w:p>
        </w:tc>
        <w:tc>
          <w:tcPr>
            <w:tcW w:w="4675" w:type="dxa"/>
          </w:tcPr>
          <w:p w14:paraId="649652BC" w14:textId="77777777" w:rsidR="00217FE9" w:rsidRDefault="00217FE9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Sem ação do sistema  </w:t>
            </w:r>
          </w:p>
        </w:tc>
      </w:tr>
    </w:tbl>
    <w:p w14:paraId="350B6241" w14:textId="77777777" w:rsidR="00217FE9" w:rsidRDefault="00217FE9" w:rsidP="00217FE9">
      <w:pPr>
        <w:ind w:left="0"/>
      </w:pPr>
    </w:p>
    <w:p w14:paraId="10C52FF5" w14:textId="77777777" w:rsidR="00217FE9" w:rsidRDefault="00217FE9" w:rsidP="00217FE9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217FE9" w14:paraId="6C2966E4" w14:textId="77777777" w:rsidTr="00D342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77CD8365" w14:textId="77777777" w:rsidR="00217FE9" w:rsidRDefault="00217FE9" w:rsidP="00D342ED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2236BF24" w14:textId="77777777" w:rsidR="00217FE9" w:rsidRDefault="00217FE9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294F8EE3" w14:textId="77777777" w:rsidR="00217FE9" w:rsidRDefault="00217FE9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217FE9" w14:paraId="68877737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0B5D1D29" w14:textId="77777777" w:rsidR="00217FE9" w:rsidRPr="000749A4" w:rsidRDefault="00217FE9" w:rsidP="00D342ED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0E3469C4" w14:textId="77777777" w:rsidR="00217FE9" w:rsidRPr="000749A4" w:rsidRDefault="00217FE9" w:rsidP="00D342ED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0BCA3CB4" w14:textId="77777777" w:rsidR="00217FE9" w:rsidRPr="000749A4" w:rsidRDefault="00217FE9" w:rsidP="00D342ED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2FF5712B" w14:textId="77777777" w:rsidR="00217FE9" w:rsidRDefault="00217FE9" w:rsidP="00217FE9">
      <w:pPr>
        <w:ind w:left="0"/>
      </w:pPr>
    </w:p>
    <w:p w14:paraId="7D293950" w14:textId="293E1BE7" w:rsidR="00EE4A31" w:rsidRDefault="00EE4A31" w:rsidP="00EE4A31">
      <w:pPr>
        <w:ind w:left="0"/>
      </w:pPr>
    </w:p>
    <w:p w14:paraId="4EC12C88" w14:textId="4E289B3C" w:rsidR="00217FE9" w:rsidRDefault="00217FE9" w:rsidP="00EE4A31">
      <w:pPr>
        <w:ind w:left="0"/>
      </w:pPr>
    </w:p>
    <w:p w14:paraId="06D838EC" w14:textId="2FE10D6C" w:rsidR="00217FE9" w:rsidRDefault="00217FE9" w:rsidP="00EE4A31">
      <w:pPr>
        <w:ind w:left="0"/>
      </w:pPr>
    </w:p>
    <w:p w14:paraId="67CCA693" w14:textId="022DCB75" w:rsidR="00217FE9" w:rsidRDefault="00217FE9" w:rsidP="00EE4A31">
      <w:pPr>
        <w:ind w:left="0"/>
      </w:pPr>
    </w:p>
    <w:p w14:paraId="31E30240" w14:textId="4521E5B9" w:rsidR="00217FE9" w:rsidRDefault="00217FE9" w:rsidP="00EE4A31">
      <w:pPr>
        <w:ind w:left="0"/>
      </w:pPr>
    </w:p>
    <w:p w14:paraId="4076D6B4" w14:textId="43082E28" w:rsidR="00217FE9" w:rsidRDefault="00217FE9" w:rsidP="00EE4A31">
      <w:pPr>
        <w:ind w:left="0"/>
      </w:pPr>
    </w:p>
    <w:p w14:paraId="2BDF9245" w14:textId="370478A3" w:rsidR="00217FE9" w:rsidRDefault="00217FE9" w:rsidP="00EE4A31">
      <w:pPr>
        <w:ind w:left="0"/>
      </w:pPr>
    </w:p>
    <w:p w14:paraId="4194CCB2" w14:textId="5BD177EB" w:rsidR="00217FE9" w:rsidRDefault="00217FE9" w:rsidP="00EE4A31">
      <w:pPr>
        <w:ind w:left="0"/>
      </w:pPr>
    </w:p>
    <w:p w14:paraId="0DF247CC" w14:textId="1189A790" w:rsidR="00217FE9" w:rsidRDefault="00217FE9" w:rsidP="00EE4A31">
      <w:pPr>
        <w:ind w:left="0"/>
      </w:pPr>
    </w:p>
    <w:p w14:paraId="68EE079E" w14:textId="3F98F583" w:rsidR="00217FE9" w:rsidRDefault="00217FE9" w:rsidP="00EE4A31">
      <w:pPr>
        <w:ind w:left="0"/>
      </w:pPr>
    </w:p>
    <w:p w14:paraId="6A0F70BD" w14:textId="50C94CBC" w:rsidR="00217FE9" w:rsidRDefault="00217FE9" w:rsidP="00EE4A31">
      <w:pPr>
        <w:ind w:left="0"/>
      </w:pPr>
    </w:p>
    <w:p w14:paraId="2F8737DB" w14:textId="26663F0E" w:rsidR="001F016E" w:rsidRDefault="001F016E" w:rsidP="00E55636">
      <w:pPr>
        <w:ind w:left="0"/>
      </w:pPr>
    </w:p>
    <w:p w14:paraId="71614897" w14:textId="2AA2D61D" w:rsidR="00EE4A31" w:rsidRDefault="00EE4A31" w:rsidP="00EE4A31"/>
    <w:p w14:paraId="3C2ABB59" w14:textId="77777777" w:rsidR="00EE4A31" w:rsidRDefault="00EE4A31" w:rsidP="001F016E">
      <w:pPr>
        <w:ind w:left="0"/>
      </w:pPr>
    </w:p>
    <w:p w14:paraId="55643B83" w14:textId="68F316EB" w:rsidR="003510B3" w:rsidRDefault="00EE4A31" w:rsidP="009B24D0">
      <w:pPr>
        <w:pStyle w:val="Cabealho3"/>
        <w:numPr>
          <w:ilvl w:val="2"/>
          <w:numId w:val="7"/>
        </w:numPr>
      </w:pPr>
      <w:bookmarkStart w:id="121" w:name="_Toc503008096"/>
      <w:r>
        <w:lastRenderedPageBreak/>
        <w:t>Ilustração da funcionalidade</w:t>
      </w:r>
      <w:bookmarkEnd w:id="121"/>
    </w:p>
    <w:p w14:paraId="4718C861" w14:textId="77777777" w:rsidR="00217FE9" w:rsidRPr="00A25EC7" w:rsidRDefault="00217FE9" w:rsidP="00217FE9">
      <w:r>
        <w:t>&lt;Inserir excertos de código e uma breve descrição&gt;</w:t>
      </w:r>
    </w:p>
    <w:p w14:paraId="5EF160F0" w14:textId="6F6D6B6B" w:rsidR="00217FE9" w:rsidRPr="00A25EC7" w:rsidRDefault="00217FE9" w:rsidP="00217FE9">
      <w:r>
        <w:t>&lt;Inserir printscreens do iGAM&gt;</w:t>
      </w:r>
    </w:p>
    <w:p w14:paraId="66AEDAE7" w14:textId="17F98EEE" w:rsidR="00653980" w:rsidRDefault="00653980" w:rsidP="00653980"/>
    <w:p w14:paraId="1384E1BF" w14:textId="0083C2DA" w:rsidR="00653980" w:rsidRDefault="00653980" w:rsidP="00653980"/>
    <w:p w14:paraId="10B27AB6" w14:textId="59C22188" w:rsidR="00653980" w:rsidRDefault="00653980" w:rsidP="00653980"/>
    <w:p w14:paraId="349EDAA9" w14:textId="25467838" w:rsidR="00653980" w:rsidRDefault="00653980" w:rsidP="00653980"/>
    <w:p w14:paraId="02CD7599" w14:textId="28707C7F" w:rsidR="00EA2B19" w:rsidRDefault="00EA2B19" w:rsidP="00EA2B19">
      <w:pPr>
        <w:ind w:left="0"/>
      </w:pPr>
    </w:p>
    <w:p w14:paraId="7E64DFC6" w14:textId="154ED97D" w:rsidR="00217FE9" w:rsidRDefault="00217FE9" w:rsidP="00EA2B19">
      <w:pPr>
        <w:ind w:left="0"/>
      </w:pPr>
    </w:p>
    <w:p w14:paraId="0CFA447D" w14:textId="2A0BD863" w:rsidR="00217FE9" w:rsidRDefault="00217FE9" w:rsidP="00EA2B19">
      <w:pPr>
        <w:ind w:left="0"/>
      </w:pPr>
    </w:p>
    <w:p w14:paraId="23790FE7" w14:textId="24C86973" w:rsidR="00217FE9" w:rsidRDefault="00217FE9" w:rsidP="00EA2B19">
      <w:pPr>
        <w:ind w:left="0"/>
      </w:pPr>
    </w:p>
    <w:p w14:paraId="378218AD" w14:textId="6AA58BD9" w:rsidR="00217FE9" w:rsidRDefault="00217FE9" w:rsidP="00EA2B19">
      <w:pPr>
        <w:ind w:left="0"/>
      </w:pPr>
    </w:p>
    <w:p w14:paraId="6BF2EFA7" w14:textId="51DE2BA6" w:rsidR="00217FE9" w:rsidRDefault="00217FE9" w:rsidP="00EA2B19">
      <w:pPr>
        <w:ind w:left="0"/>
      </w:pPr>
    </w:p>
    <w:p w14:paraId="533D5BD7" w14:textId="3BD4E7B1" w:rsidR="00217FE9" w:rsidRDefault="00217FE9" w:rsidP="00EA2B19">
      <w:pPr>
        <w:ind w:left="0"/>
      </w:pPr>
    </w:p>
    <w:p w14:paraId="71C94D03" w14:textId="2B8D5101" w:rsidR="00217FE9" w:rsidRDefault="00217FE9" w:rsidP="00EA2B19">
      <w:pPr>
        <w:ind w:left="0"/>
      </w:pPr>
    </w:p>
    <w:p w14:paraId="67694EDB" w14:textId="7050A3E8" w:rsidR="00217FE9" w:rsidRDefault="00217FE9" w:rsidP="00EA2B19">
      <w:pPr>
        <w:ind w:left="0"/>
      </w:pPr>
    </w:p>
    <w:p w14:paraId="60ACE90D" w14:textId="2C4AFF30" w:rsidR="00217FE9" w:rsidRDefault="00217FE9" w:rsidP="00EA2B19">
      <w:pPr>
        <w:ind w:left="0"/>
      </w:pPr>
    </w:p>
    <w:p w14:paraId="542CA176" w14:textId="6CF05AD4" w:rsidR="00217FE9" w:rsidRDefault="00217FE9" w:rsidP="00EA2B19">
      <w:pPr>
        <w:ind w:left="0"/>
      </w:pPr>
    </w:p>
    <w:p w14:paraId="5BD96EAD" w14:textId="1F3E15AA" w:rsidR="00217FE9" w:rsidRDefault="00217FE9" w:rsidP="00EA2B19">
      <w:pPr>
        <w:ind w:left="0"/>
      </w:pPr>
    </w:p>
    <w:p w14:paraId="2BD1E829" w14:textId="12BBFC14" w:rsidR="00217FE9" w:rsidRDefault="00217FE9" w:rsidP="00EA2B19">
      <w:pPr>
        <w:ind w:left="0"/>
      </w:pPr>
    </w:p>
    <w:p w14:paraId="50C24BB5" w14:textId="2BA5B366" w:rsidR="00217FE9" w:rsidRDefault="00217FE9" w:rsidP="00EA2B19">
      <w:pPr>
        <w:ind w:left="0"/>
      </w:pPr>
    </w:p>
    <w:p w14:paraId="0EE026C0" w14:textId="1EA707F8" w:rsidR="00E55636" w:rsidRDefault="00E55636" w:rsidP="00EA2B19">
      <w:pPr>
        <w:ind w:left="0"/>
      </w:pPr>
    </w:p>
    <w:p w14:paraId="08E983B2" w14:textId="2D84B373" w:rsidR="00E55636" w:rsidRDefault="00E55636" w:rsidP="00EA2B19">
      <w:pPr>
        <w:ind w:left="0"/>
      </w:pPr>
    </w:p>
    <w:p w14:paraId="56E50A1C" w14:textId="1588B66F" w:rsidR="00E55636" w:rsidRDefault="00E55636" w:rsidP="00EA2B19">
      <w:pPr>
        <w:ind w:left="0"/>
      </w:pPr>
    </w:p>
    <w:p w14:paraId="38CB84CF" w14:textId="1EC542BC" w:rsidR="00E55636" w:rsidRDefault="00E55636" w:rsidP="00EA2B19">
      <w:pPr>
        <w:ind w:left="0"/>
      </w:pPr>
    </w:p>
    <w:p w14:paraId="109DDEB9" w14:textId="2267CE63" w:rsidR="00E55636" w:rsidRDefault="00E55636" w:rsidP="00EA2B19">
      <w:pPr>
        <w:ind w:left="0"/>
      </w:pPr>
    </w:p>
    <w:p w14:paraId="03656896" w14:textId="1FEB0670" w:rsidR="00E55636" w:rsidRDefault="00E55636" w:rsidP="00EA2B19">
      <w:pPr>
        <w:ind w:left="0"/>
      </w:pPr>
    </w:p>
    <w:p w14:paraId="1662A85E" w14:textId="77777777" w:rsidR="00E55636" w:rsidRDefault="00E55636" w:rsidP="00EA2B19">
      <w:pPr>
        <w:ind w:left="0"/>
      </w:pPr>
    </w:p>
    <w:p w14:paraId="795AF472" w14:textId="77777777" w:rsidR="00217FE9" w:rsidRPr="00653980" w:rsidRDefault="00217FE9" w:rsidP="00EA2B19">
      <w:pPr>
        <w:ind w:left="0"/>
      </w:pPr>
    </w:p>
    <w:p w14:paraId="473C71DE" w14:textId="1E2FCC4C" w:rsidR="00EE4A31" w:rsidRDefault="00411ABC" w:rsidP="009B24D0">
      <w:pPr>
        <w:pStyle w:val="Cabealho2"/>
        <w:numPr>
          <w:ilvl w:val="1"/>
          <w:numId w:val="6"/>
        </w:numPr>
      </w:pPr>
      <w:bookmarkStart w:id="122" w:name="_Toc503008097"/>
      <w:r>
        <w:lastRenderedPageBreak/>
        <w:t>REQ 3</w:t>
      </w:r>
      <w:r w:rsidR="000A4B61">
        <w:t xml:space="preserve"> – </w:t>
      </w:r>
      <w:r w:rsidR="00CE7FE6">
        <w:t>Estatística dadores</w:t>
      </w:r>
      <w:bookmarkEnd w:id="122"/>
    </w:p>
    <w:p w14:paraId="790AA26C" w14:textId="77777777" w:rsidR="00EE4A31" w:rsidRDefault="00EE4A31" w:rsidP="009B24D0">
      <w:pPr>
        <w:pStyle w:val="Cabealho3"/>
        <w:numPr>
          <w:ilvl w:val="2"/>
          <w:numId w:val="6"/>
        </w:numPr>
      </w:pPr>
      <w:bookmarkStart w:id="123" w:name="_Toc503008098"/>
      <w:r>
        <w:t>Análise de requisitos</w:t>
      </w:r>
      <w:bookmarkEnd w:id="123"/>
    </w:p>
    <w:p w14:paraId="28060A56" w14:textId="77777777" w:rsidR="00EE4A31" w:rsidRDefault="00EE4A31" w:rsidP="00EE4A31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EE4A31" w14:paraId="72D5171C" w14:textId="77777777" w:rsidTr="003C6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0AC75DE3" w14:textId="77777777" w:rsidR="00EE4A31" w:rsidRPr="001151C7" w:rsidRDefault="00EE4A31" w:rsidP="00EE4A31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1D697C5F" w14:textId="0151E5BE" w:rsidR="00EE4A31" w:rsidRDefault="00B7484A" w:rsidP="00EE4A31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3</w:t>
            </w:r>
          </w:p>
        </w:tc>
      </w:tr>
      <w:tr w:rsidR="001F016E" w14:paraId="30A43905" w14:textId="77777777" w:rsidTr="003C63E7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3E47BC3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1F6CEBF1" w14:textId="1DBF98C4" w:rsidR="001F016E" w:rsidRDefault="00CE7FE6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Estatística dadores – </w:t>
            </w:r>
            <w:r w:rsidRPr="00CE7FE6">
              <w:rPr>
                <w:i/>
              </w:rPr>
              <w:t>Activity report</w:t>
            </w:r>
          </w:p>
        </w:tc>
      </w:tr>
      <w:tr w:rsidR="001F016E" w14:paraId="04723C13" w14:textId="77777777" w:rsidTr="003C63E7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272C3EB3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676E103F" w14:textId="797E1A21" w:rsidR="001F016E" w:rsidRDefault="00CB62ED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Gestor, enquanto utilizador registado no sistema, pode aceder à secção “Estatística” na sua página da </w:t>
            </w:r>
            <w:proofErr w:type="spellStart"/>
            <w:r>
              <w:t>iGAM</w:t>
            </w:r>
            <w:proofErr w:type="spellEnd"/>
            <w:r>
              <w:t xml:space="preserve"> para consultar as estatísticas relacionadas com os doadores.</w:t>
            </w:r>
          </w:p>
        </w:tc>
      </w:tr>
    </w:tbl>
    <w:p w14:paraId="2D7749B2" w14:textId="77777777" w:rsidR="00EE4A31" w:rsidRDefault="00EE4A31" w:rsidP="00EE4A31"/>
    <w:p w14:paraId="04D01202" w14:textId="77777777" w:rsidR="00CE7FE6" w:rsidRDefault="00CE7FE6" w:rsidP="00CE7FE6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E7FE6" w14:paraId="6EF40FAA" w14:textId="77777777" w:rsidTr="00D342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D4F7F43" w14:textId="77777777" w:rsidR="00CE7FE6" w:rsidRDefault="00CE7FE6" w:rsidP="00D342ED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2DD21172" w14:textId="77777777" w:rsidR="00CE7FE6" w:rsidRDefault="00CE7FE6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CE7FE6" w14:paraId="12C4914F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7A43B6E" w14:textId="744A69D1" w:rsidR="00CE7FE6" w:rsidRPr="00217FE9" w:rsidRDefault="00CE7FE6" w:rsidP="00CB62ED">
            <w:pPr>
              <w:pStyle w:val="PargrafodaLista"/>
              <w:numPr>
                <w:ilvl w:val="1"/>
                <w:numId w:val="12"/>
              </w:numPr>
              <w:spacing w:after="0"/>
              <w:rPr>
                <w:b w:val="0"/>
              </w:rPr>
            </w:pPr>
            <w:r>
              <w:rPr>
                <w:b w:val="0"/>
              </w:rPr>
              <w:t>–</w:t>
            </w:r>
            <w:r w:rsidR="00CB62ED">
              <w:rPr>
                <w:b w:val="0"/>
              </w:rPr>
              <w:t xml:space="preserve"> </w:t>
            </w:r>
            <w:r w:rsidR="00CB62ED">
              <w:rPr>
                <w:b w:val="0"/>
              </w:rPr>
              <w:t>O Gestor acede à área das Estatísticas</w:t>
            </w:r>
            <w:r w:rsidRPr="00217FE9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6288AE8B" w14:textId="500C068D" w:rsidR="00CE7FE6" w:rsidRDefault="00CE7FE6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  <w:r w:rsidR="00CB62ED">
              <w:t xml:space="preserve">A </w:t>
            </w:r>
            <w:proofErr w:type="spellStart"/>
            <w:r w:rsidR="00CB62ED">
              <w:t>view</w:t>
            </w:r>
            <w:proofErr w:type="spellEnd"/>
            <w:r w:rsidR="00CB62ED">
              <w:t xml:space="preserve"> “</w:t>
            </w:r>
            <w:proofErr w:type="spellStart"/>
            <w:r w:rsidR="00CB62ED">
              <w:t>Home</w:t>
            </w:r>
            <w:proofErr w:type="spellEnd"/>
            <w:r w:rsidR="00CB62ED">
              <w:t xml:space="preserve">” executa o método </w:t>
            </w:r>
            <w:proofErr w:type="spellStart"/>
            <w:r w:rsidR="00CB62ED">
              <w:t>Index</w:t>
            </w:r>
            <w:proofErr w:type="spellEnd"/>
            <w:r w:rsidR="00CB62ED">
              <w:t xml:space="preserve"> do </w:t>
            </w:r>
            <w:proofErr w:type="spellStart"/>
            <w:r w:rsidR="00CB62ED">
              <w:t>Controller</w:t>
            </w:r>
            <w:proofErr w:type="spellEnd"/>
            <w:r w:rsidR="00CB62ED">
              <w:t xml:space="preserve"> “</w:t>
            </w:r>
            <w:proofErr w:type="spellStart"/>
            <w:r w:rsidR="00CB62ED">
              <w:t>DadorsController</w:t>
            </w:r>
            <w:proofErr w:type="spellEnd"/>
            <w:r w:rsidR="00CB62ED">
              <w:t>”.</w:t>
            </w:r>
          </w:p>
          <w:p w14:paraId="309D048E" w14:textId="417B6039" w:rsidR="00CE7FE6" w:rsidRDefault="00CE7FE6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– </w:t>
            </w:r>
            <w:r w:rsidR="00CB62ED">
              <w:t xml:space="preserve">O </w:t>
            </w:r>
            <w:proofErr w:type="spellStart"/>
            <w:r w:rsidR="00CB62ED">
              <w:t>Controller</w:t>
            </w:r>
            <w:proofErr w:type="spellEnd"/>
            <w:r w:rsidR="00CB62ED">
              <w:t xml:space="preserve"> “</w:t>
            </w:r>
            <w:proofErr w:type="spellStart"/>
            <w:r w:rsidR="00CB62ED">
              <w:t>DadorsController</w:t>
            </w:r>
            <w:proofErr w:type="spellEnd"/>
            <w:r w:rsidR="00CB62ED">
              <w:t xml:space="preserve">” carrega a </w:t>
            </w:r>
            <w:proofErr w:type="spellStart"/>
            <w:r w:rsidR="00CB62ED">
              <w:t>view</w:t>
            </w:r>
            <w:proofErr w:type="spellEnd"/>
            <w:r w:rsidR="00CB62ED">
              <w:t xml:space="preserve"> respetiva, com as estatísticas dos doadores.</w:t>
            </w:r>
          </w:p>
        </w:tc>
      </w:tr>
    </w:tbl>
    <w:p w14:paraId="3A82E264" w14:textId="77777777" w:rsidR="00CE7FE6" w:rsidRDefault="00CE7FE6" w:rsidP="00CE7FE6">
      <w:pPr>
        <w:ind w:left="0"/>
      </w:pPr>
    </w:p>
    <w:p w14:paraId="4A33F70F" w14:textId="77777777" w:rsidR="00CE7FE6" w:rsidRDefault="00CE7FE6" w:rsidP="00CE7FE6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CE7FE6" w14:paraId="1F0A14C1" w14:textId="77777777" w:rsidTr="00D342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4699E765" w14:textId="77777777" w:rsidR="00CE7FE6" w:rsidRDefault="00CE7FE6" w:rsidP="00D342ED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194EEB94" w14:textId="77777777" w:rsidR="00CE7FE6" w:rsidRDefault="00CE7FE6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03B05719" w14:textId="77777777" w:rsidR="00CE7FE6" w:rsidRDefault="00CE7FE6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CE7FE6" w14:paraId="60AEACDE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60CAEC34" w14:textId="58C94BB8" w:rsidR="00CE7FE6" w:rsidRPr="000749A4" w:rsidRDefault="00CB62ED" w:rsidP="00CB62ED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O Gestor deve estar autenticado no sistema</w:t>
            </w:r>
          </w:p>
        </w:tc>
        <w:tc>
          <w:tcPr>
            <w:tcW w:w="3248" w:type="dxa"/>
          </w:tcPr>
          <w:p w14:paraId="63D47AA7" w14:textId="2813BDE9" w:rsidR="00CE7FE6" w:rsidRPr="000749A4" w:rsidRDefault="00CB62ED" w:rsidP="00D342ED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É necessário a existência de doadores no sistema</w:t>
            </w:r>
          </w:p>
        </w:tc>
        <w:tc>
          <w:tcPr>
            <w:tcW w:w="2854" w:type="dxa"/>
          </w:tcPr>
          <w:p w14:paraId="69724ADB" w14:textId="77777777" w:rsidR="00CE7FE6" w:rsidRPr="000749A4" w:rsidRDefault="00CE7FE6" w:rsidP="00D342ED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487CE1E5" w14:textId="0C48001D" w:rsidR="00EE4A31" w:rsidRDefault="00EE4A31" w:rsidP="00EE4A31">
      <w:pPr>
        <w:ind w:left="0"/>
      </w:pPr>
    </w:p>
    <w:p w14:paraId="413904E5" w14:textId="6060D095" w:rsidR="00CE7FE6" w:rsidRDefault="00CE7FE6" w:rsidP="00EE4A31">
      <w:pPr>
        <w:ind w:left="0"/>
      </w:pPr>
    </w:p>
    <w:p w14:paraId="7D2EC708" w14:textId="5B0E8541" w:rsidR="00CE7FE6" w:rsidRDefault="00CE7FE6" w:rsidP="00EE4A31">
      <w:pPr>
        <w:ind w:left="0"/>
      </w:pPr>
    </w:p>
    <w:p w14:paraId="571AE41B" w14:textId="54B4C3FB" w:rsidR="00CE7FE6" w:rsidRDefault="00CE7FE6" w:rsidP="00EE4A31">
      <w:pPr>
        <w:ind w:left="0"/>
      </w:pPr>
    </w:p>
    <w:p w14:paraId="35CF4F39" w14:textId="3700F476" w:rsidR="00CE7FE6" w:rsidRDefault="00CE7FE6" w:rsidP="00EE4A31">
      <w:pPr>
        <w:ind w:left="0"/>
      </w:pPr>
    </w:p>
    <w:p w14:paraId="3AAF1601" w14:textId="1ECD1344" w:rsidR="00CE7FE6" w:rsidRDefault="00CE7FE6" w:rsidP="00EE4A31">
      <w:pPr>
        <w:ind w:left="0"/>
      </w:pPr>
    </w:p>
    <w:p w14:paraId="3C68CEC7" w14:textId="119B15FD" w:rsidR="00CE7FE6" w:rsidRDefault="00CE7FE6" w:rsidP="00EE4A31">
      <w:pPr>
        <w:ind w:left="0"/>
      </w:pPr>
    </w:p>
    <w:p w14:paraId="05A736D2" w14:textId="6DDBBCBA" w:rsidR="00CE7FE6" w:rsidRDefault="00CE7FE6" w:rsidP="00EE4A31">
      <w:pPr>
        <w:ind w:left="0"/>
      </w:pPr>
    </w:p>
    <w:p w14:paraId="21E41F30" w14:textId="12695DE5" w:rsidR="00CE7FE6" w:rsidRDefault="00CE7FE6" w:rsidP="00EE4A31">
      <w:pPr>
        <w:ind w:left="0"/>
      </w:pPr>
    </w:p>
    <w:p w14:paraId="6F43C87F" w14:textId="4FB8109A" w:rsidR="00CE7FE6" w:rsidRDefault="00CE7FE6" w:rsidP="00EE4A31">
      <w:pPr>
        <w:ind w:left="0"/>
      </w:pPr>
    </w:p>
    <w:p w14:paraId="6361CEB7" w14:textId="62144DC4" w:rsidR="00CE7FE6" w:rsidRDefault="00CE7FE6" w:rsidP="00EE4A31">
      <w:pPr>
        <w:ind w:left="0"/>
      </w:pPr>
    </w:p>
    <w:p w14:paraId="3FF83A96" w14:textId="1AC34415" w:rsidR="00CE7FE6" w:rsidRDefault="00CE7FE6" w:rsidP="00EE4A31">
      <w:pPr>
        <w:ind w:left="0"/>
      </w:pPr>
    </w:p>
    <w:p w14:paraId="50179EC9" w14:textId="77777777" w:rsidR="00CE7FE6" w:rsidRPr="001151C7" w:rsidRDefault="00CE7FE6" w:rsidP="00EE4A31">
      <w:pPr>
        <w:ind w:left="0"/>
      </w:pPr>
    </w:p>
    <w:p w14:paraId="13B97292" w14:textId="25928A1A" w:rsidR="00EA2B19" w:rsidRDefault="00EE4A31" w:rsidP="009B24D0">
      <w:pPr>
        <w:pStyle w:val="Cabealho3"/>
        <w:numPr>
          <w:ilvl w:val="2"/>
          <w:numId w:val="7"/>
        </w:numPr>
      </w:pPr>
      <w:bookmarkStart w:id="124" w:name="_Toc503008099"/>
      <w:r>
        <w:lastRenderedPageBreak/>
        <w:t>Ilustração da funcionalidade</w:t>
      </w:r>
      <w:bookmarkEnd w:id="124"/>
    </w:p>
    <w:p w14:paraId="184B438E" w14:textId="77777777" w:rsidR="00CE7FE6" w:rsidRDefault="00CE7FE6" w:rsidP="007B224B">
      <w:pPr>
        <w:ind w:left="0"/>
      </w:pPr>
    </w:p>
    <w:p w14:paraId="2378A304" w14:textId="77777777" w:rsidR="00CB62ED" w:rsidRDefault="00CB62ED" w:rsidP="00CB62ED">
      <w:pPr>
        <w:keepNext/>
        <w:ind w:left="0"/>
      </w:pPr>
      <w:r>
        <w:rPr>
          <w:noProof/>
          <w:lang w:eastAsia="pt-PT"/>
        </w:rPr>
        <w:drawing>
          <wp:inline distT="0" distB="0" distL="0" distR="0" wp14:anchorId="6A96B930" wp14:editId="2C49CF09">
            <wp:extent cx="5943600" cy="2946400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Q_3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43F0" w14:textId="5324A5E7" w:rsidR="00CE7FE6" w:rsidRDefault="00CB62ED" w:rsidP="00CB62ED">
      <w:pPr>
        <w:pStyle w:val="Legenda"/>
        <w:jc w:val="center"/>
      </w:pPr>
      <w:bookmarkStart w:id="125" w:name="_Ref50301132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448D9">
        <w:rPr>
          <w:noProof/>
        </w:rPr>
        <w:t>7</w:t>
      </w:r>
      <w:r>
        <w:fldChar w:fldCharType="end"/>
      </w:r>
      <w:bookmarkEnd w:id="125"/>
      <w:r>
        <w:t xml:space="preserve">- REQ_3 </w:t>
      </w:r>
      <w:proofErr w:type="spellStart"/>
      <w:r>
        <w:t>View</w:t>
      </w:r>
      <w:proofErr w:type="spellEnd"/>
      <w:r>
        <w:t xml:space="preserve"> da estatística da cor de pele dos doadores.</w:t>
      </w:r>
    </w:p>
    <w:p w14:paraId="23283744" w14:textId="77777777" w:rsidR="00CE7FE6" w:rsidRDefault="00CE7FE6" w:rsidP="007B224B">
      <w:pPr>
        <w:ind w:left="0"/>
      </w:pPr>
    </w:p>
    <w:p w14:paraId="1573EED1" w14:textId="5B63C95E" w:rsidR="00CE7FE6" w:rsidRDefault="00CB62ED" w:rsidP="007B224B">
      <w:pPr>
        <w:ind w:left="0"/>
      </w:pPr>
      <w:r>
        <w:t xml:space="preserve">Na </w:t>
      </w:r>
      <w:r>
        <w:fldChar w:fldCharType="begin"/>
      </w:r>
      <w:r>
        <w:instrText xml:space="preserve"> REF _Ref503011322 \h </w:instrText>
      </w:r>
      <w:r>
        <w:fldChar w:fldCharType="separate"/>
      </w:r>
      <w:r>
        <w:t xml:space="preserve">Figura </w:t>
      </w:r>
      <w:r>
        <w:rPr>
          <w:noProof/>
        </w:rPr>
        <w:t>7</w:t>
      </w:r>
      <w:r>
        <w:fldChar w:fldCharType="end"/>
      </w:r>
      <w:r>
        <w:t xml:space="preserve"> </w:t>
      </w:r>
      <w:r>
        <w:rPr>
          <w:noProof/>
          <w:lang w:eastAsia="pt-PT"/>
        </w:rPr>
        <w:t>retrata a visualização das estatísticas sobre a cor da pele, sendo que o gestor poderá visualizar outras estatísticas presentes nos separadores ao lado.</w:t>
      </w:r>
    </w:p>
    <w:p w14:paraId="4584DBFB" w14:textId="77777777" w:rsidR="00CE7FE6" w:rsidRDefault="00CE7FE6" w:rsidP="007B224B">
      <w:pPr>
        <w:ind w:left="0"/>
      </w:pPr>
    </w:p>
    <w:p w14:paraId="0629E9EC" w14:textId="77777777" w:rsidR="00CE7FE6" w:rsidRDefault="00CE7FE6" w:rsidP="007B224B">
      <w:pPr>
        <w:ind w:left="0"/>
      </w:pPr>
    </w:p>
    <w:p w14:paraId="114BFA5C" w14:textId="77777777" w:rsidR="00CE7FE6" w:rsidRDefault="00CE7FE6" w:rsidP="007B224B">
      <w:pPr>
        <w:ind w:left="0"/>
      </w:pPr>
    </w:p>
    <w:p w14:paraId="51EC3BD7" w14:textId="77777777" w:rsidR="00CE7FE6" w:rsidRDefault="00CE7FE6" w:rsidP="007B224B">
      <w:pPr>
        <w:ind w:left="0"/>
      </w:pPr>
    </w:p>
    <w:p w14:paraId="213B41B2" w14:textId="77777777" w:rsidR="00CE7FE6" w:rsidRDefault="00CE7FE6" w:rsidP="007B224B">
      <w:pPr>
        <w:ind w:left="0"/>
      </w:pPr>
    </w:p>
    <w:p w14:paraId="1DACFFB0" w14:textId="77777777" w:rsidR="00CE7FE6" w:rsidRDefault="00CE7FE6" w:rsidP="007B224B">
      <w:pPr>
        <w:ind w:left="0"/>
      </w:pPr>
    </w:p>
    <w:p w14:paraId="3AE81790" w14:textId="77777777" w:rsidR="00CE7FE6" w:rsidRDefault="00CE7FE6" w:rsidP="007B224B">
      <w:pPr>
        <w:ind w:left="0"/>
      </w:pPr>
    </w:p>
    <w:p w14:paraId="43AEFDEA" w14:textId="4A493505" w:rsidR="006524FB" w:rsidRDefault="006524FB" w:rsidP="007B224B">
      <w:pPr>
        <w:ind w:left="0"/>
      </w:pPr>
    </w:p>
    <w:p w14:paraId="7583D123" w14:textId="117B9E85" w:rsidR="00CE7FE6" w:rsidRDefault="00CE7FE6" w:rsidP="007B224B">
      <w:pPr>
        <w:ind w:left="0"/>
      </w:pPr>
    </w:p>
    <w:p w14:paraId="4E7D1B59" w14:textId="56FD5C93" w:rsidR="00CE7FE6" w:rsidRDefault="00CE7FE6" w:rsidP="007B224B">
      <w:pPr>
        <w:ind w:left="0"/>
      </w:pPr>
    </w:p>
    <w:p w14:paraId="50D55901" w14:textId="169929D9" w:rsidR="00CE7FE6" w:rsidRDefault="00CE7FE6" w:rsidP="007B224B">
      <w:pPr>
        <w:ind w:left="0"/>
      </w:pPr>
    </w:p>
    <w:p w14:paraId="0CE72434" w14:textId="4005DD8A" w:rsidR="00CE7FE6" w:rsidRDefault="00CE7FE6" w:rsidP="007B224B">
      <w:pPr>
        <w:ind w:left="0"/>
      </w:pPr>
    </w:p>
    <w:p w14:paraId="3C10D804" w14:textId="5C3D88AF" w:rsidR="00CE7FE6" w:rsidRDefault="00CE7FE6" w:rsidP="007B224B">
      <w:pPr>
        <w:ind w:left="0"/>
      </w:pPr>
    </w:p>
    <w:p w14:paraId="3FB19005" w14:textId="2CE0F5A0" w:rsidR="00CE7FE6" w:rsidRDefault="00CE7FE6" w:rsidP="007B224B">
      <w:pPr>
        <w:ind w:left="0"/>
      </w:pPr>
    </w:p>
    <w:p w14:paraId="4D3BD7BC" w14:textId="3A61AD25" w:rsidR="00CE7FE6" w:rsidRDefault="00CE7FE6" w:rsidP="007B224B">
      <w:pPr>
        <w:ind w:left="0"/>
      </w:pPr>
    </w:p>
    <w:p w14:paraId="503C2C99" w14:textId="4B8C1CBB" w:rsidR="00CE7FE6" w:rsidRDefault="00CE7FE6" w:rsidP="007B224B">
      <w:pPr>
        <w:ind w:left="0"/>
      </w:pPr>
    </w:p>
    <w:p w14:paraId="59370660" w14:textId="204A8A79" w:rsidR="00CE7FE6" w:rsidRDefault="00CE7FE6" w:rsidP="007B224B">
      <w:pPr>
        <w:ind w:left="0"/>
      </w:pPr>
    </w:p>
    <w:p w14:paraId="66AF0D03" w14:textId="25E17D21" w:rsidR="00CE2093" w:rsidRDefault="00CE2093" w:rsidP="007B224B">
      <w:pPr>
        <w:ind w:left="0"/>
      </w:pPr>
    </w:p>
    <w:p w14:paraId="568A2A56" w14:textId="12588DC7" w:rsidR="00CE2093" w:rsidRDefault="00CE2093" w:rsidP="007B224B">
      <w:pPr>
        <w:ind w:left="0"/>
      </w:pPr>
    </w:p>
    <w:p w14:paraId="6A43B39A" w14:textId="06A9BC6B" w:rsidR="00CE2093" w:rsidRDefault="00CE2093" w:rsidP="007B224B">
      <w:pPr>
        <w:ind w:left="0"/>
      </w:pPr>
    </w:p>
    <w:p w14:paraId="24B08F73" w14:textId="77777777" w:rsidR="00CE2093" w:rsidRDefault="00CE2093" w:rsidP="007B224B">
      <w:pPr>
        <w:ind w:left="0"/>
      </w:pPr>
    </w:p>
    <w:p w14:paraId="476E07CD" w14:textId="251F55CA" w:rsidR="00CE7FE6" w:rsidRDefault="00CE7FE6" w:rsidP="007B224B">
      <w:pPr>
        <w:ind w:left="0"/>
      </w:pPr>
    </w:p>
    <w:p w14:paraId="3E2AE4E0" w14:textId="77777777" w:rsidR="00CE7FE6" w:rsidRPr="00EA2B19" w:rsidRDefault="00CE7FE6" w:rsidP="007B224B">
      <w:pPr>
        <w:ind w:left="0"/>
      </w:pPr>
    </w:p>
    <w:p w14:paraId="25C8CAC8" w14:textId="4CFBB0EC" w:rsidR="00625EF7" w:rsidRDefault="00411ABC" w:rsidP="009B24D0">
      <w:pPr>
        <w:pStyle w:val="Cabealho2"/>
        <w:numPr>
          <w:ilvl w:val="1"/>
          <w:numId w:val="6"/>
        </w:numPr>
      </w:pPr>
      <w:bookmarkStart w:id="126" w:name="_Toc503008100"/>
      <w:r>
        <w:t>REQ 4</w:t>
      </w:r>
      <w:r w:rsidR="000A4B61">
        <w:t xml:space="preserve"> – </w:t>
      </w:r>
      <w:r w:rsidR="00CE2093">
        <w:t>Chatbot: Esclarecimento de dúvidas</w:t>
      </w:r>
      <w:bookmarkEnd w:id="126"/>
    </w:p>
    <w:p w14:paraId="2944BF9C" w14:textId="77777777" w:rsidR="00625EF7" w:rsidRDefault="00625EF7" w:rsidP="009B24D0">
      <w:pPr>
        <w:pStyle w:val="Cabealho3"/>
        <w:numPr>
          <w:ilvl w:val="2"/>
          <w:numId w:val="6"/>
        </w:numPr>
      </w:pPr>
      <w:bookmarkStart w:id="127" w:name="_Toc503008101"/>
      <w:r>
        <w:t>Análise de requisitos</w:t>
      </w:r>
      <w:bookmarkEnd w:id="127"/>
    </w:p>
    <w:p w14:paraId="4D779771" w14:textId="77777777" w:rsidR="00625EF7" w:rsidRDefault="00625EF7" w:rsidP="00625EF7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1D5405" w14:paraId="708DF261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FB00F95" w14:textId="77777777" w:rsidR="001D5405" w:rsidRPr="001151C7" w:rsidRDefault="001D540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3052B8F2" w14:textId="77777777" w:rsidR="001D5405" w:rsidRDefault="001D5405" w:rsidP="008F20FF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4</w:t>
            </w:r>
          </w:p>
        </w:tc>
      </w:tr>
      <w:tr w:rsidR="001D5405" w14:paraId="769D971D" w14:textId="77777777" w:rsidTr="008F20F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098649C" w14:textId="77777777" w:rsidR="001D5405" w:rsidRPr="001151C7" w:rsidRDefault="001D540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41586168" w14:textId="77777777" w:rsidR="001D5405" w:rsidRDefault="001D540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Chatbot – Esclarecimento de dúvidas ao utente</w:t>
            </w:r>
          </w:p>
        </w:tc>
      </w:tr>
      <w:tr w:rsidR="001D5405" w14:paraId="5E9FC861" w14:textId="77777777" w:rsidTr="008F20FF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6BB268E" w14:textId="77777777" w:rsidR="001D5405" w:rsidRPr="001151C7" w:rsidRDefault="001D540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24C2C22C" w14:textId="77777777" w:rsidR="001D5405" w:rsidRDefault="001D5405" w:rsidP="008F20FF">
            <w:pPr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Utente, enquanto utilizador não registado no sistema, pretende aceder a uma plataforma de troca de mensagens para esclarecer dúvidas relacionadas com a idade que necessita de ter para ser dador, assim como a quantia monetária que pode angariar caso seja efetivamente um dador</w:t>
            </w:r>
          </w:p>
        </w:tc>
      </w:tr>
    </w:tbl>
    <w:p w14:paraId="32D72C7F" w14:textId="77777777" w:rsidR="001D5405" w:rsidRDefault="001D5405" w:rsidP="001D5405"/>
    <w:p w14:paraId="03D2D643" w14:textId="77777777" w:rsidR="001D5405" w:rsidRDefault="001D5405" w:rsidP="001D540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D5405" w14:paraId="00109C9A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A727ED0" w14:textId="77777777" w:rsidR="001D5405" w:rsidRDefault="001D5405" w:rsidP="008F20FF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2577CD6D" w14:textId="77777777" w:rsidR="001D5405" w:rsidRDefault="001D540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1D5405" w14:paraId="654E9367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85476CC" w14:textId="77777777" w:rsidR="001D5405" w:rsidRPr="00873462" w:rsidRDefault="001D5405" w:rsidP="008F20FF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acede à plataforma de troca de mensagens</w:t>
            </w:r>
          </w:p>
        </w:tc>
        <w:tc>
          <w:tcPr>
            <w:tcW w:w="4675" w:type="dxa"/>
          </w:tcPr>
          <w:p w14:paraId="7B5E2216" w14:textId="77777777" w:rsidR="001D5405" w:rsidRDefault="001D5405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Sem nada a registar</w:t>
            </w:r>
          </w:p>
        </w:tc>
      </w:tr>
      <w:tr w:rsidR="001D5405" w14:paraId="2E1663E5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279D653" w14:textId="77777777" w:rsidR="001D5405" w:rsidRPr="00873462" w:rsidRDefault="001D5405" w:rsidP="008F20FF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digita “Que idade preciso de ter para ser dador?”</w:t>
            </w:r>
          </w:p>
        </w:tc>
        <w:tc>
          <w:tcPr>
            <w:tcW w:w="4675" w:type="dxa"/>
          </w:tcPr>
          <w:p w14:paraId="671FE3F3" w14:textId="77777777" w:rsidR="001D5405" w:rsidRDefault="001D5405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2.1- 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MessagesController</w:t>
            </w:r>
            <w:proofErr w:type="spellEnd"/>
            <w:r>
              <w:t>” cria uma nova instância do “RootDialog”</w:t>
            </w:r>
          </w:p>
          <w:p w14:paraId="4D78CB27" w14:textId="77777777" w:rsidR="001D5405" w:rsidRDefault="001D5405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–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EsclarecerDuvidasIdade</w:t>
            </w:r>
            <w:proofErr w:type="spellEnd"/>
            <w:r>
              <w:t xml:space="preserve">” é ativada por intermédio da </w:t>
            </w:r>
            <w:proofErr w:type="spellStart"/>
            <w:r>
              <w:t>LuisIntent</w:t>
            </w:r>
            <w:proofErr w:type="spellEnd"/>
            <w:r>
              <w:t>(“</w:t>
            </w:r>
            <w:proofErr w:type="spellStart"/>
            <w:r>
              <w:t>EsclarecerDuvidasIdade</w:t>
            </w:r>
            <w:proofErr w:type="spellEnd"/>
            <w:r>
              <w:t>”) e é retornado de forma assíncrona uma resposta para o Utente</w:t>
            </w:r>
          </w:p>
        </w:tc>
      </w:tr>
    </w:tbl>
    <w:p w14:paraId="2C032208" w14:textId="77777777" w:rsidR="001D5405" w:rsidRDefault="001D5405" w:rsidP="001D5405">
      <w:pPr>
        <w:ind w:left="0"/>
      </w:pPr>
    </w:p>
    <w:p w14:paraId="0F3D5E95" w14:textId="77777777" w:rsidR="001D5405" w:rsidRDefault="001D5405" w:rsidP="001D5405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1D5405" w14:paraId="12B0566A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40622D28" w14:textId="77777777" w:rsidR="001D5405" w:rsidRDefault="001D5405" w:rsidP="008F20FF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116B25C2" w14:textId="77777777" w:rsidR="001D5405" w:rsidRDefault="001D540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56944F3A" w14:textId="77777777" w:rsidR="001D5405" w:rsidRDefault="001D540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1D5405" w14:paraId="4C32B295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1EFDB08" w14:textId="77777777" w:rsidR="001D5405" w:rsidRPr="000749A4" w:rsidRDefault="001D5405" w:rsidP="008F20FF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39B27010" w14:textId="77777777" w:rsidR="001D5405" w:rsidRPr="000749A4" w:rsidRDefault="001D5405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0D81EB75" w14:textId="77777777" w:rsidR="001D5405" w:rsidRPr="000749A4" w:rsidRDefault="001D5405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4FF9D81E" w14:textId="77777777" w:rsidR="001D5405" w:rsidRDefault="001D5405" w:rsidP="001D5405">
      <w:pPr>
        <w:ind w:left="0"/>
      </w:pPr>
    </w:p>
    <w:p w14:paraId="3EE4D682" w14:textId="77777777" w:rsidR="001D5405" w:rsidRDefault="001D5405" w:rsidP="001D5405">
      <w:pPr>
        <w:ind w:left="0"/>
      </w:pPr>
    </w:p>
    <w:p w14:paraId="15C9FFBA" w14:textId="77777777" w:rsidR="00CE2093" w:rsidRDefault="00CE2093" w:rsidP="00CE2093">
      <w:pPr>
        <w:ind w:left="0"/>
      </w:pPr>
    </w:p>
    <w:p w14:paraId="01643BAB" w14:textId="77777777" w:rsidR="00CE2093" w:rsidRDefault="00CE2093" w:rsidP="00CE2093">
      <w:pPr>
        <w:ind w:left="0"/>
      </w:pPr>
    </w:p>
    <w:p w14:paraId="7D51D254" w14:textId="77777777" w:rsidR="00CE2093" w:rsidRDefault="00CE2093" w:rsidP="00CE2093">
      <w:pPr>
        <w:ind w:left="0"/>
      </w:pPr>
    </w:p>
    <w:p w14:paraId="46FEDE19" w14:textId="77777777" w:rsidR="00CE2093" w:rsidRDefault="00CE2093" w:rsidP="00CE2093">
      <w:pPr>
        <w:ind w:left="0"/>
      </w:pPr>
    </w:p>
    <w:p w14:paraId="3A9B3495" w14:textId="77777777" w:rsidR="00CE2093" w:rsidRDefault="00CE2093" w:rsidP="00CE2093">
      <w:pPr>
        <w:ind w:left="0"/>
      </w:pPr>
    </w:p>
    <w:p w14:paraId="0B905D10" w14:textId="77777777" w:rsidR="00CE2093" w:rsidRDefault="00CE2093" w:rsidP="001D5405">
      <w:pPr>
        <w:ind w:left="0"/>
      </w:pPr>
    </w:p>
    <w:p w14:paraId="3C4ED9D2" w14:textId="77777777" w:rsidR="00CE2093" w:rsidRDefault="00CE2093" w:rsidP="00CE2093"/>
    <w:p w14:paraId="3807312B" w14:textId="77777777" w:rsidR="00CE2093" w:rsidRDefault="00CE2093" w:rsidP="00CE2093">
      <w:pPr>
        <w:ind w:left="0"/>
      </w:pPr>
    </w:p>
    <w:p w14:paraId="06F61D56" w14:textId="77777777" w:rsidR="00CE2093" w:rsidRDefault="00CE2093" w:rsidP="00CE2093">
      <w:pPr>
        <w:pStyle w:val="Cabealho3"/>
        <w:numPr>
          <w:ilvl w:val="2"/>
          <w:numId w:val="7"/>
        </w:numPr>
      </w:pPr>
      <w:bookmarkStart w:id="128" w:name="_Toc503008102"/>
      <w:r>
        <w:t>Ilustração da funcionalidade</w:t>
      </w:r>
      <w:bookmarkEnd w:id="128"/>
    </w:p>
    <w:p w14:paraId="2AD01022" w14:textId="3AE87F97" w:rsidR="00CE2093" w:rsidRPr="00A25EC7" w:rsidRDefault="00E55636" w:rsidP="00CE2093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2B362EC" wp14:editId="4F50D091">
                <wp:simplePos x="0" y="0"/>
                <wp:positionH relativeFrom="column">
                  <wp:posOffset>-243205</wp:posOffset>
                </wp:positionH>
                <wp:positionV relativeFrom="paragraph">
                  <wp:posOffset>2491740</wp:posOffset>
                </wp:positionV>
                <wp:extent cx="6598920" cy="196215"/>
                <wp:effectExtent l="0" t="0" r="0" b="0"/>
                <wp:wrapTight wrapText="bothSides">
                  <wp:wrapPolygon edited="0">
                    <wp:start x="0" y="0"/>
                    <wp:lineTo x="0" y="18874"/>
                    <wp:lineTo x="21513" y="18874"/>
                    <wp:lineTo x="21513" y="0"/>
                    <wp:lineTo x="0" y="0"/>
                  </wp:wrapPolygon>
                </wp:wrapTight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8920" cy="1962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49F68A" w14:textId="47BBC774" w:rsidR="00566963" w:rsidRPr="00D47090" w:rsidRDefault="00566963" w:rsidP="001D5405">
                            <w:pPr>
                              <w:pStyle w:val="Legenda"/>
                              <w:jc w:val="center"/>
                              <w:rPr>
                                <w:color w:val="404040" w:themeColor="text1" w:themeTint="BF"/>
                              </w:rPr>
                            </w:pPr>
                            <w:bookmarkStart w:id="129" w:name="_Toc50300803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0B6DB7">
                              <w:t>Lista de Intents no LUIS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EC" id="Caixa de texto 28" o:spid="_x0000_s1034" type="#_x0000_t202" style="position:absolute;left:0;text-align:left;margin-left:-19.15pt;margin-top:196.2pt;width:519.6pt;height:15.45pt;z-index:251812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" stroked="f">
                <v:textbox inset="0,0,0,0">
                  <w:txbxContent>
                    <w:p w14:paraId="6249F68A" w14:textId="47BBC774" w:rsidR="00566963" w:rsidRPr="00D47090" w:rsidRDefault="00566963" w:rsidP="001D5405">
                      <w:pPr>
                        <w:pStyle w:val="Legenda"/>
                        <w:jc w:val="center"/>
                        <w:rPr>
                          <w:color w:val="404040" w:themeColor="text1" w:themeTint="BF"/>
                        </w:rPr>
                      </w:pPr>
                      <w:bookmarkStart w:id="130" w:name="_Toc50300803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0B6DB7">
                        <w:t>Lista de Intents no LUIS</w:t>
                      </w:r>
                      <w:bookmarkEnd w:id="13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811840" behindDoc="0" locked="0" layoutInCell="1" allowOverlap="1" wp14:anchorId="794B7DF0" wp14:editId="6A5E2AF5">
            <wp:simplePos x="0" y="0"/>
            <wp:positionH relativeFrom="column">
              <wp:posOffset>-243068</wp:posOffset>
            </wp:positionH>
            <wp:positionV relativeFrom="paragraph">
              <wp:posOffset>240970</wp:posOffset>
            </wp:positionV>
            <wp:extent cx="6598920" cy="2193290"/>
            <wp:effectExtent l="0" t="0" r="0" b="0"/>
            <wp:wrapTight wrapText="bothSides">
              <wp:wrapPolygon edited="0">
                <wp:start x="0" y="0"/>
                <wp:lineTo x="0" y="21387"/>
                <wp:lineTo x="21513" y="21387"/>
                <wp:lineTo x="21513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2093">
        <w:t xml:space="preserve"> </w:t>
      </w:r>
    </w:p>
    <w:p w14:paraId="028F483E" w14:textId="06D06A63" w:rsidR="00625EF7" w:rsidRDefault="00625EF7" w:rsidP="006524FB">
      <w:pPr>
        <w:ind w:left="0"/>
      </w:pPr>
    </w:p>
    <w:p w14:paraId="5E6FD203" w14:textId="01C35283" w:rsidR="00625EF7" w:rsidRDefault="00E55636" w:rsidP="006524FB">
      <w:pPr>
        <w:ind w:left="0"/>
      </w:pPr>
      <w:r>
        <w:rPr>
          <w:noProof/>
          <w:lang w:eastAsia="pt-PT"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2EEED81" wp14:editId="39A2E281">
                <wp:simplePos x="0" y="0"/>
                <wp:positionH relativeFrom="column">
                  <wp:posOffset>-173990</wp:posOffset>
                </wp:positionH>
                <wp:positionV relativeFrom="paragraph">
                  <wp:posOffset>2603500</wp:posOffset>
                </wp:positionV>
                <wp:extent cx="6562725" cy="208280"/>
                <wp:effectExtent l="0" t="0" r="9525" b="1270"/>
                <wp:wrapTight wrapText="bothSides">
                  <wp:wrapPolygon edited="0">
                    <wp:start x="0" y="0"/>
                    <wp:lineTo x="0" y="19756"/>
                    <wp:lineTo x="21569" y="19756"/>
                    <wp:lineTo x="21569" y="0"/>
                    <wp:lineTo x="0" y="0"/>
                  </wp:wrapPolygon>
                </wp:wrapTight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2725" cy="2082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AD90A2" w14:textId="79462BEB" w:rsidR="00566963" w:rsidRPr="00EA11DF" w:rsidRDefault="00566963" w:rsidP="001D5405">
                            <w:pPr>
                              <w:pStyle w:val="Legenda"/>
                              <w:jc w:val="center"/>
                              <w:rPr>
                                <w:color w:val="404040" w:themeColor="text1" w:themeTint="BF"/>
                              </w:rPr>
                            </w:pPr>
                            <w:bookmarkStart w:id="131" w:name="_Toc50300803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FC7102">
                              <w:t>Lista de Entities no LUIS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ED81" id="Caixa de texto 29" o:spid="_x0000_s1035" type="#_x0000_t202" style="position:absolute;margin-left:-13.7pt;margin-top:205pt;width:516.75pt;height:16.4pt;z-index:251817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" stroked="f">
                <v:textbox inset="0,0,0,0">
                  <w:txbxContent>
                    <w:p w14:paraId="7BAD90A2" w14:textId="79462BEB" w:rsidR="00566963" w:rsidRPr="00EA11DF" w:rsidRDefault="00566963" w:rsidP="001D5405">
                      <w:pPr>
                        <w:pStyle w:val="Legenda"/>
                        <w:jc w:val="center"/>
                        <w:rPr>
                          <w:color w:val="404040" w:themeColor="text1" w:themeTint="BF"/>
                        </w:rPr>
                      </w:pPr>
                      <w:bookmarkStart w:id="132" w:name="_Toc50300803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FC7102">
                        <w:t>Lista de Entities no LUIS</w:t>
                      </w:r>
                      <w:bookmarkEnd w:id="13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816960" behindDoc="0" locked="0" layoutInCell="1" allowOverlap="1" wp14:anchorId="0B40A64B" wp14:editId="38D83F1D">
            <wp:simplePos x="0" y="0"/>
            <wp:positionH relativeFrom="column">
              <wp:posOffset>-173620</wp:posOffset>
            </wp:positionH>
            <wp:positionV relativeFrom="paragraph">
              <wp:posOffset>213497</wp:posOffset>
            </wp:positionV>
            <wp:extent cx="6562725" cy="2329815"/>
            <wp:effectExtent l="0" t="0" r="9525" b="0"/>
            <wp:wrapTight wrapText="bothSides">
              <wp:wrapPolygon edited="0">
                <wp:start x="0" y="0"/>
                <wp:lineTo x="0" y="21370"/>
                <wp:lineTo x="21569" y="21370"/>
                <wp:lineTo x="21569" y="0"/>
                <wp:lineTo x="0" y="0"/>
              </wp:wrapPolygon>
            </wp:wrapTight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B6815" w14:textId="1464CB70" w:rsidR="00625EF7" w:rsidRDefault="00625EF7" w:rsidP="006524FB">
      <w:pPr>
        <w:ind w:left="0"/>
      </w:pPr>
    </w:p>
    <w:p w14:paraId="27813DB3" w14:textId="1E09A5FD" w:rsidR="00625EF7" w:rsidRDefault="00625EF7" w:rsidP="006524FB">
      <w:pPr>
        <w:ind w:left="0"/>
      </w:pPr>
    </w:p>
    <w:p w14:paraId="558ECE12" w14:textId="5E535DBB" w:rsidR="00625EF7" w:rsidRDefault="00625EF7" w:rsidP="006524FB">
      <w:pPr>
        <w:ind w:left="0"/>
      </w:pPr>
    </w:p>
    <w:p w14:paraId="5A47D883" w14:textId="1B7A1A47" w:rsidR="00625EF7" w:rsidRDefault="00625EF7" w:rsidP="006524FB">
      <w:pPr>
        <w:ind w:left="0"/>
      </w:pPr>
    </w:p>
    <w:p w14:paraId="2A2EC631" w14:textId="4EEC0CB4" w:rsidR="00625EF7" w:rsidRDefault="00625EF7" w:rsidP="006524FB">
      <w:pPr>
        <w:ind w:left="0"/>
      </w:pPr>
    </w:p>
    <w:p w14:paraId="3B1343F5" w14:textId="0B7FCDD8" w:rsidR="00625EF7" w:rsidRDefault="00E55636" w:rsidP="006524FB">
      <w:pPr>
        <w:ind w:left="0"/>
      </w:pPr>
      <w:r>
        <w:rPr>
          <w:noProof/>
          <w:lang w:eastAsia="pt-PT"/>
        </w:rPr>
        <w:drawing>
          <wp:anchor distT="0" distB="0" distL="114300" distR="114300" simplePos="0" relativeHeight="251822080" behindDoc="0" locked="0" layoutInCell="1" allowOverlap="1" wp14:anchorId="41089AE8" wp14:editId="5AFA039D">
            <wp:simplePos x="0" y="0"/>
            <wp:positionH relativeFrom="column">
              <wp:posOffset>451413</wp:posOffset>
            </wp:positionH>
            <wp:positionV relativeFrom="paragraph">
              <wp:posOffset>0</wp:posOffset>
            </wp:positionV>
            <wp:extent cx="5198110" cy="2214880"/>
            <wp:effectExtent l="0" t="0" r="2540" b="0"/>
            <wp:wrapTight wrapText="bothSides">
              <wp:wrapPolygon edited="0">
                <wp:start x="0" y="0"/>
                <wp:lineTo x="0" y="21365"/>
                <wp:lineTo x="21531" y="21365"/>
                <wp:lineTo x="21531" y="0"/>
                <wp:lineTo x="0" y="0"/>
              </wp:wrapPolygon>
            </wp:wrapTight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A847D01" w14:textId="10A87FA3" w:rsidR="00625EF7" w:rsidRDefault="00625EF7" w:rsidP="006524FB">
      <w:pPr>
        <w:ind w:left="0"/>
      </w:pPr>
    </w:p>
    <w:p w14:paraId="1D0D70C3" w14:textId="473DA7A9" w:rsidR="00625EF7" w:rsidRDefault="00625EF7" w:rsidP="006524FB">
      <w:pPr>
        <w:ind w:left="0"/>
      </w:pPr>
    </w:p>
    <w:p w14:paraId="74AA8E51" w14:textId="4A7F6C20" w:rsidR="00625EF7" w:rsidRDefault="00625EF7" w:rsidP="006524FB">
      <w:pPr>
        <w:ind w:left="0"/>
      </w:pPr>
    </w:p>
    <w:p w14:paraId="124E0025" w14:textId="1627F1D5" w:rsidR="00625EF7" w:rsidRDefault="00625EF7" w:rsidP="006524FB">
      <w:pPr>
        <w:ind w:left="0"/>
      </w:pPr>
    </w:p>
    <w:p w14:paraId="3A46B3EB" w14:textId="39001C80" w:rsidR="00625EF7" w:rsidRDefault="00625EF7" w:rsidP="006524FB">
      <w:pPr>
        <w:ind w:left="0"/>
      </w:pPr>
    </w:p>
    <w:p w14:paraId="71332A74" w14:textId="37C5093E" w:rsidR="00625EF7" w:rsidRDefault="00625EF7" w:rsidP="006524FB">
      <w:pPr>
        <w:ind w:left="0"/>
      </w:pPr>
    </w:p>
    <w:p w14:paraId="1D0065B2" w14:textId="04EBDB26" w:rsidR="001D5405" w:rsidRDefault="001D5405" w:rsidP="006524FB">
      <w:pPr>
        <w:ind w:left="0"/>
      </w:pPr>
    </w:p>
    <w:p w14:paraId="6742F208" w14:textId="4D20ED95" w:rsidR="001D5405" w:rsidRDefault="001D5405" w:rsidP="006524FB">
      <w:pPr>
        <w:ind w:left="0"/>
      </w:pPr>
    </w:p>
    <w:p w14:paraId="03474147" w14:textId="7696B5BC" w:rsidR="001D5405" w:rsidRDefault="00E55636" w:rsidP="006524FB">
      <w:pPr>
        <w:ind w:left="0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EC6F5AB" wp14:editId="44699432">
                <wp:simplePos x="0" y="0"/>
                <wp:positionH relativeFrom="column">
                  <wp:posOffset>450850</wp:posOffset>
                </wp:positionH>
                <wp:positionV relativeFrom="paragraph">
                  <wp:posOffset>128270</wp:posOffset>
                </wp:positionV>
                <wp:extent cx="5198110" cy="219710"/>
                <wp:effectExtent l="0" t="0" r="2540" b="8890"/>
                <wp:wrapTight wrapText="bothSides">
                  <wp:wrapPolygon edited="0">
                    <wp:start x="0" y="0"/>
                    <wp:lineTo x="0" y="20601"/>
                    <wp:lineTo x="21531" y="20601"/>
                    <wp:lineTo x="21531" y="0"/>
                    <wp:lineTo x="0" y="0"/>
                  </wp:wrapPolygon>
                </wp:wrapTight>
                <wp:docPr id="224" name="Caixa de text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8110" cy="2197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BDAAFC" w14:textId="2FD84509" w:rsidR="00566963" w:rsidRPr="00A06640" w:rsidRDefault="00566963" w:rsidP="001D5405">
                            <w:pPr>
                              <w:pStyle w:val="Legenda"/>
                              <w:jc w:val="center"/>
                              <w:rPr>
                                <w:color w:val="404040" w:themeColor="text1" w:themeTint="BF"/>
                              </w:rPr>
                            </w:pPr>
                            <w:bookmarkStart w:id="133" w:name="_Toc50300803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E51CF">
                              <w:t>- Conteúdo da intent "EsclarecerDuvidas", no LUIS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F5AB" id="Caixa de texto 224" o:spid="_x0000_s1036" type="#_x0000_t202" style="position:absolute;margin-left:35.5pt;margin-top:10.1pt;width:409.3pt;height:17.3pt;z-index:251823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" stroked="f">
                <v:textbox inset="0,0,0,0">
                  <w:txbxContent>
                    <w:p w14:paraId="0EBDAAFC" w14:textId="2FD84509" w:rsidR="00566963" w:rsidRPr="00A06640" w:rsidRDefault="00566963" w:rsidP="001D5405">
                      <w:pPr>
                        <w:pStyle w:val="Legenda"/>
                        <w:jc w:val="center"/>
                        <w:rPr>
                          <w:color w:val="404040" w:themeColor="text1" w:themeTint="BF"/>
                        </w:rPr>
                      </w:pPr>
                      <w:bookmarkStart w:id="134" w:name="_Toc50300803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E51CF">
                        <w:t>- Conteúdo da intent "EsclarecerDuvidas", no LUIS</w:t>
                      </w:r>
                      <w:bookmarkEnd w:id="134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F39DA80" w14:textId="3773BC67" w:rsidR="001D5405" w:rsidRDefault="001D5405" w:rsidP="006524FB">
      <w:pPr>
        <w:ind w:left="0"/>
      </w:pPr>
    </w:p>
    <w:p w14:paraId="6E0F9EB2" w14:textId="608539D9" w:rsidR="001D5405" w:rsidRDefault="00E55636" w:rsidP="006524FB">
      <w:pPr>
        <w:ind w:left="0"/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827200" behindDoc="0" locked="0" layoutInCell="1" allowOverlap="1" wp14:anchorId="72091518" wp14:editId="21672D2A">
            <wp:simplePos x="0" y="0"/>
            <wp:positionH relativeFrom="column">
              <wp:posOffset>451413</wp:posOffset>
            </wp:positionH>
            <wp:positionV relativeFrom="paragraph">
              <wp:posOffset>143799</wp:posOffset>
            </wp:positionV>
            <wp:extent cx="5161915" cy="2200910"/>
            <wp:effectExtent l="0" t="0" r="635" b="8890"/>
            <wp:wrapTight wrapText="bothSides">
              <wp:wrapPolygon edited="0">
                <wp:start x="0" y="0"/>
                <wp:lineTo x="0" y="21500"/>
                <wp:lineTo x="21523" y="21500"/>
                <wp:lineTo x="21523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FAB2C" w14:textId="403948D3" w:rsidR="001D5405" w:rsidRDefault="001D5405" w:rsidP="006524FB">
      <w:pPr>
        <w:ind w:left="0"/>
      </w:pPr>
    </w:p>
    <w:p w14:paraId="0794521E" w14:textId="1D072B3F" w:rsidR="001D5405" w:rsidRDefault="001D5405" w:rsidP="006524FB">
      <w:pPr>
        <w:ind w:left="0"/>
      </w:pPr>
    </w:p>
    <w:p w14:paraId="3712CA68" w14:textId="6E55E395" w:rsidR="001D5405" w:rsidRDefault="001D5405" w:rsidP="006524FB">
      <w:pPr>
        <w:ind w:left="0"/>
      </w:pPr>
    </w:p>
    <w:p w14:paraId="7008CCB7" w14:textId="6FB39712" w:rsidR="001D5405" w:rsidRDefault="001D5405" w:rsidP="006524FB">
      <w:pPr>
        <w:ind w:left="0"/>
      </w:pPr>
    </w:p>
    <w:p w14:paraId="57B7764A" w14:textId="255E1D33" w:rsidR="001D5405" w:rsidRDefault="001D5405" w:rsidP="006524FB">
      <w:pPr>
        <w:ind w:left="0"/>
      </w:pPr>
    </w:p>
    <w:p w14:paraId="2692F204" w14:textId="6555613D" w:rsidR="001D5405" w:rsidRDefault="001D5405" w:rsidP="006524FB">
      <w:pPr>
        <w:ind w:left="0"/>
      </w:pPr>
    </w:p>
    <w:p w14:paraId="17805EAB" w14:textId="27F363B5" w:rsidR="001D5405" w:rsidRDefault="001D5405" w:rsidP="006524FB">
      <w:pPr>
        <w:ind w:left="0"/>
      </w:pPr>
    </w:p>
    <w:p w14:paraId="3F44E009" w14:textId="68FA74E6" w:rsidR="001D5405" w:rsidRDefault="001D5405" w:rsidP="006524FB">
      <w:pPr>
        <w:ind w:left="0"/>
      </w:pPr>
    </w:p>
    <w:p w14:paraId="6B63819B" w14:textId="5BBB0012" w:rsidR="001D5405" w:rsidRDefault="001D5405" w:rsidP="006524FB">
      <w:pPr>
        <w:ind w:left="0"/>
      </w:pPr>
    </w:p>
    <w:p w14:paraId="2FFE9453" w14:textId="7C118C98" w:rsidR="001D5405" w:rsidRDefault="00E55636" w:rsidP="006524FB">
      <w:pPr>
        <w:ind w:left="0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84B9C87" wp14:editId="0E3C666C">
                <wp:simplePos x="0" y="0"/>
                <wp:positionH relativeFrom="column">
                  <wp:posOffset>451413</wp:posOffset>
                </wp:positionH>
                <wp:positionV relativeFrom="paragraph">
                  <wp:posOffset>16799</wp:posOffset>
                </wp:positionV>
                <wp:extent cx="5161915" cy="259715"/>
                <wp:effectExtent l="0" t="0" r="635" b="6985"/>
                <wp:wrapTight wrapText="bothSides">
                  <wp:wrapPolygon edited="0">
                    <wp:start x="0" y="0"/>
                    <wp:lineTo x="0" y="20597"/>
                    <wp:lineTo x="21523" y="20597"/>
                    <wp:lineTo x="21523" y="0"/>
                    <wp:lineTo x="0" y="0"/>
                  </wp:wrapPolygon>
                </wp:wrapTight>
                <wp:docPr id="225" name="Caixa de texto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1915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2BDC23" w14:textId="3884225C" w:rsidR="00566963" w:rsidRPr="006C1BF5" w:rsidRDefault="00566963" w:rsidP="001D5405">
                            <w:pPr>
                              <w:pStyle w:val="Legenda"/>
                              <w:jc w:val="center"/>
                              <w:rPr>
                                <w:color w:val="404040" w:themeColor="text1" w:themeTint="BF"/>
                              </w:rPr>
                            </w:pPr>
                            <w:bookmarkStart w:id="135" w:name="_Toc50300803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B54CBD">
                              <w:t>- Conteúdo da intent "EsclarecerDuvidasIdade", no LUIS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4B9C87" id="Caixa de texto 225" o:spid="_x0000_s1037" type="#_x0000_t202" style="position:absolute;margin-left:35.55pt;margin-top:1.3pt;width:406.45pt;height:20.4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" stroked="f">
                <v:textbox style="mso-fit-shape-to-text:t" inset="0,0,0,0">
                  <w:txbxContent>
                    <w:p w14:paraId="712BDC23" w14:textId="3884225C" w:rsidR="00566963" w:rsidRPr="006C1BF5" w:rsidRDefault="00566963" w:rsidP="001D5405">
                      <w:pPr>
                        <w:pStyle w:val="Legenda"/>
                        <w:jc w:val="center"/>
                        <w:rPr>
                          <w:color w:val="404040" w:themeColor="text1" w:themeTint="BF"/>
                        </w:rPr>
                      </w:pPr>
                      <w:bookmarkStart w:id="136" w:name="_Toc50300803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B54CBD">
                        <w:t>- Conteúdo da intent "EsclarecerDuvidasIdade", no LUIS</w:t>
                      </w:r>
                      <w:bookmarkEnd w:id="136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0B0D56B" w14:textId="228C43B0" w:rsidR="001D5405" w:rsidRDefault="001D5405" w:rsidP="006524FB">
      <w:pPr>
        <w:ind w:left="0"/>
      </w:pPr>
    </w:p>
    <w:p w14:paraId="7A0D8E13" w14:textId="6B19B514" w:rsidR="001D5405" w:rsidRDefault="00E55636" w:rsidP="006524FB">
      <w:pPr>
        <w:ind w:left="0"/>
      </w:pPr>
      <w:r>
        <w:rPr>
          <w:noProof/>
          <w:lang w:eastAsia="pt-PT"/>
        </w:rPr>
        <w:drawing>
          <wp:anchor distT="0" distB="0" distL="114300" distR="114300" simplePos="0" relativeHeight="251832320" behindDoc="0" locked="0" layoutInCell="1" allowOverlap="1" wp14:anchorId="5444AABD" wp14:editId="3E31FF9F">
            <wp:simplePos x="0" y="0"/>
            <wp:positionH relativeFrom="column">
              <wp:posOffset>451413</wp:posOffset>
            </wp:positionH>
            <wp:positionV relativeFrom="paragraph">
              <wp:posOffset>55261</wp:posOffset>
            </wp:positionV>
            <wp:extent cx="5180330" cy="2192020"/>
            <wp:effectExtent l="0" t="0" r="1270" b="0"/>
            <wp:wrapTight wrapText="bothSides">
              <wp:wrapPolygon edited="0">
                <wp:start x="0" y="0"/>
                <wp:lineTo x="0" y="21400"/>
                <wp:lineTo x="21526" y="21400"/>
                <wp:lineTo x="21526" y="0"/>
                <wp:lineTo x="0" y="0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33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6EF8F" w14:textId="1FCC1B63" w:rsidR="001D5405" w:rsidRDefault="001D5405" w:rsidP="006524FB">
      <w:pPr>
        <w:ind w:left="0"/>
      </w:pPr>
    </w:p>
    <w:p w14:paraId="744361BB" w14:textId="49D6EF64" w:rsidR="001D5405" w:rsidRDefault="001D5405" w:rsidP="006524FB">
      <w:pPr>
        <w:ind w:left="0"/>
      </w:pPr>
    </w:p>
    <w:p w14:paraId="55AAA592" w14:textId="57A15CC9" w:rsidR="001D5405" w:rsidRDefault="001D5405" w:rsidP="006524FB">
      <w:pPr>
        <w:ind w:left="0"/>
      </w:pPr>
    </w:p>
    <w:p w14:paraId="64717484" w14:textId="7623EB32" w:rsidR="001D5405" w:rsidRDefault="001D5405" w:rsidP="006524FB">
      <w:pPr>
        <w:ind w:left="0"/>
      </w:pPr>
    </w:p>
    <w:p w14:paraId="5B02DAAB" w14:textId="29663B2F" w:rsidR="001D5405" w:rsidRDefault="001D5405" w:rsidP="006524FB">
      <w:pPr>
        <w:ind w:left="0"/>
      </w:pPr>
    </w:p>
    <w:p w14:paraId="51F94035" w14:textId="06ECA4ED" w:rsidR="001D5405" w:rsidRDefault="001D5405" w:rsidP="006524FB">
      <w:pPr>
        <w:ind w:left="0"/>
      </w:pPr>
    </w:p>
    <w:p w14:paraId="3F7FDF6E" w14:textId="688AEC8A" w:rsidR="001D5405" w:rsidRDefault="001D5405" w:rsidP="006524FB">
      <w:pPr>
        <w:ind w:left="0"/>
      </w:pPr>
    </w:p>
    <w:p w14:paraId="34A15881" w14:textId="6EFC330E" w:rsidR="001D5405" w:rsidRDefault="001D5405" w:rsidP="006524FB">
      <w:pPr>
        <w:ind w:left="0"/>
      </w:pPr>
    </w:p>
    <w:p w14:paraId="5C3F8A42" w14:textId="1F31E15E" w:rsidR="001D5405" w:rsidRDefault="00E55636" w:rsidP="006524FB">
      <w:pPr>
        <w:ind w:left="0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79F9456" wp14:editId="1F284E0E">
                <wp:simplePos x="0" y="0"/>
                <wp:positionH relativeFrom="column">
                  <wp:posOffset>451413</wp:posOffset>
                </wp:positionH>
                <wp:positionV relativeFrom="paragraph">
                  <wp:posOffset>160671</wp:posOffset>
                </wp:positionV>
                <wp:extent cx="5180330" cy="259715"/>
                <wp:effectExtent l="0" t="0" r="1270" b="6985"/>
                <wp:wrapTight wrapText="bothSides">
                  <wp:wrapPolygon edited="0">
                    <wp:start x="0" y="0"/>
                    <wp:lineTo x="0" y="20597"/>
                    <wp:lineTo x="21526" y="20597"/>
                    <wp:lineTo x="21526" y="0"/>
                    <wp:lineTo x="0" y="0"/>
                  </wp:wrapPolygon>
                </wp:wrapTight>
                <wp:docPr id="229" name="Caixa de text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0330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BA7F2A" w14:textId="1BF178EF" w:rsidR="00566963" w:rsidRPr="00F011F5" w:rsidRDefault="00566963" w:rsidP="001D5405">
                            <w:pPr>
                              <w:pStyle w:val="Legenda"/>
                              <w:jc w:val="center"/>
                              <w:rPr>
                                <w:color w:val="404040" w:themeColor="text1" w:themeTint="BF"/>
                              </w:rPr>
                            </w:pPr>
                            <w:bookmarkStart w:id="137" w:name="_Toc50300804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3F6799">
                              <w:t xml:space="preserve"> - Conteúdo da intent "EsclarecerDuvidasDinheiro", no LUIS</w:t>
                            </w:r>
                            <w:bookmarkEnd w:id="1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F9456" id="Caixa de texto 229" o:spid="_x0000_s1038" type="#_x0000_t202" style="position:absolute;margin-left:35.55pt;margin-top:12.65pt;width:407.9pt;height:20.4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" stroked="f">
                <v:textbox style="mso-fit-shape-to-text:t" inset="0,0,0,0">
                  <w:txbxContent>
                    <w:p w14:paraId="3CBA7F2A" w14:textId="1BF178EF" w:rsidR="00566963" w:rsidRPr="00F011F5" w:rsidRDefault="00566963" w:rsidP="001D5405">
                      <w:pPr>
                        <w:pStyle w:val="Legenda"/>
                        <w:jc w:val="center"/>
                        <w:rPr>
                          <w:color w:val="404040" w:themeColor="text1" w:themeTint="BF"/>
                        </w:rPr>
                      </w:pPr>
                      <w:bookmarkStart w:id="138" w:name="_Toc50300804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3F6799">
                        <w:t xml:space="preserve"> - Conteúdo da intent "EsclarecerDuvidasDinheiro", no LUIS</w:t>
                      </w:r>
                      <w:bookmarkEnd w:id="138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1EC998A" w14:textId="505DBB88" w:rsidR="001D5405" w:rsidRDefault="001D5405" w:rsidP="006524FB">
      <w:pPr>
        <w:ind w:left="0"/>
      </w:pPr>
    </w:p>
    <w:p w14:paraId="36F02081" w14:textId="3A8DDD77" w:rsidR="001D5405" w:rsidRDefault="00E55636" w:rsidP="006524FB">
      <w:pPr>
        <w:ind w:left="0"/>
      </w:pPr>
      <w:r>
        <w:rPr>
          <w:noProof/>
          <w:lang w:eastAsia="pt-PT"/>
        </w:rPr>
        <w:drawing>
          <wp:anchor distT="0" distB="0" distL="114300" distR="114300" simplePos="0" relativeHeight="251837440" behindDoc="0" locked="0" layoutInCell="1" allowOverlap="1" wp14:anchorId="6F75FAB0" wp14:editId="68473A03">
            <wp:simplePos x="0" y="0"/>
            <wp:positionH relativeFrom="column">
              <wp:posOffset>538223</wp:posOffset>
            </wp:positionH>
            <wp:positionV relativeFrom="paragraph">
              <wp:posOffset>0</wp:posOffset>
            </wp:positionV>
            <wp:extent cx="4940300" cy="2128520"/>
            <wp:effectExtent l="0" t="0" r="0" b="5080"/>
            <wp:wrapTight wrapText="bothSides">
              <wp:wrapPolygon edited="0">
                <wp:start x="0" y="0"/>
                <wp:lineTo x="0" y="21458"/>
                <wp:lineTo x="21489" y="21458"/>
                <wp:lineTo x="21489" y="0"/>
                <wp:lineTo x="0" y="0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D28C4" w14:textId="5CC39179" w:rsidR="001D5405" w:rsidRDefault="001D5405" w:rsidP="006524FB">
      <w:pPr>
        <w:ind w:left="0"/>
      </w:pPr>
    </w:p>
    <w:p w14:paraId="341829DA" w14:textId="3B4246EA" w:rsidR="001D5405" w:rsidRDefault="001D5405" w:rsidP="006524FB">
      <w:pPr>
        <w:ind w:left="0"/>
      </w:pPr>
    </w:p>
    <w:p w14:paraId="739E5CE1" w14:textId="59C0239B" w:rsidR="001D5405" w:rsidRDefault="001D5405" w:rsidP="006524FB">
      <w:pPr>
        <w:ind w:left="0"/>
      </w:pPr>
    </w:p>
    <w:p w14:paraId="6AA3C302" w14:textId="0C9F4E65" w:rsidR="001D5405" w:rsidRDefault="001D5405" w:rsidP="006524FB">
      <w:pPr>
        <w:ind w:left="0"/>
      </w:pPr>
    </w:p>
    <w:p w14:paraId="0C0CB9D0" w14:textId="376E9A71" w:rsidR="001D5405" w:rsidRDefault="001D5405" w:rsidP="006524FB">
      <w:pPr>
        <w:ind w:left="0"/>
      </w:pPr>
    </w:p>
    <w:p w14:paraId="4368752E" w14:textId="113E069A" w:rsidR="001D5405" w:rsidRDefault="001D5405" w:rsidP="006524FB">
      <w:pPr>
        <w:ind w:left="0"/>
      </w:pPr>
    </w:p>
    <w:p w14:paraId="628032FF" w14:textId="2067E728" w:rsidR="001D5405" w:rsidRDefault="001D5405" w:rsidP="006524FB">
      <w:pPr>
        <w:ind w:left="0"/>
      </w:pPr>
    </w:p>
    <w:p w14:paraId="1DA36250" w14:textId="21B5A466" w:rsidR="001D5405" w:rsidRDefault="001D5405" w:rsidP="006524FB">
      <w:pPr>
        <w:ind w:left="0"/>
      </w:pPr>
    </w:p>
    <w:p w14:paraId="03C3C7EC" w14:textId="761F0512" w:rsidR="001D5405" w:rsidRDefault="00E55636" w:rsidP="006524FB">
      <w:pPr>
        <w:ind w:left="0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F1273A2" wp14:editId="0F897782">
                <wp:simplePos x="0" y="0"/>
                <wp:positionH relativeFrom="column">
                  <wp:posOffset>538223</wp:posOffset>
                </wp:positionH>
                <wp:positionV relativeFrom="paragraph">
                  <wp:posOffset>41910</wp:posOffset>
                </wp:positionV>
                <wp:extent cx="4940300" cy="392430"/>
                <wp:effectExtent l="0" t="0" r="0" b="7620"/>
                <wp:wrapTight wrapText="bothSides">
                  <wp:wrapPolygon edited="0">
                    <wp:start x="0" y="0"/>
                    <wp:lineTo x="0" y="20971"/>
                    <wp:lineTo x="21489" y="20971"/>
                    <wp:lineTo x="21489" y="0"/>
                    <wp:lineTo x="0" y="0"/>
                  </wp:wrapPolygon>
                </wp:wrapTight>
                <wp:docPr id="231" name="Caixa de texto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0300" cy="3924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05A810" w14:textId="3DDF65E6" w:rsidR="00566963" w:rsidRPr="00EF5E5B" w:rsidRDefault="00566963" w:rsidP="001D5405">
                            <w:pPr>
                              <w:pStyle w:val="Legenda"/>
                              <w:jc w:val="center"/>
                              <w:rPr>
                                <w:color w:val="404040" w:themeColor="text1" w:themeTint="BF"/>
                              </w:rPr>
                            </w:pPr>
                            <w:bookmarkStart w:id="139" w:name="_Toc50300804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BD3F18">
                              <w:t>- Excerto de código do Chatbot referente às intents "EsclarecerDuvidas", "EsclarecerDuvidasIdade" e "EsclarecerDuvidasDinheiro"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273A2" id="Caixa de texto 231" o:spid="_x0000_s1039" type="#_x0000_t202" style="position:absolute;margin-left:42.4pt;margin-top:3.3pt;width:389pt;height:30.9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" stroked="f">
                <v:textbox style="mso-fit-shape-to-text:t" inset="0,0,0,0">
                  <w:txbxContent>
                    <w:p w14:paraId="1F05A810" w14:textId="3DDF65E6" w:rsidR="00566963" w:rsidRPr="00EF5E5B" w:rsidRDefault="00566963" w:rsidP="001D5405">
                      <w:pPr>
                        <w:pStyle w:val="Legenda"/>
                        <w:jc w:val="center"/>
                        <w:rPr>
                          <w:color w:val="404040" w:themeColor="text1" w:themeTint="BF"/>
                        </w:rPr>
                      </w:pPr>
                      <w:bookmarkStart w:id="140" w:name="_Toc50300804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BD3F18">
                        <w:t>- Excerto de código do Chatbot referente às intents "EsclarecerDuvidas", "EsclarecerDuvidasIdade" e "EsclarecerDuvidasDinheiro"</w:t>
                      </w:r>
                      <w:bookmarkEnd w:id="140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18A0B1D" w14:textId="6E29CAEA" w:rsidR="001D5405" w:rsidRDefault="001D5405" w:rsidP="006524FB">
      <w:pPr>
        <w:ind w:left="0"/>
      </w:pPr>
    </w:p>
    <w:p w14:paraId="0A839856" w14:textId="547A003E" w:rsidR="001D5405" w:rsidRDefault="00E55636" w:rsidP="006524FB">
      <w:pPr>
        <w:ind w:left="0"/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842560" behindDoc="0" locked="0" layoutInCell="1" allowOverlap="1" wp14:anchorId="2591E513" wp14:editId="27BA77B7">
            <wp:simplePos x="0" y="0"/>
            <wp:positionH relativeFrom="column">
              <wp:posOffset>5787</wp:posOffset>
            </wp:positionH>
            <wp:positionV relativeFrom="paragraph">
              <wp:posOffset>346356</wp:posOffset>
            </wp:positionV>
            <wp:extent cx="5943600" cy="1618615"/>
            <wp:effectExtent l="0" t="0" r="0" b="635"/>
            <wp:wrapTight wrapText="bothSides">
              <wp:wrapPolygon edited="0">
                <wp:start x="0" y="0"/>
                <wp:lineTo x="0" y="21354"/>
                <wp:lineTo x="21531" y="21354"/>
                <wp:lineTo x="21531" y="0"/>
                <wp:lineTo x="0" y="0"/>
              </wp:wrapPolygon>
            </wp:wrapTight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m 226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7683FC9" wp14:editId="378F77E1">
                <wp:simplePos x="0" y="0"/>
                <wp:positionH relativeFrom="column">
                  <wp:posOffset>5787</wp:posOffset>
                </wp:positionH>
                <wp:positionV relativeFrom="paragraph">
                  <wp:posOffset>2018311</wp:posOffset>
                </wp:positionV>
                <wp:extent cx="5943600" cy="259715"/>
                <wp:effectExtent l="0" t="0" r="0" b="6985"/>
                <wp:wrapTight wrapText="bothSides">
                  <wp:wrapPolygon edited="0">
                    <wp:start x="0" y="0"/>
                    <wp:lineTo x="0" y="20597"/>
                    <wp:lineTo x="21531" y="20597"/>
                    <wp:lineTo x="21531" y="0"/>
                    <wp:lineTo x="0" y="0"/>
                  </wp:wrapPolygon>
                </wp:wrapTight>
                <wp:docPr id="233" name="Caixa de text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1020C6" w14:textId="53E7BA19" w:rsidR="00566963" w:rsidRPr="00731BC2" w:rsidRDefault="00566963" w:rsidP="001D5405">
                            <w:pPr>
                              <w:pStyle w:val="Legenda"/>
                              <w:jc w:val="center"/>
                              <w:rPr>
                                <w:color w:val="404040" w:themeColor="text1" w:themeTint="BF"/>
                              </w:rPr>
                            </w:pPr>
                            <w:bookmarkStart w:id="141" w:name="_Toc50300804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B3827">
                              <w:t>- Exemplo de diálogo com o Chatbot para o esclarecimento de dúvidas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683FC9" id="Caixa de texto 233" o:spid="_x0000_s1040" type="#_x0000_t202" style="position:absolute;margin-left:.45pt;margin-top:158.9pt;width:468pt;height:20.4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" stroked="f">
                <v:textbox style="mso-fit-shape-to-text:t" inset="0,0,0,0">
                  <w:txbxContent>
                    <w:p w14:paraId="5C1020C6" w14:textId="53E7BA19" w:rsidR="00566963" w:rsidRPr="00731BC2" w:rsidRDefault="00566963" w:rsidP="001D5405">
                      <w:pPr>
                        <w:pStyle w:val="Legenda"/>
                        <w:jc w:val="center"/>
                        <w:rPr>
                          <w:color w:val="404040" w:themeColor="text1" w:themeTint="BF"/>
                        </w:rPr>
                      </w:pPr>
                      <w:bookmarkStart w:id="142" w:name="_Toc50300804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B3827">
                        <w:t>- Exemplo de diálogo com o Chatbot para o esclarecimento de dúvidas</w:t>
                      </w:r>
                      <w:bookmarkEnd w:id="142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F692CFC" w14:textId="22719FCA" w:rsidR="001D5405" w:rsidRDefault="001D5405" w:rsidP="006524FB">
      <w:pPr>
        <w:ind w:left="0"/>
      </w:pPr>
    </w:p>
    <w:p w14:paraId="7C0BD6E8" w14:textId="45C7FEFA" w:rsidR="001D5405" w:rsidRDefault="001D5405" w:rsidP="006524FB">
      <w:pPr>
        <w:ind w:left="0"/>
      </w:pPr>
    </w:p>
    <w:p w14:paraId="552A2F71" w14:textId="77777777" w:rsidR="001D5405" w:rsidRPr="00F711D0" w:rsidRDefault="001D5405" w:rsidP="001D5405">
      <w:pPr>
        <w:ind w:left="0"/>
        <w:jc w:val="both"/>
        <w:rPr>
          <w:color w:val="auto"/>
        </w:rPr>
      </w:pPr>
      <w:r w:rsidRPr="00F711D0">
        <w:rPr>
          <w:color w:val="auto"/>
        </w:rPr>
        <w:t xml:space="preserve">Para conseguir deduzir as intenções do Utente quando </w:t>
      </w:r>
      <w:r>
        <w:rPr>
          <w:color w:val="auto"/>
        </w:rPr>
        <w:t>este interage</w:t>
      </w:r>
      <w:r w:rsidRPr="00F711D0">
        <w:rPr>
          <w:color w:val="auto"/>
        </w:rPr>
        <w:t xml:space="preserve"> com o Chatbot foi utilizado o LUIS (Language Understanding Intelligent Service). Para tal ser possível, foi necessário aceder à plataforma do LUIS e registar tanto um conjunto de </w:t>
      </w:r>
      <w:r w:rsidRPr="00F711D0">
        <w:rPr>
          <w:i/>
          <w:color w:val="auto"/>
        </w:rPr>
        <w:t>Entities</w:t>
      </w:r>
      <w:r w:rsidRPr="00F711D0">
        <w:rPr>
          <w:color w:val="auto"/>
        </w:rPr>
        <w:t xml:space="preserve"> como um conjunto de </w:t>
      </w:r>
      <w:r w:rsidRPr="00F711D0">
        <w:rPr>
          <w:i/>
          <w:color w:val="auto"/>
        </w:rPr>
        <w:t>Intents</w:t>
      </w:r>
      <w:r w:rsidRPr="00F711D0">
        <w:rPr>
          <w:color w:val="auto"/>
        </w:rPr>
        <w:t>, sendo o resultado final apresentado nas Figuras 4, 5, 6, 7 e 8.</w:t>
      </w:r>
      <w:r>
        <w:rPr>
          <w:color w:val="auto"/>
        </w:rPr>
        <w:t xml:space="preserve"> Por sua vez, a Figura 9 representa o código referente a cada método associado às </w:t>
      </w:r>
      <w:r w:rsidRPr="00F711D0">
        <w:rPr>
          <w:i/>
          <w:color w:val="auto"/>
        </w:rPr>
        <w:t>intents</w:t>
      </w:r>
      <w:r>
        <w:rPr>
          <w:color w:val="auto"/>
        </w:rPr>
        <w:t xml:space="preserve"> referidas anteriormente, estando este mesmo código presente na classe “RootDialog”. Por fim, na Figura 10 é apresentado um exemplo de um diálogo possível com o Chatbot para o esclarecimento de dúvidas.</w:t>
      </w:r>
    </w:p>
    <w:p w14:paraId="248DA0B4" w14:textId="2D8E9E11" w:rsidR="001D5405" w:rsidRDefault="001D5405" w:rsidP="006524FB">
      <w:pPr>
        <w:ind w:left="0"/>
      </w:pPr>
    </w:p>
    <w:p w14:paraId="5352CE09" w14:textId="2844E505" w:rsidR="001D5405" w:rsidRDefault="001D5405" w:rsidP="006524FB">
      <w:pPr>
        <w:ind w:left="0"/>
      </w:pPr>
    </w:p>
    <w:p w14:paraId="7612B8E5" w14:textId="49EB8CA2" w:rsidR="001D5405" w:rsidRDefault="001D5405" w:rsidP="006524FB">
      <w:pPr>
        <w:ind w:left="0"/>
      </w:pPr>
    </w:p>
    <w:p w14:paraId="6C7F042E" w14:textId="579AA7BF" w:rsidR="001D5405" w:rsidRDefault="001D5405" w:rsidP="006524FB">
      <w:pPr>
        <w:ind w:left="0"/>
      </w:pPr>
    </w:p>
    <w:p w14:paraId="63221BE8" w14:textId="35DB3D84" w:rsidR="001D5405" w:rsidRDefault="001D5405" w:rsidP="006524FB">
      <w:pPr>
        <w:ind w:left="0"/>
      </w:pPr>
    </w:p>
    <w:p w14:paraId="6C293691" w14:textId="77777777" w:rsidR="002448D9" w:rsidRDefault="002448D9" w:rsidP="006524FB">
      <w:pPr>
        <w:ind w:left="0"/>
      </w:pPr>
    </w:p>
    <w:p w14:paraId="041F4D31" w14:textId="77777777" w:rsidR="002448D9" w:rsidRDefault="002448D9" w:rsidP="006524FB">
      <w:pPr>
        <w:ind w:left="0"/>
      </w:pPr>
    </w:p>
    <w:p w14:paraId="3FE115A9" w14:textId="77777777" w:rsidR="002448D9" w:rsidRDefault="002448D9" w:rsidP="006524FB">
      <w:pPr>
        <w:ind w:left="0"/>
      </w:pPr>
    </w:p>
    <w:p w14:paraId="3908CB76" w14:textId="77777777" w:rsidR="002448D9" w:rsidRDefault="002448D9" w:rsidP="006524FB">
      <w:pPr>
        <w:ind w:left="0"/>
      </w:pPr>
    </w:p>
    <w:p w14:paraId="21724A42" w14:textId="77777777" w:rsidR="002448D9" w:rsidRDefault="002448D9" w:rsidP="006524FB">
      <w:pPr>
        <w:ind w:left="0"/>
      </w:pPr>
    </w:p>
    <w:p w14:paraId="38977808" w14:textId="77777777" w:rsidR="002448D9" w:rsidRDefault="002448D9" w:rsidP="006524FB">
      <w:pPr>
        <w:ind w:left="0"/>
      </w:pPr>
    </w:p>
    <w:p w14:paraId="6999C310" w14:textId="77777777" w:rsidR="001D5405" w:rsidRPr="00EA2B19" w:rsidRDefault="001D5405" w:rsidP="006524FB">
      <w:pPr>
        <w:ind w:left="0"/>
      </w:pPr>
    </w:p>
    <w:p w14:paraId="1D336715" w14:textId="010901C1" w:rsidR="00411ABC" w:rsidRDefault="00411ABC" w:rsidP="009B24D0">
      <w:pPr>
        <w:pStyle w:val="Cabealho2"/>
        <w:numPr>
          <w:ilvl w:val="1"/>
          <w:numId w:val="6"/>
        </w:numPr>
      </w:pPr>
      <w:bookmarkStart w:id="143" w:name="_Toc503008103"/>
      <w:r>
        <w:lastRenderedPageBreak/>
        <w:t>REQ 5</w:t>
      </w:r>
      <w:r w:rsidR="000A4B61">
        <w:t xml:space="preserve"> – </w:t>
      </w:r>
      <w:r w:rsidR="00092C57">
        <w:t>Chatbot: Marcação/Cancelamento de consulta</w:t>
      </w:r>
      <w:bookmarkEnd w:id="143"/>
    </w:p>
    <w:p w14:paraId="61D3F219" w14:textId="77777777" w:rsidR="00766C32" w:rsidRDefault="00766C32" w:rsidP="009B24D0">
      <w:pPr>
        <w:pStyle w:val="Cabealho3"/>
        <w:numPr>
          <w:ilvl w:val="2"/>
          <w:numId w:val="6"/>
        </w:numPr>
      </w:pPr>
      <w:bookmarkStart w:id="144" w:name="_Toc503008104"/>
      <w:r>
        <w:t>Análise de requisitos</w:t>
      </w:r>
      <w:bookmarkEnd w:id="144"/>
    </w:p>
    <w:p w14:paraId="1AFB86F8" w14:textId="77777777" w:rsidR="00766C32" w:rsidRDefault="00766C32" w:rsidP="00766C32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766C32" w14:paraId="05FC152A" w14:textId="77777777" w:rsidTr="003C6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E75A26C" w14:textId="77777777" w:rsidR="00766C32" w:rsidRPr="001151C7" w:rsidRDefault="00766C3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41E4EA44" w14:textId="0ECE56F7" w:rsidR="00766C32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5</w:t>
            </w:r>
          </w:p>
        </w:tc>
      </w:tr>
      <w:tr w:rsidR="00766C32" w14:paraId="33BF19A2" w14:textId="77777777" w:rsidTr="003C63E7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2C4934C" w14:textId="77777777" w:rsidR="00766C32" w:rsidRPr="001151C7" w:rsidRDefault="00766C3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3A539670" w14:textId="525F8EEE" w:rsidR="00766C32" w:rsidRDefault="00092C57" w:rsidP="009923F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Chatbot – Marcação/Cancelamento da consulta inicial</w:t>
            </w:r>
          </w:p>
        </w:tc>
      </w:tr>
      <w:tr w:rsidR="00766C32" w14:paraId="1E2A8396" w14:textId="77777777" w:rsidTr="003C63E7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547389D" w14:textId="77777777" w:rsidR="00766C32" w:rsidRPr="001151C7" w:rsidRDefault="00766C3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5853B3EE" w14:textId="2154A456" w:rsidR="00766C32" w:rsidRDefault="002828AB" w:rsidP="00092C57">
            <w:pPr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</w:t>
            </w:r>
            <w:r w:rsidR="00092C57">
              <w:t>Utente</w:t>
            </w:r>
            <w:r w:rsidR="00611C99">
              <w:t xml:space="preserve">, enquanto utilizador </w:t>
            </w:r>
            <w:r w:rsidR="00092C57">
              <w:t xml:space="preserve">não </w:t>
            </w:r>
            <w:r w:rsidR="00611C99">
              <w:t xml:space="preserve">registado do sistema, </w:t>
            </w:r>
            <w:r w:rsidR="00092C57">
              <w:t>pretende aceder a uma plataforma de troca de mensagens para marcar ou cancelar a sua consulta inicial</w:t>
            </w:r>
          </w:p>
        </w:tc>
      </w:tr>
    </w:tbl>
    <w:p w14:paraId="6006C7F7" w14:textId="77777777" w:rsidR="00766C32" w:rsidRDefault="00766C32" w:rsidP="00766C32"/>
    <w:p w14:paraId="7F322A97" w14:textId="177A7232" w:rsidR="00766C32" w:rsidRDefault="00766C32" w:rsidP="00766C32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55636" w14:paraId="33808B12" w14:textId="77777777" w:rsidTr="00E556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A434A6C" w14:textId="77777777" w:rsidR="00E55636" w:rsidRPr="00873462" w:rsidRDefault="00E55636" w:rsidP="00E55636">
            <w:pPr>
              <w:spacing w:after="0"/>
              <w:ind w:left="45"/>
              <w:jc w:val="both"/>
              <w:rPr>
                <w:b w:val="0"/>
              </w:rPr>
            </w:pPr>
            <w:r>
              <w:t>Fluxo de Eventos - Humano</w:t>
            </w:r>
          </w:p>
        </w:tc>
        <w:tc>
          <w:tcPr>
            <w:tcW w:w="4675" w:type="dxa"/>
          </w:tcPr>
          <w:p w14:paraId="528AD7AB" w14:textId="77777777" w:rsidR="00E55636" w:rsidRDefault="00E55636" w:rsidP="00E55636">
            <w:pPr>
              <w:ind w:left="27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E55636" w14:paraId="6778F9A3" w14:textId="77777777" w:rsidTr="00E55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564041C" w14:textId="77777777" w:rsidR="00E55636" w:rsidRPr="00A72544" w:rsidRDefault="00E55636" w:rsidP="00E55636">
            <w:pPr>
              <w:spacing w:after="0"/>
              <w:ind w:left="45"/>
              <w:jc w:val="both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acede à plataforma de troca de mensagens</w:t>
            </w:r>
          </w:p>
        </w:tc>
        <w:tc>
          <w:tcPr>
            <w:tcW w:w="4675" w:type="dxa"/>
          </w:tcPr>
          <w:p w14:paraId="48FE8674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Sem nada a registar</w:t>
            </w:r>
          </w:p>
        </w:tc>
      </w:tr>
      <w:tr w:rsidR="00E55636" w14:paraId="6E5F25BC" w14:textId="77777777" w:rsidTr="00E55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70DD8D4" w14:textId="77777777" w:rsidR="00E55636" w:rsidRPr="00873462" w:rsidRDefault="00E55636" w:rsidP="00E55636">
            <w:pPr>
              <w:pStyle w:val="PargrafodaLista"/>
              <w:spacing w:after="0"/>
              <w:ind w:left="45"/>
              <w:jc w:val="both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digita “Quero marcar uma consulta”</w:t>
            </w:r>
          </w:p>
        </w:tc>
        <w:tc>
          <w:tcPr>
            <w:tcW w:w="4675" w:type="dxa"/>
          </w:tcPr>
          <w:p w14:paraId="59440518" w14:textId="77777777" w:rsidR="00E55636" w:rsidRDefault="00E55636" w:rsidP="00E55636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2.1 - 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MessagesController</w:t>
            </w:r>
            <w:proofErr w:type="spellEnd"/>
            <w:r>
              <w:t>” cria uma nova instância do “RootDialog”</w:t>
            </w:r>
          </w:p>
          <w:p w14:paraId="21845FE2" w14:textId="77777777" w:rsidR="00E55636" w:rsidRDefault="00E55636" w:rsidP="00E55636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–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MarcarConsulta</w:t>
            </w:r>
            <w:proofErr w:type="spellEnd"/>
            <w:r>
              <w:t xml:space="preserve">” é ativada por intermédio da </w:t>
            </w:r>
            <w:proofErr w:type="spellStart"/>
            <w:r>
              <w:t>LuisIntent</w:t>
            </w:r>
            <w:proofErr w:type="spellEnd"/>
            <w:r>
              <w:t>(“</w:t>
            </w:r>
            <w:proofErr w:type="spellStart"/>
            <w:r>
              <w:t>MarcarConsulta</w:t>
            </w:r>
            <w:proofErr w:type="spellEnd"/>
            <w:r>
              <w:t>”) e é retornado de forma assíncrona uma mensagem a perguntar ao Utente o seu número de identificação</w:t>
            </w:r>
          </w:p>
        </w:tc>
      </w:tr>
      <w:tr w:rsidR="00E55636" w14:paraId="74E9056F" w14:textId="77777777" w:rsidTr="00E55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33785D2" w14:textId="77777777" w:rsidR="00E55636" w:rsidRPr="00092C57" w:rsidRDefault="00E55636" w:rsidP="00E55636">
            <w:pPr>
              <w:spacing w:after="0"/>
              <w:ind w:left="0"/>
              <w:jc w:val="both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digita “112233”</w:t>
            </w:r>
          </w:p>
        </w:tc>
        <w:tc>
          <w:tcPr>
            <w:tcW w:w="4675" w:type="dxa"/>
          </w:tcPr>
          <w:p w14:paraId="1415B21E" w14:textId="77777777" w:rsidR="00E55636" w:rsidRDefault="00E55636" w:rsidP="00E556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–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MarcarConsulta</w:t>
            </w:r>
            <w:proofErr w:type="spellEnd"/>
            <w:r>
              <w:t xml:space="preserve">” invoca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MostrarMarcarConsulta</w:t>
            </w:r>
            <w:proofErr w:type="spellEnd"/>
            <w:r>
              <w:t>”, passando o número de identificação</w:t>
            </w:r>
          </w:p>
          <w:p w14:paraId="1F5EE0CC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–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MostrarMarcarConsulta</w:t>
            </w:r>
            <w:proofErr w:type="spellEnd"/>
            <w:r>
              <w:t>” instancia o método “</w:t>
            </w:r>
            <w:proofErr w:type="spellStart"/>
            <w:r>
              <w:t>CheckIfDadorForMarcarConsulta</w:t>
            </w:r>
            <w:proofErr w:type="spellEnd"/>
            <w:r>
              <w:t xml:space="preserve">” do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BotToGamController</w:t>
            </w:r>
            <w:proofErr w:type="spellEnd"/>
            <w:r>
              <w:t>”, passando o número de identificação.</w:t>
            </w:r>
          </w:p>
          <w:p w14:paraId="15E2B8EB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3.3 – O método “</w:t>
            </w:r>
            <w:proofErr w:type="spellStart"/>
            <w:r>
              <w:t>CheckIfDadorForMarcarConsulta</w:t>
            </w:r>
            <w:proofErr w:type="spellEnd"/>
            <w:r>
              <w:t>” estabelece a conexão com a API da iGAM, mais concretamente o método POST “</w:t>
            </w:r>
            <w:proofErr w:type="spellStart"/>
            <w:r>
              <w:t>CheckIfDadorForMarcarConsulta</w:t>
            </w:r>
            <w:proofErr w:type="spellEnd"/>
            <w:r>
              <w:t xml:space="preserve">”, pertencente ao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GamToBotController</w:t>
            </w:r>
            <w:proofErr w:type="spellEnd"/>
            <w:r>
              <w:t>”</w:t>
            </w:r>
          </w:p>
          <w:p w14:paraId="35DCDBCD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3.4 – O método “</w:t>
            </w:r>
            <w:proofErr w:type="spellStart"/>
            <w:r>
              <w:t>CheckIfDadorForMarcarConsulta</w:t>
            </w:r>
            <w:proofErr w:type="spellEnd"/>
            <w:r>
              <w:t xml:space="preserve">” vai verificar se o dador existe no sistema. Se existir, vai procurar os slots disponíveis para </w:t>
            </w:r>
            <w:r>
              <w:lastRenderedPageBreak/>
              <w:t>marcação de consultas. Em caso de sucesso, retorna uma lista de objetos “</w:t>
            </w:r>
            <w:proofErr w:type="spellStart"/>
            <w:r>
              <w:t>ModelDadorMarcarConsultToBot</w:t>
            </w:r>
            <w:proofErr w:type="spellEnd"/>
            <w:r>
              <w:t>”, caso contrário retorna “</w:t>
            </w:r>
            <w:proofErr w:type="spellStart"/>
            <w:proofErr w:type="gramStart"/>
            <w:r>
              <w:t>NotFound</w:t>
            </w:r>
            <w:proofErr w:type="spellEnd"/>
            <w:r>
              <w:t>(</w:t>
            </w:r>
            <w:proofErr w:type="gramEnd"/>
            <w:r>
              <w:t>)”. Este resultado é retornado sucessivamente até chegar ao método “</w:t>
            </w:r>
            <w:proofErr w:type="spellStart"/>
            <w:r>
              <w:t>MostrarEspermograma</w:t>
            </w:r>
            <w:proofErr w:type="spellEnd"/>
            <w:r>
              <w:t>”, contido no “</w:t>
            </w:r>
            <w:proofErr w:type="spellStart"/>
            <w:r>
              <w:t>RootDialog</w:t>
            </w:r>
            <w:proofErr w:type="spellEnd"/>
            <w:r>
              <w:t>” e é apresentado de forma assíncrona ao Utente.</w:t>
            </w:r>
          </w:p>
        </w:tc>
      </w:tr>
      <w:tr w:rsidR="00E55636" w14:paraId="1FDF9246" w14:textId="77777777" w:rsidTr="00E55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A827BD8" w14:textId="77777777" w:rsidR="00E55636" w:rsidRDefault="00E55636" w:rsidP="00E55636">
            <w:pPr>
              <w:spacing w:after="0"/>
              <w:ind w:left="0"/>
              <w:jc w:val="both"/>
              <w:rPr>
                <w:b w:val="0"/>
              </w:rPr>
            </w:pPr>
            <w:r>
              <w:rPr>
                <w:b w:val="0"/>
              </w:rPr>
              <w:lastRenderedPageBreak/>
              <w:t>4 – O Utente escolhe o slot 1</w:t>
            </w:r>
          </w:p>
        </w:tc>
        <w:tc>
          <w:tcPr>
            <w:tcW w:w="4675" w:type="dxa"/>
          </w:tcPr>
          <w:p w14:paraId="6AD5E582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4.1 -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MostrarMarcarConsulta</w:t>
            </w:r>
            <w:proofErr w:type="spellEnd"/>
            <w:r>
              <w:t xml:space="preserve">” invoca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LerOpcaoSlot</w:t>
            </w:r>
            <w:proofErr w:type="spellEnd"/>
            <w:r>
              <w:t>”, passando o número do slot</w:t>
            </w:r>
          </w:p>
          <w:p w14:paraId="2AD2967A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4.2 -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LerOpcaoSlot</w:t>
            </w:r>
            <w:proofErr w:type="spellEnd"/>
            <w:r>
              <w:t>” instancia o método “</w:t>
            </w:r>
            <w:proofErr w:type="spellStart"/>
            <w:r>
              <w:t>MarcarConsulta</w:t>
            </w:r>
            <w:proofErr w:type="spellEnd"/>
            <w:r>
              <w:t xml:space="preserve">” do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BotToGamController</w:t>
            </w:r>
            <w:proofErr w:type="spellEnd"/>
            <w:r>
              <w:t>”, passando o número do slot</w:t>
            </w:r>
          </w:p>
          <w:p w14:paraId="6BE38FAC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4.3 - O método “</w:t>
            </w:r>
            <w:proofErr w:type="spellStart"/>
            <w:r>
              <w:t>MarcarConsulta</w:t>
            </w:r>
            <w:proofErr w:type="spellEnd"/>
            <w:r>
              <w:t>” estabelece a conexão com a API da iGAM, mais concretamente o método POST “</w:t>
            </w:r>
            <w:proofErr w:type="spellStart"/>
            <w:r>
              <w:t>MarcarConsulta</w:t>
            </w:r>
            <w:proofErr w:type="spellEnd"/>
            <w:r>
              <w:t xml:space="preserve">”, pertencente ao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GamToBotController</w:t>
            </w:r>
            <w:proofErr w:type="spellEnd"/>
            <w:r>
              <w:t>”</w:t>
            </w:r>
          </w:p>
          <w:p w14:paraId="140BB305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4.4 – O método “</w:t>
            </w:r>
            <w:proofErr w:type="spellStart"/>
            <w:r>
              <w:t>MarcarConsulta</w:t>
            </w:r>
            <w:proofErr w:type="spellEnd"/>
            <w:r>
              <w:t>” vai verificar se o slot existe e, caso exista, vai criar uma consulta para o utente em questão usando a data disponível no slot. Em caso de sucesso, a slot é removida da lista de slots. Caso contrário é retornado “</w:t>
            </w:r>
            <w:proofErr w:type="spellStart"/>
            <w:proofErr w:type="gramStart"/>
            <w:r>
              <w:t>NotFound</w:t>
            </w:r>
            <w:proofErr w:type="spellEnd"/>
            <w:r>
              <w:t>(</w:t>
            </w:r>
            <w:proofErr w:type="gramEnd"/>
            <w:r>
              <w:t>)”, com uma mensagem apropriada ao ponto do código onde se verificou este caso. O resultado é retornado sucessivamente até chegar ao método “</w:t>
            </w:r>
            <w:proofErr w:type="spellStart"/>
            <w:r>
              <w:t>MostrarEspermograma</w:t>
            </w:r>
            <w:proofErr w:type="spellEnd"/>
            <w:r>
              <w:t>”, contigo no “</w:t>
            </w:r>
            <w:proofErr w:type="spellStart"/>
            <w:r>
              <w:t>RootDialog</w:t>
            </w:r>
            <w:proofErr w:type="spellEnd"/>
            <w:r>
              <w:t>” e é apresentada uma mensagem de sucesso/insucesso ao Utente.</w:t>
            </w:r>
          </w:p>
        </w:tc>
      </w:tr>
      <w:tr w:rsidR="00E55636" w14:paraId="4FE88902" w14:textId="77777777" w:rsidTr="00E55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EFB3788" w14:textId="77777777" w:rsidR="00E55636" w:rsidRDefault="00E55636" w:rsidP="00E55636">
            <w:pPr>
              <w:spacing w:after="0"/>
              <w:ind w:left="0"/>
              <w:jc w:val="both"/>
              <w:rPr>
                <w:b w:val="0"/>
              </w:rPr>
            </w:pPr>
            <w:r>
              <w:rPr>
                <w:b w:val="0"/>
              </w:rPr>
              <w:t>5 – O Utente digita “Gostaria de cancelar uma consulta”</w:t>
            </w:r>
          </w:p>
        </w:tc>
        <w:tc>
          <w:tcPr>
            <w:tcW w:w="4675" w:type="dxa"/>
          </w:tcPr>
          <w:p w14:paraId="668E4DC5" w14:textId="77777777" w:rsidR="00E55636" w:rsidRDefault="00E55636" w:rsidP="00E55636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5.1 - 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MessagesController</w:t>
            </w:r>
            <w:proofErr w:type="spellEnd"/>
            <w:r>
              <w:t>” cria uma nova instância do “RootDialog”</w:t>
            </w:r>
          </w:p>
          <w:p w14:paraId="7C4A77F2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5.2 –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CancelarConsulta</w:t>
            </w:r>
            <w:proofErr w:type="spellEnd"/>
            <w:r>
              <w:t xml:space="preserve">” é ativada por intermédio da </w:t>
            </w:r>
            <w:proofErr w:type="spellStart"/>
            <w:r>
              <w:t>LuisIntent</w:t>
            </w:r>
            <w:proofErr w:type="spellEnd"/>
            <w:r>
              <w:t>(“</w:t>
            </w:r>
            <w:proofErr w:type="spellStart"/>
            <w:r>
              <w:t>CancelarConsulta</w:t>
            </w:r>
            <w:proofErr w:type="spellEnd"/>
            <w:r>
              <w:t>”) e é retornado de forma assíncrona uma mensagem a perguntar ao Utente o seu número de identificação</w:t>
            </w:r>
          </w:p>
        </w:tc>
      </w:tr>
      <w:tr w:rsidR="00E55636" w14:paraId="2FC33B0D" w14:textId="77777777" w:rsidTr="00E55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6DCE293" w14:textId="77777777" w:rsidR="00E55636" w:rsidRDefault="00E55636" w:rsidP="00E55636">
            <w:pPr>
              <w:spacing w:after="0"/>
              <w:ind w:left="0"/>
              <w:jc w:val="both"/>
              <w:rPr>
                <w:b w:val="0"/>
              </w:rPr>
            </w:pPr>
            <w:r>
              <w:rPr>
                <w:b w:val="0"/>
              </w:rPr>
              <w:t>6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digita “112233”</w:t>
            </w:r>
          </w:p>
        </w:tc>
        <w:tc>
          <w:tcPr>
            <w:tcW w:w="4675" w:type="dxa"/>
          </w:tcPr>
          <w:p w14:paraId="02ECFADF" w14:textId="77777777" w:rsidR="00E55636" w:rsidRDefault="00E55636" w:rsidP="00E556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–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CancelarConsulta</w:t>
            </w:r>
            <w:proofErr w:type="spellEnd"/>
            <w:r>
              <w:t xml:space="preserve">” invoca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MostrarCancelarConsulta</w:t>
            </w:r>
            <w:proofErr w:type="spellEnd"/>
            <w:r>
              <w:t>”, passando o número de identificação</w:t>
            </w:r>
          </w:p>
          <w:p w14:paraId="5860EBD7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–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MostrarCancelarConsulta</w:t>
            </w:r>
            <w:proofErr w:type="spellEnd"/>
            <w:r>
              <w:t xml:space="preserve">” instancia o método </w:t>
            </w:r>
            <w:r>
              <w:lastRenderedPageBreak/>
              <w:t>“</w:t>
            </w:r>
            <w:proofErr w:type="spellStart"/>
            <w:r>
              <w:t>CheckIfDadorForCancelarConsulta</w:t>
            </w:r>
            <w:proofErr w:type="spellEnd"/>
            <w:r>
              <w:t xml:space="preserve">” do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BotToGamController</w:t>
            </w:r>
            <w:proofErr w:type="spellEnd"/>
            <w:r>
              <w:t>”, passando o número de identificação.</w:t>
            </w:r>
          </w:p>
          <w:p w14:paraId="1944851B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3.3 – O método “</w:t>
            </w:r>
            <w:proofErr w:type="spellStart"/>
            <w:r>
              <w:t>CheckIfDadorForCancelarConsulta</w:t>
            </w:r>
            <w:proofErr w:type="spellEnd"/>
            <w:r>
              <w:t>” estabelece a conexão com a API da iGAM, mais concretamente o método POST “</w:t>
            </w:r>
            <w:proofErr w:type="spellStart"/>
            <w:r>
              <w:t>CheckIfDadorForCancelarConsulta</w:t>
            </w:r>
            <w:proofErr w:type="spellEnd"/>
            <w:r>
              <w:t xml:space="preserve">”, pertencente ao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GamToBotController</w:t>
            </w:r>
            <w:proofErr w:type="spellEnd"/>
            <w:r>
              <w:t>”</w:t>
            </w:r>
          </w:p>
          <w:p w14:paraId="74B319CC" w14:textId="77777777" w:rsidR="00E55636" w:rsidRDefault="00E55636" w:rsidP="00E55636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3.4 – O método </w:t>
            </w:r>
          </w:p>
          <w:p w14:paraId="15F1A1C5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CheckIfDadorForCancelarConsulta</w:t>
            </w:r>
            <w:proofErr w:type="spellEnd"/>
            <w:r>
              <w:t xml:space="preserve">” vai verificar se o dador existe no sistema. Se existir, </w:t>
            </w:r>
          </w:p>
          <w:p w14:paraId="71D7C360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vai verificar se tem alguma consulta marcada. Se tiver, vai devolver um objeto “</w:t>
            </w:r>
            <w:proofErr w:type="spellStart"/>
            <w:r>
              <w:t>ModelDadorCancelarConsultToBot</w:t>
            </w:r>
            <w:proofErr w:type="spellEnd"/>
            <w:r>
              <w:t>”, caso contrário retornado “</w:t>
            </w:r>
            <w:proofErr w:type="spellStart"/>
            <w:proofErr w:type="gramStart"/>
            <w:r>
              <w:t>NotFound</w:t>
            </w:r>
            <w:proofErr w:type="spellEnd"/>
            <w:r>
              <w:t>(</w:t>
            </w:r>
            <w:proofErr w:type="gramEnd"/>
            <w:r>
              <w:t>)”. Este resultado é retornado sucessivamente até chegar ao método “</w:t>
            </w:r>
            <w:proofErr w:type="spellStart"/>
            <w:r>
              <w:t>CancelarEspermograma</w:t>
            </w:r>
            <w:proofErr w:type="spellEnd"/>
            <w:r>
              <w:t>”, contido no “</w:t>
            </w:r>
            <w:proofErr w:type="spellStart"/>
            <w:r>
              <w:t>RootDialog</w:t>
            </w:r>
            <w:proofErr w:type="spellEnd"/>
            <w:r>
              <w:t>” e é apresentado de forma assíncrona ao Utente.</w:t>
            </w:r>
          </w:p>
          <w:p w14:paraId="7D6F3EA5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3.5 – Se o dador tiver uma consulta, vai ser feito um novo pedido a API da iGAM para remover a consulta em questão.</w:t>
            </w:r>
          </w:p>
        </w:tc>
      </w:tr>
    </w:tbl>
    <w:p w14:paraId="7CABFDC7" w14:textId="77777777" w:rsidR="00092C57" w:rsidRDefault="00092C57" w:rsidP="00092C57"/>
    <w:p w14:paraId="57182580" w14:textId="77777777" w:rsidR="00092C57" w:rsidRDefault="00092C57" w:rsidP="00092C57">
      <w:pPr>
        <w:ind w:left="0"/>
      </w:pPr>
    </w:p>
    <w:p w14:paraId="54638CBF" w14:textId="77777777" w:rsidR="00092C57" w:rsidRDefault="00092C57" w:rsidP="00092C57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E55636" w14:paraId="0E56FD79" w14:textId="77777777" w:rsidTr="00E556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2A22A364" w14:textId="77777777" w:rsidR="00E55636" w:rsidRDefault="00E55636" w:rsidP="00E55636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0DE2F80A" w14:textId="77777777" w:rsidR="00E55636" w:rsidRDefault="00E55636" w:rsidP="00E5563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575260C3" w14:textId="77777777" w:rsidR="00E55636" w:rsidRDefault="00E55636" w:rsidP="00E5563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E55636" w:rsidRPr="000749A4" w14:paraId="082D95E4" w14:textId="77777777" w:rsidTr="00E55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3A46BC43" w14:textId="77777777" w:rsidR="00E55636" w:rsidRPr="000749A4" w:rsidRDefault="00E55636" w:rsidP="00E55636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O dador ter uma consulta marcada</w:t>
            </w:r>
          </w:p>
        </w:tc>
        <w:tc>
          <w:tcPr>
            <w:tcW w:w="3248" w:type="dxa"/>
          </w:tcPr>
          <w:p w14:paraId="46B11DBF" w14:textId="77777777" w:rsidR="00E55636" w:rsidRPr="000749A4" w:rsidRDefault="00E55636" w:rsidP="00E55636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Remover o slot selecionado da lista de slots disponíveis</w:t>
            </w:r>
          </w:p>
        </w:tc>
        <w:tc>
          <w:tcPr>
            <w:tcW w:w="2854" w:type="dxa"/>
          </w:tcPr>
          <w:p w14:paraId="13CF0633" w14:textId="77777777" w:rsidR="00E55636" w:rsidRPr="000749A4" w:rsidRDefault="00E55636" w:rsidP="00E55636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Verificar se o dador está registado</w:t>
            </w:r>
          </w:p>
        </w:tc>
      </w:tr>
      <w:tr w:rsidR="00E55636" w14:paraId="743B76BD" w14:textId="77777777" w:rsidTr="00E55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7DC0A9E" w14:textId="77777777" w:rsidR="00E55636" w:rsidRPr="000749A4" w:rsidRDefault="00E55636" w:rsidP="00E55636">
            <w:pPr>
              <w:ind w:left="150"/>
              <w:jc w:val="center"/>
              <w:rPr>
                <w:b w:val="0"/>
              </w:rPr>
            </w:pPr>
          </w:p>
        </w:tc>
        <w:tc>
          <w:tcPr>
            <w:tcW w:w="3248" w:type="dxa"/>
          </w:tcPr>
          <w:p w14:paraId="2F90317B" w14:textId="77777777" w:rsidR="00E55636" w:rsidRPr="000749A4" w:rsidRDefault="00E55636" w:rsidP="00E55636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4" w:type="dxa"/>
          </w:tcPr>
          <w:p w14:paraId="49C70C9B" w14:textId="77777777" w:rsidR="00E55636" w:rsidRDefault="00E55636" w:rsidP="00E55636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Verificar se o dador tem uma consulta marcada</w:t>
            </w:r>
          </w:p>
        </w:tc>
      </w:tr>
      <w:tr w:rsidR="00E55636" w14:paraId="3A9103FA" w14:textId="77777777" w:rsidTr="00E55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28472819" w14:textId="77777777" w:rsidR="00E55636" w:rsidRPr="000749A4" w:rsidRDefault="00E55636" w:rsidP="00E55636">
            <w:pPr>
              <w:ind w:left="150"/>
              <w:jc w:val="center"/>
              <w:rPr>
                <w:b w:val="0"/>
              </w:rPr>
            </w:pPr>
          </w:p>
        </w:tc>
        <w:tc>
          <w:tcPr>
            <w:tcW w:w="3248" w:type="dxa"/>
          </w:tcPr>
          <w:p w14:paraId="4CDA0F3D" w14:textId="77777777" w:rsidR="00E55636" w:rsidRPr="000749A4" w:rsidRDefault="00E55636" w:rsidP="00E55636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4" w:type="dxa"/>
          </w:tcPr>
          <w:p w14:paraId="64876DED" w14:textId="77777777" w:rsidR="00E55636" w:rsidRDefault="00E55636" w:rsidP="00E55636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Verificar se existem slots disponíveis</w:t>
            </w:r>
          </w:p>
        </w:tc>
      </w:tr>
    </w:tbl>
    <w:p w14:paraId="4B38B11C" w14:textId="77777777" w:rsidR="00092C57" w:rsidRDefault="00092C57" w:rsidP="00092C57">
      <w:pPr>
        <w:ind w:left="0"/>
      </w:pPr>
    </w:p>
    <w:p w14:paraId="58EF6719" w14:textId="77777777" w:rsidR="00092C57" w:rsidRDefault="00092C57" w:rsidP="00092C57">
      <w:pPr>
        <w:ind w:left="0"/>
      </w:pPr>
    </w:p>
    <w:p w14:paraId="73530172" w14:textId="77777777" w:rsidR="00092C57" w:rsidRDefault="00092C57" w:rsidP="00092C57">
      <w:pPr>
        <w:ind w:left="0"/>
      </w:pPr>
    </w:p>
    <w:p w14:paraId="526B6AAC" w14:textId="77777777" w:rsidR="00092C57" w:rsidRDefault="00092C57" w:rsidP="00092C57">
      <w:pPr>
        <w:ind w:left="0"/>
      </w:pPr>
    </w:p>
    <w:p w14:paraId="4B564C35" w14:textId="77777777" w:rsidR="00092C57" w:rsidRPr="00CE2093" w:rsidRDefault="00092C57" w:rsidP="00092C57">
      <w:pPr>
        <w:ind w:left="0"/>
        <w:rPr>
          <w:u w:val="single"/>
        </w:rPr>
      </w:pPr>
    </w:p>
    <w:p w14:paraId="4064F02B" w14:textId="1C3C11AF" w:rsidR="00E55636" w:rsidRDefault="00874E78" w:rsidP="00874E78">
      <w:pPr>
        <w:pStyle w:val="Cabealho3"/>
        <w:numPr>
          <w:ilvl w:val="2"/>
          <w:numId w:val="6"/>
        </w:numPr>
      </w:pPr>
      <w:bookmarkStart w:id="145" w:name="_Toc503008105"/>
      <w:r>
        <w:rPr>
          <w:noProof/>
          <w:lang w:eastAsia="pt-PT"/>
        </w:rPr>
        <w:lastRenderedPageBreak/>
        <mc:AlternateContent>
          <mc:Choice Requires="wps">
            <w:drawing>
              <wp:anchor distT="0" distB="0" distL="114300" distR="114300" simplePos="0" relativeHeight="251867136" behindDoc="1" locked="0" layoutInCell="1" allowOverlap="1" wp14:anchorId="4C0E396B" wp14:editId="3CFBFA7D">
                <wp:simplePos x="0" y="0"/>
                <wp:positionH relativeFrom="column">
                  <wp:posOffset>62865</wp:posOffset>
                </wp:positionH>
                <wp:positionV relativeFrom="paragraph">
                  <wp:posOffset>7661275</wp:posOffset>
                </wp:positionV>
                <wp:extent cx="5943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0" name="Caixa de texto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EBC5E7" w14:textId="27822DA4" w:rsidR="00566963" w:rsidRPr="0036435F" w:rsidRDefault="00566963" w:rsidP="00874E78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  <w:color w:val="D6615C" w:themeColor="accent1"/>
                              </w:rPr>
                            </w:pPr>
                            <w:bookmarkStart w:id="146" w:name="_Toc50300804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Diagrama de Sequência do Chatbot de Cancelamento de Consultas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0E396B" id="Caixa de texto 250" o:spid="_x0000_s1041" type="#_x0000_t202" style="position:absolute;left:0;text-align:left;margin-left:4.95pt;margin-top:603.25pt;width:468pt;height:.05pt;z-index:-2514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" stroked="f">
                <v:textbox style="mso-fit-shape-to-text:t" inset="0,0,0,0">
                  <w:txbxContent>
                    <w:p w14:paraId="2DEBC5E7" w14:textId="27822DA4" w:rsidR="00566963" w:rsidRPr="0036435F" w:rsidRDefault="00566963" w:rsidP="00874E78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  <w:color w:val="D6615C" w:themeColor="accent1"/>
                        </w:rPr>
                      </w:pPr>
                      <w:bookmarkStart w:id="147" w:name="_Toc50300804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Diagrama de Sequência do Chatbot de Cancelamento de Consultas</w:t>
                      </w:r>
                      <w:bookmarkEnd w:id="147"/>
                    </w:p>
                  </w:txbxContent>
                </v:textbox>
                <w10:wrap type="tight"/>
              </v:shape>
            </w:pict>
          </mc:Fallback>
        </mc:AlternateContent>
      </w:r>
      <w:r w:rsidR="00E55636">
        <w:rPr>
          <w:noProof/>
          <w:lang w:eastAsia="pt-PT"/>
        </w:rPr>
        <w:drawing>
          <wp:anchor distT="0" distB="0" distL="114300" distR="114300" simplePos="0" relativeHeight="251860992" behindDoc="1" locked="0" layoutInCell="1" allowOverlap="1" wp14:anchorId="43E4F3BC" wp14:editId="15F6C8C2">
            <wp:simplePos x="0" y="0"/>
            <wp:positionH relativeFrom="column">
              <wp:posOffset>62865</wp:posOffset>
            </wp:positionH>
            <wp:positionV relativeFrom="paragraph">
              <wp:posOffset>4169973</wp:posOffset>
            </wp:positionV>
            <wp:extent cx="5943600" cy="3434715"/>
            <wp:effectExtent l="0" t="0" r="0" b="0"/>
            <wp:wrapTight wrapText="bothSides">
              <wp:wrapPolygon edited="0">
                <wp:start x="0" y="0"/>
                <wp:lineTo x="0" y="21444"/>
                <wp:lineTo x="21531" y="21444"/>
                <wp:lineTo x="21531" y="0"/>
                <wp:lineTo x="0" y="0"/>
              </wp:wrapPolygon>
            </wp:wrapTight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sq_bot_cancelarConsulta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5636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63040" behindDoc="1" locked="0" layoutInCell="1" allowOverlap="1" wp14:anchorId="0DD5B20D" wp14:editId="37808209">
                <wp:simplePos x="0" y="0"/>
                <wp:positionH relativeFrom="column">
                  <wp:posOffset>62865</wp:posOffset>
                </wp:positionH>
                <wp:positionV relativeFrom="paragraph">
                  <wp:posOffset>3842385</wp:posOffset>
                </wp:positionV>
                <wp:extent cx="5943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8" name="Caixa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0E5FB2" w14:textId="660D4A49" w:rsidR="00566963" w:rsidRPr="00616D39" w:rsidRDefault="00566963" w:rsidP="00E55636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  <w:color w:val="D6615C" w:themeColor="accent1"/>
                              </w:rPr>
                            </w:pPr>
                            <w:bookmarkStart w:id="148" w:name="_Toc50300804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Diagrama de Sequência do Chatbot de Marcação de Consultas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D5B20D" id="Caixa de texto 248" o:spid="_x0000_s1042" type="#_x0000_t202" style="position:absolute;left:0;text-align:left;margin-left:4.95pt;margin-top:302.55pt;width:468pt;height:.05pt;z-index:-2514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" stroked="f">
                <v:textbox style="mso-fit-shape-to-text:t" inset="0,0,0,0">
                  <w:txbxContent>
                    <w:p w14:paraId="030E5FB2" w14:textId="660D4A49" w:rsidR="00566963" w:rsidRPr="00616D39" w:rsidRDefault="00566963" w:rsidP="00E55636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  <w:color w:val="D6615C" w:themeColor="accent1"/>
                        </w:rPr>
                      </w:pPr>
                      <w:bookmarkStart w:id="149" w:name="_Toc50300804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Diagrama de Sequência do Chatbot de Marcação de Consultas</w:t>
                      </w:r>
                      <w:bookmarkEnd w:id="149"/>
                    </w:p>
                  </w:txbxContent>
                </v:textbox>
                <w10:wrap type="tight"/>
              </v:shape>
            </w:pict>
          </mc:Fallback>
        </mc:AlternateContent>
      </w:r>
      <w:r w:rsidR="00E55636">
        <w:rPr>
          <w:noProof/>
          <w:lang w:eastAsia="pt-PT"/>
        </w:rPr>
        <w:drawing>
          <wp:anchor distT="0" distB="0" distL="114300" distR="114300" simplePos="0" relativeHeight="251859968" behindDoc="1" locked="0" layoutInCell="1" allowOverlap="1" wp14:anchorId="1D8FB28F" wp14:editId="580958A7">
            <wp:simplePos x="0" y="0"/>
            <wp:positionH relativeFrom="column">
              <wp:posOffset>63227</wp:posOffset>
            </wp:positionH>
            <wp:positionV relativeFrom="paragraph">
              <wp:posOffset>352722</wp:posOffset>
            </wp:positionV>
            <wp:extent cx="5943600" cy="3432810"/>
            <wp:effectExtent l="0" t="0" r="0" b="0"/>
            <wp:wrapTight wrapText="bothSides">
              <wp:wrapPolygon edited="0">
                <wp:start x="0" y="0"/>
                <wp:lineTo x="0" y="21456"/>
                <wp:lineTo x="21531" y="21456"/>
                <wp:lineTo x="21531" y="0"/>
                <wp:lineTo x="0" y="0"/>
              </wp:wrapPolygon>
            </wp:wrapTight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sq_bot_marcarConsulta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2C57">
        <w:t>Diagrama de sequência</w:t>
      </w:r>
      <w:bookmarkEnd w:id="145"/>
    </w:p>
    <w:p w14:paraId="3F4A4B47" w14:textId="71EA2E6A" w:rsidR="00092C57" w:rsidRDefault="00561A42" w:rsidP="00092C57">
      <w:pPr>
        <w:pStyle w:val="Cabealho3"/>
        <w:numPr>
          <w:ilvl w:val="2"/>
          <w:numId w:val="7"/>
        </w:numPr>
      </w:pPr>
      <w:bookmarkStart w:id="150" w:name="_Toc503008106"/>
      <w:r>
        <w:rPr>
          <w:noProof/>
          <w:lang w:eastAsia="pt-PT"/>
        </w:rPr>
        <w:lastRenderedPageBreak/>
        <mc:AlternateContent>
          <mc:Choice Requires="wps">
            <w:drawing>
              <wp:anchor distT="0" distB="0" distL="114300" distR="114300" simplePos="0" relativeHeight="251871232" behindDoc="1" locked="0" layoutInCell="1" allowOverlap="1" wp14:anchorId="40038DFF" wp14:editId="239CE785">
                <wp:simplePos x="0" y="0"/>
                <wp:positionH relativeFrom="column">
                  <wp:posOffset>144145</wp:posOffset>
                </wp:positionH>
                <wp:positionV relativeFrom="paragraph">
                  <wp:posOffset>2754630</wp:posOffset>
                </wp:positionV>
                <wp:extent cx="58578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3" name="Caixa de text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7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57B5E6" w14:textId="28F1F306" w:rsidR="00566963" w:rsidRPr="00192088" w:rsidRDefault="00566963" w:rsidP="00561A42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  <w:color w:val="D6615C" w:themeColor="accent1"/>
                              </w:rPr>
                            </w:pPr>
                            <w:bookmarkStart w:id="151" w:name="_Toc50300804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724CC5">
                              <w:t xml:space="preserve">Conteúdo da </w:t>
                            </w:r>
                            <w:proofErr w:type="spellStart"/>
                            <w:r w:rsidRPr="00724CC5">
                              <w:t>intent</w:t>
                            </w:r>
                            <w:proofErr w:type="spellEnd"/>
                            <w:r w:rsidRPr="00724CC5">
                              <w:t xml:space="preserve"> "</w:t>
                            </w:r>
                            <w:proofErr w:type="spellStart"/>
                            <w:r w:rsidRPr="00724CC5">
                              <w:t>CancelarConsulta</w:t>
                            </w:r>
                            <w:proofErr w:type="spellEnd"/>
                            <w:r w:rsidRPr="00724CC5">
                              <w:t>", no LUIS</w:t>
                            </w:r>
                            <w:bookmarkEnd w:id="1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038DFF" id="Caixa de texto 253" o:spid="_x0000_s1043" type="#_x0000_t202" style="position:absolute;left:0;text-align:left;margin-left:11.35pt;margin-top:216.9pt;width:461.25pt;height:.05pt;z-index:-25144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" stroked="f">
                <v:textbox style="mso-fit-shape-to-text:t" inset="0,0,0,0">
                  <w:txbxContent>
                    <w:p w14:paraId="5A57B5E6" w14:textId="28F1F306" w:rsidR="00566963" w:rsidRPr="00192088" w:rsidRDefault="00566963" w:rsidP="00561A42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  <w:color w:val="D6615C" w:themeColor="accent1"/>
                        </w:rPr>
                      </w:pPr>
                      <w:bookmarkStart w:id="152" w:name="_Toc50300804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724CC5">
                        <w:t xml:space="preserve">Conteúdo da </w:t>
                      </w:r>
                      <w:proofErr w:type="spellStart"/>
                      <w:r w:rsidRPr="00724CC5">
                        <w:t>intent</w:t>
                      </w:r>
                      <w:proofErr w:type="spellEnd"/>
                      <w:r w:rsidRPr="00724CC5">
                        <w:t xml:space="preserve"> "</w:t>
                      </w:r>
                      <w:proofErr w:type="spellStart"/>
                      <w:r w:rsidRPr="00724CC5">
                        <w:t>CancelarConsulta</w:t>
                      </w:r>
                      <w:proofErr w:type="spellEnd"/>
                      <w:r w:rsidRPr="00724CC5">
                        <w:t>", no LUIS</w:t>
                      </w:r>
                      <w:bookmarkEnd w:id="15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869184" behindDoc="1" locked="0" layoutInCell="1" allowOverlap="1" wp14:anchorId="3EC89F25" wp14:editId="079481FC">
            <wp:simplePos x="0" y="0"/>
            <wp:positionH relativeFrom="column">
              <wp:posOffset>144684</wp:posOffset>
            </wp:positionH>
            <wp:positionV relativeFrom="paragraph">
              <wp:posOffset>314116</wp:posOffset>
            </wp:positionV>
            <wp:extent cx="5857875" cy="2383790"/>
            <wp:effectExtent l="0" t="0" r="9525" b="0"/>
            <wp:wrapTight wrapText="bothSides">
              <wp:wrapPolygon edited="0">
                <wp:start x="0" y="0"/>
                <wp:lineTo x="0" y="21404"/>
                <wp:lineTo x="21565" y="21404"/>
                <wp:lineTo x="21565" y="0"/>
                <wp:lineTo x="0" y="0"/>
              </wp:wrapPolygon>
            </wp:wrapTight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luis_intent_cancelarConsulta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2C57">
        <w:t>Ilustração da funcionalidade</w:t>
      </w:r>
      <w:bookmarkEnd w:id="150"/>
    </w:p>
    <w:p w14:paraId="4F7BA96D" w14:textId="7A58800E" w:rsidR="003913D4" w:rsidRDefault="003913D4" w:rsidP="00766C32"/>
    <w:p w14:paraId="528A48F5" w14:textId="0D6ED3CA" w:rsidR="003913D4" w:rsidRDefault="00561A42" w:rsidP="00766C32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75328" behindDoc="1" locked="0" layoutInCell="1" allowOverlap="1" wp14:anchorId="6FBFA494" wp14:editId="0E72BF73">
                <wp:simplePos x="0" y="0"/>
                <wp:positionH relativeFrom="column">
                  <wp:posOffset>-282575</wp:posOffset>
                </wp:positionH>
                <wp:positionV relativeFrom="paragraph">
                  <wp:posOffset>2485390</wp:posOffset>
                </wp:positionV>
                <wp:extent cx="6595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4" name="Caixa de texto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5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90D5E1" w14:textId="0C3244F8" w:rsidR="00566963" w:rsidRPr="00BD0A61" w:rsidRDefault="00566963" w:rsidP="00561A42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53" w:name="_Toc50300804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30254">
                              <w:t xml:space="preserve">Conteúdo da </w:t>
                            </w:r>
                            <w:proofErr w:type="spellStart"/>
                            <w:r w:rsidRPr="00D30254">
                              <w:t>intent</w:t>
                            </w:r>
                            <w:proofErr w:type="spellEnd"/>
                            <w:r w:rsidRPr="00D30254">
                              <w:t xml:space="preserve"> "</w:t>
                            </w:r>
                            <w:proofErr w:type="spellStart"/>
                            <w:r w:rsidRPr="00D30254">
                              <w:t>MarcarConsulta</w:t>
                            </w:r>
                            <w:proofErr w:type="spellEnd"/>
                            <w:r w:rsidRPr="00D30254">
                              <w:t>", no LUIS</w:t>
                            </w:r>
                            <w:bookmarkEnd w:id="1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FA494" id="Caixa de texto 254" o:spid="_x0000_s1044" type="#_x0000_t202" style="position:absolute;left:0;text-align:left;margin-left:-22.25pt;margin-top:195.7pt;width:519.35pt;height:.05pt;z-index:-2514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" stroked="f">
                <v:textbox style="mso-fit-shape-to-text:t" inset="0,0,0,0">
                  <w:txbxContent>
                    <w:p w14:paraId="7590D5E1" w14:textId="0C3244F8" w:rsidR="00566963" w:rsidRPr="00BD0A61" w:rsidRDefault="00566963" w:rsidP="00561A42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54" w:name="_Toc50300804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30254">
                        <w:t xml:space="preserve">Conteúdo da </w:t>
                      </w:r>
                      <w:proofErr w:type="spellStart"/>
                      <w:r w:rsidRPr="00D30254">
                        <w:t>intent</w:t>
                      </w:r>
                      <w:proofErr w:type="spellEnd"/>
                      <w:r w:rsidRPr="00D30254">
                        <w:t xml:space="preserve"> "</w:t>
                      </w:r>
                      <w:proofErr w:type="spellStart"/>
                      <w:r w:rsidRPr="00D30254">
                        <w:t>MarcarConsulta</w:t>
                      </w:r>
                      <w:proofErr w:type="spellEnd"/>
                      <w:r w:rsidRPr="00D30254">
                        <w:t>", no LUIS</w:t>
                      </w:r>
                      <w:bookmarkEnd w:id="15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873280" behindDoc="1" locked="0" layoutInCell="1" allowOverlap="1" wp14:anchorId="68561BDE" wp14:editId="4253B30F">
            <wp:simplePos x="0" y="0"/>
            <wp:positionH relativeFrom="column">
              <wp:posOffset>-283097</wp:posOffset>
            </wp:positionH>
            <wp:positionV relativeFrom="paragraph">
              <wp:posOffset>165735</wp:posOffset>
            </wp:positionV>
            <wp:extent cx="6595745" cy="2262505"/>
            <wp:effectExtent l="0" t="0" r="0" b="4445"/>
            <wp:wrapTight wrapText="bothSides">
              <wp:wrapPolygon edited="0">
                <wp:start x="0" y="0"/>
                <wp:lineTo x="0" y="21461"/>
                <wp:lineTo x="21523" y="21461"/>
                <wp:lineTo x="21523" y="0"/>
                <wp:lineTo x="0" y="0"/>
              </wp:wrapPolygon>
            </wp:wrapTight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luis_intent_marcarConsulta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745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46AC62" w14:textId="3456D977" w:rsidR="003913D4" w:rsidRDefault="003913D4" w:rsidP="00766C32"/>
    <w:p w14:paraId="7CE168FA" w14:textId="0A52E7F1" w:rsidR="003913D4" w:rsidRDefault="003913D4" w:rsidP="00766C32"/>
    <w:p w14:paraId="5F63CEB8" w14:textId="519A2434" w:rsidR="003913D4" w:rsidRDefault="003913D4" w:rsidP="00766C32"/>
    <w:p w14:paraId="216BB942" w14:textId="5FE5637E" w:rsidR="003913D4" w:rsidRDefault="003913D4" w:rsidP="00766C32"/>
    <w:p w14:paraId="6EE75775" w14:textId="58E2017B" w:rsidR="003913D4" w:rsidRDefault="003913D4" w:rsidP="00766C32"/>
    <w:p w14:paraId="715FAA3E" w14:textId="132CA6DA" w:rsidR="003913D4" w:rsidRDefault="003913D4" w:rsidP="00766C32"/>
    <w:p w14:paraId="3309C09A" w14:textId="1958A1FA" w:rsidR="003913D4" w:rsidRDefault="003913D4" w:rsidP="00766C32"/>
    <w:p w14:paraId="784AA51F" w14:textId="26C0BE7A" w:rsidR="003913D4" w:rsidRDefault="003913D4" w:rsidP="00766C32"/>
    <w:p w14:paraId="4B5822C4" w14:textId="71F19BF9" w:rsidR="003913D4" w:rsidRDefault="00561A42" w:rsidP="00766C32">
      <w:r>
        <w:rPr>
          <w:noProof/>
          <w:lang w:eastAsia="pt-PT"/>
        </w:rPr>
        <w:lastRenderedPageBreak/>
        <mc:AlternateContent>
          <mc:Choice Requires="wps">
            <w:drawing>
              <wp:anchor distT="0" distB="0" distL="114300" distR="114300" simplePos="0" relativeHeight="251883520" behindDoc="1" locked="0" layoutInCell="1" allowOverlap="1" wp14:anchorId="5CF9A401" wp14:editId="1CB9C247">
                <wp:simplePos x="0" y="0"/>
                <wp:positionH relativeFrom="column">
                  <wp:posOffset>236855</wp:posOffset>
                </wp:positionH>
                <wp:positionV relativeFrom="paragraph">
                  <wp:posOffset>7234555</wp:posOffset>
                </wp:positionV>
                <wp:extent cx="55130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3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20CEAB" w14:textId="2C80B6E2" w:rsidR="00566963" w:rsidRPr="00E56681" w:rsidRDefault="00566963" w:rsidP="00561A42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55" w:name="_Toc50300804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1E17F1">
                              <w:t xml:space="preserve">Excerto de código do Chatbot referente à </w:t>
                            </w:r>
                            <w:proofErr w:type="spellStart"/>
                            <w:r w:rsidRPr="001E17F1">
                              <w:t>intent</w:t>
                            </w:r>
                            <w:proofErr w:type="spellEnd"/>
                            <w:r w:rsidRPr="001E17F1">
                              <w:t xml:space="preserve"> "</w:t>
                            </w:r>
                            <w:proofErr w:type="spellStart"/>
                            <w:r w:rsidRPr="001E17F1">
                              <w:t>MarcarConsulta</w:t>
                            </w:r>
                            <w:proofErr w:type="spellEnd"/>
                            <w:r w:rsidRPr="001E17F1">
                              <w:t>"</w:t>
                            </w:r>
                            <w:bookmarkEnd w:id="1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9A401" id="Caixa de texto 42" o:spid="_x0000_s1045" type="#_x0000_t202" style="position:absolute;left:0;text-align:left;margin-left:18.65pt;margin-top:569.65pt;width:434.1pt;height:.05pt;z-index:-25143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" stroked="f">
                <v:textbox style="mso-fit-shape-to-text:t" inset="0,0,0,0">
                  <w:txbxContent>
                    <w:p w14:paraId="1D20CEAB" w14:textId="2C80B6E2" w:rsidR="00566963" w:rsidRPr="00E56681" w:rsidRDefault="00566963" w:rsidP="00561A42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56" w:name="_Toc50300804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1E17F1">
                        <w:t xml:space="preserve">Excerto de código do Chatbot referente à </w:t>
                      </w:r>
                      <w:proofErr w:type="spellStart"/>
                      <w:r w:rsidRPr="001E17F1">
                        <w:t>intent</w:t>
                      </w:r>
                      <w:proofErr w:type="spellEnd"/>
                      <w:r w:rsidRPr="001E17F1">
                        <w:t xml:space="preserve"> "</w:t>
                      </w:r>
                      <w:proofErr w:type="spellStart"/>
                      <w:r w:rsidRPr="001E17F1">
                        <w:t>MarcarConsulta</w:t>
                      </w:r>
                      <w:proofErr w:type="spellEnd"/>
                      <w:r w:rsidRPr="001E17F1">
                        <w:t>"</w:t>
                      </w:r>
                      <w:bookmarkEnd w:id="15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881472" behindDoc="1" locked="0" layoutInCell="1" allowOverlap="1" wp14:anchorId="61A3DC23" wp14:editId="20EC6784">
            <wp:simplePos x="0" y="0"/>
            <wp:positionH relativeFrom="column">
              <wp:posOffset>237281</wp:posOffset>
            </wp:positionH>
            <wp:positionV relativeFrom="paragraph">
              <wp:posOffset>2834094</wp:posOffset>
            </wp:positionV>
            <wp:extent cx="5513070" cy="4343400"/>
            <wp:effectExtent l="0" t="0" r="0" b="0"/>
            <wp:wrapTight wrapText="bothSides">
              <wp:wrapPolygon edited="0">
                <wp:start x="0" y="0"/>
                <wp:lineTo x="0" y="21505"/>
                <wp:lineTo x="21496" y="21505"/>
                <wp:lineTo x="21496" y="0"/>
                <wp:lineTo x="0" y="0"/>
              </wp:wrapPolygon>
            </wp:wrapTight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rint_bot_marcarConsulta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79424" behindDoc="1" locked="0" layoutInCell="1" allowOverlap="1" wp14:anchorId="240D6C06" wp14:editId="628C5F12">
                <wp:simplePos x="0" y="0"/>
                <wp:positionH relativeFrom="column">
                  <wp:posOffset>236855</wp:posOffset>
                </wp:positionH>
                <wp:positionV relativeFrom="paragraph">
                  <wp:posOffset>2480945</wp:posOffset>
                </wp:positionV>
                <wp:extent cx="55530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3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9F143A" w14:textId="2E984B27" w:rsidR="00566963" w:rsidRPr="00311886" w:rsidRDefault="00566963" w:rsidP="00561A42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57" w:name="_Toc50300804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8669F">
                              <w:t xml:space="preserve">Excerto de código do Chatbot referente à </w:t>
                            </w:r>
                            <w:proofErr w:type="spellStart"/>
                            <w:r w:rsidRPr="00D8669F">
                              <w:t>intent</w:t>
                            </w:r>
                            <w:proofErr w:type="spellEnd"/>
                            <w:r w:rsidRPr="00D8669F">
                              <w:t xml:space="preserve"> "</w:t>
                            </w:r>
                            <w:proofErr w:type="spellStart"/>
                            <w:r w:rsidRPr="00D8669F">
                              <w:t>CancelarConsulta</w:t>
                            </w:r>
                            <w:proofErr w:type="spellEnd"/>
                            <w:r w:rsidRPr="00D8669F">
                              <w:t>"</w:t>
                            </w:r>
                            <w:bookmarkEnd w:id="1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0D6C06" id="Caixa de texto 34" o:spid="_x0000_s1046" type="#_x0000_t202" style="position:absolute;left:0;text-align:left;margin-left:18.65pt;margin-top:195.35pt;width:437.25pt;height:.05pt;z-index:-25143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" stroked="f">
                <v:textbox style="mso-fit-shape-to-text:t" inset="0,0,0,0">
                  <w:txbxContent>
                    <w:p w14:paraId="419F143A" w14:textId="2E984B27" w:rsidR="00566963" w:rsidRPr="00311886" w:rsidRDefault="00566963" w:rsidP="00561A42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58" w:name="_Toc50300804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8669F">
                        <w:t xml:space="preserve">Excerto de código do Chatbot referente à </w:t>
                      </w:r>
                      <w:proofErr w:type="spellStart"/>
                      <w:r w:rsidRPr="00D8669F">
                        <w:t>intent</w:t>
                      </w:r>
                      <w:proofErr w:type="spellEnd"/>
                      <w:r w:rsidRPr="00D8669F">
                        <w:t xml:space="preserve"> "</w:t>
                      </w:r>
                      <w:proofErr w:type="spellStart"/>
                      <w:r w:rsidRPr="00D8669F">
                        <w:t>CancelarConsulta</w:t>
                      </w:r>
                      <w:proofErr w:type="spellEnd"/>
                      <w:r w:rsidRPr="00D8669F">
                        <w:t>"</w:t>
                      </w:r>
                      <w:bookmarkEnd w:id="15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877376" behindDoc="1" locked="0" layoutInCell="1" allowOverlap="1" wp14:anchorId="71F40590" wp14:editId="310F1712">
            <wp:simplePos x="0" y="0"/>
            <wp:positionH relativeFrom="column">
              <wp:posOffset>237281</wp:posOffset>
            </wp:positionH>
            <wp:positionV relativeFrom="paragraph">
              <wp:posOffset>113</wp:posOffset>
            </wp:positionV>
            <wp:extent cx="5553075" cy="2423795"/>
            <wp:effectExtent l="0" t="0" r="9525" b="0"/>
            <wp:wrapTight wrapText="bothSides">
              <wp:wrapPolygon edited="0">
                <wp:start x="0" y="0"/>
                <wp:lineTo x="0" y="21391"/>
                <wp:lineTo x="21563" y="21391"/>
                <wp:lineTo x="21563" y="0"/>
                <wp:lineTo x="0" y="0"/>
              </wp:wrapPolygon>
            </wp:wrapTight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rint_bot_cancelarConsulta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A6F4A5" w14:textId="6FD74DA6" w:rsidR="003913D4" w:rsidRDefault="003913D4" w:rsidP="00766C32"/>
    <w:p w14:paraId="43B463A4" w14:textId="52E293CD" w:rsidR="003913D4" w:rsidRDefault="00561A42" w:rsidP="00766C32">
      <w:r>
        <w:rPr>
          <w:noProof/>
          <w:lang w:eastAsia="pt-PT"/>
        </w:rPr>
        <w:lastRenderedPageBreak/>
        <mc:AlternateContent>
          <mc:Choice Requires="wps">
            <w:drawing>
              <wp:anchor distT="0" distB="0" distL="114300" distR="114300" simplePos="0" relativeHeight="251887616" behindDoc="1" locked="0" layoutInCell="1" allowOverlap="1" wp14:anchorId="594D0081" wp14:editId="4ECEAC4E">
                <wp:simplePos x="0" y="0"/>
                <wp:positionH relativeFrom="column">
                  <wp:posOffset>137795</wp:posOffset>
                </wp:positionH>
                <wp:positionV relativeFrom="paragraph">
                  <wp:posOffset>3287395</wp:posOffset>
                </wp:positionV>
                <wp:extent cx="59423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B174F2" w14:textId="1993E000" w:rsidR="00566963" w:rsidRPr="00C03137" w:rsidRDefault="00566963" w:rsidP="00561A42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59" w:name="_Toc50300804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E2CB9">
                              <w:t>Exemplo de diálogo com o Chatbot para a marcação de uma consulta</w:t>
                            </w:r>
                            <w:bookmarkEnd w:id="1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4D0081" id="Caixa de texto 43" o:spid="_x0000_s1047" type="#_x0000_t202" style="position:absolute;left:0;text-align:left;margin-left:10.85pt;margin-top:258.85pt;width:467.9pt;height:.05pt;z-index:-2514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" stroked="f">
                <v:textbox style="mso-fit-shape-to-text:t" inset="0,0,0,0">
                  <w:txbxContent>
                    <w:p w14:paraId="62B174F2" w14:textId="1993E000" w:rsidR="00566963" w:rsidRPr="00C03137" w:rsidRDefault="00566963" w:rsidP="00561A42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60" w:name="_Toc50300804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E2CB9">
                        <w:t>Exemplo de diálogo com o Chatbot para a marcação de uma consulta</w:t>
                      </w:r>
                      <w:bookmarkEnd w:id="16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885568" behindDoc="1" locked="0" layoutInCell="1" allowOverlap="1" wp14:anchorId="10CFD26E" wp14:editId="6E2D91BC">
            <wp:simplePos x="0" y="0"/>
            <wp:positionH relativeFrom="column">
              <wp:posOffset>138325</wp:posOffset>
            </wp:positionH>
            <wp:positionV relativeFrom="paragraph">
              <wp:posOffset>0</wp:posOffset>
            </wp:positionV>
            <wp:extent cx="5942330" cy="3230245"/>
            <wp:effectExtent l="0" t="0" r="1270" b="8255"/>
            <wp:wrapTight wrapText="bothSides">
              <wp:wrapPolygon edited="0">
                <wp:start x="0" y="0"/>
                <wp:lineTo x="0" y="21528"/>
                <wp:lineTo x="21535" y="21528"/>
                <wp:lineTo x="21535" y="0"/>
                <wp:lineTo x="0" y="0"/>
              </wp:wrapPolygon>
            </wp:wrapTight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bot_marcarConsulta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054484" w14:textId="0DAE6942" w:rsidR="00561A42" w:rsidRDefault="00561A42" w:rsidP="00766C32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91712" behindDoc="1" locked="0" layoutInCell="1" allowOverlap="1" wp14:anchorId="7708C4FE" wp14:editId="6E68BD77">
                <wp:simplePos x="0" y="0"/>
                <wp:positionH relativeFrom="column">
                  <wp:posOffset>196215</wp:posOffset>
                </wp:positionH>
                <wp:positionV relativeFrom="paragraph">
                  <wp:posOffset>1511935</wp:posOffset>
                </wp:positionV>
                <wp:extent cx="59429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983B17" w14:textId="34128A38" w:rsidR="00566963" w:rsidRPr="00E03AA0" w:rsidRDefault="00566963" w:rsidP="00561A42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61" w:name="_Toc50300805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2C60F1">
                              <w:t>Exemplo de diálogo com o Chatbot para o cancelamento de uma consulta</w:t>
                            </w:r>
                            <w:bookmarkEnd w:id="1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8C4FE" id="Caixa de texto 44" o:spid="_x0000_s1048" type="#_x0000_t202" style="position:absolute;left:0;text-align:left;margin-left:15.45pt;margin-top:119.05pt;width:467.95pt;height:.05pt;z-index:-2514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" stroked="f">
                <v:textbox style="mso-fit-shape-to-text:t" inset="0,0,0,0">
                  <w:txbxContent>
                    <w:p w14:paraId="26983B17" w14:textId="34128A38" w:rsidR="00566963" w:rsidRPr="00E03AA0" w:rsidRDefault="00566963" w:rsidP="00561A42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62" w:name="_Toc50300805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2C60F1">
                        <w:t>Exemplo de diálogo com o Chatbot para o cancelamento de uma consulta</w:t>
                      </w:r>
                      <w:bookmarkEnd w:id="16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889664" behindDoc="1" locked="0" layoutInCell="1" allowOverlap="1" wp14:anchorId="421B6F41" wp14:editId="18FE256A">
            <wp:simplePos x="0" y="0"/>
            <wp:positionH relativeFrom="column">
              <wp:posOffset>196304</wp:posOffset>
            </wp:positionH>
            <wp:positionV relativeFrom="paragraph">
              <wp:posOffset>289560</wp:posOffset>
            </wp:positionV>
            <wp:extent cx="5942965" cy="1165225"/>
            <wp:effectExtent l="0" t="0" r="635" b="0"/>
            <wp:wrapTight wrapText="bothSides">
              <wp:wrapPolygon edited="0">
                <wp:start x="0" y="0"/>
                <wp:lineTo x="0" y="21188"/>
                <wp:lineTo x="21533" y="21188"/>
                <wp:lineTo x="21533" y="0"/>
                <wp:lineTo x="0" y="0"/>
              </wp:wrapPolygon>
            </wp:wrapTight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bot_cancelarConsulta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CDCAB1" w14:textId="7CB3B199" w:rsidR="00561A42" w:rsidRDefault="00561A42" w:rsidP="00766C32"/>
    <w:p w14:paraId="14B122A9" w14:textId="7E2881DC" w:rsidR="00561A42" w:rsidRDefault="00561A42" w:rsidP="00766C32"/>
    <w:p w14:paraId="730AC649" w14:textId="17EAE614" w:rsidR="00561A42" w:rsidRDefault="00561A42" w:rsidP="00766C32"/>
    <w:p w14:paraId="298939DA" w14:textId="0F86E2E6" w:rsidR="00561A42" w:rsidRDefault="00561A42" w:rsidP="00766C32"/>
    <w:p w14:paraId="44BB47F4" w14:textId="26A8B607" w:rsidR="00561A42" w:rsidRDefault="00561A42" w:rsidP="00766C32"/>
    <w:p w14:paraId="315BDF98" w14:textId="17E20D43" w:rsidR="00561A42" w:rsidRDefault="00561A42" w:rsidP="00766C32"/>
    <w:p w14:paraId="56236F79" w14:textId="66292DF5" w:rsidR="00561A42" w:rsidRDefault="00561A42" w:rsidP="00766C32"/>
    <w:p w14:paraId="54D4F3CF" w14:textId="19D5905C" w:rsidR="00561A42" w:rsidRDefault="00561A42" w:rsidP="00766C32"/>
    <w:p w14:paraId="310FD00C" w14:textId="55C3CDCC" w:rsidR="00561A42" w:rsidRDefault="00561A42" w:rsidP="00766C32"/>
    <w:p w14:paraId="55151370" w14:textId="77777777" w:rsidR="00623DB5" w:rsidRDefault="00623DB5" w:rsidP="00561A42">
      <w:pPr>
        <w:ind w:left="0"/>
      </w:pPr>
    </w:p>
    <w:p w14:paraId="0BEA5CB3" w14:textId="76CC7E00" w:rsidR="00411ABC" w:rsidRDefault="00411ABC" w:rsidP="009B24D0">
      <w:pPr>
        <w:pStyle w:val="Cabealho2"/>
        <w:numPr>
          <w:ilvl w:val="1"/>
          <w:numId w:val="6"/>
        </w:numPr>
      </w:pPr>
      <w:bookmarkStart w:id="163" w:name="_Toc503008107"/>
      <w:r>
        <w:lastRenderedPageBreak/>
        <w:t>REQ 6</w:t>
      </w:r>
      <w:r w:rsidR="000A4B61">
        <w:t xml:space="preserve"> – </w:t>
      </w:r>
      <w:r w:rsidR="00A03DE2">
        <w:t>Sele</w:t>
      </w:r>
      <w:r w:rsidR="006E062D">
        <w:t>ção (match) para envio de gâmetas</w:t>
      </w:r>
      <w:bookmarkEnd w:id="163"/>
    </w:p>
    <w:p w14:paraId="6E3385E8" w14:textId="77777777" w:rsidR="000B4099" w:rsidRDefault="000B4099" w:rsidP="009B24D0">
      <w:pPr>
        <w:pStyle w:val="Cabealho3"/>
        <w:numPr>
          <w:ilvl w:val="2"/>
          <w:numId w:val="6"/>
        </w:numPr>
      </w:pPr>
      <w:bookmarkStart w:id="164" w:name="_Toc503008108"/>
      <w:r>
        <w:t>Análise de requisitos</w:t>
      </w:r>
      <w:bookmarkEnd w:id="164"/>
    </w:p>
    <w:p w14:paraId="49A5102A" w14:textId="77777777" w:rsidR="000B4099" w:rsidRDefault="000B4099" w:rsidP="000B4099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0B4099" w14:paraId="5A3948A0" w14:textId="77777777" w:rsidTr="003C6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5C69F0E6" w14:textId="77777777" w:rsidR="000B4099" w:rsidRPr="001151C7" w:rsidRDefault="000B4099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674B98FE" w14:textId="227F8773" w:rsidR="000B4099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6</w:t>
            </w:r>
          </w:p>
        </w:tc>
      </w:tr>
      <w:tr w:rsidR="000B4099" w14:paraId="55119663" w14:textId="77777777" w:rsidTr="003C63E7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62A401BB" w14:textId="77777777" w:rsidR="000B4099" w:rsidRPr="001151C7" w:rsidRDefault="000B4099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48E35A72" w14:textId="0DC8D96D" w:rsidR="000B4099" w:rsidRDefault="006E062D" w:rsidP="009923F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Seleção (match) para envio de gâmetas</w:t>
            </w:r>
          </w:p>
        </w:tc>
      </w:tr>
      <w:tr w:rsidR="000B4099" w14:paraId="5BD9BC78" w14:textId="77777777" w:rsidTr="003C63E7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EC33F0A" w14:textId="77777777" w:rsidR="000B4099" w:rsidRPr="001151C7" w:rsidRDefault="000B4099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43562BC3" w14:textId="0BCE8AAD" w:rsidR="000B4099" w:rsidRDefault="0072233D" w:rsidP="0072233D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Enfermeira</w:t>
            </w:r>
            <w:r w:rsidR="006E062D">
              <w:t xml:space="preserve"> Coordenadora/ Diretora do Banco</w:t>
            </w:r>
            <w:r w:rsidR="00611C99">
              <w:t>,</w:t>
            </w:r>
            <w:r>
              <w:t xml:space="preserve"> enquanto utilizador</w:t>
            </w:r>
            <w:r w:rsidR="006E062D">
              <w:t>es</w:t>
            </w:r>
            <w:r>
              <w:t xml:space="preserve"> registad</w:t>
            </w:r>
            <w:r w:rsidR="006E062D">
              <w:t>os</w:t>
            </w:r>
            <w:r>
              <w:t xml:space="preserve"> no sistema, pode</w:t>
            </w:r>
            <w:r w:rsidR="006E062D">
              <w:t>m …</w:t>
            </w:r>
          </w:p>
        </w:tc>
      </w:tr>
    </w:tbl>
    <w:p w14:paraId="4B201F42" w14:textId="77777777" w:rsidR="000B4099" w:rsidRDefault="000B4099" w:rsidP="000B4099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07710" w14:paraId="460B0CDE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98CA70E" w14:textId="77777777" w:rsidR="00A07710" w:rsidRDefault="00A07710" w:rsidP="00A03DE2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63F195C2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A07710" w14:paraId="0490B8C4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0F96EE0" w14:textId="6F609BAA" w:rsidR="00A07710" w:rsidRPr="00873462" w:rsidRDefault="00A07710" w:rsidP="00A03DE2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6C1F5320" w14:textId="77777777" w:rsidR="00A07710" w:rsidRDefault="00A07710" w:rsidP="00A03DE2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08C4E4F8" w14:textId="77777777" w:rsidR="00A07710" w:rsidRDefault="00A07710" w:rsidP="00A03DE2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1.2 -  </w:t>
            </w:r>
          </w:p>
        </w:tc>
      </w:tr>
      <w:tr w:rsidR="00A07710" w14:paraId="3977C851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F0CF34C" w14:textId="3AAAB356" w:rsidR="00A07710" w:rsidRPr="00873462" w:rsidRDefault="00A07710" w:rsidP="00A03DE2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6EDE7802" w14:textId="77777777" w:rsidR="00A07710" w:rsidRDefault="00A07710" w:rsidP="00A03DE2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2.1 - </w:t>
            </w:r>
          </w:p>
          <w:p w14:paraId="67AED6EA" w14:textId="77777777" w:rsidR="00A07710" w:rsidRDefault="00A07710" w:rsidP="00A03DE2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2.2 -  </w:t>
            </w:r>
          </w:p>
        </w:tc>
      </w:tr>
      <w:tr w:rsidR="00A07710" w14:paraId="6F75CDD5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34CA830" w14:textId="7A20C7C9" w:rsidR="00A07710" w:rsidRPr="00092C57" w:rsidRDefault="00A07710" w:rsidP="00A03DE2">
            <w:pPr>
              <w:spacing w:after="0"/>
              <w:ind w:left="0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6EDD0E54" w14:textId="77777777" w:rsidR="00A07710" w:rsidRDefault="00A07710" w:rsidP="00A03D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3.1 - </w:t>
            </w:r>
          </w:p>
          <w:p w14:paraId="317BA500" w14:textId="77777777" w:rsidR="00A07710" w:rsidRDefault="00A07710" w:rsidP="00A03DE2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3.2 -  </w:t>
            </w:r>
          </w:p>
        </w:tc>
      </w:tr>
    </w:tbl>
    <w:p w14:paraId="1566669B" w14:textId="77777777" w:rsidR="00A07710" w:rsidRDefault="00A07710" w:rsidP="00A07710">
      <w:pPr>
        <w:ind w:left="0"/>
      </w:pPr>
    </w:p>
    <w:p w14:paraId="147B1676" w14:textId="77777777" w:rsidR="00A07710" w:rsidRDefault="00A07710" w:rsidP="00A07710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A07710" w14:paraId="41553C28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11971A7" w14:textId="77777777" w:rsidR="00A07710" w:rsidRDefault="00A07710" w:rsidP="00A03DE2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5829E3C4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5A13B6B6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A07710" w14:paraId="54E825BB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7DF1B4C7" w14:textId="77777777" w:rsidR="00A07710" w:rsidRPr="000749A4" w:rsidRDefault="00A07710" w:rsidP="00A03DE2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3CB125DD" w14:textId="77777777" w:rsidR="00A07710" w:rsidRPr="000749A4" w:rsidRDefault="00A07710" w:rsidP="00A03DE2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73065497" w14:textId="77777777" w:rsidR="00A07710" w:rsidRPr="000749A4" w:rsidRDefault="00A07710" w:rsidP="00A03DE2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68FC60F4" w14:textId="77777777" w:rsidR="00A07710" w:rsidRDefault="00A07710" w:rsidP="00A07710">
      <w:pPr>
        <w:ind w:left="0"/>
      </w:pPr>
    </w:p>
    <w:p w14:paraId="352071AB" w14:textId="77777777" w:rsidR="00A07710" w:rsidRDefault="00A07710" w:rsidP="00A07710">
      <w:pPr>
        <w:ind w:left="0"/>
      </w:pPr>
    </w:p>
    <w:p w14:paraId="38B57EB8" w14:textId="77777777" w:rsidR="00A07710" w:rsidRDefault="00A07710" w:rsidP="00A07710">
      <w:pPr>
        <w:ind w:left="0"/>
      </w:pPr>
    </w:p>
    <w:p w14:paraId="25CB2B44" w14:textId="77777777" w:rsidR="00A07710" w:rsidRDefault="00A07710" w:rsidP="00A07710">
      <w:pPr>
        <w:ind w:left="0"/>
      </w:pPr>
    </w:p>
    <w:p w14:paraId="7E47A20C" w14:textId="77777777" w:rsidR="00A07710" w:rsidRDefault="00A07710" w:rsidP="00A07710">
      <w:pPr>
        <w:ind w:left="0"/>
      </w:pPr>
    </w:p>
    <w:p w14:paraId="1D20981A" w14:textId="77777777" w:rsidR="00A07710" w:rsidRDefault="00A07710" w:rsidP="00A07710">
      <w:pPr>
        <w:ind w:left="0"/>
      </w:pPr>
    </w:p>
    <w:p w14:paraId="0677ED19" w14:textId="77777777" w:rsidR="00A07710" w:rsidRDefault="00A07710" w:rsidP="00A07710">
      <w:pPr>
        <w:ind w:left="0"/>
      </w:pPr>
    </w:p>
    <w:p w14:paraId="41CF8EC8" w14:textId="77777777" w:rsidR="00A07710" w:rsidRDefault="00A07710" w:rsidP="00A07710">
      <w:pPr>
        <w:ind w:left="0"/>
      </w:pPr>
    </w:p>
    <w:p w14:paraId="52A5590F" w14:textId="77777777" w:rsidR="00A07710" w:rsidRDefault="00A07710" w:rsidP="00A07710">
      <w:pPr>
        <w:ind w:left="0"/>
      </w:pPr>
    </w:p>
    <w:p w14:paraId="2C567C74" w14:textId="77777777" w:rsidR="00A07710" w:rsidRDefault="00A07710" w:rsidP="00A07710">
      <w:pPr>
        <w:ind w:left="0"/>
      </w:pPr>
    </w:p>
    <w:p w14:paraId="0CF1261E" w14:textId="77777777" w:rsidR="00A07710" w:rsidRPr="00CE2093" w:rsidRDefault="00A07710" w:rsidP="00A07710">
      <w:pPr>
        <w:ind w:left="0"/>
        <w:rPr>
          <w:u w:val="single"/>
        </w:rPr>
      </w:pPr>
    </w:p>
    <w:p w14:paraId="1629CCD5" w14:textId="77777777" w:rsidR="00A07710" w:rsidRDefault="00A07710" w:rsidP="00A07710"/>
    <w:p w14:paraId="5CA3CAAA" w14:textId="77777777" w:rsidR="00A07710" w:rsidRDefault="00A07710" w:rsidP="00A07710">
      <w:pPr>
        <w:ind w:left="0"/>
      </w:pPr>
    </w:p>
    <w:p w14:paraId="12A2B9F2" w14:textId="77777777" w:rsidR="00A07710" w:rsidRDefault="00A07710" w:rsidP="00A07710">
      <w:pPr>
        <w:pStyle w:val="Cabealho3"/>
        <w:numPr>
          <w:ilvl w:val="2"/>
          <w:numId w:val="7"/>
        </w:numPr>
      </w:pPr>
      <w:bookmarkStart w:id="165" w:name="_Toc503008109"/>
      <w:r>
        <w:lastRenderedPageBreak/>
        <w:t>Ilustração da funcionalidade</w:t>
      </w:r>
      <w:bookmarkEnd w:id="165"/>
    </w:p>
    <w:p w14:paraId="07C438C2" w14:textId="77777777" w:rsidR="00A07710" w:rsidRPr="00A25EC7" w:rsidRDefault="00A07710" w:rsidP="00A07710">
      <w:r>
        <w:t>&lt;Inserir excertos de código e uma breve descrição&gt;</w:t>
      </w:r>
    </w:p>
    <w:p w14:paraId="0DC214AA" w14:textId="77777777" w:rsidR="00A07710" w:rsidRPr="00A25EC7" w:rsidRDefault="00A07710" w:rsidP="00A07710">
      <w:r>
        <w:t>&lt;Inserir printscreens do iGAM&gt;</w:t>
      </w:r>
    </w:p>
    <w:p w14:paraId="2A5C14C0" w14:textId="21954BC6" w:rsidR="000B4099" w:rsidRDefault="000B4099" w:rsidP="000B4099"/>
    <w:p w14:paraId="7788B914" w14:textId="4CD6B338" w:rsidR="003913D4" w:rsidRDefault="003913D4" w:rsidP="000B4099"/>
    <w:p w14:paraId="63A6584A" w14:textId="32007040" w:rsidR="003913D4" w:rsidRDefault="003913D4" w:rsidP="000B4099"/>
    <w:p w14:paraId="55DF1F97" w14:textId="1E209BB4" w:rsidR="003913D4" w:rsidRDefault="003913D4" w:rsidP="000B4099"/>
    <w:p w14:paraId="640204EE" w14:textId="41CC6723" w:rsidR="003913D4" w:rsidRDefault="003913D4" w:rsidP="000B4099"/>
    <w:p w14:paraId="599D90BD" w14:textId="2BEE28DF" w:rsidR="003913D4" w:rsidRDefault="003913D4" w:rsidP="000B4099"/>
    <w:p w14:paraId="6AA2ACA1" w14:textId="392FCC3B" w:rsidR="003913D4" w:rsidRDefault="003913D4" w:rsidP="000B4099"/>
    <w:p w14:paraId="79BAD1B1" w14:textId="0247208E" w:rsidR="003913D4" w:rsidRDefault="003913D4" w:rsidP="000B4099"/>
    <w:p w14:paraId="7DB89297" w14:textId="08E37DC4" w:rsidR="003913D4" w:rsidRDefault="003913D4" w:rsidP="000B4099"/>
    <w:p w14:paraId="1A5C86EC" w14:textId="27B3837F" w:rsidR="003913D4" w:rsidRDefault="003913D4" w:rsidP="000B4099"/>
    <w:p w14:paraId="2CC86D4A" w14:textId="74AEAFFD" w:rsidR="003913D4" w:rsidRDefault="003913D4" w:rsidP="000B4099"/>
    <w:p w14:paraId="6CA263EF" w14:textId="09ED6A94" w:rsidR="003913D4" w:rsidRDefault="003913D4" w:rsidP="000B4099"/>
    <w:p w14:paraId="741E73F3" w14:textId="6958B66E" w:rsidR="003913D4" w:rsidRDefault="003913D4" w:rsidP="000B4099"/>
    <w:p w14:paraId="0B5B7A06" w14:textId="66E2E787" w:rsidR="003913D4" w:rsidRDefault="003913D4" w:rsidP="000B4099"/>
    <w:p w14:paraId="29D91324" w14:textId="348636E7" w:rsidR="003913D4" w:rsidRDefault="003913D4" w:rsidP="000B4099"/>
    <w:p w14:paraId="1BF5160F" w14:textId="65139D9C" w:rsidR="003913D4" w:rsidRDefault="003913D4" w:rsidP="000B4099"/>
    <w:p w14:paraId="3C924D1A" w14:textId="285F11B8" w:rsidR="003913D4" w:rsidRDefault="003913D4" w:rsidP="000B4099"/>
    <w:p w14:paraId="62379915" w14:textId="68AC0AFD" w:rsidR="003913D4" w:rsidRDefault="003913D4" w:rsidP="000B4099"/>
    <w:p w14:paraId="2B2E7CFB" w14:textId="089545EA" w:rsidR="003913D4" w:rsidRDefault="003913D4" w:rsidP="000B4099"/>
    <w:p w14:paraId="61A7DBB3" w14:textId="641A1A0B" w:rsidR="003913D4" w:rsidRDefault="003913D4" w:rsidP="000B4099"/>
    <w:p w14:paraId="5865FDF9" w14:textId="16255A91" w:rsidR="00BE2CD6" w:rsidRDefault="00BE2CD6" w:rsidP="000B4099"/>
    <w:p w14:paraId="321022ED" w14:textId="432AF392" w:rsidR="00BE2CD6" w:rsidRDefault="00BE2CD6" w:rsidP="000B4099"/>
    <w:p w14:paraId="61CF0C37" w14:textId="124E36A4" w:rsidR="00BE2CD6" w:rsidRDefault="00BE2CD6" w:rsidP="000B4099"/>
    <w:p w14:paraId="5D92F10A" w14:textId="21356BF6" w:rsidR="00BE2CD6" w:rsidRDefault="00BE2CD6" w:rsidP="000B4099"/>
    <w:p w14:paraId="197B84AD" w14:textId="77777777" w:rsidR="00BE2CD6" w:rsidRDefault="00BE2CD6" w:rsidP="000B4099"/>
    <w:p w14:paraId="11253F3E" w14:textId="77777777" w:rsidR="003913D4" w:rsidRDefault="003913D4" w:rsidP="000B4099"/>
    <w:p w14:paraId="40D26D64" w14:textId="333923DB" w:rsidR="00411ABC" w:rsidRDefault="00411ABC" w:rsidP="009B24D0">
      <w:pPr>
        <w:pStyle w:val="Cabealho2"/>
        <w:numPr>
          <w:ilvl w:val="1"/>
          <w:numId w:val="6"/>
        </w:numPr>
      </w:pPr>
      <w:bookmarkStart w:id="166" w:name="_Toc503008110"/>
      <w:r>
        <w:lastRenderedPageBreak/>
        <w:t>REQ 7</w:t>
      </w:r>
      <w:r w:rsidR="000A4B61">
        <w:t xml:space="preserve"> – </w:t>
      </w:r>
      <w:r w:rsidR="006E062D">
        <w:t>Validação do envio de gâmetas</w:t>
      </w:r>
      <w:bookmarkEnd w:id="166"/>
    </w:p>
    <w:p w14:paraId="49B2D037" w14:textId="77777777" w:rsidR="00B90F4D" w:rsidRDefault="00B90F4D" w:rsidP="009B24D0">
      <w:pPr>
        <w:pStyle w:val="Cabealho3"/>
        <w:numPr>
          <w:ilvl w:val="2"/>
          <w:numId w:val="6"/>
        </w:numPr>
      </w:pPr>
      <w:bookmarkStart w:id="167" w:name="_Toc503008111"/>
      <w:r>
        <w:t>Análise de requisitos</w:t>
      </w:r>
      <w:bookmarkEnd w:id="167"/>
    </w:p>
    <w:p w14:paraId="6BEAA678" w14:textId="77777777" w:rsidR="00B90F4D" w:rsidRDefault="00B90F4D" w:rsidP="00B90F4D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B90F4D" w14:paraId="3396EF0E" w14:textId="77777777" w:rsidTr="003C6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2401374A" w14:textId="77777777" w:rsidR="00B90F4D" w:rsidRPr="001151C7" w:rsidRDefault="00B90F4D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5DB2E8B9" w14:textId="4A563B6D" w:rsidR="00B90F4D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7</w:t>
            </w:r>
          </w:p>
        </w:tc>
      </w:tr>
      <w:tr w:rsidR="006938E5" w14:paraId="3EBC88F9" w14:textId="77777777" w:rsidTr="003C63E7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05DAA80" w14:textId="77777777" w:rsidR="006938E5" w:rsidRPr="001151C7" w:rsidRDefault="006938E5" w:rsidP="006938E5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6462D61A" w14:textId="4F5FA604" w:rsidR="006938E5" w:rsidRDefault="006E062D" w:rsidP="006938E5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Validação do envio de gâmetas</w:t>
            </w:r>
          </w:p>
        </w:tc>
      </w:tr>
      <w:tr w:rsidR="006938E5" w14:paraId="036895A9" w14:textId="77777777" w:rsidTr="003C63E7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61DF9704" w14:textId="77777777" w:rsidR="006938E5" w:rsidRPr="001151C7" w:rsidRDefault="006938E5" w:rsidP="006938E5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59B15722" w14:textId="66C77D83" w:rsidR="006938E5" w:rsidRDefault="006E062D" w:rsidP="006938E5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Diretora do Banco</w:t>
            </w:r>
            <w:r w:rsidR="006938E5">
              <w:t>, enquanto utilizador</w:t>
            </w:r>
            <w:r>
              <w:t>a</w:t>
            </w:r>
            <w:r w:rsidR="006938E5">
              <w:t xml:space="preserve"> registad</w:t>
            </w:r>
            <w:r>
              <w:t>a</w:t>
            </w:r>
            <w:r w:rsidR="006938E5">
              <w:t xml:space="preserve"> do sistema, pode aceder à secção “</w:t>
            </w:r>
            <w:r>
              <w:t>X</w:t>
            </w:r>
            <w:r w:rsidR="006938E5">
              <w:t xml:space="preserve">” na sua página iGAM para </w:t>
            </w:r>
            <w:r>
              <w:t>…</w:t>
            </w:r>
          </w:p>
        </w:tc>
      </w:tr>
    </w:tbl>
    <w:p w14:paraId="5E4233DB" w14:textId="77777777" w:rsidR="00B90F4D" w:rsidRDefault="00B90F4D" w:rsidP="00B90F4D"/>
    <w:p w14:paraId="2CCC52FE" w14:textId="77777777" w:rsidR="00B90F4D" w:rsidRDefault="00B90F4D" w:rsidP="00B90F4D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E062D" w14:paraId="62F0AFB6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915DA2D" w14:textId="74C213A2" w:rsidR="006E062D" w:rsidRDefault="006E062D" w:rsidP="006E062D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465FC40B" w14:textId="1DF6AA04" w:rsidR="006E062D" w:rsidRDefault="006E062D" w:rsidP="006E062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6E062D" w14:paraId="4863F51D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691D187" w14:textId="61F32130" w:rsidR="006E062D" w:rsidRPr="00873462" w:rsidRDefault="006E062D" w:rsidP="006E062D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768780CF" w14:textId="77777777" w:rsidR="006E062D" w:rsidRDefault="006E062D" w:rsidP="006E062D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5D5CB3A0" w14:textId="47657657" w:rsidR="006E062D" w:rsidRDefault="006E062D" w:rsidP="006E062D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1.2 -  </w:t>
            </w:r>
          </w:p>
        </w:tc>
      </w:tr>
      <w:tr w:rsidR="006E062D" w14:paraId="72990F34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DBF3A45" w14:textId="4D9CF176" w:rsidR="006E062D" w:rsidRPr="00873462" w:rsidRDefault="006E062D" w:rsidP="006E062D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1D923007" w14:textId="77777777" w:rsidR="006E062D" w:rsidRDefault="006E062D" w:rsidP="006E062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2.1 - </w:t>
            </w:r>
          </w:p>
          <w:p w14:paraId="4FCFD130" w14:textId="0C493FE8" w:rsidR="006E062D" w:rsidRDefault="006E062D" w:rsidP="006E062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2.2 -  </w:t>
            </w:r>
          </w:p>
        </w:tc>
      </w:tr>
      <w:tr w:rsidR="006E062D" w14:paraId="7BBFE071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4E925E3" w14:textId="42C9A29F" w:rsidR="006E062D" w:rsidRPr="00092C57" w:rsidRDefault="006E062D" w:rsidP="006E062D">
            <w:pPr>
              <w:spacing w:after="0"/>
              <w:ind w:left="0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12BBBFE1" w14:textId="77777777" w:rsidR="006E062D" w:rsidRDefault="006E062D" w:rsidP="006E06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3.1 - </w:t>
            </w:r>
          </w:p>
          <w:p w14:paraId="7CDE6B1B" w14:textId="47BCE7B1" w:rsidR="006E062D" w:rsidRDefault="006E062D" w:rsidP="006E062D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3.2 -  </w:t>
            </w:r>
          </w:p>
        </w:tc>
      </w:tr>
    </w:tbl>
    <w:p w14:paraId="0B125626" w14:textId="77777777" w:rsidR="00A07710" w:rsidRDefault="00A07710" w:rsidP="00A07710">
      <w:pPr>
        <w:ind w:left="0"/>
      </w:pPr>
    </w:p>
    <w:p w14:paraId="597FB676" w14:textId="77777777" w:rsidR="00A07710" w:rsidRDefault="00A07710" w:rsidP="00A07710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A07710" w14:paraId="7A11F2F0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387B1B9" w14:textId="77777777" w:rsidR="00A07710" w:rsidRDefault="00A07710" w:rsidP="00A03DE2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57B9CC6A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0DE3DFEB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A07710" w14:paraId="1E8FD4BC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DA1E6B6" w14:textId="77777777" w:rsidR="00A07710" w:rsidRPr="000749A4" w:rsidRDefault="00A07710" w:rsidP="00A03DE2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671CA1F7" w14:textId="77777777" w:rsidR="00A07710" w:rsidRPr="000749A4" w:rsidRDefault="00A07710" w:rsidP="00A03DE2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507E765E" w14:textId="77777777" w:rsidR="00A07710" w:rsidRPr="000749A4" w:rsidRDefault="00A07710" w:rsidP="00A03DE2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0EE0E8F2" w14:textId="77777777" w:rsidR="00A07710" w:rsidRDefault="00A07710" w:rsidP="00A07710">
      <w:pPr>
        <w:ind w:left="0"/>
      </w:pPr>
    </w:p>
    <w:p w14:paraId="65554BAD" w14:textId="77777777" w:rsidR="00A07710" w:rsidRDefault="00A07710" w:rsidP="00A07710">
      <w:pPr>
        <w:ind w:left="0"/>
      </w:pPr>
    </w:p>
    <w:p w14:paraId="14451BCB" w14:textId="77777777" w:rsidR="00A07710" w:rsidRDefault="00A07710" w:rsidP="00A07710">
      <w:pPr>
        <w:ind w:left="0"/>
      </w:pPr>
    </w:p>
    <w:p w14:paraId="3A47FC75" w14:textId="77777777" w:rsidR="00A07710" w:rsidRDefault="00A07710" w:rsidP="00A07710">
      <w:pPr>
        <w:ind w:left="0"/>
      </w:pPr>
    </w:p>
    <w:p w14:paraId="76ACF9CE" w14:textId="77777777" w:rsidR="00A07710" w:rsidRDefault="00A07710" w:rsidP="00A07710">
      <w:pPr>
        <w:ind w:left="0"/>
      </w:pPr>
    </w:p>
    <w:p w14:paraId="64F843DA" w14:textId="77777777" w:rsidR="00A07710" w:rsidRDefault="00A07710" w:rsidP="00A07710">
      <w:pPr>
        <w:ind w:left="0"/>
      </w:pPr>
    </w:p>
    <w:p w14:paraId="234FF151" w14:textId="77777777" w:rsidR="00A07710" w:rsidRDefault="00A07710" w:rsidP="00A07710">
      <w:pPr>
        <w:ind w:left="0"/>
      </w:pPr>
    </w:p>
    <w:p w14:paraId="4CE97236" w14:textId="77777777" w:rsidR="00A07710" w:rsidRDefault="00A07710" w:rsidP="00A07710">
      <w:pPr>
        <w:ind w:left="0"/>
      </w:pPr>
    </w:p>
    <w:p w14:paraId="32CF6DE4" w14:textId="77777777" w:rsidR="00A07710" w:rsidRDefault="00A07710" w:rsidP="00A07710">
      <w:pPr>
        <w:ind w:left="0"/>
      </w:pPr>
    </w:p>
    <w:p w14:paraId="1F47D74F" w14:textId="77777777" w:rsidR="00A07710" w:rsidRDefault="00A07710" w:rsidP="00BE2CD6">
      <w:pPr>
        <w:ind w:left="0"/>
      </w:pPr>
    </w:p>
    <w:p w14:paraId="221BACAC" w14:textId="77777777" w:rsidR="00A07710" w:rsidRDefault="00A07710" w:rsidP="00A07710"/>
    <w:p w14:paraId="1ABBF417" w14:textId="77777777" w:rsidR="00A07710" w:rsidRDefault="00A07710" w:rsidP="00A07710">
      <w:pPr>
        <w:ind w:left="0"/>
      </w:pPr>
    </w:p>
    <w:p w14:paraId="378FD346" w14:textId="77777777" w:rsidR="00A07710" w:rsidRDefault="00A07710" w:rsidP="00A07710">
      <w:pPr>
        <w:pStyle w:val="Cabealho3"/>
        <w:numPr>
          <w:ilvl w:val="2"/>
          <w:numId w:val="7"/>
        </w:numPr>
      </w:pPr>
      <w:bookmarkStart w:id="168" w:name="_Toc503008112"/>
      <w:r>
        <w:lastRenderedPageBreak/>
        <w:t>Ilustração da funcionalidade</w:t>
      </w:r>
      <w:bookmarkEnd w:id="168"/>
    </w:p>
    <w:p w14:paraId="234F6456" w14:textId="77777777" w:rsidR="00A07710" w:rsidRPr="00A25EC7" w:rsidRDefault="00A07710" w:rsidP="00A07710">
      <w:r>
        <w:t>&lt;Inserir printscreens do iGAM&gt;</w:t>
      </w:r>
    </w:p>
    <w:p w14:paraId="7FB1BC4E" w14:textId="1628DCCB" w:rsidR="00EA2B19" w:rsidRDefault="00EA2B19" w:rsidP="00EA2B19"/>
    <w:p w14:paraId="38AB2632" w14:textId="5EE2E6B3" w:rsidR="00A07710" w:rsidRDefault="00A07710" w:rsidP="00EA2B19"/>
    <w:p w14:paraId="41B93D57" w14:textId="720F9EF1" w:rsidR="00A07710" w:rsidRDefault="00A07710" w:rsidP="00EA2B19"/>
    <w:p w14:paraId="5C5166D4" w14:textId="601A5852" w:rsidR="00A07710" w:rsidRDefault="00A07710" w:rsidP="00EA2B19"/>
    <w:p w14:paraId="6DBB28AA" w14:textId="026AD6FF" w:rsidR="00A07710" w:rsidRDefault="00A07710" w:rsidP="00EA2B19"/>
    <w:p w14:paraId="57C6A963" w14:textId="02402B10" w:rsidR="00A07710" w:rsidRDefault="00A07710" w:rsidP="00EA2B19"/>
    <w:p w14:paraId="72C0A507" w14:textId="6336A656" w:rsidR="00A07710" w:rsidRDefault="00A07710" w:rsidP="00EA2B19"/>
    <w:p w14:paraId="42980A08" w14:textId="7997C703" w:rsidR="00A07710" w:rsidRDefault="00A07710" w:rsidP="00EA2B19"/>
    <w:p w14:paraId="4EBABB25" w14:textId="40A2DB39" w:rsidR="00A07710" w:rsidRDefault="00A07710" w:rsidP="00EA2B19"/>
    <w:p w14:paraId="42C0E276" w14:textId="3B38E705" w:rsidR="00A07710" w:rsidRDefault="00A07710" w:rsidP="00EA2B19"/>
    <w:p w14:paraId="110376F2" w14:textId="5E1E3796" w:rsidR="00A07710" w:rsidRDefault="00A07710" w:rsidP="00EA2B19"/>
    <w:p w14:paraId="48476D3A" w14:textId="059E6D92" w:rsidR="00A07710" w:rsidRDefault="00A07710" w:rsidP="00EA2B19"/>
    <w:p w14:paraId="29DE2546" w14:textId="515521DF" w:rsidR="00A07710" w:rsidRDefault="00A07710" w:rsidP="00EA2B19"/>
    <w:p w14:paraId="4A013D5B" w14:textId="2EE49E14" w:rsidR="00A07710" w:rsidRDefault="00A07710" w:rsidP="00EA2B19"/>
    <w:p w14:paraId="13912016" w14:textId="497467B3" w:rsidR="00A07710" w:rsidRDefault="00A07710" w:rsidP="00EA2B19"/>
    <w:p w14:paraId="11BB0E94" w14:textId="6B407DB5" w:rsidR="00A07710" w:rsidRDefault="00A07710" w:rsidP="00EA2B19"/>
    <w:p w14:paraId="242389DB" w14:textId="04C77515" w:rsidR="00A07710" w:rsidRDefault="00A07710" w:rsidP="00EA2B19"/>
    <w:p w14:paraId="72E34965" w14:textId="52D9BDBC" w:rsidR="00A07710" w:rsidRDefault="00A07710" w:rsidP="00EA2B19"/>
    <w:p w14:paraId="0650AD91" w14:textId="77777777" w:rsidR="00A07710" w:rsidRDefault="00A07710" w:rsidP="00EA2B19"/>
    <w:p w14:paraId="4F31ECC5" w14:textId="45759D6F" w:rsidR="00EA2B19" w:rsidRDefault="00EA2B19" w:rsidP="00887E91">
      <w:pPr>
        <w:ind w:left="0"/>
      </w:pPr>
    </w:p>
    <w:p w14:paraId="4C2594AC" w14:textId="2713AEEE" w:rsidR="00BE2CD6" w:rsidRDefault="00BE2CD6" w:rsidP="00887E91">
      <w:pPr>
        <w:ind w:left="0"/>
      </w:pPr>
    </w:p>
    <w:p w14:paraId="392AA685" w14:textId="4F26486C" w:rsidR="00BE2CD6" w:rsidRDefault="00BE2CD6" w:rsidP="00887E91">
      <w:pPr>
        <w:ind w:left="0"/>
      </w:pPr>
    </w:p>
    <w:p w14:paraId="0AB53A85" w14:textId="7C6C5E15" w:rsidR="00BE2CD6" w:rsidRDefault="00BE2CD6" w:rsidP="00887E91">
      <w:pPr>
        <w:ind w:left="0"/>
      </w:pPr>
    </w:p>
    <w:p w14:paraId="6462472F" w14:textId="19F46115" w:rsidR="00BE2CD6" w:rsidRDefault="00BE2CD6" w:rsidP="00887E91">
      <w:pPr>
        <w:ind w:left="0"/>
      </w:pPr>
    </w:p>
    <w:p w14:paraId="4F3D2ED5" w14:textId="064962D9" w:rsidR="00BE2CD6" w:rsidRDefault="00BE2CD6" w:rsidP="00887E91">
      <w:pPr>
        <w:ind w:left="0"/>
      </w:pPr>
    </w:p>
    <w:p w14:paraId="4861C8B7" w14:textId="4F093ADF" w:rsidR="00BE2CD6" w:rsidRDefault="00BE2CD6" w:rsidP="00887E91">
      <w:pPr>
        <w:ind w:left="0"/>
      </w:pPr>
    </w:p>
    <w:p w14:paraId="30246CBB" w14:textId="77777777" w:rsidR="00BE2CD6" w:rsidRPr="00EA2B19" w:rsidRDefault="00BE2CD6" w:rsidP="00887E91">
      <w:pPr>
        <w:ind w:left="0"/>
      </w:pPr>
    </w:p>
    <w:p w14:paraId="126C45FB" w14:textId="1E1EBF7B" w:rsidR="00C95518" w:rsidRDefault="00411ABC" w:rsidP="009B24D0">
      <w:pPr>
        <w:pStyle w:val="Cabealho2"/>
        <w:numPr>
          <w:ilvl w:val="1"/>
          <w:numId w:val="6"/>
        </w:numPr>
      </w:pPr>
      <w:bookmarkStart w:id="169" w:name="_Toc503008113"/>
      <w:r>
        <w:lastRenderedPageBreak/>
        <w:t>REQ 8</w:t>
      </w:r>
      <w:r w:rsidR="000A4B61">
        <w:t xml:space="preserve"> – </w:t>
      </w:r>
      <w:r w:rsidR="006E062D">
        <w:t>Registo do envio físico da amostra</w:t>
      </w:r>
      <w:bookmarkEnd w:id="169"/>
    </w:p>
    <w:p w14:paraId="4F187671" w14:textId="77777777" w:rsidR="00C95518" w:rsidRDefault="00C95518" w:rsidP="009B24D0">
      <w:pPr>
        <w:pStyle w:val="Cabealho3"/>
        <w:numPr>
          <w:ilvl w:val="2"/>
          <w:numId w:val="6"/>
        </w:numPr>
      </w:pPr>
      <w:bookmarkStart w:id="170" w:name="_Toc503008114"/>
      <w:r>
        <w:t>Análise de requisitos</w:t>
      </w:r>
      <w:bookmarkEnd w:id="170"/>
    </w:p>
    <w:p w14:paraId="7884B875" w14:textId="77777777" w:rsidR="00C95518" w:rsidRDefault="00C95518" w:rsidP="00C95518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C95518" w14:paraId="1F5CA066" w14:textId="77777777" w:rsidTr="008D13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6A55C23" w14:textId="77777777" w:rsidR="00C95518" w:rsidRPr="001151C7" w:rsidRDefault="00C95518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60CC7976" w14:textId="4C36A568" w:rsidR="00C95518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8</w:t>
            </w:r>
          </w:p>
        </w:tc>
      </w:tr>
      <w:tr w:rsidR="001F016E" w14:paraId="44652604" w14:textId="77777777" w:rsidTr="008D1346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F823E8C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02A6645E" w14:textId="0A4AD194" w:rsidR="001F016E" w:rsidRDefault="006E062D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Registo do envio físico da amostra para centros de PMA</w:t>
            </w:r>
          </w:p>
        </w:tc>
      </w:tr>
      <w:tr w:rsidR="001F016E" w14:paraId="0B015EBC" w14:textId="77777777" w:rsidTr="008D1346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7704650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29465A42" w14:textId="2BA91F2B" w:rsidR="001F016E" w:rsidRDefault="002448D9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Embriologista, enquanto utilizadora registada no sistema, pode aceder à secção “Envio de gâmetas” na sua página da </w:t>
            </w:r>
            <w:proofErr w:type="spellStart"/>
            <w:r>
              <w:t>iGAM</w:t>
            </w:r>
            <w:proofErr w:type="spellEnd"/>
            <w:r>
              <w:t xml:space="preserve"> para enviar as amostras para o centro PMA.</w:t>
            </w:r>
          </w:p>
        </w:tc>
      </w:tr>
    </w:tbl>
    <w:p w14:paraId="4E9C1415" w14:textId="47491D61" w:rsidR="00C95518" w:rsidRDefault="00C95518" w:rsidP="00C95518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E062D" w14:paraId="70AE2C1C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D59C711" w14:textId="4606DF7F" w:rsidR="006E062D" w:rsidRDefault="006E062D" w:rsidP="006E062D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483692E5" w14:textId="1E0A5574" w:rsidR="006E062D" w:rsidRDefault="006E062D" w:rsidP="006E062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6E062D" w14:paraId="74661F35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4DF34F7" w14:textId="058B43FB" w:rsidR="006E062D" w:rsidRPr="00873462" w:rsidRDefault="006E062D" w:rsidP="002448D9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 w:rsidR="002448D9">
              <w:rPr>
                <w:b w:val="0"/>
              </w:rPr>
              <w:t>–</w:t>
            </w:r>
            <w:r w:rsidR="002448D9" w:rsidRPr="00873462">
              <w:rPr>
                <w:b w:val="0"/>
              </w:rPr>
              <w:t xml:space="preserve"> </w:t>
            </w:r>
            <w:r w:rsidR="002448D9">
              <w:rPr>
                <w:b w:val="0"/>
              </w:rPr>
              <w:t>A embriologista acede à área de envio de gâmetas.</w:t>
            </w:r>
          </w:p>
        </w:tc>
        <w:tc>
          <w:tcPr>
            <w:tcW w:w="4675" w:type="dxa"/>
          </w:tcPr>
          <w:p w14:paraId="1F068FA5" w14:textId="77777777" w:rsidR="002448D9" w:rsidRDefault="006E062D" w:rsidP="002448D9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  <w:r w:rsidR="002448D9">
              <w:t xml:space="preserve">A </w:t>
            </w:r>
            <w:proofErr w:type="spellStart"/>
            <w:r w:rsidR="002448D9">
              <w:t>view</w:t>
            </w:r>
            <w:proofErr w:type="spellEnd"/>
            <w:r w:rsidR="002448D9">
              <w:t xml:space="preserve"> “</w:t>
            </w:r>
            <w:proofErr w:type="spellStart"/>
            <w:r w:rsidR="002448D9">
              <w:t>Home</w:t>
            </w:r>
            <w:proofErr w:type="spellEnd"/>
            <w:r w:rsidR="002448D9">
              <w:t xml:space="preserve">” executa o método </w:t>
            </w:r>
            <w:proofErr w:type="spellStart"/>
            <w:r w:rsidR="002448D9">
              <w:t>Index</w:t>
            </w:r>
            <w:proofErr w:type="spellEnd"/>
            <w:r w:rsidR="002448D9">
              <w:t xml:space="preserve"> do </w:t>
            </w:r>
            <w:proofErr w:type="spellStart"/>
            <w:r w:rsidR="002448D9">
              <w:t>Controller</w:t>
            </w:r>
            <w:proofErr w:type="spellEnd"/>
            <w:r w:rsidR="002448D9">
              <w:t xml:space="preserve"> “</w:t>
            </w:r>
            <w:proofErr w:type="spellStart"/>
            <w:r w:rsidR="002448D9">
              <w:t>AmostrasController</w:t>
            </w:r>
            <w:proofErr w:type="spellEnd"/>
            <w:r w:rsidR="002448D9">
              <w:t>”</w:t>
            </w:r>
          </w:p>
          <w:p w14:paraId="30241C80" w14:textId="59C16EA7" w:rsidR="006E062D" w:rsidRDefault="002448D9" w:rsidP="002448D9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1.2 - O </w:t>
            </w:r>
            <w:proofErr w:type="spellStart"/>
            <w:r>
              <w:t>controller</w:t>
            </w:r>
            <w:proofErr w:type="spellEnd"/>
            <w:r>
              <w:t xml:space="preserve"> “ Amostra </w:t>
            </w:r>
            <w:proofErr w:type="spellStart"/>
            <w:r>
              <w:t>controller</w:t>
            </w:r>
            <w:proofErr w:type="spellEnd"/>
            <w:r>
              <w:t xml:space="preserve">” carrega a </w:t>
            </w:r>
            <w:proofErr w:type="spellStart"/>
            <w:r>
              <w:t>view</w:t>
            </w:r>
            <w:proofErr w:type="spellEnd"/>
            <w:r>
              <w:t xml:space="preserve"> associada, com as amostras analisadas prontas a ser enviadas.</w:t>
            </w:r>
          </w:p>
        </w:tc>
      </w:tr>
      <w:tr w:rsidR="006E062D" w14:paraId="5806CCD1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CC823C0" w14:textId="191C3C4B" w:rsidR="006E062D" w:rsidRPr="00873462" w:rsidRDefault="006E062D" w:rsidP="006E062D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 w:rsidR="002448D9">
              <w:rPr>
                <w:b w:val="0"/>
              </w:rPr>
              <w:t>A embriologista seleciona a opção “enviar”, para enviar a amostra para o centro PMA</w:t>
            </w:r>
          </w:p>
        </w:tc>
        <w:tc>
          <w:tcPr>
            <w:tcW w:w="4675" w:type="dxa"/>
          </w:tcPr>
          <w:p w14:paraId="0AB4E01F" w14:textId="63867293" w:rsidR="006E062D" w:rsidRDefault="006E062D" w:rsidP="006E062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2.1 - </w:t>
            </w:r>
            <w:r w:rsidR="002448D9">
              <w:t xml:space="preserve">A </w:t>
            </w:r>
            <w:proofErr w:type="spellStart"/>
            <w:r w:rsidR="002448D9">
              <w:t>view</w:t>
            </w:r>
            <w:proofErr w:type="spellEnd"/>
            <w:r w:rsidR="002448D9">
              <w:t xml:space="preserve"> executa o método “</w:t>
            </w:r>
            <w:proofErr w:type="spellStart"/>
            <w:r w:rsidR="002448D9" w:rsidRPr="00D43513">
              <w:t>ChangeEstados</w:t>
            </w:r>
            <w:proofErr w:type="spellEnd"/>
            <w:r w:rsidR="002448D9">
              <w:t xml:space="preserve">” do </w:t>
            </w:r>
            <w:proofErr w:type="spellStart"/>
            <w:r w:rsidR="002448D9">
              <w:t>Controller</w:t>
            </w:r>
            <w:proofErr w:type="spellEnd"/>
            <w:r w:rsidR="002448D9">
              <w:t xml:space="preserve"> “</w:t>
            </w:r>
            <w:proofErr w:type="spellStart"/>
            <w:r w:rsidR="002448D9">
              <w:t>AmostrasController</w:t>
            </w:r>
            <w:proofErr w:type="spellEnd"/>
            <w:r w:rsidR="002448D9">
              <w:t xml:space="preserve">”, enviando a amostra para o centro PMA.  </w:t>
            </w:r>
          </w:p>
        </w:tc>
      </w:tr>
    </w:tbl>
    <w:p w14:paraId="23C3D2E8" w14:textId="77777777" w:rsidR="00A07710" w:rsidRDefault="00A07710" w:rsidP="00A07710">
      <w:pPr>
        <w:ind w:left="0"/>
      </w:pPr>
    </w:p>
    <w:p w14:paraId="2A7ECC19" w14:textId="77777777" w:rsidR="00A07710" w:rsidRDefault="00A07710" w:rsidP="00A07710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A07710" w14:paraId="2DB9A501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D68AF4D" w14:textId="77777777" w:rsidR="00A07710" w:rsidRDefault="00A07710" w:rsidP="00A03DE2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1419FD1C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440FD05F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A07710" w14:paraId="17C42F89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150C970" w14:textId="77777777" w:rsidR="002448D9" w:rsidRPr="005C0E5B" w:rsidRDefault="002448D9" w:rsidP="002448D9">
            <w:pPr>
              <w:pStyle w:val="Default"/>
              <w:jc w:val="center"/>
              <w:rPr>
                <w:rFonts w:asciiTheme="minorHAnsi" w:hAnsiTheme="minorHAnsi"/>
                <w:b w:val="0"/>
                <w:sz w:val="22"/>
                <w:szCs w:val="22"/>
              </w:rPr>
            </w:pPr>
            <w:r w:rsidRPr="005C0E5B">
              <w:rPr>
                <w:rFonts w:asciiTheme="minorHAnsi" w:hAnsiTheme="minorHAnsi"/>
                <w:b w:val="0"/>
                <w:sz w:val="22"/>
                <w:szCs w:val="22"/>
              </w:rPr>
              <w:t xml:space="preserve">A Embriologista deve estar autenticada no sistema </w:t>
            </w:r>
          </w:p>
          <w:p w14:paraId="45FBDEB2" w14:textId="634C84FC" w:rsidR="00A07710" w:rsidRPr="000749A4" w:rsidRDefault="002448D9" w:rsidP="002448D9">
            <w:pPr>
              <w:ind w:left="150"/>
              <w:jc w:val="center"/>
              <w:rPr>
                <w:b w:val="0"/>
              </w:rPr>
            </w:pPr>
            <w:r w:rsidRPr="005C0E5B">
              <w:rPr>
                <w:b w:val="0"/>
              </w:rPr>
              <w:t>A amostra deve estar no estado “analisada”</w:t>
            </w:r>
            <w:r>
              <w:rPr>
                <w:b w:val="0"/>
              </w:rPr>
              <w:t xml:space="preserve"> e se do tipo espermatozoide</w:t>
            </w:r>
          </w:p>
        </w:tc>
        <w:tc>
          <w:tcPr>
            <w:tcW w:w="3248" w:type="dxa"/>
          </w:tcPr>
          <w:p w14:paraId="6A9B2981" w14:textId="5AF894FC" w:rsidR="00A07710" w:rsidRPr="000749A4" w:rsidRDefault="002448D9" w:rsidP="002448D9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Estado da amostra e do processo do envio de gâmetas são atualizados</w:t>
            </w:r>
          </w:p>
        </w:tc>
        <w:tc>
          <w:tcPr>
            <w:tcW w:w="2854" w:type="dxa"/>
          </w:tcPr>
          <w:p w14:paraId="5D9427B5" w14:textId="77777777" w:rsidR="00A07710" w:rsidRPr="000749A4" w:rsidRDefault="00A07710" w:rsidP="00A03DE2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5C605A02" w14:textId="77777777" w:rsidR="00A07710" w:rsidRDefault="00A07710" w:rsidP="00A07710">
      <w:pPr>
        <w:ind w:left="0"/>
      </w:pPr>
    </w:p>
    <w:p w14:paraId="7769E440" w14:textId="77777777" w:rsidR="00A07710" w:rsidRDefault="00A07710" w:rsidP="00A07710">
      <w:pPr>
        <w:ind w:left="0"/>
      </w:pPr>
    </w:p>
    <w:p w14:paraId="3466702D" w14:textId="77777777" w:rsidR="00A07710" w:rsidRDefault="00A07710" w:rsidP="00A07710">
      <w:pPr>
        <w:ind w:left="0"/>
      </w:pPr>
    </w:p>
    <w:p w14:paraId="58EA2AD0" w14:textId="77777777" w:rsidR="00A07710" w:rsidRDefault="00A07710" w:rsidP="00A07710">
      <w:pPr>
        <w:ind w:left="0"/>
      </w:pPr>
    </w:p>
    <w:p w14:paraId="2A795DCF" w14:textId="77777777" w:rsidR="00A07710" w:rsidRDefault="00A07710" w:rsidP="00A07710">
      <w:pPr>
        <w:ind w:left="0"/>
      </w:pPr>
    </w:p>
    <w:p w14:paraId="0D10856D" w14:textId="77777777" w:rsidR="00A07710" w:rsidRDefault="00A07710" w:rsidP="00A07710">
      <w:pPr>
        <w:ind w:left="0"/>
      </w:pPr>
    </w:p>
    <w:p w14:paraId="4DDB550D" w14:textId="77777777" w:rsidR="00A07710" w:rsidRDefault="00A07710" w:rsidP="00A07710">
      <w:pPr>
        <w:ind w:left="0"/>
      </w:pPr>
    </w:p>
    <w:p w14:paraId="725AC53C" w14:textId="77777777" w:rsidR="00A07710" w:rsidRDefault="00A07710" w:rsidP="00A07710">
      <w:pPr>
        <w:ind w:left="0"/>
      </w:pPr>
    </w:p>
    <w:p w14:paraId="1F4D961F" w14:textId="77777777" w:rsidR="00A07710" w:rsidRDefault="00A07710" w:rsidP="00A07710">
      <w:pPr>
        <w:ind w:left="0"/>
      </w:pPr>
    </w:p>
    <w:p w14:paraId="7E84D888" w14:textId="77777777" w:rsidR="00A07710" w:rsidRDefault="00A07710" w:rsidP="00A07710">
      <w:pPr>
        <w:ind w:left="0"/>
      </w:pPr>
    </w:p>
    <w:p w14:paraId="46EEAEC9" w14:textId="77777777" w:rsidR="00A07710" w:rsidRDefault="00A07710" w:rsidP="00BE2CD6">
      <w:pPr>
        <w:ind w:left="0"/>
      </w:pPr>
    </w:p>
    <w:p w14:paraId="4DB433E1" w14:textId="77777777" w:rsidR="00A07710" w:rsidRDefault="00A07710" w:rsidP="00A07710"/>
    <w:p w14:paraId="153716EF" w14:textId="77777777" w:rsidR="00A07710" w:rsidRDefault="00A07710" w:rsidP="00A07710">
      <w:pPr>
        <w:ind w:left="0"/>
      </w:pPr>
    </w:p>
    <w:p w14:paraId="7D777A47" w14:textId="77777777" w:rsidR="00A07710" w:rsidRDefault="00A07710" w:rsidP="00A07710">
      <w:pPr>
        <w:pStyle w:val="Cabealho3"/>
        <w:numPr>
          <w:ilvl w:val="2"/>
          <w:numId w:val="7"/>
        </w:numPr>
      </w:pPr>
      <w:bookmarkStart w:id="171" w:name="_Toc503008115"/>
      <w:r>
        <w:t>Ilustração da funcionalidade</w:t>
      </w:r>
      <w:bookmarkEnd w:id="171"/>
    </w:p>
    <w:p w14:paraId="75CDBB3B" w14:textId="77777777" w:rsidR="002448D9" w:rsidRDefault="002448D9" w:rsidP="002448D9">
      <w:pPr>
        <w:keepNext/>
      </w:pPr>
      <w:r>
        <w:rPr>
          <w:noProof/>
          <w:lang w:eastAsia="pt-PT"/>
        </w:rPr>
        <w:drawing>
          <wp:inline distT="0" distB="0" distL="0" distR="0" wp14:anchorId="296CE2AE" wp14:editId="2BCF2804">
            <wp:extent cx="5943600" cy="1710690"/>
            <wp:effectExtent l="0" t="0" r="0" b="381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Q_8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F8BD" w14:textId="02277851" w:rsidR="00A07710" w:rsidRDefault="002448D9" w:rsidP="002448D9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>- REQ_8 Registo do envio físico da amostra.</w:t>
      </w:r>
      <w:bookmarkStart w:id="172" w:name="_GoBack"/>
      <w:bookmarkEnd w:id="172"/>
    </w:p>
    <w:p w14:paraId="30D1CD91" w14:textId="39F40569" w:rsidR="00A07710" w:rsidRDefault="00A07710" w:rsidP="00C95518"/>
    <w:p w14:paraId="61807106" w14:textId="402C9231" w:rsidR="00A07710" w:rsidRDefault="00A07710" w:rsidP="00C95518"/>
    <w:p w14:paraId="08F1302E" w14:textId="6DA78482" w:rsidR="00A07710" w:rsidRDefault="00A07710" w:rsidP="00C95518"/>
    <w:p w14:paraId="4E936FA7" w14:textId="0EB80B4B" w:rsidR="00A07710" w:rsidRDefault="00A07710" w:rsidP="00C95518"/>
    <w:p w14:paraId="4596006E" w14:textId="130F0A5B" w:rsidR="00A07710" w:rsidRDefault="00A07710" w:rsidP="00C95518"/>
    <w:p w14:paraId="430CF7EF" w14:textId="50AE8FC4" w:rsidR="00A07710" w:rsidRDefault="00A07710" w:rsidP="00C95518"/>
    <w:p w14:paraId="53CE4119" w14:textId="1A5714F4" w:rsidR="00A07710" w:rsidRDefault="00A07710" w:rsidP="00C95518"/>
    <w:p w14:paraId="19CBA1AB" w14:textId="687C6AE0" w:rsidR="00A07710" w:rsidRDefault="00A07710" w:rsidP="00C95518"/>
    <w:p w14:paraId="081CF9FE" w14:textId="26216074" w:rsidR="00A07710" w:rsidRDefault="00A07710" w:rsidP="00C95518"/>
    <w:p w14:paraId="697E10BD" w14:textId="627BDB40" w:rsidR="00A07710" w:rsidRDefault="00A07710" w:rsidP="00C95518"/>
    <w:p w14:paraId="44971D3C" w14:textId="390007F7" w:rsidR="00A07710" w:rsidRDefault="00A07710" w:rsidP="00C95518"/>
    <w:p w14:paraId="513E7070" w14:textId="746A90F7" w:rsidR="00A07710" w:rsidRDefault="00A07710" w:rsidP="00C95518"/>
    <w:p w14:paraId="37484E64" w14:textId="3B40196C" w:rsidR="00A07710" w:rsidRDefault="00A07710" w:rsidP="00C95518"/>
    <w:p w14:paraId="251C1E9A" w14:textId="7E90A138" w:rsidR="00A07710" w:rsidRDefault="00A07710" w:rsidP="00C95518"/>
    <w:p w14:paraId="0D85EFA3" w14:textId="7178197E" w:rsidR="00A07710" w:rsidRDefault="00A07710" w:rsidP="00C95518"/>
    <w:p w14:paraId="2776EF09" w14:textId="21DD80BB" w:rsidR="00A07710" w:rsidRDefault="00A07710" w:rsidP="00C95518"/>
    <w:p w14:paraId="49A059C7" w14:textId="7B369395" w:rsidR="00A07710" w:rsidRDefault="00A07710" w:rsidP="00C95518"/>
    <w:p w14:paraId="77C8BFD3" w14:textId="7023FFF3" w:rsidR="00A07710" w:rsidRDefault="00A07710" w:rsidP="00C95518"/>
    <w:p w14:paraId="301EFBB9" w14:textId="6F01F4D1" w:rsidR="00A07710" w:rsidRDefault="00A07710" w:rsidP="00C95518"/>
    <w:p w14:paraId="3919E01A" w14:textId="26954A7F" w:rsidR="00BE2CD6" w:rsidRDefault="00BE2CD6" w:rsidP="00C95518"/>
    <w:p w14:paraId="4857BE6E" w14:textId="66D9AA2F" w:rsidR="00BE2CD6" w:rsidRDefault="00BE2CD6" w:rsidP="00C95518"/>
    <w:p w14:paraId="4762B66C" w14:textId="33871423" w:rsidR="00BE2CD6" w:rsidRDefault="00BE2CD6" w:rsidP="00C95518"/>
    <w:p w14:paraId="601C451A" w14:textId="72AF48B6" w:rsidR="00BE2CD6" w:rsidRDefault="00BE2CD6" w:rsidP="00C95518"/>
    <w:p w14:paraId="498568B3" w14:textId="4EA6F701" w:rsidR="00BE2CD6" w:rsidRDefault="00BE2CD6" w:rsidP="00C95518"/>
    <w:p w14:paraId="765ECEE8" w14:textId="77777777" w:rsidR="00BE2CD6" w:rsidRDefault="00BE2CD6" w:rsidP="00C95518"/>
    <w:p w14:paraId="3C1F8D81" w14:textId="77777777" w:rsidR="00A07710" w:rsidRDefault="00A07710" w:rsidP="00C95518"/>
    <w:p w14:paraId="4DD40CD6" w14:textId="768AB0C8" w:rsidR="00411ABC" w:rsidRDefault="00411ABC" w:rsidP="009B24D0">
      <w:pPr>
        <w:pStyle w:val="Cabealho2"/>
        <w:numPr>
          <w:ilvl w:val="1"/>
          <w:numId w:val="6"/>
        </w:numPr>
      </w:pPr>
      <w:bookmarkStart w:id="173" w:name="_Toc503008116"/>
      <w:r>
        <w:t>REQ 9</w:t>
      </w:r>
      <w:r w:rsidR="000A4B61">
        <w:t xml:space="preserve"> – </w:t>
      </w:r>
      <w:r w:rsidR="005D6FD0">
        <w:t>Consulta lista de espera</w:t>
      </w:r>
      <w:bookmarkEnd w:id="173"/>
    </w:p>
    <w:p w14:paraId="1BFF00C9" w14:textId="77777777" w:rsidR="00B16295" w:rsidRDefault="00B16295" w:rsidP="009B24D0">
      <w:pPr>
        <w:pStyle w:val="Cabealho3"/>
        <w:numPr>
          <w:ilvl w:val="2"/>
          <w:numId w:val="6"/>
        </w:numPr>
      </w:pPr>
      <w:bookmarkStart w:id="174" w:name="_Toc503008117"/>
      <w:r>
        <w:t>Análise de requisitos</w:t>
      </w:r>
      <w:bookmarkEnd w:id="174"/>
    </w:p>
    <w:p w14:paraId="60EEA566" w14:textId="77777777" w:rsidR="00C167F7" w:rsidRDefault="00C167F7" w:rsidP="00C167F7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C167F7" w14:paraId="36548BB1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E4C3576" w14:textId="77777777" w:rsidR="00C167F7" w:rsidRPr="001151C7" w:rsidRDefault="00C167F7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0CABCFEE" w14:textId="77777777" w:rsidR="00C167F7" w:rsidRDefault="00C167F7" w:rsidP="008F20FF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9</w:t>
            </w:r>
          </w:p>
        </w:tc>
      </w:tr>
      <w:tr w:rsidR="00C167F7" w14:paraId="4601A218" w14:textId="77777777" w:rsidTr="008F20F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647FE1E9" w14:textId="77777777" w:rsidR="00C167F7" w:rsidRPr="00894DF4" w:rsidRDefault="00C167F7" w:rsidP="008F20FF">
            <w:pPr>
              <w:ind w:left="0"/>
              <w:jc w:val="center"/>
              <w:rPr>
                <w:b w:val="0"/>
              </w:rPr>
            </w:pPr>
            <w:r w:rsidRPr="00894DF4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190A94F8" w14:textId="77777777" w:rsidR="00C167F7" w:rsidRPr="00894DF4" w:rsidRDefault="00C167F7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62626" w:themeColor="text1" w:themeTint="D9"/>
              </w:rPr>
            </w:pPr>
            <w:r w:rsidRPr="00894DF4">
              <w:rPr>
                <w:color w:val="262626" w:themeColor="text1" w:themeTint="D9"/>
              </w:rPr>
              <w:t>Consulta lista de espera</w:t>
            </w:r>
          </w:p>
        </w:tc>
      </w:tr>
      <w:tr w:rsidR="00C167F7" w14:paraId="14DBA4E0" w14:textId="77777777" w:rsidTr="008F20FF">
        <w:trPr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7B44ECE" w14:textId="77777777" w:rsidR="00C167F7" w:rsidRPr="001151C7" w:rsidRDefault="00C167F7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6B4017BD" w14:textId="77777777" w:rsidR="00C167F7" w:rsidRPr="00D04549" w:rsidRDefault="00C167F7" w:rsidP="008F20FF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D04549">
              <w:rPr>
                <w:rFonts w:asciiTheme="minorHAnsi" w:hAnsiTheme="minorHAnsi"/>
                <w:sz w:val="22"/>
                <w:szCs w:val="22"/>
              </w:rPr>
              <w:t xml:space="preserve">O médico, enquanto utilizador registado do sistema, podem visualizar a lista de espera </w:t>
            </w:r>
            <w:r>
              <w:rPr>
                <w:rFonts w:asciiTheme="minorHAnsi" w:hAnsiTheme="minorHAnsi"/>
                <w:sz w:val="22"/>
                <w:szCs w:val="22"/>
              </w:rPr>
              <w:t>de casais (centro/clínica, referência, estado do processo)</w:t>
            </w:r>
          </w:p>
        </w:tc>
      </w:tr>
    </w:tbl>
    <w:p w14:paraId="4950D88D" w14:textId="77777777" w:rsidR="00C167F7" w:rsidRDefault="00C167F7" w:rsidP="00C167F7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67F7" w14:paraId="54A8870C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D907563" w14:textId="77777777" w:rsidR="00C167F7" w:rsidRDefault="00C167F7" w:rsidP="008F20FF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69F41A79" w14:textId="77777777" w:rsidR="00C167F7" w:rsidRDefault="00C167F7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C167F7" w14:paraId="7B3E8998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051B132" w14:textId="77777777" w:rsidR="00C167F7" w:rsidRPr="002377C8" w:rsidRDefault="00C167F7" w:rsidP="008F20FF">
            <w:pPr>
              <w:spacing w:after="0"/>
              <w:ind w:left="45"/>
              <w:rPr>
                <w:b w:val="0"/>
                <w:color w:val="404040" w:themeColor="text1" w:themeTint="BF"/>
              </w:rPr>
            </w:pPr>
            <w:r w:rsidRPr="002377C8">
              <w:rPr>
                <w:b w:val="0"/>
                <w:color w:val="404040" w:themeColor="text1" w:themeTint="BF"/>
              </w:rPr>
              <w:t xml:space="preserve">1 – O médico acede a área da lista de espera de casais </w:t>
            </w:r>
          </w:p>
          <w:p w14:paraId="3907C333" w14:textId="77777777" w:rsidR="00C167F7" w:rsidRPr="00873462" w:rsidRDefault="00C167F7" w:rsidP="008F20FF">
            <w:pPr>
              <w:spacing w:after="0"/>
              <w:ind w:left="45"/>
              <w:rPr>
                <w:b w:val="0"/>
              </w:rPr>
            </w:pPr>
          </w:p>
        </w:tc>
        <w:tc>
          <w:tcPr>
            <w:tcW w:w="4675" w:type="dxa"/>
          </w:tcPr>
          <w:p w14:paraId="79D854EA" w14:textId="39875E31" w:rsidR="00C167F7" w:rsidRDefault="00C167F7" w:rsidP="008F20FF">
            <w:pPr>
              <w:pStyle w:val="PargrafodaLista"/>
              <w:numPr>
                <w:ilvl w:val="1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– </w:t>
            </w:r>
            <w:r w:rsidRPr="00D04549">
              <w:t>O “</w:t>
            </w:r>
            <w:proofErr w:type="spellStart"/>
            <w:r w:rsidRPr="00D04549">
              <w:t>Index</w:t>
            </w:r>
            <w:proofErr w:type="spellEnd"/>
            <w:r w:rsidRPr="00D04549">
              <w:t xml:space="preserve">” do </w:t>
            </w:r>
            <w:proofErr w:type="spellStart"/>
            <w:r w:rsidRPr="00D04549">
              <w:t>Controller</w:t>
            </w:r>
            <w:proofErr w:type="spellEnd"/>
            <w:r w:rsidRPr="00D04549">
              <w:t xml:space="preserve"> “</w:t>
            </w:r>
            <w:proofErr w:type="spellStart"/>
            <w:r w:rsidRPr="00D04549">
              <w:rPr>
                <w:rFonts w:cs="Consolas"/>
              </w:rPr>
              <w:t>ConsultaListaEsperaController</w:t>
            </w:r>
            <w:proofErr w:type="spellEnd"/>
            <w:r w:rsidRPr="00D04549">
              <w:t>” seleciona os casais que estão com o processo em lista de espera</w:t>
            </w:r>
            <w:r>
              <w:t xml:space="preserve">, e </w:t>
            </w:r>
            <w:proofErr w:type="spellStart"/>
            <w:r>
              <w:t>disponiliza</w:t>
            </w:r>
            <w:proofErr w:type="spellEnd"/>
            <w:r>
              <w:t xml:space="preserve"> uma </w:t>
            </w:r>
            <w:proofErr w:type="spellStart"/>
            <w:r>
              <w:t>View</w:t>
            </w:r>
            <w:proofErr w:type="spellEnd"/>
            <w:r>
              <w:t xml:space="preserve"> contendo a data, o centro/clínica, </w:t>
            </w:r>
            <w:r w:rsidR="002377C8">
              <w:t xml:space="preserve">a </w:t>
            </w:r>
            <w:r>
              <w:t xml:space="preserve">referência externa e o estado do processo. </w:t>
            </w:r>
          </w:p>
        </w:tc>
      </w:tr>
    </w:tbl>
    <w:p w14:paraId="29317E56" w14:textId="77777777" w:rsidR="00C167F7" w:rsidRDefault="00C167F7" w:rsidP="00C167F7">
      <w:pPr>
        <w:ind w:left="0"/>
      </w:pPr>
    </w:p>
    <w:p w14:paraId="6AC8754B" w14:textId="77777777" w:rsidR="00C167F7" w:rsidRDefault="00C167F7" w:rsidP="00C167F7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C167F7" w14:paraId="78D6CDBA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2748A619" w14:textId="77777777" w:rsidR="00C167F7" w:rsidRDefault="00C167F7" w:rsidP="008F20FF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2918DDA2" w14:textId="77777777" w:rsidR="00C167F7" w:rsidRDefault="00C167F7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39FB4D71" w14:textId="77777777" w:rsidR="00C167F7" w:rsidRDefault="00C167F7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C167F7" w14:paraId="5570424A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639F4511" w14:textId="77777777" w:rsidR="00C167F7" w:rsidRPr="000749A4" w:rsidRDefault="00C167F7" w:rsidP="008F20FF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Ter sessão iniciada como Médico.</w:t>
            </w:r>
          </w:p>
        </w:tc>
        <w:tc>
          <w:tcPr>
            <w:tcW w:w="3248" w:type="dxa"/>
          </w:tcPr>
          <w:p w14:paraId="7029779D" w14:textId="77777777" w:rsidR="00C167F7" w:rsidRPr="000749A4" w:rsidRDefault="00C167F7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01DEA518" w14:textId="77777777" w:rsidR="00C167F7" w:rsidRPr="000749A4" w:rsidRDefault="00C167F7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4EABF00B" w14:textId="77777777" w:rsidR="00C167F7" w:rsidRDefault="00C167F7" w:rsidP="00C167F7">
      <w:pPr>
        <w:ind w:left="0"/>
      </w:pPr>
    </w:p>
    <w:p w14:paraId="3524BAB3" w14:textId="77777777" w:rsidR="00C167F7" w:rsidRDefault="00C167F7" w:rsidP="00C167F7">
      <w:pPr>
        <w:ind w:left="0"/>
      </w:pPr>
    </w:p>
    <w:p w14:paraId="5D1B43A9" w14:textId="77777777" w:rsidR="00C167F7" w:rsidRDefault="00C167F7" w:rsidP="00C167F7">
      <w:pPr>
        <w:ind w:left="0"/>
      </w:pPr>
    </w:p>
    <w:p w14:paraId="79FF940A" w14:textId="77777777" w:rsidR="00C167F7" w:rsidRDefault="00C167F7" w:rsidP="00C167F7">
      <w:pPr>
        <w:ind w:left="0"/>
      </w:pPr>
    </w:p>
    <w:p w14:paraId="5CDF482E" w14:textId="77777777" w:rsidR="00C167F7" w:rsidRDefault="00C167F7" w:rsidP="00C167F7">
      <w:pPr>
        <w:ind w:left="0"/>
      </w:pPr>
    </w:p>
    <w:p w14:paraId="7CE0F2FC" w14:textId="77777777" w:rsidR="00C167F7" w:rsidRDefault="00C167F7" w:rsidP="00C167F7">
      <w:pPr>
        <w:ind w:left="0"/>
      </w:pPr>
    </w:p>
    <w:p w14:paraId="5CD6AB6D" w14:textId="77777777" w:rsidR="00C167F7" w:rsidRDefault="00C167F7" w:rsidP="00C167F7">
      <w:pPr>
        <w:ind w:left="0"/>
      </w:pPr>
    </w:p>
    <w:p w14:paraId="327B546F" w14:textId="77777777" w:rsidR="00C167F7" w:rsidRDefault="00C167F7" w:rsidP="00C167F7">
      <w:pPr>
        <w:ind w:left="0"/>
      </w:pPr>
    </w:p>
    <w:p w14:paraId="4062E603" w14:textId="77777777" w:rsidR="00C167F7" w:rsidRDefault="00C167F7" w:rsidP="00C167F7">
      <w:pPr>
        <w:ind w:left="0"/>
      </w:pPr>
    </w:p>
    <w:p w14:paraId="2D1EEA11" w14:textId="77777777" w:rsidR="00C167F7" w:rsidRDefault="00C167F7" w:rsidP="00C167F7">
      <w:pPr>
        <w:ind w:left="0"/>
      </w:pPr>
    </w:p>
    <w:p w14:paraId="16065403" w14:textId="77777777" w:rsidR="00C167F7" w:rsidRDefault="00C167F7" w:rsidP="00C167F7"/>
    <w:p w14:paraId="0BD1B5A9" w14:textId="77777777" w:rsidR="00C167F7" w:rsidRDefault="00C167F7" w:rsidP="00C167F7"/>
    <w:p w14:paraId="0732BB36" w14:textId="77777777" w:rsidR="00C167F7" w:rsidRDefault="00C167F7" w:rsidP="00C167F7">
      <w:pPr>
        <w:ind w:left="0"/>
      </w:pPr>
    </w:p>
    <w:p w14:paraId="4044BD8A" w14:textId="77777777" w:rsidR="00C167F7" w:rsidRDefault="00C167F7" w:rsidP="00C167F7">
      <w:pPr>
        <w:pStyle w:val="Cabealho3"/>
        <w:numPr>
          <w:ilvl w:val="2"/>
          <w:numId w:val="6"/>
        </w:numPr>
      </w:pPr>
      <w:bookmarkStart w:id="175" w:name="_Toc503008118"/>
      <w:r>
        <w:t>Ilustração da funcionalidade</w:t>
      </w:r>
      <w:bookmarkEnd w:id="175"/>
    </w:p>
    <w:p w14:paraId="28283672" w14:textId="7020D062" w:rsidR="00C167F7" w:rsidRDefault="00623DB5" w:rsidP="00C167F7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1138BE5" wp14:editId="799AE026">
                <wp:simplePos x="0" y="0"/>
                <wp:positionH relativeFrom="column">
                  <wp:posOffset>69215</wp:posOffset>
                </wp:positionH>
                <wp:positionV relativeFrom="paragraph">
                  <wp:posOffset>1595120</wp:posOffset>
                </wp:positionV>
                <wp:extent cx="5943600" cy="225425"/>
                <wp:effectExtent l="0" t="0" r="0" b="3175"/>
                <wp:wrapTight wrapText="bothSides">
                  <wp:wrapPolygon edited="0">
                    <wp:start x="0" y="0"/>
                    <wp:lineTo x="0" y="20079"/>
                    <wp:lineTo x="21531" y="20079"/>
                    <wp:lineTo x="21531" y="0"/>
                    <wp:lineTo x="0" y="0"/>
                  </wp:wrapPolygon>
                </wp:wrapTight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254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D2D524" w14:textId="12740B99" w:rsidR="00566963" w:rsidRPr="004318F8" w:rsidRDefault="00566963" w:rsidP="00C167F7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76" w:name="_Toc50300805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- View da lista de espera de casais</w:t>
                            </w:r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38BE5" id="Text Box 17" o:spid="_x0000_s1049" type="#_x0000_t202" style="position:absolute;left:0;text-align:left;margin-left:5.45pt;margin-top:125.6pt;width:468pt;height:17.75pt;z-index:25177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" stroked="f">
                <v:textbox inset="0,0,0,0">
                  <w:txbxContent>
                    <w:p w14:paraId="33D2D524" w14:textId="12740B99" w:rsidR="00566963" w:rsidRPr="004318F8" w:rsidRDefault="00566963" w:rsidP="00C167F7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77" w:name="_Toc50300805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- View da lista de espera de casais</w:t>
                      </w:r>
                      <w:bookmarkEnd w:id="17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773952" behindDoc="0" locked="0" layoutInCell="1" allowOverlap="1" wp14:anchorId="00D067A7" wp14:editId="4595F7B5">
            <wp:simplePos x="0" y="0"/>
            <wp:positionH relativeFrom="column">
              <wp:posOffset>69448</wp:posOffset>
            </wp:positionH>
            <wp:positionV relativeFrom="paragraph">
              <wp:posOffset>183097</wp:posOffset>
            </wp:positionV>
            <wp:extent cx="5943600" cy="1358265"/>
            <wp:effectExtent l="0" t="0" r="0" b="0"/>
            <wp:wrapTight wrapText="bothSides">
              <wp:wrapPolygon edited="0">
                <wp:start x="0" y="0"/>
                <wp:lineTo x="0" y="21206"/>
                <wp:lineTo x="21531" y="21206"/>
                <wp:lineTo x="2153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D68B1" w14:textId="77777777" w:rsidR="00C167F7" w:rsidRDefault="00C167F7" w:rsidP="00C167F7"/>
    <w:p w14:paraId="62660765" w14:textId="694673CB" w:rsidR="00C167F7" w:rsidRDefault="00623DB5" w:rsidP="00C167F7">
      <w:r>
        <w:rPr>
          <w:noProof/>
          <w:lang w:eastAsia="pt-PT"/>
        </w:rPr>
        <w:lastRenderedPageBreak/>
        <w:drawing>
          <wp:anchor distT="0" distB="0" distL="114300" distR="114300" simplePos="0" relativeHeight="251778048" behindDoc="0" locked="0" layoutInCell="1" allowOverlap="1" wp14:anchorId="0348315C" wp14:editId="254CB5CB">
            <wp:simplePos x="0" y="0"/>
            <wp:positionH relativeFrom="column">
              <wp:posOffset>69448</wp:posOffset>
            </wp:positionH>
            <wp:positionV relativeFrom="paragraph">
              <wp:posOffset>387784</wp:posOffset>
            </wp:positionV>
            <wp:extent cx="5943600" cy="3666490"/>
            <wp:effectExtent l="0" t="0" r="0" b="0"/>
            <wp:wrapTight wrapText="bothSides">
              <wp:wrapPolygon edited="0">
                <wp:start x="0" y="0"/>
                <wp:lineTo x="0" y="21435"/>
                <wp:lineTo x="21531" y="21435"/>
                <wp:lineTo x="215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ED51880" wp14:editId="0AE6FAD3">
                <wp:simplePos x="0" y="0"/>
                <wp:positionH relativeFrom="column">
                  <wp:posOffset>69448</wp:posOffset>
                </wp:positionH>
                <wp:positionV relativeFrom="paragraph">
                  <wp:posOffset>4114599</wp:posOffset>
                </wp:positionV>
                <wp:extent cx="5943600" cy="259715"/>
                <wp:effectExtent l="0" t="0" r="0" b="6985"/>
                <wp:wrapTight wrapText="bothSides">
                  <wp:wrapPolygon edited="0">
                    <wp:start x="0" y="0"/>
                    <wp:lineTo x="0" y="20597"/>
                    <wp:lineTo x="21531" y="20597"/>
                    <wp:lineTo x="21531" y="0"/>
                    <wp:lineTo x="0" y="0"/>
                  </wp:wrapPolygon>
                </wp:wrapTight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80B54D6" w14:textId="36C5D9A5" w:rsidR="00566963" w:rsidRPr="00FD4420" w:rsidRDefault="00566963" w:rsidP="00C167F7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78" w:name="_Toc50300805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- View detalhes processo do casal</w:t>
                            </w:r>
                            <w:bookmarkEnd w:id="1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51880" id="Text Box 18" o:spid="_x0000_s1050" type="#_x0000_t202" style="position:absolute;left:0;text-align:left;margin-left:5.45pt;margin-top:324pt;width:468pt;height:20.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" stroked="f">
                <v:textbox style="mso-fit-shape-to-text:t" inset="0,0,0,0">
                  <w:txbxContent>
                    <w:p w14:paraId="680B54D6" w14:textId="36C5D9A5" w:rsidR="00566963" w:rsidRPr="00FD4420" w:rsidRDefault="00566963" w:rsidP="00C167F7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79" w:name="_Toc50300805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- View detalhes processo do casal</w:t>
                      </w:r>
                      <w:bookmarkEnd w:id="179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ED8A68A" w14:textId="318110D9" w:rsidR="00A07710" w:rsidRDefault="00A07710" w:rsidP="00C167F7"/>
    <w:p w14:paraId="70807EDC" w14:textId="0207E60B" w:rsidR="00A07710" w:rsidRDefault="00A07710" w:rsidP="00B16295"/>
    <w:p w14:paraId="0410F56A" w14:textId="5185C133" w:rsidR="00A07710" w:rsidRDefault="00A07710" w:rsidP="00B16295"/>
    <w:p w14:paraId="13519813" w14:textId="13CE820B" w:rsidR="00A07710" w:rsidRDefault="00A07710" w:rsidP="00B16295"/>
    <w:p w14:paraId="6875A1A4" w14:textId="77777777" w:rsidR="00A07710" w:rsidRDefault="00A07710" w:rsidP="00C167F7">
      <w:pPr>
        <w:ind w:left="0"/>
      </w:pPr>
    </w:p>
    <w:p w14:paraId="07A8E9F3" w14:textId="68E61242" w:rsidR="00411ABC" w:rsidRDefault="00411ABC" w:rsidP="009B24D0">
      <w:pPr>
        <w:pStyle w:val="Cabealho2"/>
        <w:numPr>
          <w:ilvl w:val="1"/>
          <w:numId w:val="6"/>
        </w:numPr>
      </w:pPr>
      <w:bookmarkStart w:id="180" w:name="_Toc503008119"/>
      <w:r>
        <w:t>REQ 10</w:t>
      </w:r>
      <w:r w:rsidR="000A4B61">
        <w:t xml:space="preserve"> – </w:t>
      </w:r>
      <w:r w:rsidR="00B0421E">
        <w:t>Consulta dos destinos de gâmetas</w:t>
      </w:r>
      <w:bookmarkEnd w:id="180"/>
    </w:p>
    <w:p w14:paraId="4112DCCC" w14:textId="77777777" w:rsidR="009B6215" w:rsidRDefault="009B6215" w:rsidP="009B24D0">
      <w:pPr>
        <w:pStyle w:val="Cabealho3"/>
        <w:numPr>
          <w:ilvl w:val="2"/>
          <w:numId w:val="6"/>
        </w:numPr>
        <w:ind w:left="2430" w:hanging="540"/>
      </w:pPr>
      <w:bookmarkStart w:id="181" w:name="_Toc503008120"/>
      <w:r>
        <w:t>Análise de requisitos</w:t>
      </w:r>
      <w:bookmarkEnd w:id="181"/>
    </w:p>
    <w:p w14:paraId="0BAD6823" w14:textId="77777777" w:rsidR="009B6215" w:rsidRDefault="009B6215" w:rsidP="009B621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9B6215" w14:paraId="26F27725" w14:textId="77777777" w:rsidTr="00E15B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680BB05" w14:textId="77777777" w:rsidR="009B6215" w:rsidRPr="001151C7" w:rsidRDefault="009B6215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63935A0C" w14:textId="24753C0E" w:rsidR="009B6215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10</w:t>
            </w:r>
          </w:p>
        </w:tc>
      </w:tr>
      <w:tr w:rsidR="001F016E" w14:paraId="55F73056" w14:textId="77777777" w:rsidTr="00E15B9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ED198CA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09DF48C4" w14:textId="342EB644" w:rsidR="001F016E" w:rsidRDefault="00B0421E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 dos destinos de gâmetas de todos os envios de um dador</w:t>
            </w:r>
          </w:p>
        </w:tc>
      </w:tr>
      <w:tr w:rsidR="00D54766" w14:paraId="68201504" w14:textId="77777777" w:rsidTr="00E15B9A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070648BC" w14:textId="77777777" w:rsidR="00D54766" w:rsidRPr="001151C7" w:rsidRDefault="00D54766" w:rsidP="00D54766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17210095" w14:textId="3D74C778" w:rsidR="00D54766" w:rsidRDefault="00D54766" w:rsidP="00D54766">
            <w:pPr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Diretora do Banco, enquanto utilizadora registada no sistema, pode aceder à secção “Destinos de Gametas” na sua página da iGAM para consultar os </w:t>
            </w:r>
            <w:r>
              <w:lastRenderedPageBreak/>
              <w:t>dadores que cujas amostras já foram enviadas para as respetivas entidades externas.</w:t>
            </w:r>
          </w:p>
        </w:tc>
      </w:tr>
    </w:tbl>
    <w:p w14:paraId="31D31FD5" w14:textId="77777777" w:rsidR="009B6215" w:rsidRDefault="009B6215" w:rsidP="009B621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D6FD0" w14:paraId="47A4A44C" w14:textId="77777777" w:rsidTr="00B54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A867E09" w14:textId="77777777" w:rsidR="005D6FD0" w:rsidRDefault="005D6FD0" w:rsidP="00B54CC6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549DDFEF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D54766" w14:paraId="5E89AA2A" w14:textId="77777777" w:rsidTr="00293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6C8BB2A" w14:textId="77777777" w:rsidR="00D54766" w:rsidRPr="00873462" w:rsidRDefault="00D54766" w:rsidP="002935F3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Diretora do Banco autentica-se no sistema</w:t>
            </w:r>
          </w:p>
        </w:tc>
        <w:tc>
          <w:tcPr>
            <w:tcW w:w="4675" w:type="dxa"/>
          </w:tcPr>
          <w:p w14:paraId="2DC0F527" w14:textId="77777777" w:rsidR="00D54766" w:rsidRDefault="00D54766" w:rsidP="002935F3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1.1 – O sistema abre a View inicial “Home” associada à página da diretora do banco;</w:t>
            </w:r>
          </w:p>
        </w:tc>
      </w:tr>
      <w:tr w:rsidR="00D54766" w14:paraId="38E1FBF1" w14:textId="77777777" w:rsidTr="00293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251F4A8" w14:textId="77777777" w:rsidR="00D54766" w:rsidRPr="00873462" w:rsidRDefault="00D54766" w:rsidP="002935F3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Diretora do Banco seleciona a opção para acesso à secção “Destinos de Gametas”</w:t>
            </w:r>
          </w:p>
        </w:tc>
        <w:tc>
          <w:tcPr>
            <w:tcW w:w="4675" w:type="dxa"/>
          </w:tcPr>
          <w:p w14:paraId="7D23C458" w14:textId="77777777" w:rsidR="00D54766" w:rsidRDefault="00D54766" w:rsidP="002935F3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– 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ConsultaDestinosGametasController</w:t>
            </w:r>
            <w:proofErr w:type="spellEnd"/>
            <w:r>
              <w:t>” seleciona da base de dados todos os dadores que tenham amostras com estado “Enviada”;</w:t>
            </w:r>
          </w:p>
          <w:p w14:paraId="603052B6" w14:textId="77777777" w:rsidR="00D54766" w:rsidRDefault="00D54766" w:rsidP="002935F3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– O sistema abre a </w:t>
            </w:r>
            <w:proofErr w:type="spellStart"/>
            <w:r>
              <w:t>View</w:t>
            </w:r>
            <w:proofErr w:type="spellEnd"/>
            <w:r>
              <w:t xml:space="preserve"> de “</w:t>
            </w:r>
            <w:proofErr w:type="spellStart"/>
            <w:r>
              <w:t>ConsultaDestinosGametas</w:t>
            </w:r>
            <w:proofErr w:type="spellEnd"/>
            <w:r>
              <w:t>” com os dados recolhidos;</w:t>
            </w:r>
          </w:p>
        </w:tc>
      </w:tr>
      <w:tr w:rsidR="00D54766" w14:paraId="59D8660C" w14:textId="77777777" w:rsidTr="00293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08B0EA3" w14:textId="77777777" w:rsidR="00D54766" w:rsidRPr="00092C57" w:rsidRDefault="00D54766" w:rsidP="002935F3">
            <w:pPr>
              <w:spacing w:after="0"/>
              <w:ind w:left="0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Diretora do Banco pode visualizar os dados e detalhes sobre a amostra que foi enviada.</w:t>
            </w:r>
          </w:p>
        </w:tc>
        <w:tc>
          <w:tcPr>
            <w:tcW w:w="4675" w:type="dxa"/>
          </w:tcPr>
          <w:p w14:paraId="01BD6500" w14:textId="77777777" w:rsidR="00D54766" w:rsidRDefault="00D54766" w:rsidP="002935F3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C4971FC" w14:textId="77777777" w:rsidR="005D6FD0" w:rsidRDefault="005D6FD0" w:rsidP="005D6FD0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5D6FD0" w14:paraId="7F5AC2F8" w14:textId="77777777" w:rsidTr="00B54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8A6D458" w14:textId="77777777" w:rsidR="005D6FD0" w:rsidRDefault="005D6FD0" w:rsidP="00B54CC6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132D214B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4562EE3F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D54766" w14:paraId="480FB99E" w14:textId="77777777" w:rsidTr="00B54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7F6AD5C" w14:textId="00E8F85E" w:rsidR="00D54766" w:rsidRPr="000749A4" w:rsidRDefault="00D54766" w:rsidP="00D54766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A Diretora do Banco deve estar previamente registada no sistema</w:t>
            </w:r>
          </w:p>
        </w:tc>
        <w:tc>
          <w:tcPr>
            <w:tcW w:w="3248" w:type="dxa"/>
          </w:tcPr>
          <w:p w14:paraId="2D6599A2" w14:textId="77777777" w:rsidR="00D54766" w:rsidRPr="000749A4" w:rsidRDefault="00D54766" w:rsidP="00D54766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2DC3B551" w14:textId="77777777" w:rsidR="00D54766" w:rsidRPr="000749A4" w:rsidRDefault="00D54766" w:rsidP="00D54766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1E50D065" w14:textId="77777777" w:rsidR="005D6FD0" w:rsidRDefault="005D6FD0" w:rsidP="005D6FD0">
      <w:pPr>
        <w:ind w:left="0"/>
      </w:pPr>
    </w:p>
    <w:p w14:paraId="1D577F0C" w14:textId="77777777" w:rsidR="005D6FD0" w:rsidRDefault="005D6FD0" w:rsidP="005D6FD0">
      <w:pPr>
        <w:ind w:left="0"/>
      </w:pPr>
    </w:p>
    <w:p w14:paraId="40B1A65B" w14:textId="77777777" w:rsidR="005D6FD0" w:rsidRDefault="005D6FD0" w:rsidP="005D6FD0">
      <w:pPr>
        <w:ind w:left="0"/>
      </w:pPr>
    </w:p>
    <w:p w14:paraId="7A47D755" w14:textId="77777777" w:rsidR="005D6FD0" w:rsidRDefault="005D6FD0" w:rsidP="005D6FD0">
      <w:pPr>
        <w:ind w:left="0"/>
      </w:pPr>
    </w:p>
    <w:p w14:paraId="311CD5C2" w14:textId="77777777" w:rsidR="005D6FD0" w:rsidRDefault="005D6FD0" w:rsidP="005D6FD0">
      <w:pPr>
        <w:ind w:left="0"/>
      </w:pPr>
    </w:p>
    <w:p w14:paraId="21F0890C" w14:textId="77777777" w:rsidR="005D6FD0" w:rsidRDefault="005D6FD0" w:rsidP="005D6FD0">
      <w:pPr>
        <w:ind w:left="0"/>
      </w:pPr>
    </w:p>
    <w:p w14:paraId="23C65C84" w14:textId="5FF4F8C6" w:rsidR="005D6FD0" w:rsidRDefault="005D6FD0" w:rsidP="005D6FD0">
      <w:pPr>
        <w:pStyle w:val="Cabealho3"/>
        <w:numPr>
          <w:ilvl w:val="2"/>
          <w:numId w:val="7"/>
        </w:numPr>
      </w:pPr>
      <w:bookmarkStart w:id="182" w:name="_Toc503008121"/>
      <w:r>
        <w:lastRenderedPageBreak/>
        <w:t>Ilustração da funcionalidade</w:t>
      </w:r>
      <w:bookmarkEnd w:id="182"/>
    </w:p>
    <w:p w14:paraId="506B66D0" w14:textId="259C2022" w:rsidR="00D54766" w:rsidRDefault="00F04054" w:rsidP="00D54766">
      <w:pPr>
        <w:keepNext/>
        <w:jc w:val="center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95808" behindDoc="1" locked="0" layoutInCell="1" allowOverlap="1" wp14:anchorId="67FA812E" wp14:editId="1C5A33CF">
                <wp:simplePos x="0" y="0"/>
                <wp:positionH relativeFrom="column">
                  <wp:posOffset>184785</wp:posOffset>
                </wp:positionH>
                <wp:positionV relativeFrom="paragraph">
                  <wp:posOffset>1344006</wp:posOffset>
                </wp:positionV>
                <wp:extent cx="5943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FA673" w14:textId="35634D2F" w:rsidR="00566963" w:rsidRPr="00D260E4" w:rsidRDefault="00566963" w:rsidP="00F04054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83" w:name="_Toc50300805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90F39">
                              <w:t xml:space="preserve">Consulta de Destinos de </w:t>
                            </w:r>
                            <w:r>
                              <w:t>Gâmetas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FA812E" id="Caixa de texto 45" o:spid="_x0000_s1051" type="#_x0000_t202" style="position:absolute;left:0;text-align:left;margin-left:14.55pt;margin-top:105.85pt;width:468pt;height:.05pt;z-index:-25142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" stroked="f">
                <v:textbox style="mso-fit-shape-to-text:t" inset="0,0,0,0">
                  <w:txbxContent>
                    <w:p w14:paraId="44FFA673" w14:textId="35634D2F" w:rsidR="00566963" w:rsidRPr="00D260E4" w:rsidRDefault="00566963" w:rsidP="00F04054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84" w:name="_Toc50300805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90F39">
                        <w:t xml:space="preserve">Consulta de Destinos de </w:t>
                      </w:r>
                      <w:r>
                        <w:t>Gâmetas</w:t>
                      </w:r>
                      <w:bookmarkEnd w:id="18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892736" behindDoc="1" locked="0" layoutInCell="1" allowOverlap="1" wp14:anchorId="2D7C2E9B" wp14:editId="7EE286DC">
            <wp:simplePos x="0" y="0"/>
            <wp:positionH relativeFrom="column">
              <wp:posOffset>184785</wp:posOffset>
            </wp:positionH>
            <wp:positionV relativeFrom="paragraph">
              <wp:posOffset>218014</wp:posOffset>
            </wp:positionV>
            <wp:extent cx="5943600" cy="1052195"/>
            <wp:effectExtent l="0" t="0" r="0" b="0"/>
            <wp:wrapTight wrapText="bothSides">
              <wp:wrapPolygon edited="0">
                <wp:start x="0" y="0"/>
                <wp:lineTo x="0" y="21118"/>
                <wp:lineTo x="21531" y="21118"/>
                <wp:lineTo x="21531" y="0"/>
                <wp:lineTo x="0" y="0"/>
              </wp:wrapPolygon>
            </wp:wrapTight>
            <wp:docPr id="36" name="Picture 36" descr="https://i.gyazo.com/f63237430c214d8b8ea9a91b89c75a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.gyazo.com/f63237430c214d8b8ea9a91b89c75a5a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38BF1E" w14:textId="43DC2C7E" w:rsidR="00D54766" w:rsidRPr="00D54766" w:rsidRDefault="00D54766" w:rsidP="00D54766"/>
    <w:p w14:paraId="1B424CFD" w14:textId="1209021F" w:rsidR="00D54766" w:rsidRDefault="00D54766" w:rsidP="00D54766">
      <w:pPr>
        <w:keepNext/>
        <w:jc w:val="center"/>
      </w:pPr>
    </w:p>
    <w:p w14:paraId="0B78FF01" w14:textId="7EA318F4" w:rsidR="009B6215" w:rsidRDefault="00F04054" w:rsidP="009B6215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97856" behindDoc="1" locked="0" layoutInCell="1" allowOverlap="1" wp14:anchorId="3A37C25E" wp14:editId="6E8BF29A">
                <wp:simplePos x="0" y="0"/>
                <wp:positionH relativeFrom="column">
                  <wp:posOffset>288957</wp:posOffset>
                </wp:positionH>
                <wp:positionV relativeFrom="paragraph">
                  <wp:posOffset>1466215</wp:posOffset>
                </wp:positionV>
                <wp:extent cx="5943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763889" w14:textId="20DC67A9" w:rsidR="00566963" w:rsidRPr="006C463E" w:rsidRDefault="00566963" w:rsidP="00F04054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85" w:name="_Toc50300805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BC6206">
                              <w:t>Destinos de Gametas do Dador</w:t>
                            </w:r>
                            <w:bookmarkEnd w:id="1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37C25E" id="Caixa de texto 46" o:spid="_x0000_s1052" type="#_x0000_t202" style="position:absolute;left:0;text-align:left;margin-left:22.75pt;margin-top:115.45pt;width:468pt;height:.05pt;z-index:-2514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" stroked="f">
                <v:textbox style="mso-fit-shape-to-text:t" inset="0,0,0,0">
                  <w:txbxContent>
                    <w:p w14:paraId="2D763889" w14:textId="20DC67A9" w:rsidR="00566963" w:rsidRPr="006C463E" w:rsidRDefault="00566963" w:rsidP="00F04054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86" w:name="_Toc50300805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BC6206">
                        <w:t>Destinos de Gametas do Dador</w:t>
                      </w:r>
                      <w:bookmarkEnd w:id="18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893760" behindDoc="1" locked="0" layoutInCell="1" allowOverlap="1" wp14:anchorId="1D7B7DBC" wp14:editId="21113C7D">
            <wp:simplePos x="0" y="0"/>
            <wp:positionH relativeFrom="column">
              <wp:posOffset>224790</wp:posOffset>
            </wp:positionH>
            <wp:positionV relativeFrom="paragraph">
              <wp:posOffset>172479</wp:posOffset>
            </wp:positionV>
            <wp:extent cx="5943600" cy="1280795"/>
            <wp:effectExtent l="0" t="0" r="0" b="0"/>
            <wp:wrapTight wrapText="bothSides">
              <wp:wrapPolygon edited="0">
                <wp:start x="0" y="0"/>
                <wp:lineTo x="0" y="21204"/>
                <wp:lineTo x="21531" y="21204"/>
                <wp:lineTo x="21531" y="0"/>
                <wp:lineTo x="0" y="0"/>
              </wp:wrapPolygon>
            </wp:wrapTight>
            <wp:docPr id="37" name="Picture 37" descr="https://i.gyazo.com/32d58f2716a8ab466c2c3c43e480e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.gyazo.com/32d58f2716a8ab466c2c3c43e480e824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3CCED8" w14:textId="72A7B573" w:rsidR="005D6FD0" w:rsidRDefault="005D6FD0" w:rsidP="009B6215"/>
    <w:p w14:paraId="20EB4DA1" w14:textId="151F84D7" w:rsidR="005D6FD0" w:rsidRDefault="005D6FD0" w:rsidP="009B6215"/>
    <w:p w14:paraId="7537EAAB" w14:textId="68D5F787" w:rsidR="005D6FD0" w:rsidRDefault="005D6FD0" w:rsidP="009B6215"/>
    <w:p w14:paraId="7385E143" w14:textId="447E6E53" w:rsidR="005D6FD0" w:rsidRDefault="005D6FD0" w:rsidP="009B6215"/>
    <w:p w14:paraId="415B368D" w14:textId="03541CFC" w:rsidR="005D6FD0" w:rsidRDefault="005D6FD0" w:rsidP="009B6215"/>
    <w:p w14:paraId="4CE89875" w14:textId="536D9C25" w:rsidR="005D6FD0" w:rsidRDefault="005D6FD0" w:rsidP="009B6215"/>
    <w:p w14:paraId="2F0C2B95" w14:textId="1DBB9228" w:rsidR="005D6FD0" w:rsidRDefault="005D6FD0" w:rsidP="009B6215"/>
    <w:p w14:paraId="3FE2D8C8" w14:textId="4BD2C85D" w:rsidR="005D6FD0" w:rsidRDefault="005D6FD0" w:rsidP="009B6215"/>
    <w:p w14:paraId="705D8866" w14:textId="6C37FA2B" w:rsidR="005D6FD0" w:rsidRDefault="005D6FD0" w:rsidP="009B6215"/>
    <w:p w14:paraId="3A8542ED" w14:textId="0ED60ACD" w:rsidR="005D6FD0" w:rsidRDefault="005D6FD0" w:rsidP="009B6215"/>
    <w:p w14:paraId="446905DB" w14:textId="10CF374E" w:rsidR="005D6FD0" w:rsidRDefault="005D6FD0" w:rsidP="009B6215"/>
    <w:p w14:paraId="78895DAF" w14:textId="2EF6C71B" w:rsidR="005D6FD0" w:rsidRDefault="005D6FD0" w:rsidP="009B6215"/>
    <w:p w14:paraId="0637EE6F" w14:textId="7A6D9625" w:rsidR="005D6FD0" w:rsidRDefault="005D6FD0" w:rsidP="00F04054">
      <w:pPr>
        <w:ind w:left="0"/>
      </w:pPr>
    </w:p>
    <w:p w14:paraId="5925FA35" w14:textId="76FFF9A4" w:rsidR="005D6FD0" w:rsidRDefault="005D6FD0" w:rsidP="009B6215"/>
    <w:p w14:paraId="5518EEA1" w14:textId="52450414" w:rsidR="005D6FD0" w:rsidRDefault="005D6FD0" w:rsidP="009B6215"/>
    <w:p w14:paraId="4A9EB4FD" w14:textId="77777777" w:rsidR="00EA2B19" w:rsidRPr="00EA2B19" w:rsidRDefault="00EA2B19" w:rsidP="00FC6BE2">
      <w:pPr>
        <w:ind w:left="0"/>
      </w:pPr>
    </w:p>
    <w:p w14:paraId="5C2E1100" w14:textId="6909BB4F" w:rsidR="00411ABC" w:rsidRDefault="00411ABC" w:rsidP="009B24D0">
      <w:pPr>
        <w:pStyle w:val="Cabealho2"/>
        <w:numPr>
          <w:ilvl w:val="1"/>
          <w:numId w:val="6"/>
        </w:numPr>
      </w:pPr>
      <w:bookmarkStart w:id="187" w:name="_Toc503008122"/>
      <w:r>
        <w:lastRenderedPageBreak/>
        <w:t>REQ 11</w:t>
      </w:r>
      <w:r w:rsidR="000A4B61">
        <w:t xml:space="preserve"> – </w:t>
      </w:r>
      <w:r w:rsidR="00B0421E">
        <w:t>Análise automática de sentimentos</w:t>
      </w:r>
      <w:bookmarkEnd w:id="187"/>
    </w:p>
    <w:p w14:paraId="0DC0CCD6" w14:textId="77777777" w:rsidR="009B6215" w:rsidRDefault="009B6215" w:rsidP="009B24D0">
      <w:pPr>
        <w:pStyle w:val="Cabealho3"/>
        <w:numPr>
          <w:ilvl w:val="2"/>
          <w:numId w:val="6"/>
        </w:numPr>
        <w:ind w:left="2430" w:hanging="540"/>
      </w:pPr>
      <w:bookmarkStart w:id="188" w:name="_Toc503008123"/>
      <w:r>
        <w:t>Análise de requisitos</w:t>
      </w:r>
      <w:bookmarkEnd w:id="188"/>
    </w:p>
    <w:p w14:paraId="387EE112" w14:textId="77777777" w:rsidR="009B6215" w:rsidRDefault="009B6215" w:rsidP="009B621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9B6215" w14:paraId="4B2AC15D" w14:textId="77777777" w:rsidTr="00E15B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68D3345" w14:textId="77777777" w:rsidR="009B6215" w:rsidRPr="001151C7" w:rsidRDefault="009B6215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21F4E610" w14:textId="1A0BBB95" w:rsidR="009B6215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11</w:t>
            </w:r>
          </w:p>
        </w:tc>
      </w:tr>
      <w:tr w:rsidR="009B6215" w14:paraId="766F569B" w14:textId="77777777" w:rsidTr="00E15B9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248E68D" w14:textId="77777777" w:rsidR="009B6215" w:rsidRPr="001151C7" w:rsidRDefault="009B6215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01C179EE" w14:textId="254D45C3" w:rsidR="009B6215" w:rsidRDefault="00B0421E" w:rsidP="009923F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Análise automática de sentimentos e inquérito da assistente social</w:t>
            </w:r>
          </w:p>
        </w:tc>
      </w:tr>
      <w:tr w:rsidR="00D54766" w14:paraId="60032C85" w14:textId="77777777" w:rsidTr="00E15B9A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285A6C87" w14:textId="77777777" w:rsidR="00D54766" w:rsidRPr="001151C7" w:rsidRDefault="00D54766" w:rsidP="00D54766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300236F5" w14:textId="3CFFD531" w:rsidR="00D54766" w:rsidRDefault="00D54766" w:rsidP="002935F3">
            <w:pPr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Utente, enquanto utilizador não registado do sistema, pode realizar o inquérito da assistente social na página inicial da iGAM. O Utente procede então ao preenchimento do inquérito que será posteriormente validado pelo sistema.</w:t>
            </w:r>
          </w:p>
        </w:tc>
      </w:tr>
    </w:tbl>
    <w:p w14:paraId="74CFCA26" w14:textId="77777777" w:rsidR="009B6215" w:rsidRDefault="009B6215" w:rsidP="009B621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D6FD0" w14:paraId="5C2BFAAE" w14:textId="77777777" w:rsidTr="00B54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F77D802" w14:textId="77777777" w:rsidR="005D6FD0" w:rsidRDefault="005D6FD0" w:rsidP="00B54CC6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73A6AC46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2935F3" w14:paraId="7CE5D8CE" w14:textId="77777777" w:rsidTr="00293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8250B39" w14:textId="0C844D8B" w:rsidR="002935F3" w:rsidRPr="00873462" w:rsidRDefault="002935F3" w:rsidP="002935F3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inicia o preenchimento do inquérito da assistente social</w:t>
            </w:r>
          </w:p>
        </w:tc>
        <w:tc>
          <w:tcPr>
            <w:tcW w:w="4675" w:type="dxa"/>
          </w:tcPr>
          <w:p w14:paraId="002C5AA2" w14:textId="0B0BE581" w:rsidR="002935F3" w:rsidRDefault="002935F3" w:rsidP="002935F3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O </w:t>
            </w:r>
            <w:proofErr w:type="spellStart"/>
            <w:r w:rsidR="00623DB5">
              <w:t>C</w:t>
            </w:r>
            <w:r>
              <w:t>ontroller</w:t>
            </w:r>
            <w:proofErr w:type="spellEnd"/>
            <w:r>
              <w:t xml:space="preserve"> “</w:t>
            </w:r>
            <w:proofErr w:type="spellStart"/>
            <w:r>
              <w:t>InqueritoAssistenteSocialController</w:t>
            </w:r>
            <w:proofErr w:type="spellEnd"/>
            <w:r>
              <w:t>” recolhe da base de dados as perguntas associadas ao template do inquérito armazenado;</w:t>
            </w:r>
          </w:p>
          <w:p w14:paraId="409DB2EC" w14:textId="47BC479D" w:rsidR="002935F3" w:rsidRDefault="002935F3" w:rsidP="002935F3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– O </w:t>
            </w:r>
            <w:r w:rsidR="00623DB5">
              <w:t>C</w:t>
            </w:r>
            <w:r>
              <w:t xml:space="preserve">ontroller abre a </w:t>
            </w:r>
            <w:proofErr w:type="spellStart"/>
            <w:r>
              <w:t>View</w:t>
            </w:r>
            <w:proofErr w:type="spellEnd"/>
            <w:r>
              <w:t xml:space="preserve"> do “</w:t>
            </w:r>
            <w:proofErr w:type="spellStart"/>
            <w:r>
              <w:t>InqueritoAssistenteSocial</w:t>
            </w:r>
            <w:proofErr w:type="spellEnd"/>
            <w:r>
              <w:t xml:space="preserve">” com o </w:t>
            </w:r>
            <w:proofErr w:type="spellStart"/>
            <w:r>
              <w:t>template</w:t>
            </w:r>
            <w:proofErr w:type="spellEnd"/>
            <w:r>
              <w:t xml:space="preserve"> recolhido;</w:t>
            </w:r>
          </w:p>
        </w:tc>
      </w:tr>
      <w:tr w:rsidR="002935F3" w14:paraId="27B46406" w14:textId="77777777" w:rsidTr="00293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8BB5398" w14:textId="79DCE7B0" w:rsidR="002935F3" w:rsidRPr="00873462" w:rsidRDefault="002935F3" w:rsidP="002935F3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responde às questões do inquérito que podem ser de resposta livre ou do tipo Sim/Não</w:t>
            </w:r>
          </w:p>
        </w:tc>
        <w:tc>
          <w:tcPr>
            <w:tcW w:w="4675" w:type="dxa"/>
          </w:tcPr>
          <w:p w14:paraId="6582B254" w14:textId="7228F1BC" w:rsidR="002935F3" w:rsidRDefault="002935F3" w:rsidP="002935F3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– O </w:t>
            </w:r>
            <w:r w:rsidR="00623DB5">
              <w:t>C</w:t>
            </w:r>
            <w:r>
              <w:t>ontroller recolhe da base de dados as respostas consideradas “aceites” pelo sistema relativamente às questões de sim/não;</w:t>
            </w:r>
          </w:p>
          <w:p w14:paraId="62001EA0" w14:textId="3B4625CE" w:rsidR="002935F3" w:rsidRDefault="002935F3" w:rsidP="002935F3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2.2 - O </w:t>
            </w:r>
            <w:r w:rsidR="00623DB5">
              <w:t>C</w:t>
            </w:r>
            <w:r>
              <w:t>ontroller compara as respostas de sim/não do utente com as “aceites” pelo sistema às perguntas colocadas;</w:t>
            </w:r>
          </w:p>
          <w:p w14:paraId="39A3BF5C" w14:textId="52FA3F3C" w:rsidR="002935F3" w:rsidRDefault="002935F3" w:rsidP="002935F3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2.3 – O </w:t>
            </w:r>
            <w:r w:rsidR="00623DB5">
              <w:t>S</w:t>
            </w:r>
            <w:r>
              <w:t>istema rejeita ou aceita as respostas consoante o caso;</w:t>
            </w:r>
          </w:p>
          <w:p w14:paraId="59F10117" w14:textId="77777777" w:rsidR="002935F3" w:rsidRDefault="002935F3" w:rsidP="002935F3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2.4 – Caso as respostas sim/não tenham sido aceites, o sistema executa o serviço “</w:t>
            </w:r>
            <w:proofErr w:type="spellStart"/>
            <w:r>
              <w:t>TextEmotionService</w:t>
            </w:r>
            <w:proofErr w:type="spellEnd"/>
            <w:r>
              <w:t>” para análise de sentimentos das respostas de texto livre dadas por parte do Utente;</w:t>
            </w:r>
          </w:p>
          <w:p w14:paraId="0DC3B2F0" w14:textId="119D5C08" w:rsidR="002935F3" w:rsidRDefault="002935F3" w:rsidP="002935F3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2.5 – O </w:t>
            </w:r>
            <w:r w:rsidR="00623DB5">
              <w:t>C</w:t>
            </w:r>
            <w:r>
              <w:t>ontroller altera o estado da validação do inquérito para rejeitado ou aceite consoante a percentagem retornada pelo serviço, sendo que uma percentagem inferior a 30% corresponde à rejeição do inquérito;</w:t>
            </w:r>
          </w:p>
        </w:tc>
      </w:tr>
    </w:tbl>
    <w:p w14:paraId="399B76B6" w14:textId="77777777" w:rsidR="005D6FD0" w:rsidRDefault="005D6FD0" w:rsidP="005D6FD0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5D6FD0" w14:paraId="09C1E402" w14:textId="77777777" w:rsidTr="00B54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C2601DB" w14:textId="77777777" w:rsidR="005D6FD0" w:rsidRDefault="005D6FD0" w:rsidP="00B54CC6">
            <w:pPr>
              <w:ind w:left="0"/>
              <w:jc w:val="center"/>
            </w:pPr>
            <w:r>
              <w:lastRenderedPageBreak/>
              <w:t>Pré-condições</w:t>
            </w:r>
          </w:p>
        </w:tc>
        <w:tc>
          <w:tcPr>
            <w:tcW w:w="3248" w:type="dxa"/>
          </w:tcPr>
          <w:p w14:paraId="7921EAF3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253F558E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2935F3" w14:paraId="5FBF74BE" w14:textId="77777777" w:rsidTr="00B54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6E54D5C6" w14:textId="41E28FD8" w:rsidR="002935F3" w:rsidRPr="000749A4" w:rsidRDefault="002935F3" w:rsidP="002935F3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O Utente deve ter efetuado previamente um registo como dador no sistema</w:t>
            </w:r>
          </w:p>
        </w:tc>
        <w:tc>
          <w:tcPr>
            <w:tcW w:w="3248" w:type="dxa"/>
          </w:tcPr>
          <w:p w14:paraId="4799FDD9" w14:textId="2BFE6495" w:rsidR="002935F3" w:rsidRPr="000749A4" w:rsidRDefault="002935F3" w:rsidP="002935F3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inquérito do dador é rejeitado ou aceite consoante a análise efetuada</w:t>
            </w:r>
          </w:p>
        </w:tc>
        <w:tc>
          <w:tcPr>
            <w:tcW w:w="2854" w:type="dxa"/>
          </w:tcPr>
          <w:p w14:paraId="79AC3D7A" w14:textId="77777777" w:rsidR="002935F3" w:rsidRPr="000749A4" w:rsidRDefault="002935F3" w:rsidP="002935F3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1E4EE285" w14:textId="77777777" w:rsidR="005D6FD0" w:rsidRPr="00CE2093" w:rsidRDefault="005D6FD0" w:rsidP="005D6FD0">
      <w:pPr>
        <w:ind w:left="0"/>
        <w:rPr>
          <w:u w:val="single"/>
        </w:rPr>
      </w:pPr>
    </w:p>
    <w:p w14:paraId="5354DAF6" w14:textId="77777777" w:rsidR="005D6FD0" w:rsidRDefault="005D6FD0" w:rsidP="005D6FD0">
      <w:pPr>
        <w:pStyle w:val="Cabealho3"/>
        <w:numPr>
          <w:ilvl w:val="2"/>
          <w:numId w:val="6"/>
        </w:numPr>
      </w:pPr>
      <w:bookmarkStart w:id="189" w:name="_Toc503008124"/>
      <w:r>
        <w:t>Diagrama de sequência</w:t>
      </w:r>
      <w:bookmarkEnd w:id="189"/>
    </w:p>
    <w:p w14:paraId="3C674124" w14:textId="202A0D36" w:rsidR="002935F3" w:rsidRPr="00A25EC7" w:rsidRDefault="002935F3" w:rsidP="002935F3">
      <w:pPr>
        <w:jc w:val="both"/>
      </w:pPr>
      <w:r>
        <w:t>Como se pode visualizar no diagrama a seguir apresentado, após o utente responder ao questionário o sistema irá verificar se o utente já respondeu ao questionário previamente, com base no campo de nome e identificador indicados, procedendo apenas se não o tiver feito. De seguida são realizadas várias validações das respostas do utente consoante os critérios de aceitação e percentagem retornada pelos serviços cognitivos, sendo o inquérito aceite ou rejeitado, e armazenado na base de dados.</w:t>
      </w:r>
      <w:r w:rsidR="00623DB5" w:rsidRPr="00623DB5">
        <w:rPr>
          <w:noProof/>
        </w:rPr>
        <w:t xml:space="preserve"> </w:t>
      </w:r>
    </w:p>
    <w:p w14:paraId="23706991" w14:textId="3D8FA4CB" w:rsidR="002935F3" w:rsidRDefault="00623DB5" w:rsidP="002935F3">
      <w:pPr>
        <w:keepNext/>
      </w:pPr>
      <w:r>
        <w:rPr>
          <w:noProof/>
          <w:lang w:eastAsia="pt-PT"/>
        </w:rPr>
        <w:drawing>
          <wp:anchor distT="0" distB="0" distL="114300" distR="114300" simplePos="0" relativeHeight="251864064" behindDoc="1" locked="0" layoutInCell="1" allowOverlap="1" wp14:anchorId="5288B622" wp14:editId="77FCB667">
            <wp:simplePos x="0" y="0"/>
            <wp:positionH relativeFrom="column">
              <wp:posOffset>815654</wp:posOffset>
            </wp:positionH>
            <wp:positionV relativeFrom="paragraph">
              <wp:posOffset>185854</wp:posOffset>
            </wp:positionV>
            <wp:extent cx="4328795" cy="4569460"/>
            <wp:effectExtent l="0" t="0" r="0" b="2540"/>
            <wp:wrapTight wrapText="bothSides">
              <wp:wrapPolygon edited="0">
                <wp:start x="0" y="0"/>
                <wp:lineTo x="0" y="21522"/>
                <wp:lineTo x="21483" y="21522"/>
                <wp:lineTo x="21483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795" cy="456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07E407" w14:textId="77777777" w:rsidR="00623DB5" w:rsidRDefault="00623DB5" w:rsidP="00623405">
      <w:pPr>
        <w:pStyle w:val="Legenda"/>
        <w:jc w:val="center"/>
      </w:pPr>
    </w:p>
    <w:p w14:paraId="5012084B" w14:textId="77777777" w:rsidR="00623DB5" w:rsidRDefault="00623DB5" w:rsidP="00623405">
      <w:pPr>
        <w:pStyle w:val="Legenda"/>
        <w:jc w:val="center"/>
      </w:pPr>
    </w:p>
    <w:p w14:paraId="49AAD6B9" w14:textId="77777777" w:rsidR="00623DB5" w:rsidRDefault="00623DB5" w:rsidP="00623405">
      <w:pPr>
        <w:pStyle w:val="Legenda"/>
        <w:jc w:val="center"/>
      </w:pPr>
    </w:p>
    <w:p w14:paraId="5AA6BA52" w14:textId="77777777" w:rsidR="00623DB5" w:rsidRDefault="00623DB5" w:rsidP="00623405">
      <w:pPr>
        <w:pStyle w:val="Legenda"/>
        <w:jc w:val="center"/>
      </w:pPr>
    </w:p>
    <w:p w14:paraId="00A8689D" w14:textId="77777777" w:rsidR="00623DB5" w:rsidRDefault="00623DB5" w:rsidP="00623405">
      <w:pPr>
        <w:pStyle w:val="Legenda"/>
        <w:jc w:val="center"/>
      </w:pPr>
    </w:p>
    <w:p w14:paraId="4365CFEA" w14:textId="77777777" w:rsidR="00623DB5" w:rsidRDefault="00623DB5" w:rsidP="00623405">
      <w:pPr>
        <w:pStyle w:val="Legenda"/>
        <w:jc w:val="center"/>
      </w:pPr>
    </w:p>
    <w:p w14:paraId="4182800B" w14:textId="77777777" w:rsidR="00623DB5" w:rsidRDefault="00623DB5" w:rsidP="00623405">
      <w:pPr>
        <w:pStyle w:val="Legenda"/>
        <w:jc w:val="center"/>
      </w:pPr>
    </w:p>
    <w:p w14:paraId="70E615A1" w14:textId="77777777" w:rsidR="00623DB5" w:rsidRDefault="00623DB5" w:rsidP="00623405">
      <w:pPr>
        <w:pStyle w:val="Legenda"/>
        <w:jc w:val="center"/>
      </w:pPr>
    </w:p>
    <w:p w14:paraId="14D24333" w14:textId="77777777" w:rsidR="00623DB5" w:rsidRDefault="00623DB5" w:rsidP="00623405">
      <w:pPr>
        <w:pStyle w:val="Legenda"/>
        <w:jc w:val="center"/>
      </w:pPr>
    </w:p>
    <w:p w14:paraId="4311315B" w14:textId="77777777" w:rsidR="00623DB5" w:rsidRDefault="00623DB5" w:rsidP="00623405">
      <w:pPr>
        <w:pStyle w:val="Legenda"/>
        <w:jc w:val="center"/>
      </w:pPr>
    </w:p>
    <w:p w14:paraId="132E2C20" w14:textId="77777777" w:rsidR="00623DB5" w:rsidRDefault="00623DB5" w:rsidP="00623405">
      <w:pPr>
        <w:pStyle w:val="Legenda"/>
        <w:jc w:val="center"/>
      </w:pPr>
    </w:p>
    <w:p w14:paraId="6B422ACF" w14:textId="77777777" w:rsidR="00623DB5" w:rsidRDefault="00623DB5" w:rsidP="00623405">
      <w:pPr>
        <w:pStyle w:val="Legenda"/>
        <w:jc w:val="center"/>
      </w:pPr>
    </w:p>
    <w:p w14:paraId="0355F096" w14:textId="77777777" w:rsidR="00623DB5" w:rsidRDefault="00623DB5" w:rsidP="00623405">
      <w:pPr>
        <w:pStyle w:val="Legenda"/>
        <w:jc w:val="center"/>
      </w:pPr>
    </w:p>
    <w:p w14:paraId="4FEFC38E" w14:textId="77777777" w:rsidR="00623DB5" w:rsidRDefault="00623DB5" w:rsidP="00623405">
      <w:pPr>
        <w:pStyle w:val="Legenda"/>
        <w:jc w:val="center"/>
      </w:pPr>
    </w:p>
    <w:p w14:paraId="0E9F314D" w14:textId="29B8514A" w:rsidR="00623DB5" w:rsidRDefault="00623DB5" w:rsidP="00623405">
      <w:pPr>
        <w:pStyle w:val="Legenda"/>
        <w:jc w:val="center"/>
      </w:pPr>
    </w:p>
    <w:p w14:paraId="3527A175" w14:textId="664F2EB0" w:rsidR="00623DB5" w:rsidRDefault="00623DB5" w:rsidP="00623405">
      <w:pPr>
        <w:pStyle w:val="Legenda"/>
        <w:jc w:val="center"/>
      </w:pPr>
    </w:p>
    <w:p w14:paraId="3EFFDF05" w14:textId="10CF4997" w:rsidR="00623DB5" w:rsidRDefault="00623DB5" w:rsidP="00623405">
      <w:pPr>
        <w:pStyle w:val="Legenda"/>
        <w:jc w:val="center"/>
      </w:pPr>
    </w:p>
    <w:p w14:paraId="6B783E5B" w14:textId="1F135FD2" w:rsidR="00623DB5" w:rsidRDefault="00466BD5" w:rsidP="00623405">
      <w:pPr>
        <w:pStyle w:val="Legenda"/>
        <w:jc w:val="center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99904" behindDoc="1" locked="0" layoutInCell="1" allowOverlap="1" wp14:anchorId="6C755615" wp14:editId="0D5BA5D5">
                <wp:simplePos x="0" y="0"/>
                <wp:positionH relativeFrom="column">
                  <wp:posOffset>948690</wp:posOffset>
                </wp:positionH>
                <wp:positionV relativeFrom="paragraph">
                  <wp:posOffset>203200</wp:posOffset>
                </wp:positionV>
                <wp:extent cx="4195445" cy="635"/>
                <wp:effectExtent l="0" t="0" r="0" b="6985"/>
                <wp:wrapTight wrapText="bothSides">
                  <wp:wrapPolygon edited="0">
                    <wp:start x="0" y="0"/>
                    <wp:lineTo x="0" y="20597"/>
                    <wp:lineTo x="21479" y="20597"/>
                    <wp:lineTo x="21479" y="0"/>
                    <wp:lineTo x="0" y="0"/>
                  </wp:wrapPolygon>
                </wp:wrapTight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5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625ABF" w14:textId="28973538" w:rsidR="00566963" w:rsidRPr="00F55920" w:rsidRDefault="00566963" w:rsidP="00466BD5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90" w:name="_Toc50300805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3F6D44">
                              <w:t>Diagrama de Sequência d</w:t>
                            </w:r>
                            <w:r>
                              <w:t>o Inquérito da Assistente Social</w:t>
                            </w:r>
                            <w:bookmarkEnd w:id="1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755615" id="Caixa de texto 47" o:spid="_x0000_s1053" type="#_x0000_t202" style="position:absolute;left:0;text-align:left;margin-left:74.7pt;margin-top:16pt;width:330.35pt;height:.05pt;z-index:-251416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" stroked="f">
                <v:textbox style="mso-fit-shape-to-text:t" inset="0,0,0,0">
                  <w:txbxContent>
                    <w:p w14:paraId="6E625ABF" w14:textId="28973538" w:rsidR="00566963" w:rsidRPr="00F55920" w:rsidRDefault="00566963" w:rsidP="00466BD5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91" w:name="_Toc50300805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3F6D44">
                        <w:t>Diagrama de Sequência d</w:t>
                      </w:r>
                      <w:r>
                        <w:t>o Inquérito da Assistente Social</w:t>
                      </w:r>
                      <w:bookmarkEnd w:id="191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02406EA" w14:textId="77777777" w:rsidR="005D6FD0" w:rsidRDefault="005D6FD0" w:rsidP="005D6FD0">
      <w:pPr>
        <w:pStyle w:val="Cabealho3"/>
        <w:numPr>
          <w:ilvl w:val="2"/>
          <w:numId w:val="7"/>
        </w:numPr>
      </w:pPr>
      <w:bookmarkStart w:id="192" w:name="_Toc503008125"/>
      <w:r>
        <w:lastRenderedPageBreak/>
        <w:t>Ilustração da funcionalidade</w:t>
      </w:r>
      <w:bookmarkEnd w:id="192"/>
    </w:p>
    <w:p w14:paraId="6AD4B9B2" w14:textId="2D29F26C" w:rsidR="00623405" w:rsidRDefault="00623405" w:rsidP="00623405">
      <w:pPr>
        <w:jc w:val="both"/>
      </w:pPr>
      <w:r>
        <w:t xml:space="preserve">A validação de sentimentos no </w:t>
      </w:r>
      <w:proofErr w:type="spellStart"/>
      <w:r>
        <w:t>Controller</w:t>
      </w:r>
      <w:proofErr w:type="spellEnd"/>
      <w:r>
        <w:t xml:space="preserve"> “</w:t>
      </w:r>
      <w:proofErr w:type="spellStart"/>
      <w:r>
        <w:t>InqueritoAssistenteSocialController</w:t>
      </w:r>
      <w:proofErr w:type="spellEnd"/>
      <w:r>
        <w:t>” é realizado principalmente pela função “</w:t>
      </w:r>
      <w:proofErr w:type="spellStart"/>
      <w:r>
        <w:t>ValidarSentimentosAsync</w:t>
      </w:r>
      <w:proofErr w:type="spellEnd"/>
      <w:r>
        <w:t>” (</w:t>
      </w:r>
      <w:r>
        <w:fldChar w:fldCharType="begin"/>
      </w:r>
      <w:r>
        <w:instrText xml:space="preserve"> REF _Ref502960510 \h </w:instrText>
      </w:r>
      <w:r>
        <w:fldChar w:fldCharType="separate"/>
      </w:r>
      <w:r w:rsidR="00257DC6">
        <w:t xml:space="preserve">Figura </w:t>
      </w:r>
      <w:r w:rsidR="00257DC6">
        <w:rPr>
          <w:noProof/>
        </w:rPr>
        <w:t>19</w:t>
      </w:r>
      <w:r>
        <w:fldChar w:fldCharType="end"/>
      </w:r>
      <w:r>
        <w:t xml:space="preserve">), que trata de verificar as respostas do tipo Sim/Não com as respostas armazenadas na base de dados, indicando se as respostas do </w:t>
      </w:r>
      <w:r w:rsidR="00623DB5">
        <w:t>U</w:t>
      </w:r>
      <w:r>
        <w:t>tente podem ser aceites ou não, e pela função “</w:t>
      </w:r>
      <w:proofErr w:type="spellStart"/>
      <w:r>
        <w:t>AnalyzeEmotion</w:t>
      </w:r>
      <w:proofErr w:type="spellEnd"/>
      <w:r>
        <w:t>” do serviço “</w:t>
      </w:r>
      <w:proofErr w:type="spellStart"/>
      <w:r>
        <w:t>TextEmotionService</w:t>
      </w:r>
      <w:proofErr w:type="spellEnd"/>
      <w:r>
        <w:t>” (</w:t>
      </w:r>
      <w:r>
        <w:fldChar w:fldCharType="begin"/>
      </w:r>
      <w:r>
        <w:instrText xml:space="preserve"> REF _Ref502960523 \h </w:instrText>
      </w:r>
      <w:r>
        <w:fldChar w:fldCharType="separate"/>
      </w:r>
      <w:r w:rsidR="00257DC6">
        <w:t xml:space="preserve">Figura </w:t>
      </w:r>
      <w:r w:rsidR="00257DC6">
        <w:rPr>
          <w:noProof/>
        </w:rPr>
        <w:t>20</w:t>
      </w:r>
      <w:r>
        <w:fldChar w:fldCharType="end"/>
      </w:r>
      <w:r>
        <w:t>), que executa um serviço cognitivo da Microsoft para análise de sentimentos das respostas de texto livre do utente, podendo o inquérito ser rejeitado ou aceite caso alguma destas questões não tenha adquirido uma percentagem superior a 30%, consoante a análise do serviço cognitivo.</w:t>
      </w:r>
    </w:p>
    <w:p w14:paraId="54A362F4" w14:textId="77777777" w:rsidR="00623405" w:rsidRDefault="00623405" w:rsidP="00623405">
      <w:pPr>
        <w:jc w:val="both"/>
      </w:pPr>
    </w:p>
    <w:p w14:paraId="0E6B4CEC" w14:textId="22EE6C20" w:rsidR="00623405" w:rsidRDefault="00466BD5" w:rsidP="00623405">
      <w:pPr>
        <w:keepNext/>
        <w:jc w:val="center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904000" behindDoc="1" locked="0" layoutInCell="1" allowOverlap="1" wp14:anchorId="2FB6C67E" wp14:editId="698A6502">
                <wp:simplePos x="0" y="0"/>
                <wp:positionH relativeFrom="column">
                  <wp:posOffset>1353820</wp:posOffset>
                </wp:positionH>
                <wp:positionV relativeFrom="paragraph">
                  <wp:posOffset>556895</wp:posOffset>
                </wp:positionV>
                <wp:extent cx="34131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3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D13D92" w14:textId="4F9FA5B1" w:rsidR="00566963" w:rsidRPr="00752786" w:rsidRDefault="00566963" w:rsidP="00466BD5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93" w:name="_Toc50300805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873750">
                              <w:t>Validação Respostas Sim/Não</w:t>
                            </w:r>
                            <w:bookmarkEnd w:id="1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B6C67E" id="Caixa de texto 48" o:spid="_x0000_s1054" type="#_x0000_t202" style="position:absolute;left:0;text-align:left;margin-left:106.6pt;margin-top:43.85pt;width:268.75pt;height:.05pt;z-index:-25141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" stroked="f">
                <v:textbox style="mso-fit-shape-to-text:t" inset="0,0,0,0">
                  <w:txbxContent>
                    <w:p w14:paraId="2FD13D92" w14:textId="4F9FA5B1" w:rsidR="00566963" w:rsidRPr="00752786" w:rsidRDefault="00566963" w:rsidP="00466BD5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94" w:name="_Toc50300805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873750">
                        <w:t>Validação Respostas Sim/Não</w:t>
                      </w:r>
                      <w:bookmarkEnd w:id="194"/>
                    </w:p>
                  </w:txbxContent>
                </v:textbox>
                <w10:wrap type="tight"/>
              </v:shape>
            </w:pict>
          </mc:Fallback>
        </mc:AlternateContent>
      </w:r>
      <w:r w:rsidR="00623405">
        <w:rPr>
          <w:noProof/>
          <w:lang w:eastAsia="pt-PT"/>
        </w:rPr>
        <w:drawing>
          <wp:anchor distT="0" distB="0" distL="114300" distR="114300" simplePos="0" relativeHeight="251900928" behindDoc="1" locked="0" layoutInCell="1" allowOverlap="1" wp14:anchorId="762FBDCC" wp14:editId="33BD5137">
            <wp:simplePos x="0" y="0"/>
            <wp:positionH relativeFrom="column">
              <wp:posOffset>1354238</wp:posOffset>
            </wp:positionH>
            <wp:positionV relativeFrom="paragraph">
              <wp:posOffset>305</wp:posOffset>
            </wp:positionV>
            <wp:extent cx="3413125" cy="499745"/>
            <wp:effectExtent l="0" t="0" r="0" b="0"/>
            <wp:wrapTight wrapText="bothSides">
              <wp:wrapPolygon edited="0">
                <wp:start x="0" y="0"/>
                <wp:lineTo x="0" y="20584"/>
                <wp:lineTo x="21459" y="20584"/>
                <wp:lineTo x="21459" y="0"/>
                <wp:lineTo x="0" y="0"/>
              </wp:wrapPolygon>
            </wp:wrapTight>
            <wp:docPr id="39" name="Picture 39" descr="https://i.gyazo.com/0d184560fcb5524b9bad3d2c91870c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.gyazo.com/0d184560fcb5524b9bad3d2c91870c44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E0F724" w14:textId="72AA7980" w:rsidR="00623405" w:rsidRDefault="00623405" w:rsidP="00623405">
      <w:pPr>
        <w:jc w:val="center"/>
      </w:pPr>
    </w:p>
    <w:p w14:paraId="30C8FDB3" w14:textId="039B9475" w:rsidR="00623405" w:rsidRDefault="00623405" w:rsidP="00623405">
      <w:pPr>
        <w:keepNext/>
        <w:jc w:val="center"/>
      </w:pPr>
    </w:p>
    <w:p w14:paraId="029B0561" w14:textId="4674D63A" w:rsidR="00466BD5" w:rsidRDefault="00466BD5" w:rsidP="00623405">
      <w:pPr>
        <w:keepNext/>
        <w:jc w:val="center"/>
      </w:pPr>
    </w:p>
    <w:p w14:paraId="0B4B5AD2" w14:textId="7AFD3CEA" w:rsidR="00466BD5" w:rsidRDefault="00466BD5" w:rsidP="00623405">
      <w:pPr>
        <w:keepNext/>
        <w:jc w:val="center"/>
      </w:pPr>
      <w:bookmarkStart w:id="195" w:name="_Ref502960523"/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906048" behindDoc="1" locked="0" layoutInCell="1" allowOverlap="1" wp14:anchorId="6016DB69" wp14:editId="7BF7C134">
                <wp:simplePos x="0" y="0"/>
                <wp:positionH relativeFrom="column">
                  <wp:posOffset>953770</wp:posOffset>
                </wp:positionH>
                <wp:positionV relativeFrom="paragraph">
                  <wp:posOffset>3040380</wp:posOffset>
                </wp:positionV>
                <wp:extent cx="43383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8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312F3D" w14:textId="640EE053" w:rsidR="00566963" w:rsidRPr="00080170" w:rsidRDefault="00566963" w:rsidP="00466BD5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96" w:name="_Toc50300805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622C8">
                              <w:t>Validação Respostas Texto Livre</w:t>
                            </w:r>
                            <w:bookmarkEnd w:id="1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16DB69" id="Caixa de texto 49" o:spid="_x0000_s1055" type="#_x0000_t202" style="position:absolute;left:0;text-align:left;margin-left:75.1pt;margin-top:239.4pt;width:341.6pt;height:.05pt;z-index:-25141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" stroked="f">
                <v:textbox style="mso-fit-shape-to-text:t" inset="0,0,0,0">
                  <w:txbxContent>
                    <w:p w14:paraId="63312F3D" w14:textId="640EE053" w:rsidR="00566963" w:rsidRPr="00080170" w:rsidRDefault="00566963" w:rsidP="00466BD5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97" w:name="_Toc50300805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622C8">
                        <w:t>Validação Respostas Texto Livre</w:t>
                      </w:r>
                      <w:bookmarkEnd w:id="19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901952" behindDoc="1" locked="0" layoutInCell="1" allowOverlap="1" wp14:anchorId="57DE7D9F" wp14:editId="774FAA87">
            <wp:simplePos x="0" y="0"/>
            <wp:positionH relativeFrom="column">
              <wp:posOffset>954108</wp:posOffset>
            </wp:positionH>
            <wp:positionV relativeFrom="paragraph">
              <wp:posOffset>176996</wp:posOffset>
            </wp:positionV>
            <wp:extent cx="4338320" cy="2806700"/>
            <wp:effectExtent l="0" t="0" r="5080" b="0"/>
            <wp:wrapTight wrapText="bothSides">
              <wp:wrapPolygon edited="0">
                <wp:start x="0" y="0"/>
                <wp:lineTo x="0" y="21405"/>
                <wp:lineTo x="21530" y="21405"/>
                <wp:lineTo x="21530" y="0"/>
                <wp:lineTo x="0" y="0"/>
              </wp:wrapPolygon>
            </wp:wrapTight>
            <wp:docPr id="40" name="Picture 40" descr="https://i.gyazo.com/db816f38eccf40ea2c63ef59512e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.gyazo.com/db816f38eccf40ea2c63ef59512ee220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95"/>
    </w:p>
    <w:p w14:paraId="11041F36" w14:textId="2BA0B4E7" w:rsidR="00623405" w:rsidRDefault="00623405" w:rsidP="00623405">
      <w:pPr>
        <w:pStyle w:val="Legenda"/>
        <w:jc w:val="center"/>
      </w:pPr>
    </w:p>
    <w:p w14:paraId="013987B3" w14:textId="77777777" w:rsidR="00466BD5" w:rsidRDefault="00466BD5" w:rsidP="004B1CBA">
      <w:pPr>
        <w:keepNext/>
        <w:jc w:val="center"/>
      </w:pPr>
    </w:p>
    <w:p w14:paraId="36F28E42" w14:textId="77777777" w:rsidR="00466BD5" w:rsidRDefault="00466BD5" w:rsidP="004B1CBA">
      <w:pPr>
        <w:keepNext/>
        <w:jc w:val="center"/>
      </w:pPr>
    </w:p>
    <w:p w14:paraId="5D7A8EC6" w14:textId="77777777" w:rsidR="00466BD5" w:rsidRDefault="00466BD5" w:rsidP="004B1CBA">
      <w:pPr>
        <w:keepNext/>
        <w:jc w:val="center"/>
      </w:pPr>
    </w:p>
    <w:p w14:paraId="2576397F" w14:textId="77777777" w:rsidR="00466BD5" w:rsidRDefault="00466BD5" w:rsidP="004B1CBA">
      <w:pPr>
        <w:keepNext/>
        <w:jc w:val="center"/>
      </w:pPr>
    </w:p>
    <w:p w14:paraId="596E421C" w14:textId="77777777" w:rsidR="00466BD5" w:rsidRDefault="00466BD5" w:rsidP="004B1CBA">
      <w:pPr>
        <w:keepNext/>
        <w:jc w:val="center"/>
      </w:pPr>
    </w:p>
    <w:p w14:paraId="3A56E02A" w14:textId="77777777" w:rsidR="00466BD5" w:rsidRDefault="00466BD5" w:rsidP="004B1CBA">
      <w:pPr>
        <w:keepNext/>
        <w:jc w:val="center"/>
      </w:pPr>
    </w:p>
    <w:p w14:paraId="1024ADF3" w14:textId="77777777" w:rsidR="00466BD5" w:rsidRDefault="00466BD5" w:rsidP="004B1CBA">
      <w:pPr>
        <w:keepNext/>
        <w:jc w:val="center"/>
      </w:pPr>
    </w:p>
    <w:p w14:paraId="3B70D211" w14:textId="77777777" w:rsidR="00466BD5" w:rsidRDefault="00466BD5" w:rsidP="004B1CBA">
      <w:pPr>
        <w:keepNext/>
        <w:jc w:val="center"/>
      </w:pPr>
    </w:p>
    <w:p w14:paraId="23886AA1" w14:textId="77777777" w:rsidR="00466BD5" w:rsidRDefault="00466BD5" w:rsidP="004B1CBA">
      <w:pPr>
        <w:keepNext/>
        <w:jc w:val="center"/>
      </w:pPr>
    </w:p>
    <w:p w14:paraId="3EB0CAA1" w14:textId="77777777" w:rsidR="00466BD5" w:rsidRDefault="00466BD5" w:rsidP="004B1CBA">
      <w:pPr>
        <w:keepNext/>
        <w:jc w:val="center"/>
      </w:pPr>
    </w:p>
    <w:p w14:paraId="1A38F5D3" w14:textId="77777777" w:rsidR="00466BD5" w:rsidRDefault="00466BD5" w:rsidP="004B1CBA">
      <w:pPr>
        <w:keepNext/>
        <w:jc w:val="center"/>
      </w:pPr>
    </w:p>
    <w:p w14:paraId="41E61E72" w14:textId="77777777" w:rsidR="00466BD5" w:rsidRDefault="00466BD5" w:rsidP="004B1CBA">
      <w:pPr>
        <w:keepNext/>
        <w:jc w:val="center"/>
      </w:pPr>
    </w:p>
    <w:p w14:paraId="5FAC22CB" w14:textId="77777777" w:rsidR="00466BD5" w:rsidRDefault="00466BD5" w:rsidP="004B1CBA">
      <w:pPr>
        <w:keepNext/>
        <w:jc w:val="center"/>
      </w:pPr>
    </w:p>
    <w:p w14:paraId="11766D29" w14:textId="77777777" w:rsidR="00466BD5" w:rsidRDefault="00466BD5" w:rsidP="004B1CBA">
      <w:pPr>
        <w:keepNext/>
        <w:jc w:val="center"/>
      </w:pPr>
    </w:p>
    <w:p w14:paraId="29889C8E" w14:textId="77777777" w:rsidR="00466BD5" w:rsidRDefault="00466BD5" w:rsidP="004B1CBA">
      <w:pPr>
        <w:keepNext/>
        <w:jc w:val="center"/>
      </w:pPr>
    </w:p>
    <w:p w14:paraId="4DE9878B" w14:textId="0EE599B6" w:rsidR="00466BD5" w:rsidRDefault="00466BD5" w:rsidP="004B1CBA">
      <w:pPr>
        <w:keepNext/>
        <w:jc w:val="center"/>
      </w:pPr>
    </w:p>
    <w:p w14:paraId="326FB64D" w14:textId="3AC0E326" w:rsidR="004B1CBA" w:rsidRDefault="004B1CBA" w:rsidP="004B1CBA">
      <w:pPr>
        <w:keepNext/>
        <w:jc w:val="center"/>
      </w:pPr>
    </w:p>
    <w:p w14:paraId="00FD4E2A" w14:textId="503D6BAE" w:rsidR="005D6FD0" w:rsidRDefault="005D6FD0" w:rsidP="00466BD5">
      <w:pPr>
        <w:pStyle w:val="Legenda"/>
      </w:pPr>
    </w:p>
    <w:p w14:paraId="29E3171C" w14:textId="58634FF1" w:rsidR="0066112C" w:rsidRDefault="00466BD5" w:rsidP="00FC6BE2">
      <w:r>
        <w:rPr>
          <w:noProof/>
          <w:lang w:eastAsia="pt-PT"/>
        </w:rPr>
        <w:lastRenderedPageBreak/>
        <w:drawing>
          <wp:anchor distT="0" distB="0" distL="114300" distR="114300" simplePos="0" relativeHeight="251907072" behindDoc="1" locked="0" layoutInCell="1" allowOverlap="1" wp14:anchorId="3AEA0D2A" wp14:editId="562F0909">
            <wp:simplePos x="0" y="0"/>
            <wp:positionH relativeFrom="column">
              <wp:posOffset>1591125</wp:posOffset>
            </wp:positionH>
            <wp:positionV relativeFrom="paragraph">
              <wp:posOffset>0</wp:posOffset>
            </wp:positionV>
            <wp:extent cx="3221355" cy="4997450"/>
            <wp:effectExtent l="0" t="0" r="0" b="0"/>
            <wp:wrapTight wrapText="bothSides">
              <wp:wrapPolygon edited="0">
                <wp:start x="0" y="0"/>
                <wp:lineTo x="0" y="21490"/>
                <wp:lineTo x="21459" y="21490"/>
                <wp:lineTo x="21459" y="0"/>
                <wp:lineTo x="0" y="0"/>
              </wp:wrapPolygon>
            </wp:wrapTight>
            <wp:docPr id="41" name="Picture 41" descr="https://i.gyazo.com/d38c0bde01e276a645cdb76ab29cf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.gyazo.com/d38c0bde01e276a645cdb76ab29cf15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355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909120" behindDoc="1" locked="0" layoutInCell="1" allowOverlap="1" wp14:anchorId="63CB0328" wp14:editId="34CEA4C2">
                <wp:simplePos x="0" y="0"/>
                <wp:positionH relativeFrom="column">
                  <wp:posOffset>1504315</wp:posOffset>
                </wp:positionH>
                <wp:positionV relativeFrom="paragraph">
                  <wp:posOffset>5198745</wp:posOffset>
                </wp:positionV>
                <wp:extent cx="32213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1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BA4789" w14:textId="10D34A99" w:rsidR="00566963" w:rsidRPr="00B664A7" w:rsidRDefault="00566963" w:rsidP="00466BD5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98" w:name="_Toc50300805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 - View do Inquérito da Assistente Social</w:t>
                            </w:r>
                            <w:bookmarkEnd w:id="1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CB0328" id="Caixa de texto 50" o:spid="_x0000_s1056" type="#_x0000_t202" style="position:absolute;left:0;text-align:left;margin-left:118.45pt;margin-top:409.35pt;width:253.65pt;height:.05pt;z-index:-2514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" stroked="f">
                <v:textbox style="mso-fit-shape-to-text:t" inset="0,0,0,0">
                  <w:txbxContent>
                    <w:p w14:paraId="73BA4789" w14:textId="10D34A99" w:rsidR="00566963" w:rsidRPr="00B664A7" w:rsidRDefault="00566963" w:rsidP="00466BD5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99" w:name="_Toc50300805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 xml:space="preserve"> - View do Inquérito da Assistente Social</w:t>
                      </w:r>
                      <w:bookmarkEnd w:id="199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23053B6" w14:textId="7C5CC18D" w:rsidR="005D6FD0" w:rsidRDefault="005D6FD0" w:rsidP="00FC6BE2"/>
    <w:p w14:paraId="2A86E967" w14:textId="4B28982F" w:rsidR="005D6FD0" w:rsidRDefault="005D6FD0" w:rsidP="00FC6BE2"/>
    <w:p w14:paraId="4C085AF6" w14:textId="0B9AB326" w:rsidR="005D6FD0" w:rsidRDefault="005D6FD0" w:rsidP="00FC6BE2"/>
    <w:p w14:paraId="45232817" w14:textId="2818D349" w:rsidR="005D6FD0" w:rsidRDefault="005D6FD0" w:rsidP="00FC6BE2"/>
    <w:p w14:paraId="11EAFCFB" w14:textId="0054D07C" w:rsidR="005D6FD0" w:rsidRDefault="005D6FD0" w:rsidP="00FC6BE2"/>
    <w:p w14:paraId="5BB59444" w14:textId="1C245F32" w:rsidR="005D6FD0" w:rsidRDefault="005D6FD0" w:rsidP="00FC6BE2"/>
    <w:p w14:paraId="09D034C9" w14:textId="597F1EC9" w:rsidR="005D6FD0" w:rsidRDefault="005D6FD0" w:rsidP="00FC6BE2"/>
    <w:p w14:paraId="4D28BEB8" w14:textId="6576526B" w:rsidR="005D6FD0" w:rsidRDefault="005D6FD0" w:rsidP="00FC6BE2"/>
    <w:p w14:paraId="0BD86AB6" w14:textId="2A866AB0" w:rsidR="0066112C" w:rsidRDefault="0066112C" w:rsidP="00623DB5">
      <w:pPr>
        <w:ind w:left="0"/>
      </w:pPr>
    </w:p>
    <w:p w14:paraId="54CE27AB" w14:textId="6F3C41DB" w:rsidR="00FC6BE2" w:rsidRDefault="00FC6BE2" w:rsidP="0066112C">
      <w:pPr>
        <w:ind w:left="0"/>
      </w:pPr>
    </w:p>
    <w:p w14:paraId="5BAC4835" w14:textId="010BEBBB" w:rsidR="00466BD5" w:rsidRDefault="00466BD5" w:rsidP="0066112C">
      <w:pPr>
        <w:ind w:left="0"/>
      </w:pPr>
    </w:p>
    <w:p w14:paraId="415F0737" w14:textId="3F9A7201" w:rsidR="00466BD5" w:rsidRDefault="00466BD5" w:rsidP="0066112C">
      <w:pPr>
        <w:ind w:left="0"/>
      </w:pPr>
    </w:p>
    <w:p w14:paraId="23146556" w14:textId="5F8D41F3" w:rsidR="00466BD5" w:rsidRDefault="00466BD5" w:rsidP="0066112C">
      <w:pPr>
        <w:ind w:left="0"/>
      </w:pPr>
    </w:p>
    <w:p w14:paraId="492801EF" w14:textId="1FB2FE2B" w:rsidR="00466BD5" w:rsidRDefault="00466BD5" w:rsidP="0066112C">
      <w:pPr>
        <w:ind w:left="0"/>
      </w:pPr>
    </w:p>
    <w:p w14:paraId="30CD889F" w14:textId="08BB8426" w:rsidR="00466BD5" w:rsidRDefault="00466BD5" w:rsidP="0066112C">
      <w:pPr>
        <w:ind w:left="0"/>
      </w:pPr>
    </w:p>
    <w:p w14:paraId="1CC953D0" w14:textId="5A4EB812" w:rsidR="00466BD5" w:rsidRDefault="00466BD5" w:rsidP="0066112C">
      <w:pPr>
        <w:ind w:left="0"/>
      </w:pPr>
    </w:p>
    <w:p w14:paraId="18F87B29" w14:textId="4F52566C" w:rsidR="00466BD5" w:rsidRDefault="00466BD5" w:rsidP="0066112C">
      <w:pPr>
        <w:ind w:left="0"/>
      </w:pPr>
    </w:p>
    <w:p w14:paraId="24CA41E8" w14:textId="0A4C19D7" w:rsidR="00466BD5" w:rsidRDefault="00466BD5" w:rsidP="0066112C">
      <w:pPr>
        <w:ind w:left="0"/>
      </w:pPr>
    </w:p>
    <w:p w14:paraId="2487FCE9" w14:textId="77524725" w:rsidR="00466BD5" w:rsidRDefault="00466BD5" w:rsidP="0066112C">
      <w:pPr>
        <w:ind w:left="0"/>
      </w:pPr>
    </w:p>
    <w:p w14:paraId="2A803E72" w14:textId="33F36134" w:rsidR="00466BD5" w:rsidRDefault="00466BD5" w:rsidP="0066112C">
      <w:pPr>
        <w:ind w:left="0"/>
      </w:pPr>
    </w:p>
    <w:p w14:paraId="1AE4E2C8" w14:textId="25448936" w:rsidR="00466BD5" w:rsidRDefault="00466BD5" w:rsidP="0066112C">
      <w:pPr>
        <w:ind w:left="0"/>
      </w:pPr>
    </w:p>
    <w:p w14:paraId="51509676" w14:textId="53CD5A99" w:rsidR="00466BD5" w:rsidRDefault="00466BD5" w:rsidP="0066112C">
      <w:pPr>
        <w:ind w:left="0"/>
      </w:pPr>
    </w:p>
    <w:p w14:paraId="0819809E" w14:textId="48D975CF" w:rsidR="00466BD5" w:rsidRDefault="00466BD5" w:rsidP="0066112C">
      <w:pPr>
        <w:ind w:left="0"/>
      </w:pPr>
    </w:p>
    <w:p w14:paraId="598970D2" w14:textId="2AE57653" w:rsidR="00466BD5" w:rsidRDefault="00466BD5" w:rsidP="0066112C">
      <w:pPr>
        <w:ind w:left="0"/>
      </w:pPr>
    </w:p>
    <w:p w14:paraId="3FF929DD" w14:textId="24A6B76E" w:rsidR="00466BD5" w:rsidRDefault="00466BD5" w:rsidP="0066112C">
      <w:pPr>
        <w:ind w:left="0"/>
      </w:pPr>
    </w:p>
    <w:p w14:paraId="2AD7C291" w14:textId="25712999" w:rsidR="00466BD5" w:rsidRDefault="00466BD5" w:rsidP="0066112C">
      <w:pPr>
        <w:ind w:left="0"/>
      </w:pPr>
    </w:p>
    <w:p w14:paraId="01559D97" w14:textId="0D704E5D" w:rsidR="00466BD5" w:rsidRDefault="00466BD5" w:rsidP="0066112C">
      <w:pPr>
        <w:ind w:left="0"/>
      </w:pPr>
    </w:p>
    <w:p w14:paraId="287AF943" w14:textId="104FFB8C" w:rsidR="00466BD5" w:rsidRDefault="00466BD5" w:rsidP="0066112C">
      <w:pPr>
        <w:ind w:left="0"/>
      </w:pPr>
    </w:p>
    <w:p w14:paraId="6771D4B7" w14:textId="77777777" w:rsidR="00466BD5" w:rsidRPr="00FC6BE2" w:rsidRDefault="00466BD5" w:rsidP="0066112C">
      <w:pPr>
        <w:ind w:left="0"/>
      </w:pPr>
    </w:p>
    <w:p w14:paraId="19C9A72F" w14:textId="280A76E5" w:rsidR="00411ABC" w:rsidRDefault="00411ABC" w:rsidP="009B24D0">
      <w:pPr>
        <w:pStyle w:val="Cabealho2"/>
        <w:numPr>
          <w:ilvl w:val="1"/>
          <w:numId w:val="6"/>
        </w:numPr>
      </w:pPr>
      <w:bookmarkStart w:id="200" w:name="_Toc503008126"/>
      <w:r>
        <w:lastRenderedPageBreak/>
        <w:t>REQ 12</w:t>
      </w:r>
      <w:r w:rsidR="000A4B61">
        <w:t xml:space="preserve"> – </w:t>
      </w:r>
      <w:r w:rsidR="00B0421E">
        <w:t>Sugestão da posição livre no banco de criopreservação</w:t>
      </w:r>
      <w:bookmarkEnd w:id="200"/>
    </w:p>
    <w:p w14:paraId="6688B77D" w14:textId="4A805A2B" w:rsidR="00E12445" w:rsidRDefault="0066112C" w:rsidP="00E12445">
      <w:pPr>
        <w:pStyle w:val="Cabealho3"/>
        <w:numPr>
          <w:ilvl w:val="2"/>
          <w:numId w:val="6"/>
        </w:numPr>
        <w:ind w:left="2430" w:hanging="540"/>
      </w:pPr>
      <w:bookmarkStart w:id="201" w:name="_Toc503008127"/>
      <w:r>
        <w:t>Análise de requisitos</w:t>
      </w:r>
      <w:bookmarkEnd w:id="201"/>
    </w:p>
    <w:p w14:paraId="390FF00C" w14:textId="77777777" w:rsidR="00E12445" w:rsidRPr="00E12445" w:rsidRDefault="00E12445" w:rsidP="00E1244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E12445" w14:paraId="4F386082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25F4253B" w14:textId="77777777" w:rsidR="00E12445" w:rsidRPr="001151C7" w:rsidRDefault="00E1244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224514B6" w14:textId="77777777" w:rsidR="00E12445" w:rsidRDefault="00E12445" w:rsidP="008F20FF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12</w:t>
            </w:r>
          </w:p>
        </w:tc>
      </w:tr>
      <w:tr w:rsidR="00E12445" w14:paraId="37972E0F" w14:textId="77777777" w:rsidTr="008F20F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0DB45A0" w14:textId="77777777" w:rsidR="00E12445" w:rsidRPr="001151C7" w:rsidRDefault="00E1244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370AE244" w14:textId="77777777" w:rsidR="00E12445" w:rsidRDefault="00E1244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Sugestão da posição livre no banco de criopreservação</w:t>
            </w:r>
          </w:p>
        </w:tc>
      </w:tr>
      <w:tr w:rsidR="00E12445" w14:paraId="461A5411" w14:textId="77777777" w:rsidTr="008F20FF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DCEC9BE" w14:textId="77777777" w:rsidR="00E12445" w:rsidRPr="001151C7" w:rsidRDefault="00E1244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411E6520" w14:textId="77777777" w:rsidR="00E12445" w:rsidRDefault="00E1244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Embriologista</w:t>
            </w:r>
            <w:r w:rsidRPr="00DF1BAE">
              <w:t xml:space="preserve">, enquanto utilizador registado no sistema, pode aceder à secção </w:t>
            </w:r>
            <w:r>
              <w:t>Criopreservação e visualizar todas as amostras do tipo espermatozoide, em estado analisada e sem localização definida no banco.</w:t>
            </w:r>
          </w:p>
        </w:tc>
      </w:tr>
    </w:tbl>
    <w:p w14:paraId="7B17E90A" w14:textId="77777777" w:rsidR="00E12445" w:rsidRDefault="00E12445" w:rsidP="00E1244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12445" w14:paraId="52E6BAEA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F540ECE" w14:textId="77777777" w:rsidR="00E12445" w:rsidRDefault="00E12445" w:rsidP="008F20FF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36C8DD83" w14:textId="77777777" w:rsidR="00E12445" w:rsidRDefault="00E1244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E12445" w:rsidRPr="005C0E5B" w14:paraId="72BDD661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89D720E" w14:textId="77777777" w:rsidR="00E12445" w:rsidRPr="005C0E5B" w:rsidRDefault="00E12445" w:rsidP="008F20FF">
            <w:pPr>
              <w:spacing w:after="0"/>
              <w:ind w:left="45"/>
              <w:rPr>
                <w:b w:val="0"/>
              </w:rPr>
            </w:pPr>
            <w:r w:rsidRPr="005C0E5B">
              <w:rPr>
                <w:b w:val="0"/>
              </w:rPr>
              <w:t>1 – O Embriologista acede à área de criopreservação.</w:t>
            </w:r>
          </w:p>
        </w:tc>
        <w:tc>
          <w:tcPr>
            <w:tcW w:w="4675" w:type="dxa"/>
          </w:tcPr>
          <w:p w14:paraId="4B2D7520" w14:textId="77777777" w:rsidR="00E12445" w:rsidRPr="005C0E5B" w:rsidRDefault="00E1244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</w:t>
            </w:r>
            <w:r w:rsidRPr="005C0E5B">
              <w:t xml:space="preserve">- A view “Home” executa o método </w:t>
            </w:r>
            <w:proofErr w:type="spellStart"/>
            <w:r w:rsidRPr="005C0E5B">
              <w:t>Index</w:t>
            </w:r>
            <w:proofErr w:type="spellEnd"/>
            <w:r w:rsidRPr="005C0E5B">
              <w:t xml:space="preserve"> do </w:t>
            </w:r>
            <w:proofErr w:type="spellStart"/>
            <w:r w:rsidRPr="005C0E5B">
              <w:t>Controller</w:t>
            </w:r>
            <w:proofErr w:type="spellEnd"/>
            <w:r w:rsidRPr="005C0E5B">
              <w:t xml:space="preserve"> “</w:t>
            </w:r>
            <w:proofErr w:type="spellStart"/>
            <w:r w:rsidRPr="005C0E5B">
              <w:t>CriopreservacaoAmostrasController</w:t>
            </w:r>
            <w:proofErr w:type="spellEnd"/>
            <w:r w:rsidRPr="005C0E5B">
              <w:t xml:space="preserve">” </w:t>
            </w:r>
          </w:p>
          <w:p w14:paraId="29F33826" w14:textId="77777777" w:rsidR="00E12445" w:rsidRPr="005C0E5B" w:rsidRDefault="00E1244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</w:t>
            </w:r>
            <w:r w:rsidRPr="005C0E5B">
              <w:t xml:space="preserve">- O </w:t>
            </w:r>
            <w:proofErr w:type="spellStart"/>
            <w:r w:rsidRPr="005C0E5B">
              <w:t>Controller</w:t>
            </w:r>
            <w:proofErr w:type="spellEnd"/>
            <w:r w:rsidRPr="005C0E5B">
              <w:t xml:space="preserve"> “</w:t>
            </w:r>
            <w:proofErr w:type="spellStart"/>
            <w:r w:rsidRPr="005C0E5B">
              <w:t>CriopreservacaoAmostrasController</w:t>
            </w:r>
            <w:proofErr w:type="spellEnd"/>
            <w:r w:rsidRPr="005C0E5B">
              <w:t xml:space="preserve">” carrega a </w:t>
            </w:r>
            <w:proofErr w:type="spellStart"/>
            <w:r w:rsidRPr="005C0E5B">
              <w:t>view</w:t>
            </w:r>
            <w:proofErr w:type="spellEnd"/>
            <w:r w:rsidRPr="005C0E5B">
              <w:t xml:space="preserve"> “</w:t>
            </w:r>
            <w:proofErr w:type="spellStart"/>
            <w:r w:rsidRPr="005C0E5B">
              <w:t>CriopreservacaoAmostras</w:t>
            </w:r>
            <w:proofErr w:type="spellEnd"/>
            <w:r w:rsidRPr="005C0E5B">
              <w:t>” associada, com as amostras analisadas do tipo “Esperma” com a localização indefinido.</w:t>
            </w:r>
          </w:p>
        </w:tc>
      </w:tr>
      <w:tr w:rsidR="00E12445" w:rsidRPr="005C0E5B" w14:paraId="0C5C384A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7D63980" w14:textId="77777777" w:rsidR="00E12445" w:rsidRPr="005C0E5B" w:rsidRDefault="00E12445" w:rsidP="008F20FF">
            <w:pPr>
              <w:pStyle w:val="PargrafodaLista"/>
              <w:spacing w:after="0"/>
              <w:ind w:left="45"/>
              <w:rPr>
                <w:b w:val="0"/>
              </w:rPr>
            </w:pPr>
            <w:r w:rsidRPr="005C0E5B">
              <w:rPr>
                <w:b w:val="0"/>
              </w:rPr>
              <w:t xml:space="preserve">2 – A Embriologista escolhe a opção editar amostra </w:t>
            </w:r>
          </w:p>
          <w:p w14:paraId="7068E3D9" w14:textId="77777777" w:rsidR="00E12445" w:rsidRPr="005C0E5B" w:rsidRDefault="00E12445" w:rsidP="008F20FF">
            <w:pPr>
              <w:pStyle w:val="PargrafodaLista"/>
              <w:spacing w:after="0"/>
              <w:ind w:left="45"/>
              <w:rPr>
                <w:b w:val="0"/>
              </w:rPr>
            </w:pPr>
          </w:p>
        </w:tc>
        <w:tc>
          <w:tcPr>
            <w:tcW w:w="4675" w:type="dxa"/>
          </w:tcPr>
          <w:p w14:paraId="02FA01E2" w14:textId="77777777" w:rsidR="00E12445" w:rsidRPr="005C0E5B" w:rsidRDefault="00E12445" w:rsidP="008F20FF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2"/>
                <w:szCs w:val="22"/>
              </w:rPr>
            </w:pPr>
            <w:r w:rsidRPr="005C0E5B">
              <w:rPr>
                <w:rFonts w:asciiTheme="minorHAnsi" w:hAnsiTheme="minorHAnsi"/>
                <w:sz w:val="22"/>
                <w:szCs w:val="22"/>
              </w:rPr>
              <w:t xml:space="preserve">2.1 – A 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view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 xml:space="preserve"> “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CriopreservacaoAmostras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 xml:space="preserve">” executa o método 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Edit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 xml:space="preserve"> do 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Controller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 xml:space="preserve"> “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CriopreservacaoAmostrasController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 xml:space="preserve">” </w:t>
            </w:r>
          </w:p>
          <w:p w14:paraId="4C26ECEE" w14:textId="77777777" w:rsidR="00E12445" w:rsidRPr="005C0E5B" w:rsidRDefault="00E12445" w:rsidP="008F20FF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2"/>
                <w:szCs w:val="22"/>
              </w:rPr>
            </w:pPr>
            <w:r w:rsidRPr="005C0E5B">
              <w:rPr>
                <w:rFonts w:asciiTheme="minorHAnsi" w:hAnsiTheme="minorHAnsi"/>
                <w:sz w:val="22"/>
                <w:szCs w:val="22"/>
              </w:rPr>
              <w:t xml:space="preserve">2.2 - </w:t>
            </w:r>
            <w:r>
              <w:rPr>
                <w:rFonts w:asciiTheme="minorHAnsi" w:hAnsiTheme="minorHAnsi"/>
                <w:sz w:val="22"/>
                <w:szCs w:val="22"/>
              </w:rPr>
              <w:t xml:space="preserve">O </w:t>
            </w:r>
            <w:proofErr w:type="spellStart"/>
            <w:r>
              <w:rPr>
                <w:rFonts w:asciiTheme="minorHAnsi" w:hAnsiTheme="minorHAnsi"/>
                <w:sz w:val="22"/>
                <w:szCs w:val="22"/>
              </w:rPr>
              <w:t>Controller</w:t>
            </w:r>
            <w:proofErr w:type="spellEnd"/>
            <w:r>
              <w:rPr>
                <w:rFonts w:asciiTheme="minorHAnsi" w:hAnsiTheme="minorHAnsi"/>
                <w:sz w:val="22"/>
                <w:szCs w:val="22"/>
              </w:rPr>
              <w:t xml:space="preserve"> </w:t>
            </w:r>
            <w:r w:rsidRPr="005C0E5B">
              <w:rPr>
                <w:rFonts w:asciiTheme="minorHAnsi" w:hAnsiTheme="minorHAnsi"/>
                <w:sz w:val="22"/>
                <w:szCs w:val="22"/>
              </w:rPr>
              <w:t>“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CriopreservacaoAmostrasController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 xml:space="preserve">” carrega a 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view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 xml:space="preserve"> de “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CriopreservacaoAmostras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>” associada, com um formulário para edição da amostra</w:t>
            </w:r>
          </w:p>
        </w:tc>
      </w:tr>
      <w:tr w:rsidR="00E12445" w:rsidRPr="005C0E5B" w14:paraId="6CEDF253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8E8207C" w14:textId="77777777" w:rsidR="00E12445" w:rsidRPr="005C0E5B" w:rsidRDefault="00E12445" w:rsidP="008F20FF">
            <w:pPr>
              <w:spacing w:after="0"/>
              <w:ind w:left="0"/>
              <w:rPr>
                <w:b w:val="0"/>
              </w:rPr>
            </w:pPr>
            <w:r w:rsidRPr="005C0E5B">
              <w:rPr>
                <w:b w:val="0"/>
              </w:rPr>
              <w:t xml:space="preserve">3 – A Embriologista atualiza a localização da amostra (banco, piso, </w:t>
            </w:r>
            <w:proofErr w:type="spellStart"/>
            <w:r w:rsidRPr="005C0E5B">
              <w:rPr>
                <w:b w:val="0"/>
              </w:rPr>
              <w:t>cannister</w:t>
            </w:r>
            <w:proofErr w:type="spellEnd"/>
            <w:r w:rsidRPr="005C0E5B">
              <w:rPr>
                <w:b w:val="0"/>
              </w:rPr>
              <w:t xml:space="preserve">, </w:t>
            </w:r>
            <w:proofErr w:type="spellStart"/>
            <w:r w:rsidRPr="005C0E5B">
              <w:rPr>
                <w:b w:val="0"/>
              </w:rPr>
              <w:t>goblet</w:t>
            </w:r>
            <w:proofErr w:type="spellEnd"/>
            <w:r w:rsidRPr="005C0E5B">
              <w:rPr>
                <w:b w:val="0"/>
              </w:rPr>
              <w:t xml:space="preserve"> cor, </w:t>
            </w:r>
            <w:proofErr w:type="spellStart"/>
            <w:r w:rsidRPr="005C0E5B">
              <w:rPr>
                <w:b w:val="0"/>
              </w:rPr>
              <w:t>goblet</w:t>
            </w:r>
            <w:proofErr w:type="spellEnd"/>
            <w:r w:rsidRPr="005C0E5B">
              <w:rPr>
                <w:b w:val="0"/>
              </w:rPr>
              <w:t xml:space="preserve"> numero, palheta cor) </w:t>
            </w:r>
          </w:p>
          <w:p w14:paraId="0C331855" w14:textId="77777777" w:rsidR="00E12445" w:rsidRPr="005C0E5B" w:rsidRDefault="00E12445" w:rsidP="008F20FF">
            <w:pPr>
              <w:spacing w:after="0"/>
              <w:ind w:left="0"/>
              <w:rPr>
                <w:b w:val="0"/>
              </w:rPr>
            </w:pPr>
          </w:p>
        </w:tc>
        <w:tc>
          <w:tcPr>
            <w:tcW w:w="4675" w:type="dxa"/>
          </w:tcPr>
          <w:p w14:paraId="1F391BD8" w14:textId="77777777" w:rsidR="00E12445" w:rsidRPr="005C0E5B" w:rsidRDefault="00E1244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E5B">
              <w:t xml:space="preserve">3.1 - O </w:t>
            </w:r>
            <w:proofErr w:type="spellStart"/>
            <w:r w:rsidRPr="005C0E5B">
              <w:t>Controller</w:t>
            </w:r>
            <w:proofErr w:type="spellEnd"/>
            <w:r w:rsidRPr="005C0E5B">
              <w:t xml:space="preserve"> “</w:t>
            </w:r>
            <w:proofErr w:type="spellStart"/>
            <w:r w:rsidRPr="005C0E5B">
              <w:t>CriopreservacaoAmostrasController</w:t>
            </w:r>
            <w:proofErr w:type="spellEnd"/>
            <w:r w:rsidRPr="005C0E5B">
              <w:t xml:space="preserve">” carrega a </w:t>
            </w:r>
            <w:proofErr w:type="spellStart"/>
            <w:r w:rsidRPr="005C0E5B">
              <w:t>view</w:t>
            </w:r>
            <w:proofErr w:type="spellEnd"/>
            <w:r w:rsidRPr="005C0E5B">
              <w:t xml:space="preserve"> de “</w:t>
            </w:r>
            <w:proofErr w:type="spellStart"/>
            <w:r w:rsidRPr="005C0E5B">
              <w:t>CriopreservacaoAmostras</w:t>
            </w:r>
            <w:proofErr w:type="spellEnd"/>
            <w:r w:rsidRPr="005C0E5B">
              <w:t xml:space="preserve">” associada, com a lista de amostras atualizadas </w:t>
            </w:r>
          </w:p>
        </w:tc>
      </w:tr>
    </w:tbl>
    <w:p w14:paraId="7F765794" w14:textId="77777777" w:rsidR="00E12445" w:rsidRPr="005C0E5B" w:rsidRDefault="00E12445" w:rsidP="00E12445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E12445" w:rsidRPr="005C0E5B" w14:paraId="4ED17981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7A0ACBAA" w14:textId="77777777" w:rsidR="00E12445" w:rsidRPr="005C0E5B" w:rsidRDefault="00E12445" w:rsidP="008F20FF">
            <w:pPr>
              <w:ind w:left="0"/>
              <w:jc w:val="center"/>
              <w:rPr>
                <w:rFonts w:asciiTheme="minorHAnsi" w:hAnsiTheme="minorHAnsi"/>
                <w:b w:val="0"/>
              </w:rPr>
            </w:pPr>
            <w:r w:rsidRPr="005C0E5B">
              <w:rPr>
                <w:rFonts w:asciiTheme="minorHAnsi" w:hAnsiTheme="minorHAnsi"/>
                <w:b w:val="0"/>
              </w:rPr>
              <w:t>Pré-condições</w:t>
            </w:r>
          </w:p>
        </w:tc>
        <w:tc>
          <w:tcPr>
            <w:tcW w:w="3248" w:type="dxa"/>
          </w:tcPr>
          <w:p w14:paraId="0B341F30" w14:textId="77777777" w:rsidR="00E12445" w:rsidRPr="005C0E5B" w:rsidRDefault="00E1244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 w:val="0"/>
              </w:rPr>
            </w:pPr>
            <w:r w:rsidRPr="005C0E5B">
              <w:rPr>
                <w:rFonts w:asciiTheme="minorHAnsi" w:hAnsiTheme="minorHAnsi"/>
                <w:b w:val="0"/>
              </w:rPr>
              <w:t>Pós-condições</w:t>
            </w:r>
          </w:p>
        </w:tc>
        <w:tc>
          <w:tcPr>
            <w:tcW w:w="2854" w:type="dxa"/>
          </w:tcPr>
          <w:p w14:paraId="699D339A" w14:textId="77777777" w:rsidR="00E12445" w:rsidRPr="005C0E5B" w:rsidRDefault="00E1244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 w:val="0"/>
              </w:rPr>
            </w:pPr>
            <w:r w:rsidRPr="005C0E5B">
              <w:rPr>
                <w:rFonts w:asciiTheme="minorHAnsi" w:hAnsiTheme="minorHAnsi"/>
                <w:b w:val="0"/>
              </w:rPr>
              <w:t>Validações</w:t>
            </w:r>
          </w:p>
        </w:tc>
      </w:tr>
      <w:tr w:rsidR="00E12445" w:rsidRPr="005C0E5B" w14:paraId="2FB31512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52F2C8B" w14:textId="77777777" w:rsidR="00E12445" w:rsidRPr="005C0E5B" w:rsidRDefault="00E12445" w:rsidP="008F20FF">
            <w:pPr>
              <w:pStyle w:val="Default"/>
              <w:jc w:val="center"/>
              <w:rPr>
                <w:rFonts w:asciiTheme="minorHAnsi" w:hAnsiTheme="minorHAnsi"/>
                <w:b w:val="0"/>
                <w:sz w:val="22"/>
                <w:szCs w:val="22"/>
              </w:rPr>
            </w:pPr>
            <w:r w:rsidRPr="005C0E5B">
              <w:rPr>
                <w:rFonts w:asciiTheme="minorHAnsi" w:hAnsiTheme="minorHAnsi"/>
                <w:b w:val="0"/>
                <w:sz w:val="22"/>
                <w:szCs w:val="22"/>
              </w:rPr>
              <w:t xml:space="preserve">A Embriologista deve estar autenticada no sistema </w:t>
            </w:r>
          </w:p>
          <w:p w14:paraId="0DCCB2CE" w14:textId="77777777" w:rsidR="00E12445" w:rsidRPr="005C0E5B" w:rsidRDefault="00E12445" w:rsidP="008F20FF">
            <w:pPr>
              <w:pStyle w:val="Default"/>
              <w:jc w:val="center"/>
              <w:rPr>
                <w:rFonts w:asciiTheme="minorHAnsi" w:hAnsiTheme="minorHAnsi"/>
                <w:b w:val="0"/>
              </w:rPr>
            </w:pPr>
            <w:r w:rsidRPr="005C0E5B">
              <w:rPr>
                <w:rFonts w:asciiTheme="minorHAnsi" w:hAnsiTheme="minorHAnsi"/>
                <w:b w:val="0"/>
                <w:sz w:val="22"/>
                <w:szCs w:val="22"/>
              </w:rPr>
              <w:t>A amostra deve estar no estado “analisada”</w:t>
            </w:r>
            <w:r>
              <w:rPr>
                <w:rFonts w:asciiTheme="minorHAnsi" w:hAnsiTheme="minorHAnsi"/>
                <w:b w:val="0"/>
                <w:sz w:val="22"/>
                <w:szCs w:val="22"/>
              </w:rPr>
              <w:t xml:space="preserve"> e com localização “indefinido”.</w:t>
            </w:r>
          </w:p>
        </w:tc>
        <w:tc>
          <w:tcPr>
            <w:tcW w:w="3248" w:type="dxa"/>
          </w:tcPr>
          <w:p w14:paraId="00F4484E" w14:textId="77777777" w:rsidR="00E12445" w:rsidRPr="005C0E5B" w:rsidRDefault="00E12445" w:rsidP="008F20F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5C0E5B">
              <w:rPr>
                <w:rFonts w:asciiTheme="minorHAnsi" w:hAnsiTheme="minorHAnsi"/>
                <w:sz w:val="22"/>
                <w:szCs w:val="22"/>
              </w:rPr>
              <w:t xml:space="preserve">A localização da amostra é atualizada na base de dados </w:t>
            </w:r>
          </w:p>
          <w:p w14:paraId="3686860B" w14:textId="77777777" w:rsidR="00E12445" w:rsidRPr="005C0E5B" w:rsidRDefault="00E12445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4" w:type="dxa"/>
          </w:tcPr>
          <w:p w14:paraId="61D12631" w14:textId="77777777" w:rsidR="00E12445" w:rsidRPr="005C0E5B" w:rsidRDefault="00E12445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E5B">
              <w:t>Sem nada a registar</w:t>
            </w:r>
          </w:p>
        </w:tc>
      </w:tr>
    </w:tbl>
    <w:p w14:paraId="043C2344" w14:textId="77777777" w:rsidR="00E12445" w:rsidRDefault="00E12445" w:rsidP="00E12445">
      <w:pPr>
        <w:ind w:left="0"/>
      </w:pPr>
    </w:p>
    <w:p w14:paraId="1221A55F" w14:textId="77777777" w:rsidR="00E12445" w:rsidRPr="00A25EC7" w:rsidRDefault="00E12445" w:rsidP="00E12445">
      <w:pPr>
        <w:pStyle w:val="Cabealho3"/>
        <w:numPr>
          <w:ilvl w:val="2"/>
          <w:numId w:val="6"/>
        </w:numPr>
      </w:pPr>
      <w:bookmarkStart w:id="202" w:name="_Toc503008128"/>
      <w:r>
        <w:lastRenderedPageBreak/>
        <w:t>Ilustração da funcionalidade</w:t>
      </w:r>
      <w:bookmarkEnd w:id="202"/>
    </w:p>
    <w:p w14:paraId="2FD1F3CC" w14:textId="14B1C175" w:rsidR="00E12445" w:rsidRPr="00A25EC7" w:rsidRDefault="00466BD5" w:rsidP="00E12445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51E7339" wp14:editId="6CF31483">
                <wp:simplePos x="0" y="0"/>
                <wp:positionH relativeFrom="column">
                  <wp:posOffset>40005</wp:posOffset>
                </wp:positionH>
                <wp:positionV relativeFrom="paragraph">
                  <wp:posOffset>1563378</wp:posOffset>
                </wp:positionV>
                <wp:extent cx="5943600" cy="259715"/>
                <wp:effectExtent l="0" t="0" r="0" b="6985"/>
                <wp:wrapTight wrapText="bothSides">
                  <wp:wrapPolygon edited="0">
                    <wp:start x="0" y="0"/>
                    <wp:lineTo x="0" y="20597"/>
                    <wp:lineTo x="21531" y="20597"/>
                    <wp:lineTo x="21531" y="0"/>
                    <wp:lineTo x="0" y="0"/>
                  </wp:wrapPolygon>
                </wp:wrapTight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5A944E" w14:textId="29A1D319" w:rsidR="00566963" w:rsidRPr="00EC1B0D" w:rsidRDefault="00566963" w:rsidP="00E12445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03" w:name="_Toc50300805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- View da lista das amostras analisadas</w:t>
                            </w:r>
                            <w:bookmarkEnd w:id="2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1E7339" id="Text Box 21" o:spid="_x0000_s1057" type="#_x0000_t202" style="position:absolute;left:0;text-align:left;margin-left:3.15pt;margin-top:123.1pt;width:468pt;height:20.4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" stroked="f">
                <v:textbox style="mso-fit-shape-to-text:t" inset="0,0,0,0">
                  <w:txbxContent>
                    <w:p w14:paraId="785A944E" w14:textId="29A1D319" w:rsidR="00566963" w:rsidRPr="00EC1B0D" w:rsidRDefault="00566963" w:rsidP="00E12445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04" w:name="_Toc50300805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- View da lista das amostras analisadas</w:t>
                      </w:r>
                      <w:bookmarkEnd w:id="204"/>
                    </w:p>
                  </w:txbxContent>
                </v:textbox>
                <w10:wrap type="tight"/>
              </v:shape>
            </w:pict>
          </mc:Fallback>
        </mc:AlternateContent>
      </w:r>
      <w:r w:rsidR="00623DB5">
        <w:rPr>
          <w:noProof/>
          <w:lang w:eastAsia="pt-PT"/>
        </w:rPr>
        <w:drawing>
          <wp:anchor distT="0" distB="0" distL="114300" distR="114300" simplePos="0" relativeHeight="251785216" behindDoc="0" locked="0" layoutInCell="1" allowOverlap="1" wp14:anchorId="2F6DFCCB" wp14:editId="4FB1B87A">
            <wp:simplePos x="0" y="0"/>
            <wp:positionH relativeFrom="column">
              <wp:posOffset>40005</wp:posOffset>
            </wp:positionH>
            <wp:positionV relativeFrom="paragraph">
              <wp:posOffset>200049</wp:posOffset>
            </wp:positionV>
            <wp:extent cx="5943600" cy="1363345"/>
            <wp:effectExtent l="0" t="0" r="0" b="8255"/>
            <wp:wrapTight wrapText="bothSides">
              <wp:wrapPolygon edited="0">
                <wp:start x="0" y="0"/>
                <wp:lineTo x="0" y="21429"/>
                <wp:lineTo x="21531" y="21429"/>
                <wp:lineTo x="21531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29B20" w14:textId="77777777" w:rsidR="00E12445" w:rsidRDefault="00E12445" w:rsidP="00E12445"/>
    <w:p w14:paraId="4185CF13" w14:textId="77777777" w:rsidR="00E12445" w:rsidRDefault="00E12445" w:rsidP="00E12445"/>
    <w:p w14:paraId="4565EB70" w14:textId="01982D3C" w:rsidR="00E12445" w:rsidRDefault="00623DB5" w:rsidP="00E12445">
      <w:r>
        <w:rPr>
          <w:noProof/>
          <w:lang w:eastAsia="pt-PT"/>
        </w:rPr>
        <w:drawing>
          <wp:anchor distT="0" distB="0" distL="114300" distR="114300" simplePos="0" relativeHeight="251789312" behindDoc="0" locked="0" layoutInCell="1" allowOverlap="1" wp14:anchorId="1FC8AC28" wp14:editId="24BCBC2F">
            <wp:simplePos x="0" y="0"/>
            <wp:positionH relativeFrom="column">
              <wp:posOffset>80645</wp:posOffset>
            </wp:positionH>
            <wp:positionV relativeFrom="paragraph">
              <wp:posOffset>281996</wp:posOffset>
            </wp:positionV>
            <wp:extent cx="5943600" cy="2404110"/>
            <wp:effectExtent l="0" t="0" r="0" b="0"/>
            <wp:wrapTight wrapText="bothSides">
              <wp:wrapPolygon edited="0">
                <wp:start x="0" y="0"/>
                <wp:lineTo x="0" y="21395"/>
                <wp:lineTo x="21531" y="21395"/>
                <wp:lineTo x="2153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60BF598" wp14:editId="4A045035">
                <wp:simplePos x="0" y="0"/>
                <wp:positionH relativeFrom="column">
                  <wp:posOffset>81023</wp:posOffset>
                </wp:positionH>
                <wp:positionV relativeFrom="paragraph">
                  <wp:posOffset>2787907</wp:posOffset>
                </wp:positionV>
                <wp:extent cx="5943600" cy="259715"/>
                <wp:effectExtent l="0" t="0" r="0" b="6985"/>
                <wp:wrapTight wrapText="bothSides">
                  <wp:wrapPolygon edited="0">
                    <wp:start x="0" y="0"/>
                    <wp:lineTo x="0" y="20597"/>
                    <wp:lineTo x="21531" y="20597"/>
                    <wp:lineTo x="21531" y="0"/>
                    <wp:lineTo x="0" y="0"/>
                  </wp:wrapPolygon>
                </wp:wrapTight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836DCE5" w14:textId="61713BB5" w:rsidR="00566963" w:rsidRPr="00496EA1" w:rsidRDefault="00566963" w:rsidP="00E12445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05" w:name="_Toc50300806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- View edição de uma amostra</w:t>
                            </w:r>
                            <w:bookmarkEnd w:id="2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0BF598" id="Text Box 22" o:spid="_x0000_s1058" type="#_x0000_t202" style="position:absolute;left:0;text-align:left;margin-left:6.4pt;margin-top:219.5pt;width:468pt;height:20.4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" stroked="f">
                <v:textbox style="mso-fit-shape-to-text:t" inset="0,0,0,0">
                  <w:txbxContent>
                    <w:p w14:paraId="6836DCE5" w14:textId="61713BB5" w:rsidR="00566963" w:rsidRPr="00496EA1" w:rsidRDefault="00566963" w:rsidP="00E12445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06" w:name="_Toc50300806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- View edição de uma amostra</w:t>
                      </w:r>
                      <w:bookmarkEnd w:id="206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205F1DD" w14:textId="77777777" w:rsidR="00E12445" w:rsidRDefault="00E12445" w:rsidP="00E12445"/>
    <w:p w14:paraId="691CA4BE" w14:textId="77777777" w:rsidR="00E12445" w:rsidRDefault="00E12445" w:rsidP="00E12445"/>
    <w:p w14:paraId="32616F1E" w14:textId="77777777" w:rsidR="005D6FD0" w:rsidRDefault="005D6FD0" w:rsidP="005D6FD0"/>
    <w:p w14:paraId="3BE4F887" w14:textId="177901F4" w:rsidR="00BE2CD6" w:rsidRDefault="00BE2CD6" w:rsidP="00E12445">
      <w:pPr>
        <w:ind w:left="0"/>
      </w:pPr>
    </w:p>
    <w:p w14:paraId="184CAE75" w14:textId="78FEEB06" w:rsidR="00466BD5" w:rsidRDefault="00466BD5" w:rsidP="00E12445">
      <w:pPr>
        <w:ind w:left="0"/>
      </w:pPr>
    </w:p>
    <w:p w14:paraId="668B4947" w14:textId="77777777" w:rsidR="00466BD5" w:rsidRPr="00FC6BE2" w:rsidRDefault="00466BD5" w:rsidP="00E12445">
      <w:pPr>
        <w:ind w:left="0"/>
      </w:pPr>
    </w:p>
    <w:p w14:paraId="10CB4D85" w14:textId="19B71779" w:rsidR="00411ABC" w:rsidRDefault="00411ABC" w:rsidP="009B24D0">
      <w:pPr>
        <w:pStyle w:val="Cabealho2"/>
        <w:numPr>
          <w:ilvl w:val="1"/>
          <w:numId w:val="6"/>
        </w:numPr>
      </w:pPr>
      <w:bookmarkStart w:id="207" w:name="_Toc503008129"/>
      <w:r>
        <w:lastRenderedPageBreak/>
        <w:t>REQ 13</w:t>
      </w:r>
      <w:r w:rsidR="000A4B61">
        <w:t xml:space="preserve"> – </w:t>
      </w:r>
      <w:r w:rsidR="00B54CC6">
        <w:t>Registo dos resultados do casal</w:t>
      </w:r>
      <w:bookmarkEnd w:id="207"/>
    </w:p>
    <w:p w14:paraId="09850567" w14:textId="77777777" w:rsidR="00F536F5" w:rsidRDefault="00F536F5" w:rsidP="009B24D0">
      <w:pPr>
        <w:pStyle w:val="Cabealho3"/>
        <w:numPr>
          <w:ilvl w:val="2"/>
          <w:numId w:val="6"/>
        </w:numPr>
        <w:ind w:left="2430" w:hanging="540"/>
      </w:pPr>
      <w:bookmarkStart w:id="208" w:name="_Toc503008130"/>
      <w:r>
        <w:t>Análise de requisitos</w:t>
      </w:r>
      <w:bookmarkEnd w:id="208"/>
    </w:p>
    <w:p w14:paraId="4F2CF026" w14:textId="77777777" w:rsidR="00F536F5" w:rsidRDefault="00F536F5" w:rsidP="00F536F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8F20FF" w14:paraId="496367C4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1BDC37D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58016A9A" w14:textId="77777777" w:rsidR="008F20FF" w:rsidRDefault="008F20FF" w:rsidP="008F20FF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13</w:t>
            </w:r>
          </w:p>
        </w:tc>
      </w:tr>
      <w:tr w:rsidR="008F20FF" w14:paraId="2238ECD5" w14:textId="77777777" w:rsidTr="008F20F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0590B188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1AF77464" w14:textId="77777777" w:rsidR="008F20FF" w:rsidRDefault="008F20FF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Registo dos resultados do casal</w:t>
            </w:r>
          </w:p>
        </w:tc>
      </w:tr>
      <w:tr w:rsidR="008F20FF" w14:paraId="6F1CF26C" w14:textId="77777777" w:rsidTr="008F20FF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CE26C4F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1562171A" w14:textId="77777777" w:rsidR="008F20FF" w:rsidRDefault="008F20FF" w:rsidP="008F20FF">
            <w:pPr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Clinica PMA, enquanto utilizadora registada no sistema, pode aceder à secção “Pedido de Gâmetas” na sua página da iGAM para registar os resultados do casal associado a um pedido de gâmetas</w:t>
            </w:r>
          </w:p>
        </w:tc>
      </w:tr>
    </w:tbl>
    <w:p w14:paraId="448CF8FE" w14:textId="4E7E0DB3" w:rsidR="008F20FF" w:rsidRDefault="008F20FF" w:rsidP="008F20FF"/>
    <w:p w14:paraId="54E07C32" w14:textId="77777777" w:rsidR="008F20FF" w:rsidRDefault="008F20FF" w:rsidP="008F20FF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F20FF" w14:paraId="689766EB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F390781" w14:textId="77777777" w:rsidR="008F20FF" w:rsidRDefault="008F20FF" w:rsidP="008F20FF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79E1DAE4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8F20FF" w14:paraId="3D90D724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3543C96" w14:textId="77777777" w:rsidR="008F20FF" w:rsidRPr="00873462" w:rsidRDefault="008F20FF" w:rsidP="008F20FF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Clínica PMA acede à secção “Pedido de Gâmetas”</w:t>
            </w:r>
          </w:p>
        </w:tc>
        <w:tc>
          <w:tcPr>
            <w:tcW w:w="4675" w:type="dxa"/>
          </w:tcPr>
          <w:p w14:paraId="21A4F998" w14:textId="77777777" w:rsidR="008F20FF" w:rsidRDefault="008F20FF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1.1 – A view “Home” executa o método “Index” do Controller “PedidoGametasController”</w:t>
            </w:r>
          </w:p>
          <w:p w14:paraId="51081169" w14:textId="77777777" w:rsidR="008F20FF" w:rsidRDefault="008F20FF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– O Controller “PedidoGametasController” carrega a view de “PedidoGametas” associada, contendo os pedidos submetidos pela Clínica </w:t>
            </w:r>
          </w:p>
        </w:tc>
      </w:tr>
      <w:tr w:rsidR="008F20FF" w14:paraId="167EF070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89A4C6D" w14:textId="77777777" w:rsidR="008F20FF" w:rsidRPr="00873462" w:rsidRDefault="008F20FF" w:rsidP="008F20FF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Clínica PMA escolhe a opção “Editar”</w:t>
            </w:r>
          </w:p>
        </w:tc>
        <w:tc>
          <w:tcPr>
            <w:tcW w:w="4675" w:type="dxa"/>
          </w:tcPr>
          <w:p w14:paraId="5272F552" w14:textId="77777777" w:rsidR="008F20FF" w:rsidRDefault="008F20FF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2.1 – A view “PedidoGametas” executa o método “Edit” pertencente ao Controller “PedidoGametasController”</w:t>
            </w:r>
          </w:p>
          <w:p w14:paraId="1F3A3138" w14:textId="77777777" w:rsidR="008F20FF" w:rsidRDefault="008F20FF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2.2 -  No método “Edit”, após o registo dos resultados do casal, o estado do processo é atualizado para “</w:t>
            </w:r>
            <w:proofErr w:type="spellStart"/>
            <w:r>
              <w:t>RegisteiResultadosCasal</w:t>
            </w:r>
            <w:proofErr w:type="spellEnd"/>
            <w:r>
              <w:t>”</w:t>
            </w:r>
          </w:p>
        </w:tc>
      </w:tr>
    </w:tbl>
    <w:p w14:paraId="1EDAA9EB" w14:textId="77777777" w:rsidR="008F20FF" w:rsidRDefault="008F20FF" w:rsidP="008F20FF">
      <w:pPr>
        <w:ind w:left="0"/>
      </w:pPr>
    </w:p>
    <w:p w14:paraId="45B55CCF" w14:textId="77777777" w:rsidR="008F20FF" w:rsidRDefault="008F20FF" w:rsidP="008F20FF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8F20FF" w14:paraId="36CC58B2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9B65321" w14:textId="77777777" w:rsidR="008F20FF" w:rsidRDefault="008F20FF" w:rsidP="008F20FF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42A00256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0F8685EC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8F20FF" w14:paraId="40A95EEC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87373B6" w14:textId="77777777" w:rsidR="008F20FF" w:rsidRPr="000749A4" w:rsidRDefault="008F20FF" w:rsidP="008F20FF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A Clínica PMA já ter recebido as dádivas</w:t>
            </w:r>
          </w:p>
        </w:tc>
        <w:tc>
          <w:tcPr>
            <w:tcW w:w="3248" w:type="dxa"/>
          </w:tcPr>
          <w:p w14:paraId="602AFF28" w14:textId="77777777" w:rsidR="008F20FF" w:rsidRPr="000749A4" w:rsidRDefault="008F20FF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Após registar os resultados do casal, o estado do processo deve ser atualizado</w:t>
            </w:r>
          </w:p>
        </w:tc>
        <w:tc>
          <w:tcPr>
            <w:tcW w:w="2854" w:type="dxa"/>
          </w:tcPr>
          <w:p w14:paraId="6C8B8CE7" w14:textId="77777777" w:rsidR="008F20FF" w:rsidRPr="000749A4" w:rsidRDefault="008F20FF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campo referente ao número de filhos não pode ser um valor negativo</w:t>
            </w:r>
          </w:p>
        </w:tc>
      </w:tr>
    </w:tbl>
    <w:p w14:paraId="78A0A190" w14:textId="77777777" w:rsidR="005D6FD0" w:rsidRDefault="005D6FD0" w:rsidP="005D6FD0">
      <w:pPr>
        <w:ind w:left="0"/>
      </w:pPr>
    </w:p>
    <w:p w14:paraId="45630CCB" w14:textId="77777777" w:rsidR="005D6FD0" w:rsidRDefault="005D6FD0" w:rsidP="005D6FD0">
      <w:pPr>
        <w:ind w:left="0"/>
      </w:pPr>
    </w:p>
    <w:p w14:paraId="03EEAEC7" w14:textId="77777777" w:rsidR="005D6FD0" w:rsidRDefault="005D6FD0" w:rsidP="005D6FD0">
      <w:pPr>
        <w:ind w:left="0"/>
      </w:pPr>
    </w:p>
    <w:p w14:paraId="76B3B266" w14:textId="77777777" w:rsidR="005D6FD0" w:rsidRDefault="005D6FD0" w:rsidP="005D6FD0">
      <w:pPr>
        <w:ind w:left="0"/>
      </w:pPr>
    </w:p>
    <w:p w14:paraId="66CFF667" w14:textId="77777777" w:rsidR="005D6FD0" w:rsidRDefault="005D6FD0" w:rsidP="005D6FD0">
      <w:pPr>
        <w:ind w:left="0"/>
      </w:pPr>
    </w:p>
    <w:p w14:paraId="582CE8E8" w14:textId="77777777" w:rsidR="005D6FD0" w:rsidRDefault="005D6FD0" w:rsidP="005D6FD0">
      <w:pPr>
        <w:ind w:left="0"/>
      </w:pPr>
    </w:p>
    <w:p w14:paraId="4DEFDFAD" w14:textId="77777777" w:rsidR="005D6FD0" w:rsidRDefault="005D6FD0" w:rsidP="005D6FD0">
      <w:pPr>
        <w:pStyle w:val="Cabealho3"/>
        <w:numPr>
          <w:ilvl w:val="2"/>
          <w:numId w:val="7"/>
        </w:numPr>
      </w:pPr>
      <w:bookmarkStart w:id="209" w:name="_Toc503008131"/>
      <w:r>
        <w:lastRenderedPageBreak/>
        <w:t>Ilustração da funcionalidade</w:t>
      </w:r>
      <w:bookmarkEnd w:id="209"/>
    </w:p>
    <w:p w14:paraId="648E8B9D" w14:textId="4E3BAB90" w:rsidR="005D6FD0" w:rsidRPr="00A25EC7" w:rsidRDefault="00623DB5" w:rsidP="005D6FD0">
      <w:r>
        <w:rPr>
          <w:noProof/>
          <w:lang w:eastAsia="pt-PT"/>
        </w:rPr>
        <w:drawing>
          <wp:anchor distT="0" distB="0" distL="114300" distR="114300" simplePos="0" relativeHeight="251850752" behindDoc="0" locked="0" layoutInCell="1" allowOverlap="1" wp14:anchorId="40892C6E" wp14:editId="2285EA88">
            <wp:simplePos x="0" y="0"/>
            <wp:positionH relativeFrom="column">
              <wp:posOffset>0</wp:posOffset>
            </wp:positionH>
            <wp:positionV relativeFrom="paragraph">
              <wp:posOffset>397229</wp:posOffset>
            </wp:positionV>
            <wp:extent cx="6454140" cy="4832350"/>
            <wp:effectExtent l="0" t="0" r="3810" b="6350"/>
            <wp:wrapTight wrapText="bothSides">
              <wp:wrapPolygon edited="0">
                <wp:start x="0" y="0"/>
                <wp:lineTo x="0" y="21543"/>
                <wp:lineTo x="21549" y="21543"/>
                <wp:lineTo x="21549" y="0"/>
                <wp:lineTo x="0" y="0"/>
              </wp:wrapPolygon>
            </wp:wrapTight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m 237"/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23187FB" wp14:editId="06831EC1">
                <wp:simplePos x="0" y="0"/>
                <wp:positionH relativeFrom="column">
                  <wp:posOffset>0</wp:posOffset>
                </wp:positionH>
                <wp:positionV relativeFrom="paragraph">
                  <wp:posOffset>5287364</wp:posOffset>
                </wp:positionV>
                <wp:extent cx="6454140" cy="259715"/>
                <wp:effectExtent l="0" t="0" r="3810" b="6985"/>
                <wp:wrapTight wrapText="bothSides">
                  <wp:wrapPolygon edited="0">
                    <wp:start x="0" y="0"/>
                    <wp:lineTo x="0" y="20597"/>
                    <wp:lineTo x="21549" y="20597"/>
                    <wp:lineTo x="21549" y="0"/>
                    <wp:lineTo x="0" y="0"/>
                  </wp:wrapPolygon>
                </wp:wrapTight>
                <wp:docPr id="239" name="Caixa de text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4140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3A8F90" w14:textId="307581C7" w:rsidR="00566963" w:rsidRPr="00741718" w:rsidRDefault="00566963" w:rsidP="008F20FF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10" w:name="_Toc50300806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C3B90">
                              <w:t>- View de edição de um pedido de gâmetas</w:t>
                            </w:r>
                            <w:bookmarkEnd w:id="2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3187FB" id="Caixa de texto 239" o:spid="_x0000_s1059" type="#_x0000_t202" style="position:absolute;left:0;text-align:left;margin-left:0;margin-top:416.35pt;width:508.2pt;height:20.4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" stroked="f">
                <v:textbox style="mso-fit-shape-to-text:t" inset="0,0,0,0">
                  <w:txbxContent>
                    <w:p w14:paraId="2A3A8F90" w14:textId="307581C7" w:rsidR="00566963" w:rsidRPr="00741718" w:rsidRDefault="00566963" w:rsidP="008F20FF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11" w:name="_Toc50300806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C3B90">
                        <w:t>- View de edição de um pedido de gâmetas</w:t>
                      </w:r>
                      <w:bookmarkEnd w:id="211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B8F00C4" w14:textId="77777777" w:rsidR="005D6FD0" w:rsidRDefault="005D6FD0" w:rsidP="005D6FD0"/>
    <w:p w14:paraId="2E6A37F5" w14:textId="41FA7023" w:rsidR="00F536F5" w:rsidRDefault="00F536F5" w:rsidP="00F536F5"/>
    <w:p w14:paraId="3FACCACD" w14:textId="0D03DA59" w:rsidR="005D6FD0" w:rsidRDefault="005D6FD0" w:rsidP="00F536F5"/>
    <w:p w14:paraId="67DC5056" w14:textId="14312262" w:rsidR="005D6FD0" w:rsidRDefault="005D6FD0" w:rsidP="00F536F5"/>
    <w:p w14:paraId="3C00D654" w14:textId="01F2B3A9" w:rsidR="005D6FD0" w:rsidRDefault="005D6FD0" w:rsidP="00F536F5"/>
    <w:p w14:paraId="56E2FF1C" w14:textId="7DB5884C" w:rsidR="005D6FD0" w:rsidRDefault="005D6FD0" w:rsidP="00F536F5"/>
    <w:p w14:paraId="383ABE07" w14:textId="28B61B58" w:rsidR="005D6FD0" w:rsidRDefault="005D6FD0" w:rsidP="00F536F5"/>
    <w:p w14:paraId="2460D836" w14:textId="77777777" w:rsidR="00B54CC6" w:rsidRDefault="00B54CC6" w:rsidP="008F20FF">
      <w:pPr>
        <w:ind w:left="0"/>
      </w:pPr>
    </w:p>
    <w:p w14:paraId="6A128D5F" w14:textId="77777777" w:rsidR="00FC6BE2" w:rsidRPr="00FC6BE2" w:rsidRDefault="00FC6BE2" w:rsidP="00BC64F9">
      <w:pPr>
        <w:ind w:left="0"/>
      </w:pPr>
    </w:p>
    <w:p w14:paraId="50E84207" w14:textId="02FDB3A6" w:rsidR="00FD35F2" w:rsidRDefault="00411ABC" w:rsidP="009B24D0">
      <w:pPr>
        <w:pStyle w:val="Cabealho2"/>
        <w:numPr>
          <w:ilvl w:val="1"/>
          <w:numId w:val="6"/>
        </w:numPr>
      </w:pPr>
      <w:bookmarkStart w:id="212" w:name="_Toc503008132"/>
      <w:r>
        <w:lastRenderedPageBreak/>
        <w:t>REQ 14</w:t>
      </w:r>
      <w:r w:rsidR="000A4B61">
        <w:t xml:space="preserve"> – </w:t>
      </w:r>
      <w:r w:rsidR="00B54CC6">
        <w:t>Consulta do estado dos processos</w:t>
      </w:r>
      <w:bookmarkEnd w:id="212"/>
    </w:p>
    <w:p w14:paraId="770DC1F9" w14:textId="77777777" w:rsidR="00FD35F2" w:rsidRDefault="00FD35F2" w:rsidP="009B24D0">
      <w:pPr>
        <w:pStyle w:val="Cabealho3"/>
        <w:numPr>
          <w:ilvl w:val="2"/>
          <w:numId w:val="6"/>
        </w:numPr>
        <w:ind w:left="2430" w:hanging="540"/>
      </w:pPr>
      <w:bookmarkStart w:id="213" w:name="_Toc503008133"/>
      <w:r>
        <w:t>Análise de requisitos</w:t>
      </w:r>
      <w:bookmarkEnd w:id="213"/>
    </w:p>
    <w:p w14:paraId="65D7548E" w14:textId="77777777" w:rsidR="00FD35F2" w:rsidRDefault="00FD35F2" w:rsidP="00FD35F2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8F20FF" w14:paraId="67264469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EC90DA8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221DAA98" w14:textId="77777777" w:rsidR="008F20FF" w:rsidRDefault="008F20FF" w:rsidP="008F20FF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14</w:t>
            </w:r>
          </w:p>
        </w:tc>
      </w:tr>
      <w:tr w:rsidR="008F20FF" w14:paraId="6BC1BFF6" w14:textId="77777777" w:rsidTr="008F20F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21B5D04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2ECC395F" w14:textId="77777777" w:rsidR="008F20FF" w:rsidRDefault="008F20FF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 do estado dos processos</w:t>
            </w:r>
          </w:p>
        </w:tc>
      </w:tr>
      <w:tr w:rsidR="008F20FF" w14:paraId="35B8A548" w14:textId="77777777" w:rsidTr="008F20FF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02EE2107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0475C950" w14:textId="77777777" w:rsidR="008F20FF" w:rsidRDefault="008F20FF" w:rsidP="008F20FF">
            <w:pPr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Clinica PMA, enquanto utilizadora registada no sistema, pode aceder à secção “Pedido de Gâmetas” na sua página da iGAM para registar os resultados do casal associado a um pedido de gâmetas</w:t>
            </w:r>
          </w:p>
        </w:tc>
      </w:tr>
    </w:tbl>
    <w:p w14:paraId="07A993DE" w14:textId="77777777" w:rsidR="008F20FF" w:rsidRDefault="008F20FF" w:rsidP="008F20FF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F20FF" w14:paraId="0FD4B7CF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F9A523D" w14:textId="77777777" w:rsidR="008F20FF" w:rsidRDefault="008F20FF" w:rsidP="008F20FF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2E51B68B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8F20FF" w14:paraId="58E217C0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E9C3459" w14:textId="77777777" w:rsidR="008F20FF" w:rsidRPr="00873462" w:rsidRDefault="008F20FF" w:rsidP="008F20FF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Clínica PMA acede à secção “Pedido de Gâmetas”</w:t>
            </w:r>
          </w:p>
        </w:tc>
        <w:tc>
          <w:tcPr>
            <w:tcW w:w="4675" w:type="dxa"/>
          </w:tcPr>
          <w:p w14:paraId="7991245A" w14:textId="77777777" w:rsidR="008F20FF" w:rsidRDefault="008F20FF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1.1 – A view “Home” executa o método “Index” do Controller “PedidoGametasController”</w:t>
            </w:r>
          </w:p>
          <w:p w14:paraId="502C91CC" w14:textId="77777777" w:rsidR="008F20FF" w:rsidRDefault="008F20FF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– O Controller “PedidoGametasController” carrega a view de “PedidoGametas” associada, contendo os pedidos submetidos pela Clínica </w:t>
            </w:r>
          </w:p>
        </w:tc>
      </w:tr>
      <w:tr w:rsidR="008F20FF" w14:paraId="75998D2D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4B5F604" w14:textId="77777777" w:rsidR="008F20FF" w:rsidRPr="00873462" w:rsidRDefault="008F20FF" w:rsidP="008F20FF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Clínica PMA escolhe a opção “Detalhes”</w:t>
            </w:r>
          </w:p>
        </w:tc>
        <w:tc>
          <w:tcPr>
            <w:tcW w:w="4675" w:type="dxa"/>
          </w:tcPr>
          <w:p w14:paraId="03ABEC6C" w14:textId="77777777" w:rsidR="008F20FF" w:rsidRDefault="008F20FF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2.1 – A view “PedidoGametas” executa o método “</w:t>
            </w:r>
            <w:proofErr w:type="spellStart"/>
            <w:r>
              <w:t>Details</w:t>
            </w:r>
            <w:proofErr w:type="spellEnd"/>
            <w:r>
              <w:t xml:space="preserve">” pertencente ao </w:t>
            </w:r>
            <w:proofErr w:type="spellStart"/>
            <w:r>
              <w:t>Controller</w:t>
            </w:r>
            <w:proofErr w:type="spellEnd"/>
            <w:r>
              <w:t xml:space="preserve"> “PedidoGametasController”</w:t>
            </w:r>
          </w:p>
        </w:tc>
      </w:tr>
    </w:tbl>
    <w:p w14:paraId="1EC9DC0E" w14:textId="77777777" w:rsidR="008F20FF" w:rsidRDefault="008F20FF" w:rsidP="008F20FF">
      <w:pPr>
        <w:ind w:left="0"/>
      </w:pPr>
    </w:p>
    <w:p w14:paraId="410BBD5B" w14:textId="77777777" w:rsidR="008F20FF" w:rsidRDefault="008F20FF" w:rsidP="008F20FF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8F20FF" w14:paraId="7460A3BE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7A6C35B4" w14:textId="77777777" w:rsidR="008F20FF" w:rsidRDefault="008F20FF" w:rsidP="008F20FF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24553EF1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755C6376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8F20FF" w14:paraId="221976FF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3A76B638" w14:textId="77777777" w:rsidR="008F20FF" w:rsidRPr="000749A4" w:rsidRDefault="008F20FF" w:rsidP="008F20FF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Quando é criado um novo pedido de gâmetas, o estado do processo deve passar para “</w:t>
            </w:r>
            <w:proofErr w:type="spellStart"/>
            <w:r>
              <w:rPr>
                <w:b w:val="0"/>
              </w:rPr>
              <w:t>EmAnalise</w:t>
            </w:r>
            <w:proofErr w:type="spellEnd"/>
            <w:r>
              <w:rPr>
                <w:b w:val="0"/>
              </w:rPr>
              <w:t>”</w:t>
            </w:r>
          </w:p>
        </w:tc>
        <w:tc>
          <w:tcPr>
            <w:tcW w:w="3248" w:type="dxa"/>
          </w:tcPr>
          <w:p w14:paraId="77396878" w14:textId="77777777" w:rsidR="008F20FF" w:rsidRPr="000749A4" w:rsidRDefault="008F20FF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Sem nada a registar</w:t>
            </w:r>
          </w:p>
        </w:tc>
        <w:tc>
          <w:tcPr>
            <w:tcW w:w="2854" w:type="dxa"/>
          </w:tcPr>
          <w:p w14:paraId="7069B389" w14:textId="77777777" w:rsidR="008F20FF" w:rsidRPr="000749A4" w:rsidRDefault="008F20FF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Sem nada a registar</w:t>
            </w:r>
          </w:p>
        </w:tc>
      </w:tr>
      <w:tr w:rsidR="008F20FF" w14:paraId="2D97511C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45F6E197" w14:textId="77777777" w:rsidR="008F20FF" w:rsidRDefault="008F20FF" w:rsidP="008F20FF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Quando o banco envia as gâmetas para a Clínica PMA, o estado do processo deve passar para “</w:t>
            </w:r>
            <w:proofErr w:type="spellStart"/>
            <w:r>
              <w:rPr>
                <w:b w:val="0"/>
              </w:rPr>
              <w:t>RecebiResultados</w:t>
            </w:r>
            <w:proofErr w:type="spellEnd"/>
            <w:r>
              <w:rPr>
                <w:b w:val="0"/>
              </w:rPr>
              <w:t>”</w:t>
            </w:r>
          </w:p>
        </w:tc>
        <w:tc>
          <w:tcPr>
            <w:tcW w:w="3248" w:type="dxa"/>
          </w:tcPr>
          <w:p w14:paraId="2B39263D" w14:textId="77777777" w:rsidR="008F20FF" w:rsidRDefault="008F20FF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4" w:type="dxa"/>
          </w:tcPr>
          <w:p w14:paraId="4A7CB778" w14:textId="77777777" w:rsidR="008F20FF" w:rsidRDefault="008F20FF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F20FF" w14:paraId="234134A4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210F62D6" w14:textId="77777777" w:rsidR="008F20FF" w:rsidRDefault="008F20FF" w:rsidP="008F20FF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Quando a Clinica PMA preenche os resultados do casal, o estado do processo deve passar para “</w:t>
            </w:r>
            <w:proofErr w:type="spellStart"/>
            <w:r>
              <w:rPr>
                <w:b w:val="0"/>
              </w:rPr>
              <w:t>ResultadosCasal</w:t>
            </w:r>
            <w:proofErr w:type="spellEnd"/>
            <w:r>
              <w:rPr>
                <w:b w:val="0"/>
              </w:rPr>
              <w:t>”</w:t>
            </w:r>
          </w:p>
        </w:tc>
        <w:tc>
          <w:tcPr>
            <w:tcW w:w="3248" w:type="dxa"/>
          </w:tcPr>
          <w:p w14:paraId="664F600A" w14:textId="77777777" w:rsidR="008F20FF" w:rsidRDefault="008F20FF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4" w:type="dxa"/>
          </w:tcPr>
          <w:p w14:paraId="0E245799" w14:textId="77777777" w:rsidR="008F20FF" w:rsidRDefault="008F20FF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4A689A8" w14:textId="77777777" w:rsidR="005D6FD0" w:rsidRDefault="005D6FD0" w:rsidP="005D6FD0">
      <w:pPr>
        <w:ind w:left="0"/>
      </w:pPr>
    </w:p>
    <w:p w14:paraId="2C244752" w14:textId="77777777" w:rsidR="005D6FD0" w:rsidRDefault="005D6FD0" w:rsidP="005D6FD0">
      <w:pPr>
        <w:ind w:left="0"/>
      </w:pPr>
    </w:p>
    <w:p w14:paraId="06D0EE08" w14:textId="77777777" w:rsidR="005D6FD0" w:rsidRDefault="005D6FD0" w:rsidP="005D6FD0">
      <w:pPr>
        <w:pStyle w:val="Cabealho3"/>
        <w:numPr>
          <w:ilvl w:val="2"/>
          <w:numId w:val="7"/>
        </w:numPr>
      </w:pPr>
      <w:bookmarkStart w:id="214" w:name="_Toc503008134"/>
      <w:r>
        <w:lastRenderedPageBreak/>
        <w:t>Ilustração da funcionalidade</w:t>
      </w:r>
      <w:bookmarkEnd w:id="214"/>
    </w:p>
    <w:p w14:paraId="2CF87729" w14:textId="6B17436A" w:rsidR="005D6FD0" w:rsidRDefault="00623DB5" w:rsidP="005D6FD0">
      <w:r>
        <w:rPr>
          <w:noProof/>
          <w:lang w:eastAsia="pt-PT"/>
        </w:rPr>
        <w:drawing>
          <wp:anchor distT="0" distB="0" distL="114300" distR="114300" simplePos="0" relativeHeight="251857920" behindDoc="0" locked="0" layoutInCell="1" allowOverlap="1" wp14:anchorId="7BF92276" wp14:editId="2FBBEF65">
            <wp:simplePos x="0" y="0"/>
            <wp:positionH relativeFrom="column">
              <wp:posOffset>-225706</wp:posOffset>
            </wp:positionH>
            <wp:positionV relativeFrom="paragraph">
              <wp:posOffset>223608</wp:posOffset>
            </wp:positionV>
            <wp:extent cx="6506845" cy="3599180"/>
            <wp:effectExtent l="0" t="0" r="8255" b="1270"/>
            <wp:wrapTight wrapText="bothSides">
              <wp:wrapPolygon edited="0">
                <wp:start x="0" y="0"/>
                <wp:lineTo x="0" y="21493"/>
                <wp:lineTo x="21564" y="21493"/>
                <wp:lineTo x="21564" y="0"/>
                <wp:lineTo x="0" y="0"/>
              </wp:wrapPolygon>
            </wp:wrapTight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m 236"/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84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6822673" wp14:editId="57DBCA96">
                <wp:simplePos x="0" y="0"/>
                <wp:positionH relativeFrom="column">
                  <wp:posOffset>-225706</wp:posOffset>
                </wp:positionH>
                <wp:positionV relativeFrom="paragraph">
                  <wp:posOffset>3881208</wp:posOffset>
                </wp:positionV>
                <wp:extent cx="6506845" cy="259715"/>
                <wp:effectExtent l="0" t="0" r="8255" b="6985"/>
                <wp:wrapTight wrapText="bothSides">
                  <wp:wrapPolygon edited="0">
                    <wp:start x="0" y="0"/>
                    <wp:lineTo x="0" y="20597"/>
                    <wp:lineTo x="21564" y="20597"/>
                    <wp:lineTo x="21564" y="0"/>
                    <wp:lineTo x="0" y="0"/>
                  </wp:wrapPolygon>
                </wp:wrapTight>
                <wp:docPr id="241" name="Caixa de texto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6845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FD46FA" w14:textId="011CE76D" w:rsidR="00566963" w:rsidRPr="001C4F96" w:rsidRDefault="00566963" w:rsidP="008F20FF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15" w:name="_Toc50300806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305435">
                              <w:t>View da lista de pedidos de gâmetas</w:t>
                            </w:r>
                            <w:bookmarkEnd w:id="2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822673" id="Caixa de texto 241" o:spid="_x0000_s1060" type="#_x0000_t202" style="position:absolute;left:0;text-align:left;margin-left:-17.75pt;margin-top:305.6pt;width:512.35pt;height:20.4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" stroked="f">
                <v:textbox style="mso-fit-shape-to-text:t" inset="0,0,0,0">
                  <w:txbxContent>
                    <w:p w14:paraId="5BFD46FA" w14:textId="011CE76D" w:rsidR="00566963" w:rsidRPr="001C4F96" w:rsidRDefault="00566963" w:rsidP="008F20FF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16" w:name="_Toc50300806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305435">
                        <w:t>View da lista de pedidos de gâmetas</w:t>
                      </w:r>
                      <w:bookmarkEnd w:id="216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76FFA0F" w14:textId="307E9A93" w:rsidR="008F20FF" w:rsidRPr="00A25EC7" w:rsidRDefault="008F20FF" w:rsidP="005D6FD0"/>
    <w:p w14:paraId="53002B1F" w14:textId="77777777" w:rsidR="005D6FD0" w:rsidRDefault="005D6FD0" w:rsidP="005D6FD0"/>
    <w:p w14:paraId="5102F01D" w14:textId="77777777" w:rsidR="003C3951" w:rsidRDefault="003C3951" w:rsidP="003C3951"/>
    <w:p w14:paraId="1297B93A" w14:textId="31564445" w:rsidR="00FC6BE2" w:rsidRDefault="00FC6BE2" w:rsidP="00FC6BE2"/>
    <w:p w14:paraId="5585CEE0" w14:textId="3686C9EB" w:rsidR="00FC6BE2" w:rsidRDefault="00FC6BE2" w:rsidP="00FC6BE2"/>
    <w:p w14:paraId="6BFD0234" w14:textId="70B73E63" w:rsidR="00FC6BE2" w:rsidRDefault="00FC6BE2" w:rsidP="00FC6BE2"/>
    <w:p w14:paraId="59A848BF" w14:textId="2496B216" w:rsidR="005D6FD0" w:rsidRDefault="005D6FD0" w:rsidP="00FC6BE2"/>
    <w:p w14:paraId="443AC87D" w14:textId="575EB4F5" w:rsidR="005D6FD0" w:rsidRDefault="005D6FD0" w:rsidP="00FC6BE2"/>
    <w:p w14:paraId="67511031" w14:textId="267AA3FD" w:rsidR="005D6FD0" w:rsidRDefault="005D6FD0" w:rsidP="00FC6BE2"/>
    <w:p w14:paraId="49F1DF7A" w14:textId="3F49D76E" w:rsidR="005D6FD0" w:rsidRDefault="005D6FD0" w:rsidP="00FC6BE2"/>
    <w:p w14:paraId="0EDA75D3" w14:textId="55C1349D" w:rsidR="005D6FD0" w:rsidRDefault="005D6FD0" w:rsidP="00FC6BE2"/>
    <w:p w14:paraId="700C48C5" w14:textId="2D9E3089" w:rsidR="005D6FD0" w:rsidRDefault="005D6FD0" w:rsidP="00FC6BE2"/>
    <w:p w14:paraId="28B8CC71" w14:textId="6966094D" w:rsidR="005D6FD0" w:rsidRDefault="005D6FD0" w:rsidP="00FC6BE2"/>
    <w:p w14:paraId="0A7FB9E6" w14:textId="371FBD2E" w:rsidR="0082282A" w:rsidRDefault="0082282A" w:rsidP="00FC6BE2"/>
    <w:p w14:paraId="7FF82726" w14:textId="77777777" w:rsidR="0082282A" w:rsidRPr="008F20FF" w:rsidRDefault="0082282A" w:rsidP="008F20FF">
      <w:pPr>
        <w:ind w:left="0"/>
        <w:rPr>
          <w:u w:val="single"/>
        </w:rPr>
      </w:pPr>
    </w:p>
    <w:p w14:paraId="5E6B3C54" w14:textId="38033B7E" w:rsidR="00FC6BE2" w:rsidRDefault="00411ABC" w:rsidP="009B24D0">
      <w:pPr>
        <w:pStyle w:val="Cabealho2"/>
        <w:numPr>
          <w:ilvl w:val="1"/>
          <w:numId w:val="6"/>
        </w:numPr>
      </w:pPr>
      <w:bookmarkStart w:id="217" w:name="_Toc503008135"/>
      <w:r>
        <w:lastRenderedPageBreak/>
        <w:t>REQ 15</w:t>
      </w:r>
      <w:r w:rsidR="000A4B61">
        <w:t xml:space="preserve"> – </w:t>
      </w:r>
      <w:r w:rsidR="00B466AC">
        <w:t>Chatbot: Consulta dos resultados do espermograma</w:t>
      </w:r>
      <w:bookmarkEnd w:id="217"/>
    </w:p>
    <w:p w14:paraId="4EBDF439" w14:textId="77777777" w:rsidR="00FD35F2" w:rsidRDefault="00FD35F2" w:rsidP="009B24D0">
      <w:pPr>
        <w:pStyle w:val="Cabealho3"/>
        <w:numPr>
          <w:ilvl w:val="2"/>
          <w:numId w:val="6"/>
        </w:numPr>
        <w:ind w:left="2430" w:hanging="540"/>
      </w:pPr>
      <w:bookmarkStart w:id="218" w:name="_Toc503008136"/>
      <w:r>
        <w:t>Análise de requisitos</w:t>
      </w:r>
      <w:bookmarkEnd w:id="218"/>
    </w:p>
    <w:p w14:paraId="684EFFB4" w14:textId="77777777" w:rsidR="00FD35F2" w:rsidRDefault="00FD35F2" w:rsidP="00FD35F2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FD35F2" w14:paraId="349CCE69" w14:textId="77777777" w:rsidTr="00E15B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9B483CB" w14:textId="77777777" w:rsidR="00FD35F2" w:rsidRPr="001151C7" w:rsidRDefault="00FD35F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5D30CFB2" w14:textId="67FFA74F" w:rsidR="00FD35F2" w:rsidRDefault="004D2BC2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15</w:t>
            </w:r>
          </w:p>
        </w:tc>
      </w:tr>
      <w:tr w:rsidR="00FD35F2" w14:paraId="57A80BB1" w14:textId="77777777" w:rsidTr="00E15B9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EA75773" w14:textId="77777777" w:rsidR="00FD35F2" w:rsidRPr="001151C7" w:rsidRDefault="00FD35F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74D2D7A7" w14:textId="5B218B26" w:rsidR="00FD35F2" w:rsidRDefault="00B466AC" w:rsidP="009923F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Chatbot – Consulta dos resultados do espermograma</w:t>
            </w:r>
          </w:p>
        </w:tc>
      </w:tr>
      <w:tr w:rsidR="00FD35F2" w14:paraId="63C2CAD3" w14:textId="77777777" w:rsidTr="00E15B9A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64D56009" w14:textId="77777777" w:rsidR="00FD35F2" w:rsidRPr="001151C7" w:rsidRDefault="00FD35F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68D23832" w14:textId="44CD9241" w:rsidR="00FD35F2" w:rsidRDefault="00B466AC" w:rsidP="00A636E5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Utente, enquanto utilizador não registado do sistema, pretende aceder a uma plataforma de troca de mensagens para consultar os resultados do seu espermograma</w:t>
            </w:r>
          </w:p>
        </w:tc>
      </w:tr>
    </w:tbl>
    <w:p w14:paraId="42EBF9BD" w14:textId="211530CE" w:rsidR="00FD35F2" w:rsidRDefault="00FD35F2" w:rsidP="00FD35F2"/>
    <w:p w14:paraId="1ADB97B4" w14:textId="77777777" w:rsidR="00B466AC" w:rsidRDefault="00B466AC" w:rsidP="00B466AC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195"/>
        <w:gridCol w:w="5165"/>
      </w:tblGrid>
      <w:tr w:rsidR="00623DB5" w14:paraId="4C23A823" w14:textId="77777777" w:rsidTr="00466B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E28D53A" w14:textId="77777777" w:rsidR="00623DB5" w:rsidRDefault="00623DB5" w:rsidP="00466BD5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4F88BF67" w14:textId="77777777" w:rsidR="00623DB5" w:rsidRDefault="00623DB5" w:rsidP="00466BD5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623DB5" w14:paraId="1074394A" w14:textId="77777777" w:rsidTr="00466B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EF618C4" w14:textId="77777777" w:rsidR="00623DB5" w:rsidRPr="00873462" w:rsidRDefault="00623DB5" w:rsidP="00466BD5">
            <w:pPr>
              <w:spacing w:after="0"/>
              <w:ind w:left="45"/>
              <w:jc w:val="both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acede à plataforma de troca de mensagens</w:t>
            </w:r>
          </w:p>
        </w:tc>
        <w:tc>
          <w:tcPr>
            <w:tcW w:w="4675" w:type="dxa"/>
          </w:tcPr>
          <w:p w14:paraId="1220C6B6" w14:textId="77777777" w:rsidR="00623DB5" w:rsidRDefault="00623DB5" w:rsidP="00466BD5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1.1 – Sem nada a registar</w:t>
            </w:r>
          </w:p>
          <w:p w14:paraId="0E73EDBE" w14:textId="77777777" w:rsidR="00623DB5" w:rsidRDefault="00623DB5" w:rsidP="00466BD5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23DB5" w14:paraId="0ECE6B0E" w14:textId="77777777" w:rsidTr="00466B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C68640" w14:textId="77777777" w:rsidR="00623DB5" w:rsidRPr="00873462" w:rsidRDefault="00623DB5" w:rsidP="00466BD5">
            <w:pPr>
              <w:pStyle w:val="PargrafodaLista"/>
              <w:spacing w:after="0"/>
              <w:ind w:left="45"/>
              <w:jc w:val="both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digita “Quero consultar os resultados do meu espermograma”</w:t>
            </w:r>
          </w:p>
        </w:tc>
        <w:tc>
          <w:tcPr>
            <w:tcW w:w="4675" w:type="dxa"/>
          </w:tcPr>
          <w:p w14:paraId="3C193232" w14:textId="77777777" w:rsidR="00623DB5" w:rsidRDefault="00623DB5" w:rsidP="00466BD5">
            <w:pPr>
              <w:ind w:left="360" w:hanging="9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2.1 - 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MessagesController</w:t>
            </w:r>
            <w:proofErr w:type="spellEnd"/>
            <w:r>
              <w:t>” cria uma nova instância do “RootDialog”</w:t>
            </w:r>
          </w:p>
          <w:p w14:paraId="2DA7860D" w14:textId="77777777" w:rsidR="00623DB5" w:rsidRDefault="00623DB5" w:rsidP="00466BD5">
            <w:pPr>
              <w:ind w:left="360" w:hanging="9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–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ConsultarResultadosEspermograma</w:t>
            </w:r>
            <w:proofErr w:type="spellEnd"/>
            <w:r>
              <w:t xml:space="preserve">” é ativada por intermédio da </w:t>
            </w:r>
            <w:proofErr w:type="spellStart"/>
            <w:r>
              <w:t>LuisIntent</w:t>
            </w:r>
            <w:proofErr w:type="spellEnd"/>
            <w:r>
              <w:t>(“</w:t>
            </w:r>
            <w:proofErr w:type="spellStart"/>
            <w:r>
              <w:t>ConsultarResultadosEspermograma</w:t>
            </w:r>
            <w:proofErr w:type="spellEnd"/>
            <w:r>
              <w:t>”) e é retornado de forma assíncrona uma mensagem a perguntar ao Utente o seu número de identificação</w:t>
            </w:r>
          </w:p>
        </w:tc>
      </w:tr>
      <w:tr w:rsidR="00623DB5" w14:paraId="72522856" w14:textId="77777777" w:rsidTr="00466B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FEDB2C2" w14:textId="77777777" w:rsidR="00623DB5" w:rsidRPr="00092C57" w:rsidRDefault="00623DB5" w:rsidP="00466BD5">
            <w:pPr>
              <w:spacing w:after="0"/>
              <w:ind w:left="0"/>
              <w:jc w:val="both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digita “112233”</w:t>
            </w:r>
          </w:p>
        </w:tc>
        <w:tc>
          <w:tcPr>
            <w:tcW w:w="4675" w:type="dxa"/>
          </w:tcPr>
          <w:p w14:paraId="7CEF7891" w14:textId="77777777" w:rsidR="00623DB5" w:rsidRDefault="00623DB5" w:rsidP="00466BD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–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ConsultarResultadosEspermograma</w:t>
            </w:r>
            <w:proofErr w:type="spellEnd"/>
            <w:r>
              <w:t xml:space="preserve">” invoca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MostrarEspermograma</w:t>
            </w:r>
            <w:proofErr w:type="spellEnd"/>
            <w:r>
              <w:t>”, passando o número de identificação</w:t>
            </w:r>
          </w:p>
          <w:p w14:paraId="09F14672" w14:textId="77777777" w:rsidR="00623DB5" w:rsidRDefault="00623DB5" w:rsidP="00466BD5">
            <w:pPr>
              <w:ind w:left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–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MostrarEspermograma</w:t>
            </w:r>
            <w:proofErr w:type="spellEnd"/>
            <w:r>
              <w:t>” instancia o método “</w:t>
            </w:r>
            <w:proofErr w:type="spellStart"/>
            <w:r>
              <w:t>CheckIfDadorForResEsperm</w:t>
            </w:r>
            <w:proofErr w:type="spellEnd"/>
            <w:r>
              <w:t xml:space="preserve">” do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BotToGamController</w:t>
            </w:r>
            <w:proofErr w:type="spellEnd"/>
            <w:r>
              <w:t>”, passando o número de identificação.</w:t>
            </w:r>
          </w:p>
          <w:p w14:paraId="082828F5" w14:textId="77777777" w:rsidR="00623DB5" w:rsidRDefault="00623DB5" w:rsidP="00466BD5">
            <w:pPr>
              <w:ind w:left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3.3 – O método “</w:t>
            </w:r>
            <w:proofErr w:type="spellStart"/>
            <w:r>
              <w:t>CheckIfDadorForResEsperm</w:t>
            </w:r>
            <w:proofErr w:type="spellEnd"/>
            <w:r>
              <w:t>” estabelece a conexão com a API da iGAM, mais concretamente o método POST “</w:t>
            </w:r>
            <w:proofErr w:type="spellStart"/>
            <w:r>
              <w:t>CheckIfDador</w:t>
            </w:r>
            <w:proofErr w:type="spellEnd"/>
            <w:r>
              <w:t xml:space="preserve">”, pertencente ao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GamToBotController</w:t>
            </w:r>
            <w:proofErr w:type="spellEnd"/>
            <w:r>
              <w:t>”</w:t>
            </w:r>
          </w:p>
          <w:p w14:paraId="07B7F28F" w14:textId="77777777" w:rsidR="00623DB5" w:rsidRDefault="00623DB5" w:rsidP="00466BD5">
            <w:pPr>
              <w:ind w:left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3.4 – O método “</w:t>
            </w:r>
            <w:proofErr w:type="spellStart"/>
            <w:r>
              <w:t>CheckIfDador</w:t>
            </w:r>
            <w:proofErr w:type="spellEnd"/>
            <w:r>
              <w:t xml:space="preserve">” vai verificar se o dador existe no sistema. Se existir, vai procurar a amostra do tipo “espermograma” desse mesmo dador. Se a amostra existir, vai procurar o resultado do espermograma. </w:t>
            </w:r>
          </w:p>
          <w:p w14:paraId="36E10A3A" w14:textId="77777777" w:rsidR="00623DB5" w:rsidRDefault="00623DB5" w:rsidP="00466BD5">
            <w:pPr>
              <w:ind w:left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Em caso de sucesso, retorna um objeto “</w:t>
            </w:r>
            <w:proofErr w:type="spellStart"/>
            <w:r>
              <w:t>ModelDadorResEspermToBot</w:t>
            </w:r>
            <w:proofErr w:type="spellEnd"/>
            <w:r>
              <w:t>”, caso contrário retorna “</w:t>
            </w:r>
            <w:proofErr w:type="spellStart"/>
            <w:proofErr w:type="gramStart"/>
            <w:r>
              <w:t>NotFound</w:t>
            </w:r>
            <w:proofErr w:type="spellEnd"/>
            <w:r>
              <w:t>(</w:t>
            </w:r>
            <w:proofErr w:type="gramEnd"/>
            <w:r>
              <w:t>)”. Este resultado é retornado sucessivamente até chegar ao método “</w:t>
            </w:r>
            <w:proofErr w:type="spellStart"/>
            <w:r>
              <w:t>MostrarEspermograma</w:t>
            </w:r>
            <w:proofErr w:type="spellEnd"/>
            <w:r>
              <w:t>”, contido no “</w:t>
            </w:r>
            <w:proofErr w:type="spellStart"/>
            <w:r>
              <w:t>RootDialog</w:t>
            </w:r>
            <w:proofErr w:type="spellEnd"/>
            <w:r>
              <w:t>” e é apresentado de forma assíncrona ao Utente.</w:t>
            </w:r>
          </w:p>
        </w:tc>
      </w:tr>
    </w:tbl>
    <w:p w14:paraId="54E26034" w14:textId="77777777" w:rsidR="00623DB5" w:rsidRDefault="00623DB5" w:rsidP="00623DB5">
      <w:pPr>
        <w:ind w:left="0"/>
      </w:pPr>
    </w:p>
    <w:p w14:paraId="0B919990" w14:textId="77777777" w:rsidR="00623DB5" w:rsidRDefault="00623DB5" w:rsidP="00623DB5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623DB5" w14:paraId="4E15A8D1" w14:textId="77777777" w:rsidTr="00466B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6BBCE7A7" w14:textId="77777777" w:rsidR="00623DB5" w:rsidRDefault="00623DB5" w:rsidP="00466BD5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490FD04D" w14:textId="77777777" w:rsidR="00623DB5" w:rsidRDefault="00623DB5" w:rsidP="00466BD5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7EB703B1" w14:textId="77777777" w:rsidR="00623DB5" w:rsidRDefault="00623DB5" w:rsidP="00466BD5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623DB5" w14:paraId="0A707524" w14:textId="77777777" w:rsidTr="00466B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2FFA3C28" w14:textId="77777777" w:rsidR="00623DB5" w:rsidRPr="000749A4" w:rsidRDefault="00623DB5" w:rsidP="00466BD5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2DE2A964" w14:textId="77777777" w:rsidR="00623DB5" w:rsidRPr="000749A4" w:rsidRDefault="00623DB5" w:rsidP="00466BD5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6B893984" w14:textId="77777777" w:rsidR="00623DB5" w:rsidRPr="000749A4" w:rsidRDefault="00623DB5" w:rsidP="00466BD5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Verificar se o dador está registado</w:t>
            </w:r>
          </w:p>
        </w:tc>
      </w:tr>
      <w:tr w:rsidR="00623DB5" w14:paraId="1C4B8FE0" w14:textId="77777777" w:rsidTr="00466B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74AA70B" w14:textId="77777777" w:rsidR="00623DB5" w:rsidRPr="000749A4" w:rsidRDefault="00623DB5" w:rsidP="00466BD5">
            <w:pPr>
              <w:ind w:left="150"/>
              <w:jc w:val="center"/>
              <w:rPr>
                <w:b w:val="0"/>
              </w:rPr>
            </w:pPr>
          </w:p>
        </w:tc>
        <w:tc>
          <w:tcPr>
            <w:tcW w:w="3248" w:type="dxa"/>
          </w:tcPr>
          <w:p w14:paraId="25F716FB" w14:textId="77777777" w:rsidR="00623DB5" w:rsidRPr="000749A4" w:rsidRDefault="00623DB5" w:rsidP="00466BD5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4" w:type="dxa"/>
          </w:tcPr>
          <w:p w14:paraId="133967B0" w14:textId="77777777" w:rsidR="00623DB5" w:rsidRDefault="00623DB5" w:rsidP="00466BD5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Verificar se o dador tem uma amostra do tipo “espermograma” associada</w:t>
            </w:r>
          </w:p>
        </w:tc>
      </w:tr>
      <w:tr w:rsidR="00623DB5" w14:paraId="14772E37" w14:textId="77777777" w:rsidTr="00466B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9DB3C0D" w14:textId="77777777" w:rsidR="00623DB5" w:rsidRPr="000749A4" w:rsidRDefault="00623DB5" w:rsidP="00466BD5">
            <w:pPr>
              <w:ind w:left="150"/>
              <w:jc w:val="center"/>
              <w:rPr>
                <w:b w:val="0"/>
              </w:rPr>
            </w:pPr>
          </w:p>
        </w:tc>
        <w:tc>
          <w:tcPr>
            <w:tcW w:w="3248" w:type="dxa"/>
          </w:tcPr>
          <w:p w14:paraId="0A9B70A1" w14:textId="77777777" w:rsidR="00623DB5" w:rsidRPr="000749A4" w:rsidRDefault="00623DB5" w:rsidP="00466BD5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4" w:type="dxa"/>
          </w:tcPr>
          <w:p w14:paraId="083C82EB" w14:textId="77777777" w:rsidR="00623DB5" w:rsidRDefault="00623DB5" w:rsidP="00466BD5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Verificar se o dador tem um resultado de espermograma associado à amostra</w:t>
            </w:r>
          </w:p>
        </w:tc>
      </w:tr>
    </w:tbl>
    <w:p w14:paraId="4CDB0825" w14:textId="77777777" w:rsidR="005D6FD0" w:rsidRPr="00CE2093" w:rsidRDefault="005D6FD0" w:rsidP="005D6FD0">
      <w:pPr>
        <w:ind w:left="0"/>
        <w:rPr>
          <w:u w:val="single"/>
        </w:rPr>
      </w:pPr>
    </w:p>
    <w:p w14:paraId="09D44E1C" w14:textId="77777777" w:rsidR="005D6FD0" w:rsidRDefault="005D6FD0" w:rsidP="005D6FD0">
      <w:pPr>
        <w:pStyle w:val="Cabealho3"/>
        <w:numPr>
          <w:ilvl w:val="2"/>
          <w:numId w:val="6"/>
        </w:numPr>
      </w:pPr>
      <w:bookmarkStart w:id="219" w:name="_Toc503008137"/>
      <w:r>
        <w:t>Diagrama de sequência</w:t>
      </w:r>
      <w:bookmarkEnd w:id="219"/>
    </w:p>
    <w:p w14:paraId="1851EF35" w14:textId="6D377810" w:rsidR="005D6FD0" w:rsidRDefault="002C357E" w:rsidP="005D6FD0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911168" behindDoc="1" locked="0" layoutInCell="1" allowOverlap="1" wp14:anchorId="0405DE2D" wp14:editId="7A85205C">
                <wp:simplePos x="0" y="0"/>
                <wp:positionH relativeFrom="column">
                  <wp:posOffset>68580</wp:posOffset>
                </wp:positionH>
                <wp:positionV relativeFrom="paragraph">
                  <wp:posOffset>2414905</wp:posOffset>
                </wp:positionV>
                <wp:extent cx="5943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8D2374" w14:textId="6EA1462C" w:rsidR="00566963" w:rsidRPr="00440596" w:rsidRDefault="00566963" w:rsidP="002C357E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20" w:name="_Toc50300806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13681D">
                              <w:t xml:space="preserve">Diagrama de Sequência do Chatbot </w:t>
                            </w:r>
                            <w:r>
                              <w:t>de Consulta de Resultados do Espermograma</w:t>
                            </w:r>
                            <w:bookmarkEnd w:id="2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5DE2D" id="Caixa de texto 51" o:spid="_x0000_s1061" type="#_x0000_t202" style="position:absolute;left:0;text-align:left;margin-left:5.4pt;margin-top:190.15pt;width:468pt;height:.05pt;z-index:-2514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" stroked="f">
                <v:textbox style="mso-fit-shape-to-text:t" inset="0,0,0,0">
                  <w:txbxContent>
                    <w:p w14:paraId="7F8D2374" w14:textId="6EA1462C" w:rsidR="00566963" w:rsidRPr="00440596" w:rsidRDefault="00566963" w:rsidP="002C357E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21" w:name="_Toc50300806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13681D">
                        <w:t xml:space="preserve">Diagrama de Sequência do Chatbot </w:t>
                      </w:r>
                      <w:r>
                        <w:t>de Consulta de Resultados do Espermograma</w:t>
                      </w:r>
                      <w:bookmarkEnd w:id="221"/>
                    </w:p>
                  </w:txbxContent>
                </v:textbox>
                <w10:wrap type="tight"/>
              </v:shape>
            </w:pict>
          </mc:Fallback>
        </mc:AlternateContent>
      </w:r>
      <w:r w:rsidR="00623DB5">
        <w:rPr>
          <w:noProof/>
          <w:lang w:eastAsia="pt-PT"/>
        </w:rPr>
        <w:drawing>
          <wp:anchor distT="0" distB="0" distL="114300" distR="114300" simplePos="0" relativeHeight="251865088" behindDoc="1" locked="0" layoutInCell="1" allowOverlap="1" wp14:anchorId="00DC0AAC" wp14:editId="3B55C282">
            <wp:simplePos x="0" y="0"/>
            <wp:positionH relativeFrom="column">
              <wp:posOffset>69038</wp:posOffset>
            </wp:positionH>
            <wp:positionV relativeFrom="paragraph">
              <wp:posOffset>182156</wp:posOffset>
            </wp:positionV>
            <wp:extent cx="5943600" cy="2176145"/>
            <wp:effectExtent l="0" t="0" r="0" b="0"/>
            <wp:wrapTight wrapText="bothSides">
              <wp:wrapPolygon edited="0">
                <wp:start x="0" y="0"/>
                <wp:lineTo x="0" y="21367"/>
                <wp:lineTo x="21531" y="21367"/>
                <wp:lineTo x="21531" y="0"/>
                <wp:lineTo x="0" y="0"/>
              </wp:wrapPolygon>
            </wp:wrapTight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sq_bot_consultarEspermograma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52703D" w14:textId="55DE0B6C" w:rsidR="005D6FD0" w:rsidRDefault="005D6FD0" w:rsidP="005D6FD0"/>
    <w:p w14:paraId="29292C59" w14:textId="77777777" w:rsidR="00623DB5" w:rsidRDefault="00623DB5" w:rsidP="005D6FD0"/>
    <w:p w14:paraId="449B0116" w14:textId="77777777" w:rsidR="00623DB5" w:rsidRDefault="00623DB5" w:rsidP="005D6FD0">
      <w:pPr>
        <w:ind w:left="0"/>
      </w:pPr>
    </w:p>
    <w:p w14:paraId="4AFD40A2" w14:textId="77777777" w:rsidR="005D6FD0" w:rsidRDefault="005D6FD0" w:rsidP="005D6FD0">
      <w:pPr>
        <w:pStyle w:val="Cabealho3"/>
        <w:numPr>
          <w:ilvl w:val="2"/>
          <w:numId w:val="7"/>
        </w:numPr>
      </w:pPr>
      <w:bookmarkStart w:id="222" w:name="_Toc503008138"/>
      <w:r>
        <w:lastRenderedPageBreak/>
        <w:t>Ilustração da funcionalidade</w:t>
      </w:r>
      <w:bookmarkEnd w:id="222"/>
    </w:p>
    <w:p w14:paraId="5FC9FE8E" w14:textId="6B4187E4" w:rsidR="005D6FD0" w:rsidRDefault="002C357E" w:rsidP="005D6FD0">
      <w:r>
        <w:rPr>
          <w:noProof/>
          <w:lang w:eastAsia="pt-PT"/>
        </w:rPr>
        <w:drawing>
          <wp:anchor distT="0" distB="0" distL="114300" distR="114300" simplePos="0" relativeHeight="251913216" behindDoc="0" locked="0" layoutInCell="1" allowOverlap="1" wp14:anchorId="1C65DAE0" wp14:editId="215C5B18">
            <wp:simplePos x="0" y="0"/>
            <wp:positionH relativeFrom="column">
              <wp:posOffset>497310</wp:posOffset>
            </wp:positionH>
            <wp:positionV relativeFrom="paragraph">
              <wp:posOffset>52705</wp:posOffset>
            </wp:positionV>
            <wp:extent cx="5057775" cy="2242820"/>
            <wp:effectExtent l="0" t="0" r="9525" b="5080"/>
            <wp:wrapTight wrapText="bothSides">
              <wp:wrapPolygon edited="0">
                <wp:start x="0" y="0"/>
                <wp:lineTo x="0" y="21465"/>
                <wp:lineTo x="21559" y="21465"/>
                <wp:lineTo x="21559" y="0"/>
                <wp:lineTo x="0" y="0"/>
              </wp:wrapPolygon>
            </wp:wrapTight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m 248"/>
                    <pic:cNvPicPr>
                      <a:picLocks noChangeAspect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E18F1" w14:textId="5A1E1E2D" w:rsidR="005D6FD0" w:rsidRDefault="005D6FD0" w:rsidP="00FD35F2"/>
    <w:p w14:paraId="1C8A8B5C" w14:textId="33BC79CB" w:rsidR="005D6FD0" w:rsidRDefault="005D6FD0" w:rsidP="00FD35F2"/>
    <w:p w14:paraId="60991F62" w14:textId="4AF10E57" w:rsidR="005D6FD0" w:rsidRDefault="005D6FD0" w:rsidP="00FD35F2"/>
    <w:p w14:paraId="1CBFEB23" w14:textId="30C4F923" w:rsidR="005D6FD0" w:rsidRDefault="005D6FD0" w:rsidP="00FD35F2"/>
    <w:p w14:paraId="0F968132" w14:textId="1EA7DD3F" w:rsidR="005D6FD0" w:rsidRDefault="005D6FD0" w:rsidP="00FD35F2"/>
    <w:p w14:paraId="28DF77B4" w14:textId="4BECE9B7" w:rsidR="005D6FD0" w:rsidRDefault="005D6FD0" w:rsidP="00FD35F2"/>
    <w:p w14:paraId="5ACEF98E" w14:textId="5FE233E7" w:rsidR="005D6FD0" w:rsidRDefault="005D6FD0" w:rsidP="00FD35F2"/>
    <w:p w14:paraId="03EE014F" w14:textId="21D4C511" w:rsidR="005D6FD0" w:rsidRDefault="005D6FD0" w:rsidP="00FD35F2"/>
    <w:p w14:paraId="7A98D31F" w14:textId="4C073967" w:rsidR="005D6FD0" w:rsidRDefault="002C357E" w:rsidP="00FD35F2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915264" behindDoc="1" locked="0" layoutInCell="1" allowOverlap="1" wp14:anchorId="5D640759" wp14:editId="5F2CC81C">
                <wp:simplePos x="0" y="0"/>
                <wp:positionH relativeFrom="column">
                  <wp:posOffset>584119</wp:posOffset>
                </wp:positionH>
                <wp:positionV relativeFrom="paragraph">
                  <wp:posOffset>189648</wp:posOffset>
                </wp:positionV>
                <wp:extent cx="50577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7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73404" w14:textId="5454CE20" w:rsidR="00566963" w:rsidRPr="00A434DD" w:rsidRDefault="00566963" w:rsidP="002C357E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23" w:name="_Toc50300806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C45CA">
                              <w:t xml:space="preserve">Conteúdo da </w:t>
                            </w:r>
                            <w:proofErr w:type="spellStart"/>
                            <w:r w:rsidRPr="005C45CA">
                              <w:t>intent</w:t>
                            </w:r>
                            <w:proofErr w:type="spellEnd"/>
                            <w:r w:rsidRPr="005C45CA">
                              <w:t xml:space="preserve"> "</w:t>
                            </w:r>
                            <w:proofErr w:type="spellStart"/>
                            <w:r w:rsidRPr="005C45CA">
                              <w:t>ConsultarResultadosEspermograma</w:t>
                            </w:r>
                            <w:proofErr w:type="spellEnd"/>
                            <w:r w:rsidRPr="005C45CA">
                              <w:t>", no LUIS</w:t>
                            </w:r>
                            <w:bookmarkEnd w:id="2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640759" id="Caixa de texto 53" o:spid="_x0000_s1062" type="#_x0000_t202" style="position:absolute;left:0;text-align:left;margin-left:46pt;margin-top:14.95pt;width:398.25pt;height:.05pt;z-index:-2514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" stroked="f">
                <v:textbox style="mso-fit-shape-to-text:t" inset="0,0,0,0">
                  <w:txbxContent>
                    <w:p w14:paraId="07D73404" w14:textId="5454CE20" w:rsidR="00566963" w:rsidRPr="00A434DD" w:rsidRDefault="00566963" w:rsidP="002C357E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24" w:name="_Toc50300806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C45CA">
                        <w:t xml:space="preserve">Conteúdo da </w:t>
                      </w:r>
                      <w:proofErr w:type="spellStart"/>
                      <w:r w:rsidRPr="005C45CA">
                        <w:t>intent</w:t>
                      </w:r>
                      <w:proofErr w:type="spellEnd"/>
                      <w:r w:rsidRPr="005C45CA">
                        <w:t xml:space="preserve"> "</w:t>
                      </w:r>
                      <w:proofErr w:type="spellStart"/>
                      <w:r w:rsidRPr="005C45CA">
                        <w:t>ConsultarResultadosEspermograma</w:t>
                      </w:r>
                      <w:proofErr w:type="spellEnd"/>
                      <w:r w:rsidRPr="005C45CA">
                        <w:t>", no LUIS</w:t>
                      </w:r>
                      <w:bookmarkEnd w:id="224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EC40350" w14:textId="139F2F87" w:rsidR="005D6FD0" w:rsidRDefault="005D6FD0" w:rsidP="00FD35F2"/>
    <w:p w14:paraId="73C75276" w14:textId="70EBBF7A" w:rsidR="005D6FD0" w:rsidRDefault="002C357E" w:rsidP="00FD35F2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919360" behindDoc="1" locked="0" layoutInCell="1" allowOverlap="1" wp14:anchorId="1F1D9486" wp14:editId="486DFAD0">
                <wp:simplePos x="0" y="0"/>
                <wp:positionH relativeFrom="column">
                  <wp:posOffset>733425</wp:posOffset>
                </wp:positionH>
                <wp:positionV relativeFrom="paragraph">
                  <wp:posOffset>2350135</wp:posOffset>
                </wp:positionV>
                <wp:extent cx="46240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4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3FD10F" w14:textId="5BC8EE63" w:rsidR="00566963" w:rsidRPr="009A44D6" w:rsidRDefault="00566963" w:rsidP="002C357E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25" w:name="_Toc50300806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8401D">
                              <w:t xml:space="preserve">Excerto de código do Chatbot referente à </w:t>
                            </w:r>
                            <w:proofErr w:type="spellStart"/>
                            <w:r w:rsidRPr="00D8401D">
                              <w:t>intent</w:t>
                            </w:r>
                            <w:proofErr w:type="spellEnd"/>
                            <w:r w:rsidRPr="00D8401D">
                              <w:t xml:space="preserve"> "</w:t>
                            </w:r>
                            <w:proofErr w:type="spellStart"/>
                            <w:r w:rsidRPr="00D8401D">
                              <w:t>ConsultarResultadosEspermograma</w:t>
                            </w:r>
                            <w:proofErr w:type="spellEnd"/>
                            <w:r w:rsidRPr="00D8401D">
                              <w:t>"</w:t>
                            </w:r>
                            <w:bookmarkEnd w:id="2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D9486" id="Caixa de texto 55" o:spid="_x0000_s1063" type="#_x0000_t202" style="position:absolute;left:0;text-align:left;margin-left:57.75pt;margin-top:185.05pt;width:364.1pt;height:.05pt;z-index:-2513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" stroked="f">
                <v:textbox style="mso-fit-shape-to-text:t" inset="0,0,0,0">
                  <w:txbxContent>
                    <w:p w14:paraId="563FD10F" w14:textId="5BC8EE63" w:rsidR="00566963" w:rsidRPr="009A44D6" w:rsidRDefault="00566963" w:rsidP="002C357E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26" w:name="_Toc50300806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8401D">
                        <w:t xml:space="preserve">Excerto de código do Chatbot referente à </w:t>
                      </w:r>
                      <w:proofErr w:type="spellStart"/>
                      <w:r w:rsidRPr="00D8401D">
                        <w:t>intent</w:t>
                      </w:r>
                      <w:proofErr w:type="spellEnd"/>
                      <w:r w:rsidRPr="00D8401D">
                        <w:t xml:space="preserve"> "</w:t>
                      </w:r>
                      <w:proofErr w:type="spellStart"/>
                      <w:r w:rsidRPr="00D8401D">
                        <w:t>ConsultarResultadosEspermograma</w:t>
                      </w:r>
                      <w:proofErr w:type="spellEnd"/>
                      <w:r w:rsidRPr="00D8401D">
                        <w:t>"</w:t>
                      </w:r>
                      <w:bookmarkEnd w:id="22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917312" behindDoc="1" locked="0" layoutInCell="1" allowOverlap="1" wp14:anchorId="486EF95A" wp14:editId="030039F6">
            <wp:simplePos x="0" y="0"/>
            <wp:positionH relativeFrom="column">
              <wp:posOffset>733425</wp:posOffset>
            </wp:positionH>
            <wp:positionV relativeFrom="paragraph">
              <wp:posOffset>22241</wp:posOffset>
            </wp:positionV>
            <wp:extent cx="4624070" cy="2270760"/>
            <wp:effectExtent l="0" t="0" r="5080" b="0"/>
            <wp:wrapTight wrapText="bothSides">
              <wp:wrapPolygon edited="0">
                <wp:start x="0" y="0"/>
                <wp:lineTo x="0" y="21383"/>
                <wp:lineTo x="21535" y="21383"/>
                <wp:lineTo x="21535" y="0"/>
                <wp:lineTo x="0" y="0"/>
              </wp:wrapPolygon>
            </wp:wrapTight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rint_codigo_bot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66B78E" w14:textId="04B5ACAB" w:rsidR="005D6FD0" w:rsidRDefault="005D6FD0" w:rsidP="00FD35F2"/>
    <w:p w14:paraId="2B63064C" w14:textId="123C18CB" w:rsidR="005D6FD0" w:rsidRDefault="005D6FD0" w:rsidP="00FD35F2"/>
    <w:p w14:paraId="268FEB4E" w14:textId="11045971" w:rsidR="005D6FD0" w:rsidRDefault="005D6FD0" w:rsidP="00FD35F2"/>
    <w:p w14:paraId="6EE7F760" w14:textId="0DDC7674" w:rsidR="005D6FD0" w:rsidRDefault="005D6FD0" w:rsidP="00FD35F2"/>
    <w:p w14:paraId="5DB900E1" w14:textId="20987924" w:rsidR="005D6FD0" w:rsidRDefault="005D6FD0" w:rsidP="00FD35F2"/>
    <w:p w14:paraId="146C1F77" w14:textId="121AB7EF" w:rsidR="005D6FD0" w:rsidRDefault="005D6FD0" w:rsidP="00FD35F2"/>
    <w:p w14:paraId="260F048C" w14:textId="3DA55265" w:rsidR="005D6FD0" w:rsidRDefault="005D6FD0" w:rsidP="00FD35F2"/>
    <w:p w14:paraId="0A56B873" w14:textId="2419BE11" w:rsidR="005D6FD0" w:rsidRDefault="005D6FD0" w:rsidP="00FD35F2"/>
    <w:p w14:paraId="0A9D57F0" w14:textId="10E0F89E" w:rsidR="005D6FD0" w:rsidRDefault="005D6FD0" w:rsidP="00FD35F2"/>
    <w:p w14:paraId="21AE86BE" w14:textId="63626774" w:rsidR="00623DB5" w:rsidRDefault="00623DB5" w:rsidP="00FD35F2"/>
    <w:p w14:paraId="5127AB7A" w14:textId="165FEE8F" w:rsidR="00623DB5" w:rsidRDefault="002C357E" w:rsidP="00FD35F2">
      <w:r>
        <w:rPr>
          <w:noProof/>
          <w:lang w:eastAsia="pt-PT"/>
        </w:rPr>
        <w:drawing>
          <wp:anchor distT="0" distB="0" distL="114300" distR="114300" simplePos="0" relativeHeight="251921408" behindDoc="1" locked="0" layoutInCell="1" allowOverlap="1" wp14:anchorId="66EDE2FA" wp14:editId="5C5BDE9E">
            <wp:simplePos x="0" y="0"/>
            <wp:positionH relativeFrom="column">
              <wp:posOffset>873760</wp:posOffset>
            </wp:positionH>
            <wp:positionV relativeFrom="paragraph">
              <wp:posOffset>174625</wp:posOffset>
            </wp:positionV>
            <wp:extent cx="4271010" cy="1764030"/>
            <wp:effectExtent l="0" t="0" r="0" b="7620"/>
            <wp:wrapTight wrapText="bothSides">
              <wp:wrapPolygon edited="0">
                <wp:start x="0" y="0"/>
                <wp:lineTo x="0" y="21460"/>
                <wp:lineTo x="21484" y="21460"/>
                <wp:lineTo x="21484" y="0"/>
                <wp:lineTo x="0" y="0"/>
              </wp:wrapPolygon>
            </wp:wrapTight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bot_espermograma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B84DEC" w14:textId="1CD90F70" w:rsidR="00623DB5" w:rsidRDefault="00623DB5" w:rsidP="00FD35F2"/>
    <w:p w14:paraId="4B05859D" w14:textId="5912B7A1" w:rsidR="00623DB5" w:rsidRDefault="00623DB5" w:rsidP="00FD35F2"/>
    <w:p w14:paraId="28A6E72C" w14:textId="742971DC" w:rsidR="00623DB5" w:rsidRDefault="00623DB5" w:rsidP="00FD35F2"/>
    <w:p w14:paraId="75020D10" w14:textId="261CA5EC" w:rsidR="00623DB5" w:rsidRDefault="00623DB5" w:rsidP="00FD35F2"/>
    <w:p w14:paraId="3416238E" w14:textId="79264FF1" w:rsidR="00623DB5" w:rsidRDefault="00623DB5" w:rsidP="00FD35F2"/>
    <w:p w14:paraId="4DD5C570" w14:textId="77777777" w:rsidR="00623DB5" w:rsidRDefault="00623DB5" w:rsidP="00FD35F2"/>
    <w:p w14:paraId="51DE92C8" w14:textId="794FB34C" w:rsidR="005D6FD0" w:rsidRDefault="002C357E" w:rsidP="00FD35F2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923456" behindDoc="1" locked="0" layoutInCell="1" allowOverlap="1" wp14:anchorId="593D896D" wp14:editId="04E2FFF1">
                <wp:simplePos x="0" y="0"/>
                <wp:positionH relativeFrom="column">
                  <wp:posOffset>873760</wp:posOffset>
                </wp:positionH>
                <wp:positionV relativeFrom="paragraph">
                  <wp:posOffset>361130</wp:posOffset>
                </wp:positionV>
                <wp:extent cx="42710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1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64B8F9" w14:textId="1ED59FD1" w:rsidR="00566963" w:rsidRPr="00C0104C" w:rsidRDefault="00566963" w:rsidP="002C357E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27" w:name="_Toc50300806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3B3EBB">
                              <w:t>Exemplo de diálogo com o Chatbot para a consulta dos resultados do espermograma</w:t>
                            </w:r>
                            <w:bookmarkEnd w:id="2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D896D" id="Caixa de texto 57" o:spid="_x0000_s1064" type="#_x0000_t202" style="position:absolute;left:0;text-align:left;margin-left:68.8pt;margin-top:28.45pt;width:336.3pt;height:.05pt;z-index:-2513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" stroked="f">
                <v:textbox style="mso-fit-shape-to-text:t" inset="0,0,0,0">
                  <w:txbxContent>
                    <w:p w14:paraId="1F64B8F9" w14:textId="1ED59FD1" w:rsidR="00566963" w:rsidRPr="00C0104C" w:rsidRDefault="00566963" w:rsidP="002C357E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28" w:name="_Toc50300806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3B3EBB">
                        <w:t>Exemplo de diálogo com o Chatbot para a consulta dos resultados do espermograma</w:t>
                      </w:r>
                      <w:bookmarkEnd w:id="228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BB29D6C" w14:textId="3C523E60" w:rsidR="00A25EC7" w:rsidRDefault="00BF7D74" w:rsidP="002C357E">
      <w:pPr>
        <w:pStyle w:val="Cabealho1"/>
      </w:pPr>
      <w:bookmarkStart w:id="229" w:name="_Toc503008139"/>
      <w:r>
        <w:lastRenderedPageBreak/>
        <w:t>Funcionalidades não implementadas</w:t>
      </w:r>
      <w:bookmarkEnd w:id="229"/>
    </w:p>
    <w:p w14:paraId="3A2FCA82" w14:textId="77777777" w:rsidR="002C357E" w:rsidRPr="002C357E" w:rsidRDefault="002C357E" w:rsidP="002C357E"/>
    <w:p w14:paraId="63D9D286" w14:textId="3BEA2094" w:rsidR="00A25EC7" w:rsidRPr="00A25EC7" w:rsidRDefault="002C357E" w:rsidP="002C357E">
      <w:pPr>
        <w:jc w:val="both"/>
      </w:pPr>
      <w:r>
        <w:t xml:space="preserve">Das 15 funcionalidades propostas para este sprint, conseguimos implementar totalmente 14 delas. Assim sendo, o REQ 2 – Registo de dador em happy-hour, ficou apenas parcialmente implementado. As razões que levaram a este insucesso estão relatadas na descrição do requisito em questão. </w:t>
      </w:r>
    </w:p>
    <w:p w14:paraId="366E53CB" w14:textId="31C912CE" w:rsidR="00A25EC7" w:rsidRDefault="00A25EC7" w:rsidP="00092C57">
      <w:pPr>
        <w:pStyle w:val="Cabealho1"/>
      </w:pPr>
      <w:bookmarkStart w:id="230" w:name="_Toc503008140"/>
      <w:r>
        <w:t>Pipeline</w:t>
      </w:r>
      <w:bookmarkEnd w:id="230"/>
    </w:p>
    <w:p w14:paraId="09E338B7" w14:textId="77777777" w:rsidR="002C357E" w:rsidRPr="002C357E" w:rsidRDefault="002C357E" w:rsidP="002C357E"/>
    <w:p w14:paraId="5BD5BF3F" w14:textId="77777777" w:rsidR="00530D0C" w:rsidRDefault="00530D0C" w:rsidP="00530D0C">
      <w:pPr>
        <w:jc w:val="both"/>
      </w:pPr>
      <w:r>
        <w:t>Para esta terceira iteração mantivemos o pipeline criado na segunda iteração. Até à data 4 de Janeiro de 2018, foram realizados 229 builds.</w:t>
      </w:r>
    </w:p>
    <w:p w14:paraId="3216AF4D" w14:textId="77777777" w:rsidR="00530D0C" w:rsidRDefault="00530D0C" w:rsidP="00530D0C">
      <w:pPr>
        <w:jc w:val="both"/>
      </w:pPr>
      <w:r>
        <w:t xml:space="preserve">A definição do script encontra-se no ficheiro </w:t>
      </w:r>
      <w:proofErr w:type="spellStart"/>
      <w:r w:rsidRPr="00003D7B">
        <w:rPr>
          <w:i/>
        </w:rPr>
        <w:t>Jenkinsfile</w:t>
      </w:r>
      <w:proofErr w:type="spellEnd"/>
      <w:r>
        <w:t xml:space="preserve"> na raiz do projeto. O script contém cinco </w:t>
      </w:r>
      <w:proofErr w:type="spellStart"/>
      <w:r w:rsidRPr="00105A33">
        <w:rPr>
          <w:i/>
        </w:rPr>
        <w:t>stages</w:t>
      </w:r>
      <w:proofErr w:type="spellEnd"/>
      <w:r>
        <w:t>:</w:t>
      </w:r>
    </w:p>
    <w:p w14:paraId="2B4FE787" w14:textId="77777777" w:rsidR="00530D0C" w:rsidRPr="000329B0" w:rsidRDefault="00530D0C" w:rsidP="00530D0C">
      <w:pPr>
        <w:pStyle w:val="PargrafodaLista"/>
        <w:numPr>
          <w:ilvl w:val="0"/>
          <w:numId w:val="5"/>
        </w:numPr>
        <w:jc w:val="both"/>
        <w:rPr>
          <w:b/>
        </w:rPr>
      </w:pPr>
      <w:r w:rsidRPr="000329B0">
        <w:rPr>
          <w:b/>
        </w:rPr>
        <w:t>Checkout</w:t>
      </w:r>
    </w:p>
    <w:p w14:paraId="3371F59E" w14:textId="77777777" w:rsidR="00530D0C" w:rsidRDefault="00530D0C" w:rsidP="00530D0C">
      <w:pPr>
        <w:pStyle w:val="PargrafodaLista"/>
        <w:numPr>
          <w:ilvl w:val="1"/>
          <w:numId w:val="5"/>
        </w:numPr>
        <w:jc w:val="both"/>
      </w:pPr>
      <w:r>
        <w:t xml:space="preserve">Responsável por verificar a conexão ao repositório no Bitbucket, através de uma chave </w:t>
      </w:r>
      <w:proofErr w:type="spellStart"/>
      <w:r>
        <w:t>ssh</w:t>
      </w:r>
      <w:proofErr w:type="spellEnd"/>
      <w:r>
        <w:t xml:space="preserve"> </w:t>
      </w:r>
    </w:p>
    <w:p w14:paraId="35E8847E" w14:textId="77777777" w:rsidR="00530D0C" w:rsidRDefault="00530D0C" w:rsidP="00530D0C">
      <w:pPr>
        <w:pStyle w:val="PargrafodaLista"/>
        <w:ind w:left="1440"/>
        <w:jc w:val="both"/>
      </w:pPr>
      <w:r>
        <w:tab/>
      </w:r>
    </w:p>
    <w:p w14:paraId="342FA44D" w14:textId="77777777" w:rsidR="00530D0C" w:rsidRDefault="00530D0C" w:rsidP="00530D0C">
      <w:pPr>
        <w:pStyle w:val="PargrafodaLista"/>
        <w:numPr>
          <w:ilvl w:val="0"/>
          <w:numId w:val="5"/>
        </w:numPr>
        <w:jc w:val="both"/>
        <w:rPr>
          <w:b/>
        </w:rPr>
      </w:pPr>
      <w:r w:rsidRPr="000329B0">
        <w:rPr>
          <w:b/>
        </w:rPr>
        <w:t>Build</w:t>
      </w:r>
    </w:p>
    <w:p w14:paraId="22BEDF3D" w14:textId="77777777" w:rsidR="00530D0C" w:rsidRPr="002F2EBF" w:rsidRDefault="00530D0C" w:rsidP="00530D0C">
      <w:pPr>
        <w:pStyle w:val="PargrafodaLista"/>
        <w:numPr>
          <w:ilvl w:val="1"/>
          <w:numId w:val="5"/>
        </w:numPr>
        <w:jc w:val="both"/>
      </w:pPr>
      <w:r>
        <w:t>Responsável por compilar a solução GAM.sln no diretório correto</w:t>
      </w:r>
    </w:p>
    <w:p w14:paraId="0F86E2A8" w14:textId="77777777" w:rsidR="00530D0C" w:rsidRPr="002B4902" w:rsidRDefault="00530D0C" w:rsidP="00530D0C">
      <w:pPr>
        <w:ind w:left="0"/>
        <w:jc w:val="both"/>
        <w:rPr>
          <w:b/>
        </w:rPr>
      </w:pPr>
    </w:p>
    <w:p w14:paraId="44B2030D" w14:textId="77777777" w:rsidR="00530D0C" w:rsidRDefault="00530D0C" w:rsidP="00530D0C">
      <w:pPr>
        <w:pStyle w:val="PargrafodaLista"/>
        <w:numPr>
          <w:ilvl w:val="0"/>
          <w:numId w:val="5"/>
        </w:numPr>
        <w:jc w:val="both"/>
        <w:rPr>
          <w:b/>
        </w:rPr>
      </w:pPr>
      <w:proofErr w:type="spellStart"/>
      <w:r w:rsidRPr="000329B0">
        <w:rPr>
          <w:b/>
        </w:rPr>
        <w:t>Unit</w:t>
      </w:r>
      <w:proofErr w:type="spellEnd"/>
      <w:r w:rsidRPr="000329B0">
        <w:rPr>
          <w:b/>
        </w:rPr>
        <w:t xml:space="preserve"> </w:t>
      </w:r>
      <w:proofErr w:type="spellStart"/>
      <w:r w:rsidRPr="000329B0">
        <w:rPr>
          <w:b/>
        </w:rPr>
        <w:t>Tests</w:t>
      </w:r>
      <w:proofErr w:type="spellEnd"/>
    </w:p>
    <w:p w14:paraId="7C2BD027" w14:textId="77777777" w:rsidR="00530D0C" w:rsidRDefault="00530D0C" w:rsidP="00530D0C">
      <w:pPr>
        <w:pStyle w:val="PargrafodaLista"/>
        <w:numPr>
          <w:ilvl w:val="1"/>
          <w:numId w:val="5"/>
        </w:numPr>
        <w:jc w:val="both"/>
      </w:pPr>
      <w:r>
        <w:t>Responsável por compilar a solução GamTest.sln (testes unitários)</w:t>
      </w:r>
    </w:p>
    <w:p w14:paraId="37DD5E7B" w14:textId="77777777" w:rsidR="00530D0C" w:rsidRDefault="00530D0C" w:rsidP="00530D0C">
      <w:pPr>
        <w:pStyle w:val="PargrafodaLista"/>
        <w:ind w:left="1008" w:firstLine="432"/>
        <w:jc w:val="both"/>
      </w:pPr>
    </w:p>
    <w:p w14:paraId="427E6754" w14:textId="77777777" w:rsidR="00530D0C" w:rsidRPr="002B4902" w:rsidRDefault="00530D0C" w:rsidP="00530D0C">
      <w:pPr>
        <w:pStyle w:val="PargrafodaLista"/>
        <w:ind w:left="1008" w:firstLine="432"/>
        <w:jc w:val="both"/>
      </w:pPr>
    </w:p>
    <w:p w14:paraId="064EE8C5" w14:textId="77777777" w:rsidR="00530D0C" w:rsidRDefault="00530D0C" w:rsidP="00530D0C">
      <w:pPr>
        <w:pStyle w:val="PargrafodaLista"/>
        <w:numPr>
          <w:ilvl w:val="0"/>
          <w:numId w:val="5"/>
        </w:numPr>
        <w:jc w:val="both"/>
        <w:rPr>
          <w:b/>
        </w:rPr>
      </w:pPr>
      <w:proofErr w:type="spellStart"/>
      <w:r w:rsidRPr="000329B0">
        <w:rPr>
          <w:b/>
        </w:rPr>
        <w:t>Publish</w:t>
      </w:r>
      <w:proofErr w:type="spellEnd"/>
      <w:r w:rsidRPr="000329B0">
        <w:rPr>
          <w:b/>
        </w:rPr>
        <w:t xml:space="preserve"> </w:t>
      </w:r>
      <w:proofErr w:type="spellStart"/>
      <w:r w:rsidRPr="000329B0">
        <w:rPr>
          <w:b/>
        </w:rPr>
        <w:t>Unit</w:t>
      </w:r>
      <w:proofErr w:type="spellEnd"/>
      <w:r w:rsidRPr="000329B0">
        <w:rPr>
          <w:b/>
        </w:rPr>
        <w:t xml:space="preserve"> </w:t>
      </w:r>
      <w:proofErr w:type="spellStart"/>
      <w:r w:rsidRPr="000329B0">
        <w:rPr>
          <w:b/>
        </w:rPr>
        <w:t>Test</w:t>
      </w:r>
      <w:proofErr w:type="spellEnd"/>
      <w:r w:rsidRPr="000329B0">
        <w:rPr>
          <w:b/>
        </w:rPr>
        <w:t xml:space="preserve"> </w:t>
      </w:r>
      <w:proofErr w:type="spellStart"/>
      <w:r w:rsidRPr="000329B0">
        <w:rPr>
          <w:b/>
        </w:rPr>
        <w:t>Results</w:t>
      </w:r>
      <w:proofErr w:type="spellEnd"/>
    </w:p>
    <w:p w14:paraId="1C448C95" w14:textId="77777777" w:rsidR="00530D0C" w:rsidRDefault="00530D0C" w:rsidP="00530D0C">
      <w:pPr>
        <w:pStyle w:val="PargrafodaLista"/>
        <w:numPr>
          <w:ilvl w:val="1"/>
          <w:numId w:val="5"/>
        </w:numPr>
        <w:jc w:val="both"/>
      </w:pPr>
      <w:r>
        <w:t>Responsável por criar um ficheiro de resultados (falhas) referente aos testes unitários (os ficheiros ficam guardados na pasta “</w:t>
      </w:r>
      <w:proofErr w:type="spellStart"/>
      <w:r>
        <w:t>TestResults</w:t>
      </w:r>
      <w:proofErr w:type="spellEnd"/>
      <w:r>
        <w:t>”) e, deste modo, podemos analisar o número total de testes, testes que passaram/falharam, entre outros)</w:t>
      </w:r>
    </w:p>
    <w:p w14:paraId="0CD200C1" w14:textId="77777777" w:rsidR="00530D0C" w:rsidRDefault="00530D0C" w:rsidP="00530D0C">
      <w:pPr>
        <w:ind w:left="0"/>
        <w:jc w:val="both"/>
      </w:pPr>
      <w:r w:rsidRPr="001A172B">
        <w:rPr>
          <w:noProof/>
          <w:lang w:eastAsia="pt-PT"/>
        </w:rPr>
        <w:drawing>
          <wp:anchor distT="0" distB="0" distL="114300" distR="114300" simplePos="0" relativeHeight="251792384" behindDoc="1" locked="0" layoutInCell="1" allowOverlap="1" wp14:anchorId="1EB69E46" wp14:editId="2F302375">
            <wp:simplePos x="0" y="0"/>
            <wp:positionH relativeFrom="column">
              <wp:posOffset>-118110</wp:posOffset>
            </wp:positionH>
            <wp:positionV relativeFrom="paragraph">
              <wp:posOffset>393700</wp:posOffset>
            </wp:positionV>
            <wp:extent cx="6486525" cy="701040"/>
            <wp:effectExtent l="0" t="0" r="9525" b="3810"/>
            <wp:wrapTight wrapText="bothSides">
              <wp:wrapPolygon edited="0">
                <wp:start x="0" y="0"/>
                <wp:lineTo x="0" y="21130"/>
                <wp:lineTo x="21568" y="21130"/>
                <wp:lineTo x="21568" y="0"/>
                <wp:lineTo x="0" y="0"/>
              </wp:wrapPolygon>
            </wp:wrapTight>
            <wp:docPr id="3" name="Picture 3" descr="C:\Users\Altra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tra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73B0AC" w14:textId="77777777" w:rsidR="00530D0C" w:rsidRDefault="00530D0C" w:rsidP="00530D0C">
      <w:pPr>
        <w:ind w:left="0"/>
        <w:jc w:val="both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3972E989" wp14:editId="64CD00C4">
                <wp:simplePos x="0" y="0"/>
                <wp:positionH relativeFrom="margin">
                  <wp:align>center</wp:align>
                </wp:positionH>
                <wp:positionV relativeFrom="paragraph">
                  <wp:posOffset>984250</wp:posOffset>
                </wp:positionV>
                <wp:extent cx="6486525" cy="167640"/>
                <wp:effectExtent l="0" t="0" r="9525" b="3810"/>
                <wp:wrapTight wrapText="bothSides">
                  <wp:wrapPolygon edited="0">
                    <wp:start x="0" y="0"/>
                    <wp:lineTo x="0" y="19636"/>
                    <wp:lineTo x="21568" y="19636"/>
                    <wp:lineTo x="21568" y="0"/>
                    <wp:lineTo x="0" y="0"/>
                  </wp:wrapPolygon>
                </wp:wrapTight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6525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50997F7" w14:textId="17F84E3E" w:rsidR="00566963" w:rsidRPr="003C063E" w:rsidRDefault="00566963" w:rsidP="00530D0C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31" w:name="_Toc50300806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1356CE">
                              <w:t>Excerto do ficheiro de resultados (testes)</w:t>
                            </w:r>
                            <w:bookmarkEnd w:id="2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2E989" id="Text Box 11" o:spid="_x0000_s1065" type="#_x0000_t202" style="position:absolute;left:0;text-align:left;margin-left:0;margin-top:77.5pt;width:510.75pt;height:13.2pt;z-index:-2515230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" stroked="f">
                <v:textbox inset="0,0,0,0">
                  <w:txbxContent>
                    <w:p w14:paraId="150997F7" w14:textId="17F84E3E" w:rsidR="00566963" w:rsidRPr="003C063E" w:rsidRDefault="00566963" w:rsidP="00530D0C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32" w:name="_Toc50300806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1356CE">
                        <w:t>Excerto do ficheiro de resultados (testes)</w:t>
                      </w:r>
                      <w:bookmarkEnd w:id="232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44D980B" w14:textId="77777777" w:rsidR="00530D0C" w:rsidRDefault="00530D0C" w:rsidP="00530D0C">
      <w:pPr>
        <w:ind w:left="0"/>
        <w:jc w:val="both"/>
      </w:pPr>
    </w:p>
    <w:p w14:paraId="658F7F85" w14:textId="77777777" w:rsidR="00530D0C" w:rsidRDefault="00530D0C" w:rsidP="00530D0C">
      <w:pPr>
        <w:ind w:left="0"/>
        <w:jc w:val="both"/>
      </w:pPr>
    </w:p>
    <w:p w14:paraId="4D1BFE09" w14:textId="77777777" w:rsidR="00530D0C" w:rsidRDefault="00530D0C" w:rsidP="00530D0C">
      <w:pPr>
        <w:pStyle w:val="PargrafodaLista"/>
        <w:numPr>
          <w:ilvl w:val="0"/>
          <w:numId w:val="5"/>
        </w:numPr>
        <w:jc w:val="both"/>
        <w:rPr>
          <w:b/>
        </w:rPr>
      </w:pPr>
      <w:proofErr w:type="spellStart"/>
      <w:r w:rsidRPr="000329B0">
        <w:rPr>
          <w:b/>
        </w:rPr>
        <w:lastRenderedPageBreak/>
        <w:t>Archive</w:t>
      </w:r>
      <w:proofErr w:type="spellEnd"/>
    </w:p>
    <w:p w14:paraId="45ED8E9D" w14:textId="77777777" w:rsidR="00530D0C" w:rsidRDefault="00530D0C" w:rsidP="00530D0C">
      <w:pPr>
        <w:pStyle w:val="PargrafodaLista"/>
        <w:numPr>
          <w:ilvl w:val="1"/>
          <w:numId w:val="5"/>
        </w:numPr>
        <w:jc w:val="both"/>
      </w:pPr>
      <w:r>
        <w:t>Responsável por arquivar todos os artefactos</w:t>
      </w:r>
    </w:p>
    <w:p w14:paraId="4584F3BA" w14:textId="77777777" w:rsidR="00530D0C" w:rsidRDefault="00530D0C" w:rsidP="00530D0C">
      <w:pPr>
        <w:jc w:val="both"/>
      </w:pPr>
      <w:r>
        <w:rPr>
          <w:noProof/>
          <w:lang w:eastAsia="pt-PT"/>
        </w:rPr>
        <w:drawing>
          <wp:anchor distT="0" distB="0" distL="114300" distR="114300" simplePos="0" relativeHeight="251794432" behindDoc="0" locked="0" layoutInCell="1" allowOverlap="1" wp14:anchorId="317E30A4" wp14:editId="27A34110">
            <wp:simplePos x="0" y="0"/>
            <wp:positionH relativeFrom="column">
              <wp:posOffset>1333500</wp:posOffset>
            </wp:positionH>
            <wp:positionV relativeFrom="paragraph">
              <wp:posOffset>151765</wp:posOffset>
            </wp:positionV>
            <wp:extent cx="3030220" cy="1243965"/>
            <wp:effectExtent l="0" t="0" r="0" b="0"/>
            <wp:wrapTight wrapText="bothSides">
              <wp:wrapPolygon edited="0">
                <wp:start x="0" y="0"/>
                <wp:lineTo x="0" y="21170"/>
                <wp:lineTo x="21455" y="21170"/>
                <wp:lineTo x="2145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887067B" w14:textId="77777777" w:rsidR="00530D0C" w:rsidRDefault="00530D0C" w:rsidP="00530D0C">
      <w:pPr>
        <w:jc w:val="both"/>
      </w:pPr>
    </w:p>
    <w:p w14:paraId="0F106358" w14:textId="77777777" w:rsidR="00530D0C" w:rsidRDefault="00530D0C" w:rsidP="00530D0C">
      <w:pPr>
        <w:jc w:val="both"/>
      </w:pPr>
    </w:p>
    <w:p w14:paraId="02BFE577" w14:textId="77777777" w:rsidR="00530D0C" w:rsidRDefault="00530D0C" w:rsidP="00530D0C">
      <w:pPr>
        <w:jc w:val="both"/>
      </w:pPr>
    </w:p>
    <w:p w14:paraId="16D2A614" w14:textId="77777777" w:rsidR="00530D0C" w:rsidRDefault="00530D0C" w:rsidP="00530D0C">
      <w:pPr>
        <w:jc w:val="both"/>
      </w:pPr>
    </w:p>
    <w:p w14:paraId="2A3A0850" w14:textId="77777777" w:rsidR="00530D0C" w:rsidRDefault="00530D0C" w:rsidP="00530D0C">
      <w:pPr>
        <w:jc w:val="both"/>
      </w:pPr>
    </w:p>
    <w:p w14:paraId="0F5DB4A4" w14:textId="77777777" w:rsidR="00530D0C" w:rsidRDefault="00530D0C" w:rsidP="00530D0C">
      <w:pPr>
        <w:jc w:val="both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8A9C319" wp14:editId="3D03BED5">
                <wp:simplePos x="0" y="0"/>
                <wp:positionH relativeFrom="column">
                  <wp:posOffset>749300</wp:posOffset>
                </wp:positionH>
                <wp:positionV relativeFrom="paragraph">
                  <wp:posOffset>102870</wp:posOffset>
                </wp:positionV>
                <wp:extent cx="3985260" cy="167640"/>
                <wp:effectExtent l="0" t="0" r="0" b="3810"/>
                <wp:wrapTight wrapText="bothSides">
                  <wp:wrapPolygon edited="0">
                    <wp:start x="0" y="0"/>
                    <wp:lineTo x="0" y="19636"/>
                    <wp:lineTo x="21476" y="19636"/>
                    <wp:lineTo x="21476" y="0"/>
                    <wp:lineTo x="0" y="0"/>
                  </wp:wrapPolygon>
                </wp:wrapTight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526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C17A431" w14:textId="513DCA8C" w:rsidR="00566963" w:rsidRPr="00732C43" w:rsidRDefault="00566963" w:rsidP="00530D0C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33" w:name="_Toc50300806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 xml:space="preserve"> – Artefactos criados após stage Archive</w:t>
                            </w:r>
                            <w:bookmarkEnd w:id="2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9C319" id="Text Box 10" o:spid="_x0000_s1066" type="#_x0000_t202" style="position:absolute;left:0;text-align:left;margin-left:59pt;margin-top:8.1pt;width:313.8pt;height:13.2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" stroked="f">
                <v:textbox inset="0,0,0,0">
                  <w:txbxContent>
                    <w:p w14:paraId="2C17A431" w14:textId="513DCA8C" w:rsidR="00566963" w:rsidRPr="00732C43" w:rsidRDefault="00566963" w:rsidP="00530D0C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34" w:name="_Toc50300806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 xml:space="preserve"> – Artefactos criados após stage Archive</w:t>
                      </w:r>
                      <w:bookmarkEnd w:id="234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8E7A74F" w14:textId="77777777" w:rsidR="00530D0C" w:rsidRDefault="00530D0C" w:rsidP="00530D0C">
      <w:pPr>
        <w:jc w:val="both"/>
      </w:pPr>
    </w:p>
    <w:p w14:paraId="0A0A503A" w14:textId="77777777" w:rsidR="00530D0C" w:rsidRDefault="00530D0C" w:rsidP="00530D0C">
      <w:pPr>
        <w:jc w:val="both"/>
      </w:pPr>
    </w:p>
    <w:p w14:paraId="48B48255" w14:textId="77777777" w:rsidR="00530D0C" w:rsidRDefault="00530D0C" w:rsidP="00530D0C">
      <w:pPr>
        <w:jc w:val="both"/>
      </w:pPr>
      <w:r w:rsidRPr="00946955">
        <w:t xml:space="preserve">É de salientar que o pipeline realiza </w:t>
      </w:r>
      <w:r w:rsidRPr="00105A33">
        <w:rPr>
          <w:i/>
        </w:rPr>
        <w:t>builds</w:t>
      </w:r>
      <w:r w:rsidRPr="00946955">
        <w:t xml:space="preserve"> periódicas </w:t>
      </w:r>
      <w:r>
        <w:t xml:space="preserve">de </w:t>
      </w:r>
      <w:r w:rsidRPr="00946955">
        <w:t xml:space="preserve">hora a hora. Para a implementação do pipeline foi necessário a instalação de alguns </w:t>
      </w:r>
      <w:proofErr w:type="spellStart"/>
      <w:r w:rsidRPr="00411ABC">
        <w:rPr>
          <w:i/>
        </w:rPr>
        <w:t>plugins</w:t>
      </w:r>
      <w:proofErr w:type="spellEnd"/>
      <w:r w:rsidRPr="00946955">
        <w:t xml:space="preserve">, tais como: </w:t>
      </w:r>
      <w:proofErr w:type="spellStart"/>
      <w:r w:rsidRPr="00946955">
        <w:rPr>
          <w:i/>
        </w:rPr>
        <w:t>Credentials</w:t>
      </w:r>
      <w:proofErr w:type="spellEnd"/>
      <w:r w:rsidRPr="00946955">
        <w:rPr>
          <w:i/>
        </w:rPr>
        <w:t xml:space="preserve"> </w:t>
      </w:r>
      <w:proofErr w:type="spellStart"/>
      <w:r w:rsidRPr="00946955">
        <w:rPr>
          <w:i/>
        </w:rPr>
        <w:t>Plugin</w:t>
      </w:r>
      <w:proofErr w:type="spellEnd"/>
      <w:r w:rsidRPr="00946955">
        <w:rPr>
          <w:i/>
        </w:rPr>
        <w:t xml:space="preserve">, </w:t>
      </w:r>
      <w:proofErr w:type="spellStart"/>
      <w:r w:rsidRPr="00946955">
        <w:rPr>
          <w:i/>
        </w:rPr>
        <w:t>Git</w:t>
      </w:r>
      <w:proofErr w:type="spellEnd"/>
      <w:r w:rsidRPr="00946955">
        <w:rPr>
          <w:i/>
        </w:rPr>
        <w:t xml:space="preserve"> </w:t>
      </w:r>
      <w:proofErr w:type="spellStart"/>
      <w:r w:rsidRPr="00946955">
        <w:rPr>
          <w:i/>
        </w:rPr>
        <w:t>Plugin</w:t>
      </w:r>
      <w:proofErr w:type="spellEnd"/>
      <w:r w:rsidRPr="00946955">
        <w:rPr>
          <w:i/>
        </w:rPr>
        <w:t xml:space="preserve">, </w:t>
      </w:r>
      <w:proofErr w:type="spellStart"/>
      <w:r w:rsidRPr="00946955">
        <w:rPr>
          <w:i/>
        </w:rPr>
        <w:t>MSBuild</w:t>
      </w:r>
      <w:proofErr w:type="spellEnd"/>
      <w:r w:rsidRPr="00946955">
        <w:rPr>
          <w:i/>
        </w:rPr>
        <w:t xml:space="preserve"> </w:t>
      </w:r>
      <w:proofErr w:type="spellStart"/>
      <w:r w:rsidRPr="00946955">
        <w:rPr>
          <w:i/>
        </w:rPr>
        <w:t>Plugin</w:t>
      </w:r>
      <w:proofErr w:type="spellEnd"/>
      <w:r w:rsidRPr="00946955">
        <w:rPr>
          <w:i/>
        </w:rPr>
        <w:t xml:space="preserve">, </w:t>
      </w:r>
      <w:proofErr w:type="spellStart"/>
      <w:r w:rsidRPr="00946955">
        <w:rPr>
          <w:i/>
        </w:rPr>
        <w:t>Nuget</w:t>
      </w:r>
      <w:proofErr w:type="spellEnd"/>
      <w:r w:rsidRPr="00946955">
        <w:rPr>
          <w:i/>
        </w:rPr>
        <w:t xml:space="preserve"> </w:t>
      </w:r>
      <w:proofErr w:type="spellStart"/>
      <w:r w:rsidRPr="00946955">
        <w:rPr>
          <w:i/>
        </w:rPr>
        <w:t>Plugin</w:t>
      </w:r>
      <w:proofErr w:type="spellEnd"/>
      <w:r w:rsidRPr="00946955">
        <w:rPr>
          <w:i/>
        </w:rPr>
        <w:t xml:space="preserve">, Pipeline, Pipeline: </w:t>
      </w:r>
      <w:proofErr w:type="spellStart"/>
      <w:r w:rsidRPr="00946955">
        <w:rPr>
          <w:i/>
        </w:rPr>
        <w:t>Stage</w:t>
      </w:r>
      <w:proofErr w:type="spellEnd"/>
      <w:r w:rsidRPr="00946955">
        <w:rPr>
          <w:i/>
        </w:rPr>
        <w:t xml:space="preserve"> </w:t>
      </w:r>
      <w:proofErr w:type="spellStart"/>
      <w:r w:rsidRPr="00946955">
        <w:rPr>
          <w:i/>
        </w:rPr>
        <w:t>View</w:t>
      </w:r>
      <w:proofErr w:type="spellEnd"/>
      <w:r w:rsidRPr="00946955">
        <w:rPr>
          <w:i/>
        </w:rPr>
        <w:t xml:space="preserve"> </w:t>
      </w:r>
      <w:proofErr w:type="spellStart"/>
      <w:r w:rsidRPr="00946955">
        <w:rPr>
          <w:i/>
        </w:rPr>
        <w:t>Plugin</w:t>
      </w:r>
      <w:proofErr w:type="spellEnd"/>
      <w:r w:rsidRPr="00946955">
        <w:rPr>
          <w:i/>
        </w:rPr>
        <w:t xml:space="preserve">, </w:t>
      </w:r>
      <w:proofErr w:type="spellStart"/>
      <w:r w:rsidRPr="00946955">
        <w:rPr>
          <w:i/>
        </w:rPr>
        <w:t>MSTest</w:t>
      </w:r>
      <w:proofErr w:type="spellEnd"/>
      <w:r w:rsidRPr="00946955">
        <w:rPr>
          <w:i/>
        </w:rPr>
        <w:t xml:space="preserve"> </w:t>
      </w:r>
      <w:proofErr w:type="spellStart"/>
      <w:r w:rsidRPr="00946955">
        <w:rPr>
          <w:i/>
        </w:rPr>
        <w:t>Plugin</w:t>
      </w:r>
      <w:proofErr w:type="spellEnd"/>
      <w:r w:rsidRPr="00946955">
        <w:rPr>
          <w:i/>
        </w:rPr>
        <w:t xml:space="preserve"> e </w:t>
      </w:r>
      <w:proofErr w:type="spellStart"/>
      <w:r w:rsidRPr="00946955">
        <w:rPr>
          <w:i/>
        </w:rPr>
        <w:t>XUnit</w:t>
      </w:r>
      <w:proofErr w:type="spellEnd"/>
      <w:r w:rsidRPr="00946955">
        <w:rPr>
          <w:i/>
        </w:rPr>
        <w:t xml:space="preserve"> </w:t>
      </w:r>
      <w:proofErr w:type="spellStart"/>
      <w:r w:rsidRPr="00946955">
        <w:rPr>
          <w:i/>
        </w:rPr>
        <w:t>Plugin</w:t>
      </w:r>
      <w:proofErr w:type="spellEnd"/>
      <w:r w:rsidRPr="00946955">
        <w:rPr>
          <w:i/>
        </w:rPr>
        <w:t>.</w:t>
      </w:r>
    </w:p>
    <w:p w14:paraId="4FF8D8BC" w14:textId="77777777" w:rsidR="00530D0C" w:rsidRDefault="00530D0C" w:rsidP="00530D0C">
      <w:pPr>
        <w:jc w:val="both"/>
      </w:pPr>
      <w:r w:rsidRPr="002F2EBF">
        <w:rPr>
          <w:noProof/>
          <w:lang w:eastAsia="pt-PT"/>
        </w:rPr>
        <w:drawing>
          <wp:anchor distT="0" distB="0" distL="114300" distR="114300" simplePos="0" relativeHeight="251796480" behindDoc="1" locked="0" layoutInCell="1" allowOverlap="1" wp14:anchorId="572DB537" wp14:editId="53BCB7D0">
            <wp:simplePos x="0" y="0"/>
            <wp:positionH relativeFrom="column">
              <wp:posOffset>993140</wp:posOffset>
            </wp:positionH>
            <wp:positionV relativeFrom="paragraph">
              <wp:posOffset>110490</wp:posOffset>
            </wp:positionV>
            <wp:extent cx="4545965" cy="2196465"/>
            <wp:effectExtent l="0" t="0" r="6985" b="0"/>
            <wp:wrapTight wrapText="bothSides">
              <wp:wrapPolygon edited="0">
                <wp:start x="0" y="0"/>
                <wp:lineTo x="0" y="21356"/>
                <wp:lineTo x="21543" y="21356"/>
                <wp:lineTo x="21543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tran\Desktop\Capture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96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97504" behindDoc="1" locked="0" layoutInCell="1" allowOverlap="1" wp14:anchorId="4FF1BFE4" wp14:editId="09E47684">
                <wp:simplePos x="0" y="0"/>
                <wp:positionH relativeFrom="column">
                  <wp:posOffset>121920</wp:posOffset>
                </wp:positionH>
                <wp:positionV relativeFrom="paragraph">
                  <wp:posOffset>2364105</wp:posOffset>
                </wp:positionV>
                <wp:extent cx="5943600" cy="25971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02ADE4" w14:textId="64678B40" w:rsidR="00566963" w:rsidRPr="00947990" w:rsidRDefault="00566963" w:rsidP="00530D0C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35" w:name="_Toc50300806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448D9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>
                              <w:t xml:space="preserve"> - Stage View Pipeline</w:t>
                            </w:r>
                            <w:bookmarkEnd w:id="2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F1BFE4" id="Text Box 13" o:spid="_x0000_s1067" type="#_x0000_t202" style="position:absolute;left:0;text-align:left;margin-left:9.6pt;margin-top:186.15pt;width:468pt;height:20.45pt;z-index:-2515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" stroked="f">
                <v:textbox style="mso-fit-shape-to-text:t" inset="0,0,0,0">
                  <w:txbxContent>
                    <w:p w14:paraId="2202ADE4" w14:textId="64678B40" w:rsidR="00566963" w:rsidRPr="00947990" w:rsidRDefault="00566963" w:rsidP="00530D0C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36" w:name="_Toc50300806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448D9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>
                        <w:t xml:space="preserve"> - Stage View Pipeline</w:t>
                      </w:r>
                      <w:bookmarkEnd w:id="236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89F86AE" w14:textId="77777777" w:rsidR="00530D0C" w:rsidRDefault="00530D0C" w:rsidP="00530D0C">
      <w:pPr>
        <w:jc w:val="both"/>
      </w:pPr>
    </w:p>
    <w:p w14:paraId="3AFE87A5" w14:textId="77777777" w:rsidR="00530D0C" w:rsidRDefault="00530D0C" w:rsidP="00530D0C">
      <w:pPr>
        <w:jc w:val="both"/>
      </w:pPr>
    </w:p>
    <w:p w14:paraId="51A694E4" w14:textId="77777777" w:rsidR="00530D0C" w:rsidRDefault="00530D0C" w:rsidP="00530D0C">
      <w:pPr>
        <w:jc w:val="both"/>
      </w:pPr>
    </w:p>
    <w:p w14:paraId="7EAAC165" w14:textId="77777777" w:rsidR="00530D0C" w:rsidRDefault="00530D0C" w:rsidP="00530D0C">
      <w:pPr>
        <w:jc w:val="both"/>
      </w:pPr>
    </w:p>
    <w:p w14:paraId="77CA4656" w14:textId="77777777" w:rsidR="00530D0C" w:rsidRDefault="00530D0C" w:rsidP="00530D0C">
      <w:pPr>
        <w:jc w:val="both"/>
      </w:pPr>
    </w:p>
    <w:p w14:paraId="25F93AD1" w14:textId="77777777" w:rsidR="00530D0C" w:rsidRDefault="00530D0C" w:rsidP="00530D0C">
      <w:pPr>
        <w:jc w:val="both"/>
      </w:pPr>
    </w:p>
    <w:p w14:paraId="65523B37" w14:textId="77777777" w:rsidR="00530D0C" w:rsidRPr="00875462" w:rsidRDefault="00530D0C" w:rsidP="00530D0C">
      <w:pPr>
        <w:jc w:val="both"/>
      </w:pPr>
    </w:p>
    <w:p w14:paraId="009AE437" w14:textId="12CD566E" w:rsidR="00BF7D74" w:rsidRDefault="00BF7D74" w:rsidP="00A25EC7">
      <w:pPr>
        <w:jc w:val="both"/>
      </w:pPr>
    </w:p>
    <w:p w14:paraId="6A797826" w14:textId="77777777" w:rsidR="00BF7D74" w:rsidRDefault="00BF7D74" w:rsidP="00A25EC7">
      <w:pPr>
        <w:jc w:val="both"/>
      </w:pPr>
    </w:p>
    <w:p w14:paraId="54A83053" w14:textId="46141D85" w:rsidR="00A25EC7" w:rsidRDefault="00A25EC7" w:rsidP="00A25EC7">
      <w:pPr>
        <w:jc w:val="both"/>
      </w:pPr>
    </w:p>
    <w:p w14:paraId="0CBD4D1D" w14:textId="7C64A0D9" w:rsidR="00A25EC7" w:rsidRDefault="00A25EC7" w:rsidP="00A25EC7">
      <w:pPr>
        <w:jc w:val="both"/>
      </w:pPr>
    </w:p>
    <w:p w14:paraId="3C69FD4D" w14:textId="77777777" w:rsidR="00A25EC7" w:rsidRDefault="00A25EC7" w:rsidP="00A25EC7">
      <w:pPr>
        <w:jc w:val="both"/>
      </w:pPr>
    </w:p>
    <w:p w14:paraId="31107841" w14:textId="77777777" w:rsidR="00295481" w:rsidRDefault="00295481" w:rsidP="00A25EC7">
      <w:pPr>
        <w:jc w:val="both"/>
      </w:pPr>
    </w:p>
    <w:p w14:paraId="5FE2124E" w14:textId="77777777" w:rsidR="00295481" w:rsidRPr="00875462" w:rsidRDefault="00295481" w:rsidP="00A25EC7">
      <w:pPr>
        <w:jc w:val="both"/>
      </w:pPr>
    </w:p>
    <w:p w14:paraId="165F8204" w14:textId="659B8AF3" w:rsidR="002F7354" w:rsidRDefault="002F7354" w:rsidP="00092C57">
      <w:pPr>
        <w:pStyle w:val="Cabealho1"/>
      </w:pPr>
      <w:bookmarkStart w:id="237" w:name="_Toc503008141"/>
      <w:r>
        <w:lastRenderedPageBreak/>
        <w:t>Distribuição de tarefas</w:t>
      </w:r>
      <w:bookmarkEnd w:id="237"/>
    </w:p>
    <w:p w14:paraId="24B6E160" w14:textId="3D00C936" w:rsidR="0098618D" w:rsidRDefault="0098618D" w:rsidP="00875462">
      <w:pPr>
        <w:jc w:val="both"/>
        <w:rPr>
          <w:color w:val="auto"/>
        </w:rPr>
      </w:pPr>
      <w:r w:rsidRPr="00875462">
        <w:rPr>
          <w:color w:val="auto"/>
        </w:rPr>
        <w:t xml:space="preserve">A distribuição </w:t>
      </w:r>
      <w:r w:rsidR="00875462" w:rsidRPr="00875462">
        <w:rPr>
          <w:color w:val="auto"/>
        </w:rPr>
        <w:t>de tarefas foi realizada</w:t>
      </w:r>
      <w:r w:rsidR="00875462">
        <w:rPr>
          <w:color w:val="auto"/>
        </w:rPr>
        <w:t xml:space="preserve"> </w:t>
      </w:r>
      <w:r w:rsidR="00875462" w:rsidRPr="00875462">
        <w:rPr>
          <w:color w:val="auto"/>
        </w:rPr>
        <w:t xml:space="preserve">através de um </w:t>
      </w:r>
      <w:r w:rsidR="00875462" w:rsidRPr="00875462">
        <w:rPr>
          <w:i/>
          <w:color w:val="auto"/>
        </w:rPr>
        <w:t>board</w:t>
      </w:r>
      <w:r w:rsidR="00875462" w:rsidRPr="00875462">
        <w:rPr>
          <w:color w:val="auto"/>
        </w:rPr>
        <w:t xml:space="preserve">, usando a ferramenta </w:t>
      </w:r>
      <w:r w:rsidR="00875462" w:rsidRPr="00D06DE7">
        <w:rPr>
          <w:color w:val="auto"/>
        </w:rPr>
        <w:t>Trello</w:t>
      </w:r>
      <w:r w:rsidR="00875462" w:rsidRPr="00875462">
        <w:rPr>
          <w:color w:val="auto"/>
        </w:rPr>
        <w:t xml:space="preserve">. Esta ferramenta é muito flexível, auxilia na criação de tarefas podendo </w:t>
      </w:r>
      <w:r w:rsidR="00A43360">
        <w:rPr>
          <w:color w:val="auto"/>
        </w:rPr>
        <w:t xml:space="preserve">a mesma ser </w:t>
      </w:r>
      <w:r w:rsidR="00A43360" w:rsidRPr="00875462">
        <w:rPr>
          <w:color w:val="auto"/>
        </w:rPr>
        <w:t>atribuí</w:t>
      </w:r>
      <w:r w:rsidR="00A43360">
        <w:rPr>
          <w:color w:val="auto"/>
        </w:rPr>
        <w:t>da</w:t>
      </w:r>
      <w:r w:rsidR="00875462" w:rsidRPr="00875462">
        <w:rPr>
          <w:color w:val="auto"/>
        </w:rPr>
        <w:t xml:space="preserve"> a um membro da equipa e </w:t>
      </w:r>
      <w:r w:rsidR="00A43360">
        <w:rPr>
          <w:color w:val="auto"/>
        </w:rPr>
        <w:t xml:space="preserve">passar por </w:t>
      </w:r>
      <w:r w:rsidR="00875462">
        <w:rPr>
          <w:color w:val="auto"/>
        </w:rPr>
        <w:t xml:space="preserve">diferentes estados (To Do, Doing, Done). Os requisitos são denominados </w:t>
      </w:r>
      <w:r w:rsidR="00875462" w:rsidRPr="00875462">
        <w:rPr>
          <w:i/>
          <w:color w:val="auto"/>
        </w:rPr>
        <w:t>cards</w:t>
      </w:r>
      <w:r w:rsidR="00875462">
        <w:rPr>
          <w:color w:val="auto"/>
        </w:rPr>
        <w:t xml:space="preserve">, e podem ser </w:t>
      </w:r>
      <w:r w:rsidR="00A43360">
        <w:rPr>
          <w:color w:val="auto"/>
        </w:rPr>
        <w:t>deslocados</w:t>
      </w:r>
      <w:r w:rsidR="00875462">
        <w:rPr>
          <w:color w:val="auto"/>
        </w:rPr>
        <w:t xml:space="preserve"> consoante o estado em que se encontra</w:t>
      </w:r>
      <w:r w:rsidR="00A43360">
        <w:rPr>
          <w:color w:val="auto"/>
        </w:rPr>
        <w:t>m</w:t>
      </w:r>
      <w:r w:rsidR="00875462">
        <w:rPr>
          <w:color w:val="auto"/>
        </w:rPr>
        <w:t xml:space="preserve">. </w:t>
      </w:r>
    </w:p>
    <w:p w14:paraId="459192D9" w14:textId="62FF2589" w:rsidR="00875462" w:rsidRDefault="00875462" w:rsidP="00875462">
      <w:pPr>
        <w:jc w:val="both"/>
        <w:rPr>
          <w:color w:val="auto"/>
        </w:rPr>
      </w:pPr>
      <w:r>
        <w:rPr>
          <w:color w:val="auto"/>
        </w:rPr>
        <w:t xml:space="preserve">Na tabela 2 apresentamos os requisitos que foram atribuídos a cada membro da equipa. É de salientar </w:t>
      </w:r>
      <w:r w:rsidR="00AB2FAF">
        <w:rPr>
          <w:color w:val="auto"/>
        </w:rPr>
        <w:t>que os cinco requisitos com asterisco (*) foram distribuídos, um p</w:t>
      </w:r>
      <w:r w:rsidR="00A7765F">
        <w:rPr>
          <w:color w:val="auto"/>
        </w:rPr>
        <w:t>or</w:t>
      </w:r>
      <w:r w:rsidR="00AB2FAF">
        <w:rPr>
          <w:color w:val="auto"/>
        </w:rPr>
        <w:t xml:space="preserve"> cada elemento.</w:t>
      </w:r>
    </w:p>
    <w:p w14:paraId="13EAC7C4" w14:textId="77777777" w:rsidR="00875462" w:rsidRDefault="00875462" w:rsidP="00875462">
      <w:pPr>
        <w:jc w:val="both"/>
        <w:rPr>
          <w:color w:val="auto"/>
        </w:rPr>
      </w:pPr>
    </w:p>
    <w:p w14:paraId="4E6FE7F2" w14:textId="6E3D6F6B" w:rsidR="00823155" w:rsidRDefault="00823155" w:rsidP="00823155">
      <w:pPr>
        <w:pStyle w:val="Legenda"/>
        <w:keepNext/>
        <w:jc w:val="center"/>
      </w:pPr>
      <w:bookmarkStart w:id="238" w:name="_Toc502960730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257DC6">
        <w:rPr>
          <w:noProof/>
        </w:rPr>
        <w:t>2</w:t>
      </w:r>
      <w:r>
        <w:fldChar w:fldCharType="end"/>
      </w:r>
      <w:r>
        <w:t xml:space="preserve"> </w:t>
      </w:r>
      <w:r w:rsidR="00407DE2">
        <w:t>–</w:t>
      </w:r>
      <w:r>
        <w:t xml:space="preserve"> Distribuição tarefas</w:t>
      </w:r>
      <w:bookmarkEnd w:id="238"/>
    </w:p>
    <w:tbl>
      <w:tblPr>
        <w:tblStyle w:val="TabeladeLista6Colorida-Destaque11"/>
        <w:tblW w:w="9670" w:type="dxa"/>
        <w:tblLook w:val="04A0" w:firstRow="1" w:lastRow="0" w:firstColumn="1" w:lastColumn="0" w:noHBand="0" w:noVBand="1"/>
      </w:tblPr>
      <w:tblGrid>
        <w:gridCol w:w="1223"/>
        <w:gridCol w:w="5860"/>
        <w:gridCol w:w="2587"/>
      </w:tblGrid>
      <w:tr w:rsidR="00AD6EF0" w:rsidRPr="00847B7E" w14:paraId="528AD2D0" w14:textId="77777777" w:rsidTr="008231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332EAEB6" w14:textId="77777777" w:rsidR="00AD6EF0" w:rsidRPr="00847B7E" w:rsidRDefault="00AD6EF0" w:rsidP="00823155">
            <w:pPr>
              <w:ind w:left="0"/>
              <w:rPr>
                <w:rFonts w:asciiTheme="minorHAnsi" w:hAnsiTheme="minorHAnsi"/>
              </w:rPr>
            </w:pPr>
            <w:r w:rsidRPr="00847B7E">
              <w:rPr>
                <w:rFonts w:asciiTheme="minorHAnsi" w:hAnsiTheme="minorHAnsi"/>
              </w:rPr>
              <w:t>Id</w:t>
            </w:r>
          </w:p>
        </w:tc>
        <w:tc>
          <w:tcPr>
            <w:tcW w:w="5860" w:type="dxa"/>
            <w:vAlign w:val="center"/>
          </w:tcPr>
          <w:p w14:paraId="20F15223" w14:textId="77777777" w:rsidR="00AD6EF0" w:rsidRPr="00847B7E" w:rsidRDefault="00AD6EF0" w:rsidP="00823155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847B7E">
              <w:rPr>
                <w:rFonts w:asciiTheme="minorHAnsi" w:hAnsiTheme="minorHAnsi"/>
              </w:rPr>
              <w:t>Identificação</w:t>
            </w:r>
          </w:p>
        </w:tc>
        <w:tc>
          <w:tcPr>
            <w:tcW w:w="2587" w:type="dxa"/>
            <w:vAlign w:val="center"/>
          </w:tcPr>
          <w:p w14:paraId="64E8D045" w14:textId="2ED81625" w:rsidR="00AD6EF0" w:rsidRPr="00847B7E" w:rsidRDefault="00AD6EF0" w:rsidP="00823155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Membro</w:t>
            </w:r>
          </w:p>
        </w:tc>
      </w:tr>
      <w:tr w:rsidR="00616884" w:rsidRPr="00847B7E" w14:paraId="5862355E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32C6570C" w14:textId="784E9E2F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</w:t>
            </w:r>
          </w:p>
        </w:tc>
        <w:tc>
          <w:tcPr>
            <w:tcW w:w="5860" w:type="dxa"/>
            <w:vAlign w:val="center"/>
          </w:tcPr>
          <w:p w14:paraId="7E0626E5" w14:textId="4DD19D92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Segurança – Dados encriptados na BD</w:t>
            </w:r>
          </w:p>
        </w:tc>
        <w:tc>
          <w:tcPr>
            <w:tcW w:w="2587" w:type="dxa"/>
            <w:vAlign w:val="center"/>
          </w:tcPr>
          <w:p w14:paraId="4D0F2098" w14:textId="0205C268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</w:tr>
      <w:tr w:rsidR="00616884" w:rsidRPr="00847B7E" w14:paraId="58153761" w14:textId="77777777" w:rsidTr="00823155">
        <w:trPr>
          <w:trHeight w:val="7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4AA6424C" w14:textId="1CD6D58D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REQ_2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674A2DB5" w14:textId="26A9E7C5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 xml:space="preserve">Registo de dador em </w:t>
            </w:r>
            <w:r w:rsidRPr="00946858">
              <w:rPr>
                <w:rFonts w:asciiTheme="minorHAnsi" w:hAnsiTheme="minorHAnsi"/>
                <w:i/>
                <w:color w:val="auto"/>
              </w:rPr>
              <w:t>happy-hour</w:t>
            </w:r>
            <w:r>
              <w:rPr>
                <w:rFonts w:asciiTheme="minorHAnsi" w:hAnsiTheme="minorHAnsi"/>
                <w:color w:val="auto"/>
              </w:rPr>
              <w:t xml:space="preserve"> com match de fotografia do dador versus recetor</w:t>
            </w:r>
          </w:p>
        </w:tc>
        <w:tc>
          <w:tcPr>
            <w:tcW w:w="2587" w:type="dxa"/>
            <w:vAlign w:val="center"/>
          </w:tcPr>
          <w:p w14:paraId="23C85943" w14:textId="0BF6AC5F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</w:tr>
      <w:tr w:rsidR="00616884" w:rsidRPr="00847B7E" w14:paraId="01554E67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40FA6E7D" w14:textId="65E2DC97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REQ_3</w:t>
            </w:r>
          </w:p>
        </w:tc>
        <w:tc>
          <w:tcPr>
            <w:tcW w:w="5860" w:type="dxa"/>
            <w:vAlign w:val="center"/>
          </w:tcPr>
          <w:p w14:paraId="626D7A9D" w14:textId="5FCA919F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 xml:space="preserve">Estatística dadores – </w:t>
            </w:r>
            <w:r w:rsidRPr="00946858">
              <w:rPr>
                <w:rFonts w:asciiTheme="minorHAnsi" w:hAnsiTheme="minorHAnsi"/>
                <w:i/>
                <w:color w:val="auto"/>
              </w:rPr>
              <w:t>Activity report</w:t>
            </w:r>
          </w:p>
        </w:tc>
        <w:tc>
          <w:tcPr>
            <w:tcW w:w="2587" w:type="dxa"/>
            <w:vAlign w:val="center"/>
          </w:tcPr>
          <w:p w14:paraId="1D05C4A2" w14:textId="68CA6C5E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</w:tr>
      <w:tr w:rsidR="00616884" w:rsidRPr="00847B7E" w14:paraId="67A2CB6B" w14:textId="77777777" w:rsidTr="00823155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40AD66D6" w14:textId="5C7F8922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REQ_4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574EFA08" w14:textId="19932710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Chatbot – Esclarecimento de dúvidas ao utente</w:t>
            </w:r>
          </w:p>
        </w:tc>
        <w:tc>
          <w:tcPr>
            <w:tcW w:w="2587" w:type="dxa"/>
            <w:vAlign w:val="center"/>
          </w:tcPr>
          <w:p w14:paraId="0BDAE57E" w14:textId="49303A14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</w:tr>
      <w:tr w:rsidR="00616884" w:rsidRPr="00847B7E" w14:paraId="6B5BB526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6B62ADFF" w14:textId="7F67D380" w:rsidR="00616884" w:rsidRPr="00847B7E" w:rsidRDefault="00616884" w:rsidP="00616884">
            <w:pPr>
              <w:ind w:left="0"/>
              <w:rPr>
                <w:rFonts w:asciiTheme="minorHAnsi" w:hAnsiTheme="minorHAnsi"/>
                <w:b w:val="0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REQ_5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43B9FF94" w14:textId="55EA4F50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Chatbot – Marcação/Cancelamento da consulta inicial</w:t>
            </w:r>
          </w:p>
        </w:tc>
        <w:tc>
          <w:tcPr>
            <w:tcW w:w="2587" w:type="dxa"/>
            <w:vAlign w:val="center"/>
          </w:tcPr>
          <w:p w14:paraId="518EB8FD" w14:textId="29E971F5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</w:tr>
      <w:tr w:rsidR="00616884" w:rsidRPr="00847B7E" w14:paraId="2F0C526E" w14:textId="77777777" w:rsidTr="00823155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38415A95" w14:textId="07803ADC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REQ_6</w:t>
            </w:r>
          </w:p>
        </w:tc>
        <w:tc>
          <w:tcPr>
            <w:tcW w:w="5860" w:type="dxa"/>
            <w:vAlign w:val="center"/>
          </w:tcPr>
          <w:p w14:paraId="3E3CCFA2" w14:textId="1458BD77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Seleção (match) para envio de gâmetas</w:t>
            </w:r>
          </w:p>
        </w:tc>
        <w:tc>
          <w:tcPr>
            <w:tcW w:w="2587" w:type="dxa"/>
            <w:vAlign w:val="center"/>
          </w:tcPr>
          <w:p w14:paraId="3DF65AF6" w14:textId="10085E80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</w:tr>
      <w:tr w:rsidR="00616884" w:rsidRPr="00847B7E" w14:paraId="61EAC5CA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06C30F3F" w14:textId="7FBE463D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REQ_7</w:t>
            </w:r>
          </w:p>
        </w:tc>
        <w:tc>
          <w:tcPr>
            <w:tcW w:w="5860" w:type="dxa"/>
            <w:vAlign w:val="center"/>
          </w:tcPr>
          <w:p w14:paraId="042C89BB" w14:textId="3AFE320E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Validação do envio de gâmetas</w:t>
            </w:r>
          </w:p>
        </w:tc>
        <w:tc>
          <w:tcPr>
            <w:tcW w:w="2587" w:type="dxa"/>
            <w:vAlign w:val="center"/>
          </w:tcPr>
          <w:p w14:paraId="3BAC73FF" w14:textId="13508B99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</w:tr>
      <w:tr w:rsidR="00616884" w:rsidRPr="00847B7E" w14:paraId="0DB9C438" w14:textId="77777777" w:rsidTr="00823155">
        <w:trPr>
          <w:trHeight w:val="7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06B2D384" w14:textId="6EF8C513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REQ_8</w:t>
            </w:r>
          </w:p>
        </w:tc>
        <w:tc>
          <w:tcPr>
            <w:tcW w:w="5860" w:type="dxa"/>
            <w:vAlign w:val="center"/>
          </w:tcPr>
          <w:p w14:paraId="15692F78" w14:textId="0BDB6CE1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Registo do envio físico da amostra para centros de PMA</w:t>
            </w:r>
          </w:p>
        </w:tc>
        <w:tc>
          <w:tcPr>
            <w:tcW w:w="2587" w:type="dxa"/>
            <w:vAlign w:val="center"/>
          </w:tcPr>
          <w:p w14:paraId="7F4ED120" w14:textId="184FC5B3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</w:tr>
      <w:tr w:rsidR="00616884" w:rsidRPr="00847B7E" w14:paraId="659DB010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2AA95B1B" w14:textId="3F146EF5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REQ_9</w:t>
            </w:r>
          </w:p>
        </w:tc>
        <w:tc>
          <w:tcPr>
            <w:tcW w:w="5860" w:type="dxa"/>
            <w:vAlign w:val="center"/>
          </w:tcPr>
          <w:p w14:paraId="3E18EE94" w14:textId="04FA27B7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lista de espera</w:t>
            </w:r>
          </w:p>
        </w:tc>
        <w:tc>
          <w:tcPr>
            <w:tcW w:w="2587" w:type="dxa"/>
            <w:vAlign w:val="center"/>
          </w:tcPr>
          <w:p w14:paraId="5D858073" w14:textId="459BF4AB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</w:tr>
      <w:tr w:rsidR="00616884" w:rsidRPr="00847B7E" w14:paraId="73BCBFAF" w14:textId="77777777" w:rsidTr="00823155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6D78526A" w14:textId="1D366ED1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REQ_10</w:t>
            </w:r>
          </w:p>
        </w:tc>
        <w:tc>
          <w:tcPr>
            <w:tcW w:w="5860" w:type="dxa"/>
            <w:vAlign w:val="center"/>
          </w:tcPr>
          <w:p w14:paraId="3BFEAF55" w14:textId="363D13E6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dos destinos das gâmetas de todos os envios de um dador</w:t>
            </w:r>
          </w:p>
        </w:tc>
        <w:tc>
          <w:tcPr>
            <w:tcW w:w="2587" w:type="dxa"/>
            <w:vAlign w:val="center"/>
          </w:tcPr>
          <w:p w14:paraId="34992F6A" w14:textId="64C0EC9C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</w:tr>
      <w:tr w:rsidR="00616884" w:rsidRPr="00847B7E" w14:paraId="097CFB22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2B129609" w14:textId="58D4E8D0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REQ_11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03129BAF" w14:textId="0CDC50F8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Análise automática de sentimentos e inquérito da psicologia/assistente social</w:t>
            </w:r>
          </w:p>
        </w:tc>
        <w:tc>
          <w:tcPr>
            <w:tcW w:w="2587" w:type="dxa"/>
            <w:vAlign w:val="center"/>
          </w:tcPr>
          <w:p w14:paraId="7BEB35D4" w14:textId="53ED1B28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</w:tr>
      <w:tr w:rsidR="00616884" w:rsidRPr="00847B7E" w14:paraId="6F6E960D" w14:textId="77777777" w:rsidTr="00823155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1ABB0E29" w14:textId="521BD717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REQ_12</w:t>
            </w:r>
          </w:p>
        </w:tc>
        <w:tc>
          <w:tcPr>
            <w:tcW w:w="5860" w:type="dxa"/>
            <w:vAlign w:val="center"/>
          </w:tcPr>
          <w:p w14:paraId="151B0753" w14:textId="4C6E1D59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Sugestão da posição livre no banco de criopreservação</w:t>
            </w:r>
          </w:p>
        </w:tc>
        <w:tc>
          <w:tcPr>
            <w:tcW w:w="2587" w:type="dxa"/>
            <w:vAlign w:val="center"/>
          </w:tcPr>
          <w:p w14:paraId="48F4B91E" w14:textId="59D6FB7B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</w:tr>
      <w:tr w:rsidR="00616884" w:rsidRPr="00847B7E" w14:paraId="30C0E85A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007F6EFB" w14:textId="4A6EBDCF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REQ_13</w:t>
            </w:r>
          </w:p>
        </w:tc>
        <w:tc>
          <w:tcPr>
            <w:tcW w:w="5860" w:type="dxa"/>
            <w:vAlign w:val="center"/>
          </w:tcPr>
          <w:p w14:paraId="33D14935" w14:textId="30DECCF7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Registo dos resultados do casal</w:t>
            </w:r>
          </w:p>
        </w:tc>
        <w:tc>
          <w:tcPr>
            <w:tcW w:w="2587" w:type="dxa"/>
            <w:vAlign w:val="center"/>
          </w:tcPr>
          <w:p w14:paraId="7EF24EAB" w14:textId="64D68DC0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</w:tr>
      <w:tr w:rsidR="00616884" w:rsidRPr="00847B7E" w14:paraId="3DA41F30" w14:textId="77777777" w:rsidTr="00823155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739E880E" w14:textId="6EAA14F9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REQ_14</w:t>
            </w:r>
          </w:p>
        </w:tc>
        <w:tc>
          <w:tcPr>
            <w:tcW w:w="5860" w:type="dxa"/>
            <w:vAlign w:val="center"/>
          </w:tcPr>
          <w:p w14:paraId="23D6663E" w14:textId="5239848F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do estado dos processos</w:t>
            </w:r>
          </w:p>
        </w:tc>
        <w:tc>
          <w:tcPr>
            <w:tcW w:w="2587" w:type="dxa"/>
            <w:vAlign w:val="center"/>
          </w:tcPr>
          <w:p w14:paraId="731D1463" w14:textId="699459DE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</w:tr>
      <w:tr w:rsidR="00616884" w:rsidRPr="00847B7E" w14:paraId="1F65F6EF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5C4D4CC7" w14:textId="0E7229CF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REQ_15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1C874E0E" w14:textId="2ED820AB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Chatbot – Consulta dos resultados do espermograma</w:t>
            </w:r>
          </w:p>
        </w:tc>
        <w:tc>
          <w:tcPr>
            <w:tcW w:w="2587" w:type="dxa"/>
            <w:vAlign w:val="center"/>
          </w:tcPr>
          <w:p w14:paraId="0DCA27CF" w14:textId="73E905BB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</w:tr>
    </w:tbl>
    <w:p w14:paraId="257DE045" w14:textId="69CA9153" w:rsidR="0098618D" w:rsidRDefault="0098618D" w:rsidP="00407DE2">
      <w:pPr>
        <w:ind w:left="0"/>
      </w:pPr>
    </w:p>
    <w:p w14:paraId="1B3619FC" w14:textId="345AC07D" w:rsidR="00616884" w:rsidRDefault="00616884" w:rsidP="00407DE2">
      <w:pPr>
        <w:ind w:left="0"/>
      </w:pPr>
    </w:p>
    <w:p w14:paraId="189742AB" w14:textId="77777777" w:rsidR="00616884" w:rsidRDefault="00616884" w:rsidP="00407DE2">
      <w:pPr>
        <w:ind w:left="0"/>
      </w:pPr>
    </w:p>
    <w:p w14:paraId="1160B66D" w14:textId="5FC9B8EC" w:rsidR="002F2EBF" w:rsidRDefault="002F2EBF" w:rsidP="00092C57">
      <w:pPr>
        <w:pStyle w:val="Cabealho1"/>
      </w:pPr>
      <w:bookmarkStart w:id="239" w:name="_Toc503008142"/>
      <w:r>
        <w:lastRenderedPageBreak/>
        <w:t>Tempos</w:t>
      </w:r>
      <w:bookmarkEnd w:id="239"/>
    </w:p>
    <w:p w14:paraId="11123C78" w14:textId="77777777" w:rsidR="002F2EBF" w:rsidRDefault="002F2EBF" w:rsidP="00407DE2">
      <w:pPr>
        <w:ind w:left="0"/>
      </w:pPr>
    </w:p>
    <w:p w14:paraId="262C681C" w14:textId="3B8DA171" w:rsidR="00AA1654" w:rsidRDefault="00AA1654" w:rsidP="00AA1654">
      <w:pPr>
        <w:pStyle w:val="Legenda"/>
        <w:keepNext/>
        <w:jc w:val="center"/>
      </w:pPr>
      <w:bookmarkStart w:id="240" w:name="_Toc502960731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257DC6">
        <w:rPr>
          <w:noProof/>
        </w:rPr>
        <w:t>3</w:t>
      </w:r>
      <w:r>
        <w:fldChar w:fldCharType="end"/>
      </w:r>
      <w:r>
        <w:t xml:space="preserve"> - Duração de cada requisito</w:t>
      </w:r>
      <w:bookmarkEnd w:id="240"/>
    </w:p>
    <w:tbl>
      <w:tblPr>
        <w:tblStyle w:val="TabeladeLista6Colorida-Destaque11"/>
        <w:tblW w:w="10774" w:type="dxa"/>
        <w:tblInd w:w="-700" w:type="dxa"/>
        <w:tblLook w:val="04A0" w:firstRow="1" w:lastRow="0" w:firstColumn="1" w:lastColumn="0" w:noHBand="0" w:noVBand="1"/>
      </w:tblPr>
      <w:tblGrid>
        <w:gridCol w:w="1133"/>
        <w:gridCol w:w="5813"/>
        <w:gridCol w:w="2410"/>
        <w:gridCol w:w="1418"/>
      </w:tblGrid>
      <w:tr w:rsidR="005428AA" w14:paraId="790729D3" w14:textId="77777777" w:rsidTr="005428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19861C5E" w14:textId="4B840751" w:rsidR="00A43360" w:rsidRPr="00A43360" w:rsidRDefault="00A43360" w:rsidP="00A43360">
            <w:pPr>
              <w:ind w:left="0"/>
              <w:jc w:val="center"/>
              <w:rPr>
                <w:b w:val="0"/>
              </w:rPr>
            </w:pPr>
            <w:r w:rsidRPr="00A43360">
              <w:rPr>
                <w:b w:val="0"/>
              </w:rPr>
              <w:t>Id</w:t>
            </w:r>
          </w:p>
        </w:tc>
        <w:tc>
          <w:tcPr>
            <w:tcW w:w="5813" w:type="dxa"/>
          </w:tcPr>
          <w:p w14:paraId="48FB0E0D" w14:textId="0EC6E953" w:rsidR="00A43360" w:rsidRPr="00A43360" w:rsidRDefault="00A43360" w:rsidP="00A43360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A43360">
              <w:rPr>
                <w:b w:val="0"/>
              </w:rPr>
              <w:t>Identificação</w:t>
            </w:r>
          </w:p>
        </w:tc>
        <w:tc>
          <w:tcPr>
            <w:tcW w:w="2410" w:type="dxa"/>
          </w:tcPr>
          <w:p w14:paraId="6256E2A3" w14:textId="361E32CD" w:rsidR="00A43360" w:rsidRPr="00A43360" w:rsidRDefault="00A43360" w:rsidP="00A43360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A43360">
              <w:rPr>
                <w:b w:val="0"/>
              </w:rPr>
              <w:t>Membro</w:t>
            </w:r>
          </w:p>
        </w:tc>
        <w:tc>
          <w:tcPr>
            <w:tcW w:w="1418" w:type="dxa"/>
          </w:tcPr>
          <w:p w14:paraId="3A415FDB" w14:textId="52BA16BA" w:rsidR="00A43360" w:rsidRPr="00A43360" w:rsidRDefault="00A43360" w:rsidP="00A43360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A43360">
              <w:rPr>
                <w:b w:val="0"/>
              </w:rPr>
              <w:t>Duração</w:t>
            </w:r>
          </w:p>
        </w:tc>
      </w:tr>
      <w:tr w:rsidR="00616884" w14:paraId="61573058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22DC789E" w14:textId="751D5E2B" w:rsidR="00616884" w:rsidRDefault="00616884" w:rsidP="00616884">
            <w:pPr>
              <w:ind w:left="0"/>
              <w:jc w:val="center"/>
            </w:pPr>
            <w:r>
              <w:t>REQ_1</w:t>
            </w:r>
          </w:p>
        </w:tc>
        <w:tc>
          <w:tcPr>
            <w:tcW w:w="5813" w:type="dxa"/>
            <w:vAlign w:val="center"/>
          </w:tcPr>
          <w:p w14:paraId="7F0C0DB3" w14:textId="3B95C985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Segurança – Dados encriptados na BD</w:t>
            </w:r>
          </w:p>
        </w:tc>
        <w:tc>
          <w:tcPr>
            <w:tcW w:w="2410" w:type="dxa"/>
            <w:vAlign w:val="center"/>
          </w:tcPr>
          <w:p w14:paraId="0C769719" w14:textId="266D31F4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  <w:tc>
          <w:tcPr>
            <w:tcW w:w="1418" w:type="dxa"/>
          </w:tcPr>
          <w:p w14:paraId="3C8F525B" w14:textId="18B42AC9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  <w:r w:rsidR="00616884">
              <w:t>h</w:t>
            </w:r>
          </w:p>
        </w:tc>
      </w:tr>
      <w:tr w:rsidR="00616884" w14:paraId="0953B4F8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68E67E27" w14:textId="753376B6" w:rsidR="00616884" w:rsidRDefault="00616884" w:rsidP="00616884">
            <w:pPr>
              <w:ind w:left="0"/>
              <w:jc w:val="center"/>
            </w:pPr>
            <w:r>
              <w:t>REQ_2</w:t>
            </w:r>
          </w:p>
        </w:tc>
        <w:tc>
          <w:tcPr>
            <w:tcW w:w="5813" w:type="dxa"/>
            <w:vAlign w:val="center"/>
          </w:tcPr>
          <w:p w14:paraId="6D82845E" w14:textId="2A09F96D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 xml:space="preserve">Registo de dador em </w:t>
            </w:r>
            <w:r w:rsidRPr="00946858">
              <w:rPr>
                <w:rFonts w:asciiTheme="minorHAnsi" w:hAnsiTheme="minorHAnsi"/>
                <w:i/>
                <w:color w:val="auto"/>
              </w:rPr>
              <w:t>happy-hour</w:t>
            </w:r>
            <w:r>
              <w:rPr>
                <w:rFonts w:asciiTheme="minorHAnsi" w:hAnsiTheme="minorHAnsi"/>
                <w:color w:val="auto"/>
              </w:rPr>
              <w:t xml:space="preserve"> com match de fotografia do dador versus recetor</w:t>
            </w:r>
          </w:p>
        </w:tc>
        <w:tc>
          <w:tcPr>
            <w:tcW w:w="2410" w:type="dxa"/>
            <w:vAlign w:val="center"/>
          </w:tcPr>
          <w:p w14:paraId="431D010F" w14:textId="26560249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  <w:tc>
          <w:tcPr>
            <w:tcW w:w="1418" w:type="dxa"/>
          </w:tcPr>
          <w:p w14:paraId="4ABE807A" w14:textId="024301E4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  <w:r w:rsidR="00616884">
              <w:t>h</w:t>
            </w:r>
          </w:p>
        </w:tc>
      </w:tr>
      <w:tr w:rsidR="00616884" w14:paraId="0800CA7B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6B52501A" w14:textId="78609776" w:rsidR="00616884" w:rsidRDefault="00616884" w:rsidP="00616884">
            <w:pPr>
              <w:ind w:left="0"/>
              <w:jc w:val="center"/>
            </w:pPr>
            <w:r>
              <w:t>REQ_3</w:t>
            </w:r>
          </w:p>
        </w:tc>
        <w:tc>
          <w:tcPr>
            <w:tcW w:w="5813" w:type="dxa"/>
            <w:vAlign w:val="center"/>
          </w:tcPr>
          <w:p w14:paraId="4FD7F69F" w14:textId="6EAEB61E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 xml:space="preserve">Estatística dadores – </w:t>
            </w:r>
            <w:r w:rsidRPr="00946858">
              <w:rPr>
                <w:rFonts w:asciiTheme="minorHAnsi" w:hAnsiTheme="minorHAnsi"/>
                <w:i/>
                <w:color w:val="auto"/>
              </w:rPr>
              <w:t>Activity report</w:t>
            </w:r>
          </w:p>
        </w:tc>
        <w:tc>
          <w:tcPr>
            <w:tcW w:w="2410" w:type="dxa"/>
            <w:vAlign w:val="center"/>
          </w:tcPr>
          <w:p w14:paraId="2B1D114C" w14:textId="0DD71BF9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  <w:tc>
          <w:tcPr>
            <w:tcW w:w="1418" w:type="dxa"/>
          </w:tcPr>
          <w:p w14:paraId="152D5ACB" w14:textId="2FA0D0F9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  <w:r w:rsidR="00616884">
              <w:t>h</w:t>
            </w:r>
          </w:p>
        </w:tc>
      </w:tr>
      <w:tr w:rsidR="00616884" w14:paraId="198DFD32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21649505" w14:textId="2FE08A05" w:rsidR="00616884" w:rsidRDefault="00616884" w:rsidP="00616884">
            <w:pPr>
              <w:ind w:left="0"/>
              <w:jc w:val="center"/>
            </w:pPr>
            <w:r>
              <w:t>REQ_4</w:t>
            </w:r>
          </w:p>
        </w:tc>
        <w:tc>
          <w:tcPr>
            <w:tcW w:w="5813" w:type="dxa"/>
            <w:vAlign w:val="center"/>
          </w:tcPr>
          <w:p w14:paraId="2AB5AD78" w14:textId="338F25B3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Chatbot – Esclarecimento de dúvidas ao utente</w:t>
            </w:r>
          </w:p>
        </w:tc>
        <w:tc>
          <w:tcPr>
            <w:tcW w:w="2410" w:type="dxa"/>
            <w:vAlign w:val="center"/>
          </w:tcPr>
          <w:p w14:paraId="16CCA778" w14:textId="3C24FB0A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  <w:tc>
          <w:tcPr>
            <w:tcW w:w="1418" w:type="dxa"/>
          </w:tcPr>
          <w:p w14:paraId="44415606" w14:textId="1F0327BB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  <w:r w:rsidR="00616884">
              <w:t>h</w:t>
            </w:r>
          </w:p>
        </w:tc>
      </w:tr>
      <w:tr w:rsidR="00616884" w14:paraId="78E9BF71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773738E8" w14:textId="1B1FE79C" w:rsidR="00616884" w:rsidRDefault="00616884" w:rsidP="00616884">
            <w:pPr>
              <w:ind w:left="0"/>
              <w:jc w:val="center"/>
            </w:pPr>
            <w:r>
              <w:t>REQ_5</w:t>
            </w:r>
          </w:p>
        </w:tc>
        <w:tc>
          <w:tcPr>
            <w:tcW w:w="5813" w:type="dxa"/>
            <w:vAlign w:val="center"/>
          </w:tcPr>
          <w:p w14:paraId="1C8F2301" w14:textId="1CEF2C33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Chatbot – Marcação/Cancelamento da consulta inicial</w:t>
            </w:r>
          </w:p>
        </w:tc>
        <w:tc>
          <w:tcPr>
            <w:tcW w:w="2410" w:type="dxa"/>
            <w:vAlign w:val="center"/>
          </w:tcPr>
          <w:p w14:paraId="3A3EA79E" w14:textId="58EF5DA4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  <w:tc>
          <w:tcPr>
            <w:tcW w:w="1418" w:type="dxa"/>
          </w:tcPr>
          <w:p w14:paraId="10B13277" w14:textId="49D9E0AF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  <w:r w:rsidR="00616884">
              <w:t>h</w:t>
            </w:r>
          </w:p>
        </w:tc>
      </w:tr>
      <w:tr w:rsidR="00616884" w14:paraId="6CE1C0AA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3A624571" w14:textId="084701E2" w:rsidR="00616884" w:rsidRDefault="00616884" w:rsidP="00616884">
            <w:pPr>
              <w:ind w:left="0"/>
              <w:jc w:val="center"/>
            </w:pPr>
            <w:r>
              <w:t>REQ_6</w:t>
            </w:r>
          </w:p>
        </w:tc>
        <w:tc>
          <w:tcPr>
            <w:tcW w:w="5813" w:type="dxa"/>
            <w:vAlign w:val="center"/>
          </w:tcPr>
          <w:p w14:paraId="670ECF66" w14:textId="174A8A94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Seleção (match) para envio de gâmetas</w:t>
            </w:r>
          </w:p>
        </w:tc>
        <w:tc>
          <w:tcPr>
            <w:tcW w:w="2410" w:type="dxa"/>
            <w:vAlign w:val="center"/>
          </w:tcPr>
          <w:p w14:paraId="3E37639B" w14:textId="75E0E881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  <w:tc>
          <w:tcPr>
            <w:tcW w:w="1418" w:type="dxa"/>
          </w:tcPr>
          <w:p w14:paraId="6DF50C32" w14:textId="5EE4BD2E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  <w:r w:rsidR="00616884">
              <w:t>h</w:t>
            </w:r>
          </w:p>
        </w:tc>
      </w:tr>
      <w:tr w:rsidR="00616884" w14:paraId="52FCD152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2BA9262E" w14:textId="38E53B0B" w:rsidR="00616884" w:rsidRDefault="00616884" w:rsidP="00616884">
            <w:pPr>
              <w:ind w:left="0"/>
              <w:jc w:val="center"/>
            </w:pPr>
            <w:r>
              <w:t>REQ_7</w:t>
            </w:r>
          </w:p>
        </w:tc>
        <w:tc>
          <w:tcPr>
            <w:tcW w:w="5813" w:type="dxa"/>
            <w:vAlign w:val="center"/>
          </w:tcPr>
          <w:p w14:paraId="132A8642" w14:textId="6E5BF2FE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Validação do envio de gâmetas</w:t>
            </w:r>
          </w:p>
        </w:tc>
        <w:tc>
          <w:tcPr>
            <w:tcW w:w="2410" w:type="dxa"/>
            <w:vAlign w:val="center"/>
          </w:tcPr>
          <w:p w14:paraId="616D59C2" w14:textId="71677CA6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  <w:tc>
          <w:tcPr>
            <w:tcW w:w="1418" w:type="dxa"/>
          </w:tcPr>
          <w:p w14:paraId="3B1941C4" w14:textId="195F9AC6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53F099F4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47F71DD1" w14:textId="49E68B50" w:rsidR="00616884" w:rsidRDefault="00616884" w:rsidP="00616884">
            <w:pPr>
              <w:ind w:left="0"/>
              <w:jc w:val="center"/>
            </w:pPr>
            <w:r>
              <w:t>REQ_8</w:t>
            </w:r>
          </w:p>
        </w:tc>
        <w:tc>
          <w:tcPr>
            <w:tcW w:w="5813" w:type="dxa"/>
            <w:vAlign w:val="center"/>
          </w:tcPr>
          <w:p w14:paraId="6E3FAB65" w14:textId="2288BE74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Registo do envio físico da amostra para centros de PMA</w:t>
            </w:r>
          </w:p>
        </w:tc>
        <w:tc>
          <w:tcPr>
            <w:tcW w:w="2410" w:type="dxa"/>
            <w:vAlign w:val="center"/>
          </w:tcPr>
          <w:p w14:paraId="1B9F450B" w14:textId="076E5CE9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  <w:tc>
          <w:tcPr>
            <w:tcW w:w="1418" w:type="dxa"/>
          </w:tcPr>
          <w:p w14:paraId="48287A82" w14:textId="7B481BAB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3h</w:t>
            </w:r>
          </w:p>
        </w:tc>
      </w:tr>
      <w:tr w:rsidR="00616884" w14:paraId="2E7D761F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504EFF7B" w14:textId="5924FA0C" w:rsidR="00616884" w:rsidRDefault="00616884" w:rsidP="00616884">
            <w:pPr>
              <w:ind w:left="0"/>
              <w:jc w:val="center"/>
            </w:pPr>
            <w:r>
              <w:t>REQ_9</w:t>
            </w:r>
          </w:p>
        </w:tc>
        <w:tc>
          <w:tcPr>
            <w:tcW w:w="5813" w:type="dxa"/>
            <w:vAlign w:val="center"/>
          </w:tcPr>
          <w:p w14:paraId="01ABE35C" w14:textId="409F64E3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Consulta lista de espera</w:t>
            </w:r>
          </w:p>
        </w:tc>
        <w:tc>
          <w:tcPr>
            <w:tcW w:w="2410" w:type="dxa"/>
            <w:vAlign w:val="center"/>
          </w:tcPr>
          <w:p w14:paraId="3A3DF373" w14:textId="02D99C9E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  <w:tc>
          <w:tcPr>
            <w:tcW w:w="1418" w:type="dxa"/>
          </w:tcPr>
          <w:p w14:paraId="75B15100" w14:textId="7B6F1953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25CF06C0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1E294653" w14:textId="69CBC9BF" w:rsidR="00616884" w:rsidRDefault="00616884" w:rsidP="00616884">
            <w:pPr>
              <w:ind w:left="0"/>
              <w:jc w:val="center"/>
            </w:pPr>
            <w:r>
              <w:t>REQ_10</w:t>
            </w:r>
          </w:p>
        </w:tc>
        <w:tc>
          <w:tcPr>
            <w:tcW w:w="5813" w:type="dxa"/>
            <w:vAlign w:val="center"/>
          </w:tcPr>
          <w:p w14:paraId="307BA76F" w14:textId="782353F3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Consulta dos destinos das gâmetas de todos os envios de um dador</w:t>
            </w:r>
          </w:p>
        </w:tc>
        <w:tc>
          <w:tcPr>
            <w:tcW w:w="2410" w:type="dxa"/>
            <w:vAlign w:val="center"/>
          </w:tcPr>
          <w:p w14:paraId="12D31988" w14:textId="2396429E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  <w:tc>
          <w:tcPr>
            <w:tcW w:w="1418" w:type="dxa"/>
          </w:tcPr>
          <w:p w14:paraId="47871F78" w14:textId="3C972C62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003369DA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1242CA85" w14:textId="71B9D76E" w:rsidR="00616884" w:rsidRDefault="00616884" w:rsidP="00616884">
            <w:pPr>
              <w:ind w:left="0"/>
              <w:jc w:val="center"/>
            </w:pPr>
            <w:r>
              <w:t>REQ_11</w:t>
            </w:r>
          </w:p>
        </w:tc>
        <w:tc>
          <w:tcPr>
            <w:tcW w:w="5813" w:type="dxa"/>
            <w:vAlign w:val="center"/>
          </w:tcPr>
          <w:p w14:paraId="276010D5" w14:textId="26DD6CEA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Análise automática de sentimentos e inquérito da psicologia/assistente social</w:t>
            </w:r>
          </w:p>
        </w:tc>
        <w:tc>
          <w:tcPr>
            <w:tcW w:w="2410" w:type="dxa"/>
            <w:vAlign w:val="center"/>
          </w:tcPr>
          <w:p w14:paraId="2B727DEB" w14:textId="7C16CC82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  <w:tc>
          <w:tcPr>
            <w:tcW w:w="1418" w:type="dxa"/>
          </w:tcPr>
          <w:p w14:paraId="62555F3C" w14:textId="387C7B01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  <w:r w:rsidR="00616884">
              <w:t>h</w:t>
            </w:r>
          </w:p>
        </w:tc>
      </w:tr>
      <w:tr w:rsidR="00616884" w14:paraId="5F270B12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4F7076A2" w14:textId="68D9F718" w:rsidR="00616884" w:rsidRDefault="00616884" w:rsidP="00616884">
            <w:pPr>
              <w:ind w:left="0"/>
              <w:jc w:val="center"/>
            </w:pPr>
            <w:r>
              <w:t>REQ_12</w:t>
            </w:r>
          </w:p>
        </w:tc>
        <w:tc>
          <w:tcPr>
            <w:tcW w:w="5813" w:type="dxa"/>
            <w:vAlign w:val="center"/>
          </w:tcPr>
          <w:p w14:paraId="288405AA" w14:textId="276BB594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Sugestão da posição livre no banco de criopreservação</w:t>
            </w:r>
          </w:p>
        </w:tc>
        <w:tc>
          <w:tcPr>
            <w:tcW w:w="2410" w:type="dxa"/>
            <w:vAlign w:val="center"/>
          </w:tcPr>
          <w:p w14:paraId="6BDA0054" w14:textId="3E18AF6F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  <w:tc>
          <w:tcPr>
            <w:tcW w:w="1418" w:type="dxa"/>
          </w:tcPr>
          <w:p w14:paraId="254B91D9" w14:textId="754857BC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671345BF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77E09830" w14:textId="3FD1E3AA" w:rsidR="00616884" w:rsidRDefault="00616884" w:rsidP="00616884">
            <w:pPr>
              <w:ind w:left="0"/>
              <w:jc w:val="center"/>
            </w:pPr>
            <w:r>
              <w:t>REQ_13</w:t>
            </w:r>
          </w:p>
        </w:tc>
        <w:tc>
          <w:tcPr>
            <w:tcW w:w="5813" w:type="dxa"/>
            <w:vAlign w:val="center"/>
          </w:tcPr>
          <w:p w14:paraId="7E3B63CB" w14:textId="28512B13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Registo dos resultados do casal</w:t>
            </w:r>
          </w:p>
        </w:tc>
        <w:tc>
          <w:tcPr>
            <w:tcW w:w="2410" w:type="dxa"/>
            <w:vAlign w:val="center"/>
          </w:tcPr>
          <w:p w14:paraId="4770546A" w14:textId="5F5E4018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  <w:tc>
          <w:tcPr>
            <w:tcW w:w="1418" w:type="dxa"/>
          </w:tcPr>
          <w:p w14:paraId="3B632F1D" w14:textId="4604A526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6264FD69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6967A4E6" w14:textId="535B92EC" w:rsidR="00616884" w:rsidRDefault="00616884" w:rsidP="00616884">
            <w:pPr>
              <w:ind w:left="0"/>
              <w:jc w:val="center"/>
            </w:pPr>
            <w:r>
              <w:t>REQ_14</w:t>
            </w:r>
          </w:p>
        </w:tc>
        <w:tc>
          <w:tcPr>
            <w:tcW w:w="5813" w:type="dxa"/>
            <w:vAlign w:val="center"/>
          </w:tcPr>
          <w:p w14:paraId="482DF6B4" w14:textId="6C52C83F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Consulta do estado dos processos</w:t>
            </w:r>
          </w:p>
        </w:tc>
        <w:tc>
          <w:tcPr>
            <w:tcW w:w="2410" w:type="dxa"/>
            <w:vAlign w:val="center"/>
          </w:tcPr>
          <w:p w14:paraId="265E277E" w14:textId="19AC2E14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  <w:tc>
          <w:tcPr>
            <w:tcW w:w="1418" w:type="dxa"/>
          </w:tcPr>
          <w:p w14:paraId="051DC6EC" w14:textId="3DB04F39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03659C3F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575A8F64" w14:textId="5B016B5D" w:rsidR="00616884" w:rsidRDefault="00616884" w:rsidP="00616884">
            <w:pPr>
              <w:ind w:left="0"/>
              <w:jc w:val="center"/>
            </w:pPr>
            <w:r>
              <w:t>REQ_15</w:t>
            </w:r>
          </w:p>
        </w:tc>
        <w:tc>
          <w:tcPr>
            <w:tcW w:w="5813" w:type="dxa"/>
            <w:vAlign w:val="center"/>
          </w:tcPr>
          <w:p w14:paraId="483BDEE5" w14:textId="28232A6F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Chatbot – Consulta dos resultados do espermograma</w:t>
            </w:r>
          </w:p>
        </w:tc>
        <w:tc>
          <w:tcPr>
            <w:tcW w:w="2410" w:type="dxa"/>
            <w:vAlign w:val="center"/>
          </w:tcPr>
          <w:p w14:paraId="3BE2E2CA" w14:textId="5D0D2B95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  <w:tc>
          <w:tcPr>
            <w:tcW w:w="1418" w:type="dxa"/>
          </w:tcPr>
          <w:p w14:paraId="0A2332EE" w14:textId="7C2DB39F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  <w:r w:rsidR="00616884">
              <w:t>h</w:t>
            </w:r>
          </w:p>
        </w:tc>
      </w:tr>
    </w:tbl>
    <w:p w14:paraId="03A6826B" w14:textId="77777777" w:rsidR="002F2EBF" w:rsidRDefault="002F2EBF" w:rsidP="002F2EBF"/>
    <w:p w14:paraId="58C82E11" w14:textId="77777777" w:rsidR="002F2EBF" w:rsidRPr="00A11B4A" w:rsidRDefault="002F2EBF" w:rsidP="002F2EBF">
      <w:pPr>
        <w:rPr>
          <w:u w:val="single"/>
        </w:rPr>
      </w:pPr>
    </w:p>
    <w:p w14:paraId="129C3771" w14:textId="57E06907" w:rsidR="002F2EBF" w:rsidRDefault="005428AA" w:rsidP="00AA1654">
      <w:pPr>
        <w:jc w:val="both"/>
      </w:pPr>
      <w:r>
        <w:t>Quanto ao tempo que demorou cada requisito a ficar concluído, importa referir que se trata de uma estimativa uma vez que não foi utilizada nenhuma ferramenta para a medição real do tempo. Est</w:t>
      </w:r>
      <w:r w:rsidR="00AA1654">
        <w:t xml:space="preserve">e é porventura um dos pontos </w:t>
      </w:r>
      <w:r w:rsidR="002377C8">
        <w:t xml:space="preserve">que identificamos no sprint anterior como alvo de processo de melhoria e que acabou por não ser levado em conta como expectado. </w:t>
      </w:r>
      <w:r w:rsidR="00AA1654">
        <w:t xml:space="preserve">De realçar que o desenvolvimento do trabalho destinado a este </w:t>
      </w:r>
      <w:r w:rsidR="00AA1654" w:rsidRPr="00AA1654">
        <w:rPr>
          <w:i/>
        </w:rPr>
        <w:t>sprint</w:t>
      </w:r>
      <w:r w:rsidR="00AA1654">
        <w:t xml:space="preserve"> foi sempre pautado por uma grande entreajuda dos elementos da equipa de desenvolvimento, tendo sido constante a colaboração de vários elementos para a realização de diversos </w:t>
      </w:r>
      <w:r w:rsidR="00AA1654" w:rsidRPr="00AA1654">
        <w:rPr>
          <w:i/>
        </w:rPr>
        <w:t>issues</w:t>
      </w:r>
      <w:r w:rsidR="00AA1654">
        <w:t xml:space="preserve">. </w:t>
      </w:r>
      <w:r w:rsidR="002377C8">
        <w:t xml:space="preserve">Um dos aspetos que contribuiu de sobremaneira para um menor número de horas despendidas em comparação com o sprint anterior, foi o fato de no primeiro sprint nos termos preocupado em criar uma boa estrutura que já antecipasse alguns requisitos que poderiam ser pedidos nesta iteração. </w:t>
      </w:r>
      <w:r w:rsidR="00AA1654">
        <w:t xml:space="preserve">Por fim, importa referir que, como é natural, foram existindo variadas tarefas ao longo do processo de desenvolvimento (como por exemplo a resolução de </w:t>
      </w:r>
      <w:r w:rsidR="00AA1654" w:rsidRPr="00AA1654">
        <w:rPr>
          <w:i/>
        </w:rPr>
        <w:t>bugs</w:t>
      </w:r>
      <w:r w:rsidR="00AA1654">
        <w:t xml:space="preserve">), que ocuparam tempo considerável aos elementos do grupo e que não foi possível quantificar e associar à tabela apresentada anteriormente. </w:t>
      </w:r>
      <w:r w:rsidR="00A25EC7">
        <w:t xml:space="preserve">Os valores mencionados na tabela 3 perfazem um total de </w:t>
      </w:r>
      <w:r w:rsidR="002377C8">
        <w:t>41</w:t>
      </w:r>
      <w:r w:rsidR="00A25EC7">
        <w:t xml:space="preserve"> horas de trabalho de desenvolvimento.</w:t>
      </w:r>
    </w:p>
    <w:p w14:paraId="55D3756A" w14:textId="77777777" w:rsidR="005428AA" w:rsidRDefault="005428AA" w:rsidP="002F2EBF"/>
    <w:p w14:paraId="4D607C77" w14:textId="77777777" w:rsidR="002F2EBF" w:rsidRDefault="002F2EBF" w:rsidP="002F2EBF"/>
    <w:p w14:paraId="0993BD2C" w14:textId="028F4422" w:rsidR="002F2EBF" w:rsidRDefault="002F2EBF" w:rsidP="00AA1654">
      <w:pPr>
        <w:ind w:left="0"/>
      </w:pPr>
    </w:p>
    <w:p w14:paraId="4D358C1D" w14:textId="208647E0" w:rsidR="00A25EC7" w:rsidRDefault="00A25EC7" w:rsidP="00AA1654">
      <w:pPr>
        <w:ind w:left="0"/>
      </w:pPr>
    </w:p>
    <w:p w14:paraId="5A801F49" w14:textId="77777777" w:rsidR="00616884" w:rsidRPr="002F2EBF" w:rsidRDefault="00616884" w:rsidP="00AA1654">
      <w:pPr>
        <w:ind w:left="0"/>
      </w:pPr>
    </w:p>
    <w:p w14:paraId="736D02F2" w14:textId="22EE06C0" w:rsidR="000E596E" w:rsidRDefault="002F7354" w:rsidP="00092C57">
      <w:pPr>
        <w:pStyle w:val="Cabealho1"/>
      </w:pPr>
      <w:bookmarkStart w:id="241" w:name="_Toc503008143"/>
      <w:r>
        <w:lastRenderedPageBreak/>
        <w:t>Medidas de qualidade de software</w:t>
      </w:r>
      <w:bookmarkEnd w:id="241"/>
    </w:p>
    <w:p w14:paraId="3D3477E4" w14:textId="77777777" w:rsidR="002F7354" w:rsidRPr="002F7354" w:rsidRDefault="002F7354" w:rsidP="002F7354"/>
    <w:p w14:paraId="25EA6A6C" w14:textId="7595CB2F" w:rsidR="002F7354" w:rsidRPr="002F7354" w:rsidRDefault="00F201A5" w:rsidP="00903EE0">
      <w:pPr>
        <w:jc w:val="both"/>
      </w:pPr>
      <w:r>
        <w:t xml:space="preserve">Quanto a medidas de qualidade de software, </w:t>
      </w:r>
      <w:r w:rsidR="00903EE0">
        <w:t>a equipa de desenvolvimento tentou</w:t>
      </w:r>
      <w:r>
        <w:t xml:space="preserve"> sempre manter o código limpo</w:t>
      </w:r>
      <w:r w:rsidR="00903EE0">
        <w:t xml:space="preserve"> e isolado por camadas, de modo a construir uma estrutura organizada e escalável. </w:t>
      </w:r>
      <w:r w:rsidR="00C06F44">
        <w:t xml:space="preserve">Estas medidas aplicam-se a todos os componentes do nosso projeto, componentes esses que seguem a mesma estrutura de forma a todo o fluxo de eventos ser mais percetível. Uma das medidas que gostaríamos de destacar prende-se com o fato de termos usado </w:t>
      </w:r>
      <w:proofErr w:type="spellStart"/>
      <w:r w:rsidR="00C06F44">
        <w:t>DTOs</w:t>
      </w:r>
      <w:proofErr w:type="spellEnd"/>
      <w:r w:rsidR="00C06F44">
        <w:t xml:space="preserve"> (Data </w:t>
      </w:r>
      <w:proofErr w:type="spellStart"/>
      <w:r w:rsidR="00C06F44">
        <w:t>Transfer</w:t>
      </w:r>
      <w:proofErr w:type="spellEnd"/>
      <w:r w:rsidR="00C06F44">
        <w:t xml:space="preserve"> </w:t>
      </w:r>
      <w:proofErr w:type="spellStart"/>
      <w:r w:rsidR="00C06F44">
        <w:t>Objects</w:t>
      </w:r>
      <w:proofErr w:type="spellEnd"/>
      <w:r w:rsidR="00C06F44">
        <w:t xml:space="preserve">) para transferir dados entre as APIs. Deste modo, cada chamada tem um DTO especifico o que permite, caso seja necessário, acrescentar/remover um ou mais parâmetros, sem termos de refinar profundamente o código. </w:t>
      </w:r>
      <w:r w:rsidR="00903EE0">
        <w:t xml:space="preserve">Por fim, </w:t>
      </w:r>
      <w:r w:rsidR="00C06F44">
        <w:t xml:space="preserve">melhoramos e acrescentamos </w:t>
      </w:r>
      <w:r w:rsidR="00903EE0">
        <w:t xml:space="preserve">alguns testes unitários às funcionalidades da aplicação. Contudo, o nível de profundidade dos mesmos não está ainda nos parâmetros que consideramos necessários para garantir uma aplicação altamente fiável, pelo que este é, sem sombra de dúvida, um dos pontos </w:t>
      </w:r>
      <w:r w:rsidR="00C06F44">
        <w:t>que deveriam ser alvo de melhoria.</w:t>
      </w:r>
    </w:p>
    <w:p w14:paraId="18875FFF" w14:textId="77777777" w:rsidR="002F7354" w:rsidRPr="002F7354" w:rsidRDefault="002F7354" w:rsidP="002F7354"/>
    <w:p w14:paraId="1B27366A" w14:textId="77777777" w:rsidR="008012E5" w:rsidRDefault="008012E5" w:rsidP="008012E5">
      <w:pPr>
        <w:jc w:val="center"/>
      </w:pPr>
    </w:p>
    <w:bookmarkEnd w:id="55"/>
    <w:p w14:paraId="0C90986B" w14:textId="77777777" w:rsidR="0003629C" w:rsidRPr="000E596E" w:rsidRDefault="0003629C" w:rsidP="00AE2C7A">
      <w:pPr>
        <w:ind w:left="0"/>
      </w:pPr>
    </w:p>
    <w:p w14:paraId="2234098E" w14:textId="77777777" w:rsidR="0003629C" w:rsidRPr="000E596E" w:rsidRDefault="0003629C" w:rsidP="00AE2C7A">
      <w:pPr>
        <w:ind w:left="0"/>
      </w:pPr>
    </w:p>
    <w:p w14:paraId="415F4768" w14:textId="77777777" w:rsidR="0003629C" w:rsidRPr="000E596E" w:rsidRDefault="0003629C" w:rsidP="00AE2C7A">
      <w:pPr>
        <w:ind w:left="0"/>
      </w:pPr>
    </w:p>
    <w:p w14:paraId="7F432ACF" w14:textId="77777777" w:rsidR="0003629C" w:rsidRPr="000E596E" w:rsidRDefault="0003629C" w:rsidP="00AE2C7A">
      <w:pPr>
        <w:ind w:left="0"/>
      </w:pPr>
    </w:p>
    <w:p w14:paraId="4ECE32B9" w14:textId="77777777" w:rsidR="0003629C" w:rsidRPr="000E596E" w:rsidRDefault="0003629C" w:rsidP="00AE2C7A">
      <w:pPr>
        <w:ind w:left="0"/>
      </w:pPr>
    </w:p>
    <w:sectPr w:rsidR="0003629C" w:rsidRPr="000E596E" w:rsidSect="00D9726A">
      <w:footerReference w:type="default" r:id="rId94"/>
      <w:pgSz w:w="12240" w:h="15840" w:code="1"/>
      <w:pgMar w:top="1440" w:right="1440" w:bottom="1440" w:left="1440" w:header="720" w:footer="129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64F047" w14:textId="77777777" w:rsidR="003D7F36" w:rsidRDefault="003D7F36" w:rsidP="003E5069">
      <w:r>
        <w:separator/>
      </w:r>
    </w:p>
  </w:endnote>
  <w:endnote w:type="continuationSeparator" w:id="0">
    <w:p w14:paraId="23DFAF33" w14:textId="77777777" w:rsidR="003D7F36" w:rsidRDefault="003D7F36" w:rsidP="003E50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208BF8" w14:textId="327E2C89" w:rsidR="00566963" w:rsidRPr="00632C90" w:rsidRDefault="00566963" w:rsidP="00FE2CDA">
    <w:pPr>
      <w:pStyle w:val="Rodap"/>
      <w:jc w:val="left"/>
      <w:rPr>
        <w:b w:val="0"/>
        <w:lang w:val="en-US"/>
      </w:rPr>
    </w:pPr>
    <w:r w:rsidRPr="00632C90">
      <w:rPr>
        <w:b w:val="0"/>
        <w:lang w:val="en-US"/>
      </w:rPr>
      <w:t xml:space="preserve">LABDSOFT TP1 2017/2018 </w:t>
    </w:r>
    <w:r w:rsidRPr="00632C90">
      <w:rPr>
        <w:b w:val="0"/>
        <w:lang w:val="en-US"/>
      </w:rPr>
      <w:tab/>
    </w:r>
    <w:r w:rsidRPr="00632C90">
      <w:rPr>
        <w:lang w:val="en-US"/>
      </w:rPr>
      <w:t>Software Requirements Specification</w:t>
    </w:r>
    <w:r w:rsidRPr="00632C90">
      <w:rPr>
        <w:b w:val="0"/>
        <w:lang w:val="en-US"/>
      </w:rPr>
      <w:t xml:space="preserve">            </w:t>
    </w:r>
    <w:proofErr w:type="spellStart"/>
    <w:r w:rsidRPr="00632C90">
      <w:rPr>
        <w:b w:val="0"/>
        <w:lang w:val="en-US"/>
      </w:rPr>
      <w:t>Página</w:t>
    </w:r>
    <w:proofErr w:type="spellEnd"/>
    <w:r w:rsidRPr="00632C90">
      <w:rPr>
        <w:b w:val="0"/>
        <w:lang w:val="en-US"/>
      </w:rPr>
      <w:t xml:space="preserve"> </w:t>
    </w:r>
    <w:r w:rsidRPr="00FE2CDA">
      <w:rPr>
        <w:b w:val="0"/>
      </w:rPr>
      <w:fldChar w:fldCharType="begin"/>
    </w:r>
    <w:r w:rsidRPr="00632C90">
      <w:rPr>
        <w:b w:val="0"/>
        <w:lang w:val="en-US"/>
      </w:rPr>
      <w:instrText xml:space="preserve"> PAGE   \* MERGEFORMAT </w:instrText>
    </w:r>
    <w:r w:rsidRPr="00FE2CDA">
      <w:rPr>
        <w:b w:val="0"/>
      </w:rPr>
      <w:fldChar w:fldCharType="separate"/>
    </w:r>
    <w:r w:rsidR="002448D9">
      <w:rPr>
        <w:b w:val="0"/>
        <w:noProof/>
        <w:lang w:val="en-US"/>
      </w:rPr>
      <w:t>1</w:t>
    </w:r>
    <w:r w:rsidRPr="00FE2CDA">
      <w:rPr>
        <w:b w:val="0"/>
        <w:noProof/>
      </w:rPr>
      <w:fldChar w:fldCharType="end"/>
    </w:r>
    <w:r w:rsidRPr="00632C90">
      <w:rPr>
        <w:b w:val="0"/>
        <w:lang w:val="en-US"/>
      </w:rPr>
      <w:t xml:space="preserve"> de </w:t>
    </w:r>
    <w:r w:rsidRPr="00FE2CDA">
      <w:rPr>
        <w:b w:val="0"/>
      </w:rPr>
      <w:fldChar w:fldCharType="begin"/>
    </w:r>
    <w:r w:rsidRPr="00632C90">
      <w:rPr>
        <w:b w:val="0"/>
        <w:lang w:val="en-US"/>
      </w:rPr>
      <w:instrText xml:space="preserve"> NUMPAGES   \* MERGEFORMAT </w:instrText>
    </w:r>
    <w:r w:rsidRPr="00FE2CDA">
      <w:rPr>
        <w:b w:val="0"/>
      </w:rPr>
      <w:fldChar w:fldCharType="separate"/>
    </w:r>
    <w:r w:rsidR="002448D9">
      <w:rPr>
        <w:b w:val="0"/>
        <w:noProof/>
        <w:lang w:val="en-US"/>
      </w:rPr>
      <w:t>57</w:t>
    </w:r>
    <w:r w:rsidRPr="00FE2CDA">
      <w:rPr>
        <w:b w:val="0"/>
        <w:noProof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C5F351" w14:textId="77777777" w:rsidR="00566963" w:rsidRPr="00D20459" w:rsidRDefault="00566963" w:rsidP="0066712E">
    <w:pPr>
      <w:pStyle w:val="Rodap"/>
      <w:jc w:val="center"/>
      <w:rPr>
        <w:b w:val="0"/>
        <w:lang w:val="en-US"/>
      </w:rPr>
    </w:pPr>
    <w:r w:rsidRPr="00D20459">
      <w:rPr>
        <w:b w:val="0"/>
        <w:lang w:val="en-US"/>
      </w:rPr>
      <w:t xml:space="preserve">2017 by António Rocha - ISEP. </w:t>
    </w:r>
  </w:p>
  <w:p w14:paraId="4C142BD6" w14:textId="77777777" w:rsidR="00566963" w:rsidRPr="00D20459" w:rsidRDefault="00566963" w:rsidP="0066712E">
    <w:pPr>
      <w:pStyle w:val="Rodap"/>
      <w:jc w:val="center"/>
      <w:rPr>
        <w:b w:val="0"/>
        <w:lang w:val="en-US"/>
      </w:rPr>
    </w:pPr>
    <w:r w:rsidRPr="00D20459">
      <w:rPr>
        <w:b w:val="0"/>
        <w:lang w:val="en-US"/>
      </w:rPr>
      <w:t>Permission is granted to use, modify and distribute this document.</w:t>
    </w:r>
  </w:p>
  <w:p w14:paraId="3CE2A089" w14:textId="77777777" w:rsidR="00566963" w:rsidRPr="0066712E" w:rsidRDefault="00566963">
    <w:pPr>
      <w:pStyle w:val="Rodap"/>
      <w:rPr>
        <w:lang w:val="en-US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C58ED3" w14:textId="578E8B13" w:rsidR="00566963" w:rsidRPr="00364586" w:rsidRDefault="00566963" w:rsidP="00FE2CDA">
    <w:pPr>
      <w:pStyle w:val="Rodap"/>
      <w:jc w:val="left"/>
      <w:rPr>
        <w:b w:val="0"/>
        <w:sz w:val="18"/>
        <w:szCs w:val="18"/>
      </w:rPr>
    </w:pPr>
    <w:r>
      <w:rPr>
        <w:b w:val="0"/>
        <w:sz w:val="18"/>
        <w:szCs w:val="18"/>
      </w:rPr>
      <w:t>LABDSOFT TP2</w:t>
    </w:r>
    <w:r w:rsidRPr="00364586">
      <w:rPr>
        <w:b w:val="0"/>
        <w:sz w:val="18"/>
        <w:szCs w:val="18"/>
      </w:rPr>
      <w:t xml:space="preserve"> 2017/2018 </w:t>
    </w:r>
    <w:r w:rsidRPr="00364586">
      <w:rPr>
        <w:b w:val="0"/>
        <w:sz w:val="18"/>
        <w:szCs w:val="18"/>
      </w:rPr>
      <w:tab/>
    </w:r>
    <w:r w:rsidRPr="00364586">
      <w:rPr>
        <w:b w:val="0"/>
        <w:sz w:val="18"/>
        <w:szCs w:val="18"/>
      </w:rPr>
      <w:tab/>
    </w:r>
    <w:r>
      <w:rPr>
        <w:sz w:val="18"/>
        <w:szCs w:val="18"/>
      </w:rPr>
      <w:t>Arquitetura de Software</w:t>
    </w:r>
    <w:r w:rsidRPr="00364586">
      <w:rPr>
        <w:b w:val="0"/>
        <w:sz w:val="18"/>
        <w:szCs w:val="18"/>
      </w:rPr>
      <w:tab/>
    </w:r>
    <w:r w:rsidRPr="00364586">
      <w:rPr>
        <w:b w:val="0"/>
        <w:sz w:val="18"/>
        <w:szCs w:val="18"/>
      </w:rPr>
      <w:tab/>
    </w:r>
    <w:r>
      <w:rPr>
        <w:b w:val="0"/>
        <w:sz w:val="18"/>
        <w:szCs w:val="18"/>
      </w:rPr>
      <w:t>Página</w:t>
    </w:r>
    <w:r w:rsidRPr="00364586">
      <w:rPr>
        <w:b w:val="0"/>
        <w:sz w:val="18"/>
        <w:szCs w:val="18"/>
      </w:rPr>
      <w:t xml:space="preserve"> </w:t>
    </w:r>
    <w:r w:rsidRPr="0066712E">
      <w:rPr>
        <w:b w:val="0"/>
        <w:sz w:val="18"/>
        <w:szCs w:val="18"/>
      </w:rPr>
      <w:fldChar w:fldCharType="begin"/>
    </w:r>
    <w:r w:rsidRPr="00364586">
      <w:rPr>
        <w:b w:val="0"/>
        <w:sz w:val="18"/>
        <w:szCs w:val="18"/>
      </w:rPr>
      <w:instrText xml:space="preserve"> PAGE   \* MERGEFORMAT </w:instrText>
    </w:r>
    <w:r w:rsidRPr="0066712E">
      <w:rPr>
        <w:b w:val="0"/>
        <w:sz w:val="18"/>
        <w:szCs w:val="18"/>
      </w:rPr>
      <w:fldChar w:fldCharType="separate"/>
    </w:r>
    <w:r w:rsidR="002448D9">
      <w:rPr>
        <w:b w:val="0"/>
        <w:noProof/>
        <w:sz w:val="18"/>
        <w:szCs w:val="18"/>
      </w:rPr>
      <w:t>35</w:t>
    </w:r>
    <w:r w:rsidRPr="0066712E">
      <w:rPr>
        <w:b w:val="0"/>
        <w:noProof/>
        <w:sz w:val="18"/>
        <w:szCs w:val="18"/>
      </w:rPr>
      <w:fldChar w:fldCharType="end"/>
    </w:r>
    <w:r w:rsidRPr="00364586">
      <w:rPr>
        <w:b w:val="0"/>
        <w:sz w:val="18"/>
        <w:szCs w:val="18"/>
      </w:rPr>
      <w:t xml:space="preserve"> </w:t>
    </w:r>
    <w:r>
      <w:rPr>
        <w:b w:val="0"/>
        <w:sz w:val="18"/>
        <w:szCs w:val="18"/>
      </w:rPr>
      <w:t>de</w:t>
    </w:r>
    <w:r w:rsidRPr="00364586">
      <w:rPr>
        <w:b w:val="0"/>
        <w:sz w:val="18"/>
        <w:szCs w:val="18"/>
      </w:rPr>
      <w:t xml:space="preserve"> </w:t>
    </w:r>
    <w:r w:rsidRPr="0066712E">
      <w:rPr>
        <w:b w:val="0"/>
        <w:sz w:val="18"/>
        <w:szCs w:val="18"/>
      </w:rPr>
      <w:fldChar w:fldCharType="begin"/>
    </w:r>
    <w:r w:rsidRPr="00364586">
      <w:rPr>
        <w:b w:val="0"/>
        <w:sz w:val="18"/>
        <w:szCs w:val="18"/>
      </w:rPr>
      <w:instrText xml:space="preserve"> NUMPAGES   \* MERGEFORMAT </w:instrText>
    </w:r>
    <w:r w:rsidRPr="0066712E">
      <w:rPr>
        <w:b w:val="0"/>
        <w:sz w:val="18"/>
        <w:szCs w:val="18"/>
      </w:rPr>
      <w:fldChar w:fldCharType="separate"/>
    </w:r>
    <w:r w:rsidR="002448D9">
      <w:rPr>
        <w:b w:val="0"/>
        <w:noProof/>
        <w:sz w:val="18"/>
        <w:szCs w:val="18"/>
      </w:rPr>
      <w:t>58</w:t>
    </w:r>
    <w:r w:rsidRPr="0066712E">
      <w:rPr>
        <w:b w:val="0"/>
        <w:noProof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E82EF7B" w14:textId="77777777" w:rsidR="003D7F36" w:rsidRDefault="003D7F36" w:rsidP="003E5069">
      <w:r>
        <w:separator/>
      </w:r>
    </w:p>
  </w:footnote>
  <w:footnote w:type="continuationSeparator" w:id="0">
    <w:p w14:paraId="73110A30" w14:textId="77777777" w:rsidR="003D7F36" w:rsidRDefault="003D7F36" w:rsidP="003E506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2289854" w14:textId="77777777" w:rsidR="00566963" w:rsidRDefault="003D7F36">
    <w:pPr>
      <w:pBdr>
        <w:left w:val="single" w:sz="12" w:space="11" w:color="D6615C" w:themeColor="accent1"/>
      </w:pBdr>
      <w:tabs>
        <w:tab w:val="left" w:pos="3620"/>
        <w:tab w:val="left" w:pos="3964"/>
      </w:tabs>
      <w:spacing w:after="0"/>
      <w:rPr>
        <w:rFonts w:asciiTheme="majorHAnsi" w:eastAsiaTheme="majorEastAsia" w:hAnsiTheme="majorHAnsi" w:cstheme="majorBidi"/>
        <w:color w:val="B6332E" w:themeColor="accent1" w:themeShade="BF"/>
        <w:sz w:val="26"/>
        <w:szCs w:val="26"/>
      </w:rPr>
    </w:pPr>
    <w:sdt>
      <w:sdtPr>
        <w:rPr>
          <w:rFonts w:asciiTheme="majorHAnsi" w:eastAsiaTheme="majorEastAsia" w:hAnsiTheme="majorHAnsi" w:cstheme="majorBidi"/>
          <w:color w:val="B6332E" w:themeColor="accent1" w:themeShade="BF"/>
        </w:rPr>
        <w:alias w:val="Title"/>
        <w:tag w:val=""/>
        <w:id w:val="-417559458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566963">
          <w:rPr>
            <w:rFonts w:asciiTheme="majorHAnsi" w:eastAsiaTheme="majorEastAsia" w:hAnsiTheme="majorHAnsi" w:cstheme="majorBidi"/>
            <w:color w:val="B6332E" w:themeColor="accent1" w:themeShade="BF"/>
          </w:rPr>
          <w:t>Banco de Gâmetas GAM</w:t>
        </w:r>
      </w:sdtContent>
    </w:sdt>
  </w:p>
  <w:p w14:paraId="0A6894BA" w14:textId="77777777" w:rsidR="00566963" w:rsidRDefault="00566963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8"/>
    <w:multiLevelType w:val="singleLevel"/>
    <w:tmpl w:val="03F059DE"/>
    <w:lvl w:ilvl="0">
      <w:start w:val="1"/>
      <w:numFmt w:val="decimal"/>
      <w:pStyle w:val="Listanumerada"/>
      <w:suff w:val="nothing"/>
      <w:lvlText w:val="%1"/>
      <w:lvlJc w:val="left"/>
      <w:pPr>
        <w:ind w:left="360" w:hanging="288"/>
      </w:pPr>
      <w:rPr>
        <w:rFonts w:hint="default"/>
      </w:rPr>
    </w:lvl>
  </w:abstractNum>
  <w:abstractNum w:abstractNumId="1" w15:restartNumberingAfterBreak="0">
    <w:nsid w:val="25F2691E"/>
    <w:multiLevelType w:val="hybridMultilevel"/>
    <w:tmpl w:val="C414BED4"/>
    <w:lvl w:ilvl="0" w:tplc="0816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2" w15:restartNumberingAfterBreak="0">
    <w:nsid w:val="282A05E5"/>
    <w:multiLevelType w:val="multilevel"/>
    <w:tmpl w:val="775A1ADC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425" w:hanging="38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81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855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2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66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71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2115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  <w:b w:val="0"/>
      </w:rPr>
    </w:lvl>
  </w:abstractNum>
  <w:abstractNum w:abstractNumId="3" w15:restartNumberingAfterBreak="0">
    <w:nsid w:val="34A607DB"/>
    <w:multiLevelType w:val="multilevel"/>
    <w:tmpl w:val="10AC170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Cabealho2"/>
      <w:lvlText w:val="%1.%2"/>
      <w:lvlJc w:val="left"/>
      <w:pPr>
        <w:ind w:left="144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Cabealho3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" w15:restartNumberingAfterBreak="0">
    <w:nsid w:val="3CF844D0"/>
    <w:multiLevelType w:val="multilevel"/>
    <w:tmpl w:val="6980C3AE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1800"/>
      </w:pPr>
      <w:rPr>
        <w:rFonts w:hint="default"/>
      </w:rPr>
    </w:lvl>
  </w:abstractNum>
  <w:abstractNum w:abstractNumId="5" w15:restartNumberingAfterBreak="0">
    <w:nsid w:val="40FB165E"/>
    <w:multiLevelType w:val="hybridMultilevel"/>
    <w:tmpl w:val="4C5828F0"/>
    <w:lvl w:ilvl="0" w:tplc="EA184B6E">
      <w:start w:val="1"/>
      <w:numFmt w:val="bullet"/>
      <w:pStyle w:val="Listacommarcas"/>
      <w:lvlText w:val=""/>
      <w:lvlJc w:val="left"/>
      <w:pPr>
        <w:tabs>
          <w:tab w:val="num" w:pos="144"/>
        </w:tabs>
        <w:ind w:left="144" w:hanging="14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70345E9"/>
    <w:multiLevelType w:val="multilevel"/>
    <w:tmpl w:val="775A1ADC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425" w:hanging="38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81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855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2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66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71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2115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  <w:b w:val="0"/>
      </w:rPr>
    </w:lvl>
  </w:abstractNum>
  <w:abstractNum w:abstractNumId="7" w15:restartNumberingAfterBreak="0">
    <w:nsid w:val="676552B4"/>
    <w:multiLevelType w:val="multilevel"/>
    <w:tmpl w:val="4F2245F2"/>
    <w:lvl w:ilvl="0">
      <w:start w:val="1"/>
      <w:numFmt w:val="decimal"/>
      <w:pStyle w:val="Cabealho1"/>
      <w:lvlText w:val="%1"/>
      <w:lvlJc w:val="left"/>
      <w:pPr>
        <w:ind w:left="719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4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8" w15:restartNumberingAfterBreak="0">
    <w:nsid w:val="760275AA"/>
    <w:multiLevelType w:val="multilevel"/>
    <w:tmpl w:val="775A1ADC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425" w:hanging="38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81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855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2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66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71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2115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  <w:b w:val="0"/>
      </w:rPr>
    </w:lvl>
  </w:abstractNum>
  <w:abstractNum w:abstractNumId="9" w15:restartNumberingAfterBreak="0">
    <w:nsid w:val="76DD459A"/>
    <w:multiLevelType w:val="multilevel"/>
    <w:tmpl w:val="B30EA4E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1800"/>
      </w:pPr>
      <w:rPr>
        <w:rFonts w:hint="default"/>
      </w:rPr>
    </w:lvl>
  </w:abstractNum>
  <w:num w:numId="1">
    <w:abstractNumId w:val="5"/>
  </w:num>
  <w:num w:numId="2">
    <w:abstractNumId w:val="3"/>
  </w:num>
  <w:num w:numId="3">
    <w:abstractNumId w:val="7"/>
  </w:num>
  <w:num w:numId="4">
    <w:abstractNumId w:val="0"/>
  </w:num>
  <w:num w:numId="5">
    <w:abstractNumId w:val="1"/>
  </w:num>
  <w:num w:numId="6">
    <w:abstractNumId w:val="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2"/>
    </w:lvlOverride>
  </w:num>
  <w:num w:numId="9">
    <w:abstractNumId w:val="9"/>
  </w:num>
  <w:num w:numId="10">
    <w:abstractNumId w:val="6"/>
  </w:num>
  <w:num w:numId="11">
    <w:abstractNumId w:val="8"/>
  </w:num>
  <w:num w:numId="12">
    <w:abstractNumId w:val="2"/>
  </w:num>
  <w:num w:numId="13">
    <w:abstractNumId w:val="4"/>
  </w:num>
  <w:num w:numId="14">
    <w:abstractNumId w:val="3"/>
    <w:lvlOverride w:ilvl="0">
      <w:startOverride w:val="1"/>
    </w:lvlOverride>
  </w:num>
  <w:num w:numId="15">
    <w:abstractNumId w:val="3"/>
    <w:lvlOverride w:ilvl="0">
      <w:startOverride w:val="2"/>
    </w:lvlOverride>
  </w:num>
  <w:num w:numId="16">
    <w:abstractNumId w:val="3"/>
    <w:lvlOverride w:ilvl="0">
      <w:startOverride w:val="2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PT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78C0"/>
    <w:rsid w:val="00003D7B"/>
    <w:rsid w:val="00014BE4"/>
    <w:rsid w:val="0002385A"/>
    <w:rsid w:val="000247BC"/>
    <w:rsid w:val="00027586"/>
    <w:rsid w:val="00030324"/>
    <w:rsid w:val="00031FC7"/>
    <w:rsid w:val="000329B0"/>
    <w:rsid w:val="0003629C"/>
    <w:rsid w:val="00040AB3"/>
    <w:rsid w:val="00046BCE"/>
    <w:rsid w:val="00053CC1"/>
    <w:rsid w:val="0005651A"/>
    <w:rsid w:val="0006282F"/>
    <w:rsid w:val="000676BC"/>
    <w:rsid w:val="00070C19"/>
    <w:rsid w:val="00071C3C"/>
    <w:rsid w:val="0007265A"/>
    <w:rsid w:val="000749A4"/>
    <w:rsid w:val="00074B66"/>
    <w:rsid w:val="000801F4"/>
    <w:rsid w:val="000825F4"/>
    <w:rsid w:val="00084E04"/>
    <w:rsid w:val="00092C57"/>
    <w:rsid w:val="000A2B76"/>
    <w:rsid w:val="000A4223"/>
    <w:rsid w:val="000A4B61"/>
    <w:rsid w:val="000A6BFC"/>
    <w:rsid w:val="000B172B"/>
    <w:rsid w:val="000B4042"/>
    <w:rsid w:val="000B4099"/>
    <w:rsid w:val="000B5AFB"/>
    <w:rsid w:val="000C643F"/>
    <w:rsid w:val="000C76DD"/>
    <w:rsid w:val="000D1CCA"/>
    <w:rsid w:val="000E596E"/>
    <w:rsid w:val="000F3BC4"/>
    <w:rsid w:val="000F40BE"/>
    <w:rsid w:val="000F5423"/>
    <w:rsid w:val="000F6892"/>
    <w:rsid w:val="00105548"/>
    <w:rsid w:val="00105A33"/>
    <w:rsid w:val="00106DE3"/>
    <w:rsid w:val="0010701F"/>
    <w:rsid w:val="00107127"/>
    <w:rsid w:val="00111DB1"/>
    <w:rsid w:val="001131A9"/>
    <w:rsid w:val="00113A4B"/>
    <w:rsid w:val="001151C7"/>
    <w:rsid w:val="0012189D"/>
    <w:rsid w:val="00124108"/>
    <w:rsid w:val="001258CE"/>
    <w:rsid w:val="001437EF"/>
    <w:rsid w:val="00157B77"/>
    <w:rsid w:val="00160147"/>
    <w:rsid w:val="00166AC3"/>
    <w:rsid w:val="0016717C"/>
    <w:rsid w:val="001743A8"/>
    <w:rsid w:val="0017491F"/>
    <w:rsid w:val="0017687F"/>
    <w:rsid w:val="00176FB1"/>
    <w:rsid w:val="0018189A"/>
    <w:rsid w:val="001853FA"/>
    <w:rsid w:val="0018597A"/>
    <w:rsid w:val="00186C3A"/>
    <w:rsid w:val="00192865"/>
    <w:rsid w:val="001A172B"/>
    <w:rsid w:val="001A1EE6"/>
    <w:rsid w:val="001A2168"/>
    <w:rsid w:val="001A663D"/>
    <w:rsid w:val="001B11E6"/>
    <w:rsid w:val="001B1316"/>
    <w:rsid w:val="001B17D4"/>
    <w:rsid w:val="001B232D"/>
    <w:rsid w:val="001B4740"/>
    <w:rsid w:val="001B73EA"/>
    <w:rsid w:val="001B758E"/>
    <w:rsid w:val="001C0A5B"/>
    <w:rsid w:val="001C1AAE"/>
    <w:rsid w:val="001C262A"/>
    <w:rsid w:val="001C5CE7"/>
    <w:rsid w:val="001D3CFD"/>
    <w:rsid w:val="001D5405"/>
    <w:rsid w:val="001E5B52"/>
    <w:rsid w:val="001E78E6"/>
    <w:rsid w:val="001F016E"/>
    <w:rsid w:val="001F1CBC"/>
    <w:rsid w:val="001F7D16"/>
    <w:rsid w:val="00202828"/>
    <w:rsid w:val="00206FDC"/>
    <w:rsid w:val="0021397B"/>
    <w:rsid w:val="00216135"/>
    <w:rsid w:val="00217FE9"/>
    <w:rsid w:val="00220186"/>
    <w:rsid w:val="0022096E"/>
    <w:rsid w:val="00225238"/>
    <w:rsid w:val="002257BD"/>
    <w:rsid w:val="00231924"/>
    <w:rsid w:val="00231CA5"/>
    <w:rsid w:val="0023218F"/>
    <w:rsid w:val="002377C8"/>
    <w:rsid w:val="0024472E"/>
    <w:rsid w:val="002448D9"/>
    <w:rsid w:val="00250C0F"/>
    <w:rsid w:val="00256AED"/>
    <w:rsid w:val="002578C0"/>
    <w:rsid w:val="00257DC6"/>
    <w:rsid w:val="00266950"/>
    <w:rsid w:val="00280067"/>
    <w:rsid w:val="002828AB"/>
    <w:rsid w:val="00282F17"/>
    <w:rsid w:val="00283CB2"/>
    <w:rsid w:val="00290A0D"/>
    <w:rsid w:val="00293573"/>
    <w:rsid w:val="002935F3"/>
    <w:rsid w:val="002939CE"/>
    <w:rsid w:val="00295481"/>
    <w:rsid w:val="002A3C30"/>
    <w:rsid w:val="002B01B1"/>
    <w:rsid w:val="002B4902"/>
    <w:rsid w:val="002B5B72"/>
    <w:rsid w:val="002C231B"/>
    <w:rsid w:val="002C357E"/>
    <w:rsid w:val="002E061C"/>
    <w:rsid w:val="002E7144"/>
    <w:rsid w:val="002F1101"/>
    <w:rsid w:val="002F2511"/>
    <w:rsid w:val="002F2EBF"/>
    <w:rsid w:val="002F5BB4"/>
    <w:rsid w:val="002F6802"/>
    <w:rsid w:val="002F7354"/>
    <w:rsid w:val="0030019D"/>
    <w:rsid w:val="0030442B"/>
    <w:rsid w:val="00305884"/>
    <w:rsid w:val="00311CCC"/>
    <w:rsid w:val="00314140"/>
    <w:rsid w:val="003173C9"/>
    <w:rsid w:val="003176C6"/>
    <w:rsid w:val="003206F6"/>
    <w:rsid w:val="003243C7"/>
    <w:rsid w:val="00335153"/>
    <w:rsid w:val="00336580"/>
    <w:rsid w:val="00347CBB"/>
    <w:rsid w:val="0035003E"/>
    <w:rsid w:val="003506BE"/>
    <w:rsid w:val="003510B3"/>
    <w:rsid w:val="0035247E"/>
    <w:rsid w:val="0035679D"/>
    <w:rsid w:val="00357A41"/>
    <w:rsid w:val="00363E0E"/>
    <w:rsid w:val="00364586"/>
    <w:rsid w:val="00364B2F"/>
    <w:rsid w:val="00365636"/>
    <w:rsid w:val="00365F5A"/>
    <w:rsid w:val="003701F4"/>
    <w:rsid w:val="0038122D"/>
    <w:rsid w:val="00382E72"/>
    <w:rsid w:val="00385D9E"/>
    <w:rsid w:val="00387F31"/>
    <w:rsid w:val="003913D4"/>
    <w:rsid w:val="0039456F"/>
    <w:rsid w:val="003967A7"/>
    <w:rsid w:val="003A1DF0"/>
    <w:rsid w:val="003C3951"/>
    <w:rsid w:val="003C4A19"/>
    <w:rsid w:val="003C63E7"/>
    <w:rsid w:val="003D7F36"/>
    <w:rsid w:val="003E06E8"/>
    <w:rsid w:val="003E5069"/>
    <w:rsid w:val="003E60E9"/>
    <w:rsid w:val="003F20D5"/>
    <w:rsid w:val="003F302C"/>
    <w:rsid w:val="00400B90"/>
    <w:rsid w:val="00402C08"/>
    <w:rsid w:val="00403604"/>
    <w:rsid w:val="00403EAC"/>
    <w:rsid w:val="00404367"/>
    <w:rsid w:val="00406DE7"/>
    <w:rsid w:val="00407DE2"/>
    <w:rsid w:val="00411ABC"/>
    <w:rsid w:val="00412256"/>
    <w:rsid w:val="00415A3C"/>
    <w:rsid w:val="0042573D"/>
    <w:rsid w:val="00426F30"/>
    <w:rsid w:val="00432596"/>
    <w:rsid w:val="004343A9"/>
    <w:rsid w:val="004511B9"/>
    <w:rsid w:val="00451CCA"/>
    <w:rsid w:val="004640D1"/>
    <w:rsid w:val="00466BD5"/>
    <w:rsid w:val="00473F93"/>
    <w:rsid w:val="0047734B"/>
    <w:rsid w:val="00477A91"/>
    <w:rsid w:val="00483D9C"/>
    <w:rsid w:val="004842F8"/>
    <w:rsid w:val="004846B5"/>
    <w:rsid w:val="00490432"/>
    <w:rsid w:val="00490BFB"/>
    <w:rsid w:val="00496938"/>
    <w:rsid w:val="004A41E7"/>
    <w:rsid w:val="004A44B1"/>
    <w:rsid w:val="004B1CBA"/>
    <w:rsid w:val="004B25A2"/>
    <w:rsid w:val="004B32B1"/>
    <w:rsid w:val="004B36D8"/>
    <w:rsid w:val="004B3D19"/>
    <w:rsid w:val="004B6814"/>
    <w:rsid w:val="004C5DDD"/>
    <w:rsid w:val="004D2020"/>
    <w:rsid w:val="004D2304"/>
    <w:rsid w:val="004D2BC2"/>
    <w:rsid w:val="004D3304"/>
    <w:rsid w:val="004E0C8B"/>
    <w:rsid w:val="004E4BF8"/>
    <w:rsid w:val="004E58DE"/>
    <w:rsid w:val="004F0DE6"/>
    <w:rsid w:val="004F6E81"/>
    <w:rsid w:val="004F7556"/>
    <w:rsid w:val="005066FE"/>
    <w:rsid w:val="0050743C"/>
    <w:rsid w:val="00511AF1"/>
    <w:rsid w:val="00511EE5"/>
    <w:rsid w:val="005212DE"/>
    <w:rsid w:val="00522F95"/>
    <w:rsid w:val="005259B1"/>
    <w:rsid w:val="00530D0C"/>
    <w:rsid w:val="005371B6"/>
    <w:rsid w:val="005428AA"/>
    <w:rsid w:val="005444EC"/>
    <w:rsid w:val="00545C50"/>
    <w:rsid w:val="00546562"/>
    <w:rsid w:val="00547045"/>
    <w:rsid w:val="00556335"/>
    <w:rsid w:val="00557ED2"/>
    <w:rsid w:val="00561A42"/>
    <w:rsid w:val="00566963"/>
    <w:rsid w:val="0056787D"/>
    <w:rsid w:val="005712E6"/>
    <w:rsid w:val="0057221E"/>
    <w:rsid w:val="005831AE"/>
    <w:rsid w:val="00592FE1"/>
    <w:rsid w:val="005939D8"/>
    <w:rsid w:val="005A6598"/>
    <w:rsid w:val="005B0211"/>
    <w:rsid w:val="005B243C"/>
    <w:rsid w:val="005B6855"/>
    <w:rsid w:val="005B68C0"/>
    <w:rsid w:val="005C4283"/>
    <w:rsid w:val="005D6FD0"/>
    <w:rsid w:val="005E2EE3"/>
    <w:rsid w:val="005E332E"/>
    <w:rsid w:val="005E4176"/>
    <w:rsid w:val="005E536C"/>
    <w:rsid w:val="005E6B4D"/>
    <w:rsid w:val="005E7339"/>
    <w:rsid w:val="005F6CF7"/>
    <w:rsid w:val="00602397"/>
    <w:rsid w:val="006039E6"/>
    <w:rsid w:val="00611C99"/>
    <w:rsid w:val="00616884"/>
    <w:rsid w:val="00620718"/>
    <w:rsid w:val="00621A76"/>
    <w:rsid w:val="00623405"/>
    <w:rsid w:val="006234C0"/>
    <w:rsid w:val="00623DB5"/>
    <w:rsid w:val="00625BB0"/>
    <w:rsid w:val="00625EF7"/>
    <w:rsid w:val="00632C90"/>
    <w:rsid w:val="00633D15"/>
    <w:rsid w:val="00636A91"/>
    <w:rsid w:val="00644AE0"/>
    <w:rsid w:val="0064592D"/>
    <w:rsid w:val="00647054"/>
    <w:rsid w:val="006524FB"/>
    <w:rsid w:val="00653980"/>
    <w:rsid w:val="00653CC3"/>
    <w:rsid w:val="00654444"/>
    <w:rsid w:val="00654B7A"/>
    <w:rsid w:val="00656522"/>
    <w:rsid w:val="0066112C"/>
    <w:rsid w:val="0066159D"/>
    <w:rsid w:val="00663959"/>
    <w:rsid w:val="0066712E"/>
    <w:rsid w:val="00672E23"/>
    <w:rsid w:val="00681B94"/>
    <w:rsid w:val="006876F2"/>
    <w:rsid w:val="006926D3"/>
    <w:rsid w:val="006929CC"/>
    <w:rsid w:val="006938E5"/>
    <w:rsid w:val="00693B24"/>
    <w:rsid w:val="006A5637"/>
    <w:rsid w:val="006A72AC"/>
    <w:rsid w:val="006A7EDA"/>
    <w:rsid w:val="006C7188"/>
    <w:rsid w:val="006E027A"/>
    <w:rsid w:val="006E062D"/>
    <w:rsid w:val="006E06B3"/>
    <w:rsid w:val="006F1608"/>
    <w:rsid w:val="006F2896"/>
    <w:rsid w:val="006F4DC5"/>
    <w:rsid w:val="006F56A6"/>
    <w:rsid w:val="0070306E"/>
    <w:rsid w:val="00704019"/>
    <w:rsid w:val="0071480D"/>
    <w:rsid w:val="00720A4C"/>
    <w:rsid w:val="0072233D"/>
    <w:rsid w:val="00724A24"/>
    <w:rsid w:val="007255A7"/>
    <w:rsid w:val="00735567"/>
    <w:rsid w:val="00735DFC"/>
    <w:rsid w:val="007373CE"/>
    <w:rsid w:val="0074286F"/>
    <w:rsid w:val="00750054"/>
    <w:rsid w:val="00761370"/>
    <w:rsid w:val="0076248B"/>
    <w:rsid w:val="00766C32"/>
    <w:rsid w:val="00771035"/>
    <w:rsid w:val="00774739"/>
    <w:rsid w:val="00782982"/>
    <w:rsid w:val="007833FA"/>
    <w:rsid w:val="00784578"/>
    <w:rsid w:val="007B224B"/>
    <w:rsid w:val="007C09E1"/>
    <w:rsid w:val="007C2B9F"/>
    <w:rsid w:val="007C6FBA"/>
    <w:rsid w:val="007D5045"/>
    <w:rsid w:val="007E70C4"/>
    <w:rsid w:val="007F4607"/>
    <w:rsid w:val="007F5E7B"/>
    <w:rsid w:val="007F6313"/>
    <w:rsid w:val="008012E5"/>
    <w:rsid w:val="0080532D"/>
    <w:rsid w:val="00807033"/>
    <w:rsid w:val="0081100A"/>
    <w:rsid w:val="00812BFE"/>
    <w:rsid w:val="008156A3"/>
    <w:rsid w:val="0081624B"/>
    <w:rsid w:val="0082282A"/>
    <w:rsid w:val="00823155"/>
    <w:rsid w:val="00832AC8"/>
    <w:rsid w:val="00836D8A"/>
    <w:rsid w:val="00840638"/>
    <w:rsid w:val="008445D9"/>
    <w:rsid w:val="008468FB"/>
    <w:rsid w:val="00847093"/>
    <w:rsid w:val="00847B7E"/>
    <w:rsid w:val="00850CDF"/>
    <w:rsid w:val="00851898"/>
    <w:rsid w:val="008543AF"/>
    <w:rsid w:val="0085598A"/>
    <w:rsid w:val="00856326"/>
    <w:rsid w:val="00860965"/>
    <w:rsid w:val="0086378E"/>
    <w:rsid w:val="00867A2F"/>
    <w:rsid w:val="0087010C"/>
    <w:rsid w:val="00870214"/>
    <w:rsid w:val="00872833"/>
    <w:rsid w:val="00873462"/>
    <w:rsid w:val="0087396B"/>
    <w:rsid w:val="00874E78"/>
    <w:rsid w:val="00875462"/>
    <w:rsid w:val="008802E3"/>
    <w:rsid w:val="00883B67"/>
    <w:rsid w:val="00887E91"/>
    <w:rsid w:val="008A03A8"/>
    <w:rsid w:val="008A1DD2"/>
    <w:rsid w:val="008A45AB"/>
    <w:rsid w:val="008B0A14"/>
    <w:rsid w:val="008B0E6F"/>
    <w:rsid w:val="008B3715"/>
    <w:rsid w:val="008B7143"/>
    <w:rsid w:val="008C24A1"/>
    <w:rsid w:val="008D1346"/>
    <w:rsid w:val="008D16DD"/>
    <w:rsid w:val="008D3D4B"/>
    <w:rsid w:val="008D61E1"/>
    <w:rsid w:val="008D6AD0"/>
    <w:rsid w:val="008E54C1"/>
    <w:rsid w:val="008E5D7A"/>
    <w:rsid w:val="008F09F4"/>
    <w:rsid w:val="008F20FF"/>
    <w:rsid w:val="008F6F76"/>
    <w:rsid w:val="008F752B"/>
    <w:rsid w:val="00901309"/>
    <w:rsid w:val="009029C3"/>
    <w:rsid w:val="009029FE"/>
    <w:rsid w:val="00903E7F"/>
    <w:rsid w:val="00903EE0"/>
    <w:rsid w:val="009046C2"/>
    <w:rsid w:val="009106A4"/>
    <w:rsid w:val="009258CA"/>
    <w:rsid w:val="00930D8B"/>
    <w:rsid w:val="0093111A"/>
    <w:rsid w:val="00934E99"/>
    <w:rsid w:val="0094371A"/>
    <w:rsid w:val="00944695"/>
    <w:rsid w:val="00946955"/>
    <w:rsid w:val="00946DFB"/>
    <w:rsid w:val="00970DF8"/>
    <w:rsid w:val="00981448"/>
    <w:rsid w:val="00983B6C"/>
    <w:rsid w:val="0098618D"/>
    <w:rsid w:val="00991137"/>
    <w:rsid w:val="009923F4"/>
    <w:rsid w:val="009926D1"/>
    <w:rsid w:val="0099560B"/>
    <w:rsid w:val="009B16A4"/>
    <w:rsid w:val="009B24D0"/>
    <w:rsid w:val="009B5183"/>
    <w:rsid w:val="009B6215"/>
    <w:rsid w:val="009B6552"/>
    <w:rsid w:val="009C44EE"/>
    <w:rsid w:val="009C62B1"/>
    <w:rsid w:val="009D15C6"/>
    <w:rsid w:val="009D3CD4"/>
    <w:rsid w:val="009D5D96"/>
    <w:rsid w:val="009E25F4"/>
    <w:rsid w:val="009E4AB2"/>
    <w:rsid w:val="009F0085"/>
    <w:rsid w:val="009F460D"/>
    <w:rsid w:val="00A004F7"/>
    <w:rsid w:val="00A01A58"/>
    <w:rsid w:val="00A03D43"/>
    <w:rsid w:val="00A03DE2"/>
    <w:rsid w:val="00A07710"/>
    <w:rsid w:val="00A07B6C"/>
    <w:rsid w:val="00A11B4A"/>
    <w:rsid w:val="00A15785"/>
    <w:rsid w:val="00A21149"/>
    <w:rsid w:val="00A25EC7"/>
    <w:rsid w:val="00A34BAD"/>
    <w:rsid w:val="00A40A2A"/>
    <w:rsid w:val="00A428A0"/>
    <w:rsid w:val="00A43360"/>
    <w:rsid w:val="00A45484"/>
    <w:rsid w:val="00A464B6"/>
    <w:rsid w:val="00A516BF"/>
    <w:rsid w:val="00A52A1A"/>
    <w:rsid w:val="00A54347"/>
    <w:rsid w:val="00A555DD"/>
    <w:rsid w:val="00A5631E"/>
    <w:rsid w:val="00A636E5"/>
    <w:rsid w:val="00A722E1"/>
    <w:rsid w:val="00A7765F"/>
    <w:rsid w:val="00A808F5"/>
    <w:rsid w:val="00A828F7"/>
    <w:rsid w:val="00AA1654"/>
    <w:rsid w:val="00AA3912"/>
    <w:rsid w:val="00AB01BB"/>
    <w:rsid w:val="00AB2FAF"/>
    <w:rsid w:val="00AB737F"/>
    <w:rsid w:val="00AD390C"/>
    <w:rsid w:val="00AD3E14"/>
    <w:rsid w:val="00AD6EF0"/>
    <w:rsid w:val="00AD7E68"/>
    <w:rsid w:val="00AE168A"/>
    <w:rsid w:val="00AE2069"/>
    <w:rsid w:val="00AE2C7A"/>
    <w:rsid w:val="00B02226"/>
    <w:rsid w:val="00B0421E"/>
    <w:rsid w:val="00B10582"/>
    <w:rsid w:val="00B11020"/>
    <w:rsid w:val="00B12DFC"/>
    <w:rsid w:val="00B16295"/>
    <w:rsid w:val="00B262AE"/>
    <w:rsid w:val="00B33058"/>
    <w:rsid w:val="00B3532B"/>
    <w:rsid w:val="00B36805"/>
    <w:rsid w:val="00B43024"/>
    <w:rsid w:val="00B466AC"/>
    <w:rsid w:val="00B51EC4"/>
    <w:rsid w:val="00B54CC6"/>
    <w:rsid w:val="00B57BEF"/>
    <w:rsid w:val="00B652E6"/>
    <w:rsid w:val="00B65F1E"/>
    <w:rsid w:val="00B66A04"/>
    <w:rsid w:val="00B66AE6"/>
    <w:rsid w:val="00B67ACE"/>
    <w:rsid w:val="00B7168F"/>
    <w:rsid w:val="00B7326A"/>
    <w:rsid w:val="00B7484A"/>
    <w:rsid w:val="00B74F7D"/>
    <w:rsid w:val="00B757EE"/>
    <w:rsid w:val="00B86C1C"/>
    <w:rsid w:val="00B90F4D"/>
    <w:rsid w:val="00B944B5"/>
    <w:rsid w:val="00BA07B6"/>
    <w:rsid w:val="00BB1891"/>
    <w:rsid w:val="00BC64F9"/>
    <w:rsid w:val="00BC7754"/>
    <w:rsid w:val="00BC7DBB"/>
    <w:rsid w:val="00BD6546"/>
    <w:rsid w:val="00BD6F06"/>
    <w:rsid w:val="00BD78A0"/>
    <w:rsid w:val="00BE2CD6"/>
    <w:rsid w:val="00BE524E"/>
    <w:rsid w:val="00BF087D"/>
    <w:rsid w:val="00BF1618"/>
    <w:rsid w:val="00BF3AA5"/>
    <w:rsid w:val="00BF7D74"/>
    <w:rsid w:val="00C04CF4"/>
    <w:rsid w:val="00C06F44"/>
    <w:rsid w:val="00C13BAF"/>
    <w:rsid w:val="00C167F7"/>
    <w:rsid w:val="00C178BC"/>
    <w:rsid w:val="00C17B53"/>
    <w:rsid w:val="00C267C3"/>
    <w:rsid w:val="00C27A03"/>
    <w:rsid w:val="00C31B35"/>
    <w:rsid w:val="00C34FB6"/>
    <w:rsid w:val="00C40DFC"/>
    <w:rsid w:val="00C46E66"/>
    <w:rsid w:val="00C519EF"/>
    <w:rsid w:val="00C52727"/>
    <w:rsid w:val="00C57848"/>
    <w:rsid w:val="00C63C45"/>
    <w:rsid w:val="00C6583F"/>
    <w:rsid w:val="00C70EEC"/>
    <w:rsid w:val="00C74476"/>
    <w:rsid w:val="00C848D9"/>
    <w:rsid w:val="00C84F7A"/>
    <w:rsid w:val="00C91CE5"/>
    <w:rsid w:val="00C95518"/>
    <w:rsid w:val="00C967F4"/>
    <w:rsid w:val="00CA25E4"/>
    <w:rsid w:val="00CA53B4"/>
    <w:rsid w:val="00CB13D3"/>
    <w:rsid w:val="00CB4ABB"/>
    <w:rsid w:val="00CB62ED"/>
    <w:rsid w:val="00CC27A3"/>
    <w:rsid w:val="00CC33F7"/>
    <w:rsid w:val="00CC4CC3"/>
    <w:rsid w:val="00CC5D74"/>
    <w:rsid w:val="00CD100D"/>
    <w:rsid w:val="00CD1B7F"/>
    <w:rsid w:val="00CD25A9"/>
    <w:rsid w:val="00CD2E29"/>
    <w:rsid w:val="00CD5554"/>
    <w:rsid w:val="00CE002A"/>
    <w:rsid w:val="00CE2093"/>
    <w:rsid w:val="00CE31E6"/>
    <w:rsid w:val="00CE4875"/>
    <w:rsid w:val="00CE72C5"/>
    <w:rsid w:val="00CE7FE6"/>
    <w:rsid w:val="00CF6722"/>
    <w:rsid w:val="00D05CF4"/>
    <w:rsid w:val="00D06840"/>
    <w:rsid w:val="00D06DE7"/>
    <w:rsid w:val="00D131EA"/>
    <w:rsid w:val="00D15F0B"/>
    <w:rsid w:val="00D20459"/>
    <w:rsid w:val="00D2132E"/>
    <w:rsid w:val="00D24442"/>
    <w:rsid w:val="00D30ECB"/>
    <w:rsid w:val="00D31A33"/>
    <w:rsid w:val="00D335AE"/>
    <w:rsid w:val="00D342ED"/>
    <w:rsid w:val="00D36C27"/>
    <w:rsid w:val="00D377E8"/>
    <w:rsid w:val="00D40FC9"/>
    <w:rsid w:val="00D43FDA"/>
    <w:rsid w:val="00D448A1"/>
    <w:rsid w:val="00D47A9A"/>
    <w:rsid w:val="00D53997"/>
    <w:rsid w:val="00D54766"/>
    <w:rsid w:val="00D57C62"/>
    <w:rsid w:val="00D602A0"/>
    <w:rsid w:val="00D60F27"/>
    <w:rsid w:val="00D707F7"/>
    <w:rsid w:val="00D738F5"/>
    <w:rsid w:val="00D80FDB"/>
    <w:rsid w:val="00D810C9"/>
    <w:rsid w:val="00D82A89"/>
    <w:rsid w:val="00D95680"/>
    <w:rsid w:val="00D96747"/>
    <w:rsid w:val="00D9726A"/>
    <w:rsid w:val="00DA0500"/>
    <w:rsid w:val="00DA130C"/>
    <w:rsid w:val="00DA25C4"/>
    <w:rsid w:val="00DA522A"/>
    <w:rsid w:val="00DA5DE2"/>
    <w:rsid w:val="00DB4474"/>
    <w:rsid w:val="00DB5187"/>
    <w:rsid w:val="00DB5580"/>
    <w:rsid w:val="00DB7F07"/>
    <w:rsid w:val="00DC3373"/>
    <w:rsid w:val="00DC7503"/>
    <w:rsid w:val="00DC77DB"/>
    <w:rsid w:val="00DD2320"/>
    <w:rsid w:val="00DD5405"/>
    <w:rsid w:val="00DD5FB6"/>
    <w:rsid w:val="00DD70FE"/>
    <w:rsid w:val="00DE1D10"/>
    <w:rsid w:val="00DE34A5"/>
    <w:rsid w:val="00DE7CDD"/>
    <w:rsid w:val="00DF0C71"/>
    <w:rsid w:val="00DF10A9"/>
    <w:rsid w:val="00DF5594"/>
    <w:rsid w:val="00E01138"/>
    <w:rsid w:val="00E05E31"/>
    <w:rsid w:val="00E1112F"/>
    <w:rsid w:val="00E11C29"/>
    <w:rsid w:val="00E12445"/>
    <w:rsid w:val="00E14C19"/>
    <w:rsid w:val="00E15B9A"/>
    <w:rsid w:val="00E16C06"/>
    <w:rsid w:val="00E22BB6"/>
    <w:rsid w:val="00E23533"/>
    <w:rsid w:val="00E243F9"/>
    <w:rsid w:val="00E2690D"/>
    <w:rsid w:val="00E302B9"/>
    <w:rsid w:val="00E338A5"/>
    <w:rsid w:val="00E4144A"/>
    <w:rsid w:val="00E4680B"/>
    <w:rsid w:val="00E46946"/>
    <w:rsid w:val="00E5161F"/>
    <w:rsid w:val="00E55579"/>
    <w:rsid w:val="00E55636"/>
    <w:rsid w:val="00E6268E"/>
    <w:rsid w:val="00E73E47"/>
    <w:rsid w:val="00E8027D"/>
    <w:rsid w:val="00E8133D"/>
    <w:rsid w:val="00E87469"/>
    <w:rsid w:val="00E91D8D"/>
    <w:rsid w:val="00EA0A7A"/>
    <w:rsid w:val="00EA2B19"/>
    <w:rsid w:val="00EA31B6"/>
    <w:rsid w:val="00EB4D65"/>
    <w:rsid w:val="00EB4F7F"/>
    <w:rsid w:val="00EC13FE"/>
    <w:rsid w:val="00EC3AB7"/>
    <w:rsid w:val="00EC58F5"/>
    <w:rsid w:val="00ED177B"/>
    <w:rsid w:val="00ED2654"/>
    <w:rsid w:val="00ED389D"/>
    <w:rsid w:val="00ED4E23"/>
    <w:rsid w:val="00ED6A4B"/>
    <w:rsid w:val="00EE4A31"/>
    <w:rsid w:val="00EE6879"/>
    <w:rsid w:val="00EF0A99"/>
    <w:rsid w:val="00EF1DB1"/>
    <w:rsid w:val="00EF1E68"/>
    <w:rsid w:val="00EF4C5E"/>
    <w:rsid w:val="00EF6C09"/>
    <w:rsid w:val="00F04054"/>
    <w:rsid w:val="00F050CA"/>
    <w:rsid w:val="00F07203"/>
    <w:rsid w:val="00F11544"/>
    <w:rsid w:val="00F12536"/>
    <w:rsid w:val="00F151DB"/>
    <w:rsid w:val="00F15C73"/>
    <w:rsid w:val="00F201A5"/>
    <w:rsid w:val="00F335F8"/>
    <w:rsid w:val="00F40492"/>
    <w:rsid w:val="00F41171"/>
    <w:rsid w:val="00F424A5"/>
    <w:rsid w:val="00F42DE5"/>
    <w:rsid w:val="00F52D09"/>
    <w:rsid w:val="00F536F5"/>
    <w:rsid w:val="00F53C01"/>
    <w:rsid w:val="00F54CA1"/>
    <w:rsid w:val="00F55DD8"/>
    <w:rsid w:val="00F60E15"/>
    <w:rsid w:val="00F820A4"/>
    <w:rsid w:val="00F84F59"/>
    <w:rsid w:val="00FA0E14"/>
    <w:rsid w:val="00FA13CD"/>
    <w:rsid w:val="00FA693F"/>
    <w:rsid w:val="00FA7695"/>
    <w:rsid w:val="00FB1511"/>
    <w:rsid w:val="00FB3034"/>
    <w:rsid w:val="00FB4D5A"/>
    <w:rsid w:val="00FB5F7E"/>
    <w:rsid w:val="00FC10B2"/>
    <w:rsid w:val="00FC6BE2"/>
    <w:rsid w:val="00FC786E"/>
    <w:rsid w:val="00FD26FD"/>
    <w:rsid w:val="00FD35F2"/>
    <w:rsid w:val="00FE2A85"/>
    <w:rsid w:val="00FE2CDA"/>
    <w:rsid w:val="00FE37BE"/>
    <w:rsid w:val="00FF3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45EF83"/>
  <w15:chartTrackingRefBased/>
  <w15:docId w15:val="{9A4BCCF0-3F76-4177-9940-2C75EE4B4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404040" w:themeColor="text1" w:themeTint="BF"/>
        <w:sz w:val="18"/>
        <w:lang w:val="en-US" w:eastAsia="ja-JP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B5B72"/>
    <w:pPr>
      <w:ind w:left="288"/>
    </w:pPr>
    <w:rPr>
      <w:sz w:val="22"/>
      <w:szCs w:val="22"/>
      <w:lang w:val="pt-PT"/>
    </w:rPr>
  </w:style>
  <w:style w:type="paragraph" w:styleId="Cabealho1">
    <w:name w:val="heading 1"/>
    <w:basedOn w:val="Normal"/>
    <w:next w:val="Normal"/>
    <w:link w:val="Cabealho1Carter"/>
    <w:uiPriority w:val="1"/>
    <w:qFormat/>
    <w:rsid w:val="00E16C06"/>
    <w:pPr>
      <w:keepNext/>
      <w:keepLines/>
      <w:numPr>
        <w:numId w:val="3"/>
      </w:numPr>
      <w:spacing w:before="560" w:after="180"/>
      <w:outlineLvl w:val="0"/>
    </w:pPr>
    <w:rPr>
      <w:rFonts w:asciiTheme="majorHAnsi" w:eastAsiaTheme="majorEastAsia" w:hAnsiTheme="majorHAnsi" w:cstheme="majorBidi"/>
      <w:b/>
      <w:bCs/>
      <w:color w:val="D6615C" w:themeColor="accent1"/>
      <w:sz w:val="28"/>
      <w:szCs w:val="28"/>
    </w:rPr>
  </w:style>
  <w:style w:type="paragraph" w:styleId="Cabealho2">
    <w:name w:val="heading 2"/>
    <w:basedOn w:val="Cabealho1"/>
    <w:next w:val="Normal"/>
    <w:link w:val="Cabealho2Carter"/>
    <w:autoRedefine/>
    <w:uiPriority w:val="1"/>
    <w:unhideWhenUsed/>
    <w:qFormat/>
    <w:rsid w:val="008D3D4B"/>
    <w:pPr>
      <w:numPr>
        <w:ilvl w:val="1"/>
        <w:numId w:val="2"/>
      </w:numPr>
      <w:outlineLvl w:val="1"/>
    </w:pPr>
  </w:style>
  <w:style w:type="paragraph" w:styleId="Cabealho3">
    <w:name w:val="heading 3"/>
    <w:basedOn w:val="Cabealho2"/>
    <w:next w:val="Normal"/>
    <w:link w:val="Cabealho3Carter"/>
    <w:uiPriority w:val="9"/>
    <w:unhideWhenUsed/>
    <w:qFormat/>
    <w:rsid w:val="006A5637"/>
    <w:pPr>
      <w:numPr>
        <w:ilvl w:val="2"/>
      </w:numPr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ter">
    <w:name w:val="Cabeçalho 1 Caráter"/>
    <w:basedOn w:val="Tipodeletrapredefinidodopargrafo"/>
    <w:link w:val="Cabealho1"/>
    <w:uiPriority w:val="1"/>
    <w:rsid w:val="00E16C06"/>
    <w:rPr>
      <w:rFonts w:asciiTheme="majorHAnsi" w:eastAsiaTheme="majorEastAsia" w:hAnsiTheme="majorHAnsi" w:cstheme="majorBidi"/>
      <w:b/>
      <w:bCs/>
      <w:color w:val="D6615C" w:themeColor="accent1"/>
      <w:sz w:val="28"/>
      <w:szCs w:val="28"/>
      <w:lang w:val="pt-PT"/>
    </w:rPr>
  </w:style>
  <w:style w:type="character" w:customStyle="1" w:styleId="Cabealho2Carter">
    <w:name w:val="Cabeçalho 2 Caráter"/>
    <w:basedOn w:val="Tipodeletrapredefinidodopargrafo"/>
    <w:link w:val="Cabealho2"/>
    <w:uiPriority w:val="1"/>
    <w:rsid w:val="008D3D4B"/>
    <w:rPr>
      <w:rFonts w:asciiTheme="majorHAnsi" w:eastAsiaTheme="majorEastAsia" w:hAnsiTheme="majorHAnsi" w:cstheme="majorBidi"/>
      <w:b/>
      <w:bCs/>
      <w:color w:val="D6615C" w:themeColor="accent1"/>
      <w:sz w:val="28"/>
      <w:szCs w:val="28"/>
      <w:lang w:val="pt-PT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6A5637"/>
    <w:rPr>
      <w:rFonts w:asciiTheme="majorHAnsi" w:eastAsiaTheme="majorEastAsia" w:hAnsiTheme="majorHAnsi" w:cstheme="majorBidi"/>
      <w:b/>
      <w:bCs/>
      <w:color w:val="D6615C" w:themeColor="accent1"/>
      <w:sz w:val="24"/>
      <w:szCs w:val="24"/>
      <w:lang w:val="pt-PT"/>
    </w:rPr>
  </w:style>
  <w:style w:type="paragraph" w:styleId="Ttulo">
    <w:name w:val="Title"/>
    <w:basedOn w:val="Normal"/>
    <w:next w:val="Normal"/>
    <w:link w:val="TtuloCarter"/>
    <w:qFormat/>
    <w:pPr>
      <w:spacing w:after="80"/>
      <w:contextualSpacing/>
    </w:pPr>
    <w:rPr>
      <w:rFonts w:asciiTheme="majorHAnsi" w:eastAsiaTheme="majorEastAsia" w:hAnsiTheme="majorHAnsi" w:cstheme="majorBidi"/>
      <w:b/>
      <w:bCs/>
      <w:color w:val="D6615C" w:themeColor="accent1"/>
      <w:spacing w:val="-10"/>
      <w:kern w:val="28"/>
      <w:sz w:val="44"/>
    </w:rPr>
  </w:style>
  <w:style w:type="character" w:customStyle="1" w:styleId="TtuloCarter">
    <w:name w:val="Título Caráter"/>
    <w:basedOn w:val="Tipodeletrapredefinidodopargrafo"/>
    <w:link w:val="Ttulo"/>
    <w:uiPriority w:val="2"/>
    <w:rPr>
      <w:rFonts w:asciiTheme="majorHAnsi" w:eastAsiaTheme="majorEastAsia" w:hAnsiTheme="majorHAnsi" w:cstheme="majorBidi"/>
      <w:b/>
      <w:bCs/>
      <w:color w:val="D6615C" w:themeColor="accent1"/>
      <w:spacing w:val="-10"/>
      <w:kern w:val="28"/>
      <w:sz w:val="44"/>
    </w:rPr>
  </w:style>
  <w:style w:type="paragraph" w:styleId="Subttulo">
    <w:name w:val="Subtitle"/>
    <w:basedOn w:val="Normal"/>
    <w:next w:val="Normal"/>
    <w:link w:val="SubttuloCarter"/>
    <w:uiPriority w:val="3"/>
    <w:qFormat/>
    <w:pPr>
      <w:numPr>
        <w:ilvl w:val="1"/>
      </w:numPr>
      <w:spacing w:after="800"/>
      <w:ind w:left="288"/>
    </w:pPr>
    <w:rPr>
      <w:b/>
      <w:bCs/>
      <w:color w:val="262626" w:themeColor="text1" w:themeTint="D9"/>
      <w:spacing w:val="15"/>
      <w:sz w:val="24"/>
    </w:rPr>
  </w:style>
  <w:style w:type="character" w:customStyle="1" w:styleId="SubttuloCarter">
    <w:name w:val="Subtítulo Caráter"/>
    <w:basedOn w:val="Tipodeletrapredefinidodopargrafo"/>
    <w:link w:val="Subttulo"/>
    <w:uiPriority w:val="3"/>
    <w:rPr>
      <w:b/>
      <w:bCs/>
      <w:color w:val="262626" w:themeColor="text1" w:themeTint="D9"/>
      <w:spacing w:val="15"/>
      <w:sz w:val="24"/>
    </w:rPr>
  </w:style>
  <w:style w:type="character" w:styleId="TextodoMarcadordePosio">
    <w:name w:val="Placeholder Text"/>
    <w:basedOn w:val="Tipodeletrapredefinidodopargrafo"/>
    <w:uiPriority w:val="99"/>
    <w:semiHidden/>
    <w:rPr>
      <w:color w:val="808080"/>
    </w:rPr>
  </w:style>
  <w:style w:type="table" w:styleId="Tabelacomgrelha">
    <w:name w:val="Table Grid"/>
    <w:basedOn w:val="Tabelanormal"/>
    <w:uiPriority w:val="3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acommarcas">
    <w:name w:val="List Bullet"/>
    <w:basedOn w:val="Normal"/>
    <w:uiPriority w:val="1"/>
    <w:unhideWhenUsed/>
    <w:qFormat/>
    <w:pPr>
      <w:numPr>
        <w:numId w:val="1"/>
      </w:numPr>
    </w:pPr>
  </w:style>
  <w:style w:type="character" w:styleId="Forte">
    <w:name w:val="Strong"/>
    <w:basedOn w:val="Tipodeletrapredefinidodopargrafo"/>
    <w:uiPriority w:val="22"/>
    <w:qFormat/>
    <w:rPr>
      <w:b/>
      <w:bCs/>
      <w:color w:val="262626" w:themeColor="text1" w:themeTint="D9"/>
    </w:rPr>
  </w:style>
  <w:style w:type="table" w:customStyle="1" w:styleId="SyllabusTable-NoBorders">
    <w:name w:val="Syllabus Table - No Borders"/>
    <w:basedOn w:val="Tabelanormal"/>
    <w:uiPriority w:val="99"/>
    <w:pPr>
      <w:spacing w:after="0"/>
    </w:pPr>
    <w:tblPr>
      <w:tblCellMar>
        <w:left w:w="0" w:type="dxa"/>
        <w:right w:w="0" w:type="dxa"/>
      </w:tblCellMar>
    </w:tblPr>
    <w:tblStylePr w:type="firstRow">
      <w:pPr>
        <w:wordWrap/>
        <w:spacing w:afterLines="0" w:after="80" w:afterAutospacing="0"/>
      </w:pPr>
      <w:rPr>
        <w:rFonts w:asciiTheme="majorHAnsi" w:hAnsiTheme="majorHAnsi"/>
        <w:b/>
        <w:color w:val="D6615C" w:themeColor="accent1"/>
        <w:sz w:val="20"/>
      </w:rPr>
    </w:tblStylePr>
  </w:style>
  <w:style w:type="paragraph" w:styleId="SemEspaamento">
    <w:name w:val="No Spacing"/>
    <w:link w:val="SemEspaamentoCarter"/>
    <w:uiPriority w:val="1"/>
    <w:qFormat/>
    <w:pPr>
      <w:spacing w:after="0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5E2EE3"/>
  </w:style>
  <w:style w:type="table" w:customStyle="1" w:styleId="SyllabusTable-withBorders">
    <w:name w:val="Syllabus Table - with Borders"/>
    <w:basedOn w:val="Tabelanormal"/>
    <w:uiPriority w:val="99"/>
    <w:pPr>
      <w:spacing w:before="80" w:after="80"/>
    </w:pPr>
    <w:tblPr>
      <w:tblBorders>
        <w:bottom w:val="single" w:sz="4" w:space="0" w:color="D6615C" w:themeColor="accent1"/>
        <w:insideH w:val="single" w:sz="4" w:space="0" w:color="BFBFBF" w:themeColor="background1" w:themeShade="BF"/>
      </w:tblBorders>
      <w:tblCellMar>
        <w:left w:w="0" w:type="dxa"/>
        <w:right w:w="0" w:type="dxa"/>
      </w:tblCellMar>
    </w:tblPr>
    <w:tblStylePr w:type="firstRow">
      <w:pPr>
        <w:wordWrap/>
        <w:spacing w:beforeLines="0" w:before="0" w:beforeAutospacing="0" w:afterLines="0" w:after="80" w:afterAutospacing="0"/>
      </w:pPr>
      <w:rPr>
        <w:rFonts w:asciiTheme="majorHAnsi" w:hAnsiTheme="majorHAnsi"/>
        <w:b/>
        <w:color w:val="D6615C" w:themeColor="accent1"/>
        <w:sz w:val="20"/>
      </w:rPr>
      <w:tblPr/>
      <w:tcPr>
        <w:tcBorders>
          <w:top w:val="nil"/>
          <w:left w:val="nil"/>
          <w:bottom w:val="single" w:sz="4" w:space="0" w:color="D6615C" w:themeColor="accen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color w:val="262626" w:themeColor="text1" w:themeTint="D9"/>
      </w:rPr>
    </w:tblStylePr>
  </w:style>
  <w:style w:type="paragraph" w:styleId="Cabealho">
    <w:name w:val="header"/>
    <w:basedOn w:val="Normal"/>
    <w:link w:val="CabealhoCarter"/>
    <w:uiPriority w:val="99"/>
    <w:unhideWhenUsed/>
    <w:pPr>
      <w:tabs>
        <w:tab w:val="center" w:pos="4680"/>
        <w:tab w:val="right" w:pos="9360"/>
      </w:tabs>
      <w:spacing w:after="0"/>
    </w:pPr>
  </w:style>
  <w:style w:type="character" w:customStyle="1" w:styleId="CabealhoCarter">
    <w:name w:val="Cabeçalho Caráter"/>
    <w:basedOn w:val="Tipodeletrapredefinidodopargrafo"/>
    <w:link w:val="Cabealho"/>
    <w:uiPriority w:val="99"/>
  </w:style>
  <w:style w:type="paragraph" w:styleId="Rodap">
    <w:name w:val="footer"/>
    <w:basedOn w:val="Normal"/>
    <w:link w:val="RodapCarter"/>
    <w:unhideWhenUsed/>
    <w:pPr>
      <w:pBdr>
        <w:top w:val="single" w:sz="4" w:space="6" w:color="D6615C" w:themeColor="accent1"/>
      </w:pBdr>
      <w:spacing w:after="0"/>
      <w:jc w:val="right"/>
    </w:pPr>
    <w:rPr>
      <w:b/>
      <w:bCs/>
      <w:color w:val="262626" w:themeColor="text1" w:themeTint="D9"/>
    </w:rPr>
  </w:style>
  <w:style w:type="character" w:customStyle="1" w:styleId="RodapCarter">
    <w:name w:val="Rodapé Caráter"/>
    <w:basedOn w:val="Tipodeletrapredefinidodopargrafo"/>
    <w:link w:val="Rodap"/>
    <w:uiPriority w:val="99"/>
    <w:rPr>
      <w:b/>
      <w:bCs/>
      <w:color w:val="262626" w:themeColor="text1" w:themeTint="D9"/>
    </w:rPr>
  </w:style>
  <w:style w:type="paragraph" w:customStyle="1" w:styleId="Default">
    <w:name w:val="Default"/>
    <w:rsid w:val="00E05E31"/>
    <w:pPr>
      <w:autoSpaceDE w:val="0"/>
      <w:autoSpaceDN w:val="0"/>
      <w:adjustRightInd w:val="0"/>
      <w:spacing w:after="0"/>
    </w:pPr>
    <w:rPr>
      <w:rFonts w:ascii="Times New Roman" w:hAnsi="Times New Roman" w:cs="Times New Roman"/>
      <w:color w:val="000000"/>
      <w:sz w:val="24"/>
      <w:szCs w:val="24"/>
      <w:lang w:val="pt-PT" w:eastAsia="en-US"/>
    </w:rPr>
  </w:style>
  <w:style w:type="paragraph" w:styleId="PargrafodaLista">
    <w:name w:val="List Paragraph"/>
    <w:basedOn w:val="Normal"/>
    <w:uiPriority w:val="34"/>
    <w:unhideWhenUsed/>
    <w:qFormat/>
    <w:rsid w:val="0010701F"/>
    <w:pPr>
      <w:ind w:left="720"/>
      <w:contextualSpacing/>
    </w:pPr>
  </w:style>
  <w:style w:type="paragraph" w:styleId="Cabealhodondice">
    <w:name w:val="TOC Heading"/>
    <w:basedOn w:val="Cabealho1"/>
    <w:next w:val="Normal"/>
    <w:uiPriority w:val="39"/>
    <w:unhideWhenUsed/>
    <w:qFormat/>
    <w:rsid w:val="002A3C30"/>
    <w:pPr>
      <w:numPr>
        <w:numId w:val="0"/>
      </w:numPr>
      <w:spacing w:before="240" w:after="0" w:line="259" w:lineRule="auto"/>
      <w:outlineLvl w:val="9"/>
    </w:pPr>
    <w:rPr>
      <w:b w:val="0"/>
      <w:bCs w:val="0"/>
      <w:color w:val="B6332E" w:themeColor="accent1" w:themeShade="BF"/>
      <w:lang w:eastAsia="en-US"/>
    </w:rPr>
  </w:style>
  <w:style w:type="paragraph" w:styleId="ndice1">
    <w:name w:val="toc 1"/>
    <w:basedOn w:val="Normal"/>
    <w:next w:val="Normal"/>
    <w:autoRedefine/>
    <w:uiPriority w:val="39"/>
    <w:unhideWhenUsed/>
    <w:rsid w:val="002A3C30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2A3C30"/>
    <w:pPr>
      <w:spacing w:after="100"/>
      <w:ind w:left="180"/>
    </w:pPr>
  </w:style>
  <w:style w:type="character" w:styleId="Hiperligao">
    <w:name w:val="Hyperlink"/>
    <w:basedOn w:val="Tipodeletrapredefinidodopargrafo"/>
    <w:uiPriority w:val="99"/>
    <w:unhideWhenUsed/>
    <w:rsid w:val="002A3C30"/>
    <w:rPr>
      <w:color w:val="549CCC" w:themeColor="hyperlink"/>
      <w:u w:val="single"/>
    </w:rPr>
  </w:style>
  <w:style w:type="table" w:customStyle="1" w:styleId="Noborders">
    <w:name w:val="No borders"/>
    <w:basedOn w:val="Tabelanormal"/>
    <w:uiPriority w:val="99"/>
    <w:rsid w:val="00D36C27"/>
    <w:pPr>
      <w:spacing w:before="120" w:after="0"/>
    </w:pPr>
    <w:rPr>
      <w:rFonts w:eastAsiaTheme="minorEastAsia"/>
      <w:color w:val="auto"/>
      <w:kern w:val="22"/>
      <w:sz w:val="22"/>
      <w:szCs w:val="22"/>
      <w14:ligatures w14:val="standard"/>
    </w:rPr>
    <w:tblPr>
      <w:tblBorders>
        <w:bottom w:val="single" w:sz="4" w:space="0" w:color="BAD7EA" w:themeColor="accent2" w:themeTint="66"/>
        <w:insideH w:val="single" w:sz="4" w:space="0" w:color="BAD7EA" w:themeColor="accent2" w:themeTint="66"/>
        <w:insideV w:val="single" w:sz="4" w:space="0" w:color="BAD7EA" w:themeColor="accent2" w:themeTint="66"/>
      </w:tblBorders>
      <w:tblCellMar>
        <w:left w:w="72" w:type="dxa"/>
        <w:right w:w="72" w:type="dxa"/>
      </w:tblCellMar>
    </w:tblPr>
    <w:tblStylePr w:type="firstRow">
      <w:pPr>
        <w:keepNext/>
        <w:wordWrap/>
      </w:pPr>
      <w:rPr>
        <w:rFonts w:asciiTheme="majorHAnsi" w:hAnsiTheme="majorHAnsi"/>
        <w:b/>
        <w:i w:val="0"/>
        <w:caps w:val="0"/>
        <w:smallCaps w:val="0"/>
        <w:color w:val="auto"/>
        <w:sz w:val="22"/>
      </w:rPr>
      <w:tblPr/>
      <w:trPr>
        <w:tblHeader/>
      </w:trPr>
      <w:tcPr>
        <w:tcBorders>
          <w:top w:val="nil"/>
          <w:left w:val="nil"/>
          <w:bottom w:val="single" w:sz="12" w:space="0" w:color="BAD7EA" w:themeColor="accent2" w:themeTint="66"/>
          <w:right w:val="nil"/>
          <w:insideH w:val="nil"/>
          <w:insideV w:val="single" w:sz="4" w:space="0" w:color="BAD7EA" w:themeColor="accent2" w:themeTint="66"/>
          <w:tl2br w:val="nil"/>
          <w:tr2bl w:val="nil"/>
        </w:tcBorders>
        <w:vAlign w:val="bottom"/>
      </w:tcPr>
    </w:tblStylePr>
    <w:tblStylePr w:type="firstCol">
      <w:rPr>
        <w:b/>
        <w:i w:val="0"/>
      </w:rPr>
    </w:tblStylePr>
  </w:style>
  <w:style w:type="paragraph" w:styleId="Listanumerada">
    <w:name w:val="List Number"/>
    <w:basedOn w:val="Normal"/>
    <w:uiPriority w:val="10"/>
    <w:qFormat/>
    <w:rsid w:val="00D36C27"/>
    <w:pPr>
      <w:numPr>
        <w:numId w:val="4"/>
      </w:numPr>
      <w:spacing w:before="120" w:after="0"/>
      <w:contextualSpacing/>
    </w:pPr>
    <w:rPr>
      <w:rFonts w:eastAsiaTheme="minorEastAsia"/>
      <w:color w:val="auto"/>
      <w:kern w:val="22"/>
      <w:lang w:val="en-US"/>
      <w14:ligatures w14:val="standard"/>
    </w:rPr>
  </w:style>
  <w:style w:type="table" w:styleId="TabeladeLista6Colorida-Destaque1">
    <w:name w:val="List Table 6 Colorful Accent 1"/>
    <w:basedOn w:val="Tabelanormal"/>
    <w:uiPriority w:val="51"/>
    <w:rsid w:val="004B3D19"/>
    <w:pPr>
      <w:spacing w:after="0"/>
    </w:pPr>
    <w:rPr>
      <w:color w:val="B6332E" w:themeColor="accent1" w:themeShade="BF"/>
    </w:rPr>
    <w:tblPr>
      <w:tblStyleRowBandSize w:val="1"/>
      <w:tblStyleColBandSize w:val="1"/>
      <w:tblBorders>
        <w:top w:val="single" w:sz="4" w:space="0" w:color="D6615C" w:themeColor="accent1"/>
        <w:bottom w:val="single" w:sz="4" w:space="0" w:color="D6615C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D6615C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D6615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TabeladeGrelha1Clara-Destaque1">
    <w:name w:val="Grid Table 1 Light Accent 1"/>
    <w:basedOn w:val="Tabelanormal"/>
    <w:uiPriority w:val="46"/>
    <w:rsid w:val="00D20459"/>
    <w:pPr>
      <w:spacing w:after="0"/>
    </w:pPr>
    <w:tblPr>
      <w:tblStyleRowBandSize w:val="1"/>
      <w:tblStyleColBandSize w:val="1"/>
      <w:tblBorders>
        <w:top w:val="single" w:sz="4" w:space="0" w:color="EEBFBD" w:themeColor="accent1" w:themeTint="66"/>
        <w:left w:val="single" w:sz="4" w:space="0" w:color="EEBFBD" w:themeColor="accent1" w:themeTint="66"/>
        <w:bottom w:val="single" w:sz="4" w:space="0" w:color="EEBFBD" w:themeColor="accent1" w:themeTint="66"/>
        <w:right w:val="single" w:sz="4" w:space="0" w:color="EEBFBD" w:themeColor="accent1" w:themeTint="66"/>
        <w:insideH w:val="single" w:sz="4" w:space="0" w:color="EEBFBD" w:themeColor="accent1" w:themeTint="66"/>
        <w:insideV w:val="single" w:sz="4" w:space="0" w:color="EEBFBD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69F9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69F9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4-Destaque1">
    <w:name w:val="List Table 4 Accent 1"/>
    <w:basedOn w:val="Tabelanormal"/>
    <w:uiPriority w:val="49"/>
    <w:rsid w:val="00D20459"/>
    <w:pPr>
      <w:spacing w:after="0"/>
    </w:pPr>
    <w:tblPr>
      <w:tblStyleRowBandSize w:val="1"/>
      <w:tblStyleColBandSize w:val="1"/>
      <w:tblBorders>
        <w:top w:val="single" w:sz="4" w:space="0" w:color="E69F9C" w:themeColor="accent1" w:themeTint="99"/>
        <w:left w:val="single" w:sz="4" w:space="0" w:color="E69F9C" w:themeColor="accent1" w:themeTint="99"/>
        <w:bottom w:val="single" w:sz="4" w:space="0" w:color="E69F9C" w:themeColor="accent1" w:themeTint="99"/>
        <w:right w:val="single" w:sz="4" w:space="0" w:color="E69F9C" w:themeColor="accent1" w:themeTint="99"/>
        <w:insideH w:val="single" w:sz="4" w:space="0" w:color="E69F9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6615C" w:themeColor="accent1"/>
          <w:left w:val="single" w:sz="4" w:space="0" w:color="D6615C" w:themeColor="accent1"/>
          <w:bottom w:val="single" w:sz="4" w:space="0" w:color="D6615C" w:themeColor="accent1"/>
          <w:right w:val="single" w:sz="4" w:space="0" w:color="D6615C" w:themeColor="accent1"/>
          <w:insideH w:val="nil"/>
        </w:tcBorders>
        <w:shd w:val="clear" w:color="auto" w:fill="D6615C" w:themeFill="accent1"/>
      </w:tcPr>
    </w:tblStylePr>
    <w:tblStylePr w:type="lastRow">
      <w:rPr>
        <w:b/>
        <w:bCs/>
      </w:rPr>
      <w:tblPr/>
      <w:tcPr>
        <w:tcBorders>
          <w:top w:val="double" w:sz="4" w:space="0" w:color="E69F9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paragraph" w:customStyle="1" w:styleId="template">
    <w:name w:val="template"/>
    <w:basedOn w:val="Normal"/>
    <w:rsid w:val="00C84F7A"/>
    <w:pPr>
      <w:spacing w:after="0" w:line="240" w:lineRule="exact"/>
      <w:ind w:left="0"/>
    </w:pPr>
    <w:rPr>
      <w:rFonts w:ascii="Arial" w:eastAsia="Times New Roman" w:hAnsi="Arial" w:cs="Times New Roman"/>
      <w:i/>
      <w:color w:val="auto"/>
      <w:szCs w:val="20"/>
      <w:lang w:val="en-US" w:eastAsia="en-US"/>
    </w:rPr>
  </w:style>
  <w:style w:type="paragraph" w:customStyle="1" w:styleId="level4">
    <w:name w:val="level 4"/>
    <w:basedOn w:val="Normal"/>
    <w:rsid w:val="00F12536"/>
    <w:pPr>
      <w:spacing w:before="120" w:line="240" w:lineRule="exact"/>
      <w:ind w:left="634"/>
    </w:pPr>
    <w:rPr>
      <w:rFonts w:ascii="Times" w:eastAsia="Times New Roman" w:hAnsi="Times" w:cs="Times New Roman"/>
      <w:color w:val="auto"/>
      <w:sz w:val="24"/>
      <w:szCs w:val="20"/>
      <w:lang w:val="en-US" w:eastAsia="en-US"/>
    </w:rPr>
  </w:style>
  <w:style w:type="paragraph" w:customStyle="1" w:styleId="level3text">
    <w:name w:val="level 3 text"/>
    <w:basedOn w:val="Normal"/>
    <w:rsid w:val="00F12536"/>
    <w:pPr>
      <w:spacing w:after="0" w:line="220" w:lineRule="exact"/>
      <w:ind w:left="1350" w:hanging="716"/>
    </w:pPr>
    <w:rPr>
      <w:rFonts w:ascii="Arial" w:eastAsia="Times New Roman" w:hAnsi="Arial" w:cs="Times New Roman"/>
      <w:i/>
      <w:color w:val="auto"/>
      <w:szCs w:val="20"/>
      <w:lang w:val="en-US" w:eastAsia="en-US"/>
    </w:rPr>
  </w:style>
  <w:style w:type="paragraph" w:customStyle="1" w:styleId="requirement">
    <w:name w:val="requirement"/>
    <w:basedOn w:val="level4"/>
    <w:rsid w:val="00F12536"/>
    <w:pPr>
      <w:spacing w:before="0" w:after="0"/>
      <w:ind w:left="2348" w:hanging="994"/>
    </w:pPr>
    <w:rPr>
      <w:rFonts w:ascii="Times New Roman" w:hAnsi="Times New Roman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9046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left="0"/>
    </w:pPr>
    <w:rPr>
      <w:rFonts w:ascii="Courier New" w:hAnsi="Courier New" w:cs="Courier New"/>
      <w:color w:val="auto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9046C2"/>
    <w:rPr>
      <w:rFonts w:ascii="Courier New" w:hAnsi="Courier New" w:cs="Courier New"/>
      <w:color w:val="auto"/>
      <w:sz w:val="20"/>
      <w:lang w:val="pt-PT" w:eastAsia="pt-PT"/>
    </w:rPr>
  </w:style>
  <w:style w:type="paragraph" w:styleId="NormalWeb">
    <w:name w:val="Normal (Web)"/>
    <w:basedOn w:val="Normal"/>
    <w:uiPriority w:val="99"/>
    <w:unhideWhenUsed/>
    <w:rsid w:val="007F4607"/>
    <w:pPr>
      <w:spacing w:before="100" w:beforeAutospacing="1" w:after="100" w:afterAutospacing="1"/>
      <w:ind w:left="0"/>
    </w:pPr>
    <w:rPr>
      <w:rFonts w:ascii="Times New Roman" w:hAnsi="Times New Roman" w:cs="Times New Roman"/>
      <w:color w:val="auto"/>
      <w:sz w:val="24"/>
      <w:szCs w:val="24"/>
      <w:lang w:eastAsia="pt-PT"/>
    </w:rPr>
  </w:style>
  <w:style w:type="character" w:customStyle="1" w:styleId="apple-converted-space">
    <w:name w:val="apple-converted-space"/>
    <w:basedOn w:val="Tipodeletrapredefinidodopargrafo"/>
    <w:rsid w:val="007F4607"/>
  </w:style>
  <w:style w:type="paragraph" w:styleId="Legenda">
    <w:name w:val="caption"/>
    <w:basedOn w:val="Normal"/>
    <w:next w:val="Normal"/>
    <w:uiPriority w:val="35"/>
    <w:unhideWhenUsed/>
    <w:qFormat/>
    <w:rsid w:val="00F60E15"/>
    <w:pPr>
      <w:spacing w:after="200"/>
    </w:pPr>
    <w:rPr>
      <w:i/>
      <w:iCs/>
      <w:color w:val="361817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F60E15"/>
    <w:pPr>
      <w:ind w:left="440" w:hanging="440"/>
    </w:pPr>
  </w:style>
  <w:style w:type="paragraph" w:styleId="Textodebalo">
    <w:name w:val="Balloon Text"/>
    <w:basedOn w:val="Normal"/>
    <w:link w:val="TextodebaloCarter"/>
    <w:uiPriority w:val="99"/>
    <w:semiHidden/>
    <w:unhideWhenUsed/>
    <w:rsid w:val="0093111A"/>
    <w:pPr>
      <w:spacing w:after="0"/>
    </w:pPr>
    <w:rPr>
      <w:rFonts w:ascii="Times New Roman" w:hAnsi="Times New Roman" w:cs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93111A"/>
    <w:rPr>
      <w:rFonts w:ascii="Times New Roman" w:hAnsi="Times New Roman" w:cs="Times New Roman"/>
      <w:szCs w:val="18"/>
      <w:lang w:val="pt-PT"/>
    </w:rPr>
  </w:style>
  <w:style w:type="character" w:styleId="nfase">
    <w:name w:val="Emphasis"/>
    <w:basedOn w:val="Tipodeletrapredefinidodopargrafo"/>
    <w:uiPriority w:val="20"/>
    <w:qFormat/>
    <w:rsid w:val="00157B77"/>
    <w:rPr>
      <w:i/>
      <w:iCs/>
    </w:rPr>
  </w:style>
  <w:style w:type="table" w:styleId="TabelacomGrelhaClara">
    <w:name w:val="Grid Table Light"/>
    <w:basedOn w:val="Tabelanormal"/>
    <w:uiPriority w:val="40"/>
    <w:rsid w:val="00CA25E4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eladeLista6Colorida-Destaque11">
    <w:name w:val="Tabela de Lista 6 Colorida - Destaque 11"/>
    <w:basedOn w:val="Tabelanormal"/>
    <w:next w:val="TabeladeLista6Colorida-Destaque1"/>
    <w:uiPriority w:val="51"/>
    <w:rsid w:val="00901309"/>
    <w:pPr>
      <w:spacing w:after="0"/>
    </w:pPr>
    <w:rPr>
      <w:rFonts w:ascii="Trebuchet MS" w:eastAsia="Trebuchet MS" w:hAnsi="Trebuchet MS" w:cs="Times New Roman"/>
      <w:color w:val="B6332E"/>
    </w:rPr>
    <w:tblPr>
      <w:tblStyleRowBandSize w:val="1"/>
      <w:tblStyleColBandSize w:val="1"/>
      <w:tblBorders>
        <w:top w:val="single" w:sz="4" w:space="0" w:color="D6615C"/>
        <w:bottom w:val="single" w:sz="4" w:space="0" w:color="D6615C"/>
      </w:tblBorders>
    </w:tblPr>
    <w:tblStylePr w:type="firstRow">
      <w:rPr>
        <w:b/>
        <w:bCs/>
      </w:rPr>
      <w:tblPr/>
      <w:tcPr>
        <w:tcBorders>
          <w:bottom w:val="single" w:sz="4" w:space="0" w:color="D6615C"/>
        </w:tcBorders>
      </w:tcPr>
    </w:tblStylePr>
    <w:tblStylePr w:type="lastRow">
      <w:rPr>
        <w:b/>
        <w:bCs/>
      </w:rPr>
      <w:tblPr/>
      <w:tcPr>
        <w:tcBorders>
          <w:top w:val="double" w:sz="4" w:space="0" w:color="D6615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/>
      </w:tcPr>
    </w:tblStylePr>
    <w:tblStylePr w:type="band1Horz">
      <w:tblPr/>
      <w:tcPr>
        <w:shd w:val="clear" w:color="auto" w:fill="F6DFDE"/>
      </w:tcPr>
    </w:tblStylePr>
  </w:style>
  <w:style w:type="table" w:styleId="TabelaSimples2">
    <w:name w:val="Plain Table 2"/>
    <w:basedOn w:val="Tabelanormal"/>
    <w:uiPriority w:val="42"/>
    <w:rsid w:val="00C27A03"/>
    <w:pPr>
      <w:pBdr>
        <w:top w:val="nil"/>
        <w:left w:val="nil"/>
        <w:bottom w:val="nil"/>
        <w:right w:val="nil"/>
        <w:between w:val="nil"/>
      </w:pBdr>
      <w:spacing w:after="0"/>
    </w:pPr>
    <w:rPr>
      <w:rFonts w:ascii="Arial" w:eastAsia="Arial" w:hAnsi="Arial" w:cs="Arial"/>
      <w:color w:val="000000"/>
      <w:sz w:val="22"/>
      <w:szCs w:val="22"/>
      <w:lang w:val="pt-PT" w:eastAsia="pt-PT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ndice3">
    <w:name w:val="toc 3"/>
    <w:basedOn w:val="Normal"/>
    <w:next w:val="Normal"/>
    <w:autoRedefine/>
    <w:uiPriority w:val="39"/>
    <w:unhideWhenUsed/>
    <w:rsid w:val="00CC5D74"/>
    <w:pPr>
      <w:spacing w:after="100"/>
      <w:ind w:left="480"/>
    </w:pPr>
    <w:rPr>
      <w:rFonts w:eastAsiaTheme="minorEastAsia"/>
      <w:color w:val="auto"/>
      <w:sz w:val="24"/>
      <w:szCs w:val="24"/>
      <w:lang w:eastAsia="pt-PT"/>
    </w:rPr>
  </w:style>
  <w:style w:type="paragraph" w:styleId="ndice4">
    <w:name w:val="toc 4"/>
    <w:basedOn w:val="Normal"/>
    <w:next w:val="Normal"/>
    <w:autoRedefine/>
    <w:uiPriority w:val="39"/>
    <w:unhideWhenUsed/>
    <w:rsid w:val="00CC5D74"/>
    <w:pPr>
      <w:spacing w:after="100"/>
      <w:ind w:left="720"/>
    </w:pPr>
    <w:rPr>
      <w:rFonts w:eastAsiaTheme="minorEastAsia"/>
      <w:color w:val="auto"/>
      <w:sz w:val="24"/>
      <w:szCs w:val="24"/>
      <w:lang w:eastAsia="pt-PT"/>
    </w:rPr>
  </w:style>
  <w:style w:type="paragraph" w:styleId="ndice5">
    <w:name w:val="toc 5"/>
    <w:basedOn w:val="Normal"/>
    <w:next w:val="Normal"/>
    <w:autoRedefine/>
    <w:uiPriority w:val="39"/>
    <w:unhideWhenUsed/>
    <w:rsid w:val="00CC5D74"/>
    <w:pPr>
      <w:spacing w:after="100"/>
      <w:ind w:left="960"/>
    </w:pPr>
    <w:rPr>
      <w:rFonts w:eastAsiaTheme="minorEastAsia"/>
      <w:color w:val="auto"/>
      <w:sz w:val="24"/>
      <w:szCs w:val="24"/>
      <w:lang w:eastAsia="pt-PT"/>
    </w:rPr>
  </w:style>
  <w:style w:type="paragraph" w:styleId="ndice6">
    <w:name w:val="toc 6"/>
    <w:basedOn w:val="Normal"/>
    <w:next w:val="Normal"/>
    <w:autoRedefine/>
    <w:uiPriority w:val="39"/>
    <w:unhideWhenUsed/>
    <w:rsid w:val="00CC5D74"/>
    <w:pPr>
      <w:spacing w:after="100"/>
      <w:ind w:left="1200"/>
    </w:pPr>
    <w:rPr>
      <w:rFonts w:eastAsiaTheme="minorEastAsia"/>
      <w:color w:val="auto"/>
      <w:sz w:val="24"/>
      <w:szCs w:val="24"/>
      <w:lang w:eastAsia="pt-PT"/>
    </w:rPr>
  </w:style>
  <w:style w:type="paragraph" w:styleId="ndice7">
    <w:name w:val="toc 7"/>
    <w:basedOn w:val="Normal"/>
    <w:next w:val="Normal"/>
    <w:autoRedefine/>
    <w:uiPriority w:val="39"/>
    <w:unhideWhenUsed/>
    <w:rsid w:val="00CC5D74"/>
    <w:pPr>
      <w:spacing w:after="100"/>
      <w:ind w:left="1440"/>
    </w:pPr>
    <w:rPr>
      <w:rFonts w:eastAsiaTheme="minorEastAsia"/>
      <w:color w:val="auto"/>
      <w:sz w:val="24"/>
      <w:szCs w:val="24"/>
      <w:lang w:eastAsia="pt-PT"/>
    </w:rPr>
  </w:style>
  <w:style w:type="paragraph" w:styleId="ndice8">
    <w:name w:val="toc 8"/>
    <w:basedOn w:val="Normal"/>
    <w:next w:val="Normal"/>
    <w:autoRedefine/>
    <w:uiPriority w:val="39"/>
    <w:unhideWhenUsed/>
    <w:rsid w:val="00CC5D74"/>
    <w:pPr>
      <w:spacing w:after="100"/>
      <w:ind w:left="1680"/>
    </w:pPr>
    <w:rPr>
      <w:rFonts w:eastAsiaTheme="minorEastAsia"/>
      <w:color w:val="auto"/>
      <w:sz w:val="24"/>
      <w:szCs w:val="24"/>
      <w:lang w:eastAsia="pt-PT"/>
    </w:rPr>
  </w:style>
  <w:style w:type="paragraph" w:styleId="ndice9">
    <w:name w:val="toc 9"/>
    <w:basedOn w:val="Normal"/>
    <w:next w:val="Normal"/>
    <w:autoRedefine/>
    <w:uiPriority w:val="39"/>
    <w:unhideWhenUsed/>
    <w:rsid w:val="00CC5D74"/>
    <w:pPr>
      <w:spacing w:after="100"/>
      <w:ind w:left="1920"/>
    </w:pPr>
    <w:rPr>
      <w:rFonts w:eastAsiaTheme="minorEastAsia"/>
      <w:color w:val="auto"/>
      <w:sz w:val="24"/>
      <w:szCs w:val="24"/>
      <w:lang w:eastAsia="pt-PT"/>
    </w:rPr>
  </w:style>
  <w:style w:type="table" w:styleId="TabelaSimples1">
    <w:name w:val="Plain Table 1"/>
    <w:basedOn w:val="Tabelanormal"/>
    <w:uiPriority w:val="41"/>
    <w:rsid w:val="00847B7E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8E54C1"/>
    <w:rPr>
      <w:color w:val="E17E0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00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6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331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91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43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27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224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27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27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39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53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41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788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60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4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6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70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8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776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56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92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93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587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879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8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3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712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41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916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78255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38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753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41270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47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570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1637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666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63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81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9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46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7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26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3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5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76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0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97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11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0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08307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13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59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02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1181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674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4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7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0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67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726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8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698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19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3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5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mcorreia\Documents\GitProjects\labdsoft-2017-g1\Documentacao\Entrega%203\relatorio_tp3_g1.docx" TargetMode="External"/><Relationship Id="rId18" Type="http://schemas.openxmlformats.org/officeDocument/2006/relationships/hyperlink" Target="file:///C:\Users\mcorreia\Documents\GitProjects\labdsoft-2017-g1\Documentacao\Entrega%203\relatorio_tp3_g1.docx" TargetMode="External"/><Relationship Id="rId26" Type="http://schemas.openxmlformats.org/officeDocument/2006/relationships/hyperlink" Target="file:///C:\Users\mcorreia\Documents\GitProjects\labdsoft-2017-g1\Documentacao\Entrega%203\relatorio_tp3_g1.docx" TargetMode="External"/><Relationship Id="rId39" Type="http://schemas.openxmlformats.org/officeDocument/2006/relationships/hyperlink" Target="file:///C:\Users\mcorreia\Documents\GitProjects\labdsoft-2017-g1\Documentacao\Entrega%203\relatorio_tp3_g1.docx" TargetMode="External"/><Relationship Id="rId21" Type="http://schemas.openxmlformats.org/officeDocument/2006/relationships/hyperlink" Target="file:///C:\Users\mcorreia\Documents\GitProjects\labdsoft-2017-g1\Documentacao\Entrega%203\relatorio_tp3_g1.docx" TargetMode="External"/><Relationship Id="rId34" Type="http://schemas.openxmlformats.org/officeDocument/2006/relationships/hyperlink" Target="file:///C:\Users\mcorreia\Documents\GitProjects\labdsoft-2017-g1\Documentacao\Entrega%203\relatorio_tp3_g1.docx" TargetMode="External"/><Relationship Id="rId42" Type="http://schemas.openxmlformats.org/officeDocument/2006/relationships/hyperlink" Target="file:///C:\Users\mcorreia\Documents\GitProjects\labdsoft-2017-g1\Documentacao\Entrega%203\relatorio_tp3_g1.docx" TargetMode="External"/><Relationship Id="rId47" Type="http://schemas.openxmlformats.org/officeDocument/2006/relationships/hyperlink" Target="file:///C:\Users\mcorreia\Documents\GitProjects\labdsoft-2017-g1\Documentacao\Entrega%203\relatorio_tp3_g1.docx" TargetMode="External"/><Relationship Id="rId50" Type="http://schemas.openxmlformats.org/officeDocument/2006/relationships/image" Target="media/image1.JPG"/><Relationship Id="rId55" Type="http://schemas.openxmlformats.org/officeDocument/2006/relationships/image" Target="media/image6.png"/><Relationship Id="rId63" Type="http://schemas.openxmlformats.org/officeDocument/2006/relationships/image" Target="media/image14.png"/><Relationship Id="rId68" Type="http://schemas.openxmlformats.org/officeDocument/2006/relationships/image" Target="media/image19.png"/><Relationship Id="rId76" Type="http://schemas.openxmlformats.org/officeDocument/2006/relationships/image" Target="media/image27.JPG"/><Relationship Id="rId84" Type="http://schemas.openxmlformats.org/officeDocument/2006/relationships/image" Target="media/image35.JPG"/><Relationship Id="rId89" Type="http://schemas.openxmlformats.org/officeDocument/2006/relationships/image" Target="media/image40.png"/><Relationship Id="rId7" Type="http://schemas.openxmlformats.org/officeDocument/2006/relationships/webSettings" Target="webSettings.xml"/><Relationship Id="rId71" Type="http://schemas.openxmlformats.org/officeDocument/2006/relationships/image" Target="media/image22.png"/><Relationship Id="rId92" Type="http://schemas.openxmlformats.org/officeDocument/2006/relationships/image" Target="media/image43.JPG"/><Relationship Id="rId2" Type="http://schemas.openxmlformats.org/officeDocument/2006/relationships/customXml" Target="../customXml/item2.xml"/><Relationship Id="rId16" Type="http://schemas.openxmlformats.org/officeDocument/2006/relationships/hyperlink" Target="file:///C:\Users\mcorreia\Documents\GitProjects\labdsoft-2017-g1\Documentacao\Entrega%203\relatorio_tp3_g1.docx" TargetMode="External"/><Relationship Id="rId29" Type="http://schemas.openxmlformats.org/officeDocument/2006/relationships/hyperlink" Target="file:///C:\Users\mcorreia\Documents\GitProjects\labdsoft-2017-g1\Documentacao\Entrega%203\relatorio_tp3_g1.docx" TargetMode="External"/><Relationship Id="rId11" Type="http://schemas.openxmlformats.org/officeDocument/2006/relationships/footer" Target="footer1.xml"/><Relationship Id="rId24" Type="http://schemas.openxmlformats.org/officeDocument/2006/relationships/hyperlink" Target="file:///C:\Users\mcorreia\Documents\GitProjects\labdsoft-2017-g1\Documentacao\Entrega%203\relatorio_tp3_g1.docx" TargetMode="External"/><Relationship Id="rId32" Type="http://schemas.openxmlformats.org/officeDocument/2006/relationships/hyperlink" Target="file:///C:\Users\mcorreia\Documents\GitProjects\labdsoft-2017-g1\Documentacao\Entrega%203\relatorio_tp3_g1.docx" TargetMode="External"/><Relationship Id="rId37" Type="http://schemas.openxmlformats.org/officeDocument/2006/relationships/hyperlink" Target="file:///C:\Users\mcorreia\Documents\GitProjects\labdsoft-2017-g1\Documentacao\Entrega%203\relatorio_tp3_g1.docx" TargetMode="External"/><Relationship Id="rId40" Type="http://schemas.openxmlformats.org/officeDocument/2006/relationships/hyperlink" Target="file:///C:\Users\mcorreia\Documents\GitProjects\labdsoft-2017-g1\Documentacao\Entrega%203\relatorio_tp3_g1.docx" TargetMode="External"/><Relationship Id="rId45" Type="http://schemas.openxmlformats.org/officeDocument/2006/relationships/hyperlink" Target="file:///C:\Users\mcorreia\Documents\GitProjects\labdsoft-2017-g1\Documentacao\Entrega%203\relatorio_tp3_g1.docx" TargetMode="External"/><Relationship Id="rId53" Type="http://schemas.openxmlformats.org/officeDocument/2006/relationships/image" Target="media/image4.jpg"/><Relationship Id="rId58" Type="http://schemas.openxmlformats.org/officeDocument/2006/relationships/image" Target="media/image9.png"/><Relationship Id="rId66" Type="http://schemas.openxmlformats.org/officeDocument/2006/relationships/image" Target="media/image17.png"/><Relationship Id="rId74" Type="http://schemas.openxmlformats.org/officeDocument/2006/relationships/image" Target="media/image25.png"/><Relationship Id="rId79" Type="http://schemas.openxmlformats.org/officeDocument/2006/relationships/image" Target="media/image30.jpeg"/><Relationship Id="rId87" Type="http://schemas.openxmlformats.org/officeDocument/2006/relationships/image" Target="media/image38.png"/><Relationship Id="rId5" Type="http://schemas.openxmlformats.org/officeDocument/2006/relationships/styles" Target="styles.xml"/><Relationship Id="rId61" Type="http://schemas.openxmlformats.org/officeDocument/2006/relationships/image" Target="media/image12.png"/><Relationship Id="rId82" Type="http://schemas.openxmlformats.org/officeDocument/2006/relationships/image" Target="media/image33.png"/><Relationship Id="rId90" Type="http://schemas.openxmlformats.org/officeDocument/2006/relationships/image" Target="media/image41.png"/><Relationship Id="rId95" Type="http://schemas.openxmlformats.org/officeDocument/2006/relationships/fontTable" Target="fontTable.xml"/><Relationship Id="rId19" Type="http://schemas.openxmlformats.org/officeDocument/2006/relationships/hyperlink" Target="file:///C:\Users\mcorreia\Documents\GitProjects\labdsoft-2017-g1\Documentacao\Entrega%203\relatorio_tp3_g1.docx" TargetMode="External"/><Relationship Id="rId14" Type="http://schemas.openxmlformats.org/officeDocument/2006/relationships/hyperlink" Target="file:///C:\Users\mcorreia\Documents\GitProjects\labdsoft-2017-g1\Documentacao\Entrega%203\relatorio_tp3_g1.docx" TargetMode="External"/><Relationship Id="rId22" Type="http://schemas.openxmlformats.org/officeDocument/2006/relationships/hyperlink" Target="file:///C:\Users\mcorreia\Documents\GitProjects\labdsoft-2017-g1\Documentacao\Entrega%203\relatorio_tp3_g1.docx" TargetMode="External"/><Relationship Id="rId27" Type="http://schemas.openxmlformats.org/officeDocument/2006/relationships/hyperlink" Target="file:///C:\Users\mcorreia\Documents\GitProjects\labdsoft-2017-g1\Documentacao\Entrega%203\relatorio_tp3_g1.docx" TargetMode="External"/><Relationship Id="rId30" Type="http://schemas.openxmlformats.org/officeDocument/2006/relationships/hyperlink" Target="file:///C:\Users\mcorreia\Documents\GitProjects\labdsoft-2017-g1\Documentacao\Entrega%203\relatorio_tp3_g1.docx" TargetMode="External"/><Relationship Id="rId35" Type="http://schemas.openxmlformats.org/officeDocument/2006/relationships/hyperlink" Target="file:///C:\Users\mcorreia\Documents\GitProjects\labdsoft-2017-g1\Documentacao\Entrega%203\relatorio_tp3_g1.docx" TargetMode="External"/><Relationship Id="rId43" Type="http://schemas.openxmlformats.org/officeDocument/2006/relationships/hyperlink" Target="file:///C:\Users\mcorreia\Documents\GitProjects\labdsoft-2017-g1\Documentacao\Entrega%203\relatorio_tp3_g1.docx" TargetMode="External"/><Relationship Id="rId48" Type="http://schemas.openxmlformats.org/officeDocument/2006/relationships/hyperlink" Target="file:///C:\Users\mcorreia\Documents\GitProjects\labdsoft-2017-g1\Documentacao\Entrega%203\relatorio_tp3_g1.docx" TargetMode="External"/><Relationship Id="rId56" Type="http://schemas.openxmlformats.org/officeDocument/2006/relationships/image" Target="media/image7.png"/><Relationship Id="rId64" Type="http://schemas.openxmlformats.org/officeDocument/2006/relationships/image" Target="media/image15.png"/><Relationship Id="rId69" Type="http://schemas.openxmlformats.org/officeDocument/2006/relationships/image" Target="media/image20.png"/><Relationship Id="rId77" Type="http://schemas.openxmlformats.org/officeDocument/2006/relationships/image" Target="media/image28.png"/><Relationship Id="rId8" Type="http://schemas.openxmlformats.org/officeDocument/2006/relationships/footnotes" Target="footnotes.xml"/><Relationship Id="rId51" Type="http://schemas.openxmlformats.org/officeDocument/2006/relationships/image" Target="media/image2.png"/><Relationship Id="rId72" Type="http://schemas.openxmlformats.org/officeDocument/2006/relationships/image" Target="media/image23.png"/><Relationship Id="rId80" Type="http://schemas.openxmlformats.org/officeDocument/2006/relationships/image" Target="media/image31.png"/><Relationship Id="rId85" Type="http://schemas.openxmlformats.org/officeDocument/2006/relationships/image" Target="media/image36.png"/><Relationship Id="rId93" Type="http://schemas.openxmlformats.org/officeDocument/2006/relationships/image" Target="media/image44.JPG"/><Relationship Id="rId3" Type="http://schemas.openxmlformats.org/officeDocument/2006/relationships/customXml" Target="../customXml/item3.xml"/><Relationship Id="rId12" Type="http://schemas.openxmlformats.org/officeDocument/2006/relationships/footer" Target="footer2.xml"/><Relationship Id="rId17" Type="http://schemas.openxmlformats.org/officeDocument/2006/relationships/hyperlink" Target="file:///C:\Users\mcorreia\Documents\GitProjects\labdsoft-2017-g1\Documentacao\Entrega%203\relatorio_tp3_g1.docx" TargetMode="External"/><Relationship Id="rId25" Type="http://schemas.openxmlformats.org/officeDocument/2006/relationships/hyperlink" Target="file:///C:\Users\mcorreia\Documents\GitProjects\labdsoft-2017-g1\Documentacao\Entrega%203\relatorio_tp3_g1.docx" TargetMode="External"/><Relationship Id="rId33" Type="http://schemas.openxmlformats.org/officeDocument/2006/relationships/hyperlink" Target="file:///C:\Users\mcorreia\Documents\GitProjects\labdsoft-2017-g1\Documentacao\Entrega%203\relatorio_tp3_g1.docx" TargetMode="External"/><Relationship Id="rId38" Type="http://schemas.openxmlformats.org/officeDocument/2006/relationships/hyperlink" Target="file:///C:\Users\mcorreia\Documents\GitProjects\labdsoft-2017-g1\Documentacao\Entrega%203\relatorio_tp3_g1.docx" TargetMode="External"/><Relationship Id="rId46" Type="http://schemas.openxmlformats.org/officeDocument/2006/relationships/hyperlink" Target="file:///C:\Users\mcorreia\Documents\GitProjects\labdsoft-2017-g1\Documentacao\Entrega%203\relatorio_tp3_g1.docx" TargetMode="External"/><Relationship Id="rId59" Type="http://schemas.openxmlformats.org/officeDocument/2006/relationships/image" Target="media/image10.png"/><Relationship Id="rId67" Type="http://schemas.openxmlformats.org/officeDocument/2006/relationships/image" Target="media/image18.png"/><Relationship Id="rId20" Type="http://schemas.openxmlformats.org/officeDocument/2006/relationships/hyperlink" Target="file:///C:\Users\mcorreia\Documents\GitProjects\labdsoft-2017-g1\Documentacao\Entrega%203\relatorio_tp3_g1.docx" TargetMode="External"/><Relationship Id="rId41" Type="http://schemas.openxmlformats.org/officeDocument/2006/relationships/hyperlink" Target="file:///C:\Users\mcorreia\Documents\GitProjects\labdsoft-2017-g1\Documentacao\Entrega%203\relatorio_tp3_g1.docx" TargetMode="External"/><Relationship Id="rId54" Type="http://schemas.openxmlformats.org/officeDocument/2006/relationships/image" Target="media/image5.jpeg"/><Relationship Id="rId62" Type="http://schemas.openxmlformats.org/officeDocument/2006/relationships/image" Target="media/image13.png"/><Relationship Id="rId70" Type="http://schemas.openxmlformats.org/officeDocument/2006/relationships/image" Target="media/image21.png"/><Relationship Id="rId75" Type="http://schemas.openxmlformats.org/officeDocument/2006/relationships/image" Target="media/image26.JPG"/><Relationship Id="rId83" Type="http://schemas.openxmlformats.org/officeDocument/2006/relationships/image" Target="media/image34.JPG"/><Relationship Id="rId88" Type="http://schemas.openxmlformats.org/officeDocument/2006/relationships/image" Target="media/image39.png"/><Relationship Id="rId91" Type="http://schemas.openxmlformats.org/officeDocument/2006/relationships/image" Target="media/image42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file:///C:\Users\mcorreia\Documents\GitProjects\labdsoft-2017-g1\Documentacao\Entrega%203\relatorio_tp3_g1.docx" TargetMode="External"/><Relationship Id="rId23" Type="http://schemas.openxmlformats.org/officeDocument/2006/relationships/hyperlink" Target="file:///C:\Users\mcorreia\Documents\GitProjects\labdsoft-2017-g1\Documentacao\Entrega%203\relatorio_tp3_g1.docx" TargetMode="External"/><Relationship Id="rId28" Type="http://schemas.openxmlformats.org/officeDocument/2006/relationships/hyperlink" Target="file:///C:\Users\mcorreia\Documents\GitProjects\labdsoft-2017-g1\Documentacao\Entrega%203\relatorio_tp3_g1.docx" TargetMode="External"/><Relationship Id="rId36" Type="http://schemas.openxmlformats.org/officeDocument/2006/relationships/hyperlink" Target="file:///C:\Users\mcorreia\Documents\GitProjects\labdsoft-2017-g1\Documentacao\Entrega%203\relatorio_tp3_g1.docx" TargetMode="External"/><Relationship Id="rId49" Type="http://schemas.openxmlformats.org/officeDocument/2006/relationships/hyperlink" Target="file:///C:\Users\mcorreia\Documents\GitProjects\labdsoft-2017-g1\Documentacao\Entrega%203\relatorio_tp3_g1.docx" TargetMode="External"/><Relationship Id="rId57" Type="http://schemas.openxmlformats.org/officeDocument/2006/relationships/image" Target="media/image8.png"/><Relationship Id="rId10" Type="http://schemas.openxmlformats.org/officeDocument/2006/relationships/header" Target="header1.xml"/><Relationship Id="rId31" Type="http://schemas.openxmlformats.org/officeDocument/2006/relationships/hyperlink" Target="file:///C:\Users\mcorreia\Documents\GitProjects\labdsoft-2017-g1\Documentacao\Entrega%203\relatorio_tp3_g1.docx" TargetMode="External"/><Relationship Id="rId44" Type="http://schemas.openxmlformats.org/officeDocument/2006/relationships/hyperlink" Target="file:///C:\Users\mcorreia\Documents\GitProjects\labdsoft-2017-g1\Documentacao\Entrega%203\relatorio_tp3_g1.docx" TargetMode="External"/><Relationship Id="rId52" Type="http://schemas.openxmlformats.org/officeDocument/2006/relationships/image" Target="media/image3.png"/><Relationship Id="rId60" Type="http://schemas.openxmlformats.org/officeDocument/2006/relationships/image" Target="media/image11.png"/><Relationship Id="rId65" Type="http://schemas.openxmlformats.org/officeDocument/2006/relationships/image" Target="media/image16.png"/><Relationship Id="rId73" Type="http://schemas.openxmlformats.org/officeDocument/2006/relationships/image" Target="media/image24.png"/><Relationship Id="rId78" Type="http://schemas.openxmlformats.org/officeDocument/2006/relationships/image" Target="media/image29.png"/><Relationship Id="rId81" Type="http://schemas.openxmlformats.org/officeDocument/2006/relationships/image" Target="media/image32.png"/><Relationship Id="rId86" Type="http://schemas.openxmlformats.org/officeDocument/2006/relationships/image" Target="media/image37.png"/><Relationship Id="rId94" Type="http://schemas.openxmlformats.org/officeDocument/2006/relationships/footer" Target="footer3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t&#243;nioRocha\AppData\Roaming\Microsoft\Templates\Teacher's%20syllabus%20(color).dotx" TargetMode="External"/></Relationships>
</file>

<file path=word/theme/theme1.xml><?xml version="1.0" encoding="utf-8"?>
<a:theme xmlns:a="http://schemas.openxmlformats.org/drawingml/2006/main" name="Office Theme">
  <a:themeElements>
    <a:clrScheme name="Syllabus">
      <a:dk1>
        <a:sysClr val="windowText" lastClr="000000"/>
      </a:dk1>
      <a:lt1>
        <a:sysClr val="window" lastClr="FFFFFF"/>
      </a:lt1>
      <a:dk2>
        <a:srgbClr val="361817"/>
      </a:dk2>
      <a:lt2>
        <a:srgbClr val="FAEDD9"/>
      </a:lt2>
      <a:accent1>
        <a:srgbClr val="D6615C"/>
      </a:accent1>
      <a:accent2>
        <a:srgbClr val="549CCC"/>
      </a:accent2>
      <a:accent3>
        <a:srgbClr val="E89F03"/>
      </a:accent3>
      <a:accent4>
        <a:srgbClr val="56B977"/>
      </a:accent4>
      <a:accent5>
        <a:srgbClr val="E17E00"/>
      </a:accent5>
      <a:accent6>
        <a:srgbClr val="02779E"/>
      </a:accent6>
      <a:hlink>
        <a:srgbClr val="549CCC"/>
      </a:hlink>
      <a:folHlink>
        <a:srgbClr val="E17E00"/>
      </a:folHlink>
    </a:clrScheme>
    <a:fontScheme name="Trebuchet MS">
      <a:majorFont>
        <a:latin typeface="Trebuchet MS"/>
        <a:ea typeface=""/>
        <a:cs typeface=""/>
      </a:majorFont>
      <a:minorFont>
        <a:latin typeface="Trebuchet M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9B827C3-6CAF-4F66-A2F7-D2220C916CB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2AEF394-8CAD-4922-8297-EB324B7967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Teacher's syllabus (color).dotx</Template>
  <TotalTime>330</TotalTime>
  <Pages>59</Pages>
  <Words>8880</Words>
  <Characters>47954</Characters>
  <Application>Microsoft Office Word</Application>
  <DocSecurity>0</DocSecurity>
  <Lines>399</Lines>
  <Paragraphs>113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Banco de Gâmetas GAM</vt:lpstr>
      <vt:lpstr>Banco de Gâmetas GAM</vt:lpstr>
    </vt:vector>
  </TitlesOfParts>
  <Company/>
  <LinksUpToDate>false</LinksUpToDate>
  <CharactersWithSpaces>56721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Banco de Gâmetas GAM</dc:title>
  <dc:subject>Especificação requisitos de software – Versão 1.0</dc:subject>
  <dc:creator>GRUPO 1</dc:creator>
  <cp:keywords/>
  <dc:description/>
  <cp:lastModifiedBy>Maria Almeida</cp:lastModifiedBy>
  <cp:revision>58</cp:revision>
  <cp:lastPrinted>2017-12-08T15:28:00Z</cp:lastPrinted>
  <dcterms:created xsi:type="dcterms:W3CDTF">2017-12-07T21:04:00Z</dcterms:created>
  <dcterms:modified xsi:type="dcterms:W3CDTF">2018-01-06T14:22:00Z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TC029193399991</vt:lpwstr>
  </property>
</Properties>
</file>
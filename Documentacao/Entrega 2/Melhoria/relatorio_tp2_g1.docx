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C63C45" w:rsidRDefault="00C63C45"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mv="urn:schemas-microsoft-com:mac:vml" xmlns:mo="http://schemas.microsoft.com/office/mac/office/2008/main">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" fillcolor="#d6615c [3204]" stroked="f" strokeweight="1pt">
                    <v:path arrowok="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C63C45" w:rsidRDefault="00C63C45"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r w:rsidRPr="0016717C">
        <w:rPr>
          <w:b/>
          <w:color w:val="D6615C" w:themeColor="accent1"/>
          <w:sz w:val="28"/>
          <w:szCs w:val="28"/>
          <w:lang w:val="en-US"/>
        </w:rPr>
        <w:t>Índice</w:t>
      </w:r>
      <w:bookmarkEnd w:id="35"/>
      <w:bookmarkEnd w:id="36"/>
      <w:bookmarkEnd w:id="37"/>
      <w:bookmarkEnd w:id="38"/>
      <w:bookmarkEnd w:id="39"/>
      <w:bookmarkEnd w:id="40"/>
      <w:bookmarkEnd w:id="41"/>
    </w:p>
    <w:sdt>
      <w:sdtPr>
        <w:rPr>
          <w:color w:val="000000" w:themeColor="text1"/>
        </w:rPr>
        <w:id w:val="2117018071"/>
        <w:docPartObj>
          <w:docPartGallery w:val="Table of Contents"/>
          <w:docPartUnique/>
        </w:docPartObj>
      </w:sdtPr>
      <w:sdtEndPr/>
      <w:sdtContent>
        <w:p w14:paraId="67757DB2" w14:textId="512962E3" w:rsidR="00D335AE" w:rsidRPr="00D335AE" w:rsidRDefault="002A3C30" w:rsidP="00D335AE">
          <w:pPr>
            <w:pStyle w:val="ndice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16" w:history="1">
            <w:r w:rsidR="00D335AE" w:rsidRPr="00D335AE">
              <w:rPr>
                <w:rStyle w:val="Hiperligao"/>
                <w:noProof/>
              </w:rPr>
              <w:t>1</w:t>
            </w:r>
            <w:r w:rsidR="00D335AE" w:rsidRPr="00D335AE">
              <w:rPr>
                <w:rFonts w:eastAsiaTheme="minorEastAsia"/>
                <w:noProof/>
                <w:color w:val="auto"/>
                <w:lang w:val="en-US" w:eastAsia="en-US"/>
              </w:rPr>
              <w:tab/>
            </w:r>
            <w:r w:rsidR="00D335AE" w:rsidRPr="00D335AE">
              <w:rPr>
                <w:rStyle w:val="Hiperligao"/>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336580">
          <w:pPr>
            <w:pStyle w:val="ndice1"/>
            <w:tabs>
              <w:tab w:val="left" w:pos="960"/>
              <w:tab w:val="right" w:leader="dot" w:pos="9350"/>
            </w:tabs>
            <w:rPr>
              <w:rFonts w:eastAsiaTheme="minorEastAsia"/>
              <w:noProof/>
              <w:color w:val="auto"/>
              <w:lang w:val="en-US" w:eastAsia="en-US"/>
            </w:rPr>
          </w:pPr>
          <w:hyperlink w:anchor="_Toc500183017" w:history="1">
            <w:r w:rsidR="00D335AE" w:rsidRPr="00D335AE">
              <w:rPr>
                <w:rStyle w:val="Hiperligao"/>
                <w:noProof/>
              </w:rPr>
              <w:t>1.1</w:t>
            </w:r>
            <w:r w:rsidR="00D335AE" w:rsidRPr="00D335AE">
              <w:rPr>
                <w:rFonts w:eastAsiaTheme="minorEastAsia"/>
                <w:noProof/>
                <w:color w:val="auto"/>
                <w:lang w:val="en-US" w:eastAsia="en-US"/>
              </w:rPr>
              <w:tab/>
            </w:r>
            <w:r w:rsidR="00D335AE" w:rsidRPr="00D335AE">
              <w:rPr>
                <w:rStyle w:val="Hiperligao"/>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18" w:history="1">
            <w:r w:rsidR="00D335AE" w:rsidRPr="00D335AE">
              <w:rPr>
                <w:rStyle w:val="Hiperligao"/>
                <w:noProof/>
              </w:rPr>
              <w:t>1.2</w:t>
            </w:r>
            <w:r w:rsidR="00D335AE" w:rsidRPr="00D335AE">
              <w:rPr>
                <w:rFonts w:eastAsiaTheme="minorEastAsia"/>
                <w:noProof/>
                <w:color w:val="auto"/>
                <w:lang w:val="en-US" w:eastAsia="en-US"/>
              </w:rPr>
              <w:tab/>
            </w:r>
            <w:r w:rsidR="00D335AE" w:rsidRPr="00D335AE">
              <w:rPr>
                <w:rStyle w:val="Hiperligao"/>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19" w:history="1">
            <w:r w:rsidR="00D335AE" w:rsidRPr="00D335AE">
              <w:rPr>
                <w:rStyle w:val="Hiperligao"/>
                <w:noProof/>
              </w:rPr>
              <w:t>1.3</w:t>
            </w:r>
            <w:r w:rsidR="00D335AE" w:rsidRPr="00D335AE">
              <w:rPr>
                <w:rFonts w:eastAsiaTheme="minorEastAsia"/>
                <w:noProof/>
                <w:color w:val="auto"/>
                <w:lang w:val="en-US" w:eastAsia="en-US"/>
              </w:rPr>
              <w:tab/>
            </w:r>
            <w:r w:rsidR="00D335AE" w:rsidRPr="00D335AE">
              <w:rPr>
                <w:rStyle w:val="Hiperligao"/>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20" w:history="1">
            <w:r w:rsidR="00D335AE" w:rsidRPr="00D335AE">
              <w:rPr>
                <w:rStyle w:val="Hiperligao"/>
                <w:noProof/>
              </w:rPr>
              <w:t>2</w:t>
            </w:r>
            <w:r w:rsidR="00D335AE" w:rsidRPr="00D335AE">
              <w:rPr>
                <w:rFonts w:eastAsiaTheme="minorEastAsia"/>
                <w:noProof/>
                <w:color w:val="auto"/>
                <w:lang w:val="en-US" w:eastAsia="en-US"/>
              </w:rPr>
              <w:tab/>
            </w:r>
            <w:r w:rsidR="00D335AE" w:rsidRPr="00D335AE">
              <w:rPr>
                <w:rStyle w:val="Hiperligao"/>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21" w:history="1">
            <w:r w:rsidR="00D335AE" w:rsidRPr="00D335AE">
              <w:rPr>
                <w:rStyle w:val="Hiperligao"/>
                <w:noProof/>
              </w:rPr>
              <w:t>3</w:t>
            </w:r>
            <w:r w:rsidR="00D335AE" w:rsidRPr="00D335AE">
              <w:rPr>
                <w:rFonts w:eastAsiaTheme="minorEastAsia"/>
                <w:noProof/>
                <w:color w:val="auto"/>
                <w:lang w:val="en-US" w:eastAsia="en-US"/>
              </w:rPr>
              <w:tab/>
            </w:r>
            <w:r w:rsidR="00D335AE" w:rsidRPr="00D335AE">
              <w:rPr>
                <w:rStyle w:val="Hiperligao"/>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22" w:history="1">
            <w:r w:rsidR="00D335AE" w:rsidRPr="00D335AE">
              <w:rPr>
                <w:rStyle w:val="Hiperligao"/>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iperligao"/>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23" w:history="1">
            <w:r w:rsidR="00D335AE" w:rsidRPr="00D335AE">
              <w:rPr>
                <w:rStyle w:val="Hiperligao"/>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iperligao"/>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24" w:history="1">
            <w:r w:rsidR="00D335AE" w:rsidRPr="00D335AE">
              <w:rPr>
                <w:rStyle w:val="Hiperligao"/>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iperligao"/>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25" w:history="1">
            <w:r w:rsidR="00D335AE" w:rsidRPr="00D335AE">
              <w:rPr>
                <w:rStyle w:val="Hiperligao"/>
                <w:noProof/>
              </w:rPr>
              <w:t>4</w:t>
            </w:r>
            <w:r w:rsidR="00D335AE" w:rsidRPr="00D335AE">
              <w:rPr>
                <w:rFonts w:eastAsiaTheme="minorEastAsia"/>
                <w:noProof/>
                <w:color w:val="auto"/>
                <w:lang w:val="en-US" w:eastAsia="en-US"/>
              </w:rPr>
              <w:tab/>
            </w:r>
            <w:r w:rsidR="00D335AE" w:rsidRPr="00D335AE">
              <w:rPr>
                <w:rStyle w:val="Hiperligao"/>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29" w:history="1">
            <w:r w:rsidR="00D335AE" w:rsidRPr="00D335AE">
              <w:rPr>
                <w:rStyle w:val="Hiperligao"/>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iperligao"/>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336580">
          <w:pPr>
            <w:pStyle w:val="ndice3"/>
            <w:tabs>
              <w:tab w:val="left" w:pos="1200"/>
              <w:tab w:val="right" w:leader="dot" w:pos="9350"/>
            </w:tabs>
            <w:rPr>
              <w:noProof/>
              <w:sz w:val="22"/>
              <w:szCs w:val="22"/>
              <w:lang w:val="en-US" w:eastAsia="en-US"/>
            </w:rPr>
          </w:pPr>
          <w:hyperlink w:anchor="_Toc500183030" w:history="1">
            <w:r w:rsidR="00D335AE" w:rsidRPr="00D335AE">
              <w:rPr>
                <w:rStyle w:val="Hiperligao"/>
                <w:noProof/>
                <w:sz w:val="22"/>
                <w:szCs w:val="22"/>
              </w:rPr>
              <w:t>5.1.1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336580">
          <w:pPr>
            <w:pStyle w:val="ndice3"/>
            <w:tabs>
              <w:tab w:val="left" w:pos="1200"/>
              <w:tab w:val="right" w:leader="dot" w:pos="9350"/>
            </w:tabs>
            <w:rPr>
              <w:noProof/>
              <w:sz w:val="22"/>
              <w:szCs w:val="22"/>
              <w:lang w:val="en-US" w:eastAsia="en-US"/>
            </w:rPr>
          </w:pPr>
          <w:hyperlink w:anchor="_Toc500183031" w:history="1">
            <w:r w:rsidR="00D335AE" w:rsidRPr="00D335AE">
              <w:rPr>
                <w:rStyle w:val="Hiperligao"/>
                <w:noProof/>
                <w:sz w:val="22"/>
                <w:szCs w:val="22"/>
              </w:rPr>
              <w:t>5.1.2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336580">
          <w:pPr>
            <w:pStyle w:val="ndice3"/>
            <w:tabs>
              <w:tab w:val="left" w:pos="1200"/>
              <w:tab w:val="right" w:leader="dot" w:pos="9350"/>
            </w:tabs>
            <w:rPr>
              <w:noProof/>
              <w:sz w:val="22"/>
              <w:szCs w:val="22"/>
              <w:lang w:val="en-US" w:eastAsia="en-US"/>
            </w:rPr>
          </w:pPr>
          <w:hyperlink w:anchor="_Toc500183032" w:history="1">
            <w:r w:rsidR="00D335AE" w:rsidRPr="00D335AE">
              <w:rPr>
                <w:rStyle w:val="Hiperligao"/>
                <w:noProof/>
                <w:sz w:val="22"/>
                <w:szCs w:val="22"/>
              </w:rPr>
              <w:t>5.1.3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33" w:history="1">
            <w:r w:rsidR="00D335AE" w:rsidRPr="00D335AE">
              <w:rPr>
                <w:rStyle w:val="Hiperligao"/>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iperligao"/>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336580">
          <w:pPr>
            <w:pStyle w:val="ndice3"/>
            <w:tabs>
              <w:tab w:val="left" w:pos="1200"/>
              <w:tab w:val="right" w:leader="dot" w:pos="9350"/>
            </w:tabs>
            <w:rPr>
              <w:noProof/>
              <w:sz w:val="22"/>
              <w:szCs w:val="22"/>
              <w:lang w:val="en-US" w:eastAsia="en-US"/>
            </w:rPr>
          </w:pPr>
          <w:hyperlink w:anchor="_Toc500183034"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336580">
          <w:pPr>
            <w:pStyle w:val="ndice3"/>
            <w:tabs>
              <w:tab w:val="left" w:pos="1200"/>
              <w:tab w:val="right" w:leader="dot" w:pos="9350"/>
            </w:tabs>
            <w:rPr>
              <w:noProof/>
              <w:sz w:val="22"/>
              <w:szCs w:val="22"/>
              <w:lang w:val="en-US" w:eastAsia="en-US"/>
            </w:rPr>
          </w:pPr>
          <w:hyperlink w:anchor="_Toc500183035" w:history="1">
            <w:r w:rsidR="00D335AE" w:rsidRPr="00D335AE">
              <w:rPr>
                <w:rStyle w:val="Hiperligao"/>
                <w:noProof/>
                <w:sz w:val="22"/>
                <w:szCs w:val="22"/>
              </w:rPr>
              <w:t>5.2.2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336580">
          <w:pPr>
            <w:pStyle w:val="ndice3"/>
            <w:tabs>
              <w:tab w:val="left" w:pos="1200"/>
              <w:tab w:val="right" w:leader="dot" w:pos="9350"/>
            </w:tabs>
            <w:rPr>
              <w:noProof/>
              <w:sz w:val="22"/>
              <w:szCs w:val="22"/>
              <w:lang w:val="en-US" w:eastAsia="en-US"/>
            </w:rPr>
          </w:pPr>
          <w:hyperlink w:anchor="_Toc500183036"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37" w:history="1">
            <w:r w:rsidR="00D335AE" w:rsidRPr="00D335AE">
              <w:rPr>
                <w:rStyle w:val="Hiperligao"/>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iperligao"/>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336580">
          <w:pPr>
            <w:pStyle w:val="ndice3"/>
            <w:tabs>
              <w:tab w:val="left" w:pos="1200"/>
              <w:tab w:val="right" w:leader="dot" w:pos="9350"/>
            </w:tabs>
            <w:rPr>
              <w:noProof/>
              <w:sz w:val="22"/>
              <w:szCs w:val="22"/>
              <w:lang w:val="en-US" w:eastAsia="en-US"/>
            </w:rPr>
          </w:pPr>
          <w:hyperlink w:anchor="_Toc500183038" w:history="1">
            <w:r w:rsidR="00D335AE" w:rsidRPr="00D335AE">
              <w:rPr>
                <w:rStyle w:val="Hiperligao"/>
                <w:noProof/>
                <w:sz w:val="22"/>
                <w:szCs w:val="22"/>
              </w:rPr>
              <w:t>5.3.1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336580">
          <w:pPr>
            <w:pStyle w:val="ndice3"/>
            <w:tabs>
              <w:tab w:val="left" w:pos="1200"/>
              <w:tab w:val="right" w:leader="dot" w:pos="9350"/>
            </w:tabs>
            <w:rPr>
              <w:noProof/>
              <w:sz w:val="22"/>
              <w:szCs w:val="22"/>
              <w:lang w:val="en-US" w:eastAsia="en-US"/>
            </w:rPr>
          </w:pPr>
          <w:hyperlink w:anchor="_Toc500183039" w:history="1">
            <w:r w:rsidR="00D335AE" w:rsidRPr="00D335AE">
              <w:rPr>
                <w:rStyle w:val="Hiperligao"/>
                <w:noProof/>
                <w:sz w:val="22"/>
                <w:szCs w:val="22"/>
              </w:rPr>
              <w:t>5.3.2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336580">
          <w:pPr>
            <w:pStyle w:val="ndice3"/>
            <w:tabs>
              <w:tab w:val="left" w:pos="1200"/>
              <w:tab w:val="right" w:leader="dot" w:pos="9350"/>
            </w:tabs>
            <w:rPr>
              <w:noProof/>
              <w:sz w:val="22"/>
              <w:szCs w:val="22"/>
              <w:lang w:val="en-US" w:eastAsia="en-US"/>
            </w:rPr>
          </w:pPr>
          <w:hyperlink w:anchor="_Toc500183040" w:history="1">
            <w:r w:rsidR="00D335AE" w:rsidRPr="00D335AE">
              <w:rPr>
                <w:rStyle w:val="Hiperligao"/>
                <w:noProof/>
                <w:sz w:val="22"/>
                <w:szCs w:val="22"/>
              </w:rPr>
              <w:t>5.3.3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41" w:history="1">
            <w:r w:rsidR="00D335AE" w:rsidRPr="00D335AE">
              <w:rPr>
                <w:rStyle w:val="Hiperligao"/>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iperligao"/>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336580">
          <w:pPr>
            <w:pStyle w:val="ndice3"/>
            <w:tabs>
              <w:tab w:val="left" w:pos="1200"/>
              <w:tab w:val="right" w:leader="dot" w:pos="9350"/>
            </w:tabs>
            <w:rPr>
              <w:noProof/>
              <w:sz w:val="22"/>
              <w:szCs w:val="22"/>
              <w:lang w:val="en-US" w:eastAsia="en-US"/>
            </w:rPr>
          </w:pPr>
          <w:hyperlink w:anchor="_Toc500183042" w:history="1">
            <w:r w:rsidR="00D335AE" w:rsidRPr="00D335AE">
              <w:rPr>
                <w:rStyle w:val="Hiperligao"/>
                <w:noProof/>
                <w:sz w:val="22"/>
                <w:szCs w:val="22"/>
              </w:rPr>
              <w:t>5.4.1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336580">
          <w:pPr>
            <w:pStyle w:val="ndice3"/>
            <w:tabs>
              <w:tab w:val="left" w:pos="1200"/>
              <w:tab w:val="right" w:leader="dot" w:pos="9350"/>
            </w:tabs>
            <w:rPr>
              <w:noProof/>
              <w:sz w:val="22"/>
              <w:szCs w:val="22"/>
              <w:lang w:val="en-US" w:eastAsia="en-US"/>
            </w:rPr>
          </w:pPr>
          <w:hyperlink w:anchor="_Toc500183043" w:history="1">
            <w:r w:rsidR="00D335AE" w:rsidRPr="00D335AE">
              <w:rPr>
                <w:rStyle w:val="Hiperligao"/>
                <w:noProof/>
                <w:sz w:val="22"/>
                <w:szCs w:val="22"/>
              </w:rPr>
              <w:t>5.4.2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336580">
          <w:pPr>
            <w:pStyle w:val="ndice3"/>
            <w:tabs>
              <w:tab w:val="left" w:pos="1200"/>
              <w:tab w:val="right" w:leader="dot" w:pos="9350"/>
            </w:tabs>
            <w:rPr>
              <w:noProof/>
              <w:sz w:val="22"/>
              <w:szCs w:val="22"/>
              <w:lang w:val="en-US" w:eastAsia="en-US"/>
            </w:rPr>
          </w:pPr>
          <w:hyperlink w:anchor="_Toc500183044" w:history="1">
            <w:r w:rsidR="00D335AE" w:rsidRPr="00D335AE">
              <w:rPr>
                <w:rStyle w:val="Hiperligao"/>
                <w:noProof/>
                <w:sz w:val="22"/>
                <w:szCs w:val="22"/>
              </w:rPr>
              <w:t>5.4.3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45" w:history="1">
            <w:r w:rsidR="00D335AE" w:rsidRPr="00D335AE">
              <w:rPr>
                <w:rStyle w:val="Hiperligao"/>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iperligao"/>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336580">
          <w:pPr>
            <w:pStyle w:val="ndice3"/>
            <w:tabs>
              <w:tab w:val="left" w:pos="1200"/>
              <w:tab w:val="right" w:leader="dot" w:pos="9350"/>
            </w:tabs>
            <w:rPr>
              <w:noProof/>
              <w:sz w:val="22"/>
              <w:szCs w:val="22"/>
              <w:lang w:val="en-US" w:eastAsia="en-US"/>
            </w:rPr>
          </w:pPr>
          <w:hyperlink w:anchor="_Toc500183046" w:history="1">
            <w:r w:rsidR="00D335AE" w:rsidRPr="00D335AE">
              <w:rPr>
                <w:rStyle w:val="Hiperligao"/>
                <w:noProof/>
                <w:sz w:val="22"/>
                <w:szCs w:val="22"/>
              </w:rPr>
              <w:t>5.5.1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336580">
          <w:pPr>
            <w:pStyle w:val="ndice3"/>
            <w:tabs>
              <w:tab w:val="left" w:pos="1200"/>
              <w:tab w:val="right" w:leader="dot" w:pos="9350"/>
            </w:tabs>
            <w:rPr>
              <w:noProof/>
              <w:sz w:val="22"/>
              <w:szCs w:val="22"/>
              <w:lang w:val="en-US" w:eastAsia="en-US"/>
            </w:rPr>
          </w:pPr>
          <w:hyperlink w:anchor="_Toc500183047" w:history="1">
            <w:r w:rsidR="00D335AE" w:rsidRPr="00D335AE">
              <w:rPr>
                <w:rStyle w:val="Hiperligao"/>
                <w:noProof/>
                <w:sz w:val="22"/>
                <w:szCs w:val="22"/>
              </w:rPr>
              <w:t>5.5.2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336580">
          <w:pPr>
            <w:pStyle w:val="ndice3"/>
            <w:tabs>
              <w:tab w:val="left" w:pos="1200"/>
              <w:tab w:val="right" w:leader="dot" w:pos="9350"/>
            </w:tabs>
            <w:rPr>
              <w:rStyle w:val="Hiperligao"/>
              <w:noProof/>
              <w:sz w:val="22"/>
              <w:szCs w:val="22"/>
            </w:rPr>
          </w:pPr>
          <w:hyperlink w:anchor="_Toc500183048" w:history="1">
            <w:r w:rsidR="00D335AE" w:rsidRPr="00D335AE">
              <w:rPr>
                <w:rStyle w:val="Hiperligao"/>
                <w:noProof/>
                <w:sz w:val="22"/>
                <w:szCs w:val="22"/>
              </w:rPr>
              <w:t>5.5.3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49" w:history="1">
            <w:r w:rsidR="00D335AE" w:rsidRPr="00D335AE">
              <w:rPr>
                <w:rStyle w:val="Hiperligao"/>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iperligao"/>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336580">
          <w:pPr>
            <w:pStyle w:val="ndice3"/>
            <w:tabs>
              <w:tab w:val="left" w:pos="1200"/>
              <w:tab w:val="right" w:leader="dot" w:pos="9350"/>
            </w:tabs>
            <w:rPr>
              <w:noProof/>
              <w:sz w:val="22"/>
              <w:szCs w:val="22"/>
              <w:lang w:val="en-US" w:eastAsia="en-US"/>
            </w:rPr>
          </w:pPr>
          <w:hyperlink w:anchor="_Toc500183050" w:history="1">
            <w:r w:rsidR="00D335AE" w:rsidRPr="00D335AE">
              <w:rPr>
                <w:rStyle w:val="Hiperligao"/>
                <w:noProof/>
                <w:sz w:val="22"/>
                <w:szCs w:val="22"/>
              </w:rPr>
              <w:t>5.6.1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336580">
          <w:pPr>
            <w:pStyle w:val="ndice3"/>
            <w:tabs>
              <w:tab w:val="left" w:pos="1200"/>
              <w:tab w:val="right" w:leader="dot" w:pos="9350"/>
            </w:tabs>
            <w:rPr>
              <w:noProof/>
              <w:sz w:val="22"/>
              <w:szCs w:val="22"/>
              <w:lang w:val="en-US" w:eastAsia="en-US"/>
            </w:rPr>
          </w:pPr>
          <w:hyperlink w:anchor="_Toc500183051" w:history="1">
            <w:r w:rsidR="00D335AE" w:rsidRPr="00D335AE">
              <w:rPr>
                <w:rStyle w:val="Hiperligao"/>
                <w:noProof/>
                <w:sz w:val="22"/>
                <w:szCs w:val="22"/>
              </w:rPr>
              <w:t>5.6.2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336580">
          <w:pPr>
            <w:pStyle w:val="ndice3"/>
            <w:tabs>
              <w:tab w:val="left" w:pos="1200"/>
              <w:tab w:val="right" w:leader="dot" w:pos="9350"/>
            </w:tabs>
            <w:rPr>
              <w:noProof/>
              <w:sz w:val="22"/>
              <w:szCs w:val="22"/>
              <w:lang w:val="en-US" w:eastAsia="en-US"/>
            </w:rPr>
          </w:pPr>
          <w:hyperlink w:anchor="_Toc500183052" w:history="1">
            <w:r w:rsidR="00D335AE" w:rsidRPr="00D335AE">
              <w:rPr>
                <w:rStyle w:val="Hiperligao"/>
                <w:noProof/>
                <w:sz w:val="22"/>
                <w:szCs w:val="22"/>
              </w:rPr>
              <w:t>5.6.3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53" w:history="1">
            <w:r w:rsidR="00D335AE" w:rsidRPr="00D335AE">
              <w:rPr>
                <w:rStyle w:val="Hiperligao"/>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iperligao"/>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336580">
          <w:pPr>
            <w:pStyle w:val="ndice3"/>
            <w:tabs>
              <w:tab w:val="left" w:pos="1200"/>
              <w:tab w:val="right" w:leader="dot" w:pos="9350"/>
            </w:tabs>
            <w:rPr>
              <w:noProof/>
              <w:sz w:val="22"/>
              <w:szCs w:val="22"/>
              <w:lang w:val="en-US" w:eastAsia="en-US"/>
            </w:rPr>
          </w:pPr>
          <w:hyperlink w:anchor="_Toc500183054" w:history="1">
            <w:r w:rsidR="00D335AE" w:rsidRPr="00D335AE">
              <w:rPr>
                <w:rStyle w:val="Hiperligao"/>
                <w:noProof/>
                <w:sz w:val="22"/>
                <w:szCs w:val="22"/>
              </w:rPr>
              <w:t>5.7.1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336580">
          <w:pPr>
            <w:pStyle w:val="ndice3"/>
            <w:tabs>
              <w:tab w:val="left" w:pos="1200"/>
              <w:tab w:val="right" w:leader="dot" w:pos="9350"/>
            </w:tabs>
            <w:rPr>
              <w:noProof/>
              <w:sz w:val="22"/>
              <w:szCs w:val="22"/>
              <w:lang w:val="en-US" w:eastAsia="en-US"/>
            </w:rPr>
          </w:pPr>
          <w:hyperlink w:anchor="_Toc500183055" w:history="1">
            <w:r w:rsidR="00D335AE" w:rsidRPr="00D335AE">
              <w:rPr>
                <w:rStyle w:val="Hiperligao"/>
                <w:noProof/>
                <w:sz w:val="22"/>
                <w:szCs w:val="22"/>
              </w:rPr>
              <w:t>5.7.2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336580">
          <w:pPr>
            <w:pStyle w:val="ndice3"/>
            <w:tabs>
              <w:tab w:val="left" w:pos="1200"/>
              <w:tab w:val="right" w:leader="dot" w:pos="9350"/>
            </w:tabs>
            <w:rPr>
              <w:noProof/>
              <w:sz w:val="22"/>
              <w:szCs w:val="22"/>
              <w:lang w:val="en-US" w:eastAsia="en-US"/>
            </w:rPr>
          </w:pPr>
          <w:hyperlink w:anchor="_Toc500183056" w:history="1">
            <w:r w:rsidR="00D335AE" w:rsidRPr="00D335AE">
              <w:rPr>
                <w:rStyle w:val="Hiperligao"/>
                <w:noProof/>
                <w:sz w:val="22"/>
                <w:szCs w:val="22"/>
              </w:rPr>
              <w:t>5.7.3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57" w:history="1">
            <w:r w:rsidR="00D335AE" w:rsidRPr="00D335AE">
              <w:rPr>
                <w:rStyle w:val="Hiperligao"/>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iperligao"/>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336580">
          <w:pPr>
            <w:pStyle w:val="ndice3"/>
            <w:tabs>
              <w:tab w:val="left" w:pos="1200"/>
              <w:tab w:val="right" w:leader="dot" w:pos="9350"/>
            </w:tabs>
            <w:rPr>
              <w:noProof/>
              <w:sz w:val="22"/>
              <w:szCs w:val="22"/>
              <w:lang w:val="en-US" w:eastAsia="en-US"/>
            </w:rPr>
          </w:pPr>
          <w:hyperlink w:anchor="_Toc500183058" w:history="1">
            <w:r w:rsidR="00D335AE" w:rsidRPr="00D335AE">
              <w:rPr>
                <w:rStyle w:val="Hiperligao"/>
                <w:noProof/>
                <w:sz w:val="22"/>
                <w:szCs w:val="22"/>
              </w:rPr>
              <w:t>5.8.1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336580">
          <w:pPr>
            <w:pStyle w:val="ndice3"/>
            <w:tabs>
              <w:tab w:val="left" w:pos="1200"/>
              <w:tab w:val="right" w:leader="dot" w:pos="9350"/>
            </w:tabs>
            <w:rPr>
              <w:noProof/>
              <w:sz w:val="22"/>
              <w:szCs w:val="22"/>
              <w:lang w:val="en-US" w:eastAsia="en-US"/>
            </w:rPr>
          </w:pPr>
          <w:hyperlink w:anchor="_Toc500183059" w:history="1">
            <w:r w:rsidR="00D335AE" w:rsidRPr="00D335AE">
              <w:rPr>
                <w:rStyle w:val="Hiperligao"/>
                <w:noProof/>
                <w:sz w:val="22"/>
                <w:szCs w:val="22"/>
              </w:rPr>
              <w:t>5.8.2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336580">
          <w:pPr>
            <w:pStyle w:val="ndice3"/>
            <w:tabs>
              <w:tab w:val="left" w:pos="1200"/>
              <w:tab w:val="right" w:leader="dot" w:pos="9350"/>
            </w:tabs>
            <w:rPr>
              <w:noProof/>
              <w:sz w:val="22"/>
              <w:szCs w:val="22"/>
              <w:lang w:val="en-US" w:eastAsia="en-US"/>
            </w:rPr>
          </w:pPr>
          <w:hyperlink w:anchor="_Toc500183060" w:history="1">
            <w:r w:rsidR="00D335AE" w:rsidRPr="00D335AE">
              <w:rPr>
                <w:rStyle w:val="Hiperligao"/>
                <w:noProof/>
                <w:sz w:val="22"/>
                <w:szCs w:val="22"/>
              </w:rPr>
              <w:t>5.8.3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336580">
          <w:pPr>
            <w:pStyle w:val="ndice2"/>
            <w:tabs>
              <w:tab w:val="left" w:pos="720"/>
              <w:tab w:val="right" w:leader="dot" w:pos="9350"/>
            </w:tabs>
            <w:rPr>
              <w:rFonts w:eastAsiaTheme="minorEastAsia"/>
              <w:noProof/>
              <w:color w:val="auto"/>
              <w:lang w:val="en-US" w:eastAsia="en-US"/>
            </w:rPr>
          </w:pPr>
          <w:hyperlink w:anchor="_Toc500183061" w:history="1">
            <w:r w:rsidR="00D335AE" w:rsidRPr="00D335AE">
              <w:rPr>
                <w:rStyle w:val="Hiperligao"/>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iperligao"/>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336580">
          <w:pPr>
            <w:pStyle w:val="ndice3"/>
            <w:tabs>
              <w:tab w:val="left" w:pos="1200"/>
              <w:tab w:val="right" w:leader="dot" w:pos="9350"/>
            </w:tabs>
            <w:rPr>
              <w:noProof/>
              <w:sz w:val="22"/>
              <w:szCs w:val="22"/>
              <w:lang w:val="en-US" w:eastAsia="en-US"/>
            </w:rPr>
          </w:pPr>
          <w:hyperlink w:anchor="_Toc500183062" w:history="1">
            <w:r w:rsidR="00D335AE" w:rsidRPr="00D335AE">
              <w:rPr>
                <w:rStyle w:val="Hiperligao"/>
                <w:noProof/>
                <w:sz w:val="22"/>
                <w:szCs w:val="22"/>
              </w:rPr>
              <w:t>5.9.1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336580">
          <w:pPr>
            <w:pStyle w:val="ndice3"/>
            <w:tabs>
              <w:tab w:val="left" w:pos="1200"/>
              <w:tab w:val="right" w:leader="dot" w:pos="9350"/>
            </w:tabs>
            <w:rPr>
              <w:noProof/>
              <w:sz w:val="22"/>
              <w:szCs w:val="22"/>
              <w:lang w:val="en-US" w:eastAsia="en-US"/>
            </w:rPr>
          </w:pPr>
          <w:hyperlink w:anchor="_Toc500183063" w:history="1">
            <w:r w:rsidR="00D335AE" w:rsidRPr="00D335AE">
              <w:rPr>
                <w:rStyle w:val="Hiperligao"/>
                <w:noProof/>
                <w:sz w:val="22"/>
                <w:szCs w:val="22"/>
              </w:rPr>
              <w:t>5.9.2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336580">
          <w:pPr>
            <w:pStyle w:val="ndice3"/>
            <w:tabs>
              <w:tab w:val="left" w:pos="1200"/>
              <w:tab w:val="right" w:leader="dot" w:pos="9350"/>
            </w:tabs>
            <w:rPr>
              <w:noProof/>
              <w:sz w:val="22"/>
              <w:szCs w:val="22"/>
              <w:lang w:val="en-US" w:eastAsia="en-US"/>
            </w:rPr>
          </w:pPr>
          <w:hyperlink w:anchor="_Toc500183064" w:history="1">
            <w:r w:rsidR="00D335AE" w:rsidRPr="00D335AE">
              <w:rPr>
                <w:rStyle w:val="Hiperligao"/>
                <w:noProof/>
                <w:sz w:val="22"/>
                <w:szCs w:val="22"/>
              </w:rPr>
              <w:t>5.9.3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65" w:history="1">
            <w:r w:rsidR="00D335AE" w:rsidRPr="00D335AE">
              <w:rPr>
                <w:rStyle w:val="Hiperligao"/>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iperligao"/>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336580">
          <w:pPr>
            <w:pStyle w:val="ndice3"/>
            <w:tabs>
              <w:tab w:val="left" w:pos="1440"/>
              <w:tab w:val="right" w:leader="dot" w:pos="9350"/>
            </w:tabs>
            <w:rPr>
              <w:noProof/>
              <w:sz w:val="22"/>
              <w:szCs w:val="22"/>
              <w:lang w:val="en-US" w:eastAsia="en-US"/>
            </w:rPr>
          </w:pPr>
          <w:hyperlink w:anchor="_Toc500183066" w:history="1">
            <w:r w:rsidR="00D335AE" w:rsidRPr="00D335AE">
              <w:rPr>
                <w:rStyle w:val="Hiperligao"/>
                <w:noProof/>
                <w:sz w:val="22"/>
                <w:szCs w:val="22"/>
              </w:rPr>
              <w:t>5.10.1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336580">
          <w:pPr>
            <w:pStyle w:val="ndice3"/>
            <w:tabs>
              <w:tab w:val="left" w:pos="1440"/>
              <w:tab w:val="right" w:leader="dot" w:pos="9350"/>
            </w:tabs>
            <w:rPr>
              <w:noProof/>
              <w:sz w:val="22"/>
              <w:szCs w:val="22"/>
              <w:lang w:val="en-US" w:eastAsia="en-US"/>
            </w:rPr>
          </w:pPr>
          <w:hyperlink w:anchor="_Toc500183067" w:history="1">
            <w:r w:rsidR="00D335AE" w:rsidRPr="00D335AE">
              <w:rPr>
                <w:rStyle w:val="Hiperligao"/>
                <w:noProof/>
                <w:sz w:val="22"/>
                <w:szCs w:val="22"/>
              </w:rPr>
              <w:t>5.10.2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336580">
          <w:pPr>
            <w:pStyle w:val="ndice3"/>
            <w:tabs>
              <w:tab w:val="left" w:pos="1440"/>
              <w:tab w:val="right" w:leader="dot" w:pos="9350"/>
            </w:tabs>
            <w:rPr>
              <w:noProof/>
              <w:sz w:val="22"/>
              <w:szCs w:val="22"/>
              <w:lang w:val="en-US" w:eastAsia="en-US"/>
            </w:rPr>
          </w:pPr>
          <w:hyperlink w:anchor="_Toc500183068" w:history="1">
            <w:r w:rsidR="00D335AE" w:rsidRPr="00D335AE">
              <w:rPr>
                <w:rStyle w:val="Hiperligao"/>
                <w:noProof/>
                <w:sz w:val="22"/>
                <w:szCs w:val="22"/>
              </w:rPr>
              <w:t>5.10.3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69" w:history="1">
            <w:r w:rsidR="00D335AE" w:rsidRPr="00D335AE">
              <w:rPr>
                <w:rStyle w:val="Hiperligao"/>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iperligao"/>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336580">
          <w:pPr>
            <w:pStyle w:val="ndice3"/>
            <w:tabs>
              <w:tab w:val="left" w:pos="1440"/>
              <w:tab w:val="right" w:leader="dot" w:pos="9350"/>
            </w:tabs>
            <w:rPr>
              <w:noProof/>
              <w:sz w:val="22"/>
              <w:szCs w:val="22"/>
              <w:lang w:val="en-US" w:eastAsia="en-US"/>
            </w:rPr>
          </w:pPr>
          <w:hyperlink w:anchor="_Toc500183070" w:history="1">
            <w:r w:rsidR="00D335AE" w:rsidRPr="00D335AE">
              <w:rPr>
                <w:rStyle w:val="Hiperligao"/>
                <w:noProof/>
                <w:sz w:val="22"/>
                <w:szCs w:val="22"/>
              </w:rPr>
              <w:t>5.11.1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336580">
          <w:pPr>
            <w:pStyle w:val="ndice3"/>
            <w:tabs>
              <w:tab w:val="left" w:pos="1440"/>
              <w:tab w:val="right" w:leader="dot" w:pos="9350"/>
            </w:tabs>
            <w:rPr>
              <w:noProof/>
              <w:sz w:val="22"/>
              <w:szCs w:val="22"/>
              <w:lang w:val="en-US" w:eastAsia="en-US"/>
            </w:rPr>
          </w:pPr>
          <w:hyperlink w:anchor="_Toc500183071" w:history="1">
            <w:r w:rsidR="00D335AE" w:rsidRPr="00D335AE">
              <w:rPr>
                <w:rStyle w:val="Hiperligao"/>
                <w:noProof/>
                <w:sz w:val="22"/>
                <w:szCs w:val="22"/>
              </w:rPr>
              <w:t>5.11.2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336580">
          <w:pPr>
            <w:pStyle w:val="ndice3"/>
            <w:tabs>
              <w:tab w:val="left" w:pos="1440"/>
              <w:tab w:val="right" w:leader="dot" w:pos="9350"/>
            </w:tabs>
            <w:rPr>
              <w:noProof/>
              <w:sz w:val="22"/>
              <w:szCs w:val="22"/>
              <w:lang w:val="en-US" w:eastAsia="en-US"/>
            </w:rPr>
          </w:pPr>
          <w:hyperlink w:anchor="_Toc500183072" w:history="1">
            <w:r w:rsidR="00D335AE" w:rsidRPr="00D335AE">
              <w:rPr>
                <w:rStyle w:val="Hiperligao"/>
                <w:noProof/>
                <w:sz w:val="22"/>
                <w:szCs w:val="22"/>
              </w:rPr>
              <w:t>5.11.3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73" w:history="1">
            <w:r w:rsidR="00D335AE" w:rsidRPr="00D335AE">
              <w:rPr>
                <w:rStyle w:val="Hiperligao"/>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iperligao"/>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336580">
          <w:pPr>
            <w:pStyle w:val="ndice3"/>
            <w:tabs>
              <w:tab w:val="left" w:pos="1440"/>
              <w:tab w:val="right" w:leader="dot" w:pos="9350"/>
            </w:tabs>
            <w:rPr>
              <w:noProof/>
              <w:sz w:val="22"/>
              <w:szCs w:val="22"/>
              <w:lang w:val="en-US" w:eastAsia="en-US"/>
            </w:rPr>
          </w:pPr>
          <w:hyperlink w:anchor="_Toc500183074" w:history="1">
            <w:r w:rsidR="00D335AE" w:rsidRPr="00D335AE">
              <w:rPr>
                <w:rStyle w:val="Hiperligao"/>
                <w:noProof/>
                <w:sz w:val="22"/>
                <w:szCs w:val="22"/>
              </w:rPr>
              <w:t>5.12.1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336580">
          <w:pPr>
            <w:pStyle w:val="ndice3"/>
            <w:tabs>
              <w:tab w:val="left" w:pos="1440"/>
              <w:tab w:val="right" w:leader="dot" w:pos="9350"/>
            </w:tabs>
            <w:rPr>
              <w:noProof/>
              <w:sz w:val="22"/>
              <w:szCs w:val="22"/>
              <w:lang w:val="en-US" w:eastAsia="en-US"/>
            </w:rPr>
          </w:pPr>
          <w:hyperlink w:anchor="_Toc500183075" w:history="1">
            <w:r w:rsidR="00D335AE" w:rsidRPr="00D335AE">
              <w:rPr>
                <w:rStyle w:val="Hiperligao"/>
                <w:noProof/>
                <w:sz w:val="22"/>
                <w:szCs w:val="22"/>
              </w:rPr>
              <w:t>5.12.2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336580">
          <w:pPr>
            <w:pStyle w:val="ndice3"/>
            <w:tabs>
              <w:tab w:val="left" w:pos="1440"/>
              <w:tab w:val="right" w:leader="dot" w:pos="9350"/>
            </w:tabs>
            <w:rPr>
              <w:noProof/>
              <w:sz w:val="22"/>
              <w:szCs w:val="22"/>
              <w:lang w:val="en-US" w:eastAsia="en-US"/>
            </w:rPr>
          </w:pPr>
          <w:hyperlink w:anchor="_Toc500183076" w:history="1">
            <w:r w:rsidR="00D335AE" w:rsidRPr="00D335AE">
              <w:rPr>
                <w:rStyle w:val="Hiperligao"/>
                <w:noProof/>
                <w:sz w:val="22"/>
                <w:szCs w:val="22"/>
              </w:rPr>
              <w:t>5.12.3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77" w:history="1">
            <w:r w:rsidR="00D335AE" w:rsidRPr="00D335AE">
              <w:rPr>
                <w:rStyle w:val="Hiperligao"/>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iperligao"/>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336580">
          <w:pPr>
            <w:pStyle w:val="ndice3"/>
            <w:tabs>
              <w:tab w:val="left" w:pos="1440"/>
              <w:tab w:val="right" w:leader="dot" w:pos="9350"/>
            </w:tabs>
            <w:rPr>
              <w:noProof/>
              <w:sz w:val="22"/>
              <w:szCs w:val="22"/>
              <w:lang w:val="en-US" w:eastAsia="en-US"/>
            </w:rPr>
          </w:pPr>
          <w:hyperlink w:anchor="_Toc500183078" w:history="1">
            <w:r w:rsidR="00D335AE" w:rsidRPr="00D335AE">
              <w:rPr>
                <w:rStyle w:val="Hiperligao"/>
                <w:noProof/>
                <w:sz w:val="22"/>
                <w:szCs w:val="22"/>
              </w:rPr>
              <w:t>5.13.1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336580">
          <w:pPr>
            <w:pStyle w:val="ndice3"/>
            <w:tabs>
              <w:tab w:val="left" w:pos="1440"/>
              <w:tab w:val="right" w:leader="dot" w:pos="9350"/>
            </w:tabs>
            <w:rPr>
              <w:noProof/>
              <w:sz w:val="22"/>
              <w:szCs w:val="22"/>
              <w:lang w:val="en-US" w:eastAsia="en-US"/>
            </w:rPr>
          </w:pPr>
          <w:hyperlink w:anchor="_Toc500183079" w:history="1">
            <w:r w:rsidR="00D335AE" w:rsidRPr="00D335AE">
              <w:rPr>
                <w:rStyle w:val="Hiperligao"/>
                <w:noProof/>
                <w:sz w:val="22"/>
                <w:szCs w:val="22"/>
              </w:rPr>
              <w:t>5.13.2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336580">
          <w:pPr>
            <w:pStyle w:val="ndice3"/>
            <w:tabs>
              <w:tab w:val="left" w:pos="1440"/>
              <w:tab w:val="right" w:leader="dot" w:pos="9350"/>
            </w:tabs>
            <w:rPr>
              <w:rStyle w:val="Hiperligao"/>
              <w:noProof/>
              <w:sz w:val="22"/>
              <w:szCs w:val="22"/>
            </w:rPr>
          </w:pPr>
          <w:hyperlink w:anchor="_Toc500183080" w:history="1">
            <w:r w:rsidR="00D335AE" w:rsidRPr="00D335AE">
              <w:rPr>
                <w:rStyle w:val="Hiperligao"/>
                <w:noProof/>
                <w:sz w:val="22"/>
                <w:szCs w:val="22"/>
              </w:rPr>
              <w:t>5.13.3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81" w:history="1">
            <w:r w:rsidR="00D335AE" w:rsidRPr="00D335AE">
              <w:rPr>
                <w:rStyle w:val="Hiperligao"/>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iperligao"/>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336580">
          <w:pPr>
            <w:pStyle w:val="ndice3"/>
            <w:tabs>
              <w:tab w:val="left" w:pos="1440"/>
              <w:tab w:val="right" w:leader="dot" w:pos="9350"/>
            </w:tabs>
            <w:rPr>
              <w:noProof/>
              <w:sz w:val="22"/>
              <w:szCs w:val="22"/>
              <w:lang w:val="en-US" w:eastAsia="en-US"/>
            </w:rPr>
          </w:pPr>
          <w:hyperlink w:anchor="_Toc500183082" w:history="1">
            <w:r w:rsidR="00D335AE" w:rsidRPr="00D335AE">
              <w:rPr>
                <w:rStyle w:val="Hiperligao"/>
                <w:noProof/>
                <w:sz w:val="22"/>
                <w:szCs w:val="22"/>
              </w:rPr>
              <w:t>5.14.1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336580">
          <w:pPr>
            <w:pStyle w:val="ndice3"/>
            <w:tabs>
              <w:tab w:val="left" w:pos="1440"/>
              <w:tab w:val="right" w:leader="dot" w:pos="9350"/>
            </w:tabs>
            <w:rPr>
              <w:noProof/>
              <w:sz w:val="22"/>
              <w:szCs w:val="22"/>
              <w:lang w:val="en-US" w:eastAsia="en-US"/>
            </w:rPr>
          </w:pPr>
          <w:hyperlink w:anchor="_Toc500183083" w:history="1">
            <w:r w:rsidR="00D335AE" w:rsidRPr="00D335AE">
              <w:rPr>
                <w:rStyle w:val="Hiperligao"/>
                <w:noProof/>
                <w:sz w:val="22"/>
                <w:szCs w:val="22"/>
              </w:rPr>
              <w:t>5.14.2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336580">
          <w:pPr>
            <w:pStyle w:val="ndice3"/>
            <w:tabs>
              <w:tab w:val="left" w:pos="1440"/>
              <w:tab w:val="right" w:leader="dot" w:pos="9350"/>
            </w:tabs>
            <w:rPr>
              <w:noProof/>
              <w:sz w:val="22"/>
              <w:szCs w:val="22"/>
              <w:lang w:val="en-US" w:eastAsia="en-US"/>
            </w:rPr>
          </w:pPr>
          <w:hyperlink w:anchor="_Toc500183084" w:history="1">
            <w:r w:rsidR="00D335AE" w:rsidRPr="00D335AE">
              <w:rPr>
                <w:rStyle w:val="Hiperligao"/>
                <w:noProof/>
                <w:sz w:val="22"/>
                <w:szCs w:val="22"/>
              </w:rPr>
              <w:t>5.14.3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85" w:history="1">
            <w:r w:rsidR="00D335AE" w:rsidRPr="00D335AE">
              <w:rPr>
                <w:rStyle w:val="Hiperligao"/>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iperligao"/>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336580">
          <w:pPr>
            <w:pStyle w:val="ndice3"/>
            <w:tabs>
              <w:tab w:val="left" w:pos="1440"/>
              <w:tab w:val="right" w:leader="dot" w:pos="9350"/>
            </w:tabs>
            <w:rPr>
              <w:noProof/>
              <w:sz w:val="22"/>
              <w:szCs w:val="22"/>
              <w:lang w:val="en-US" w:eastAsia="en-US"/>
            </w:rPr>
          </w:pPr>
          <w:hyperlink w:anchor="_Toc500183086" w:history="1">
            <w:r w:rsidR="00D335AE" w:rsidRPr="00D335AE">
              <w:rPr>
                <w:rStyle w:val="Hiperligao"/>
                <w:noProof/>
                <w:sz w:val="22"/>
                <w:szCs w:val="22"/>
              </w:rPr>
              <w:t>5.15.1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336580">
          <w:pPr>
            <w:pStyle w:val="ndice3"/>
            <w:tabs>
              <w:tab w:val="left" w:pos="1440"/>
              <w:tab w:val="right" w:leader="dot" w:pos="9350"/>
            </w:tabs>
            <w:rPr>
              <w:noProof/>
              <w:sz w:val="22"/>
              <w:szCs w:val="22"/>
              <w:lang w:val="en-US" w:eastAsia="en-US"/>
            </w:rPr>
          </w:pPr>
          <w:hyperlink w:anchor="_Toc500183087" w:history="1">
            <w:r w:rsidR="00D335AE" w:rsidRPr="00D335AE">
              <w:rPr>
                <w:rStyle w:val="Hiperligao"/>
                <w:noProof/>
                <w:sz w:val="22"/>
                <w:szCs w:val="22"/>
              </w:rPr>
              <w:t>5.15.2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336580">
          <w:pPr>
            <w:pStyle w:val="ndice3"/>
            <w:tabs>
              <w:tab w:val="left" w:pos="1440"/>
              <w:tab w:val="right" w:leader="dot" w:pos="9350"/>
            </w:tabs>
            <w:rPr>
              <w:noProof/>
              <w:sz w:val="22"/>
              <w:szCs w:val="22"/>
              <w:lang w:val="en-US" w:eastAsia="en-US"/>
            </w:rPr>
          </w:pPr>
          <w:hyperlink w:anchor="_Toc500183088" w:history="1">
            <w:r w:rsidR="00D335AE" w:rsidRPr="00D335AE">
              <w:rPr>
                <w:rStyle w:val="Hiperligao"/>
                <w:noProof/>
                <w:sz w:val="22"/>
                <w:szCs w:val="22"/>
              </w:rPr>
              <w:t>5.15.3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89" w:history="1">
            <w:r w:rsidR="00D335AE" w:rsidRPr="00D335AE">
              <w:rPr>
                <w:rStyle w:val="Hiperligao"/>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iperligao"/>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336580">
          <w:pPr>
            <w:pStyle w:val="ndice3"/>
            <w:tabs>
              <w:tab w:val="left" w:pos="1440"/>
              <w:tab w:val="right" w:leader="dot" w:pos="9350"/>
            </w:tabs>
            <w:rPr>
              <w:noProof/>
              <w:sz w:val="22"/>
              <w:szCs w:val="22"/>
              <w:lang w:val="en-US" w:eastAsia="en-US"/>
            </w:rPr>
          </w:pPr>
          <w:hyperlink w:anchor="_Toc500183090" w:history="1">
            <w:r w:rsidR="00D335AE" w:rsidRPr="00D335AE">
              <w:rPr>
                <w:rStyle w:val="Hiperligao"/>
                <w:noProof/>
                <w:sz w:val="22"/>
                <w:szCs w:val="22"/>
              </w:rPr>
              <w:t>5.16.1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336580">
          <w:pPr>
            <w:pStyle w:val="ndice3"/>
            <w:tabs>
              <w:tab w:val="left" w:pos="1440"/>
              <w:tab w:val="right" w:leader="dot" w:pos="9350"/>
            </w:tabs>
            <w:rPr>
              <w:noProof/>
              <w:sz w:val="22"/>
              <w:szCs w:val="22"/>
              <w:lang w:val="en-US" w:eastAsia="en-US"/>
            </w:rPr>
          </w:pPr>
          <w:hyperlink w:anchor="_Toc500183091" w:history="1">
            <w:r w:rsidR="00D335AE" w:rsidRPr="00D335AE">
              <w:rPr>
                <w:rStyle w:val="Hiperligao"/>
                <w:noProof/>
                <w:sz w:val="22"/>
                <w:szCs w:val="22"/>
              </w:rPr>
              <w:t>5.16.2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336580">
          <w:pPr>
            <w:pStyle w:val="ndice3"/>
            <w:tabs>
              <w:tab w:val="left" w:pos="1440"/>
              <w:tab w:val="right" w:leader="dot" w:pos="9350"/>
            </w:tabs>
            <w:rPr>
              <w:noProof/>
              <w:sz w:val="22"/>
              <w:szCs w:val="22"/>
              <w:lang w:val="en-US" w:eastAsia="en-US"/>
            </w:rPr>
          </w:pPr>
          <w:hyperlink w:anchor="_Toc500183092" w:history="1">
            <w:r w:rsidR="00D335AE" w:rsidRPr="00D335AE">
              <w:rPr>
                <w:rStyle w:val="Hiperligao"/>
                <w:noProof/>
                <w:sz w:val="22"/>
                <w:szCs w:val="22"/>
              </w:rPr>
              <w:t>5.16.3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336580">
          <w:pPr>
            <w:pStyle w:val="ndice2"/>
            <w:tabs>
              <w:tab w:val="left" w:pos="960"/>
              <w:tab w:val="right" w:leader="dot" w:pos="9350"/>
            </w:tabs>
            <w:rPr>
              <w:rFonts w:eastAsiaTheme="minorEastAsia"/>
              <w:noProof/>
              <w:color w:val="auto"/>
              <w:lang w:val="en-US" w:eastAsia="en-US"/>
            </w:rPr>
          </w:pPr>
          <w:hyperlink w:anchor="_Toc500183093" w:history="1">
            <w:r w:rsidR="00D335AE" w:rsidRPr="00D335AE">
              <w:rPr>
                <w:rStyle w:val="Hiperligao"/>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iperligao"/>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336580">
          <w:pPr>
            <w:pStyle w:val="ndice3"/>
            <w:tabs>
              <w:tab w:val="left" w:pos="1440"/>
              <w:tab w:val="right" w:leader="dot" w:pos="9350"/>
            </w:tabs>
            <w:rPr>
              <w:noProof/>
              <w:sz w:val="22"/>
              <w:szCs w:val="22"/>
              <w:lang w:val="en-US" w:eastAsia="en-US"/>
            </w:rPr>
          </w:pPr>
          <w:hyperlink w:anchor="_Toc500183094" w:history="1">
            <w:r w:rsidR="00D335AE" w:rsidRPr="00D335AE">
              <w:rPr>
                <w:rStyle w:val="Hiperligao"/>
                <w:noProof/>
                <w:sz w:val="22"/>
                <w:szCs w:val="22"/>
              </w:rPr>
              <w:t>5.17.1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336580">
          <w:pPr>
            <w:pStyle w:val="ndice3"/>
            <w:tabs>
              <w:tab w:val="left" w:pos="1440"/>
              <w:tab w:val="right" w:leader="dot" w:pos="9350"/>
            </w:tabs>
            <w:rPr>
              <w:noProof/>
              <w:sz w:val="22"/>
              <w:szCs w:val="22"/>
              <w:lang w:val="en-US" w:eastAsia="en-US"/>
            </w:rPr>
          </w:pPr>
          <w:hyperlink w:anchor="_Toc500183095" w:history="1">
            <w:r w:rsidR="00D335AE" w:rsidRPr="00D335AE">
              <w:rPr>
                <w:rStyle w:val="Hiperligao"/>
                <w:noProof/>
                <w:sz w:val="22"/>
                <w:szCs w:val="22"/>
              </w:rPr>
              <w:t>5.17.2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336580">
          <w:pPr>
            <w:pStyle w:val="ndice3"/>
            <w:tabs>
              <w:tab w:val="left" w:pos="1440"/>
              <w:tab w:val="right" w:leader="dot" w:pos="9350"/>
            </w:tabs>
            <w:rPr>
              <w:noProof/>
              <w:sz w:val="22"/>
              <w:szCs w:val="22"/>
              <w:lang w:val="en-US" w:eastAsia="en-US"/>
            </w:rPr>
          </w:pPr>
          <w:hyperlink w:anchor="_Toc500183096" w:history="1">
            <w:r w:rsidR="00D335AE" w:rsidRPr="00D335AE">
              <w:rPr>
                <w:rStyle w:val="Hiperligao"/>
                <w:noProof/>
                <w:sz w:val="22"/>
                <w:szCs w:val="22"/>
              </w:rPr>
              <w:t>5.17.3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97" w:history="1">
            <w:r w:rsidR="00D335AE" w:rsidRPr="00D335AE">
              <w:rPr>
                <w:rStyle w:val="Hiperligao"/>
                <w:noProof/>
              </w:rPr>
              <w:t>5</w:t>
            </w:r>
            <w:r w:rsidR="00D335AE" w:rsidRPr="00D335AE">
              <w:rPr>
                <w:rFonts w:eastAsiaTheme="minorEastAsia"/>
                <w:noProof/>
                <w:color w:val="auto"/>
                <w:lang w:val="en-US" w:eastAsia="en-US"/>
              </w:rPr>
              <w:tab/>
            </w:r>
            <w:r w:rsidR="00D335AE" w:rsidRPr="00D335AE">
              <w:rPr>
                <w:rStyle w:val="Hiperligao"/>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98" w:history="1">
            <w:r w:rsidR="00D335AE" w:rsidRPr="00D335AE">
              <w:rPr>
                <w:rStyle w:val="Hiperligao"/>
                <w:noProof/>
              </w:rPr>
              <w:t>6</w:t>
            </w:r>
            <w:r w:rsidR="00D335AE" w:rsidRPr="00D335AE">
              <w:rPr>
                <w:rFonts w:eastAsiaTheme="minorEastAsia"/>
                <w:noProof/>
                <w:color w:val="auto"/>
                <w:lang w:val="en-US" w:eastAsia="en-US"/>
              </w:rPr>
              <w:tab/>
            </w:r>
            <w:r w:rsidR="00D335AE" w:rsidRPr="00D335AE">
              <w:rPr>
                <w:rStyle w:val="Hiperligao"/>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099" w:history="1">
            <w:r w:rsidR="00D335AE" w:rsidRPr="00D335AE">
              <w:rPr>
                <w:rStyle w:val="Hiperligao"/>
                <w:noProof/>
              </w:rPr>
              <w:t>7</w:t>
            </w:r>
            <w:r w:rsidR="00D335AE" w:rsidRPr="00D335AE">
              <w:rPr>
                <w:rFonts w:eastAsiaTheme="minorEastAsia"/>
                <w:noProof/>
                <w:color w:val="auto"/>
                <w:lang w:val="en-US" w:eastAsia="en-US"/>
              </w:rPr>
              <w:tab/>
            </w:r>
            <w:r w:rsidR="00D335AE" w:rsidRPr="00D335AE">
              <w:rPr>
                <w:rStyle w:val="Hiperligao"/>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100" w:history="1">
            <w:r w:rsidR="00D335AE" w:rsidRPr="00D335AE">
              <w:rPr>
                <w:rStyle w:val="Hiperligao"/>
                <w:noProof/>
              </w:rPr>
              <w:t>8</w:t>
            </w:r>
            <w:r w:rsidR="00D335AE" w:rsidRPr="00D335AE">
              <w:rPr>
                <w:rFonts w:eastAsiaTheme="minorEastAsia"/>
                <w:noProof/>
                <w:color w:val="auto"/>
                <w:lang w:val="en-US" w:eastAsia="en-US"/>
              </w:rPr>
              <w:tab/>
            </w:r>
            <w:r w:rsidR="00D335AE" w:rsidRPr="00D335AE">
              <w:rPr>
                <w:rStyle w:val="Hiperligao"/>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336580">
          <w:pPr>
            <w:pStyle w:val="ndice1"/>
            <w:tabs>
              <w:tab w:val="left" w:pos="720"/>
              <w:tab w:val="right" w:leader="dot" w:pos="9350"/>
            </w:tabs>
            <w:rPr>
              <w:rFonts w:eastAsiaTheme="minorEastAsia"/>
              <w:noProof/>
              <w:color w:val="auto"/>
              <w:lang w:val="en-US" w:eastAsia="en-US"/>
            </w:rPr>
          </w:pPr>
          <w:hyperlink w:anchor="_Toc500183101" w:history="1">
            <w:r w:rsidR="00D335AE" w:rsidRPr="00D335AE">
              <w:rPr>
                <w:rStyle w:val="Hiperligao"/>
                <w:noProof/>
              </w:rPr>
              <w:t>9</w:t>
            </w:r>
            <w:r w:rsidR="00D335AE" w:rsidRPr="00D335AE">
              <w:rPr>
                <w:rFonts w:eastAsiaTheme="minorEastAsia"/>
                <w:noProof/>
                <w:color w:val="auto"/>
                <w:lang w:val="en-US" w:eastAsia="en-US"/>
              </w:rPr>
              <w:tab/>
            </w:r>
            <w:r w:rsidR="00D335AE" w:rsidRPr="00D335AE">
              <w:rPr>
                <w:rStyle w:val="Hiperligao"/>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336580">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336580">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336580">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336580">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336580">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336580">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336580">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336580">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336580">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336580">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336580">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336580">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336580">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336580">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336580">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336580">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336580">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336580">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336580">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336580">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336580">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336580">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336580">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336580">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336580">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336580">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336580">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336580">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336580">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336580">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336580">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336580">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336580">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336580">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336580">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336580">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336580">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336580">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336580">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336580">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336580">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336580">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336580">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336580">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336580">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58" w:name="_Toc500183016"/>
      <w:r>
        <w:lastRenderedPageBreak/>
        <w:t>Introdução</w:t>
      </w:r>
      <w:bookmarkEnd w:id="58"/>
    </w:p>
    <w:p w14:paraId="2A58BC27" w14:textId="753DA84C" w:rsidR="005259B1" w:rsidRDefault="00364586" w:rsidP="00385D9E">
      <w:pPr>
        <w:pStyle w:val="Cabealho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64" w:name="_Toc500183021"/>
      <w:r>
        <w:lastRenderedPageBreak/>
        <w:t>Artefactos</w:t>
      </w:r>
      <w:bookmarkEnd w:id="64"/>
    </w:p>
    <w:p w14:paraId="0C6F23EF" w14:textId="40635C9A" w:rsidR="00071C3C" w:rsidRDefault="00071C3C" w:rsidP="008D3D4B">
      <w:pPr>
        <w:pStyle w:val="Cabealho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C63C45" w:rsidRPr="00F40B20" w:rsidRDefault="00C63C45" w:rsidP="00946955">
                            <w:pPr>
                              <w:pStyle w:val="Legenda"/>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type w14:anchorId="49396451" id="_x0000_t202" coordsize="21600,21600" o:spt="202" path="m0,0l0,21600,21600,21600,2160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" stroked="f">
                <v:textbox inset="0,0,0,0">
                  <w:txbxContent>
                    <w:p w14:paraId="0751BBED" w14:textId="0B943D7A" w:rsidR="00C63C45" w:rsidRPr="00F40B20" w:rsidRDefault="00C63C45" w:rsidP="00946955">
                      <w:pPr>
                        <w:pStyle w:val="Legenda"/>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bookmarkStart w:id="67" w:name="_Toc500183023"/>
    <w:p w14:paraId="742F9E43" w14:textId="07402082" w:rsidR="00E302B9" w:rsidRDefault="00290A0D" w:rsidP="00E302B9">
      <w:pPr>
        <w:pStyle w:val="Cabealho2"/>
      </w:pPr>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C63C45" w:rsidRPr="00544178" w:rsidRDefault="00C63C45" w:rsidP="00946955">
                              <w:pPr>
                                <w:pStyle w:val="Legenda"/>
                                <w:jc w:val="center"/>
                                <w:rPr>
                                  <w:b/>
                                  <w:bCs/>
                                  <w:noProof/>
                                  <w:color w:val="D6615C" w:themeColor="accent1"/>
                                  <w:sz w:val="28"/>
                                  <w:szCs w:val="28"/>
                                </w:rPr>
                              </w:pPr>
                              <w:bookmarkStart w:id="6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03C92464" id="Grupo 14" o:spid="_x0000_s1028" style="position:absolute;left:0;text-align:left;margin-left:0;margin-top:33pt;width:571.9pt;height:287.3pt;z-index:251629568;mso-position-horizontal:center;mso-position-horizontal-relative:margin" coordsize="7263130,3648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alt="C:\Users\Altran\Desktop\pasted_image_at_2017_11_25_03_40_pm.png" style="position:absolute;width:7231380;height:3491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z&#10;a1bDAAAA2gAAAA8AAABkcnMvZG93bnJldi54bWxEj0uLwkAQhO+C/2FowZtOVnwRHUUURRbB58Vb&#10;k+lNgpmemBk1++93FgSPRVV9RU3ntSnEkyqXW1bw1Y1AECdW55wquJzXnTEI55E1FpZJwS85mM+a&#10;jSnG2r74SM+TT0WAsItRQeZ9GUvpkowMuq4tiYP3YyuDPsgqlbrCV4CbQvaiaCgN5hwWMixpmVFy&#10;Oz2MglG67x9Wq+/efbMbjuzjNqb7NVGq3aoXExCeav8Jv9tbrWAA/1fCDZCz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NrVsMAAADaAAAADwAAAAAAAAAAAAAAAACcAgAA&#10;ZHJzL2Rvd25yZXYueG1sUEsFBgAAAAAEAAQA9wAAAIwDAAAAAA==&#10;">
                  <v:imagedata r:id="rId61" o:title="pasted_image_at_2017_11_25_03_40_pm.png"/>
                  <v:path arrowok="t"/>
                </v:shape>
                <v:shape id="Text Box 8" o:spid="_x0000_s1030" type="#_x0000_t202" style="position:absolute;left:31750;top:3511550;width:7231380;height:137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071551BD" w14:textId="3B09B002" w:rsidR="00C63C45" w:rsidRPr="00544178" w:rsidRDefault="00C63C45" w:rsidP="00946955">
                        <w:pPr>
                          <w:pStyle w:val="Legenda"/>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7"/>
    </w:p>
    <w:p w14:paraId="422BD0A7" w14:textId="04531DD5" w:rsidR="00A25EC7" w:rsidRDefault="00A25EC7" w:rsidP="00A25EC7"/>
    <w:p w14:paraId="03AC2B3B" w14:textId="1D9913B8" w:rsidR="00A25EC7" w:rsidRDefault="00A25EC7" w:rsidP="00A25EC7">
      <w:r>
        <w:t>&lt;Inserir Descrição aqui&gt;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Cabealho2"/>
      </w:pPr>
      <w:r>
        <w:lastRenderedPageBreak/>
        <w:t xml:space="preserve"> </w:t>
      </w:r>
      <w:bookmarkStart w:id="69" w:name="_Toc500183024"/>
      <w:r w:rsidR="00407DE2">
        <w:t>Diagrama de</w:t>
      </w:r>
      <w:r w:rsidR="002F7354">
        <w:t xml:space="preserve"> </w:t>
      </w:r>
      <w:r w:rsidR="00407DE2">
        <w:t>arquitetura</w:t>
      </w:r>
      <w:bookmarkEnd w:id="69"/>
    </w:p>
    <w:p w14:paraId="774CD09B" w14:textId="4F2DBD3E" w:rsidR="00A25EC7" w:rsidRDefault="00A25EC7" w:rsidP="00A25EC7">
      <w:r>
        <w:rPr>
          <w:noProof/>
          <w:lang w:eastAsia="pt-PT"/>
        </w:rPr>
        <mc:AlternateContent>
          <mc:Choice Requires="wpg">
            <w:drawing>
              <wp:anchor distT="0" distB="0" distL="114300" distR="114300" simplePos="0" relativeHeight="251632640" behindDoc="0" locked="0" layoutInCell="1" allowOverlap="1" wp14:anchorId="7B81050A" wp14:editId="371EC5DC">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C63C45" w:rsidRPr="00586CC1" w:rsidRDefault="00C63C45" w:rsidP="00946955">
                              <w:pPr>
                                <w:pStyle w:val="Legenda"/>
                                <w:jc w:val="center"/>
                                <w:rPr>
                                  <w:b/>
                                  <w:bCs/>
                                  <w:noProof/>
                                  <w:color w:val="D6615C" w:themeColor="accent1"/>
                                  <w:sz w:val="28"/>
                                  <w:szCs w:val="28"/>
                                </w:rPr>
                              </w:pPr>
                              <w:bookmarkStart w:id="70"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7B81050A" id="Grupo 4" o:spid="_x0000_s1031" style="position:absolute;left:0;text-align:left;margin-left:-18pt;margin-top:12.7pt;width:467.8pt;height:227.4pt;z-index:251632640;mso-position-horizontal-relative:margin" coordsize="5941060,2887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">
                <v:shape id="Picture 7" o:spid="_x0000_s1032" type="#_x0000_t75" alt="C:\Users\Altran\Desktop\LABDSOFT\Documentacao\Entrega 2\Diagramas\Diagrama_Arquitetura.PNG" style="position:absolute;width:5941060;height:2887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d&#10;IpfEAAAA2gAAAA8AAABkcnMvZG93bnJldi54bWxEj81qwzAQhO+FvoPYQm+N3Bya4EYJbUqgh0Ko&#10;Ewi+LdbWcmKtjCX/vX0UKOQ4zMw3zGoz2lr01PrKsYLXWQKCuHC64lLB8bB7WYLwAVlj7ZgUTORh&#10;s358WGGq3cC/1GehFBHCPkUFJoQmldIXhiz6mWuIo/fnWoshyraUusUhwm0t50nyJi1WHBcMNrQ1&#10;VFyyzir4LE5H2me7yWzz7jyar/zHzHOlnp/Gj3cQgcZwD/+3v7WCBdyuxBsg1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dIpfEAAAA2gAAAA8AAAAAAAAAAAAAAAAAnAIA&#10;AGRycy9kb3ducmV2LnhtbFBLBQYAAAAABAAEAPcAAACNAwAAAAA=&#10;">
                  <v:imagedata r:id="rId63" o:title="Diagrama_Arquitetura.PNG"/>
                  <v:path arrowok="t"/>
                </v:shape>
                <v:shape id="Text Box 9" o:spid="_x0000_s1033" type="#_x0000_t202" style="position:absolute;left:279400;top:2603500;width:5661660;height:198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k7s/wgAA&#10;ANoAAAAPAAAAZHJzL2Rvd25yZXYueG1sRI9Pi8IwFMTvC36H8AQvi6Z6kN1qFP+CB/egK54fzbMt&#10;Ni8libZ+eyMIHoeZ+Q0znbemEndyvrSsYDhIQBBnVpecKzj9b/s/IHxA1lhZJgUP8jCfdb6mmGrb&#10;8IHux5CLCGGfooIihDqV0mcFGfQDWxNH72KdwRCly6V22ES4qeQoScbSYMlxocCaVgVl1+PNKBiv&#10;3a058Op7fdrs8a/OR+fl46xUr9suJiACteETfrd3WsEvvK7EG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uz/CAAAA2gAAAA8AAAAAAAAAAAAAAAAAlwIAAGRycy9kb3du&#10;cmV2LnhtbFBLBQYAAAAABAAEAPUAAACGAwAAAAA=&#10;" stroked="f">
                  <v:textbox inset="0,0,0,0">
                    <w:txbxContent>
                      <w:p w14:paraId="6979B399" w14:textId="2620713A" w:rsidR="00C63C45" w:rsidRPr="00586CC1" w:rsidRDefault="00C63C45" w:rsidP="00946955">
                        <w:pPr>
                          <w:pStyle w:val="Legenda"/>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Cabealho1"/>
      </w:pPr>
      <w:bookmarkStart w:id="71" w:name="_Toc500183025"/>
      <w:r>
        <w:lastRenderedPageBreak/>
        <w:t>Funcionalidades implementadas</w:t>
      </w:r>
      <w:bookmarkEnd w:id="71"/>
    </w:p>
    <w:p w14:paraId="37FFD777" w14:textId="601E4FF9"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2" w:name="_Toc499477102"/>
      <w:bookmarkStart w:id="73" w:name="_Toc500183026"/>
      <w:bookmarkEnd w:id="72"/>
      <w:bookmarkEnd w:id="73"/>
    </w:p>
    <w:p w14:paraId="471A3714"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4" w:name="_Toc499477103"/>
      <w:bookmarkStart w:id="75" w:name="_Toc500183027"/>
      <w:bookmarkEnd w:id="74"/>
      <w:bookmarkEnd w:id="75"/>
    </w:p>
    <w:p w14:paraId="03A5C58D"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6" w:name="_Toc499477104"/>
      <w:bookmarkStart w:id="77" w:name="_Toc500183028"/>
      <w:bookmarkEnd w:id="76"/>
      <w:bookmarkEnd w:id="77"/>
    </w:p>
    <w:p w14:paraId="4BCE1907" w14:textId="5140B953" w:rsidR="008D3D4B" w:rsidRDefault="008D3D4B" w:rsidP="008D3D4B">
      <w:pPr>
        <w:pStyle w:val="Cabealho2"/>
        <w:numPr>
          <w:ilvl w:val="1"/>
          <w:numId w:val="66"/>
        </w:numPr>
      </w:pPr>
      <w:bookmarkStart w:id="78" w:name="_Toc500183029"/>
      <w:r>
        <w:t>REQ 1</w:t>
      </w:r>
      <w:r w:rsidR="00EA2B19">
        <w:t xml:space="preserve"> – Registo inicial do dador</w:t>
      </w:r>
      <w:bookmarkEnd w:id="78"/>
    </w:p>
    <w:p w14:paraId="7D0E3FE1" w14:textId="656DA815" w:rsidR="00A25EC7" w:rsidRDefault="001151C7" w:rsidP="00A25EC7">
      <w:pPr>
        <w:pStyle w:val="Cabealho3"/>
        <w:numPr>
          <w:ilvl w:val="2"/>
          <w:numId w:val="66"/>
        </w:numPr>
      </w:pPr>
      <w:bookmarkStart w:id="79" w:name="_Toc500183030"/>
      <w:r>
        <w:t>Análise de requisitos</w:t>
      </w:r>
      <w:bookmarkEnd w:id="79"/>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Cabealho3"/>
        <w:numPr>
          <w:ilvl w:val="2"/>
          <w:numId w:val="66"/>
        </w:numPr>
      </w:pPr>
      <w:bookmarkStart w:id="80" w:name="_Toc500183031"/>
      <w:r>
        <w:lastRenderedPageBreak/>
        <w:t>Diagrama de sequência</w:t>
      </w:r>
      <w:bookmarkEnd w:id="80"/>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Cabealho3"/>
        <w:numPr>
          <w:ilvl w:val="2"/>
          <w:numId w:val="66"/>
        </w:numPr>
      </w:pPr>
      <w:bookmarkStart w:id="81" w:name="_Toc500183032"/>
      <w:r>
        <w:lastRenderedPageBreak/>
        <w:t>Ilustração da funcionalidade</w:t>
      </w:r>
      <w:bookmarkEnd w:id="81"/>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C63C45" w:rsidRPr="00656D7B" w:rsidRDefault="00C63C45" w:rsidP="00653980">
                            <w:pPr>
                              <w:pStyle w:val="Legenda"/>
                              <w:jc w:val="center"/>
                              <w:rPr>
                                <w:noProof/>
                                <w:color w:val="404040" w:themeColor="text1" w:themeTint="BF"/>
                              </w:rPr>
                            </w:pPr>
                            <w:bookmarkStart w:id="82"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" stroked="f">
                <v:textbox style="mso-fit-shape-to-text:t" inset="0,0,0,0">
                  <w:txbxContent>
                    <w:p w14:paraId="06366670" w14:textId="3CE15071" w:rsidR="00C63C45" w:rsidRPr="00656D7B" w:rsidRDefault="00C63C45" w:rsidP="00653980">
                      <w:pPr>
                        <w:pStyle w:val="Legenda"/>
                        <w:jc w:val="center"/>
                        <w:rPr>
                          <w:noProof/>
                          <w:color w:val="404040" w:themeColor="text1" w:themeTint="BF"/>
                        </w:rPr>
                      </w:pPr>
                      <w:bookmarkStart w:id="86"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6"/>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C63C45" w:rsidRPr="0066106E" w:rsidRDefault="00C63C45" w:rsidP="00653980">
                            <w:pPr>
                              <w:pStyle w:val="Legenda"/>
                              <w:jc w:val="center"/>
                              <w:rPr>
                                <w:noProof/>
                                <w:color w:val="404040" w:themeColor="text1" w:themeTint="BF"/>
                              </w:rPr>
                            </w:pPr>
                            <w:bookmarkStart w:id="83"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" stroked="f">
                <v:textbox style="mso-fit-shape-to-text:t" inset="0,0,0,0">
                  <w:txbxContent>
                    <w:p w14:paraId="1108BF40" w14:textId="2207E5D8" w:rsidR="00C63C45" w:rsidRPr="0066106E" w:rsidRDefault="00C63C45" w:rsidP="00653980">
                      <w:pPr>
                        <w:pStyle w:val="Legenda"/>
                        <w:jc w:val="center"/>
                        <w:rPr>
                          <w:noProof/>
                          <w:color w:val="404040" w:themeColor="text1" w:themeTint="BF"/>
                        </w:rPr>
                      </w:pPr>
                      <w:bookmarkStart w:id="88"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8"/>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Cabealho2"/>
        <w:numPr>
          <w:ilvl w:val="1"/>
          <w:numId w:val="66"/>
        </w:numPr>
      </w:pPr>
      <w:bookmarkStart w:id="84" w:name="_Toc500183033"/>
      <w:r>
        <w:lastRenderedPageBreak/>
        <w:t>REQ 2</w:t>
      </w:r>
      <w:r w:rsidR="00EA2B19">
        <w:t xml:space="preserve"> – Validação dos dados do dador</w:t>
      </w:r>
      <w:bookmarkEnd w:id="84"/>
    </w:p>
    <w:p w14:paraId="55336664" w14:textId="77777777" w:rsidR="00EE4A31" w:rsidRDefault="00EE4A31" w:rsidP="00EE4A31">
      <w:pPr>
        <w:pStyle w:val="Cabealho3"/>
        <w:numPr>
          <w:ilvl w:val="2"/>
          <w:numId w:val="66"/>
        </w:numPr>
      </w:pPr>
      <w:bookmarkStart w:id="85" w:name="_Toc500183034"/>
      <w:r>
        <w:t>Análise de requisitos</w:t>
      </w:r>
      <w:bookmarkEnd w:id="85"/>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Cabealho3"/>
        <w:numPr>
          <w:ilvl w:val="2"/>
          <w:numId w:val="66"/>
        </w:numPr>
      </w:pPr>
      <w:bookmarkStart w:id="86" w:name="_Toc500183035"/>
      <w:r>
        <w:t>Diagrama de sequência</w:t>
      </w:r>
      <w:bookmarkEnd w:id="86"/>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lang w:eastAsia="pt-PT"/>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Cabealho3"/>
        <w:numPr>
          <w:ilvl w:val="2"/>
          <w:numId w:val="69"/>
        </w:numPr>
      </w:pPr>
      <w:bookmarkStart w:id="87" w:name="_Toc500183036"/>
      <w:r>
        <w:lastRenderedPageBreak/>
        <w:t>Ilustração da funcionalidade</w:t>
      </w:r>
      <w:bookmarkEnd w:id="87"/>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C63C45" w:rsidRPr="00745EB8" w:rsidRDefault="00C63C45" w:rsidP="00EA2B19">
                            <w:pPr>
                              <w:pStyle w:val="Legenda"/>
                              <w:jc w:val="center"/>
                              <w:rPr>
                                <w:noProof/>
                                <w:color w:val="404040" w:themeColor="text1" w:themeTint="BF"/>
                              </w:rPr>
                            </w:pPr>
                            <w:bookmarkStart w:id="88"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" stroked="f">
                <v:textbox style="mso-fit-shape-to-text:t" inset="0,0,0,0">
                  <w:txbxContent>
                    <w:p w14:paraId="489E831E" w14:textId="5FBD42E1" w:rsidR="00C63C45" w:rsidRPr="00745EB8" w:rsidRDefault="00C63C45" w:rsidP="00EA2B19">
                      <w:pPr>
                        <w:pStyle w:val="Legenda"/>
                        <w:jc w:val="center"/>
                        <w:rPr>
                          <w:noProof/>
                          <w:color w:val="404040" w:themeColor="text1" w:themeTint="BF"/>
                        </w:rPr>
                      </w:pPr>
                      <w:bookmarkStart w:id="94"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4"/>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C63C45" w:rsidRPr="00244F99" w:rsidRDefault="00C63C45" w:rsidP="00EA2B19">
                            <w:pPr>
                              <w:pStyle w:val="Legenda"/>
                              <w:jc w:val="center"/>
                              <w:rPr>
                                <w:noProof/>
                                <w:color w:val="404040" w:themeColor="text1" w:themeTint="BF"/>
                              </w:rPr>
                            </w:pPr>
                            <w:bookmarkStart w:id="89"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" stroked="f">
                <v:textbox style="mso-fit-shape-to-text:t" inset="0,0,0,0">
                  <w:txbxContent>
                    <w:p w14:paraId="03DE89F2" w14:textId="09A031A0" w:rsidR="00C63C45" w:rsidRPr="00244F99" w:rsidRDefault="00C63C45" w:rsidP="00EA2B19">
                      <w:pPr>
                        <w:pStyle w:val="Legenda"/>
                        <w:jc w:val="center"/>
                        <w:rPr>
                          <w:noProof/>
                          <w:color w:val="404040" w:themeColor="text1" w:themeTint="BF"/>
                        </w:rPr>
                      </w:pPr>
                      <w:bookmarkStart w:id="96"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6"/>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Cabealho2"/>
        <w:numPr>
          <w:ilvl w:val="1"/>
          <w:numId w:val="66"/>
        </w:numPr>
      </w:pPr>
      <w:bookmarkStart w:id="90" w:name="_Toc500183037"/>
      <w:r>
        <w:lastRenderedPageBreak/>
        <w:t>REQ 3</w:t>
      </w:r>
      <w:r w:rsidR="000A4B61">
        <w:t xml:space="preserve"> – Gestão de perfis de utilizadores</w:t>
      </w:r>
      <w:bookmarkEnd w:id="90"/>
    </w:p>
    <w:p w14:paraId="790AA26C" w14:textId="77777777" w:rsidR="00EE4A31" w:rsidRDefault="00EE4A31" w:rsidP="00EE4A31">
      <w:pPr>
        <w:pStyle w:val="Cabealho3"/>
        <w:numPr>
          <w:ilvl w:val="2"/>
          <w:numId w:val="66"/>
        </w:numPr>
      </w:pPr>
      <w:bookmarkStart w:id="91" w:name="_Toc500183038"/>
      <w:r>
        <w:t>Análise de requisitos</w:t>
      </w:r>
      <w:bookmarkEnd w:id="91"/>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Cabealho3"/>
        <w:numPr>
          <w:ilvl w:val="2"/>
          <w:numId w:val="66"/>
        </w:numPr>
      </w:pPr>
      <w:bookmarkStart w:id="92" w:name="_Toc500183039"/>
      <w:r>
        <w:t>Diagrama de sequência</w:t>
      </w:r>
      <w:bookmarkEnd w:id="92"/>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Cabealho3"/>
        <w:numPr>
          <w:ilvl w:val="2"/>
          <w:numId w:val="69"/>
        </w:numPr>
      </w:pPr>
      <w:bookmarkStart w:id="93" w:name="_Toc500183040"/>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C63C45" w:rsidRPr="00976C1D" w:rsidRDefault="00C63C45" w:rsidP="007B224B">
                              <w:pPr>
                                <w:pStyle w:val="Legenda"/>
                                <w:jc w:val="center"/>
                                <w:rPr>
                                  <w:noProof/>
                                  <w:color w:val="404040" w:themeColor="text1" w:themeTint="BF"/>
                                </w:rPr>
                              </w:pPr>
                              <w:bookmarkStart w:id="94"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1" o:title=""/>
                  <v:path arrowok="t"/>
                </v:shape>
                <v:shapetype id="_x0000_t202" coordsize="21600,21600" o:spt="202" path="m,l,21600r21600,l21600,xe">
                  <v:stroke joinstyle="miter"/>
                  <v:path gradientshapeok="t" o:connecttype="rect"/>
                </v:shapety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C63C45" w:rsidRPr="00976C1D" w:rsidRDefault="00C63C45" w:rsidP="007B224B">
                        <w:pPr>
                          <w:pStyle w:val="Legenda"/>
                          <w:jc w:val="center"/>
                          <w:rPr>
                            <w:noProof/>
                            <w:color w:val="404040" w:themeColor="text1" w:themeTint="BF"/>
                          </w:rPr>
                        </w:pPr>
                        <w:bookmarkStart w:id="95"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95"/>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C63C45" w:rsidRPr="009027DA" w:rsidRDefault="00C63C45" w:rsidP="007B224B">
                              <w:pPr>
                                <w:pStyle w:val="Legenda"/>
                                <w:jc w:val="center"/>
                                <w:rPr>
                                  <w:noProof/>
                                  <w:color w:val="404040" w:themeColor="text1" w:themeTint="BF"/>
                                </w:rPr>
                              </w:pPr>
                              <w:bookmarkStart w:id="96"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C63C45" w:rsidRPr="009027DA" w:rsidRDefault="00C63C45" w:rsidP="007B224B">
                        <w:pPr>
                          <w:pStyle w:val="Legenda"/>
                          <w:jc w:val="center"/>
                          <w:rPr>
                            <w:noProof/>
                            <w:color w:val="404040" w:themeColor="text1" w:themeTint="BF"/>
                          </w:rPr>
                        </w:pPr>
                        <w:bookmarkStart w:id="97"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97"/>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3" o:title=""/>
                  <v:path arrowok="t"/>
                </v:shape>
                <w10:wrap type="tight"/>
              </v:group>
            </w:pict>
          </mc:Fallback>
        </mc:AlternateContent>
      </w:r>
      <w:r w:rsidR="00EE4A31">
        <w:t>Ilustração da funcionalidade</w:t>
      </w:r>
      <w:bookmarkEnd w:id="93"/>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C63C45" w:rsidRPr="00794DE3" w:rsidRDefault="00C63C45" w:rsidP="006524FB">
                            <w:pPr>
                              <w:pStyle w:val="Legenda"/>
                              <w:jc w:val="center"/>
                              <w:rPr>
                                <w:noProof/>
                                <w:color w:val="404040" w:themeColor="text1" w:themeTint="BF"/>
                              </w:rPr>
                            </w:pPr>
                            <w:bookmarkStart w:id="98"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" stroked="f">
                <v:textbox style="mso-fit-shape-to-text:t" inset="0,0,0,0">
                  <w:txbxContent>
                    <w:p w14:paraId="7A95617E" w14:textId="3B94883E" w:rsidR="00C63C45" w:rsidRPr="00794DE3" w:rsidRDefault="00C63C45" w:rsidP="006524FB">
                      <w:pPr>
                        <w:pStyle w:val="Legenda"/>
                        <w:jc w:val="center"/>
                        <w:rPr>
                          <w:noProof/>
                          <w:color w:val="404040" w:themeColor="text1" w:themeTint="BF"/>
                        </w:rPr>
                      </w:pPr>
                      <w:bookmarkStart w:id="106"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6"/>
                    </w:p>
                  </w:txbxContent>
                </v:textbox>
                <w10:wrap type="tight" anchorx="margin"/>
              </v:shape>
            </w:pict>
          </mc:Fallback>
        </mc:AlternateContent>
      </w:r>
    </w:p>
    <w:p w14:paraId="25C8CAC8" w14:textId="3429E4EB" w:rsidR="00625EF7" w:rsidRDefault="00411ABC" w:rsidP="00625EF7">
      <w:pPr>
        <w:pStyle w:val="Cabealho2"/>
        <w:numPr>
          <w:ilvl w:val="1"/>
          <w:numId w:val="66"/>
        </w:numPr>
      </w:pPr>
      <w:bookmarkStart w:id="99" w:name="_Toc500183041"/>
      <w:r>
        <w:lastRenderedPageBreak/>
        <w:t>REQ 4</w:t>
      </w:r>
      <w:r w:rsidR="000A4B61">
        <w:t xml:space="preserve"> – Configuração do template de perguntas médicas</w:t>
      </w:r>
      <w:bookmarkEnd w:id="99"/>
    </w:p>
    <w:p w14:paraId="2944BF9C" w14:textId="77777777" w:rsidR="00625EF7" w:rsidRDefault="00625EF7" w:rsidP="00625EF7">
      <w:pPr>
        <w:pStyle w:val="Cabealho3"/>
        <w:numPr>
          <w:ilvl w:val="2"/>
          <w:numId w:val="66"/>
        </w:numPr>
      </w:pPr>
      <w:bookmarkStart w:id="100" w:name="_Toc500183042"/>
      <w:r>
        <w:t>Análise de requisitos</w:t>
      </w:r>
      <w:bookmarkEnd w:id="100"/>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Cabealho3"/>
        <w:numPr>
          <w:ilvl w:val="2"/>
          <w:numId w:val="66"/>
        </w:numPr>
      </w:pPr>
      <w:bookmarkStart w:id="101" w:name="_Toc500183043"/>
      <w:r>
        <w:lastRenderedPageBreak/>
        <w:t>Diagrama de sequência</w:t>
      </w:r>
      <w:bookmarkEnd w:id="101"/>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Cabealho3"/>
        <w:numPr>
          <w:ilvl w:val="2"/>
          <w:numId w:val="69"/>
        </w:numPr>
      </w:pPr>
      <w:bookmarkStart w:id="102" w:name="_Toc500183044"/>
      <w:r>
        <w:lastRenderedPageBreak/>
        <w:t>Ilustração da funcionalidade</w:t>
      </w:r>
      <w:bookmarkEnd w:id="102"/>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C63C45" w:rsidRPr="00A04494" w:rsidRDefault="00C63C45" w:rsidP="006524FB">
                              <w:pPr>
                                <w:pStyle w:val="Legenda"/>
                                <w:jc w:val="center"/>
                                <w:rPr>
                                  <w:b/>
                                  <w:bCs/>
                                  <w:noProof/>
                                  <w:color w:val="D6615C" w:themeColor="accent1"/>
                                  <w:sz w:val="28"/>
                                  <w:szCs w:val="28"/>
                                </w:rPr>
                              </w:pPr>
                              <w:bookmarkStart w:id="103"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5"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C63C45" w:rsidRPr="00A04494" w:rsidRDefault="00C63C45" w:rsidP="006524FB">
                        <w:pPr>
                          <w:pStyle w:val="Legenda"/>
                          <w:jc w:val="center"/>
                          <w:rPr>
                            <w:b/>
                            <w:bCs/>
                            <w:noProof/>
                            <w:color w:val="D6615C" w:themeColor="accent1"/>
                            <w:sz w:val="28"/>
                            <w:szCs w:val="28"/>
                          </w:rPr>
                        </w:pPr>
                        <w:bookmarkStart w:id="104"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04"/>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Cabealho2"/>
        <w:numPr>
          <w:ilvl w:val="1"/>
          <w:numId w:val="66"/>
        </w:numPr>
      </w:pPr>
      <w:bookmarkStart w:id="105" w:name="_Toc500183045"/>
      <w:r>
        <w:lastRenderedPageBreak/>
        <w:t>REQ 5</w:t>
      </w:r>
      <w:r w:rsidR="000A4B61">
        <w:t xml:space="preserve"> – Consultas médicas via inquérito template</w:t>
      </w:r>
      <w:bookmarkEnd w:id="105"/>
    </w:p>
    <w:p w14:paraId="61D3F219" w14:textId="77777777" w:rsidR="00766C32" w:rsidRDefault="00766C32" w:rsidP="00766C32">
      <w:pPr>
        <w:pStyle w:val="Cabealho3"/>
        <w:numPr>
          <w:ilvl w:val="2"/>
          <w:numId w:val="66"/>
        </w:numPr>
      </w:pPr>
      <w:bookmarkStart w:id="106" w:name="_Toc500183046"/>
      <w:r>
        <w:t>Análise de requisitos</w:t>
      </w:r>
      <w:bookmarkEnd w:id="106"/>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Cabealho3"/>
        <w:numPr>
          <w:ilvl w:val="2"/>
          <w:numId w:val="66"/>
        </w:numPr>
      </w:pPr>
      <w:bookmarkStart w:id="107" w:name="_Toc500183047"/>
      <w:r>
        <w:lastRenderedPageBreak/>
        <w:t>Diagrama de sequência</w:t>
      </w:r>
      <w:bookmarkEnd w:id="107"/>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Cabealho3"/>
        <w:numPr>
          <w:ilvl w:val="2"/>
          <w:numId w:val="69"/>
        </w:numPr>
      </w:pPr>
      <w:bookmarkStart w:id="108" w:name="_Toc500183048"/>
      <w:r>
        <w:lastRenderedPageBreak/>
        <w:t>Ilustração da funcionalidade</w:t>
      </w:r>
      <w:bookmarkEnd w:id="108"/>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C63C45" w:rsidRPr="00076F97" w:rsidRDefault="00C63C45" w:rsidP="00840638">
                              <w:pPr>
                                <w:pStyle w:val="Legenda"/>
                                <w:jc w:val="center"/>
                                <w:rPr>
                                  <w:noProof/>
                                  <w:color w:val="404040" w:themeColor="text1" w:themeTint="BF"/>
                                </w:rPr>
                              </w:pPr>
                              <w:bookmarkStart w:id="109"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77"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C63C45" w:rsidRPr="00076F97" w:rsidRDefault="00C63C45" w:rsidP="00840638">
                        <w:pPr>
                          <w:pStyle w:val="Legenda"/>
                          <w:jc w:val="center"/>
                          <w:rPr>
                            <w:noProof/>
                            <w:color w:val="404040" w:themeColor="text1" w:themeTint="BF"/>
                          </w:rPr>
                        </w:pPr>
                        <w:bookmarkStart w:id="110"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0"/>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C63C45" w:rsidRPr="006A5D5E" w:rsidRDefault="00C63C45" w:rsidP="00840638">
                              <w:pPr>
                                <w:pStyle w:val="Legenda"/>
                                <w:jc w:val="center"/>
                                <w:rPr>
                                  <w:noProof/>
                                  <w:color w:val="404040" w:themeColor="text1" w:themeTint="BF"/>
                                </w:rPr>
                              </w:pPr>
                              <w:bookmarkStart w:id="111"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79"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C63C45" w:rsidRPr="006A5D5E" w:rsidRDefault="00C63C45" w:rsidP="00840638">
                        <w:pPr>
                          <w:pStyle w:val="Legenda"/>
                          <w:jc w:val="center"/>
                          <w:rPr>
                            <w:noProof/>
                            <w:color w:val="404040" w:themeColor="text1" w:themeTint="BF"/>
                          </w:rPr>
                        </w:pPr>
                        <w:bookmarkStart w:id="112"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12"/>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C63C45" w:rsidRPr="00C5335C" w:rsidRDefault="00C63C45" w:rsidP="00840638">
                              <w:pPr>
                                <w:pStyle w:val="Legenda"/>
                                <w:jc w:val="center"/>
                                <w:rPr>
                                  <w:noProof/>
                                  <w:color w:val="404040" w:themeColor="text1" w:themeTint="BF"/>
                                </w:rPr>
                              </w:pPr>
                              <w:bookmarkStart w:id="113"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1"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C63C45" w:rsidRPr="00C5335C" w:rsidRDefault="00C63C45" w:rsidP="00840638">
                        <w:pPr>
                          <w:pStyle w:val="Legenda"/>
                          <w:jc w:val="center"/>
                          <w:rPr>
                            <w:noProof/>
                            <w:color w:val="404040" w:themeColor="text1" w:themeTint="BF"/>
                          </w:rPr>
                        </w:pPr>
                        <w:bookmarkStart w:id="114"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14"/>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Cabealho2"/>
        <w:numPr>
          <w:ilvl w:val="1"/>
          <w:numId w:val="66"/>
        </w:numPr>
      </w:pPr>
      <w:bookmarkStart w:id="115" w:name="_Toc500183049"/>
      <w:r>
        <w:lastRenderedPageBreak/>
        <w:t>REQ 6</w:t>
      </w:r>
      <w:r w:rsidR="000A4B61">
        <w:t xml:space="preserve"> – Registo de amostras</w:t>
      </w:r>
      <w:bookmarkEnd w:id="115"/>
    </w:p>
    <w:p w14:paraId="6E3385E8" w14:textId="77777777" w:rsidR="000B4099" w:rsidRDefault="000B4099" w:rsidP="000B4099">
      <w:pPr>
        <w:pStyle w:val="Cabealho3"/>
        <w:numPr>
          <w:ilvl w:val="2"/>
          <w:numId w:val="66"/>
        </w:numPr>
      </w:pPr>
      <w:bookmarkStart w:id="116" w:name="_Toc500183050"/>
      <w:r>
        <w:t>Análise de requisitos</w:t>
      </w:r>
      <w:bookmarkEnd w:id="116"/>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Cabealho3"/>
        <w:numPr>
          <w:ilvl w:val="2"/>
          <w:numId w:val="66"/>
        </w:numPr>
      </w:pPr>
      <w:bookmarkStart w:id="117" w:name="_Toc500183051"/>
      <w:r>
        <w:lastRenderedPageBreak/>
        <w:t>Diagrama de sequência</w:t>
      </w:r>
      <w:bookmarkEnd w:id="117"/>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Cabealho3"/>
        <w:numPr>
          <w:ilvl w:val="2"/>
          <w:numId w:val="69"/>
        </w:numPr>
      </w:pPr>
      <w:bookmarkStart w:id="118" w:name="_Toc500183052"/>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C63C45" w:rsidRPr="00A930CE" w:rsidRDefault="00C63C45" w:rsidP="00403604">
                              <w:pPr>
                                <w:pStyle w:val="Legenda"/>
                                <w:jc w:val="center"/>
                                <w:rPr>
                                  <w:noProof/>
                                  <w:color w:val="404040" w:themeColor="text1" w:themeTint="BF"/>
                                </w:rPr>
                              </w:pPr>
                              <w:bookmarkStart w:id="119"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3"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C63C45" w:rsidRPr="00A930CE" w:rsidRDefault="00C63C45" w:rsidP="00403604">
                        <w:pPr>
                          <w:pStyle w:val="Legenda"/>
                          <w:jc w:val="center"/>
                          <w:rPr>
                            <w:noProof/>
                            <w:color w:val="404040" w:themeColor="text1" w:themeTint="BF"/>
                          </w:rPr>
                        </w:pPr>
                        <w:bookmarkStart w:id="120"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0"/>
                      </w:p>
                    </w:txbxContent>
                  </v:textbox>
                </v:shape>
                <w10:wrap type="tight"/>
              </v:group>
            </w:pict>
          </mc:Fallback>
        </mc:AlternateContent>
      </w:r>
      <w:r>
        <w:t>Ilustração da funcionalidade</w:t>
      </w:r>
      <w:bookmarkEnd w:id="118"/>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C63C45" w:rsidRPr="009464A4" w:rsidRDefault="00C63C45" w:rsidP="00403604">
                              <w:pPr>
                                <w:pStyle w:val="Legenda"/>
                                <w:jc w:val="center"/>
                                <w:rPr>
                                  <w:noProof/>
                                  <w:color w:val="404040" w:themeColor="text1" w:themeTint="BF"/>
                                </w:rPr>
                              </w:pPr>
                              <w:bookmarkStart w:id="121"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5"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C63C45" w:rsidRPr="009464A4" w:rsidRDefault="00C63C45" w:rsidP="00403604">
                        <w:pPr>
                          <w:pStyle w:val="Legenda"/>
                          <w:jc w:val="center"/>
                          <w:rPr>
                            <w:noProof/>
                            <w:color w:val="404040" w:themeColor="text1" w:themeTint="BF"/>
                          </w:rPr>
                        </w:pPr>
                        <w:bookmarkStart w:id="122"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22"/>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C63C45" w:rsidRPr="000F7FA5" w:rsidRDefault="00C63C45" w:rsidP="00403604">
                              <w:pPr>
                                <w:pStyle w:val="Legenda"/>
                                <w:jc w:val="center"/>
                                <w:rPr>
                                  <w:noProof/>
                                  <w:color w:val="404040" w:themeColor="text1" w:themeTint="BF"/>
                                </w:rPr>
                              </w:pPr>
                              <w:bookmarkStart w:id="123"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87"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C63C45" w:rsidRPr="000F7FA5" w:rsidRDefault="00C63C45" w:rsidP="00403604">
                        <w:pPr>
                          <w:pStyle w:val="Legenda"/>
                          <w:jc w:val="center"/>
                          <w:rPr>
                            <w:noProof/>
                            <w:color w:val="404040" w:themeColor="text1" w:themeTint="BF"/>
                          </w:rPr>
                        </w:pPr>
                        <w:bookmarkStart w:id="124"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24"/>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C63C45" w:rsidRPr="00F954C9" w:rsidRDefault="00C63C45" w:rsidP="00403604">
                              <w:pPr>
                                <w:pStyle w:val="Legenda"/>
                                <w:jc w:val="center"/>
                                <w:rPr>
                                  <w:noProof/>
                                  <w:color w:val="404040" w:themeColor="text1" w:themeTint="BF"/>
                                </w:rPr>
                              </w:pPr>
                              <w:bookmarkStart w:id="125"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89"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C63C45" w:rsidRPr="00F954C9" w:rsidRDefault="00C63C45" w:rsidP="00403604">
                        <w:pPr>
                          <w:pStyle w:val="Legenda"/>
                          <w:jc w:val="center"/>
                          <w:rPr>
                            <w:noProof/>
                            <w:color w:val="404040" w:themeColor="text1" w:themeTint="BF"/>
                          </w:rPr>
                        </w:pPr>
                        <w:bookmarkStart w:id="126"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26"/>
                      </w:p>
                    </w:txbxContent>
                  </v:textbox>
                </v:shape>
                <w10:wrap type="tight"/>
              </v:group>
            </w:pict>
          </mc:Fallback>
        </mc:AlternateContent>
      </w:r>
    </w:p>
    <w:p w14:paraId="40D26D64" w14:textId="1CDA436C" w:rsidR="00411ABC" w:rsidRDefault="00411ABC" w:rsidP="00411ABC">
      <w:pPr>
        <w:pStyle w:val="Cabealho2"/>
        <w:numPr>
          <w:ilvl w:val="1"/>
          <w:numId w:val="66"/>
        </w:numPr>
      </w:pPr>
      <w:bookmarkStart w:id="127" w:name="_Toc500183053"/>
      <w:r>
        <w:lastRenderedPageBreak/>
        <w:t>REQ 7</w:t>
      </w:r>
      <w:r w:rsidR="000A4B61">
        <w:t xml:space="preserve"> – Pedido das análises de sangue iniciais</w:t>
      </w:r>
      <w:bookmarkEnd w:id="127"/>
    </w:p>
    <w:p w14:paraId="49B2D037" w14:textId="77777777" w:rsidR="00B90F4D" w:rsidRDefault="00B90F4D" w:rsidP="00B90F4D">
      <w:pPr>
        <w:pStyle w:val="Cabealho3"/>
        <w:numPr>
          <w:ilvl w:val="2"/>
          <w:numId w:val="66"/>
        </w:numPr>
      </w:pPr>
      <w:bookmarkStart w:id="128" w:name="_Toc500183054"/>
      <w:r>
        <w:t>Análise de requisitos</w:t>
      </w:r>
      <w:bookmarkEnd w:id="128"/>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Cabealho3"/>
        <w:numPr>
          <w:ilvl w:val="2"/>
          <w:numId w:val="66"/>
        </w:numPr>
      </w:pPr>
      <w:bookmarkStart w:id="129" w:name="_Toc500183055"/>
      <w:r>
        <w:lastRenderedPageBreak/>
        <w:t>Diagrama de sequência</w:t>
      </w:r>
      <w:bookmarkEnd w:id="129"/>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Cabealho3"/>
        <w:numPr>
          <w:ilvl w:val="2"/>
          <w:numId w:val="69"/>
        </w:numPr>
      </w:pPr>
      <w:bookmarkStart w:id="130" w:name="_Toc500183056"/>
      <w:r>
        <w:lastRenderedPageBreak/>
        <w:t>Ilustração da funcionalidade</w:t>
      </w:r>
      <w:bookmarkEnd w:id="130"/>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C63C45" w:rsidRPr="00840A86" w:rsidRDefault="00C63C45" w:rsidP="00887E91">
                              <w:pPr>
                                <w:pStyle w:val="Legenda"/>
                                <w:jc w:val="center"/>
                                <w:rPr>
                                  <w:noProof/>
                                  <w:color w:val="404040" w:themeColor="text1" w:themeTint="BF"/>
                                </w:rPr>
                              </w:pPr>
                              <w:bookmarkStart w:id="131"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1"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C63C45" w:rsidRPr="00840A86" w:rsidRDefault="00C63C45" w:rsidP="00887E91">
                        <w:pPr>
                          <w:pStyle w:val="Legenda"/>
                          <w:jc w:val="center"/>
                          <w:rPr>
                            <w:noProof/>
                            <w:color w:val="404040" w:themeColor="text1" w:themeTint="BF"/>
                          </w:rPr>
                        </w:pPr>
                        <w:bookmarkStart w:id="132"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32"/>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C63C45" w:rsidRPr="005F4902" w:rsidRDefault="00C63C45" w:rsidP="00887E91">
                              <w:pPr>
                                <w:pStyle w:val="Legenda"/>
                                <w:jc w:val="center"/>
                                <w:rPr>
                                  <w:noProof/>
                                  <w:color w:val="404040" w:themeColor="text1" w:themeTint="BF"/>
                                </w:rPr>
                              </w:pPr>
                              <w:bookmarkStart w:id="133"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3"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C63C45" w:rsidRPr="005F4902" w:rsidRDefault="00C63C45" w:rsidP="00887E91">
                        <w:pPr>
                          <w:pStyle w:val="Legenda"/>
                          <w:jc w:val="center"/>
                          <w:rPr>
                            <w:noProof/>
                            <w:color w:val="404040" w:themeColor="text1" w:themeTint="BF"/>
                          </w:rPr>
                        </w:pPr>
                        <w:bookmarkStart w:id="134"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34"/>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Cabealho2"/>
        <w:numPr>
          <w:ilvl w:val="1"/>
          <w:numId w:val="66"/>
        </w:numPr>
      </w:pPr>
      <w:bookmarkStart w:id="135" w:name="_Toc500183057"/>
      <w:r>
        <w:lastRenderedPageBreak/>
        <w:t>REQ 8</w:t>
      </w:r>
      <w:r w:rsidR="000A4B61">
        <w:t xml:space="preserve"> – Ciclo da dádiva (abertura e consulta de informação)</w:t>
      </w:r>
      <w:bookmarkEnd w:id="135"/>
    </w:p>
    <w:p w14:paraId="4F187671" w14:textId="77777777" w:rsidR="00C95518" w:rsidRDefault="00C95518" w:rsidP="00C95518">
      <w:pPr>
        <w:pStyle w:val="Cabealho3"/>
        <w:numPr>
          <w:ilvl w:val="2"/>
          <w:numId w:val="66"/>
        </w:numPr>
      </w:pPr>
      <w:bookmarkStart w:id="136" w:name="_Toc500183058"/>
      <w:r>
        <w:t>Análise de requisitos</w:t>
      </w:r>
      <w:bookmarkEnd w:id="136"/>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Cabealho3"/>
        <w:numPr>
          <w:ilvl w:val="2"/>
          <w:numId w:val="66"/>
        </w:numPr>
      </w:pPr>
      <w:bookmarkStart w:id="137" w:name="_Toc500183059"/>
      <w:r>
        <w:t>Diagrama de sequência</w:t>
      </w:r>
      <w:bookmarkEnd w:id="137"/>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lang w:eastAsia="pt-PT"/>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Cabealho3"/>
        <w:numPr>
          <w:ilvl w:val="2"/>
          <w:numId w:val="69"/>
        </w:numPr>
      </w:pPr>
      <w:bookmarkStart w:id="138" w:name="_Toc500183060"/>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C63C45" w:rsidRPr="002D0005" w:rsidRDefault="00C63C45" w:rsidP="00C848D9">
                              <w:pPr>
                                <w:pStyle w:val="Legenda"/>
                                <w:jc w:val="center"/>
                                <w:rPr>
                                  <w:b/>
                                  <w:bCs/>
                                  <w:noProof/>
                                  <w:color w:val="D6615C" w:themeColor="accent1"/>
                                  <w:sz w:val="28"/>
                                  <w:szCs w:val="28"/>
                                </w:rPr>
                              </w:pPr>
                              <w:bookmarkStart w:id="139"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96"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C63C45" w:rsidRPr="002D0005" w:rsidRDefault="00C63C45" w:rsidP="00C848D9">
                        <w:pPr>
                          <w:pStyle w:val="Legenda"/>
                          <w:jc w:val="center"/>
                          <w:rPr>
                            <w:b/>
                            <w:bCs/>
                            <w:noProof/>
                            <w:color w:val="D6615C" w:themeColor="accent1"/>
                            <w:sz w:val="28"/>
                            <w:szCs w:val="28"/>
                          </w:rPr>
                        </w:pPr>
                        <w:bookmarkStart w:id="140"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0"/>
                      </w:p>
                    </w:txbxContent>
                  </v:textbox>
                </v:shape>
                <w10:wrap type="tight"/>
              </v:group>
            </w:pict>
          </mc:Fallback>
        </mc:AlternateContent>
      </w:r>
      <w:r>
        <w:t>Ilustração da funcionalidade</w:t>
      </w:r>
      <w:bookmarkEnd w:id="138"/>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C63C45" w:rsidRPr="00CA1E5E" w:rsidRDefault="00C63C45" w:rsidP="00C848D9">
                              <w:pPr>
                                <w:pStyle w:val="Legenda"/>
                                <w:jc w:val="center"/>
                                <w:rPr>
                                  <w:noProof/>
                                  <w:color w:val="404040" w:themeColor="text1" w:themeTint="BF"/>
                                </w:rPr>
                              </w:pPr>
                              <w:bookmarkStart w:id="141"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98"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C63C45" w:rsidRPr="00CA1E5E" w:rsidRDefault="00C63C45" w:rsidP="00C848D9">
                        <w:pPr>
                          <w:pStyle w:val="Legenda"/>
                          <w:jc w:val="center"/>
                          <w:rPr>
                            <w:noProof/>
                            <w:color w:val="404040" w:themeColor="text1" w:themeTint="BF"/>
                          </w:rPr>
                        </w:pPr>
                        <w:bookmarkStart w:id="142"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42"/>
                      </w:p>
                    </w:txbxContent>
                  </v:textbox>
                </v:shape>
                <w10:wrap type="tight"/>
              </v:group>
            </w:pict>
          </mc:Fallback>
        </mc:AlternateContent>
      </w:r>
    </w:p>
    <w:p w14:paraId="4DD40CD6" w14:textId="24B3AC68" w:rsidR="00411ABC" w:rsidRDefault="00411ABC" w:rsidP="00411ABC">
      <w:pPr>
        <w:pStyle w:val="Cabealho2"/>
        <w:numPr>
          <w:ilvl w:val="1"/>
          <w:numId w:val="66"/>
        </w:numPr>
      </w:pPr>
      <w:bookmarkStart w:id="143" w:name="_Toc500183061"/>
      <w:r>
        <w:lastRenderedPageBreak/>
        <w:t>REQ 9</w:t>
      </w:r>
      <w:r w:rsidR="000A4B61">
        <w:t xml:space="preserve"> – Marcação de consultas</w:t>
      </w:r>
      <w:bookmarkEnd w:id="143"/>
    </w:p>
    <w:p w14:paraId="1BFF00C9" w14:textId="77777777" w:rsidR="00B16295" w:rsidRDefault="00B16295" w:rsidP="00B16295">
      <w:pPr>
        <w:pStyle w:val="Cabealho3"/>
        <w:numPr>
          <w:ilvl w:val="2"/>
          <w:numId w:val="66"/>
        </w:numPr>
      </w:pPr>
      <w:bookmarkStart w:id="144" w:name="_Toc500183062"/>
      <w:r>
        <w:t>Análise de requisitos</w:t>
      </w:r>
      <w:bookmarkEnd w:id="144"/>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22116AF0" w:rsidR="007C6FBA" w:rsidRPr="00873462" w:rsidRDefault="007C6FBA" w:rsidP="007C6FBA">
            <w:pPr>
              <w:spacing w:after="0"/>
              <w:ind w:left="45"/>
              <w:rPr>
                <w:b w:val="0"/>
              </w:rPr>
            </w:pPr>
            <w:r w:rsidRPr="00873462">
              <w:rPr>
                <w:b w:val="0"/>
              </w:rPr>
              <w:t xml:space="preserve">1 </w:t>
            </w:r>
            <w:r>
              <w:rPr>
                <w:b w:val="0"/>
              </w:rPr>
              <w:t>–</w:t>
            </w:r>
            <w:r w:rsidRPr="00873462">
              <w:rPr>
                <w:b w:val="0"/>
              </w:rPr>
              <w:t xml:space="preserve"> </w:t>
            </w:r>
            <w:r>
              <w:rPr>
                <w:b w:val="0"/>
              </w:rPr>
              <w:t>A Enfermeira acede à secção “Marcação de Consultas”</w:t>
            </w:r>
          </w:p>
        </w:tc>
        <w:tc>
          <w:tcPr>
            <w:tcW w:w="4675" w:type="dxa"/>
          </w:tcPr>
          <w:p w14:paraId="1735F5C2" w14:textId="33E05F32" w:rsidR="007C6FBA" w:rsidRDefault="007C6FBA"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0F89084B"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5A65C296" w:rsidR="007C6FBA" w:rsidRPr="00873462" w:rsidRDefault="007C6FBA" w:rsidP="002F251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F2511">
              <w:rPr>
                <w:b w:val="0"/>
              </w:rPr>
              <w:t>escolhe uma das opções:  criar</w:t>
            </w:r>
            <w:r>
              <w:rPr>
                <w:b w:val="0"/>
              </w:rPr>
              <w:t xml:space="preserve"> nova consulta</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Para criação e edição necessita de adicionar o dador, data (dia, mês, ano) e hora.</w:t>
            </w:r>
          </w:p>
        </w:tc>
        <w:tc>
          <w:tcPr>
            <w:tcW w:w="4675" w:type="dxa"/>
          </w:tcPr>
          <w:p w14:paraId="3172094C" w14:textId="660F71E6" w:rsidR="007C6FBA" w:rsidRDefault="007C6FBA"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4726C164" w14:textId="5B2EF963" w:rsidR="007C6FBA" w:rsidRDefault="007C6FBA" w:rsidP="002F251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w:t>
            </w:r>
            <w:r w:rsidR="00724A24">
              <w:t>Consultas</w:t>
            </w:r>
            <w:r>
              <w:t>” associada, com um form</w:t>
            </w:r>
            <w:r w:rsidR="002F2511">
              <w:t>ulário para criação ou edição da consulta</w:t>
            </w:r>
            <w:r>
              <w:t xml:space="preserve">, ou um pedido de confirmação para eliminação da </w:t>
            </w:r>
            <w:r w:rsidR="002F2511">
              <w:t>consulta</w:t>
            </w:r>
            <w:r>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6E86C606" w:rsidR="007C6FBA" w:rsidRPr="00873462" w:rsidRDefault="007C6FBA" w:rsidP="002F2511">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F2511">
              <w:rPr>
                <w:b w:val="0"/>
              </w:rPr>
              <w:t xml:space="preserve">visualiza a lista de consultas atualizada </w:t>
            </w:r>
          </w:p>
        </w:tc>
        <w:tc>
          <w:tcPr>
            <w:tcW w:w="4675" w:type="dxa"/>
          </w:tcPr>
          <w:p w14:paraId="4E9D797C" w14:textId="766184D3" w:rsidR="007C6FBA" w:rsidRDefault="002F2511" w:rsidP="00724A24">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t>ConsultasController</w:t>
            </w:r>
            <w:proofErr w:type="spellEnd"/>
            <w:r>
              <w:t xml:space="preserve">” </w:t>
            </w:r>
            <w:r w:rsidR="00724A24">
              <w:t>atualiza</w:t>
            </w:r>
            <w:r>
              <w:t xml:space="preserve"> a </w:t>
            </w:r>
            <w:proofErr w:type="spellStart"/>
            <w:r>
              <w:t>view</w:t>
            </w:r>
            <w:proofErr w:type="spellEnd"/>
            <w:r>
              <w:t xml:space="preserve"> de “</w:t>
            </w:r>
            <w:r w:rsidR="00724A24">
              <w:t>Consultas</w:t>
            </w:r>
            <w:r>
              <w:t>” associada, com as consultas existentes no sistema.</w:t>
            </w:r>
          </w:p>
        </w:tc>
      </w:tr>
    </w:tbl>
    <w:p w14:paraId="651A33C9" w14:textId="77777777" w:rsidR="00B16295" w:rsidRDefault="00B16295" w:rsidP="00B16295">
      <w:pPr>
        <w:ind w:left="0"/>
      </w:pPr>
    </w:p>
    <w:p w14:paraId="16318179" w14:textId="77777777" w:rsidR="00724A24" w:rsidRDefault="00724A24" w:rsidP="00B16295">
      <w:pPr>
        <w:ind w:left="0"/>
      </w:pPr>
    </w:p>
    <w:p w14:paraId="0440CB50" w14:textId="77777777" w:rsidR="00724A24" w:rsidRDefault="00724A24" w:rsidP="00B16295">
      <w:pPr>
        <w:ind w:left="0"/>
      </w:pPr>
    </w:p>
    <w:p w14:paraId="44C4730F" w14:textId="77777777" w:rsidR="00724A24" w:rsidRDefault="00724A24" w:rsidP="00B16295">
      <w:pPr>
        <w:ind w:left="0"/>
      </w:pPr>
    </w:p>
    <w:p w14:paraId="3F7EECBA" w14:textId="77777777" w:rsidR="00724A24" w:rsidRDefault="00724A24" w:rsidP="00B16295">
      <w:pPr>
        <w:ind w:left="0"/>
      </w:pPr>
    </w:p>
    <w:p w14:paraId="034C7317" w14:textId="77777777" w:rsidR="00724A24" w:rsidRDefault="00724A24"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lastRenderedPageBreak/>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B16295">
      <w:pPr>
        <w:pStyle w:val="Cabealho3"/>
        <w:numPr>
          <w:ilvl w:val="2"/>
          <w:numId w:val="66"/>
        </w:numPr>
      </w:pPr>
      <w:bookmarkStart w:id="145" w:name="_Toc500183063"/>
      <w:r>
        <w:t>Diagrama de sequência</w:t>
      </w:r>
      <w:bookmarkEnd w:id="145"/>
    </w:p>
    <w:p w14:paraId="25A07413" w14:textId="77777777" w:rsidR="00B16295" w:rsidRDefault="00B16295"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2D602617" w14:textId="77777777" w:rsidR="00B16295" w:rsidRDefault="00B16295" w:rsidP="00B16295"/>
    <w:p w14:paraId="5CA21D7D" w14:textId="77777777" w:rsidR="00B16295" w:rsidRDefault="00B16295" w:rsidP="00B16295">
      <w:pPr>
        <w:pStyle w:val="Cabealho3"/>
        <w:numPr>
          <w:ilvl w:val="2"/>
          <w:numId w:val="69"/>
        </w:numPr>
      </w:pPr>
      <w:bookmarkStart w:id="146" w:name="_Toc500183064"/>
      <w:r>
        <w:lastRenderedPageBreak/>
        <w:t>Ilustração da funcionalidade</w:t>
      </w:r>
      <w:bookmarkEnd w:id="146"/>
    </w:p>
    <w:p w14:paraId="56D8E830" w14:textId="7996F237" w:rsidR="00C95518" w:rsidRDefault="00C95518" w:rsidP="00A11B4A"/>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C63C45" w:rsidRPr="0068303B" w:rsidRDefault="00C63C45" w:rsidP="0074286F">
                              <w:pPr>
                                <w:pStyle w:val="Legenda"/>
                                <w:jc w:val="center"/>
                                <w:rPr>
                                  <w:noProof/>
                                  <w:color w:val="404040" w:themeColor="text1" w:themeTint="BF"/>
                                </w:rPr>
                              </w:pPr>
                              <w:bookmarkStart w:id="14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0"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C63C45" w:rsidRPr="0068303B" w:rsidRDefault="00C63C45" w:rsidP="0074286F">
                        <w:pPr>
                          <w:pStyle w:val="Legenda"/>
                          <w:jc w:val="center"/>
                          <w:rPr>
                            <w:noProof/>
                            <w:color w:val="404040" w:themeColor="text1" w:themeTint="BF"/>
                          </w:rPr>
                        </w:pPr>
                        <w:bookmarkStart w:id="148"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48"/>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C63C45" w:rsidRPr="00D50F4E" w:rsidRDefault="00C63C45" w:rsidP="0074286F">
                              <w:pPr>
                                <w:pStyle w:val="Legenda"/>
                                <w:jc w:val="center"/>
                                <w:rPr>
                                  <w:noProof/>
                                  <w:color w:val="404040" w:themeColor="text1" w:themeTint="BF"/>
                                </w:rPr>
                              </w:pPr>
                              <w:bookmarkStart w:id="14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2"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C63C45" w:rsidRPr="00D50F4E" w:rsidRDefault="00C63C45" w:rsidP="0074286F">
                        <w:pPr>
                          <w:pStyle w:val="Legenda"/>
                          <w:jc w:val="center"/>
                          <w:rPr>
                            <w:noProof/>
                            <w:color w:val="404040" w:themeColor="text1" w:themeTint="BF"/>
                          </w:rPr>
                        </w:pPr>
                        <w:bookmarkStart w:id="150"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0"/>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Cabealho2"/>
        <w:numPr>
          <w:ilvl w:val="1"/>
          <w:numId w:val="66"/>
        </w:numPr>
      </w:pPr>
      <w:bookmarkStart w:id="151" w:name="_Toc500183065"/>
      <w:r>
        <w:lastRenderedPageBreak/>
        <w:t>REQ 10</w:t>
      </w:r>
      <w:r w:rsidR="000A4B61">
        <w:t xml:space="preserve"> – Aprovação/Rejeição do ciclo da dádiva</w:t>
      </w:r>
      <w:bookmarkEnd w:id="151"/>
    </w:p>
    <w:p w14:paraId="4112DCCC" w14:textId="77777777" w:rsidR="009B6215" w:rsidRDefault="009B6215" w:rsidP="009B6215">
      <w:pPr>
        <w:pStyle w:val="Cabealho3"/>
        <w:numPr>
          <w:ilvl w:val="2"/>
          <w:numId w:val="66"/>
        </w:numPr>
        <w:ind w:left="2430" w:hanging="540"/>
      </w:pPr>
      <w:bookmarkStart w:id="152" w:name="_Toc500183066"/>
      <w:r>
        <w:t>Análise de requisitos</w:t>
      </w:r>
      <w:bookmarkEnd w:id="152"/>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Cabealho3"/>
        <w:numPr>
          <w:ilvl w:val="2"/>
          <w:numId w:val="66"/>
        </w:numPr>
        <w:tabs>
          <w:tab w:val="left" w:pos="2880"/>
        </w:tabs>
        <w:ind w:hanging="270"/>
      </w:pPr>
      <w:bookmarkStart w:id="153" w:name="_Toc500183067"/>
      <w:r>
        <w:t>Diagrama de sequência</w:t>
      </w:r>
      <w:bookmarkEnd w:id="153"/>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6215">
      <w:pPr>
        <w:pStyle w:val="Cabealho3"/>
        <w:numPr>
          <w:ilvl w:val="2"/>
          <w:numId w:val="69"/>
        </w:numPr>
        <w:tabs>
          <w:tab w:val="left" w:pos="2880"/>
        </w:tabs>
        <w:ind w:hanging="270"/>
      </w:pPr>
      <w:bookmarkStart w:id="154" w:name="_Toc500183068"/>
      <w:r>
        <w:lastRenderedPageBreak/>
        <w:t>Ilustração da funcionalidade</w:t>
      </w:r>
      <w:bookmarkEnd w:id="154"/>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C63C45" w:rsidRPr="000162E0" w:rsidRDefault="00C63C45" w:rsidP="00FA0E14">
                              <w:pPr>
                                <w:pStyle w:val="Legenda"/>
                                <w:jc w:val="center"/>
                                <w:rPr>
                                  <w:noProof/>
                                  <w:color w:val="404040" w:themeColor="text1" w:themeTint="BF"/>
                                </w:rPr>
                              </w:pPr>
                              <w:bookmarkStart w:id="155"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05"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C63C45" w:rsidRPr="000162E0" w:rsidRDefault="00C63C45" w:rsidP="00FA0E14">
                        <w:pPr>
                          <w:pStyle w:val="Legenda"/>
                          <w:jc w:val="center"/>
                          <w:rPr>
                            <w:noProof/>
                            <w:color w:val="404040" w:themeColor="text1" w:themeTint="BF"/>
                          </w:rPr>
                        </w:pPr>
                        <w:bookmarkStart w:id="156"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56"/>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C63C45" w:rsidRPr="007215EB" w:rsidRDefault="00C63C45" w:rsidP="00483D9C">
                              <w:pPr>
                                <w:pStyle w:val="Legenda"/>
                                <w:jc w:val="center"/>
                                <w:rPr>
                                  <w:noProof/>
                                  <w:color w:val="404040" w:themeColor="text1" w:themeTint="BF"/>
                                </w:rPr>
                              </w:pPr>
                              <w:bookmarkStart w:id="157"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07"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C63C45" w:rsidRPr="007215EB" w:rsidRDefault="00C63C45" w:rsidP="00483D9C">
                        <w:pPr>
                          <w:pStyle w:val="Legenda"/>
                          <w:jc w:val="center"/>
                          <w:rPr>
                            <w:noProof/>
                            <w:color w:val="404040" w:themeColor="text1" w:themeTint="BF"/>
                          </w:rPr>
                        </w:pPr>
                        <w:bookmarkStart w:id="158"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58"/>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Cabealho2"/>
        <w:numPr>
          <w:ilvl w:val="1"/>
          <w:numId w:val="66"/>
        </w:numPr>
      </w:pPr>
      <w:bookmarkStart w:id="159" w:name="_Toc500183069"/>
      <w:r>
        <w:lastRenderedPageBreak/>
        <w:t>REQ 11</w:t>
      </w:r>
      <w:r w:rsidR="000A4B61">
        <w:t xml:space="preserve"> – Lista de trabalhos do laboratório</w:t>
      </w:r>
      <w:bookmarkEnd w:id="159"/>
    </w:p>
    <w:p w14:paraId="0DC0CCD6" w14:textId="77777777" w:rsidR="009B6215" w:rsidRDefault="009B6215" w:rsidP="009B6215">
      <w:pPr>
        <w:pStyle w:val="Cabealho3"/>
        <w:numPr>
          <w:ilvl w:val="2"/>
          <w:numId w:val="66"/>
        </w:numPr>
        <w:ind w:left="2430" w:hanging="540"/>
      </w:pPr>
      <w:bookmarkStart w:id="160" w:name="_Toc500183070"/>
      <w:r>
        <w:t>Análise de requisitos</w:t>
      </w:r>
      <w:bookmarkEnd w:id="160"/>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Cabealho3"/>
        <w:numPr>
          <w:ilvl w:val="2"/>
          <w:numId w:val="66"/>
        </w:numPr>
        <w:tabs>
          <w:tab w:val="left" w:pos="2880"/>
        </w:tabs>
        <w:ind w:hanging="270"/>
      </w:pPr>
      <w:bookmarkStart w:id="161" w:name="_Toc500183071"/>
      <w:r>
        <w:lastRenderedPageBreak/>
        <w:t>Diagrama de sequência</w:t>
      </w:r>
      <w:bookmarkEnd w:id="161"/>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Cabealho3"/>
        <w:numPr>
          <w:ilvl w:val="2"/>
          <w:numId w:val="69"/>
        </w:numPr>
        <w:tabs>
          <w:tab w:val="left" w:pos="2880"/>
        </w:tabs>
        <w:ind w:hanging="270"/>
      </w:pPr>
      <w:bookmarkStart w:id="162" w:name="_Toc500183072"/>
      <w:r>
        <w:lastRenderedPageBreak/>
        <w:t>Ilustração da funcionalidade</w:t>
      </w:r>
      <w:bookmarkEnd w:id="162"/>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C63C45" w:rsidRPr="001A2D07" w:rsidRDefault="00C63C45" w:rsidP="000F6892">
                              <w:pPr>
                                <w:pStyle w:val="Legenda"/>
                                <w:jc w:val="center"/>
                                <w:rPr>
                                  <w:noProof/>
                                  <w:color w:val="404040" w:themeColor="text1" w:themeTint="BF"/>
                                </w:rPr>
                              </w:pPr>
                              <w:bookmarkStart w:id="163"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09"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C63C45" w:rsidRPr="001A2D07" w:rsidRDefault="00C63C45" w:rsidP="000F6892">
                        <w:pPr>
                          <w:pStyle w:val="Legenda"/>
                          <w:jc w:val="center"/>
                          <w:rPr>
                            <w:noProof/>
                            <w:color w:val="404040" w:themeColor="text1" w:themeTint="BF"/>
                          </w:rPr>
                        </w:pPr>
                        <w:bookmarkStart w:id="164"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64"/>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C63C45" w:rsidRPr="00D408A7" w:rsidRDefault="00C63C45" w:rsidP="000F6892">
                              <w:pPr>
                                <w:pStyle w:val="Legenda"/>
                                <w:jc w:val="center"/>
                                <w:rPr>
                                  <w:noProof/>
                                  <w:color w:val="404040" w:themeColor="text1" w:themeTint="BF"/>
                                </w:rPr>
                              </w:pPr>
                              <w:bookmarkStart w:id="165"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1"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C63C45" w:rsidRPr="00D408A7" w:rsidRDefault="00C63C45" w:rsidP="000F6892">
                        <w:pPr>
                          <w:pStyle w:val="Legenda"/>
                          <w:jc w:val="center"/>
                          <w:rPr>
                            <w:noProof/>
                            <w:color w:val="404040" w:themeColor="text1" w:themeTint="BF"/>
                          </w:rPr>
                        </w:pPr>
                        <w:bookmarkStart w:id="166"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66"/>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Cabealho2"/>
        <w:numPr>
          <w:ilvl w:val="1"/>
          <w:numId w:val="66"/>
        </w:numPr>
      </w:pPr>
      <w:bookmarkStart w:id="167" w:name="_Toc500183073"/>
      <w:r>
        <w:lastRenderedPageBreak/>
        <w:t>REQ 12</w:t>
      </w:r>
      <w:r w:rsidR="000A4B61">
        <w:t xml:space="preserve"> – Registo de espermograma</w:t>
      </w:r>
      <w:bookmarkEnd w:id="167"/>
    </w:p>
    <w:p w14:paraId="0EE4841C" w14:textId="77777777" w:rsidR="0066112C" w:rsidRDefault="0066112C" w:rsidP="0066112C">
      <w:pPr>
        <w:pStyle w:val="Cabealho3"/>
        <w:numPr>
          <w:ilvl w:val="2"/>
          <w:numId w:val="66"/>
        </w:numPr>
        <w:ind w:left="2430" w:hanging="540"/>
      </w:pPr>
      <w:bookmarkStart w:id="168" w:name="_Toc500183074"/>
      <w:r>
        <w:t>Análise de requisitos</w:t>
      </w:r>
      <w:bookmarkEnd w:id="168"/>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2422A79" w:rsidR="0066112C" w:rsidRDefault="00AE2069" w:rsidP="00AE2069">
            <w:pPr>
              <w:ind w:left="0"/>
              <w:cnfStyle w:val="000000000000" w:firstRow="0" w:lastRow="0" w:firstColumn="0" w:lastColumn="0" w:oddVBand="0" w:evenVBand="0" w:oddHBand="0" w:evenHBand="0" w:firstRowFirstColumn="0" w:firstRowLastColumn="0" w:lastRowFirstColumn="0" w:lastRowLastColumn="0"/>
            </w:pPr>
            <w:r>
              <w:t xml:space="preserve">A </w:t>
            </w:r>
            <w:r>
              <w:t xml:space="preserve">Diretora de Laboratório </w:t>
            </w:r>
            <w:r>
              <w:t>enquanto utilizadora registada no sistema</w:t>
            </w:r>
            <w:proofErr w:type="gramStart"/>
            <w:r>
              <w:t>,</w:t>
            </w:r>
            <w:proofErr w:type="gramEnd"/>
            <w:r>
              <w:t xml:space="preserve"> pode aceder à secção “</w:t>
            </w:r>
            <w:r>
              <w:t>Espermograma</w:t>
            </w:r>
            <w:r>
              <w:t xml:space="preserve">” na sua página da </w:t>
            </w:r>
            <w:proofErr w:type="spellStart"/>
            <w:r>
              <w:t>iGAM</w:t>
            </w:r>
            <w:proofErr w:type="spellEnd"/>
            <w:r>
              <w:t xml:space="preserve"> para </w:t>
            </w:r>
            <w:r>
              <w:t xml:space="preserve">validar espermogramas. </w:t>
            </w:r>
            <w:r>
              <w:t>Esta validação poderá ser aceite ou rejeitada.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07381D20" w:rsidR="0066112C" w:rsidRPr="00873462" w:rsidRDefault="0066112C" w:rsidP="00AE2069">
            <w:pPr>
              <w:spacing w:after="0"/>
              <w:ind w:left="45"/>
              <w:rPr>
                <w:b w:val="0"/>
              </w:rPr>
            </w:pPr>
            <w:r w:rsidRPr="00873462">
              <w:rPr>
                <w:b w:val="0"/>
              </w:rPr>
              <w:t xml:space="preserve">1 </w:t>
            </w:r>
            <w:r>
              <w:rPr>
                <w:b w:val="0"/>
              </w:rPr>
              <w:t>–</w:t>
            </w:r>
            <w:r w:rsidRPr="00873462">
              <w:rPr>
                <w:b w:val="0"/>
              </w:rPr>
              <w:t xml:space="preserve"> </w:t>
            </w:r>
            <w:r w:rsidR="00AE2069" w:rsidRPr="00AE2069">
              <w:rPr>
                <w:b w:val="0"/>
              </w:rPr>
              <w:t>A Diretora de Laboratório</w:t>
            </w:r>
            <w:r w:rsidR="00AE2069">
              <w:rPr>
                <w:b w:val="0"/>
              </w:rPr>
              <w:t xml:space="preserve"> </w:t>
            </w:r>
            <w:r w:rsidR="00AE2069">
              <w:rPr>
                <w:b w:val="0"/>
              </w:rPr>
              <w:t>acede à secção “</w:t>
            </w:r>
            <w:r w:rsidR="00AE2069">
              <w:rPr>
                <w:b w:val="0"/>
              </w:rPr>
              <w:t>Espermograma</w:t>
            </w:r>
            <w:r w:rsidR="00AE2069">
              <w:rPr>
                <w:b w:val="0"/>
              </w:rPr>
              <w:t>”</w:t>
            </w:r>
          </w:p>
        </w:tc>
        <w:tc>
          <w:tcPr>
            <w:tcW w:w="4675" w:type="dxa"/>
          </w:tcPr>
          <w:p w14:paraId="792A95B4" w14:textId="68C95BFF"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E2069">
              <w:t xml:space="preserve">A </w:t>
            </w:r>
            <w:proofErr w:type="spellStart"/>
            <w:r w:rsidR="00AE2069">
              <w:t>view</w:t>
            </w:r>
            <w:proofErr w:type="spellEnd"/>
            <w:r w:rsidR="00AE2069">
              <w:t xml:space="preserve"> “</w:t>
            </w:r>
            <w:proofErr w:type="spellStart"/>
            <w:r w:rsidR="00AE2069">
              <w:t>Home</w:t>
            </w:r>
            <w:proofErr w:type="spellEnd"/>
            <w:r w:rsidR="00AE2069">
              <w:t xml:space="preserve">” executa o método </w:t>
            </w:r>
            <w:proofErr w:type="spellStart"/>
            <w:r w:rsidR="00AE2069">
              <w:t>Index</w:t>
            </w:r>
            <w:proofErr w:type="spellEnd"/>
            <w:r w:rsidR="00AE2069">
              <w:t xml:space="preserve"> do </w:t>
            </w:r>
            <w:proofErr w:type="spellStart"/>
            <w:r w:rsidR="00AE2069">
              <w:t>Controller</w:t>
            </w:r>
            <w:proofErr w:type="spellEnd"/>
            <w:r w:rsidR="00AE2069">
              <w:t xml:space="preserve"> “</w:t>
            </w:r>
            <w:proofErr w:type="spellStart"/>
            <w:r w:rsidR="00AE2069">
              <w:t>Espermogramas</w:t>
            </w:r>
            <w:r w:rsidR="00AE2069">
              <w:t>Controller</w:t>
            </w:r>
            <w:proofErr w:type="spellEnd"/>
            <w:r w:rsidR="00AE2069">
              <w:t>”</w:t>
            </w:r>
          </w:p>
          <w:p w14:paraId="71BE1771" w14:textId="33EBFA14"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AE2069">
              <w:t>EspermogramasController</w:t>
            </w:r>
            <w:proofErr w:type="spellEnd"/>
            <w:r>
              <w:t xml:space="preserve">” </w:t>
            </w:r>
            <w:r w:rsidR="00AE2069">
              <w:t xml:space="preserve">carrega a </w:t>
            </w:r>
            <w:proofErr w:type="spellStart"/>
            <w:r w:rsidR="00AE2069">
              <w:t>view</w:t>
            </w:r>
            <w:proofErr w:type="spellEnd"/>
            <w:r w:rsidR="00AE2069">
              <w:t xml:space="preserve"> de “</w:t>
            </w:r>
            <w:proofErr w:type="spellStart"/>
            <w:r w:rsidR="00AE2069">
              <w:t>Espermogramas</w:t>
            </w:r>
            <w:r w:rsidR="00AE2069">
              <w:t>r</w:t>
            </w:r>
            <w:proofErr w:type="spellEnd"/>
            <w:r w:rsidR="00AE2069">
              <w:t xml:space="preserve">” associada, com </w:t>
            </w:r>
            <w:r w:rsidR="00AE2069">
              <w:t>espermogramas</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1B2FC0FA" w:rsidR="0066112C" w:rsidRPr="00873462" w:rsidRDefault="0066112C" w:rsidP="00AE2069">
            <w:pPr>
              <w:pStyle w:val="PargrafodaLista"/>
              <w:spacing w:after="0"/>
              <w:ind w:left="45"/>
              <w:rPr>
                <w:b w:val="0"/>
              </w:rPr>
            </w:pPr>
            <w:r w:rsidRPr="00873462">
              <w:rPr>
                <w:b w:val="0"/>
              </w:rPr>
              <w:t xml:space="preserve">2 </w:t>
            </w:r>
            <w:r>
              <w:rPr>
                <w:b w:val="0"/>
              </w:rPr>
              <w:t>–</w:t>
            </w:r>
            <w:r w:rsidRPr="00873462">
              <w:rPr>
                <w:b w:val="0"/>
              </w:rPr>
              <w:t xml:space="preserve"> </w:t>
            </w:r>
            <w:r w:rsidR="00AE2069" w:rsidRPr="00AE2069">
              <w:rPr>
                <w:b w:val="0"/>
              </w:rPr>
              <w:t>A Diretora de Laboratório</w:t>
            </w:r>
            <w:r w:rsidR="00AE2069">
              <w:rPr>
                <w:b w:val="0"/>
              </w:rPr>
              <w:t xml:space="preserve"> </w:t>
            </w:r>
            <w:r w:rsidR="00AE2069">
              <w:rPr>
                <w:b w:val="0"/>
              </w:rPr>
              <w:t>seleciona a opção “</w:t>
            </w:r>
            <w:r w:rsidR="00AE2069">
              <w:rPr>
                <w:b w:val="0"/>
              </w:rPr>
              <w:t>Editar</w:t>
            </w:r>
            <w:r w:rsidR="00AE2069">
              <w:rPr>
                <w:b w:val="0"/>
              </w:rPr>
              <w:t>” de um</w:t>
            </w:r>
            <w:r w:rsidR="00AE2069">
              <w:rPr>
                <w:b w:val="0"/>
              </w:rPr>
              <w:t xml:space="preserve"> espermograma</w:t>
            </w:r>
          </w:p>
        </w:tc>
        <w:tc>
          <w:tcPr>
            <w:tcW w:w="4675" w:type="dxa"/>
          </w:tcPr>
          <w:p w14:paraId="63F4CC32" w14:textId="499EE3C6" w:rsidR="00AE2069"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t>Espermogramas</w:t>
            </w:r>
            <w:r>
              <w:t xml:space="preserve">” executa o método </w:t>
            </w:r>
            <w:proofErr w:type="spellStart"/>
            <w:r>
              <w:t>Edit</w:t>
            </w:r>
            <w:proofErr w:type="spellEnd"/>
            <w:r>
              <w:t xml:space="preserve"> do </w:t>
            </w:r>
            <w:proofErr w:type="spellStart"/>
            <w:r>
              <w:t>Controller</w:t>
            </w:r>
            <w:proofErr w:type="spellEnd"/>
            <w:r>
              <w:t xml:space="preserve"> “</w:t>
            </w:r>
            <w:proofErr w:type="spellStart"/>
            <w:r>
              <w:t>Espermogramas</w:t>
            </w:r>
            <w:r>
              <w:t>Controller</w:t>
            </w:r>
            <w:proofErr w:type="spellEnd"/>
            <w:r>
              <w:t>”</w:t>
            </w:r>
          </w:p>
          <w:p w14:paraId="02B6A1D1" w14:textId="1C1B3438" w:rsidR="0066112C" w:rsidRDefault="00AE2069" w:rsidP="00AE2069">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w:t>
            </w:r>
            <w:r>
              <w:t>Controller</w:t>
            </w:r>
            <w:proofErr w:type="spellEnd"/>
            <w:r>
              <w:t xml:space="preserve">” carrega a </w:t>
            </w:r>
            <w:proofErr w:type="spellStart"/>
            <w:r>
              <w:t>view</w:t>
            </w:r>
            <w:proofErr w:type="spellEnd"/>
            <w:r>
              <w:t xml:space="preserve"> de “</w:t>
            </w:r>
            <w:r>
              <w:t>Espermogramas” associada, com o</w:t>
            </w:r>
            <w:r>
              <w:t xml:space="preserve"> </w:t>
            </w:r>
            <w:r>
              <w:t>Espermograma selecionado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490C018" w:rsidR="0066112C" w:rsidRPr="00873462" w:rsidRDefault="0066112C" w:rsidP="009923F4">
            <w:pPr>
              <w:pStyle w:val="PargrafodaLista"/>
              <w:spacing w:after="0"/>
              <w:ind w:left="45"/>
              <w:rPr>
                <w:b w:val="0"/>
              </w:rPr>
            </w:pPr>
            <w:r w:rsidRPr="00873462">
              <w:rPr>
                <w:b w:val="0"/>
              </w:rPr>
              <w:t xml:space="preserve">3 </w:t>
            </w:r>
            <w:r>
              <w:rPr>
                <w:b w:val="0"/>
              </w:rPr>
              <w:t>–</w:t>
            </w:r>
            <w:r w:rsidRPr="00873462">
              <w:rPr>
                <w:b w:val="0"/>
              </w:rPr>
              <w:t xml:space="preserve"> </w:t>
            </w:r>
            <w:r w:rsidR="00AE2069" w:rsidRPr="00AE2069">
              <w:rPr>
                <w:b w:val="0"/>
              </w:rPr>
              <w:t>A Diretora de Laboratório</w:t>
            </w:r>
            <w:r w:rsidR="00AE2069">
              <w:rPr>
                <w:b w:val="0"/>
              </w:rPr>
              <w:t xml:space="preserve"> </w:t>
            </w:r>
            <w:r w:rsidR="00AE2069">
              <w:rPr>
                <w:b w:val="0"/>
              </w:rPr>
              <w:t>aceita ou rejeita o registo</w:t>
            </w:r>
          </w:p>
        </w:tc>
        <w:tc>
          <w:tcPr>
            <w:tcW w:w="4675" w:type="dxa"/>
          </w:tcPr>
          <w:p w14:paraId="4B96CBE1" w14:textId="14358361"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AE2069">
              <w:t xml:space="preserve">A </w:t>
            </w:r>
            <w:proofErr w:type="spellStart"/>
            <w:r w:rsidR="00AE2069">
              <w:t>view</w:t>
            </w:r>
            <w:proofErr w:type="spellEnd"/>
            <w:r w:rsidR="00AE2069">
              <w:t xml:space="preserve"> “</w:t>
            </w:r>
            <w:r w:rsidR="00AE2069">
              <w:t>Espermograma</w:t>
            </w:r>
            <w:r w:rsidR="00AE2069">
              <w:t xml:space="preserve">” executa o método </w:t>
            </w:r>
            <w:proofErr w:type="spellStart"/>
            <w:r w:rsidR="00AE2069">
              <w:t>Edit</w:t>
            </w:r>
            <w:proofErr w:type="spellEnd"/>
            <w:r w:rsidR="00AE2069">
              <w:t xml:space="preserve"> do </w:t>
            </w:r>
            <w:proofErr w:type="spellStart"/>
            <w:r w:rsidR="00AE2069">
              <w:t>Controller</w:t>
            </w:r>
            <w:proofErr w:type="spellEnd"/>
            <w:r w:rsidR="00AE2069">
              <w:t xml:space="preserve"> “</w:t>
            </w:r>
            <w:proofErr w:type="spellStart"/>
            <w:r w:rsidR="00AE2069">
              <w:t>Espermogramas</w:t>
            </w:r>
            <w:r w:rsidR="00AE2069">
              <w:t>Controller</w:t>
            </w:r>
            <w:proofErr w:type="spellEnd"/>
            <w:r w:rsidR="00AE2069">
              <w:t>”</w:t>
            </w:r>
          </w:p>
          <w:p w14:paraId="73186076" w14:textId="2B3FD8E3" w:rsidR="0066112C" w:rsidRDefault="0066112C" w:rsidP="00AE2069">
            <w:pPr>
              <w:ind w:left="360" w:hanging="90"/>
              <w:cnfStyle w:val="000000000000" w:firstRow="0" w:lastRow="0" w:firstColumn="0" w:lastColumn="0" w:oddVBand="0" w:evenVBand="0" w:oddHBand="0" w:evenHBand="0" w:firstRowFirstColumn="0" w:firstRowLastColumn="0" w:lastRowFirstColumn="0" w:lastRowLastColumn="0"/>
            </w:pPr>
            <w:r>
              <w:t>3.2 -</w:t>
            </w:r>
            <w:r w:rsidR="00AE2069">
              <w:t xml:space="preserve"> </w:t>
            </w:r>
            <w:r w:rsidR="00AE2069">
              <w:t xml:space="preserve">O </w:t>
            </w:r>
            <w:proofErr w:type="spellStart"/>
            <w:r w:rsidR="00AE2069">
              <w:t>Controller</w:t>
            </w:r>
            <w:proofErr w:type="spellEnd"/>
            <w:r w:rsidR="00AE2069">
              <w:t xml:space="preserve"> “</w:t>
            </w:r>
            <w:proofErr w:type="spellStart"/>
            <w:r w:rsidR="00AE2069">
              <w:t>Espermogramas</w:t>
            </w:r>
            <w:r w:rsidR="00AE2069">
              <w:t>Controller</w:t>
            </w:r>
            <w:proofErr w:type="spellEnd"/>
            <w:r w:rsidR="00AE2069">
              <w:t xml:space="preserve">” atualiza o estado da validação </w:t>
            </w:r>
            <w:r w:rsidR="00AE2069">
              <w:t xml:space="preserve">do espermograma </w:t>
            </w:r>
            <w:r w:rsidR="00AE2069">
              <w:t>para aceite ou rejeitado conforme a escolha</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41823A6F" w:rsidR="0066112C" w:rsidRPr="000749A4" w:rsidRDefault="00AE2069" w:rsidP="009923F4">
            <w:pPr>
              <w:ind w:left="150"/>
              <w:jc w:val="center"/>
              <w:rPr>
                <w:b w:val="0"/>
              </w:rPr>
            </w:pPr>
            <w:r w:rsidRPr="00AE2069">
              <w:rPr>
                <w:b w:val="0"/>
              </w:rPr>
              <w:t>A Diretora de Laboratório</w:t>
            </w:r>
            <w:r>
              <w:rPr>
                <w:b w:val="0"/>
              </w:rPr>
              <w:t xml:space="preserve"> </w:t>
            </w:r>
            <w:r>
              <w:rPr>
                <w:b w:val="0"/>
              </w:rPr>
              <w:t>deve estar autenticada no sistema</w:t>
            </w:r>
          </w:p>
        </w:tc>
        <w:tc>
          <w:tcPr>
            <w:tcW w:w="3248" w:type="dxa"/>
          </w:tcPr>
          <w:p w14:paraId="09BB61CC" w14:textId="3B1E40C0" w:rsidR="0066112C" w:rsidRPr="000749A4" w:rsidRDefault="00AE2069" w:rsidP="00AE2069">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w:t>
            </w:r>
            <w:r>
              <w:t xml:space="preserve">do espermograma </w:t>
            </w:r>
            <w:r>
              <w:t>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66112C">
      <w:pPr>
        <w:pStyle w:val="Cabealho3"/>
        <w:numPr>
          <w:ilvl w:val="2"/>
          <w:numId w:val="66"/>
        </w:numPr>
        <w:tabs>
          <w:tab w:val="left" w:pos="2880"/>
        </w:tabs>
        <w:ind w:hanging="270"/>
      </w:pPr>
      <w:bookmarkStart w:id="169" w:name="_Toc500183075"/>
      <w:bookmarkStart w:id="170" w:name="_GoBack"/>
      <w:bookmarkEnd w:id="170"/>
      <w:r>
        <w:t>Diagrama de sequência</w:t>
      </w:r>
      <w:bookmarkEnd w:id="169"/>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09381B8B" w:rsidR="0066112C" w:rsidRDefault="00AE2069" w:rsidP="0066112C">
      <w:r>
        <w:rPr>
          <w:noProof/>
          <w:lang w:eastAsia="pt-PT"/>
        </w:rPr>
        <w:drawing>
          <wp:inline distT="0" distB="0" distL="0" distR="0" wp14:anchorId="48854F2E" wp14:editId="70F4E160">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Cabealho3"/>
        <w:numPr>
          <w:ilvl w:val="2"/>
          <w:numId w:val="69"/>
        </w:numPr>
        <w:tabs>
          <w:tab w:val="left" w:pos="2880"/>
        </w:tabs>
        <w:ind w:hanging="270"/>
      </w:pPr>
      <w:bookmarkStart w:id="171" w:name="_Toc500183076"/>
      <w:r>
        <w:t>Ilustração da funcionalidade</w:t>
      </w:r>
      <w:bookmarkEnd w:id="171"/>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C63C45" w:rsidRPr="008430F3" w:rsidRDefault="00C63C45" w:rsidP="004511B9">
                              <w:pPr>
                                <w:pStyle w:val="Legenda"/>
                                <w:jc w:val="center"/>
                                <w:rPr>
                                  <w:noProof/>
                                  <w:color w:val="404040" w:themeColor="text1" w:themeTint="BF"/>
                                </w:rPr>
                              </w:pPr>
                              <w:bookmarkStart w:id="172"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14"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C63C45" w:rsidRPr="008430F3" w:rsidRDefault="00C63C45" w:rsidP="004511B9">
                        <w:pPr>
                          <w:pStyle w:val="Legenda"/>
                          <w:jc w:val="center"/>
                          <w:rPr>
                            <w:noProof/>
                            <w:color w:val="404040" w:themeColor="text1" w:themeTint="BF"/>
                          </w:rPr>
                        </w:pPr>
                        <w:bookmarkStart w:id="173"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73"/>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w:lastRenderedPageBreak/>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C63C45" w:rsidRPr="00496683" w:rsidRDefault="00C63C45" w:rsidP="004511B9">
                              <w:pPr>
                                <w:pStyle w:val="Legenda"/>
                                <w:jc w:val="center"/>
                                <w:rPr>
                                  <w:noProof/>
                                  <w:color w:val="404040" w:themeColor="text1" w:themeTint="BF"/>
                                </w:rPr>
                              </w:pPr>
                              <w:bookmarkStart w:id="174"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16"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C63C45" w:rsidRPr="00496683" w:rsidRDefault="00C63C45" w:rsidP="004511B9">
                        <w:pPr>
                          <w:pStyle w:val="Legenda"/>
                          <w:jc w:val="center"/>
                          <w:rPr>
                            <w:noProof/>
                            <w:color w:val="404040" w:themeColor="text1" w:themeTint="BF"/>
                          </w:rPr>
                        </w:pPr>
                        <w:bookmarkStart w:id="175"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75"/>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C63C45" w:rsidRPr="009757F9" w:rsidRDefault="00C63C45" w:rsidP="004511B9">
                              <w:pPr>
                                <w:pStyle w:val="Legenda"/>
                                <w:jc w:val="center"/>
                                <w:rPr>
                                  <w:noProof/>
                                  <w:color w:val="404040" w:themeColor="text1" w:themeTint="BF"/>
                                </w:rPr>
                              </w:pPr>
                              <w:bookmarkStart w:id="176"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18"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C63C45" w:rsidRPr="009757F9" w:rsidRDefault="00C63C45" w:rsidP="004511B9">
                        <w:pPr>
                          <w:pStyle w:val="Legenda"/>
                          <w:jc w:val="center"/>
                          <w:rPr>
                            <w:noProof/>
                            <w:color w:val="404040" w:themeColor="text1" w:themeTint="BF"/>
                          </w:rPr>
                        </w:pPr>
                        <w:bookmarkStart w:id="177"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77"/>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Cabealho2"/>
        <w:numPr>
          <w:ilvl w:val="1"/>
          <w:numId w:val="66"/>
        </w:numPr>
      </w:pPr>
      <w:bookmarkStart w:id="178" w:name="_Toc500183077"/>
      <w:r>
        <w:lastRenderedPageBreak/>
        <w:t>REQ 13</w:t>
      </w:r>
      <w:r w:rsidR="000A4B61">
        <w:t xml:space="preserve"> – Validação do espermograma</w:t>
      </w:r>
      <w:bookmarkEnd w:id="178"/>
    </w:p>
    <w:p w14:paraId="09850567" w14:textId="77777777" w:rsidR="00F536F5" w:rsidRDefault="00F536F5" w:rsidP="00F536F5">
      <w:pPr>
        <w:pStyle w:val="Cabealho3"/>
        <w:numPr>
          <w:ilvl w:val="2"/>
          <w:numId w:val="66"/>
        </w:numPr>
        <w:ind w:left="2430" w:hanging="540"/>
      </w:pPr>
      <w:bookmarkStart w:id="179" w:name="_Toc500183078"/>
      <w:r>
        <w:t>Análise de requisitos</w:t>
      </w:r>
      <w:bookmarkEnd w:id="179"/>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Cabealho3"/>
        <w:numPr>
          <w:ilvl w:val="2"/>
          <w:numId w:val="66"/>
        </w:numPr>
        <w:tabs>
          <w:tab w:val="left" w:pos="2880"/>
        </w:tabs>
        <w:ind w:hanging="270"/>
      </w:pPr>
      <w:bookmarkStart w:id="180" w:name="_Toc500183079"/>
      <w:r>
        <w:lastRenderedPageBreak/>
        <w:t>Diagrama de sequência</w:t>
      </w:r>
      <w:bookmarkEnd w:id="180"/>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Cabealho3"/>
        <w:numPr>
          <w:ilvl w:val="2"/>
          <w:numId w:val="69"/>
        </w:numPr>
        <w:tabs>
          <w:tab w:val="left" w:pos="2880"/>
        </w:tabs>
        <w:ind w:hanging="270"/>
      </w:pPr>
      <w:bookmarkStart w:id="181" w:name="_Toc500183080"/>
      <w:r>
        <w:lastRenderedPageBreak/>
        <w:t>Ilustração da funcionalidade</w:t>
      </w:r>
      <w:bookmarkEnd w:id="181"/>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C63C45" w:rsidRPr="00CB4470" w:rsidRDefault="00C63C45" w:rsidP="00663959">
                              <w:pPr>
                                <w:pStyle w:val="Legenda"/>
                                <w:jc w:val="center"/>
                                <w:rPr>
                                  <w:noProof/>
                                  <w:color w:val="404040" w:themeColor="text1" w:themeTint="BF"/>
                                </w:rPr>
                              </w:pPr>
                              <w:bookmarkStart w:id="182"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0"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C63C45" w:rsidRPr="00CB4470" w:rsidRDefault="00C63C45" w:rsidP="00663959">
                        <w:pPr>
                          <w:pStyle w:val="Legenda"/>
                          <w:jc w:val="center"/>
                          <w:rPr>
                            <w:noProof/>
                            <w:color w:val="404040" w:themeColor="text1" w:themeTint="BF"/>
                          </w:rPr>
                        </w:pPr>
                        <w:bookmarkStart w:id="183"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83"/>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C63C45" w:rsidRPr="00A972A9" w:rsidRDefault="00C63C45" w:rsidP="004C5DDD">
                              <w:pPr>
                                <w:pStyle w:val="Legenda"/>
                                <w:jc w:val="center"/>
                                <w:rPr>
                                  <w:noProof/>
                                  <w:color w:val="404040" w:themeColor="text1" w:themeTint="BF"/>
                                </w:rPr>
                              </w:pPr>
                              <w:bookmarkStart w:id="184"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2"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C63C45" w:rsidRPr="00A972A9" w:rsidRDefault="00C63C45" w:rsidP="004C5DDD">
                        <w:pPr>
                          <w:pStyle w:val="Legenda"/>
                          <w:jc w:val="center"/>
                          <w:rPr>
                            <w:noProof/>
                            <w:color w:val="404040" w:themeColor="text1" w:themeTint="BF"/>
                          </w:rPr>
                        </w:pPr>
                        <w:bookmarkStart w:id="185"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85"/>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Cabealho2"/>
        <w:numPr>
          <w:ilvl w:val="1"/>
          <w:numId w:val="66"/>
        </w:numPr>
      </w:pPr>
      <w:bookmarkStart w:id="186" w:name="_Toc500183081"/>
      <w:r>
        <w:lastRenderedPageBreak/>
        <w:t>REQ 14</w:t>
      </w:r>
      <w:r w:rsidR="000A4B61">
        <w:t xml:space="preserve"> – Criopreservação da amostra</w:t>
      </w:r>
      <w:bookmarkEnd w:id="186"/>
    </w:p>
    <w:p w14:paraId="770DC1F9" w14:textId="77777777" w:rsidR="00FD35F2" w:rsidRDefault="00FD35F2" w:rsidP="00FD35F2">
      <w:pPr>
        <w:pStyle w:val="Cabealho3"/>
        <w:numPr>
          <w:ilvl w:val="2"/>
          <w:numId w:val="66"/>
        </w:numPr>
        <w:ind w:left="2430" w:hanging="540"/>
      </w:pPr>
      <w:bookmarkStart w:id="187" w:name="_Toc500183082"/>
      <w:r>
        <w:t>Análise de requisitos</w:t>
      </w:r>
      <w:bookmarkEnd w:id="187"/>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3E472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3E472F">
            <w:pPr>
              <w:ind w:left="0"/>
              <w:jc w:val="center"/>
              <w:rPr>
                <w:b w:val="0"/>
              </w:rPr>
            </w:pPr>
            <w:r w:rsidRPr="001151C7">
              <w:rPr>
                <w:b w:val="0"/>
              </w:rPr>
              <w:t>Identificador</w:t>
            </w:r>
          </w:p>
        </w:tc>
        <w:tc>
          <w:tcPr>
            <w:tcW w:w="7502" w:type="dxa"/>
          </w:tcPr>
          <w:p w14:paraId="00AA4E23" w14:textId="031B5928" w:rsidR="003C3951" w:rsidRDefault="00724A24" w:rsidP="003E472F">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3E472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3E472F">
            <w:pPr>
              <w:ind w:left="0"/>
              <w:jc w:val="center"/>
              <w:rPr>
                <w:b w:val="0"/>
              </w:rPr>
            </w:pPr>
            <w:r w:rsidRPr="001151C7">
              <w:rPr>
                <w:b w:val="0"/>
              </w:rPr>
              <w:t>Nome</w:t>
            </w:r>
          </w:p>
        </w:tc>
        <w:tc>
          <w:tcPr>
            <w:tcW w:w="7502" w:type="dxa"/>
          </w:tcPr>
          <w:p w14:paraId="685F25E4" w14:textId="7BEB59AD" w:rsidR="003C3951" w:rsidRDefault="003C3951" w:rsidP="003E472F">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3E472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3E472F">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3E4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3E472F">
            <w:pPr>
              <w:ind w:left="0"/>
              <w:jc w:val="center"/>
            </w:pPr>
            <w:r>
              <w:t>Fluxo de Eventos - Humano</w:t>
            </w:r>
          </w:p>
        </w:tc>
        <w:tc>
          <w:tcPr>
            <w:tcW w:w="4675" w:type="dxa"/>
          </w:tcPr>
          <w:p w14:paraId="5655B6C0"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3E472F">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57DA1D5D"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p>
        </w:tc>
      </w:tr>
      <w:tr w:rsidR="003C3951" w14:paraId="6F321638" w14:textId="77777777" w:rsidTr="003E472F">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1CE4ED12"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9F460D" w:rsidRPr="00D57C62">
              <w:t>CriopreservacaoAmostrasController</w:t>
            </w:r>
            <w:proofErr w:type="spellEnd"/>
            <w:r>
              <w:t xml:space="preserve">” carrega a </w:t>
            </w:r>
            <w:proofErr w:type="spellStart"/>
            <w:r>
              <w:t>view</w:t>
            </w:r>
            <w:proofErr w:type="spellEnd"/>
            <w:r>
              <w:t xml:space="preserve"> de “</w:t>
            </w:r>
            <w:proofErr w:type="spellStart"/>
            <w:r w:rsidR="009F460D">
              <w:t>CriopreservacaoAmostras</w:t>
            </w:r>
            <w:proofErr w:type="spellEnd"/>
            <w:r>
              <w:t>” associada, com um form</w:t>
            </w:r>
            <w:r w:rsidR="009F460D">
              <w:t>ulário para edição da amostra</w:t>
            </w:r>
          </w:p>
        </w:tc>
      </w:tr>
      <w:tr w:rsidR="003C3951" w14:paraId="400859A5" w14:textId="77777777" w:rsidTr="003E472F">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1B63DA2C" w14:textId="77777777" w:rsidR="003C3951" w:rsidRDefault="003C3951" w:rsidP="003C3951">
      <w:pPr>
        <w:ind w:left="0"/>
      </w:pPr>
    </w:p>
    <w:p w14:paraId="55BEE96B" w14:textId="77777777" w:rsidR="00D80FDB" w:rsidRDefault="00D80FDB" w:rsidP="003C3951">
      <w:pPr>
        <w:ind w:left="0"/>
      </w:pPr>
    </w:p>
    <w:p w14:paraId="180D80AB" w14:textId="77777777" w:rsidR="00D80FDB" w:rsidRDefault="00D80FDB" w:rsidP="003C3951">
      <w:pPr>
        <w:ind w:left="0"/>
      </w:pPr>
    </w:p>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3E472F">
            <w:pPr>
              <w:ind w:left="0"/>
              <w:jc w:val="center"/>
            </w:pPr>
            <w:r>
              <w:lastRenderedPageBreak/>
              <w:t>Pré-condições</w:t>
            </w:r>
          </w:p>
        </w:tc>
        <w:tc>
          <w:tcPr>
            <w:tcW w:w="3248" w:type="dxa"/>
          </w:tcPr>
          <w:p w14:paraId="26B3EFF8"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3E472F">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3E472F">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3E472F">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3E472F">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FD35F2">
      <w:pPr>
        <w:pStyle w:val="Cabealho3"/>
        <w:numPr>
          <w:ilvl w:val="2"/>
          <w:numId w:val="66"/>
        </w:numPr>
        <w:tabs>
          <w:tab w:val="left" w:pos="2880"/>
        </w:tabs>
        <w:ind w:hanging="270"/>
      </w:pPr>
      <w:bookmarkStart w:id="188" w:name="_Toc500183083"/>
      <w:r>
        <w:t>Diagrama de sequência</w:t>
      </w:r>
      <w:bookmarkEnd w:id="188"/>
    </w:p>
    <w:p w14:paraId="235DE53E" w14:textId="77777777" w:rsidR="00FD35F2" w:rsidRDefault="00FD35F2" w:rsidP="00FD35F2"/>
    <w:p w14:paraId="27C72D54" w14:textId="77777777" w:rsidR="00FD35F2" w:rsidRDefault="00FD35F2" w:rsidP="00724A24">
      <w:pPr>
        <w:ind w:left="0"/>
      </w:pPr>
    </w:p>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7E6EB1CC" w14:textId="77777777" w:rsidR="00FD35F2" w:rsidRDefault="00FD35F2" w:rsidP="003C3951">
      <w:pPr>
        <w:ind w:left="0"/>
      </w:pPr>
    </w:p>
    <w:p w14:paraId="77A7E215" w14:textId="77777777" w:rsidR="00FD35F2" w:rsidRDefault="00FD35F2" w:rsidP="00FD35F2">
      <w:pPr>
        <w:pStyle w:val="Cabealho3"/>
        <w:numPr>
          <w:ilvl w:val="2"/>
          <w:numId w:val="69"/>
        </w:numPr>
        <w:tabs>
          <w:tab w:val="left" w:pos="2880"/>
        </w:tabs>
        <w:ind w:hanging="270"/>
      </w:pPr>
      <w:bookmarkStart w:id="189" w:name="_Toc500183084"/>
      <w:r>
        <w:lastRenderedPageBreak/>
        <w:t>Ilustração da funcionalidade</w:t>
      </w:r>
      <w:bookmarkEnd w:id="189"/>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C63C45" w:rsidRPr="006A6A74" w:rsidRDefault="00C63C45" w:rsidP="00DF0C71">
                              <w:pPr>
                                <w:pStyle w:val="Legenda"/>
                                <w:jc w:val="center"/>
                                <w:rPr>
                                  <w:noProof/>
                                  <w:color w:val="404040" w:themeColor="text1" w:themeTint="BF"/>
                                </w:rPr>
                              </w:pPr>
                              <w:bookmarkStart w:id="190"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mv="urn:schemas-microsoft-com:mac:vml" xmlns:mo="http://schemas.microsoft.com/office/mac/office/2008/main">
            <w:pict>
              <v:group w14:anchorId="7D040550" id="Grupo 218" o:spid="_x0000_s1114" style="position:absolute;left:0;text-align:left;margin-left:-23.25pt;margin-top:23.5pt;width:513.95pt;height:116.45pt;z-index:251768832" coordsize="6527165,1478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">
                <v:shape id="Imagem 177" o:spid="_x0000_s1115" type="#_x0000_t75" style="position:absolute;width:6527165;height:1162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z&#10;BXbBAAAA3AAAAA8AAABkcnMvZG93bnJldi54bWxET0uLwjAQvi/4H8IIe1k0dQ9WqlF0YUHQhfoA&#10;r0MzNsVmUpqo9d+bBcHbfHzPmS06W4sbtb5yrGA0TEAQF05XXCo4Hn4HExA+IGusHZOCB3lYzHsf&#10;M8y0u/OObvtQihjCPkMFJoQmk9IXhiz6oWuII3d2rcUQYVtK3eI9httafifJWFqsODYYbOjHUHHZ&#10;X62C5i8/5I9ap9v8CyuzKk842pyU+ux3yymIQF14i1/utY7z0xT+n4kXyP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zBXbBAAAA3AAAAA8AAAAAAAAAAAAAAAAAnAIAAGRy&#10;cy9kb3ducmV2LnhtbFBLBQYAAAAABAAEAPcAAACKAwAAAAA=&#10;">
                  <v:imagedata r:id="rId124" o:title=""/>
                  <v:path arrowok="t"/>
                </v:shape>
                <v:shape id="Caixa de texto 180" o:spid="_x0000_s1116" type="#_x0000_t202" style="position:absolute;top:1219200;width:652716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osxwAA&#10;ANwAAAAPAAAAZHJzL2Rvd25yZXYueG1sRI9BSwMxEIXvQv9DGMGLtNlqKWVtWkpRUC/FtZfehs10&#10;s7qZLEm2Xf+9cxC8zfDevPfNejv6Tl0opjawgfmsAEVcB9tyY+D4+TJdgUoZ2WIXmAz8UILtZnKz&#10;xtKGK3/QpcqNkhBOJRpwOfel1ql25DHNQk8s2jlEj1nW2Ggb8SrhvtMPRbHUHluWBoc97R3V39Xg&#10;DRwWp4O7H87P77vFY3w7DvvlV1MZc3c77p5AZRrzv/nv+tUK/krw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mUqLMcAAADcAAAADwAAAAAAAAAAAAAAAACXAgAAZHJz&#10;L2Rvd25yZXYueG1sUEsFBgAAAAAEAAQA9QAAAIsDAAAAAA==&#10;" stroked="f">
                  <v:textbox style="mso-fit-shape-to-text:t" inset="0,0,0,0">
                    <w:txbxContent>
                      <w:p w14:paraId="49894A3E" w14:textId="2359A70E" w:rsidR="00C63C45" w:rsidRPr="006A6A74" w:rsidRDefault="00C63C45" w:rsidP="00DF0C71">
                        <w:pPr>
                          <w:pStyle w:val="Legenda"/>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C63C45" w:rsidRPr="002033E0" w:rsidRDefault="00C63C45" w:rsidP="00DF0C71">
                              <w:pPr>
                                <w:pStyle w:val="Legenda"/>
                                <w:jc w:val="center"/>
                                <w:rPr>
                                  <w:noProof/>
                                  <w:color w:val="404040" w:themeColor="text1" w:themeTint="BF"/>
                                </w:rPr>
                              </w:pPr>
                              <w:bookmarkStart w:id="19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mv="urn:schemas-microsoft-com:mac:vml" xmlns:mo="http://schemas.microsoft.com/office/mac/office/2008/main">
            <w:pict>
              <v:group w14:anchorId="07AC1C0D" id="Grupo 219" o:spid="_x0000_s1117" style="position:absolute;left:0;text-align:left;margin-left:-26.25pt;margin-top:18.7pt;width:520.6pt;height:287.45pt;z-index:251771904" coordsize="6611620,3650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">
                <v:shape id="Imagem 178" o:spid="_x0000_s1118" type="#_x0000_t75" style="position:absolute;width:6611620;height:3333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b&#10;6NzEAAAA3AAAAA8AAABkcnMvZG93bnJldi54bWxEj0FrAjEQhe8F/0MYobearWCVrVGKIAgeilYt&#10;3obNuBvcTJYk6vbfdw6F3mZ4b977Zr7sfavuFJMLbOB1VIAiroJ1XBs4fK1fZqBSRrbYBiYDP5Rg&#10;uRg8zbG04cE7uu9zrSSEU4kGmpy7UutUNeQxjUJHLNolRI9Z1lhrG/Eh4b7V46J40x4dS0ODHa0a&#10;qq77mzdwcX3cfmZ2p4nz1/P0fNx9F2tjnof9xzuoTH3+N/9db6zgT4VWnpEJ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Tb6NzEAAAA3AAAAA8AAAAAAAAAAAAAAAAAnAIA&#10;AGRycy9kb3ducmV2LnhtbFBLBQYAAAAABAAEAPcAAACNAwAAAAA=&#10;">
                  <v:imagedata r:id="rId126" o:title=""/>
                  <v:path arrowok="t"/>
                </v:shape>
                <v:shape id="Caixa de texto 181" o:spid="_x0000_s1119" type="#_x0000_t202" style="position:absolute;top:3390900;width:661162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Y+3xAAA&#10;ANwAAAAPAAAAZHJzL2Rvd25yZXYueG1sRE9NawIxEL0X/A9hBC+lZrUishpFRKH1It168TZsxs22&#10;m8mSZHX7702h0Ns83uesNr1txI18qB0rmIwzEMSl0zVXCs6fh5cFiBCRNTaOScEPBdisB08rzLW7&#10;8wfdiliJFMIhRwUmxjaXMpSGLIaxa4kTd3XeYkzQV1J7vKdw28hpls2lxZpTg8GWdobK76KzCk6z&#10;y8k8d9f9cTt79e/nbjf/qgqlRsN+uwQRqY//4j/3m07zFxP4fSZd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mPt8QAAADcAAAADwAAAAAAAAAAAAAAAACXAgAAZHJzL2Rv&#10;d25yZXYueG1sUEsFBgAAAAAEAAQA9QAAAIgDAAAAAA==&#10;" stroked="f">
                  <v:textbox style="mso-fit-shape-to-text:t" inset="0,0,0,0">
                    <w:txbxContent>
                      <w:p w14:paraId="14ECBCC9" w14:textId="12B74FE3" w:rsidR="00C63C45" w:rsidRPr="002033E0" w:rsidRDefault="00C63C45" w:rsidP="00DF0C71">
                        <w:pPr>
                          <w:pStyle w:val="Legenda"/>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C63C45" w:rsidRPr="008F5570" w:rsidRDefault="00C63C45" w:rsidP="00DF0C71">
                              <w:pPr>
                                <w:pStyle w:val="Legenda"/>
                                <w:jc w:val="center"/>
                                <w:rPr>
                                  <w:noProof/>
                                  <w:color w:val="404040" w:themeColor="text1" w:themeTint="BF"/>
                                </w:rPr>
                              </w:pPr>
                              <w:bookmarkStart w:id="19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mv="urn:schemas-microsoft-com:mac:vml" xmlns:mo="http://schemas.microsoft.com/office/mac/office/2008/main">
            <w:pict>
              <v:group w14:anchorId="3EE2F189" id="Grupo 220" o:spid="_x0000_s1120" style="position:absolute;left:0;text-align:left;margin-left:-12.75pt;margin-top:16.5pt;width:493.5pt;height:371.45pt;z-index:251774976" coordsize="6267450,4717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">
                <v:shape id="Imagem 179" o:spid="_x0000_s1121" type="#_x0000_t75" style="position:absolute;width:6267450;height:4401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v&#10;ps29AAAA3AAAAA8AAABkcnMvZG93bnJldi54bWxET70KwjAQ3gXfIZzgpqkOVatRRBR09GfoeDRn&#10;W2wupUm1vr0RBLf7+H5vtelMJZ7UuNKygsk4AkGcWV1yruB2PYzmIJxH1lhZJgVvcrBZ93srTLR9&#10;8ZmeF5+LEMIuQQWF93UipcsKMujGtiYO3N02Bn2ATS51g68Qbio5jaJYGiw5NBRY066g7HFpjYL0&#10;NG/TvdvlWZtu0VxPKKs4Vmo46LZLEJ46/xf/3Ecd5s8W8H0mXCDXH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Na+mzb0AAADcAAAADwAAAAAAAAAAAAAAAACcAgAAZHJzL2Rv&#10;d25yZXYueG1sUEsFBgAAAAAEAAQA9wAAAIYDAAAAAA==&#10;">
                  <v:imagedata r:id="rId128" o:title=""/>
                  <v:path arrowok="t"/>
                </v:shape>
                <v:shape id="Caixa de texto 182" o:spid="_x0000_s1122" type="#_x0000_t202" style="position:absolute;top:4457700;width:62674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HAxAAA&#10;ANwAAAAPAAAAZHJzL2Rvd25yZXYueG1sRE9NawIxEL0X+h/CFHopmq2KyGoUkRZqL9LVi7dhM25W&#10;N5Mlyer23zeC0Ns83ucsVr1txJV8qB0reB9mIIhLp2uuFBz2n4MZiBCRNTaOScEvBVgtn58WmGt3&#10;4x+6FrESKYRDjgpMjG0uZSgNWQxD1xIn7uS8xZigr6T2eEvhtpGjLJtKizWnBoMtbQyVl6KzCnaT&#10;4868daeP7/Vk7LeHbjM9V4VSry/9eg4iUh//xQ/3l07zZyO4P5Mu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fsRwMQAAADcAAAADwAAAAAAAAAAAAAAAACXAgAAZHJzL2Rv&#10;d25yZXYueG1sUEsFBgAAAAAEAAQA9QAAAIgDAAAAAA==&#10;" stroked="f">
                  <v:textbox style="mso-fit-shape-to-text:t" inset="0,0,0,0">
                    <w:txbxContent>
                      <w:p w14:paraId="19262537" w14:textId="6343D575" w:rsidR="00C63C45" w:rsidRPr="008F5570" w:rsidRDefault="00C63C45"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Cabealho2"/>
        <w:numPr>
          <w:ilvl w:val="1"/>
          <w:numId w:val="66"/>
        </w:numPr>
      </w:pPr>
      <w:bookmarkStart w:id="193" w:name="_Toc500183085"/>
      <w:r>
        <w:lastRenderedPageBreak/>
        <w:t>REQ 15</w:t>
      </w:r>
      <w:r w:rsidR="000A4B61">
        <w:t xml:space="preserve"> – Visualização da alocação das amostras no Banco de criopreservação</w:t>
      </w:r>
      <w:bookmarkEnd w:id="193"/>
    </w:p>
    <w:p w14:paraId="4EBDF439" w14:textId="77777777" w:rsidR="00FD35F2" w:rsidRDefault="00FD35F2" w:rsidP="00FD35F2">
      <w:pPr>
        <w:pStyle w:val="Cabealho3"/>
        <w:numPr>
          <w:ilvl w:val="2"/>
          <w:numId w:val="66"/>
        </w:numPr>
        <w:ind w:left="2430" w:hanging="540"/>
      </w:pPr>
      <w:bookmarkStart w:id="194" w:name="_Toc500183086"/>
      <w:r>
        <w:t>Análise de requisitos</w:t>
      </w:r>
      <w:bookmarkEnd w:id="194"/>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53D5F5D"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E80576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04634255"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41E66C2"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D58D7F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DAF3A9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EF4718C"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2B4EA51"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18DF2F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77777777" w:rsidR="00FD35F2" w:rsidRPr="000749A4" w:rsidRDefault="00FD35F2" w:rsidP="009923F4">
            <w:pPr>
              <w:ind w:left="150"/>
              <w:jc w:val="center"/>
              <w:rPr>
                <w:b w:val="0"/>
              </w:rPr>
            </w:pPr>
            <w:r w:rsidRPr="000749A4">
              <w:rPr>
                <w:b w:val="0"/>
              </w:rPr>
              <w:t>Sem nada a registar</w:t>
            </w:r>
          </w:p>
        </w:tc>
        <w:tc>
          <w:tcPr>
            <w:tcW w:w="3248" w:type="dxa"/>
          </w:tcPr>
          <w:p w14:paraId="36215AEA"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A984DF"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Cabealho3"/>
        <w:numPr>
          <w:ilvl w:val="2"/>
          <w:numId w:val="66"/>
        </w:numPr>
        <w:tabs>
          <w:tab w:val="left" w:pos="2880"/>
        </w:tabs>
        <w:ind w:hanging="270"/>
      </w:pPr>
      <w:bookmarkStart w:id="195" w:name="_Toc500183087"/>
      <w:r>
        <w:lastRenderedPageBreak/>
        <w:t>Diagrama de sequência</w:t>
      </w:r>
      <w:bookmarkEnd w:id="195"/>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77777777" w:rsidR="00FD35F2" w:rsidRDefault="00FD35F2" w:rsidP="00FD35F2"/>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Cabealho3"/>
        <w:numPr>
          <w:ilvl w:val="2"/>
          <w:numId w:val="69"/>
        </w:numPr>
        <w:tabs>
          <w:tab w:val="left" w:pos="2880"/>
        </w:tabs>
        <w:ind w:hanging="270"/>
      </w:pPr>
      <w:bookmarkStart w:id="196" w:name="_Toc500183088"/>
      <w:r>
        <w:lastRenderedPageBreak/>
        <w:t>Ilustração da funcionalidade</w:t>
      </w:r>
      <w:bookmarkEnd w:id="196"/>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C63C45" w:rsidRPr="006517EF" w:rsidRDefault="00C63C45" w:rsidP="005E6B4D">
                              <w:pPr>
                                <w:pStyle w:val="Legenda"/>
                                <w:jc w:val="center"/>
                                <w:rPr>
                                  <w:noProof/>
                                  <w:color w:val="404040" w:themeColor="text1" w:themeTint="BF"/>
                                </w:rPr>
                              </w:pPr>
                              <w:bookmarkStart w:id="197"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0"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C63C45" w:rsidRPr="006517EF" w:rsidRDefault="00C63C45" w:rsidP="005E6B4D">
                        <w:pPr>
                          <w:pStyle w:val="Legenda"/>
                          <w:jc w:val="center"/>
                          <w:rPr>
                            <w:noProof/>
                            <w:color w:val="404040" w:themeColor="text1" w:themeTint="BF"/>
                          </w:rPr>
                        </w:pPr>
                        <w:bookmarkStart w:id="19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198"/>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Cabealho2"/>
        <w:numPr>
          <w:ilvl w:val="1"/>
          <w:numId w:val="66"/>
        </w:numPr>
      </w:pPr>
      <w:bookmarkStart w:id="199" w:name="_Toc500183089"/>
      <w:r>
        <w:lastRenderedPageBreak/>
        <w:t>REQ 17</w:t>
      </w:r>
      <w:r w:rsidR="000A4B61">
        <w:t xml:space="preserve"> – Registo de pedidos de gâmetas</w:t>
      </w:r>
      <w:bookmarkEnd w:id="199"/>
    </w:p>
    <w:p w14:paraId="658266DA" w14:textId="77777777" w:rsidR="00FD35F2" w:rsidRDefault="00FD35F2" w:rsidP="00FD35F2">
      <w:pPr>
        <w:pStyle w:val="Cabealho3"/>
        <w:numPr>
          <w:ilvl w:val="2"/>
          <w:numId w:val="66"/>
        </w:numPr>
        <w:ind w:left="2430" w:hanging="540"/>
      </w:pPr>
      <w:bookmarkStart w:id="200" w:name="_Toc500183090"/>
      <w:r>
        <w:t>Análise de requisitos</w:t>
      </w:r>
      <w:bookmarkEnd w:id="200"/>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Cabealho3"/>
        <w:numPr>
          <w:ilvl w:val="2"/>
          <w:numId w:val="66"/>
        </w:numPr>
        <w:tabs>
          <w:tab w:val="left" w:pos="2880"/>
        </w:tabs>
        <w:ind w:hanging="270"/>
      </w:pPr>
      <w:bookmarkStart w:id="201" w:name="_Toc500183091"/>
      <w:r>
        <w:lastRenderedPageBreak/>
        <w:t>Diagrama de sequência</w:t>
      </w:r>
      <w:bookmarkEnd w:id="201"/>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Cabealho3"/>
        <w:numPr>
          <w:ilvl w:val="2"/>
          <w:numId w:val="69"/>
        </w:numPr>
        <w:tabs>
          <w:tab w:val="left" w:pos="2880"/>
        </w:tabs>
        <w:ind w:hanging="270"/>
      </w:pPr>
      <w:bookmarkStart w:id="202" w:name="_Toc500183092"/>
      <w:r>
        <w:lastRenderedPageBreak/>
        <w:t>Ilustração da funcionalidade</w:t>
      </w:r>
      <w:bookmarkEnd w:id="202"/>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C63C45" w:rsidRPr="00B31965" w:rsidRDefault="00C63C45" w:rsidP="00E6268E">
                              <w:pPr>
                                <w:pStyle w:val="Legenda"/>
                                <w:jc w:val="center"/>
                                <w:rPr>
                                  <w:b/>
                                  <w:bCs/>
                                  <w:noProof/>
                                  <w:color w:val="D6615C" w:themeColor="accent1"/>
                                  <w:sz w:val="28"/>
                                  <w:szCs w:val="28"/>
                                </w:rPr>
                              </w:pPr>
                              <w:bookmarkStart w:id="203"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32"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C63C45" w:rsidRPr="00B31965" w:rsidRDefault="00C63C45" w:rsidP="00E6268E">
                        <w:pPr>
                          <w:pStyle w:val="Legenda"/>
                          <w:jc w:val="center"/>
                          <w:rPr>
                            <w:b/>
                            <w:bCs/>
                            <w:noProof/>
                            <w:color w:val="D6615C" w:themeColor="accent1"/>
                            <w:sz w:val="28"/>
                            <w:szCs w:val="28"/>
                          </w:rPr>
                        </w:pPr>
                        <w:bookmarkStart w:id="20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04"/>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C63C45" w:rsidRPr="001A6090" w:rsidRDefault="00C63C45" w:rsidP="00E6268E">
                              <w:pPr>
                                <w:pStyle w:val="Legenda"/>
                                <w:jc w:val="center"/>
                                <w:rPr>
                                  <w:noProof/>
                                  <w:color w:val="404040" w:themeColor="text1" w:themeTint="BF"/>
                                </w:rPr>
                              </w:pPr>
                              <w:bookmarkStart w:id="205"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43B6B236" id="Grupo 223" o:spid="_x0000_s1129" style="position:absolute;left:0;text-align:left;margin-left:26.65pt;margin-top:14.25pt;width:393pt;height:271.5pt;z-index:251784192;mso-width-relative:margin;mso-height-relative:margin" coordsize="4697730,3021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&#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">
                <v:shape id="Imagem 186" o:spid="_x0000_s1130" type="#_x0000_t75" style="position:absolute;left:85725;width:4612005;height:275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V&#10;W+XCAAAA3AAAAA8AAABkcnMvZG93bnJldi54bWxET0trwkAQvhf8D8sIvdVNSpEQXUWFQnv0gXoc&#10;smMSzM6G7ETT/vpuQfA2H99z5svBNepGXag9G0gnCSjiwtuaSwOH/edbBioIssXGMxn4oQDLxehl&#10;jrn1d97SbSeliiEccjRQibS51qGoyGGY+JY4chffOZQIu1LbDu8x3DX6PUmm2mHNsaHCljYVFddd&#10;7wycLtvsY73/Tvo6/e1X52N6EEmNeR0PqxkooUGe4of7y8b52RT+n4kX6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FVvlwgAAANwAAAAPAAAAAAAAAAAAAAAAAJwCAABk&#10;cnMvZG93bnJldi54bWxQSwUGAAAAAAQABAD3AAAAiwMAAAAA&#10;">
                  <v:imagedata r:id="rId134" o:title=""/>
                  <v:path arrowok="t"/>
                </v:shape>
                <v:shape id="Caixa de texto 187" o:spid="_x0000_s1131" type="#_x0000_t202" style="position:absolute;top:2762250;width:461200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XS0lwQAA&#10;ANwAAAAPAAAAZHJzL2Rvd25yZXYueG1sRE9Li8IwEL4v+B/CCF4WTfWgUo3iE/agBx94HprZtmwz&#10;KUm09d9vBMHbfHzPmS9bU4kHOV9aVjAcJCCIM6tLzhVcL/v+FIQPyBory6TgSR6Wi87XHFNtGz7R&#10;4xxyEUPYp6igCKFOpfRZQQb9wNbEkfu1zmCI0OVSO2xiuKnkKEnG0mDJsaHAmjYFZX/nu1Ew3rp7&#10;c+LN9/a6O+Cxzke39fOmVK/brmYgArXhI367f3ScP53A65l4gVz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10tJcEAAADcAAAADwAAAAAAAAAAAAAAAACXAgAAZHJzL2Rvd25y&#10;ZXYueG1sUEsFBgAAAAAEAAQA9QAAAIUDAAAAAA==&#10;" stroked="f">
                  <v:textbox inset="0,0,0,0">
                    <w:txbxContent>
                      <w:p w14:paraId="33CF64C3" w14:textId="2363E811" w:rsidR="00C63C45" w:rsidRPr="001A6090" w:rsidRDefault="00C63C45" w:rsidP="00E6268E">
                        <w:pPr>
                          <w:pStyle w:val="Legenda"/>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C63C45" w:rsidRPr="00C2249E" w:rsidRDefault="00C63C45" w:rsidP="003173C9">
                              <w:pPr>
                                <w:pStyle w:val="Legenda"/>
                                <w:jc w:val="center"/>
                                <w:rPr>
                                  <w:noProof/>
                                  <w:color w:val="404040" w:themeColor="text1" w:themeTint="BF"/>
                                </w:rPr>
                              </w:pPr>
                              <w:bookmarkStart w:id="206"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36"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C63C45" w:rsidRPr="00C2249E" w:rsidRDefault="00C63C45" w:rsidP="003173C9">
                        <w:pPr>
                          <w:pStyle w:val="Legenda"/>
                          <w:jc w:val="center"/>
                          <w:rPr>
                            <w:noProof/>
                            <w:color w:val="404040" w:themeColor="text1" w:themeTint="BF"/>
                          </w:rPr>
                        </w:pPr>
                        <w:bookmarkStart w:id="207"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07"/>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C63C45" w:rsidRPr="00545BCB" w:rsidRDefault="00C63C45" w:rsidP="003173C9">
                              <w:pPr>
                                <w:pStyle w:val="Legenda"/>
                                <w:jc w:val="center"/>
                                <w:rPr>
                                  <w:noProof/>
                                  <w:color w:val="404040" w:themeColor="text1" w:themeTint="BF"/>
                                </w:rPr>
                              </w:pPr>
                              <w:bookmarkStart w:id="208"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38"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C63C45" w:rsidRPr="00545BCB" w:rsidRDefault="00C63C45" w:rsidP="003173C9">
                        <w:pPr>
                          <w:pStyle w:val="Legenda"/>
                          <w:jc w:val="center"/>
                          <w:rPr>
                            <w:noProof/>
                            <w:color w:val="404040" w:themeColor="text1" w:themeTint="BF"/>
                          </w:rPr>
                        </w:pPr>
                        <w:bookmarkStart w:id="209"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09"/>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Cabealho2"/>
        <w:numPr>
          <w:ilvl w:val="1"/>
          <w:numId w:val="66"/>
        </w:numPr>
      </w:pPr>
      <w:bookmarkStart w:id="210" w:name="_Toc500183093"/>
      <w:r>
        <w:lastRenderedPageBreak/>
        <w:t>REQ 18</w:t>
      </w:r>
      <w:r w:rsidR="000A4B61">
        <w:t xml:space="preserve"> – Registo de materiais usados (sem integração)</w:t>
      </w:r>
      <w:bookmarkEnd w:id="210"/>
    </w:p>
    <w:p w14:paraId="1F4CFF52" w14:textId="77777777" w:rsidR="002E061C" w:rsidRDefault="002E061C" w:rsidP="002E061C">
      <w:pPr>
        <w:pStyle w:val="Cabealho3"/>
        <w:numPr>
          <w:ilvl w:val="2"/>
          <w:numId w:val="66"/>
        </w:numPr>
        <w:ind w:left="2430" w:hanging="540"/>
      </w:pPr>
      <w:bookmarkStart w:id="211" w:name="_Toc500183094"/>
      <w:r>
        <w:t>Análise de requisitos</w:t>
      </w:r>
      <w:bookmarkEnd w:id="211"/>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2D23576E" w14:textId="054D8383" w:rsidR="00ED177B" w:rsidRDefault="00ED177B"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3C3951">
              <w:t>Materiais</w:t>
            </w:r>
            <w:r>
              <w:t>Controller</w:t>
            </w:r>
            <w:proofErr w:type="spellEnd"/>
            <w:r>
              <w:t>”</w:t>
            </w:r>
          </w:p>
          <w:p w14:paraId="5F0B00E9" w14:textId="15E6E3F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3C3951">
              <w:t>Material</w:t>
            </w:r>
            <w:r>
              <w:t xml:space="preserve">” associada, </w:t>
            </w:r>
            <w:r w:rsidR="003C3951">
              <w:t xml:space="preserve">com os materiais usados existentes </w:t>
            </w:r>
            <w:r>
              <w:t>no sistema</w:t>
            </w:r>
          </w:p>
        </w:tc>
      </w:tr>
      <w:tr w:rsidR="00ED177B"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2090EF4" w:rsidR="00ED177B" w:rsidRPr="00873462" w:rsidRDefault="00ED177B" w:rsidP="003C395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w:t>
            </w:r>
            <w:r w:rsidR="003C3951">
              <w:rPr>
                <w:b w:val="0"/>
              </w:rPr>
              <w:t>E</w:t>
            </w:r>
            <w:r w:rsidR="003C3951" w:rsidRPr="00ED177B">
              <w:rPr>
                <w:b w:val="0"/>
              </w:rPr>
              <w:t>mbriologista</w:t>
            </w:r>
            <w:r w:rsidR="003C3951">
              <w:rPr>
                <w:b w:val="0"/>
              </w:rPr>
              <w:t xml:space="preserve"> </w:t>
            </w:r>
            <w:r>
              <w:rPr>
                <w:b w:val="0"/>
              </w:rPr>
              <w:t xml:space="preserve">escolhe uma das opções: </w:t>
            </w:r>
            <w:r w:rsidR="003C3951">
              <w:rPr>
                <w:b w:val="0"/>
              </w:rPr>
              <w:t xml:space="preserve"> registar material</w:t>
            </w:r>
            <w:r>
              <w:rPr>
                <w:b w:val="0"/>
              </w:rPr>
              <w:t xml:space="preserve">, editar </w:t>
            </w:r>
            <w:r w:rsidR="003C3951">
              <w:rPr>
                <w:b w:val="0"/>
              </w:rPr>
              <w:t>material</w:t>
            </w:r>
            <w:r>
              <w:rPr>
                <w:b w:val="0"/>
              </w:rPr>
              <w:t xml:space="preserve"> ou remover </w:t>
            </w:r>
            <w:r w:rsidR="003C3951">
              <w:rPr>
                <w:b w:val="0"/>
              </w:rPr>
              <w:t>material</w:t>
            </w:r>
            <w:r>
              <w:rPr>
                <w:b w:val="0"/>
              </w:rPr>
              <w:t xml:space="preserve">. Para criação e edição necessita de </w:t>
            </w:r>
            <w:r w:rsidR="003C3951">
              <w:rPr>
                <w:b w:val="0"/>
              </w:rPr>
              <w:t>associar um espermograma, inserir nome, quantidade utilizada, lote e categoria</w:t>
            </w:r>
          </w:p>
        </w:tc>
        <w:tc>
          <w:tcPr>
            <w:tcW w:w="4675" w:type="dxa"/>
          </w:tcPr>
          <w:p w14:paraId="1812797E" w14:textId="5BBB67FC" w:rsidR="00ED177B" w:rsidRDefault="00ED177B"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FA13CD">
              <w:t>Materiais</w:t>
            </w:r>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rsidR="003C3951">
              <w:t>MateriaisController</w:t>
            </w:r>
            <w:proofErr w:type="spellEnd"/>
            <w:r>
              <w:t>” consoante a respetiva opção</w:t>
            </w:r>
          </w:p>
          <w:p w14:paraId="45D36644" w14:textId="27DCF417"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t>” associada, com um form</w:t>
            </w:r>
            <w:r w:rsidR="003C3951">
              <w:t>ulário para criação ou edição do material utilizado</w:t>
            </w:r>
            <w:r>
              <w:t>, ou um pedido de confirmação para eliminação da consulta, consoante a respetiva opção</w:t>
            </w:r>
          </w:p>
        </w:tc>
      </w:tr>
      <w:tr w:rsidR="00ED177B"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2D13F775" w:rsidR="00ED177B" w:rsidRPr="00873462" w:rsidRDefault="00ED177B" w:rsidP="003C3951">
            <w:pPr>
              <w:pStyle w:val="PargrafodaLista"/>
              <w:spacing w:after="0"/>
              <w:ind w:left="45"/>
              <w:rPr>
                <w:b w:val="0"/>
              </w:rPr>
            </w:pPr>
            <w:r w:rsidRPr="00873462">
              <w:rPr>
                <w:b w:val="0"/>
              </w:rPr>
              <w:t xml:space="preserve">3 </w:t>
            </w:r>
            <w:r>
              <w:rPr>
                <w:b w:val="0"/>
              </w:rPr>
              <w:t xml:space="preserve">– A </w:t>
            </w:r>
            <w:r w:rsidR="003C3951">
              <w:rPr>
                <w:b w:val="0"/>
              </w:rPr>
              <w:t>E</w:t>
            </w:r>
            <w:r w:rsidR="003C3951" w:rsidRPr="00ED177B">
              <w:rPr>
                <w:b w:val="0"/>
              </w:rPr>
              <w:t>mbriologista</w:t>
            </w:r>
            <w:r w:rsidR="003C3951">
              <w:rPr>
                <w:b w:val="0"/>
              </w:rPr>
              <w:t xml:space="preserve"> </w:t>
            </w:r>
            <w:r>
              <w:rPr>
                <w:b w:val="0"/>
              </w:rPr>
              <w:t xml:space="preserve">visualiza a lista de </w:t>
            </w:r>
            <w:r w:rsidR="003C3951">
              <w:rPr>
                <w:b w:val="0"/>
              </w:rPr>
              <w:t>materiais utilizados atualizada</w:t>
            </w:r>
          </w:p>
        </w:tc>
        <w:tc>
          <w:tcPr>
            <w:tcW w:w="4675" w:type="dxa"/>
          </w:tcPr>
          <w:p w14:paraId="707FFEF0" w14:textId="4ED9FA0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rsidR="003C3951">
              <w:t xml:space="preserve">” associada, com os materiais utilizados </w:t>
            </w:r>
            <w:r>
              <w:t>existentes no sistema.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lastRenderedPageBreak/>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77777777" w:rsidR="002E061C" w:rsidRDefault="002E061C" w:rsidP="002E061C">
      <w:pPr>
        <w:pStyle w:val="Cabealho3"/>
        <w:numPr>
          <w:ilvl w:val="2"/>
          <w:numId w:val="66"/>
        </w:numPr>
        <w:tabs>
          <w:tab w:val="left" w:pos="2880"/>
        </w:tabs>
        <w:ind w:hanging="270"/>
      </w:pPr>
      <w:bookmarkStart w:id="212" w:name="_Toc500183095"/>
      <w:r>
        <w:t>Diagrama de sequência</w:t>
      </w:r>
      <w:bookmarkEnd w:id="212"/>
    </w:p>
    <w:p w14:paraId="2A802E82" w14:textId="77777777" w:rsidR="002E061C" w:rsidRDefault="002E061C" w:rsidP="002E061C"/>
    <w:p w14:paraId="1284E8C0" w14:textId="5E3F1090" w:rsidR="002E061C" w:rsidRDefault="002E061C" w:rsidP="002E061C"/>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42CF4535" w14:textId="77777777" w:rsidR="002E061C" w:rsidRDefault="002E061C" w:rsidP="0024472E">
      <w:pPr>
        <w:ind w:left="0"/>
      </w:pPr>
    </w:p>
    <w:p w14:paraId="2BB4CF67" w14:textId="3CF8A51D" w:rsidR="00BF7D74" w:rsidRDefault="00BF7D74" w:rsidP="00BF7D74">
      <w:pPr>
        <w:pStyle w:val="Cabealho3"/>
        <w:numPr>
          <w:ilvl w:val="2"/>
          <w:numId w:val="69"/>
        </w:numPr>
        <w:tabs>
          <w:tab w:val="left" w:pos="2880"/>
        </w:tabs>
        <w:ind w:hanging="270"/>
      </w:pPr>
      <w:bookmarkStart w:id="213" w:name="_Toc500183096"/>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C63C45" w:rsidRPr="00AF219A" w:rsidRDefault="00C63C45" w:rsidP="00511AF1">
                              <w:pPr>
                                <w:pStyle w:val="Legenda"/>
                                <w:jc w:val="center"/>
                                <w:rPr>
                                  <w:noProof/>
                                  <w:color w:val="404040" w:themeColor="text1" w:themeTint="BF"/>
                                </w:rPr>
                              </w:pPr>
                              <w:bookmarkStart w:id="214"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40"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C63C45" w:rsidRPr="00AF219A" w:rsidRDefault="00C63C45" w:rsidP="00511AF1">
                        <w:pPr>
                          <w:pStyle w:val="Legenda"/>
                          <w:jc w:val="center"/>
                          <w:rPr>
                            <w:noProof/>
                            <w:color w:val="404040" w:themeColor="text1" w:themeTint="BF"/>
                          </w:rPr>
                        </w:pPr>
                        <w:bookmarkStart w:id="215"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15"/>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C63C45" w:rsidRPr="000B7ADF" w:rsidRDefault="00C63C45" w:rsidP="00511AF1">
                              <w:pPr>
                                <w:pStyle w:val="Legenda"/>
                                <w:jc w:val="center"/>
                                <w:rPr>
                                  <w:noProof/>
                                  <w:color w:val="404040" w:themeColor="text1" w:themeTint="BF"/>
                                </w:rPr>
                              </w:pPr>
                              <w:bookmarkStart w:id="216"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42"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C63C45" w:rsidRPr="000B7ADF" w:rsidRDefault="00C63C45" w:rsidP="00511AF1">
                        <w:pPr>
                          <w:pStyle w:val="Legenda"/>
                          <w:jc w:val="center"/>
                          <w:rPr>
                            <w:noProof/>
                            <w:color w:val="404040" w:themeColor="text1" w:themeTint="BF"/>
                          </w:rPr>
                        </w:pPr>
                        <w:bookmarkStart w:id="217"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17"/>
                      </w:p>
                    </w:txbxContent>
                  </v:textbox>
                </v:shape>
                <w10:wrap type="tight"/>
              </v:group>
            </w:pict>
          </mc:Fallback>
        </mc:AlternateContent>
      </w:r>
      <w:r w:rsidR="002E061C">
        <w:t>Ilustração da funcionalidade</w:t>
      </w:r>
      <w:bookmarkEnd w:id="213"/>
    </w:p>
    <w:p w14:paraId="44E5DE36" w14:textId="1FCEC59A" w:rsidR="00A25EC7" w:rsidRDefault="00BF7D74" w:rsidP="00BF7D74">
      <w:pPr>
        <w:pStyle w:val="Cabealho1"/>
      </w:pPr>
      <w:bookmarkStart w:id="218" w:name="_Toc500183097"/>
      <w:r>
        <w:t>Funcionalidades não implementadas</w:t>
      </w:r>
      <w:bookmarkEnd w:id="218"/>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19" w:name="_Toc500183098"/>
      <w:r>
        <w:lastRenderedPageBreak/>
        <w:t>Pipeline</w:t>
      </w:r>
      <w:bookmarkEnd w:id="219"/>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r w:rsidRPr="00003D7B">
        <w:rPr>
          <w:i/>
        </w:rPr>
        <w:t>Jenkinsfile</w:t>
      </w:r>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PargrafodaLista"/>
        <w:numPr>
          <w:ilvl w:val="0"/>
          <w:numId w:val="64"/>
        </w:numPr>
        <w:jc w:val="both"/>
        <w:rPr>
          <w:b/>
        </w:rPr>
      </w:pPr>
      <w:r w:rsidRPr="000329B0">
        <w:rPr>
          <w:b/>
        </w:rPr>
        <w:t>Checkout</w:t>
      </w:r>
    </w:p>
    <w:p w14:paraId="53B52D12" w14:textId="77777777" w:rsidR="00A25EC7" w:rsidRDefault="00A25EC7" w:rsidP="00A25EC7">
      <w:pPr>
        <w:pStyle w:val="PargrafodaLista"/>
        <w:numPr>
          <w:ilvl w:val="1"/>
          <w:numId w:val="64"/>
        </w:numPr>
        <w:jc w:val="both"/>
      </w:pPr>
      <w:r>
        <w:t xml:space="preserve">Responsável por verificar a conexão ao repositório no Bitbucket,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A25EC7">
      <w:pPr>
        <w:pStyle w:val="PargrafodaLista"/>
        <w:numPr>
          <w:ilvl w:val="0"/>
          <w:numId w:val="64"/>
        </w:numPr>
        <w:jc w:val="both"/>
        <w:rPr>
          <w:b/>
        </w:rPr>
      </w:pPr>
      <w:r w:rsidRPr="000329B0">
        <w:rPr>
          <w:b/>
        </w:rPr>
        <w:t>Build</w:t>
      </w:r>
    </w:p>
    <w:p w14:paraId="404527E0" w14:textId="77777777" w:rsidR="00A25EC7" w:rsidRPr="002F2EBF" w:rsidRDefault="00A25EC7" w:rsidP="00A25EC7">
      <w:pPr>
        <w:pStyle w:val="PargrafodaLista"/>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PargrafodaLista"/>
        <w:numPr>
          <w:ilvl w:val="0"/>
          <w:numId w:val="64"/>
        </w:numPr>
        <w:jc w:val="both"/>
        <w:rPr>
          <w:b/>
        </w:rPr>
      </w:pPr>
      <w:r w:rsidRPr="000329B0">
        <w:rPr>
          <w:b/>
        </w:rPr>
        <w:t>Unit Tests</w:t>
      </w:r>
    </w:p>
    <w:p w14:paraId="74743881" w14:textId="77777777" w:rsidR="00A25EC7" w:rsidRDefault="00A25EC7" w:rsidP="00A25EC7">
      <w:pPr>
        <w:pStyle w:val="PargrafodaLista"/>
        <w:numPr>
          <w:ilvl w:val="1"/>
          <w:numId w:val="64"/>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A25EC7">
      <w:pPr>
        <w:pStyle w:val="PargrafodaLista"/>
        <w:numPr>
          <w:ilvl w:val="0"/>
          <w:numId w:val="64"/>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A25EC7">
      <w:pPr>
        <w:pStyle w:val="PargrafodaLista"/>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C63C45" w:rsidRPr="003C063E" w:rsidRDefault="00C63C45" w:rsidP="00A25EC7">
                            <w:pPr>
                              <w:pStyle w:val="Legenda"/>
                              <w:jc w:val="center"/>
                              <w:rPr>
                                <w:noProof/>
                                <w:color w:val="404040" w:themeColor="text1" w:themeTint="BF"/>
                              </w:rPr>
                            </w:pPr>
                            <w:bookmarkStart w:id="220"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" stroked="f">
                <v:textbox inset="0,0,0,0">
                  <w:txbxContent>
                    <w:p w14:paraId="035D7E44" w14:textId="77777777" w:rsidR="00C63C45" w:rsidRPr="003C063E" w:rsidRDefault="00C63C45" w:rsidP="00A25EC7">
                      <w:pPr>
                        <w:pStyle w:val="Legenda"/>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PargrafodaLista"/>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PargrafodaLista"/>
        <w:numPr>
          <w:ilvl w:val="1"/>
          <w:numId w:val="64"/>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C63C45" w:rsidRPr="00732C43" w:rsidRDefault="00C63C45" w:rsidP="00A25EC7">
                              <w:pPr>
                                <w:pStyle w:val="Legenda"/>
                                <w:jc w:val="center"/>
                                <w:rPr>
                                  <w:noProof/>
                                  <w:color w:val="404040" w:themeColor="text1" w:themeTint="BF"/>
                                </w:rPr>
                              </w:pPr>
                              <w:bookmarkStart w:id="221"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v="urn:schemas-microsoft-com:mac:vml" xmlns:mo="http://schemas.microsoft.com/office/mac/office/2008/main">
            <w:pict>
              <v:group w14:anchorId="463A971F" id="Grupo 15" o:spid="_x0000_s1145" style="position:absolute;left:0;text-align:left;margin-left:59pt;margin-top:2.7pt;width:313.8pt;height:131.2pt;z-index:251807744" coordsize="3985260,166624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">
                <v:shape id="Picture 2" o:spid="_x0000_s1146" type="#_x0000_t75" style="position:absolute;left:584200;width:3030220;height:1480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g&#10;lcLCAAAA2gAAAA8AAABkcnMvZG93bnJldi54bWxEj0FrwkAUhO8F/8PyCr0U3ejBSHQVEdL2JBjF&#10;8yP7TEKzb5PsmqT/visIHoeZ+YbZ7EZTi546V1lWMJ9FIIhzqysuFFzO6XQFwnlkjbVlUvBHDnbb&#10;ydsGE20HPlGf+UIECLsEFZTeN4mULi/JoJvZhjh4N9sZ9EF2hdQdDgFuarmIoqU0WHFYKLGhQ0n5&#10;b3Y3ClK+8Gf+FVsZf8fumO3b83Vslfp4H/drEJ5G/wo/2z9awQIeV8IN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IJXCwgAAANoAAAAPAAAAAAAAAAAAAAAAAJwCAABk&#10;cnMvZG93bnJldi54bWxQSwUGAAAAAAQABAD3AAAAiwMAAAAA&#10;">
                  <v:imagedata r:id="rId145" o:title=""/>
                  <v:path arrowok="t"/>
                </v:shape>
                <v:shape id="Text Box 10" o:spid="_x0000_s1147" type="#_x0000_t202" style="position:absolute;top:1498600;width:3985260;height:167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RexAAA&#10;ANsAAAAPAAAAZHJzL2Rvd25yZXYueG1sRI9Pb8IwDMXvk/gOkZG4TCOFA5o6Ahr/JA7sAEOcrcZr&#10;qzVOlQRavj0+IHGz9Z7f+3m+7F2jbhRi7dnAZJyBIi68rbk0cP7dfXyCignZYuOZDNwpwnIxeJtj&#10;bn3HR7qdUqkkhGOOBqqU2lzrWFTkMI59Syzanw8Ok6yh1DZgJ+Gu0dMsm2mHNUtDhS2tKyr+T1dn&#10;YLYJ1+7I6/fNeXvAn7acXlb3izGjYf/9BSpRn17m5/XeCr7Qyy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LUXsQAAADbAAAADwAAAAAAAAAAAAAAAACXAgAAZHJzL2Rv&#10;d25yZXYueG1sUEsFBgAAAAAEAAQA9QAAAIgDAAAAAA==&#10;" stroked="f">
                  <v:textbox inset="0,0,0,0">
                    <w:txbxContent>
                      <w:p w14:paraId="34C19D71" w14:textId="77777777" w:rsidR="00C63C45" w:rsidRPr="00732C43" w:rsidRDefault="00C63C45" w:rsidP="00A25EC7">
                        <w:pPr>
                          <w:pStyle w:val="Legenda"/>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w:t>
                        </w:r>
                        <w:proofErr w:type="spellStart"/>
                        <w:r>
                          <w:t>Archive</w:t>
                        </w:r>
                        <w:bookmarkEnd w:id="235"/>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proofErr w:type="spellStart"/>
      <w:r w:rsidRPr="00411ABC">
        <w:rPr>
          <w:i/>
        </w:rPr>
        <w:t>plugins</w:t>
      </w:r>
      <w:proofErr w:type="spellEnd"/>
      <w:r w:rsidRPr="00946955">
        <w:t xml:space="preserve">, tais como: </w:t>
      </w:r>
      <w:proofErr w:type="spellStart"/>
      <w:r w:rsidRPr="00946955">
        <w:rPr>
          <w:i/>
        </w:rPr>
        <w:t>Credentials</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Git</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MSBuild</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Nuget</w:t>
      </w:r>
      <w:proofErr w:type="spellEnd"/>
      <w:r w:rsidRPr="00946955">
        <w:rPr>
          <w:i/>
        </w:rPr>
        <w:t xml:space="preserve"> </w:t>
      </w:r>
      <w:proofErr w:type="spellStart"/>
      <w:r w:rsidRPr="00946955">
        <w:rPr>
          <w:i/>
        </w:rPr>
        <w:t>Plugin</w:t>
      </w:r>
      <w:proofErr w:type="spellEnd"/>
      <w:r w:rsidRPr="00946955">
        <w:rPr>
          <w:i/>
        </w:rPr>
        <w:t xml:space="preserve">, Pipeline,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MSTest</w:t>
      </w:r>
      <w:proofErr w:type="spellEnd"/>
      <w:r w:rsidRPr="00946955">
        <w:rPr>
          <w:i/>
        </w:rPr>
        <w:t xml:space="preserve"> </w:t>
      </w:r>
      <w:proofErr w:type="spellStart"/>
      <w:r w:rsidRPr="00946955">
        <w:rPr>
          <w:i/>
        </w:rPr>
        <w:t>Plugin</w:t>
      </w:r>
      <w:proofErr w:type="spellEnd"/>
      <w:r w:rsidRPr="00946955">
        <w:rPr>
          <w:i/>
        </w:rPr>
        <w:t xml:space="preserve">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C63C45" w:rsidRPr="00947990" w:rsidRDefault="00C63C45" w:rsidP="00A25EC7">
                            <w:pPr>
                              <w:pStyle w:val="Legenda"/>
                              <w:jc w:val="center"/>
                              <w:rPr>
                                <w:noProof/>
                                <w:color w:val="404040" w:themeColor="text1" w:themeTint="BF"/>
                              </w:rPr>
                            </w:pPr>
                            <w:bookmarkStart w:id="222"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" stroked="f">
                <v:textbox style="mso-fit-shape-to-text:t" inset="0,0,0,0">
                  <w:txbxContent>
                    <w:p w14:paraId="02C1CE5F" w14:textId="77777777" w:rsidR="00C63C45" w:rsidRPr="00947990" w:rsidRDefault="00C63C45" w:rsidP="00A25EC7">
                      <w:pPr>
                        <w:pStyle w:val="Legenda"/>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23" w:name="_Toc500183099"/>
      <w:r>
        <w:lastRenderedPageBreak/>
        <w:t>Distribuição de tarefas</w:t>
      </w:r>
      <w:bookmarkEnd w:id="223"/>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24"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24"/>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25" w:name="_Toc500183100"/>
      <w:r>
        <w:lastRenderedPageBreak/>
        <w:t>Tempos</w:t>
      </w:r>
      <w:bookmarkEnd w:id="225"/>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26"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26"/>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27" w:name="_Toc500183101"/>
      <w:r>
        <w:lastRenderedPageBreak/>
        <w:t>Medidas de qualidade de software</w:t>
      </w:r>
      <w:bookmarkEnd w:id="227"/>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7"/>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EA132E" w14:textId="77777777" w:rsidR="00336580" w:rsidRDefault="00336580" w:rsidP="003E5069">
      <w:r>
        <w:separator/>
      </w:r>
    </w:p>
  </w:endnote>
  <w:endnote w:type="continuationSeparator" w:id="0">
    <w:p w14:paraId="2A31C2DD" w14:textId="77777777" w:rsidR="00336580" w:rsidRDefault="00336580"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3331FE3F" w:rsidR="00C63C45" w:rsidRPr="00632C90" w:rsidRDefault="00C63C45"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AE2069">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AE2069">
      <w:rPr>
        <w:b w:val="0"/>
        <w:noProof/>
        <w:lang w:val="en-US"/>
      </w:rPr>
      <w:t>73</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C63C45" w:rsidRPr="00D20459" w:rsidRDefault="00C63C45" w:rsidP="0066712E">
    <w:pPr>
      <w:pStyle w:val="Rodap"/>
      <w:jc w:val="center"/>
      <w:rPr>
        <w:b w:val="0"/>
        <w:lang w:val="en-US"/>
      </w:rPr>
    </w:pPr>
    <w:r w:rsidRPr="00D20459">
      <w:rPr>
        <w:b w:val="0"/>
        <w:lang w:val="en-US"/>
      </w:rPr>
      <w:t xml:space="preserve">2017 by António Rocha - ISEP. </w:t>
    </w:r>
  </w:p>
  <w:p w14:paraId="4C142BD6" w14:textId="77777777" w:rsidR="00C63C45" w:rsidRPr="00D20459" w:rsidRDefault="00C63C45" w:rsidP="0066712E">
    <w:pPr>
      <w:pStyle w:val="Rodap"/>
      <w:jc w:val="center"/>
      <w:rPr>
        <w:b w:val="0"/>
        <w:lang w:val="en-US"/>
      </w:rPr>
    </w:pPr>
    <w:r w:rsidRPr="00D20459">
      <w:rPr>
        <w:b w:val="0"/>
        <w:lang w:val="en-US"/>
      </w:rPr>
      <w:t>Permission is granted to use, modify and distribute this document.</w:t>
    </w:r>
  </w:p>
  <w:p w14:paraId="3CE2A089" w14:textId="77777777" w:rsidR="00C63C45" w:rsidRPr="0066712E" w:rsidRDefault="00C63C45">
    <w:pPr>
      <w:pStyle w:val="Rodap"/>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546E442B" w:rsidR="00C63C45" w:rsidRPr="00364586" w:rsidRDefault="00C63C45"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AE2069">
      <w:rPr>
        <w:b w:val="0"/>
        <w:noProof/>
        <w:sz w:val="18"/>
        <w:szCs w:val="18"/>
      </w:rPr>
      <w:t>58</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AE2069">
      <w:rPr>
        <w:b w:val="0"/>
        <w:noProof/>
        <w:sz w:val="18"/>
        <w:szCs w:val="18"/>
      </w:rPr>
      <w:t>74</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5E1FA" w14:textId="77777777" w:rsidR="00336580" w:rsidRDefault="00336580" w:rsidP="003E5069">
      <w:r>
        <w:separator/>
      </w:r>
    </w:p>
  </w:footnote>
  <w:footnote w:type="continuationSeparator" w:id="0">
    <w:p w14:paraId="45BC7FB1" w14:textId="77777777" w:rsidR="00336580" w:rsidRDefault="00336580"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C63C45" w:rsidRDefault="00336580">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C63C45">
          <w:rPr>
            <w:rFonts w:asciiTheme="majorHAnsi" w:eastAsiaTheme="majorEastAsia" w:hAnsiTheme="majorHAnsi" w:cstheme="majorBidi"/>
            <w:color w:val="B6332E" w:themeColor="accent1" w:themeShade="BF"/>
          </w:rPr>
          <w:t>Banco de Gâmetas GAM</w:t>
        </w:r>
      </w:sdtContent>
    </w:sdt>
  </w:p>
  <w:p w14:paraId="0A6894BA" w14:textId="77777777" w:rsidR="00C63C45" w:rsidRDefault="00C63C4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511"/>
    <w:rsid w:val="002F2EBF"/>
    <w:rsid w:val="002F5BB4"/>
    <w:rsid w:val="002F7354"/>
    <w:rsid w:val="0030019D"/>
    <w:rsid w:val="0030442B"/>
    <w:rsid w:val="00305884"/>
    <w:rsid w:val="00311CCC"/>
    <w:rsid w:val="00314140"/>
    <w:rsid w:val="003173C9"/>
    <w:rsid w:val="003206F6"/>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B32B1"/>
    <w:rsid w:val="004B36D8"/>
    <w:rsid w:val="004B3D19"/>
    <w:rsid w:val="004C5DDD"/>
    <w:rsid w:val="004D2020"/>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43AF"/>
    <w:rsid w:val="0085598A"/>
    <w:rsid w:val="00856326"/>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21149"/>
    <w:rsid w:val="00A25EC7"/>
    <w:rsid w:val="00A34BAD"/>
    <w:rsid w:val="00A428A0"/>
    <w:rsid w:val="00A43360"/>
    <w:rsid w:val="00A45484"/>
    <w:rsid w:val="00A464B6"/>
    <w:rsid w:val="00A516BF"/>
    <w:rsid w:val="00A52A1A"/>
    <w:rsid w:val="00A54347"/>
    <w:rsid w:val="00A555DD"/>
    <w:rsid w:val="00A5631E"/>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jpg"/><Relationship Id="rId133" Type="http://schemas.openxmlformats.org/officeDocument/2006/relationships/image" Target="media/image74.png"/><Relationship Id="rId138" Type="http://schemas.openxmlformats.org/officeDocument/2006/relationships/image" Target="media/image79.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69.png"/><Relationship Id="rId144" Type="http://schemas.openxmlformats.org/officeDocument/2006/relationships/image" Target="media/image85.PNG"/><Relationship Id="rId149"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jpe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2.png"/><Relationship Id="rId85"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25"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67" Type="http://schemas.openxmlformats.org/officeDocument/2006/relationships/image" Target="media/image9.png"/><Relationship Id="rId103" Type="http://schemas.openxmlformats.org/officeDocument/2006/relationships/image" Target="media/image45.jpe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50.png"/><Relationship Id="rId129" Type="http://schemas.openxmlformats.org/officeDocument/2006/relationships/image" Target="media/image70.png"/><Relationship Id="rId137" Type="http://schemas.openxmlformats.org/officeDocument/2006/relationships/image" Target="media/image78.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png"/><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3.png"/><Relationship Id="rId140" Type="http://schemas.openxmlformats.org/officeDocument/2006/relationships/image" Target="media/image81.png"/><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4.png"/><Relationship Id="rId14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jpe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7.png"/><Relationship Id="rId14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857DD476-6554-4D99-B46E-D57F8C27E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1682</TotalTime>
  <Pages>75</Pages>
  <Words>8604</Words>
  <Characters>46467</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Banco de Gâmetas GAM</vt:lpstr>
    </vt:vector>
  </TitlesOfParts>
  <Company/>
  <LinksUpToDate>false</LinksUpToDate>
  <CharactersWithSpaces>54962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Maria Almeida</cp:lastModifiedBy>
  <cp:revision>119</cp:revision>
  <cp:lastPrinted>2017-10-22T16:38:00Z</cp:lastPrinted>
  <dcterms:created xsi:type="dcterms:W3CDTF">2017-10-22T16:38:00Z</dcterms:created>
  <dcterms:modified xsi:type="dcterms:W3CDTF">2017-12-06T22:51:00Z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
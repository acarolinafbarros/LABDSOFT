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BD5959" w14:textId="77777777" w:rsidR="00B65F1E" w:rsidRPr="0016717C" w:rsidRDefault="002578C0" w:rsidP="00385D9E">
      <w:pPr>
        <w:outlineLvl w:val="0"/>
        <w:rPr>
          <w:b/>
          <w:color w:val="D6615C" w:themeColor="accent1"/>
          <w:sz w:val="44"/>
          <w:szCs w:val="44"/>
        </w:rPr>
      </w:pPr>
      <w:bookmarkStart w:id="0" w:name="_Toc496456784"/>
      <w:bookmarkStart w:id="1" w:name="_Toc498866719"/>
      <w:bookmarkStart w:id="2" w:name="_Toc498867753"/>
      <w:bookmarkStart w:id="3" w:name="_Toc498867785"/>
      <w:bookmarkStart w:id="4" w:name="_Toc498868655"/>
      <w:bookmarkStart w:id="5" w:name="_Toc499477083"/>
      <w:bookmarkStart w:id="6" w:name="_Toc500183008"/>
      <w:r w:rsidRPr="0016717C">
        <w:rPr>
          <w:b/>
          <w:color w:val="D6615C" w:themeColor="accent1"/>
          <w:sz w:val="44"/>
          <w:szCs w:val="44"/>
        </w:rPr>
        <w:t>LABDSOFT</w:t>
      </w:r>
      <w:bookmarkEnd w:id="0"/>
      <w:bookmarkEnd w:id="1"/>
      <w:bookmarkEnd w:id="2"/>
      <w:bookmarkEnd w:id="3"/>
      <w:bookmarkEnd w:id="4"/>
      <w:bookmarkEnd w:id="5"/>
      <w:bookmarkEnd w:id="6"/>
    </w:p>
    <w:p w14:paraId="45198BC4" w14:textId="6714F0B1" w:rsidR="002578C0" w:rsidRPr="0016717C" w:rsidRDefault="00E05E31" w:rsidP="00385D9E">
      <w:pPr>
        <w:outlineLvl w:val="0"/>
        <w:rPr>
          <w:b/>
          <w:color w:val="000000" w:themeColor="text1"/>
          <w:sz w:val="24"/>
          <w:szCs w:val="24"/>
        </w:rPr>
      </w:pPr>
      <w:bookmarkStart w:id="7" w:name="_Toc496456785"/>
      <w:bookmarkStart w:id="8" w:name="_Toc498866720"/>
      <w:bookmarkStart w:id="9" w:name="_Toc498867754"/>
      <w:bookmarkStart w:id="10" w:name="_Toc498867786"/>
      <w:bookmarkStart w:id="11" w:name="_Toc498868656"/>
      <w:bookmarkStart w:id="12" w:name="_Toc499477084"/>
      <w:bookmarkStart w:id="13" w:name="_Toc500183009"/>
      <w:r w:rsidRPr="0016717C">
        <w:rPr>
          <w:b/>
          <w:color w:val="000000" w:themeColor="text1"/>
          <w:sz w:val="24"/>
          <w:szCs w:val="24"/>
        </w:rPr>
        <w:t>ISEP – Mestrado em Engenharia Informática</w:t>
      </w:r>
      <w:bookmarkEnd w:id="7"/>
      <w:bookmarkEnd w:id="8"/>
      <w:bookmarkEnd w:id="9"/>
      <w:bookmarkEnd w:id="10"/>
      <w:bookmarkEnd w:id="11"/>
      <w:bookmarkEnd w:id="12"/>
      <w:bookmarkEnd w:id="13"/>
    </w:p>
    <w:p w14:paraId="0013AF48" w14:textId="77777777" w:rsidR="00632C90" w:rsidRPr="002257BD" w:rsidRDefault="00632C90" w:rsidP="00632C90">
      <w:pPr>
        <w:pStyle w:val="Ttulo"/>
      </w:pPr>
    </w:p>
    <w:p w14:paraId="0E37FECD" w14:textId="77777777" w:rsidR="00632C90" w:rsidRPr="002257BD" w:rsidRDefault="00632C90" w:rsidP="00632C90">
      <w:pPr>
        <w:pStyle w:val="Ttulo"/>
      </w:pPr>
    </w:p>
    <w:p w14:paraId="5C626213" w14:textId="77777777" w:rsidR="00030324" w:rsidRDefault="00030324" w:rsidP="00385D9E">
      <w:pPr>
        <w:jc w:val="center"/>
        <w:outlineLvl w:val="0"/>
        <w:rPr>
          <w:b/>
          <w:color w:val="D6615C" w:themeColor="accent1"/>
          <w:sz w:val="44"/>
          <w:szCs w:val="44"/>
        </w:rPr>
      </w:pPr>
      <w:bookmarkStart w:id="14" w:name="_Toc496456786"/>
    </w:p>
    <w:bookmarkEnd w:id="14"/>
    <w:p w14:paraId="7188D1BF" w14:textId="662F3AE0" w:rsidR="002257BD" w:rsidRPr="0016717C" w:rsidRDefault="000C76DD" w:rsidP="0016717C">
      <w:pPr>
        <w:jc w:val="center"/>
        <w:rPr>
          <w:b/>
          <w:color w:val="D6615C" w:themeColor="accent1"/>
          <w:sz w:val="44"/>
          <w:szCs w:val="44"/>
        </w:rPr>
      </w:pPr>
      <w:r>
        <w:rPr>
          <w:b/>
          <w:color w:val="D6615C" w:themeColor="accent1"/>
          <w:sz w:val="44"/>
          <w:szCs w:val="44"/>
        </w:rPr>
        <w:t>Documento Arquitetura de Software</w:t>
      </w:r>
    </w:p>
    <w:p w14:paraId="11A72CA5" w14:textId="5F0F4A5B" w:rsidR="000C76DD" w:rsidRPr="0016717C" w:rsidRDefault="000C76DD" w:rsidP="000C76DD">
      <w:pPr>
        <w:jc w:val="center"/>
        <w:outlineLvl w:val="0"/>
        <w:rPr>
          <w:b/>
          <w:color w:val="D6615C" w:themeColor="accent1"/>
          <w:sz w:val="44"/>
          <w:szCs w:val="44"/>
        </w:rPr>
      </w:pPr>
      <w:bookmarkStart w:id="15" w:name="_Toc496456787"/>
      <w:bookmarkStart w:id="16" w:name="_Toc498866721"/>
      <w:bookmarkStart w:id="17" w:name="_Toc498867755"/>
      <w:bookmarkStart w:id="18" w:name="_Toc498867787"/>
      <w:bookmarkStart w:id="19" w:name="_Toc498868657"/>
      <w:bookmarkStart w:id="20" w:name="_Toc499477085"/>
      <w:bookmarkStart w:id="21" w:name="_Toc500183010"/>
      <w:r w:rsidRPr="0016717C">
        <w:rPr>
          <w:b/>
          <w:color w:val="D6615C" w:themeColor="accent1"/>
          <w:sz w:val="44"/>
          <w:szCs w:val="44"/>
        </w:rPr>
        <w:t>Banco de Gâmetas - GAM</w:t>
      </w:r>
      <w:bookmarkEnd w:id="15"/>
      <w:bookmarkEnd w:id="16"/>
      <w:bookmarkEnd w:id="17"/>
      <w:bookmarkEnd w:id="18"/>
      <w:bookmarkEnd w:id="19"/>
      <w:bookmarkEnd w:id="20"/>
      <w:bookmarkEnd w:id="21"/>
    </w:p>
    <w:p w14:paraId="55688238" w14:textId="2746531C" w:rsidR="000C76DD" w:rsidRPr="000C76DD" w:rsidRDefault="000C76DD" w:rsidP="000C76DD">
      <w:pPr>
        <w:jc w:val="center"/>
        <w:outlineLvl w:val="0"/>
        <w:rPr>
          <w:color w:val="D6615C" w:themeColor="accent1"/>
          <w:sz w:val="24"/>
          <w:szCs w:val="24"/>
        </w:rPr>
      </w:pPr>
      <w:bookmarkStart w:id="22" w:name="_Toc498866722"/>
      <w:bookmarkStart w:id="23" w:name="_Toc498867756"/>
      <w:bookmarkStart w:id="24" w:name="_Toc498867788"/>
      <w:bookmarkStart w:id="25" w:name="_Toc498868658"/>
      <w:bookmarkStart w:id="26" w:name="_Toc499477086"/>
      <w:bookmarkStart w:id="27" w:name="_Toc500183011"/>
      <w:r w:rsidRPr="000C76DD">
        <w:rPr>
          <w:color w:val="D6615C" w:themeColor="accent1"/>
          <w:sz w:val="24"/>
          <w:szCs w:val="24"/>
        </w:rPr>
        <w:t>Trabalho prático nr.2 – iteração 1</w:t>
      </w:r>
      <w:bookmarkEnd w:id="22"/>
      <w:bookmarkEnd w:id="23"/>
      <w:bookmarkEnd w:id="24"/>
      <w:bookmarkEnd w:id="25"/>
      <w:bookmarkEnd w:id="26"/>
      <w:bookmarkEnd w:id="27"/>
    </w:p>
    <w:p w14:paraId="3823B9D7" w14:textId="77777777" w:rsidR="00B02226" w:rsidRPr="00231CA5" w:rsidRDefault="00B02226">
      <w:pPr>
        <w:ind w:left="0"/>
      </w:pPr>
    </w:p>
    <w:p w14:paraId="4D9D3FFA" w14:textId="77777777" w:rsidR="00B02226" w:rsidRPr="00231CA5" w:rsidRDefault="00F52D09" w:rsidP="00F52D09">
      <w:pPr>
        <w:tabs>
          <w:tab w:val="left" w:pos="6828"/>
        </w:tabs>
        <w:ind w:left="0"/>
      </w:pPr>
      <w:r w:rsidRPr="00231CA5">
        <w:tab/>
      </w:r>
    </w:p>
    <w:p w14:paraId="24AC2F9D" w14:textId="77777777" w:rsidR="00D20459" w:rsidRPr="00231CA5" w:rsidRDefault="00D20459" w:rsidP="00D20459">
      <w:pPr>
        <w:rPr>
          <w:b/>
        </w:rPr>
      </w:pPr>
    </w:p>
    <w:p w14:paraId="7CAB730C" w14:textId="77777777" w:rsidR="005E2EE3" w:rsidRPr="00231CA5" w:rsidRDefault="005E2EE3" w:rsidP="00D20459"/>
    <w:p w14:paraId="64185B06" w14:textId="77777777" w:rsidR="00D20459" w:rsidRPr="00364586" w:rsidRDefault="00D20459" w:rsidP="000C76DD">
      <w:pPr>
        <w:ind w:left="0"/>
      </w:pPr>
    </w:p>
    <w:p w14:paraId="1568EC9E" w14:textId="77777777" w:rsidR="00D20459" w:rsidRPr="00364586" w:rsidRDefault="00D20459" w:rsidP="00D20459"/>
    <w:p w14:paraId="754A3167" w14:textId="7B64F08E" w:rsidR="00D20459" w:rsidRPr="00847B7E" w:rsidRDefault="00FC786E" w:rsidP="00385D9E">
      <w:pPr>
        <w:outlineLvl w:val="0"/>
        <w:rPr>
          <w:b/>
          <w:color w:val="D6615C" w:themeColor="accent1"/>
          <w:sz w:val="24"/>
          <w:szCs w:val="24"/>
        </w:rPr>
      </w:pPr>
      <w:bookmarkStart w:id="28" w:name="_Toc496456788"/>
      <w:bookmarkStart w:id="29" w:name="_Toc498866723"/>
      <w:bookmarkStart w:id="30" w:name="_Toc498867757"/>
      <w:bookmarkStart w:id="31" w:name="_Toc498867789"/>
      <w:bookmarkStart w:id="32" w:name="_Toc498868659"/>
      <w:bookmarkStart w:id="33" w:name="_Toc499477087"/>
      <w:bookmarkStart w:id="34" w:name="_Toc500183012"/>
      <w:r w:rsidRPr="00847B7E">
        <w:rPr>
          <w:b/>
          <w:color w:val="D6615C" w:themeColor="accent1"/>
          <w:sz w:val="24"/>
          <w:szCs w:val="24"/>
        </w:rPr>
        <w:t>Histórico de R</w:t>
      </w:r>
      <w:r w:rsidR="00231CA5" w:rsidRPr="00847B7E">
        <w:rPr>
          <w:b/>
          <w:color w:val="D6615C" w:themeColor="accent1"/>
          <w:sz w:val="24"/>
          <w:szCs w:val="24"/>
        </w:rPr>
        <w:t>evisão</w:t>
      </w:r>
      <w:bookmarkEnd w:id="28"/>
      <w:bookmarkEnd w:id="29"/>
      <w:bookmarkEnd w:id="30"/>
      <w:bookmarkEnd w:id="31"/>
      <w:bookmarkEnd w:id="32"/>
      <w:bookmarkEnd w:id="33"/>
      <w:bookmarkEnd w:id="34"/>
    </w:p>
    <w:tbl>
      <w:tblPr>
        <w:tblStyle w:val="TabeladeLista4-Destaque1"/>
        <w:tblW w:w="0" w:type="auto"/>
        <w:tblInd w:w="265" w:type="dxa"/>
        <w:tblLook w:val="0420" w:firstRow="1" w:lastRow="0" w:firstColumn="0" w:lastColumn="0" w:noHBand="0" w:noVBand="1"/>
      </w:tblPr>
      <w:tblGrid>
        <w:gridCol w:w="990"/>
        <w:gridCol w:w="1710"/>
        <w:gridCol w:w="5400"/>
        <w:gridCol w:w="1359"/>
      </w:tblGrid>
      <w:tr w:rsidR="00D20459" w14:paraId="5DE0CCBE" w14:textId="77777777" w:rsidTr="00266950">
        <w:trPr>
          <w:cnfStyle w:val="100000000000" w:firstRow="1" w:lastRow="0" w:firstColumn="0" w:lastColumn="0" w:oddVBand="0" w:evenVBand="0" w:oddHBand="0" w:evenHBand="0" w:firstRowFirstColumn="0" w:firstRowLastColumn="0" w:lastRowFirstColumn="0" w:lastRowLastColumn="0"/>
          <w:trHeight w:val="334"/>
        </w:trPr>
        <w:tc>
          <w:tcPr>
            <w:tcW w:w="990" w:type="dxa"/>
          </w:tcPr>
          <w:p w14:paraId="3A562B9D" w14:textId="43D5071F" w:rsidR="00D20459" w:rsidRDefault="00231CA5" w:rsidP="00D20459">
            <w:pPr>
              <w:ind w:left="0"/>
              <w:rPr>
                <w:lang w:val="en-US"/>
              </w:rPr>
            </w:pPr>
            <w:proofErr w:type="spellStart"/>
            <w:r>
              <w:rPr>
                <w:lang w:val="en-US"/>
              </w:rPr>
              <w:t>Versão</w:t>
            </w:r>
            <w:proofErr w:type="spellEnd"/>
          </w:p>
        </w:tc>
        <w:tc>
          <w:tcPr>
            <w:tcW w:w="1710" w:type="dxa"/>
          </w:tcPr>
          <w:p w14:paraId="16D3EECB" w14:textId="497CE716" w:rsidR="00D20459" w:rsidRDefault="00231CA5" w:rsidP="00D20459">
            <w:pPr>
              <w:ind w:left="0"/>
              <w:rPr>
                <w:lang w:val="en-US"/>
              </w:rPr>
            </w:pPr>
            <w:proofErr w:type="spellStart"/>
            <w:r>
              <w:rPr>
                <w:lang w:val="en-US"/>
              </w:rPr>
              <w:t>Autores</w:t>
            </w:r>
            <w:proofErr w:type="spellEnd"/>
          </w:p>
        </w:tc>
        <w:tc>
          <w:tcPr>
            <w:tcW w:w="5400" w:type="dxa"/>
          </w:tcPr>
          <w:p w14:paraId="5B7CA388" w14:textId="10EB2D2F" w:rsidR="00D20459" w:rsidRDefault="00231CA5" w:rsidP="00D20459">
            <w:pPr>
              <w:ind w:left="0"/>
              <w:rPr>
                <w:lang w:val="en-US"/>
              </w:rPr>
            </w:pPr>
            <w:proofErr w:type="spellStart"/>
            <w:r>
              <w:rPr>
                <w:lang w:val="en-US"/>
              </w:rPr>
              <w:t>Descrição</w:t>
            </w:r>
            <w:proofErr w:type="spellEnd"/>
          </w:p>
        </w:tc>
        <w:tc>
          <w:tcPr>
            <w:tcW w:w="1359" w:type="dxa"/>
          </w:tcPr>
          <w:p w14:paraId="579A84AD" w14:textId="2A9C6C53" w:rsidR="00D20459" w:rsidRDefault="00D20459" w:rsidP="00D20459">
            <w:pPr>
              <w:ind w:left="0"/>
              <w:rPr>
                <w:lang w:val="en-US"/>
              </w:rPr>
            </w:pPr>
            <w:r>
              <w:rPr>
                <w:lang w:val="en-US"/>
              </w:rPr>
              <w:t>Dat</w:t>
            </w:r>
            <w:r w:rsidR="00231CA5">
              <w:rPr>
                <w:lang w:val="en-US"/>
              </w:rPr>
              <w:t>a</w:t>
            </w:r>
          </w:p>
        </w:tc>
      </w:tr>
      <w:tr w:rsidR="00D20459" w14:paraId="0B69E658" w14:textId="77777777" w:rsidTr="00D20459">
        <w:trPr>
          <w:cnfStyle w:val="000000100000" w:firstRow="0" w:lastRow="0" w:firstColumn="0" w:lastColumn="0" w:oddVBand="0" w:evenVBand="0" w:oddHBand="1" w:evenHBand="0" w:firstRowFirstColumn="0" w:firstRowLastColumn="0" w:lastRowFirstColumn="0" w:lastRowLastColumn="0"/>
        </w:trPr>
        <w:tc>
          <w:tcPr>
            <w:tcW w:w="990" w:type="dxa"/>
          </w:tcPr>
          <w:p w14:paraId="141B8472" w14:textId="77777777" w:rsidR="00D20459" w:rsidRPr="002257BD" w:rsidRDefault="00D20459" w:rsidP="00D20459">
            <w:pPr>
              <w:ind w:left="0"/>
              <w:rPr>
                <w:b/>
                <w:sz w:val="20"/>
                <w:szCs w:val="20"/>
                <w:lang w:val="en-US"/>
              </w:rPr>
            </w:pPr>
            <w:r w:rsidRPr="002257BD">
              <w:rPr>
                <w:b/>
                <w:sz w:val="20"/>
                <w:szCs w:val="20"/>
                <w:lang w:val="en-US"/>
              </w:rPr>
              <w:t>1.0</w:t>
            </w:r>
          </w:p>
        </w:tc>
        <w:tc>
          <w:tcPr>
            <w:tcW w:w="1710" w:type="dxa"/>
          </w:tcPr>
          <w:p w14:paraId="0444AFB2" w14:textId="77777777" w:rsidR="002257BD" w:rsidRDefault="002257BD" w:rsidP="00D20459">
            <w:pPr>
              <w:ind w:left="0"/>
              <w:rPr>
                <w:b/>
                <w:sz w:val="20"/>
                <w:szCs w:val="20"/>
              </w:rPr>
            </w:pPr>
            <w:r w:rsidRPr="002257BD">
              <w:rPr>
                <w:b/>
                <w:sz w:val="20"/>
                <w:szCs w:val="20"/>
              </w:rPr>
              <w:t>Grupo 1</w:t>
            </w:r>
          </w:p>
          <w:p w14:paraId="2F6BB7D8" w14:textId="77777777" w:rsidR="00266950" w:rsidRDefault="00266950" w:rsidP="00D20459">
            <w:pPr>
              <w:ind w:left="0"/>
              <w:rPr>
                <w:sz w:val="20"/>
                <w:szCs w:val="20"/>
              </w:rPr>
            </w:pPr>
            <w:r>
              <w:rPr>
                <w:sz w:val="20"/>
                <w:szCs w:val="20"/>
              </w:rPr>
              <w:t>Ana Barros</w:t>
            </w:r>
          </w:p>
          <w:p w14:paraId="7AF9B593" w14:textId="77777777" w:rsidR="00266950" w:rsidRDefault="00266950" w:rsidP="00D20459">
            <w:pPr>
              <w:ind w:left="0"/>
              <w:rPr>
                <w:sz w:val="20"/>
                <w:szCs w:val="20"/>
              </w:rPr>
            </w:pPr>
            <w:r>
              <w:rPr>
                <w:sz w:val="20"/>
                <w:szCs w:val="20"/>
              </w:rPr>
              <w:t>Daniel Bento</w:t>
            </w:r>
          </w:p>
          <w:p w14:paraId="1E6C6A7D" w14:textId="77777777" w:rsidR="00266950" w:rsidRDefault="00266950" w:rsidP="00D20459">
            <w:pPr>
              <w:ind w:left="0"/>
              <w:rPr>
                <w:sz w:val="20"/>
                <w:szCs w:val="20"/>
              </w:rPr>
            </w:pPr>
            <w:r>
              <w:rPr>
                <w:sz w:val="20"/>
                <w:szCs w:val="20"/>
              </w:rPr>
              <w:t>Manuel Correia</w:t>
            </w:r>
          </w:p>
          <w:p w14:paraId="56C003C0" w14:textId="77777777" w:rsidR="00266950" w:rsidRDefault="00266950" w:rsidP="00D20459">
            <w:pPr>
              <w:ind w:left="0"/>
              <w:rPr>
                <w:sz w:val="20"/>
                <w:szCs w:val="20"/>
              </w:rPr>
            </w:pPr>
            <w:r>
              <w:rPr>
                <w:sz w:val="20"/>
                <w:szCs w:val="20"/>
              </w:rPr>
              <w:t>Maria Almeida</w:t>
            </w:r>
          </w:p>
          <w:p w14:paraId="7EB4C0B5" w14:textId="41B05DB8" w:rsidR="00266950" w:rsidRPr="00266950" w:rsidRDefault="00266950" w:rsidP="00D20459">
            <w:pPr>
              <w:ind w:left="0"/>
              <w:rPr>
                <w:sz w:val="20"/>
                <w:szCs w:val="20"/>
              </w:rPr>
            </w:pPr>
            <w:r>
              <w:rPr>
                <w:sz w:val="20"/>
                <w:szCs w:val="20"/>
              </w:rPr>
              <w:t>Tiago Gonçalves</w:t>
            </w:r>
          </w:p>
        </w:tc>
        <w:tc>
          <w:tcPr>
            <w:tcW w:w="5400" w:type="dxa"/>
          </w:tcPr>
          <w:p w14:paraId="7751E1E7" w14:textId="1997467E" w:rsidR="00D20459" w:rsidRPr="002257BD" w:rsidRDefault="00D20459" w:rsidP="00D20459">
            <w:pPr>
              <w:ind w:left="0"/>
              <w:rPr>
                <w:b/>
                <w:sz w:val="20"/>
                <w:szCs w:val="20"/>
                <w:lang w:val="en-US"/>
              </w:rPr>
            </w:pPr>
          </w:p>
        </w:tc>
        <w:tc>
          <w:tcPr>
            <w:tcW w:w="1359" w:type="dxa"/>
          </w:tcPr>
          <w:p w14:paraId="1B544864" w14:textId="3FAF548A" w:rsidR="00D20459" w:rsidRPr="002257BD" w:rsidRDefault="00266950" w:rsidP="00D20459">
            <w:pPr>
              <w:ind w:left="0"/>
              <w:rPr>
                <w:b/>
                <w:sz w:val="20"/>
                <w:szCs w:val="20"/>
                <w:lang w:val="en-US"/>
              </w:rPr>
            </w:pPr>
            <w:r>
              <w:rPr>
                <w:b/>
                <w:sz w:val="20"/>
                <w:szCs w:val="20"/>
                <w:lang w:val="en-US"/>
              </w:rPr>
              <w:t>2017-10-22</w:t>
            </w:r>
          </w:p>
        </w:tc>
      </w:tr>
      <w:tr w:rsidR="000C76DD" w14:paraId="0CD1BDD7" w14:textId="77777777" w:rsidTr="00D20459">
        <w:tc>
          <w:tcPr>
            <w:tcW w:w="990" w:type="dxa"/>
          </w:tcPr>
          <w:p w14:paraId="4CFE5517" w14:textId="656C939B" w:rsidR="000C76DD" w:rsidRPr="002257BD" w:rsidRDefault="000C76DD" w:rsidP="00D20459">
            <w:pPr>
              <w:ind w:left="0"/>
              <w:rPr>
                <w:b/>
                <w:sz w:val="20"/>
                <w:szCs w:val="20"/>
                <w:lang w:val="en-US"/>
              </w:rPr>
            </w:pPr>
            <w:r>
              <w:rPr>
                <w:b/>
                <w:sz w:val="20"/>
                <w:szCs w:val="20"/>
                <w:lang w:val="en-US"/>
              </w:rPr>
              <w:t>1.2</w:t>
            </w:r>
          </w:p>
        </w:tc>
        <w:tc>
          <w:tcPr>
            <w:tcW w:w="1710" w:type="dxa"/>
          </w:tcPr>
          <w:p w14:paraId="669D85DB" w14:textId="77777777" w:rsidR="000C76DD" w:rsidRDefault="000C76DD" w:rsidP="000C76DD">
            <w:pPr>
              <w:ind w:left="0"/>
              <w:rPr>
                <w:b/>
                <w:sz w:val="20"/>
                <w:szCs w:val="20"/>
              </w:rPr>
            </w:pPr>
            <w:r w:rsidRPr="002257BD">
              <w:rPr>
                <w:b/>
                <w:sz w:val="20"/>
                <w:szCs w:val="20"/>
              </w:rPr>
              <w:t>Grupo 1</w:t>
            </w:r>
          </w:p>
          <w:p w14:paraId="44251593" w14:textId="77777777" w:rsidR="000C76DD" w:rsidRDefault="000C76DD" w:rsidP="000C76DD">
            <w:pPr>
              <w:ind w:left="0"/>
              <w:rPr>
                <w:sz w:val="20"/>
                <w:szCs w:val="20"/>
              </w:rPr>
            </w:pPr>
            <w:r>
              <w:rPr>
                <w:sz w:val="20"/>
                <w:szCs w:val="20"/>
              </w:rPr>
              <w:t>Ana Barros</w:t>
            </w:r>
          </w:p>
          <w:p w14:paraId="5DB97B46" w14:textId="77777777" w:rsidR="000C76DD" w:rsidRDefault="000C76DD" w:rsidP="000C76DD">
            <w:pPr>
              <w:ind w:left="0"/>
              <w:rPr>
                <w:sz w:val="20"/>
                <w:szCs w:val="20"/>
              </w:rPr>
            </w:pPr>
            <w:r>
              <w:rPr>
                <w:sz w:val="20"/>
                <w:szCs w:val="20"/>
              </w:rPr>
              <w:t>Daniel Bento</w:t>
            </w:r>
          </w:p>
          <w:p w14:paraId="2FBB0239" w14:textId="77777777" w:rsidR="000C76DD" w:rsidRDefault="000C76DD" w:rsidP="000C76DD">
            <w:pPr>
              <w:ind w:left="0"/>
              <w:rPr>
                <w:sz w:val="20"/>
                <w:szCs w:val="20"/>
              </w:rPr>
            </w:pPr>
            <w:r>
              <w:rPr>
                <w:sz w:val="20"/>
                <w:szCs w:val="20"/>
              </w:rPr>
              <w:t>Manuel Correia</w:t>
            </w:r>
          </w:p>
          <w:p w14:paraId="34511DB9" w14:textId="77777777" w:rsidR="000C76DD" w:rsidRDefault="000C76DD" w:rsidP="000C76DD">
            <w:pPr>
              <w:ind w:left="0"/>
              <w:rPr>
                <w:sz w:val="20"/>
                <w:szCs w:val="20"/>
              </w:rPr>
            </w:pPr>
            <w:r>
              <w:rPr>
                <w:sz w:val="20"/>
                <w:szCs w:val="20"/>
              </w:rPr>
              <w:t>Maria Almeida</w:t>
            </w:r>
          </w:p>
          <w:p w14:paraId="54132759" w14:textId="26EE13F5" w:rsidR="000C76DD" w:rsidRPr="002257BD" w:rsidRDefault="000C76DD" w:rsidP="000C76DD">
            <w:pPr>
              <w:ind w:left="0"/>
              <w:rPr>
                <w:b/>
                <w:sz w:val="20"/>
                <w:szCs w:val="20"/>
              </w:rPr>
            </w:pPr>
            <w:r>
              <w:rPr>
                <w:sz w:val="20"/>
                <w:szCs w:val="20"/>
              </w:rPr>
              <w:t>Tiago Gonçalves</w:t>
            </w:r>
          </w:p>
        </w:tc>
        <w:tc>
          <w:tcPr>
            <w:tcW w:w="5400" w:type="dxa"/>
          </w:tcPr>
          <w:p w14:paraId="7DD972EB" w14:textId="77777777" w:rsidR="000C76DD" w:rsidRPr="002257BD" w:rsidRDefault="000C76DD" w:rsidP="00D20459">
            <w:pPr>
              <w:ind w:left="0"/>
              <w:rPr>
                <w:b/>
                <w:sz w:val="20"/>
                <w:szCs w:val="20"/>
                <w:lang w:val="en-US"/>
              </w:rPr>
            </w:pPr>
          </w:p>
        </w:tc>
        <w:tc>
          <w:tcPr>
            <w:tcW w:w="1359" w:type="dxa"/>
          </w:tcPr>
          <w:p w14:paraId="1A1AAFAA" w14:textId="16805800" w:rsidR="000C76DD" w:rsidRDefault="000C76DD" w:rsidP="00D20459">
            <w:pPr>
              <w:ind w:left="0"/>
              <w:rPr>
                <w:b/>
                <w:sz w:val="20"/>
                <w:szCs w:val="20"/>
                <w:lang w:val="en-US"/>
              </w:rPr>
            </w:pPr>
            <w:r>
              <w:rPr>
                <w:b/>
                <w:sz w:val="20"/>
                <w:szCs w:val="20"/>
                <w:lang w:val="en-US"/>
              </w:rPr>
              <w:t>2017-11-26</w:t>
            </w:r>
          </w:p>
        </w:tc>
      </w:tr>
      <w:tr w:rsidR="00A03D43" w14:paraId="5023EC07" w14:textId="77777777" w:rsidTr="00D20459">
        <w:trPr>
          <w:cnfStyle w:val="000000100000" w:firstRow="0" w:lastRow="0" w:firstColumn="0" w:lastColumn="0" w:oddVBand="0" w:evenVBand="0" w:oddHBand="1" w:evenHBand="0" w:firstRowFirstColumn="0" w:firstRowLastColumn="0" w:lastRowFirstColumn="0" w:lastRowLastColumn="0"/>
        </w:trPr>
        <w:tc>
          <w:tcPr>
            <w:tcW w:w="990" w:type="dxa"/>
          </w:tcPr>
          <w:p w14:paraId="2031D1F6" w14:textId="1513DBE9" w:rsidR="00A03D43" w:rsidRDefault="00A03D43" w:rsidP="00D20459">
            <w:pPr>
              <w:ind w:left="0"/>
              <w:rPr>
                <w:b/>
                <w:sz w:val="20"/>
                <w:szCs w:val="20"/>
                <w:lang w:val="en-US"/>
              </w:rPr>
            </w:pPr>
            <w:r>
              <w:rPr>
                <w:b/>
                <w:sz w:val="20"/>
                <w:szCs w:val="20"/>
                <w:lang w:val="en-US"/>
              </w:rPr>
              <w:t>1.3</w:t>
            </w:r>
          </w:p>
        </w:tc>
        <w:tc>
          <w:tcPr>
            <w:tcW w:w="1710" w:type="dxa"/>
          </w:tcPr>
          <w:p w14:paraId="453595BA" w14:textId="77777777" w:rsidR="00A03D43" w:rsidRDefault="00A03D43" w:rsidP="000C76DD">
            <w:pPr>
              <w:ind w:left="0"/>
              <w:rPr>
                <w:b/>
                <w:sz w:val="20"/>
                <w:szCs w:val="20"/>
              </w:rPr>
            </w:pPr>
            <w:r>
              <w:rPr>
                <w:b/>
                <w:sz w:val="20"/>
                <w:szCs w:val="20"/>
              </w:rPr>
              <w:t>Grupo 1</w:t>
            </w:r>
          </w:p>
          <w:p w14:paraId="3510C8DD" w14:textId="77777777" w:rsidR="00A03D43" w:rsidRDefault="00A03D43" w:rsidP="000C76DD">
            <w:pPr>
              <w:ind w:left="0"/>
              <w:rPr>
                <w:sz w:val="20"/>
                <w:szCs w:val="20"/>
              </w:rPr>
            </w:pPr>
            <w:r>
              <w:rPr>
                <w:sz w:val="20"/>
                <w:szCs w:val="20"/>
              </w:rPr>
              <w:t>Ana Barros</w:t>
            </w:r>
          </w:p>
          <w:p w14:paraId="6D63515D" w14:textId="77777777" w:rsidR="00A03D43" w:rsidRDefault="00A03D43" w:rsidP="000C76DD">
            <w:pPr>
              <w:ind w:left="0"/>
              <w:rPr>
                <w:sz w:val="20"/>
                <w:szCs w:val="20"/>
              </w:rPr>
            </w:pPr>
            <w:r>
              <w:rPr>
                <w:sz w:val="20"/>
                <w:szCs w:val="20"/>
              </w:rPr>
              <w:t>Daniel Bento</w:t>
            </w:r>
          </w:p>
          <w:p w14:paraId="2F051FBD" w14:textId="77777777" w:rsidR="00A03D43" w:rsidRDefault="00A03D43" w:rsidP="000C76DD">
            <w:pPr>
              <w:ind w:left="0"/>
              <w:rPr>
                <w:sz w:val="20"/>
                <w:szCs w:val="20"/>
              </w:rPr>
            </w:pPr>
            <w:r>
              <w:rPr>
                <w:sz w:val="20"/>
                <w:szCs w:val="20"/>
              </w:rPr>
              <w:t>Manuel Correia</w:t>
            </w:r>
          </w:p>
          <w:p w14:paraId="28564775" w14:textId="77777777" w:rsidR="00A03D43" w:rsidRDefault="00A03D43" w:rsidP="000C76DD">
            <w:pPr>
              <w:ind w:left="0"/>
              <w:rPr>
                <w:sz w:val="20"/>
                <w:szCs w:val="20"/>
              </w:rPr>
            </w:pPr>
            <w:r>
              <w:rPr>
                <w:sz w:val="20"/>
                <w:szCs w:val="20"/>
              </w:rPr>
              <w:t>Maria Almeida</w:t>
            </w:r>
          </w:p>
          <w:p w14:paraId="325093B9" w14:textId="1F7F463B" w:rsidR="00A03D43" w:rsidRPr="00A03D43" w:rsidRDefault="00A03D43" w:rsidP="000C76DD">
            <w:pPr>
              <w:ind w:left="0"/>
              <w:rPr>
                <w:sz w:val="20"/>
                <w:szCs w:val="20"/>
              </w:rPr>
            </w:pPr>
            <w:r>
              <w:rPr>
                <w:sz w:val="20"/>
                <w:szCs w:val="20"/>
              </w:rPr>
              <w:t>Tiago Gonçalves</w:t>
            </w:r>
          </w:p>
        </w:tc>
        <w:tc>
          <w:tcPr>
            <w:tcW w:w="5400" w:type="dxa"/>
          </w:tcPr>
          <w:p w14:paraId="583FF360" w14:textId="77777777" w:rsidR="00A03D43" w:rsidRPr="002257BD" w:rsidRDefault="00A03D43" w:rsidP="00D20459">
            <w:pPr>
              <w:ind w:left="0"/>
              <w:rPr>
                <w:b/>
                <w:sz w:val="20"/>
                <w:szCs w:val="20"/>
                <w:lang w:val="en-US"/>
              </w:rPr>
            </w:pPr>
          </w:p>
        </w:tc>
        <w:tc>
          <w:tcPr>
            <w:tcW w:w="1359" w:type="dxa"/>
          </w:tcPr>
          <w:p w14:paraId="28689B8B" w14:textId="5E022931" w:rsidR="00A03D43" w:rsidRDefault="00A03D43" w:rsidP="00D20459">
            <w:pPr>
              <w:ind w:left="0"/>
              <w:rPr>
                <w:b/>
                <w:sz w:val="20"/>
                <w:szCs w:val="20"/>
                <w:lang w:val="en-US"/>
              </w:rPr>
            </w:pPr>
            <w:r>
              <w:rPr>
                <w:b/>
                <w:sz w:val="20"/>
                <w:szCs w:val="20"/>
                <w:lang w:val="en-US"/>
              </w:rPr>
              <w:t>2017-12-10</w:t>
            </w:r>
          </w:p>
        </w:tc>
      </w:tr>
    </w:tbl>
    <w:p w14:paraId="78B6726A" w14:textId="1F5CAEF3" w:rsidR="00D20459" w:rsidRDefault="00D20459" w:rsidP="00D20459">
      <w:pPr>
        <w:rPr>
          <w:lang w:val="en-US"/>
        </w:rPr>
      </w:pPr>
    </w:p>
    <w:p w14:paraId="0A505269" w14:textId="77777777" w:rsidR="00D20459" w:rsidRDefault="00D20459" w:rsidP="00D20459">
      <w:pPr>
        <w:rPr>
          <w:lang w:val="en-US"/>
        </w:rPr>
      </w:pPr>
    </w:p>
    <w:p w14:paraId="46762A09" w14:textId="77777777" w:rsidR="00D20459" w:rsidRDefault="00D20459" w:rsidP="00D20459">
      <w:pPr>
        <w:rPr>
          <w:lang w:val="en-US"/>
        </w:rPr>
      </w:pPr>
    </w:p>
    <w:p w14:paraId="3E377555" w14:textId="77777777" w:rsidR="00D20459" w:rsidRDefault="00D20459" w:rsidP="00D20459">
      <w:pPr>
        <w:rPr>
          <w:lang w:val="en-US"/>
        </w:rPr>
      </w:pPr>
    </w:p>
    <w:p w14:paraId="211BB4AB" w14:textId="77777777" w:rsidR="00D20459" w:rsidRDefault="00D20459" w:rsidP="000C76DD">
      <w:pPr>
        <w:ind w:left="0"/>
        <w:rPr>
          <w:lang w:val="en-US"/>
        </w:rPr>
        <w:sectPr w:rsidR="00D20459" w:rsidSect="005E2EE3">
          <w:headerReference w:type="default" r:id="rId10"/>
          <w:footerReference w:type="default" r:id="rId11"/>
          <w:footerReference w:type="first" r:id="rId12"/>
          <w:pgSz w:w="12240" w:h="15840" w:code="1"/>
          <w:pgMar w:top="1152" w:right="1253" w:bottom="2160" w:left="1253" w:header="720" w:footer="1296" w:gutter="0"/>
          <w:pgNumType w:start="0"/>
          <w:cols w:space="720"/>
          <w:titlePg/>
          <w:docGrid w:linePitch="360"/>
        </w:sectPr>
      </w:pPr>
    </w:p>
    <w:p w14:paraId="3EEEB8A5" w14:textId="72B65169" w:rsidR="005E2EE3" w:rsidRPr="00D20459" w:rsidRDefault="005E2EE3" w:rsidP="005E2EE3">
      <w:pPr>
        <w:rPr>
          <w:lang w:val="en-US"/>
        </w:rPr>
      </w:pPr>
    </w:p>
    <w:sdt>
      <w:sdtPr>
        <w:id w:val="345680890"/>
        <w:docPartObj>
          <w:docPartGallery w:val="Cover Pages"/>
          <w:docPartUnique/>
        </w:docPartObj>
      </w:sdtPr>
      <w:sdtEndPr>
        <w:rPr>
          <w:lang w:val="en-US"/>
        </w:rPr>
      </w:sdtEndPr>
      <w:sdtContent>
        <w:p w14:paraId="3D8DBC6D" w14:textId="05506216" w:rsidR="00B02226" w:rsidRPr="00CE31E6" w:rsidRDefault="005E2EE3">
          <w:pPr>
            <w:ind w:left="0"/>
          </w:pPr>
          <w:r>
            <w:rPr>
              <w:noProof/>
              <w:lang w:eastAsia="pt-PT"/>
            </w:rPr>
            <mc:AlternateContent>
              <mc:Choice Requires="wps">
                <w:drawing>
                  <wp:anchor distT="0" distB="0" distL="114300" distR="114300" simplePos="0" relativeHeight="251608064" behindDoc="0" locked="0" layoutInCell="1" allowOverlap="1" wp14:anchorId="6304D4D1" wp14:editId="151A532C">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603488093"/>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Content>
                                  <w:p w14:paraId="63495281" w14:textId="77777777" w:rsidR="0072233D" w:rsidRDefault="0072233D" w:rsidP="005E2EE3">
                                    <w:pPr>
                                      <w:pStyle w:val="SemEspaamento"/>
                                      <w:jc w:val="right"/>
                                      <w:rPr>
                                        <w:color w:val="FFFFFF" w:themeColor="background1"/>
                                        <w:sz w:val="24"/>
                                        <w:szCs w:val="24"/>
                                      </w:rPr>
                                    </w:pPr>
                                    <w:r>
                                      <w:rPr>
                                        <w:color w:val="FFFFFF" w:themeColor="background1"/>
                                        <w:sz w:val="24"/>
                                        <w:szCs w:val="24"/>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304D4D1" id="Rectangle 132" o:spid="_x0000_s1026" style="position:absolute;margin-left:-4.4pt;margin-top:0;width:46.8pt;height:77.75pt;z-index:2516080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" fillcolor="#d6615c [3204]" stroked="f" strokeweight="1pt">
                    <v:path arrowok="t"/>
                    <o:lock v:ext="edit" aspectratio="t"/>
                    <v:textbox inset="3.6pt,,3.6pt">
                      <w:txbxContent>
                        <w:sdt>
                          <w:sdtPr>
                            <w:rPr>
                              <w:color w:val="FFFFFF" w:themeColor="background1"/>
                              <w:sz w:val="24"/>
                              <w:szCs w:val="24"/>
                            </w:rPr>
                            <w:alias w:val="Year"/>
                            <w:tag w:val=""/>
                            <w:id w:val="-1603488093"/>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Content>
                            <w:p w14:paraId="63495281" w14:textId="77777777" w:rsidR="0072233D" w:rsidRDefault="0072233D" w:rsidP="005E2EE3">
                              <w:pPr>
                                <w:pStyle w:val="SemEspaamento"/>
                                <w:jc w:val="right"/>
                                <w:rPr>
                                  <w:color w:val="FFFFFF" w:themeColor="background1"/>
                                  <w:sz w:val="24"/>
                                  <w:szCs w:val="24"/>
                                </w:rPr>
                              </w:pPr>
                              <w:r>
                                <w:rPr>
                                  <w:color w:val="FFFFFF" w:themeColor="background1"/>
                                  <w:sz w:val="24"/>
                                  <w:szCs w:val="24"/>
                                </w:rPr>
                                <w:t>2017</w:t>
                              </w:r>
                            </w:p>
                          </w:sdtContent>
                        </w:sdt>
                      </w:txbxContent>
                    </v:textbox>
                    <w10:wrap anchorx="margin" anchory="page"/>
                  </v:rect>
                </w:pict>
              </mc:Fallback>
            </mc:AlternateContent>
          </w:r>
        </w:p>
      </w:sdtContent>
    </w:sdt>
    <w:p w14:paraId="018288EE" w14:textId="61275B06" w:rsidR="002A3C30" w:rsidRPr="0016717C" w:rsidRDefault="00F60E15" w:rsidP="00385D9E">
      <w:pPr>
        <w:outlineLvl w:val="0"/>
        <w:rPr>
          <w:b/>
          <w:color w:val="D6615C" w:themeColor="accent1"/>
          <w:sz w:val="28"/>
          <w:szCs w:val="28"/>
          <w:lang w:val="en-US"/>
        </w:rPr>
      </w:pPr>
      <w:bookmarkStart w:id="35" w:name="_Toc496456789"/>
      <w:bookmarkStart w:id="36" w:name="_Toc498866724"/>
      <w:bookmarkStart w:id="37" w:name="_Toc498867758"/>
      <w:bookmarkStart w:id="38" w:name="_Toc498867790"/>
      <w:bookmarkStart w:id="39" w:name="_Toc498868660"/>
      <w:bookmarkStart w:id="40" w:name="_Toc499477088"/>
      <w:bookmarkStart w:id="41" w:name="_Toc500183013"/>
      <w:proofErr w:type="spellStart"/>
      <w:r w:rsidRPr="0016717C">
        <w:rPr>
          <w:b/>
          <w:color w:val="D6615C" w:themeColor="accent1"/>
          <w:sz w:val="28"/>
          <w:szCs w:val="28"/>
          <w:lang w:val="en-US"/>
        </w:rPr>
        <w:t>Índice</w:t>
      </w:r>
      <w:bookmarkEnd w:id="35"/>
      <w:bookmarkEnd w:id="36"/>
      <w:bookmarkEnd w:id="37"/>
      <w:bookmarkEnd w:id="38"/>
      <w:bookmarkEnd w:id="39"/>
      <w:bookmarkEnd w:id="40"/>
      <w:bookmarkEnd w:id="41"/>
      <w:proofErr w:type="spellEnd"/>
    </w:p>
    <w:sdt>
      <w:sdtPr>
        <w:rPr>
          <w:color w:val="000000" w:themeColor="text1"/>
        </w:rPr>
        <w:id w:val="2117018071"/>
        <w:docPartObj>
          <w:docPartGallery w:val="Table of Contents"/>
          <w:docPartUnique/>
        </w:docPartObj>
      </w:sdtPr>
      <w:sdtContent>
        <w:p w14:paraId="67757DB2" w14:textId="512962E3" w:rsidR="00D335AE" w:rsidRPr="00D335AE" w:rsidRDefault="002A3C30" w:rsidP="00D335AE">
          <w:pPr>
            <w:pStyle w:val="ndice1"/>
            <w:tabs>
              <w:tab w:val="right" w:leader="dot" w:pos="9350"/>
            </w:tabs>
            <w:rPr>
              <w:rFonts w:eastAsiaTheme="minorEastAsia"/>
              <w:noProof/>
              <w:color w:val="auto"/>
              <w:lang w:val="en-US" w:eastAsia="en-US"/>
            </w:rPr>
          </w:pPr>
          <w:r w:rsidRPr="00D335AE">
            <w:rPr>
              <w:rFonts w:asciiTheme="majorHAnsi" w:eastAsiaTheme="majorEastAsia" w:hAnsiTheme="majorHAnsi" w:cstheme="majorBidi"/>
              <w:color w:val="000000" w:themeColor="text1"/>
              <w:lang w:eastAsia="en-US"/>
            </w:rPr>
            <w:fldChar w:fldCharType="begin"/>
          </w:r>
          <w:r w:rsidRPr="00D335AE">
            <w:rPr>
              <w:color w:val="000000" w:themeColor="text1"/>
            </w:rPr>
            <w:instrText xml:space="preserve"> TOC \o "1-3" \h \z \u </w:instrText>
          </w:r>
          <w:r w:rsidRPr="00D335AE">
            <w:rPr>
              <w:rFonts w:asciiTheme="majorHAnsi" w:eastAsiaTheme="majorEastAsia" w:hAnsiTheme="majorHAnsi" w:cstheme="majorBidi"/>
              <w:color w:val="000000" w:themeColor="text1"/>
              <w:lang w:eastAsia="en-US"/>
            </w:rPr>
            <w:fldChar w:fldCharType="separate"/>
          </w:r>
        </w:p>
        <w:p w14:paraId="21640529" w14:textId="14F73571" w:rsidR="00D335AE" w:rsidRPr="00D335AE" w:rsidRDefault="0072233D">
          <w:pPr>
            <w:pStyle w:val="ndice1"/>
            <w:tabs>
              <w:tab w:val="left" w:pos="720"/>
              <w:tab w:val="right" w:leader="dot" w:pos="9350"/>
            </w:tabs>
            <w:rPr>
              <w:rFonts w:eastAsiaTheme="minorEastAsia"/>
              <w:noProof/>
              <w:color w:val="auto"/>
              <w:lang w:val="en-US" w:eastAsia="en-US"/>
            </w:rPr>
          </w:pPr>
          <w:hyperlink w:anchor="_Toc500183016" w:history="1">
            <w:r w:rsidR="00D335AE" w:rsidRPr="00D335AE">
              <w:rPr>
                <w:rStyle w:val="Hiperligao"/>
                <w:noProof/>
              </w:rPr>
              <w:t>1</w:t>
            </w:r>
            <w:r w:rsidR="00D335AE" w:rsidRPr="00D335AE">
              <w:rPr>
                <w:rFonts w:eastAsiaTheme="minorEastAsia"/>
                <w:noProof/>
                <w:color w:val="auto"/>
                <w:lang w:val="en-US" w:eastAsia="en-US"/>
              </w:rPr>
              <w:tab/>
            </w:r>
            <w:r w:rsidR="00D335AE" w:rsidRPr="00D335AE">
              <w:rPr>
                <w:rStyle w:val="Hiperligao"/>
                <w:noProof/>
              </w:rPr>
              <w:t>Introdução</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_Toc500183016 \h </w:instrText>
            </w:r>
            <w:r w:rsidR="00D335AE" w:rsidRPr="00D335AE">
              <w:rPr>
                <w:noProof/>
                <w:webHidden/>
              </w:rPr>
            </w:r>
            <w:r w:rsidR="00D335AE" w:rsidRPr="00D335AE">
              <w:rPr>
                <w:noProof/>
                <w:webHidden/>
              </w:rPr>
              <w:fldChar w:fldCharType="separate"/>
            </w:r>
            <w:r w:rsidR="00D335AE" w:rsidRPr="00D335AE">
              <w:rPr>
                <w:noProof/>
                <w:webHidden/>
              </w:rPr>
              <w:t>7</w:t>
            </w:r>
            <w:r w:rsidR="00D335AE" w:rsidRPr="00D335AE">
              <w:rPr>
                <w:noProof/>
                <w:webHidden/>
              </w:rPr>
              <w:fldChar w:fldCharType="end"/>
            </w:r>
          </w:hyperlink>
        </w:p>
        <w:p w14:paraId="1526B42A" w14:textId="4157DB80" w:rsidR="00D335AE" w:rsidRPr="00D335AE" w:rsidRDefault="0072233D">
          <w:pPr>
            <w:pStyle w:val="ndice1"/>
            <w:tabs>
              <w:tab w:val="left" w:pos="960"/>
              <w:tab w:val="right" w:leader="dot" w:pos="9350"/>
            </w:tabs>
            <w:rPr>
              <w:rFonts w:eastAsiaTheme="minorEastAsia"/>
              <w:noProof/>
              <w:color w:val="auto"/>
              <w:lang w:val="en-US" w:eastAsia="en-US"/>
            </w:rPr>
          </w:pPr>
          <w:hyperlink w:anchor="_Toc500183017" w:history="1">
            <w:r w:rsidR="00D335AE" w:rsidRPr="00D335AE">
              <w:rPr>
                <w:rStyle w:val="Hiperligao"/>
                <w:noProof/>
              </w:rPr>
              <w:t>1.1</w:t>
            </w:r>
            <w:r w:rsidR="00D335AE" w:rsidRPr="00D335AE">
              <w:rPr>
                <w:rFonts w:eastAsiaTheme="minorEastAsia"/>
                <w:noProof/>
                <w:color w:val="auto"/>
                <w:lang w:val="en-US" w:eastAsia="en-US"/>
              </w:rPr>
              <w:tab/>
            </w:r>
            <w:r w:rsidR="00D335AE" w:rsidRPr="00D335AE">
              <w:rPr>
                <w:rStyle w:val="Hiperligao"/>
                <w:noProof/>
              </w:rPr>
              <w:t>Propósito</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_Toc500183017 \h </w:instrText>
            </w:r>
            <w:r w:rsidR="00D335AE" w:rsidRPr="00D335AE">
              <w:rPr>
                <w:noProof/>
                <w:webHidden/>
              </w:rPr>
            </w:r>
            <w:r w:rsidR="00D335AE" w:rsidRPr="00D335AE">
              <w:rPr>
                <w:noProof/>
                <w:webHidden/>
              </w:rPr>
              <w:fldChar w:fldCharType="separate"/>
            </w:r>
            <w:r w:rsidR="00D335AE" w:rsidRPr="00D335AE">
              <w:rPr>
                <w:noProof/>
                <w:webHidden/>
              </w:rPr>
              <w:t>7</w:t>
            </w:r>
            <w:r w:rsidR="00D335AE" w:rsidRPr="00D335AE">
              <w:rPr>
                <w:noProof/>
                <w:webHidden/>
              </w:rPr>
              <w:fldChar w:fldCharType="end"/>
            </w:r>
          </w:hyperlink>
        </w:p>
        <w:p w14:paraId="08DA6090" w14:textId="528D5B9B" w:rsidR="00D335AE" w:rsidRPr="00D335AE" w:rsidRDefault="0072233D">
          <w:pPr>
            <w:pStyle w:val="ndice2"/>
            <w:tabs>
              <w:tab w:val="left" w:pos="720"/>
              <w:tab w:val="right" w:leader="dot" w:pos="9350"/>
            </w:tabs>
            <w:rPr>
              <w:rFonts w:eastAsiaTheme="minorEastAsia"/>
              <w:noProof/>
              <w:color w:val="auto"/>
              <w:lang w:val="en-US" w:eastAsia="en-US"/>
            </w:rPr>
          </w:pPr>
          <w:hyperlink w:anchor="_Toc500183018" w:history="1">
            <w:r w:rsidR="00D335AE" w:rsidRPr="00D335AE">
              <w:rPr>
                <w:rStyle w:val="Hiperligao"/>
                <w:noProof/>
              </w:rPr>
              <w:t>1.2</w:t>
            </w:r>
            <w:r w:rsidR="00D335AE" w:rsidRPr="00D335AE">
              <w:rPr>
                <w:rFonts w:eastAsiaTheme="minorEastAsia"/>
                <w:noProof/>
                <w:color w:val="auto"/>
                <w:lang w:val="en-US" w:eastAsia="en-US"/>
              </w:rPr>
              <w:tab/>
            </w:r>
            <w:r w:rsidR="00D335AE" w:rsidRPr="00D335AE">
              <w:rPr>
                <w:rStyle w:val="Hiperligao"/>
                <w:noProof/>
              </w:rPr>
              <w:t>Scope do produto</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_Toc500183018 \h </w:instrText>
            </w:r>
            <w:r w:rsidR="00D335AE" w:rsidRPr="00D335AE">
              <w:rPr>
                <w:noProof/>
                <w:webHidden/>
              </w:rPr>
            </w:r>
            <w:r w:rsidR="00D335AE" w:rsidRPr="00D335AE">
              <w:rPr>
                <w:noProof/>
                <w:webHidden/>
              </w:rPr>
              <w:fldChar w:fldCharType="separate"/>
            </w:r>
            <w:r w:rsidR="00D335AE" w:rsidRPr="00D335AE">
              <w:rPr>
                <w:noProof/>
                <w:webHidden/>
              </w:rPr>
              <w:t>7</w:t>
            </w:r>
            <w:r w:rsidR="00D335AE" w:rsidRPr="00D335AE">
              <w:rPr>
                <w:noProof/>
                <w:webHidden/>
              </w:rPr>
              <w:fldChar w:fldCharType="end"/>
            </w:r>
          </w:hyperlink>
        </w:p>
        <w:p w14:paraId="3CB73BB8" w14:textId="12B94FC6" w:rsidR="00D335AE" w:rsidRPr="00D335AE" w:rsidRDefault="0072233D">
          <w:pPr>
            <w:pStyle w:val="ndice2"/>
            <w:tabs>
              <w:tab w:val="left" w:pos="720"/>
              <w:tab w:val="right" w:leader="dot" w:pos="9350"/>
            </w:tabs>
            <w:rPr>
              <w:rFonts w:eastAsiaTheme="minorEastAsia"/>
              <w:noProof/>
              <w:color w:val="auto"/>
              <w:lang w:val="en-US" w:eastAsia="en-US"/>
            </w:rPr>
          </w:pPr>
          <w:hyperlink w:anchor="_Toc500183019" w:history="1">
            <w:r w:rsidR="00D335AE" w:rsidRPr="00D335AE">
              <w:rPr>
                <w:rStyle w:val="Hiperligao"/>
                <w:noProof/>
              </w:rPr>
              <w:t>1.3</w:t>
            </w:r>
            <w:r w:rsidR="00D335AE" w:rsidRPr="00D335AE">
              <w:rPr>
                <w:rFonts w:eastAsiaTheme="minorEastAsia"/>
                <w:noProof/>
                <w:color w:val="auto"/>
                <w:lang w:val="en-US" w:eastAsia="en-US"/>
              </w:rPr>
              <w:tab/>
            </w:r>
            <w:r w:rsidR="00D335AE" w:rsidRPr="00D335AE">
              <w:rPr>
                <w:rStyle w:val="Hiperligao"/>
                <w:noProof/>
              </w:rPr>
              <w:t>Funcionalidades propostas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_Toc500183019 \h </w:instrText>
            </w:r>
            <w:r w:rsidR="00D335AE" w:rsidRPr="00D335AE">
              <w:rPr>
                <w:noProof/>
                <w:webHidden/>
              </w:rPr>
            </w:r>
            <w:r w:rsidR="00D335AE" w:rsidRPr="00D335AE">
              <w:rPr>
                <w:noProof/>
                <w:webHidden/>
              </w:rPr>
              <w:fldChar w:fldCharType="separate"/>
            </w:r>
            <w:r w:rsidR="00D335AE" w:rsidRPr="00D335AE">
              <w:rPr>
                <w:noProof/>
                <w:webHidden/>
              </w:rPr>
              <w:t>7</w:t>
            </w:r>
            <w:r w:rsidR="00D335AE" w:rsidRPr="00D335AE">
              <w:rPr>
                <w:noProof/>
                <w:webHidden/>
              </w:rPr>
              <w:fldChar w:fldCharType="end"/>
            </w:r>
          </w:hyperlink>
        </w:p>
        <w:p w14:paraId="5C7ADFA7" w14:textId="47A36BE8" w:rsidR="00D335AE" w:rsidRPr="00D335AE" w:rsidRDefault="0072233D">
          <w:pPr>
            <w:pStyle w:val="ndice1"/>
            <w:tabs>
              <w:tab w:val="left" w:pos="720"/>
              <w:tab w:val="right" w:leader="dot" w:pos="9350"/>
            </w:tabs>
            <w:rPr>
              <w:rFonts w:eastAsiaTheme="minorEastAsia"/>
              <w:noProof/>
              <w:color w:val="auto"/>
              <w:lang w:val="en-US" w:eastAsia="en-US"/>
            </w:rPr>
          </w:pPr>
          <w:hyperlink w:anchor="_Toc500183020" w:history="1">
            <w:r w:rsidR="00D335AE" w:rsidRPr="00D335AE">
              <w:rPr>
                <w:rStyle w:val="Hiperligao"/>
                <w:noProof/>
              </w:rPr>
              <w:t>2</w:t>
            </w:r>
            <w:r w:rsidR="00D335AE" w:rsidRPr="00D335AE">
              <w:rPr>
                <w:rFonts w:eastAsiaTheme="minorEastAsia"/>
                <w:noProof/>
                <w:color w:val="auto"/>
                <w:lang w:val="en-US" w:eastAsia="en-US"/>
              </w:rPr>
              <w:tab/>
            </w:r>
            <w:r w:rsidR="00D335AE" w:rsidRPr="00D335AE">
              <w:rPr>
                <w:rStyle w:val="Hiperligao"/>
                <w:noProof/>
              </w:rPr>
              <w:t>Decisões tomadas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_Toc500183020 \h </w:instrText>
            </w:r>
            <w:r w:rsidR="00D335AE" w:rsidRPr="00D335AE">
              <w:rPr>
                <w:noProof/>
                <w:webHidden/>
              </w:rPr>
            </w:r>
            <w:r w:rsidR="00D335AE" w:rsidRPr="00D335AE">
              <w:rPr>
                <w:noProof/>
                <w:webHidden/>
              </w:rPr>
              <w:fldChar w:fldCharType="separate"/>
            </w:r>
            <w:r w:rsidR="00D335AE" w:rsidRPr="00D335AE">
              <w:rPr>
                <w:noProof/>
                <w:webHidden/>
              </w:rPr>
              <w:t>9</w:t>
            </w:r>
            <w:r w:rsidR="00D335AE" w:rsidRPr="00D335AE">
              <w:rPr>
                <w:noProof/>
                <w:webHidden/>
              </w:rPr>
              <w:fldChar w:fldCharType="end"/>
            </w:r>
          </w:hyperlink>
        </w:p>
        <w:p w14:paraId="70E2F364" w14:textId="3921A179" w:rsidR="00D335AE" w:rsidRPr="00D335AE" w:rsidRDefault="0072233D">
          <w:pPr>
            <w:pStyle w:val="ndice1"/>
            <w:tabs>
              <w:tab w:val="left" w:pos="720"/>
              <w:tab w:val="right" w:leader="dot" w:pos="9350"/>
            </w:tabs>
            <w:rPr>
              <w:rFonts w:eastAsiaTheme="minorEastAsia"/>
              <w:noProof/>
              <w:color w:val="auto"/>
              <w:lang w:val="en-US" w:eastAsia="en-US"/>
            </w:rPr>
          </w:pPr>
          <w:hyperlink w:anchor="_Toc500183021" w:history="1">
            <w:r w:rsidR="00D335AE" w:rsidRPr="00D335AE">
              <w:rPr>
                <w:rStyle w:val="Hiperligao"/>
                <w:noProof/>
              </w:rPr>
              <w:t>3</w:t>
            </w:r>
            <w:r w:rsidR="00D335AE" w:rsidRPr="00D335AE">
              <w:rPr>
                <w:rFonts w:eastAsiaTheme="minorEastAsia"/>
                <w:noProof/>
                <w:color w:val="auto"/>
                <w:lang w:val="en-US" w:eastAsia="en-US"/>
              </w:rPr>
              <w:tab/>
            </w:r>
            <w:r w:rsidR="00D335AE" w:rsidRPr="00D335AE">
              <w:rPr>
                <w:rStyle w:val="Hiperligao"/>
                <w:noProof/>
              </w:rPr>
              <w:t>Artefactos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_Toc500183021 \h </w:instrText>
            </w:r>
            <w:r w:rsidR="00D335AE" w:rsidRPr="00D335AE">
              <w:rPr>
                <w:noProof/>
                <w:webHidden/>
              </w:rPr>
            </w:r>
            <w:r w:rsidR="00D335AE" w:rsidRPr="00D335AE">
              <w:rPr>
                <w:noProof/>
                <w:webHidden/>
              </w:rPr>
              <w:fldChar w:fldCharType="separate"/>
            </w:r>
            <w:r w:rsidR="00D335AE" w:rsidRPr="00D335AE">
              <w:rPr>
                <w:noProof/>
                <w:webHidden/>
              </w:rPr>
              <w:t>10</w:t>
            </w:r>
            <w:r w:rsidR="00D335AE" w:rsidRPr="00D335AE">
              <w:rPr>
                <w:noProof/>
                <w:webHidden/>
              </w:rPr>
              <w:fldChar w:fldCharType="end"/>
            </w:r>
          </w:hyperlink>
        </w:p>
        <w:p w14:paraId="4DA0287B" w14:textId="241B3696" w:rsidR="00D335AE" w:rsidRPr="00D335AE" w:rsidRDefault="0072233D">
          <w:pPr>
            <w:pStyle w:val="ndice2"/>
            <w:tabs>
              <w:tab w:val="left" w:pos="720"/>
              <w:tab w:val="right" w:leader="dot" w:pos="9350"/>
            </w:tabs>
            <w:rPr>
              <w:rFonts w:eastAsiaTheme="minorEastAsia"/>
              <w:noProof/>
              <w:color w:val="auto"/>
              <w:lang w:val="en-US" w:eastAsia="en-US"/>
            </w:rPr>
          </w:pPr>
          <w:hyperlink w:anchor="_Toc500183022" w:history="1">
            <w:r w:rsidR="00D335AE" w:rsidRPr="00D335AE">
              <w:rPr>
                <w:rStyle w:val="Hiperligao"/>
                <w:noProof/>
                <w14:scene3d>
                  <w14:camera w14:prst="orthographicFront"/>
                  <w14:lightRig w14:rig="threePt" w14:dir="t">
                    <w14:rot w14:lat="0" w14:lon="0" w14:rev="0"/>
                  </w14:lightRig>
                </w14:scene3d>
              </w:rPr>
              <w:t>3.1</w:t>
            </w:r>
            <w:r w:rsidR="00D335AE" w:rsidRPr="00D335AE">
              <w:rPr>
                <w:rFonts w:eastAsiaTheme="minorEastAsia"/>
                <w:noProof/>
                <w:color w:val="auto"/>
                <w:lang w:val="en-US" w:eastAsia="en-US"/>
              </w:rPr>
              <w:tab/>
            </w:r>
            <w:r w:rsidR="00D335AE" w:rsidRPr="00D335AE">
              <w:rPr>
                <w:rStyle w:val="Hiperligao"/>
                <w:noProof/>
              </w:rPr>
              <w:t>Diagrama de contexto</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_Toc500183022 \h </w:instrText>
            </w:r>
            <w:r w:rsidR="00D335AE" w:rsidRPr="00D335AE">
              <w:rPr>
                <w:noProof/>
                <w:webHidden/>
              </w:rPr>
            </w:r>
            <w:r w:rsidR="00D335AE" w:rsidRPr="00D335AE">
              <w:rPr>
                <w:noProof/>
                <w:webHidden/>
              </w:rPr>
              <w:fldChar w:fldCharType="separate"/>
            </w:r>
            <w:r w:rsidR="00D335AE" w:rsidRPr="00D335AE">
              <w:rPr>
                <w:noProof/>
                <w:webHidden/>
              </w:rPr>
              <w:t>10</w:t>
            </w:r>
            <w:r w:rsidR="00D335AE" w:rsidRPr="00D335AE">
              <w:rPr>
                <w:noProof/>
                <w:webHidden/>
              </w:rPr>
              <w:fldChar w:fldCharType="end"/>
            </w:r>
          </w:hyperlink>
        </w:p>
        <w:p w14:paraId="143DD8EB" w14:textId="349EF270" w:rsidR="00D335AE" w:rsidRPr="00D335AE" w:rsidRDefault="0072233D">
          <w:pPr>
            <w:pStyle w:val="ndice2"/>
            <w:tabs>
              <w:tab w:val="left" w:pos="720"/>
              <w:tab w:val="right" w:leader="dot" w:pos="9350"/>
            </w:tabs>
            <w:rPr>
              <w:rFonts w:eastAsiaTheme="minorEastAsia"/>
              <w:noProof/>
              <w:color w:val="auto"/>
              <w:lang w:val="en-US" w:eastAsia="en-US"/>
            </w:rPr>
          </w:pPr>
          <w:hyperlink w:anchor="_Toc500183023" w:history="1">
            <w:r w:rsidR="00D335AE" w:rsidRPr="00D335AE">
              <w:rPr>
                <w:rStyle w:val="Hiperligao"/>
                <w:noProof/>
                <w14:scene3d>
                  <w14:camera w14:prst="orthographicFront"/>
                  <w14:lightRig w14:rig="threePt" w14:dir="t">
                    <w14:rot w14:lat="0" w14:lon="0" w14:rev="0"/>
                  </w14:lightRig>
                </w14:scene3d>
              </w:rPr>
              <w:t>3.2</w:t>
            </w:r>
            <w:r w:rsidR="00D335AE" w:rsidRPr="00D335AE">
              <w:rPr>
                <w:rFonts w:eastAsiaTheme="minorEastAsia"/>
                <w:noProof/>
                <w:color w:val="auto"/>
                <w:lang w:val="en-US" w:eastAsia="en-US"/>
              </w:rPr>
              <w:tab/>
            </w:r>
            <w:r w:rsidR="00D335AE" w:rsidRPr="00D335AE">
              <w:rPr>
                <w:rStyle w:val="Hiperligao"/>
                <w:noProof/>
              </w:rPr>
              <w:t>Modelo de dados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_Toc500183023 \h </w:instrText>
            </w:r>
            <w:r w:rsidR="00D335AE" w:rsidRPr="00D335AE">
              <w:rPr>
                <w:noProof/>
                <w:webHidden/>
              </w:rPr>
            </w:r>
            <w:r w:rsidR="00D335AE" w:rsidRPr="00D335AE">
              <w:rPr>
                <w:noProof/>
                <w:webHidden/>
              </w:rPr>
              <w:fldChar w:fldCharType="separate"/>
            </w:r>
            <w:r w:rsidR="00D335AE" w:rsidRPr="00D335AE">
              <w:rPr>
                <w:noProof/>
                <w:webHidden/>
              </w:rPr>
              <w:t>11</w:t>
            </w:r>
            <w:r w:rsidR="00D335AE" w:rsidRPr="00D335AE">
              <w:rPr>
                <w:noProof/>
                <w:webHidden/>
              </w:rPr>
              <w:fldChar w:fldCharType="end"/>
            </w:r>
          </w:hyperlink>
        </w:p>
        <w:p w14:paraId="23B767DE" w14:textId="0FAA5870" w:rsidR="00D335AE" w:rsidRPr="00D335AE" w:rsidRDefault="0072233D">
          <w:pPr>
            <w:pStyle w:val="ndice2"/>
            <w:tabs>
              <w:tab w:val="left" w:pos="720"/>
              <w:tab w:val="right" w:leader="dot" w:pos="9350"/>
            </w:tabs>
            <w:rPr>
              <w:rFonts w:eastAsiaTheme="minorEastAsia"/>
              <w:noProof/>
              <w:color w:val="auto"/>
              <w:lang w:val="en-US" w:eastAsia="en-US"/>
            </w:rPr>
          </w:pPr>
          <w:hyperlink w:anchor="_Toc500183024" w:history="1">
            <w:r w:rsidR="00D335AE" w:rsidRPr="00D335AE">
              <w:rPr>
                <w:rStyle w:val="Hiperligao"/>
                <w:noProof/>
                <w14:scene3d>
                  <w14:camera w14:prst="orthographicFront"/>
                  <w14:lightRig w14:rig="threePt" w14:dir="t">
                    <w14:rot w14:lat="0" w14:lon="0" w14:rev="0"/>
                  </w14:lightRig>
                </w14:scene3d>
              </w:rPr>
              <w:t>3.3</w:t>
            </w:r>
            <w:r w:rsidR="00D335AE" w:rsidRPr="00D335AE">
              <w:rPr>
                <w:rFonts w:eastAsiaTheme="minorEastAsia"/>
                <w:noProof/>
                <w:color w:val="auto"/>
                <w:lang w:val="en-US" w:eastAsia="en-US"/>
              </w:rPr>
              <w:tab/>
            </w:r>
            <w:r w:rsidR="00D335AE" w:rsidRPr="00D335AE">
              <w:rPr>
                <w:rStyle w:val="Hiperligao"/>
                <w:noProof/>
              </w:rPr>
              <w:t>Diagrama de arquitetura</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_Toc500183024 \h </w:instrText>
            </w:r>
            <w:r w:rsidR="00D335AE" w:rsidRPr="00D335AE">
              <w:rPr>
                <w:noProof/>
                <w:webHidden/>
              </w:rPr>
            </w:r>
            <w:r w:rsidR="00D335AE" w:rsidRPr="00D335AE">
              <w:rPr>
                <w:noProof/>
                <w:webHidden/>
              </w:rPr>
              <w:fldChar w:fldCharType="separate"/>
            </w:r>
            <w:r w:rsidR="00D335AE" w:rsidRPr="00D335AE">
              <w:rPr>
                <w:noProof/>
                <w:webHidden/>
              </w:rPr>
              <w:t>12</w:t>
            </w:r>
            <w:r w:rsidR="00D335AE" w:rsidRPr="00D335AE">
              <w:rPr>
                <w:noProof/>
                <w:webHidden/>
              </w:rPr>
              <w:fldChar w:fldCharType="end"/>
            </w:r>
          </w:hyperlink>
        </w:p>
        <w:p w14:paraId="4E1887D7" w14:textId="267F2EE4" w:rsidR="00D335AE" w:rsidRPr="00D335AE" w:rsidRDefault="0072233D">
          <w:pPr>
            <w:pStyle w:val="ndice1"/>
            <w:tabs>
              <w:tab w:val="left" w:pos="720"/>
              <w:tab w:val="right" w:leader="dot" w:pos="9350"/>
            </w:tabs>
            <w:rPr>
              <w:rFonts w:eastAsiaTheme="minorEastAsia"/>
              <w:noProof/>
              <w:color w:val="auto"/>
              <w:lang w:val="en-US" w:eastAsia="en-US"/>
            </w:rPr>
          </w:pPr>
          <w:hyperlink w:anchor="_Toc500183025" w:history="1">
            <w:r w:rsidR="00D335AE" w:rsidRPr="00D335AE">
              <w:rPr>
                <w:rStyle w:val="Hiperligao"/>
                <w:noProof/>
              </w:rPr>
              <w:t>4</w:t>
            </w:r>
            <w:r w:rsidR="00D335AE" w:rsidRPr="00D335AE">
              <w:rPr>
                <w:rFonts w:eastAsiaTheme="minorEastAsia"/>
                <w:noProof/>
                <w:color w:val="auto"/>
                <w:lang w:val="en-US" w:eastAsia="en-US"/>
              </w:rPr>
              <w:tab/>
            </w:r>
            <w:r w:rsidR="00D335AE" w:rsidRPr="00D335AE">
              <w:rPr>
                <w:rStyle w:val="Hiperligao"/>
                <w:noProof/>
              </w:rPr>
              <w:t>Funcionalidades implementadas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_Toc500183025 \h </w:instrText>
            </w:r>
            <w:r w:rsidR="00D335AE" w:rsidRPr="00D335AE">
              <w:rPr>
                <w:noProof/>
                <w:webHidden/>
              </w:rPr>
            </w:r>
            <w:r w:rsidR="00D335AE" w:rsidRPr="00D335AE">
              <w:rPr>
                <w:noProof/>
                <w:webHidden/>
              </w:rPr>
              <w:fldChar w:fldCharType="separate"/>
            </w:r>
            <w:r w:rsidR="00D335AE" w:rsidRPr="00D335AE">
              <w:rPr>
                <w:noProof/>
                <w:webHidden/>
              </w:rPr>
              <w:t>13</w:t>
            </w:r>
            <w:r w:rsidR="00D335AE" w:rsidRPr="00D335AE">
              <w:rPr>
                <w:noProof/>
                <w:webHidden/>
              </w:rPr>
              <w:fldChar w:fldCharType="end"/>
            </w:r>
          </w:hyperlink>
        </w:p>
        <w:p w14:paraId="1E2014EE" w14:textId="03AC3BAC" w:rsidR="00D335AE" w:rsidRPr="00D335AE" w:rsidRDefault="0072233D">
          <w:pPr>
            <w:pStyle w:val="ndice2"/>
            <w:tabs>
              <w:tab w:val="left" w:pos="720"/>
              <w:tab w:val="right" w:leader="dot" w:pos="9350"/>
            </w:tabs>
            <w:rPr>
              <w:rFonts w:eastAsiaTheme="minorEastAsia"/>
              <w:noProof/>
              <w:color w:val="auto"/>
              <w:lang w:val="en-US" w:eastAsia="en-US"/>
            </w:rPr>
          </w:pPr>
          <w:hyperlink w:anchor="_Toc500183029" w:history="1">
            <w:r w:rsidR="00D335AE" w:rsidRPr="00D335AE">
              <w:rPr>
                <w:rStyle w:val="Hiperligao"/>
                <w:noProof/>
                <w14:scene3d>
                  <w14:camera w14:prst="orthographicFront"/>
                  <w14:lightRig w14:rig="threePt" w14:dir="t">
                    <w14:rot w14:lat="0" w14:lon="0" w14:rev="0"/>
                  </w14:lightRig>
                </w14:scene3d>
              </w:rPr>
              <w:t>5.1</w:t>
            </w:r>
            <w:r w:rsidR="00D335AE" w:rsidRPr="00D335AE">
              <w:rPr>
                <w:rFonts w:eastAsiaTheme="minorEastAsia"/>
                <w:noProof/>
                <w:color w:val="auto"/>
                <w:lang w:val="en-US" w:eastAsia="en-US"/>
              </w:rPr>
              <w:tab/>
            </w:r>
            <w:r w:rsidR="00D335AE" w:rsidRPr="00D335AE">
              <w:rPr>
                <w:rStyle w:val="Hiperligao"/>
                <w:noProof/>
              </w:rPr>
              <w:t>REQ 1 – Registo inicial do dador</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_Toc500183029 \h </w:instrText>
            </w:r>
            <w:r w:rsidR="00D335AE" w:rsidRPr="00D335AE">
              <w:rPr>
                <w:noProof/>
                <w:webHidden/>
              </w:rPr>
            </w:r>
            <w:r w:rsidR="00D335AE" w:rsidRPr="00D335AE">
              <w:rPr>
                <w:noProof/>
                <w:webHidden/>
              </w:rPr>
              <w:fldChar w:fldCharType="separate"/>
            </w:r>
            <w:r w:rsidR="00D335AE" w:rsidRPr="00D335AE">
              <w:rPr>
                <w:noProof/>
                <w:webHidden/>
              </w:rPr>
              <w:t>13</w:t>
            </w:r>
            <w:r w:rsidR="00D335AE" w:rsidRPr="00D335AE">
              <w:rPr>
                <w:noProof/>
                <w:webHidden/>
              </w:rPr>
              <w:fldChar w:fldCharType="end"/>
            </w:r>
          </w:hyperlink>
        </w:p>
        <w:p w14:paraId="4FCFAF6C" w14:textId="15724AE0" w:rsidR="00D335AE" w:rsidRPr="00D335AE" w:rsidRDefault="0072233D">
          <w:pPr>
            <w:pStyle w:val="ndice3"/>
            <w:tabs>
              <w:tab w:val="left" w:pos="1200"/>
              <w:tab w:val="right" w:leader="dot" w:pos="9350"/>
            </w:tabs>
            <w:rPr>
              <w:noProof/>
              <w:sz w:val="22"/>
              <w:szCs w:val="22"/>
              <w:lang w:val="en-US" w:eastAsia="en-US"/>
            </w:rPr>
          </w:pPr>
          <w:hyperlink w:anchor="_Toc500183030" w:history="1">
            <w:r w:rsidR="00D335AE" w:rsidRPr="00D335AE">
              <w:rPr>
                <w:rStyle w:val="Hiperligao"/>
                <w:noProof/>
                <w:sz w:val="22"/>
                <w:szCs w:val="22"/>
              </w:rPr>
              <w:t>5.1.1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_Toc500183030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13</w:t>
            </w:r>
            <w:r w:rsidR="00D335AE" w:rsidRPr="00D335AE">
              <w:rPr>
                <w:noProof/>
                <w:webHidden/>
                <w:sz w:val="22"/>
                <w:szCs w:val="22"/>
              </w:rPr>
              <w:fldChar w:fldCharType="end"/>
            </w:r>
          </w:hyperlink>
        </w:p>
        <w:p w14:paraId="6D89AE94" w14:textId="0D499D03" w:rsidR="00D335AE" w:rsidRPr="00D335AE" w:rsidRDefault="0072233D">
          <w:pPr>
            <w:pStyle w:val="ndice3"/>
            <w:tabs>
              <w:tab w:val="left" w:pos="1200"/>
              <w:tab w:val="right" w:leader="dot" w:pos="9350"/>
            </w:tabs>
            <w:rPr>
              <w:noProof/>
              <w:sz w:val="22"/>
              <w:szCs w:val="22"/>
              <w:lang w:val="en-US" w:eastAsia="en-US"/>
            </w:rPr>
          </w:pPr>
          <w:hyperlink w:anchor="_Toc500183031" w:history="1">
            <w:r w:rsidR="00D335AE" w:rsidRPr="00D335AE">
              <w:rPr>
                <w:rStyle w:val="Hiperligao"/>
                <w:noProof/>
                <w:sz w:val="22"/>
                <w:szCs w:val="22"/>
              </w:rPr>
              <w:t>5.1.2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_Toc500183031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14</w:t>
            </w:r>
            <w:r w:rsidR="00D335AE" w:rsidRPr="00D335AE">
              <w:rPr>
                <w:noProof/>
                <w:webHidden/>
                <w:sz w:val="22"/>
                <w:szCs w:val="22"/>
              </w:rPr>
              <w:fldChar w:fldCharType="end"/>
            </w:r>
          </w:hyperlink>
        </w:p>
        <w:p w14:paraId="55FB56A1" w14:textId="726E2612" w:rsidR="00D335AE" w:rsidRPr="00D335AE" w:rsidRDefault="0072233D">
          <w:pPr>
            <w:pStyle w:val="ndice3"/>
            <w:tabs>
              <w:tab w:val="left" w:pos="1200"/>
              <w:tab w:val="right" w:leader="dot" w:pos="9350"/>
            </w:tabs>
            <w:rPr>
              <w:noProof/>
              <w:sz w:val="22"/>
              <w:szCs w:val="22"/>
              <w:lang w:val="en-US" w:eastAsia="en-US"/>
            </w:rPr>
          </w:pPr>
          <w:hyperlink w:anchor="_Toc500183032" w:history="1">
            <w:r w:rsidR="00D335AE" w:rsidRPr="00D335AE">
              <w:rPr>
                <w:rStyle w:val="Hiperligao"/>
                <w:noProof/>
                <w:sz w:val="22"/>
                <w:szCs w:val="22"/>
              </w:rPr>
              <w:t>5.1.3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_Toc500183032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15</w:t>
            </w:r>
            <w:r w:rsidR="00D335AE" w:rsidRPr="00D335AE">
              <w:rPr>
                <w:noProof/>
                <w:webHidden/>
                <w:sz w:val="22"/>
                <w:szCs w:val="22"/>
              </w:rPr>
              <w:fldChar w:fldCharType="end"/>
            </w:r>
          </w:hyperlink>
        </w:p>
        <w:p w14:paraId="263749DD" w14:textId="665B5ED1" w:rsidR="00D335AE" w:rsidRPr="00D335AE" w:rsidRDefault="0072233D">
          <w:pPr>
            <w:pStyle w:val="ndice2"/>
            <w:tabs>
              <w:tab w:val="left" w:pos="720"/>
              <w:tab w:val="right" w:leader="dot" w:pos="9350"/>
            </w:tabs>
            <w:rPr>
              <w:rFonts w:eastAsiaTheme="minorEastAsia"/>
              <w:noProof/>
              <w:color w:val="auto"/>
              <w:lang w:val="en-US" w:eastAsia="en-US"/>
            </w:rPr>
          </w:pPr>
          <w:hyperlink w:anchor="_Toc500183033" w:history="1">
            <w:r w:rsidR="00D335AE" w:rsidRPr="00D335AE">
              <w:rPr>
                <w:rStyle w:val="Hiperligao"/>
                <w:noProof/>
                <w14:scene3d>
                  <w14:camera w14:prst="orthographicFront"/>
                  <w14:lightRig w14:rig="threePt" w14:dir="t">
                    <w14:rot w14:lat="0" w14:lon="0" w14:rev="0"/>
                  </w14:lightRig>
                </w14:scene3d>
              </w:rPr>
              <w:t>5.2</w:t>
            </w:r>
            <w:r w:rsidR="00D335AE" w:rsidRPr="00D335AE">
              <w:rPr>
                <w:rFonts w:eastAsiaTheme="minorEastAsia"/>
                <w:noProof/>
                <w:color w:val="auto"/>
                <w:lang w:val="en-US" w:eastAsia="en-US"/>
              </w:rPr>
              <w:tab/>
            </w:r>
            <w:r w:rsidR="00D335AE" w:rsidRPr="00D335AE">
              <w:rPr>
                <w:rStyle w:val="Hiperligao"/>
                <w:noProof/>
              </w:rPr>
              <w:t>REQ 2 – Validação dos dados do dador</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_Toc500183033 \h </w:instrText>
            </w:r>
            <w:r w:rsidR="00D335AE" w:rsidRPr="00D335AE">
              <w:rPr>
                <w:noProof/>
                <w:webHidden/>
              </w:rPr>
            </w:r>
            <w:r w:rsidR="00D335AE" w:rsidRPr="00D335AE">
              <w:rPr>
                <w:noProof/>
                <w:webHidden/>
              </w:rPr>
              <w:fldChar w:fldCharType="separate"/>
            </w:r>
            <w:r w:rsidR="00D335AE" w:rsidRPr="00D335AE">
              <w:rPr>
                <w:noProof/>
                <w:webHidden/>
              </w:rPr>
              <w:t>16</w:t>
            </w:r>
            <w:r w:rsidR="00D335AE" w:rsidRPr="00D335AE">
              <w:rPr>
                <w:noProof/>
                <w:webHidden/>
              </w:rPr>
              <w:fldChar w:fldCharType="end"/>
            </w:r>
          </w:hyperlink>
        </w:p>
        <w:p w14:paraId="321961ED" w14:textId="2E34FC84" w:rsidR="00D335AE" w:rsidRPr="00D335AE" w:rsidRDefault="0072233D">
          <w:pPr>
            <w:pStyle w:val="ndice3"/>
            <w:tabs>
              <w:tab w:val="left" w:pos="1200"/>
              <w:tab w:val="right" w:leader="dot" w:pos="9350"/>
            </w:tabs>
            <w:rPr>
              <w:noProof/>
              <w:sz w:val="22"/>
              <w:szCs w:val="22"/>
              <w:lang w:val="en-US" w:eastAsia="en-US"/>
            </w:rPr>
          </w:pPr>
          <w:hyperlink w:anchor="_Toc500183034" w:history="1">
            <w:r w:rsidR="00D335AE" w:rsidRPr="00D335AE">
              <w:rPr>
                <w:rStyle w:val="Hiperligao"/>
                <w:noProof/>
                <w:sz w:val="22"/>
                <w:szCs w:val="22"/>
              </w:rPr>
              <w:t>5.2.1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_Toc500183034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16</w:t>
            </w:r>
            <w:r w:rsidR="00D335AE" w:rsidRPr="00D335AE">
              <w:rPr>
                <w:noProof/>
                <w:webHidden/>
                <w:sz w:val="22"/>
                <w:szCs w:val="22"/>
              </w:rPr>
              <w:fldChar w:fldCharType="end"/>
            </w:r>
          </w:hyperlink>
        </w:p>
        <w:p w14:paraId="12CE953F" w14:textId="2AE1CFDA" w:rsidR="00D335AE" w:rsidRPr="00D335AE" w:rsidRDefault="0072233D">
          <w:pPr>
            <w:pStyle w:val="ndice3"/>
            <w:tabs>
              <w:tab w:val="left" w:pos="1200"/>
              <w:tab w:val="right" w:leader="dot" w:pos="9350"/>
            </w:tabs>
            <w:rPr>
              <w:noProof/>
              <w:sz w:val="22"/>
              <w:szCs w:val="22"/>
              <w:lang w:val="en-US" w:eastAsia="en-US"/>
            </w:rPr>
          </w:pPr>
          <w:hyperlink w:anchor="_Toc500183035" w:history="1">
            <w:r w:rsidR="00D335AE" w:rsidRPr="00D335AE">
              <w:rPr>
                <w:rStyle w:val="Hiperligao"/>
                <w:noProof/>
                <w:sz w:val="22"/>
                <w:szCs w:val="22"/>
              </w:rPr>
              <w:t>5.2.2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_Toc500183035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17</w:t>
            </w:r>
            <w:r w:rsidR="00D335AE" w:rsidRPr="00D335AE">
              <w:rPr>
                <w:noProof/>
                <w:webHidden/>
                <w:sz w:val="22"/>
                <w:szCs w:val="22"/>
              </w:rPr>
              <w:fldChar w:fldCharType="end"/>
            </w:r>
          </w:hyperlink>
        </w:p>
        <w:p w14:paraId="1A4044B1" w14:textId="6BE48988" w:rsidR="00D335AE" w:rsidRPr="00D335AE" w:rsidRDefault="0072233D">
          <w:pPr>
            <w:pStyle w:val="ndice3"/>
            <w:tabs>
              <w:tab w:val="left" w:pos="1200"/>
              <w:tab w:val="right" w:leader="dot" w:pos="9350"/>
            </w:tabs>
            <w:rPr>
              <w:noProof/>
              <w:sz w:val="22"/>
              <w:szCs w:val="22"/>
              <w:lang w:val="en-US" w:eastAsia="en-US"/>
            </w:rPr>
          </w:pPr>
          <w:hyperlink w:anchor="_Toc500183036" w:history="1">
            <w:r w:rsidR="00D335AE" w:rsidRPr="00D335AE">
              <w:rPr>
                <w:rStyle w:val="Hiperligao"/>
                <w:noProof/>
                <w:sz w:val="22"/>
                <w:szCs w:val="22"/>
              </w:rPr>
              <w:t>5.2.1</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_Toc500183036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18</w:t>
            </w:r>
            <w:r w:rsidR="00D335AE" w:rsidRPr="00D335AE">
              <w:rPr>
                <w:noProof/>
                <w:webHidden/>
                <w:sz w:val="22"/>
                <w:szCs w:val="22"/>
              </w:rPr>
              <w:fldChar w:fldCharType="end"/>
            </w:r>
          </w:hyperlink>
        </w:p>
        <w:p w14:paraId="2E97F39F" w14:textId="193E1394" w:rsidR="00D335AE" w:rsidRPr="00D335AE" w:rsidRDefault="0072233D">
          <w:pPr>
            <w:pStyle w:val="ndice2"/>
            <w:tabs>
              <w:tab w:val="left" w:pos="720"/>
              <w:tab w:val="right" w:leader="dot" w:pos="9350"/>
            </w:tabs>
            <w:rPr>
              <w:rFonts w:eastAsiaTheme="minorEastAsia"/>
              <w:noProof/>
              <w:color w:val="auto"/>
              <w:lang w:val="en-US" w:eastAsia="en-US"/>
            </w:rPr>
          </w:pPr>
          <w:hyperlink w:anchor="_Toc500183037" w:history="1">
            <w:r w:rsidR="00D335AE" w:rsidRPr="00D335AE">
              <w:rPr>
                <w:rStyle w:val="Hiperligao"/>
                <w:noProof/>
                <w14:scene3d>
                  <w14:camera w14:prst="orthographicFront"/>
                  <w14:lightRig w14:rig="threePt" w14:dir="t">
                    <w14:rot w14:lat="0" w14:lon="0" w14:rev="0"/>
                  </w14:lightRig>
                </w14:scene3d>
              </w:rPr>
              <w:t>5.3</w:t>
            </w:r>
            <w:r w:rsidR="00D335AE" w:rsidRPr="00D335AE">
              <w:rPr>
                <w:rFonts w:eastAsiaTheme="minorEastAsia"/>
                <w:noProof/>
                <w:color w:val="auto"/>
                <w:lang w:val="en-US" w:eastAsia="en-US"/>
              </w:rPr>
              <w:tab/>
            </w:r>
            <w:r w:rsidR="00D335AE" w:rsidRPr="00D335AE">
              <w:rPr>
                <w:rStyle w:val="Hiperligao"/>
                <w:noProof/>
              </w:rPr>
              <w:t>REQ 3 – Gestão de perfis de utilizadores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_Toc500183037 \h </w:instrText>
            </w:r>
            <w:r w:rsidR="00D335AE" w:rsidRPr="00D335AE">
              <w:rPr>
                <w:noProof/>
                <w:webHidden/>
              </w:rPr>
            </w:r>
            <w:r w:rsidR="00D335AE" w:rsidRPr="00D335AE">
              <w:rPr>
                <w:noProof/>
                <w:webHidden/>
              </w:rPr>
              <w:fldChar w:fldCharType="separate"/>
            </w:r>
            <w:r w:rsidR="00D335AE" w:rsidRPr="00D335AE">
              <w:rPr>
                <w:noProof/>
                <w:webHidden/>
              </w:rPr>
              <w:t>19</w:t>
            </w:r>
            <w:r w:rsidR="00D335AE" w:rsidRPr="00D335AE">
              <w:rPr>
                <w:noProof/>
                <w:webHidden/>
              </w:rPr>
              <w:fldChar w:fldCharType="end"/>
            </w:r>
          </w:hyperlink>
        </w:p>
        <w:p w14:paraId="1669F2E1" w14:textId="1D989B97" w:rsidR="00D335AE" w:rsidRPr="00D335AE" w:rsidRDefault="0072233D">
          <w:pPr>
            <w:pStyle w:val="ndice3"/>
            <w:tabs>
              <w:tab w:val="left" w:pos="1200"/>
              <w:tab w:val="right" w:leader="dot" w:pos="9350"/>
            </w:tabs>
            <w:rPr>
              <w:noProof/>
              <w:sz w:val="22"/>
              <w:szCs w:val="22"/>
              <w:lang w:val="en-US" w:eastAsia="en-US"/>
            </w:rPr>
          </w:pPr>
          <w:hyperlink w:anchor="_Toc500183038" w:history="1">
            <w:r w:rsidR="00D335AE" w:rsidRPr="00D335AE">
              <w:rPr>
                <w:rStyle w:val="Hiperligao"/>
                <w:noProof/>
                <w:sz w:val="22"/>
                <w:szCs w:val="22"/>
              </w:rPr>
              <w:t>5.3.1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_Toc500183038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19</w:t>
            </w:r>
            <w:r w:rsidR="00D335AE" w:rsidRPr="00D335AE">
              <w:rPr>
                <w:noProof/>
                <w:webHidden/>
                <w:sz w:val="22"/>
                <w:szCs w:val="22"/>
              </w:rPr>
              <w:fldChar w:fldCharType="end"/>
            </w:r>
          </w:hyperlink>
        </w:p>
        <w:p w14:paraId="79976C97" w14:textId="640683D0" w:rsidR="00D335AE" w:rsidRPr="00D335AE" w:rsidRDefault="0072233D">
          <w:pPr>
            <w:pStyle w:val="ndice3"/>
            <w:tabs>
              <w:tab w:val="left" w:pos="1200"/>
              <w:tab w:val="right" w:leader="dot" w:pos="9350"/>
            </w:tabs>
            <w:rPr>
              <w:noProof/>
              <w:sz w:val="22"/>
              <w:szCs w:val="22"/>
              <w:lang w:val="en-US" w:eastAsia="en-US"/>
            </w:rPr>
          </w:pPr>
          <w:hyperlink w:anchor="_Toc500183039" w:history="1">
            <w:r w:rsidR="00D335AE" w:rsidRPr="00D335AE">
              <w:rPr>
                <w:rStyle w:val="Hiperligao"/>
                <w:noProof/>
                <w:sz w:val="22"/>
                <w:szCs w:val="22"/>
              </w:rPr>
              <w:t>5.3.2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_Toc500183039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20</w:t>
            </w:r>
            <w:r w:rsidR="00D335AE" w:rsidRPr="00D335AE">
              <w:rPr>
                <w:noProof/>
                <w:webHidden/>
                <w:sz w:val="22"/>
                <w:szCs w:val="22"/>
              </w:rPr>
              <w:fldChar w:fldCharType="end"/>
            </w:r>
          </w:hyperlink>
        </w:p>
        <w:p w14:paraId="412DC84E" w14:textId="20A30EE5" w:rsidR="00D335AE" w:rsidRPr="00D335AE" w:rsidRDefault="0072233D">
          <w:pPr>
            <w:pStyle w:val="ndice3"/>
            <w:tabs>
              <w:tab w:val="left" w:pos="1200"/>
              <w:tab w:val="right" w:leader="dot" w:pos="9350"/>
            </w:tabs>
            <w:rPr>
              <w:noProof/>
              <w:sz w:val="22"/>
              <w:szCs w:val="22"/>
              <w:lang w:val="en-US" w:eastAsia="en-US"/>
            </w:rPr>
          </w:pPr>
          <w:hyperlink w:anchor="_Toc500183040" w:history="1">
            <w:r w:rsidR="00D335AE" w:rsidRPr="00D335AE">
              <w:rPr>
                <w:rStyle w:val="Hiperligao"/>
                <w:noProof/>
                <w:sz w:val="22"/>
                <w:szCs w:val="22"/>
              </w:rPr>
              <w:t>5.3.3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_Toc500183040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21</w:t>
            </w:r>
            <w:r w:rsidR="00D335AE" w:rsidRPr="00D335AE">
              <w:rPr>
                <w:noProof/>
                <w:webHidden/>
                <w:sz w:val="22"/>
                <w:szCs w:val="22"/>
              </w:rPr>
              <w:fldChar w:fldCharType="end"/>
            </w:r>
          </w:hyperlink>
        </w:p>
        <w:p w14:paraId="146A1E19" w14:textId="477DEB28" w:rsidR="00D335AE" w:rsidRPr="00D335AE" w:rsidRDefault="0072233D">
          <w:pPr>
            <w:pStyle w:val="ndice2"/>
            <w:tabs>
              <w:tab w:val="left" w:pos="720"/>
              <w:tab w:val="right" w:leader="dot" w:pos="9350"/>
            </w:tabs>
            <w:rPr>
              <w:rFonts w:eastAsiaTheme="minorEastAsia"/>
              <w:noProof/>
              <w:color w:val="auto"/>
              <w:lang w:val="en-US" w:eastAsia="en-US"/>
            </w:rPr>
          </w:pPr>
          <w:hyperlink w:anchor="_Toc500183041" w:history="1">
            <w:r w:rsidR="00D335AE" w:rsidRPr="00D335AE">
              <w:rPr>
                <w:rStyle w:val="Hiperligao"/>
                <w:noProof/>
                <w14:scene3d>
                  <w14:camera w14:prst="orthographicFront"/>
                  <w14:lightRig w14:rig="threePt" w14:dir="t">
                    <w14:rot w14:lat="0" w14:lon="0" w14:rev="0"/>
                  </w14:lightRig>
                </w14:scene3d>
              </w:rPr>
              <w:t>5.4</w:t>
            </w:r>
            <w:r w:rsidR="00D335AE" w:rsidRPr="00D335AE">
              <w:rPr>
                <w:rFonts w:eastAsiaTheme="minorEastAsia"/>
                <w:noProof/>
                <w:color w:val="auto"/>
                <w:lang w:val="en-US" w:eastAsia="en-US"/>
              </w:rPr>
              <w:tab/>
            </w:r>
            <w:r w:rsidR="00D335AE" w:rsidRPr="00D335AE">
              <w:rPr>
                <w:rStyle w:val="Hiperligao"/>
                <w:noProof/>
              </w:rPr>
              <w:t>REQ 4 – Configuração do template de perguntas médicas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_Toc500183041 \h </w:instrText>
            </w:r>
            <w:r w:rsidR="00D335AE" w:rsidRPr="00D335AE">
              <w:rPr>
                <w:noProof/>
                <w:webHidden/>
              </w:rPr>
            </w:r>
            <w:r w:rsidR="00D335AE" w:rsidRPr="00D335AE">
              <w:rPr>
                <w:noProof/>
                <w:webHidden/>
              </w:rPr>
              <w:fldChar w:fldCharType="separate"/>
            </w:r>
            <w:r w:rsidR="00D335AE" w:rsidRPr="00D335AE">
              <w:rPr>
                <w:noProof/>
                <w:webHidden/>
              </w:rPr>
              <w:t>22</w:t>
            </w:r>
            <w:r w:rsidR="00D335AE" w:rsidRPr="00D335AE">
              <w:rPr>
                <w:noProof/>
                <w:webHidden/>
              </w:rPr>
              <w:fldChar w:fldCharType="end"/>
            </w:r>
          </w:hyperlink>
        </w:p>
        <w:p w14:paraId="46115CAE" w14:textId="23A76780" w:rsidR="00D335AE" w:rsidRPr="00D335AE" w:rsidRDefault="0072233D">
          <w:pPr>
            <w:pStyle w:val="ndice3"/>
            <w:tabs>
              <w:tab w:val="left" w:pos="1200"/>
              <w:tab w:val="right" w:leader="dot" w:pos="9350"/>
            </w:tabs>
            <w:rPr>
              <w:noProof/>
              <w:sz w:val="22"/>
              <w:szCs w:val="22"/>
              <w:lang w:val="en-US" w:eastAsia="en-US"/>
            </w:rPr>
          </w:pPr>
          <w:hyperlink w:anchor="_Toc500183042" w:history="1">
            <w:r w:rsidR="00D335AE" w:rsidRPr="00D335AE">
              <w:rPr>
                <w:rStyle w:val="Hiperligao"/>
                <w:noProof/>
                <w:sz w:val="22"/>
                <w:szCs w:val="22"/>
              </w:rPr>
              <w:t>5.4.1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_Toc500183042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22</w:t>
            </w:r>
            <w:r w:rsidR="00D335AE" w:rsidRPr="00D335AE">
              <w:rPr>
                <w:noProof/>
                <w:webHidden/>
                <w:sz w:val="22"/>
                <w:szCs w:val="22"/>
              </w:rPr>
              <w:fldChar w:fldCharType="end"/>
            </w:r>
          </w:hyperlink>
        </w:p>
        <w:p w14:paraId="231D5083" w14:textId="490C2FF3" w:rsidR="00D335AE" w:rsidRPr="00D335AE" w:rsidRDefault="0072233D">
          <w:pPr>
            <w:pStyle w:val="ndice3"/>
            <w:tabs>
              <w:tab w:val="left" w:pos="1200"/>
              <w:tab w:val="right" w:leader="dot" w:pos="9350"/>
            </w:tabs>
            <w:rPr>
              <w:noProof/>
              <w:sz w:val="22"/>
              <w:szCs w:val="22"/>
              <w:lang w:val="en-US" w:eastAsia="en-US"/>
            </w:rPr>
          </w:pPr>
          <w:hyperlink w:anchor="_Toc500183043" w:history="1">
            <w:r w:rsidR="00D335AE" w:rsidRPr="00D335AE">
              <w:rPr>
                <w:rStyle w:val="Hiperligao"/>
                <w:noProof/>
                <w:sz w:val="22"/>
                <w:szCs w:val="22"/>
              </w:rPr>
              <w:t>5.4.2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_Toc500183043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23</w:t>
            </w:r>
            <w:r w:rsidR="00D335AE" w:rsidRPr="00D335AE">
              <w:rPr>
                <w:noProof/>
                <w:webHidden/>
                <w:sz w:val="22"/>
                <w:szCs w:val="22"/>
              </w:rPr>
              <w:fldChar w:fldCharType="end"/>
            </w:r>
          </w:hyperlink>
        </w:p>
        <w:p w14:paraId="36A66823" w14:textId="59505307" w:rsidR="00D335AE" w:rsidRPr="00D335AE" w:rsidRDefault="0072233D">
          <w:pPr>
            <w:pStyle w:val="ndice3"/>
            <w:tabs>
              <w:tab w:val="left" w:pos="1200"/>
              <w:tab w:val="right" w:leader="dot" w:pos="9350"/>
            </w:tabs>
            <w:rPr>
              <w:noProof/>
              <w:sz w:val="22"/>
              <w:szCs w:val="22"/>
              <w:lang w:val="en-US" w:eastAsia="en-US"/>
            </w:rPr>
          </w:pPr>
          <w:hyperlink w:anchor="_Toc500183044" w:history="1">
            <w:r w:rsidR="00D335AE" w:rsidRPr="00D335AE">
              <w:rPr>
                <w:rStyle w:val="Hiperligao"/>
                <w:noProof/>
                <w:sz w:val="22"/>
                <w:szCs w:val="22"/>
              </w:rPr>
              <w:t>5.4.3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_Toc500183044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24</w:t>
            </w:r>
            <w:r w:rsidR="00D335AE" w:rsidRPr="00D335AE">
              <w:rPr>
                <w:noProof/>
                <w:webHidden/>
                <w:sz w:val="22"/>
                <w:szCs w:val="22"/>
              </w:rPr>
              <w:fldChar w:fldCharType="end"/>
            </w:r>
          </w:hyperlink>
        </w:p>
        <w:p w14:paraId="28F5E98C" w14:textId="7CAACC0A" w:rsidR="00D335AE" w:rsidRPr="00D335AE" w:rsidRDefault="0072233D">
          <w:pPr>
            <w:pStyle w:val="ndice2"/>
            <w:tabs>
              <w:tab w:val="left" w:pos="720"/>
              <w:tab w:val="right" w:leader="dot" w:pos="9350"/>
            </w:tabs>
            <w:rPr>
              <w:rFonts w:eastAsiaTheme="minorEastAsia"/>
              <w:noProof/>
              <w:color w:val="auto"/>
              <w:lang w:val="en-US" w:eastAsia="en-US"/>
            </w:rPr>
          </w:pPr>
          <w:hyperlink w:anchor="_Toc500183045" w:history="1">
            <w:r w:rsidR="00D335AE" w:rsidRPr="00D335AE">
              <w:rPr>
                <w:rStyle w:val="Hiperligao"/>
                <w:noProof/>
                <w14:scene3d>
                  <w14:camera w14:prst="orthographicFront"/>
                  <w14:lightRig w14:rig="threePt" w14:dir="t">
                    <w14:rot w14:lat="0" w14:lon="0" w14:rev="0"/>
                  </w14:lightRig>
                </w14:scene3d>
              </w:rPr>
              <w:t>5.5</w:t>
            </w:r>
            <w:r w:rsidR="00D335AE" w:rsidRPr="00D335AE">
              <w:rPr>
                <w:rFonts w:eastAsiaTheme="minorEastAsia"/>
                <w:noProof/>
                <w:color w:val="auto"/>
                <w:lang w:val="en-US" w:eastAsia="en-US"/>
              </w:rPr>
              <w:tab/>
            </w:r>
            <w:r w:rsidR="00D335AE" w:rsidRPr="00D335AE">
              <w:rPr>
                <w:rStyle w:val="Hiperligao"/>
                <w:noProof/>
              </w:rPr>
              <w:t>REQ 5 – Consultas médicas via inquérito template</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_Toc500183045 \h </w:instrText>
            </w:r>
            <w:r w:rsidR="00D335AE" w:rsidRPr="00D335AE">
              <w:rPr>
                <w:noProof/>
                <w:webHidden/>
              </w:rPr>
            </w:r>
            <w:r w:rsidR="00D335AE" w:rsidRPr="00D335AE">
              <w:rPr>
                <w:noProof/>
                <w:webHidden/>
              </w:rPr>
              <w:fldChar w:fldCharType="separate"/>
            </w:r>
            <w:r w:rsidR="00D335AE" w:rsidRPr="00D335AE">
              <w:rPr>
                <w:noProof/>
                <w:webHidden/>
              </w:rPr>
              <w:t>25</w:t>
            </w:r>
            <w:r w:rsidR="00D335AE" w:rsidRPr="00D335AE">
              <w:rPr>
                <w:noProof/>
                <w:webHidden/>
              </w:rPr>
              <w:fldChar w:fldCharType="end"/>
            </w:r>
          </w:hyperlink>
        </w:p>
        <w:p w14:paraId="7D0D69BC" w14:textId="790B147A" w:rsidR="00D335AE" w:rsidRPr="00D335AE" w:rsidRDefault="0072233D">
          <w:pPr>
            <w:pStyle w:val="ndice3"/>
            <w:tabs>
              <w:tab w:val="left" w:pos="1200"/>
              <w:tab w:val="right" w:leader="dot" w:pos="9350"/>
            </w:tabs>
            <w:rPr>
              <w:noProof/>
              <w:sz w:val="22"/>
              <w:szCs w:val="22"/>
              <w:lang w:val="en-US" w:eastAsia="en-US"/>
            </w:rPr>
          </w:pPr>
          <w:hyperlink w:anchor="_Toc500183046" w:history="1">
            <w:r w:rsidR="00D335AE" w:rsidRPr="00D335AE">
              <w:rPr>
                <w:rStyle w:val="Hiperligao"/>
                <w:noProof/>
                <w:sz w:val="22"/>
                <w:szCs w:val="22"/>
              </w:rPr>
              <w:t>5.5.1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_Toc500183046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25</w:t>
            </w:r>
            <w:r w:rsidR="00D335AE" w:rsidRPr="00D335AE">
              <w:rPr>
                <w:noProof/>
                <w:webHidden/>
                <w:sz w:val="22"/>
                <w:szCs w:val="22"/>
              </w:rPr>
              <w:fldChar w:fldCharType="end"/>
            </w:r>
          </w:hyperlink>
        </w:p>
        <w:p w14:paraId="069E5540" w14:textId="78E55DF9" w:rsidR="00D335AE" w:rsidRPr="00D335AE" w:rsidRDefault="0072233D">
          <w:pPr>
            <w:pStyle w:val="ndice3"/>
            <w:tabs>
              <w:tab w:val="left" w:pos="1200"/>
              <w:tab w:val="right" w:leader="dot" w:pos="9350"/>
            </w:tabs>
            <w:rPr>
              <w:noProof/>
              <w:sz w:val="22"/>
              <w:szCs w:val="22"/>
              <w:lang w:val="en-US" w:eastAsia="en-US"/>
            </w:rPr>
          </w:pPr>
          <w:hyperlink w:anchor="_Toc500183047" w:history="1">
            <w:r w:rsidR="00D335AE" w:rsidRPr="00D335AE">
              <w:rPr>
                <w:rStyle w:val="Hiperligao"/>
                <w:noProof/>
                <w:sz w:val="22"/>
                <w:szCs w:val="22"/>
              </w:rPr>
              <w:t>5.5.2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_Toc500183047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26</w:t>
            </w:r>
            <w:r w:rsidR="00D335AE" w:rsidRPr="00D335AE">
              <w:rPr>
                <w:noProof/>
                <w:webHidden/>
                <w:sz w:val="22"/>
                <w:szCs w:val="22"/>
              </w:rPr>
              <w:fldChar w:fldCharType="end"/>
            </w:r>
          </w:hyperlink>
        </w:p>
        <w:p w14:paraId="033926C9" w14:textId="6300DBD8" w:rsidR="00D335AE" w:rsidRDefault="0072233D">
          <w:pPr>
            <w:pStyle w:val="ndice3"/>
            <w:tabs>
              <w:tab w:val="left" w:pos="1200"/>
              <w:tab w:val="right" w:leader="dot" w:pos="9350"/>
            </w:tabs>
            <w:rPr>
              <w:rStyle w:val="Hiperligao"/>
              <w:noProof/>
              <w:sz w:val="22"/>
              <w:szCs w:val="22"/>
            </w:rPr>
          </w:pPr>
          <w:hyperlink w:anchor="_Toc500183048" w:history="1">
            <w:r w:rsidR="00D335AE" w:rsidRPr="00D335AE">
              <w:rPr>
                <w:rStyle w:val="Hiperligao"/>
                <w:noProof/>
                <w:sz w:val="22"/>
                <w:szCs w:val="22"/>
              </w:rPr>
              <w:t>5.5.3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_Toc500183048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27</w:t>
            </w:r>
            <w:r w:rsidR="00D335AE" w:rsidRPr="00D335AE">
              <w:rPr>
                <w:noProof/>
                <w:webHidden/>
                <w:sz w:val="22"/>
                <w:szCs w:val="22"/>
              </w:rPr>
              <w:fldChar w:fldCharType="end"/>
            </w:r>
          </w:hyperlink>
        </w:p>
        <w:p w14:paraId="32FEEAE6" w14:textId="77777777" w:rsidR="009923F4" w:rsidRPr="009923F4" w:rsidRDefault="009923F4" w:rsidP="009923F4">
          <w:pPr>
            <w:rPr>
              <w:lang w:eastAsia="pt-PT"/>
            </w:rPr>
          </w:pPr>
        </w:p>
        <w:p w14:paraId="429198C7" w14:textId="27509E42" w:rsidR="00D335AE" w:rsidRPr="00D335AE" w:rsidRDefault="0072233D">
          <w:pPr>
            <w:pStyle w:val="ndice2"/>
            <w:tabs>
              <w:tab w:val="left" w:pos="720"/>
              <w:tab w:val="right" w:leader="dot" w:pos="9350"/>
            </w:tabs>
            <w:rPr>
              <w:rFonts w:eastAsiaTheme="minorEastAsia"/>
              <w:noProof/>
              <w:color w:val="auto"/>
              <w:lang w:val="en-US" w:eastAsia="en-US"/>
            </w:rPr>
          </w:pPr>
          <w:hyperlink w:anchor="_Toc500183049" w:history="1">
            <w:r w:rsidR="00D335AE" w:rsidRPr="00D335AE">
              <w:rPr>
                <w:rStyle w:val="Hiperligao"/>
                <w:noProof/>
                <w14:scene3d>
                  <w14:camera w14:prst="orthographicFront"/>
                  <w14:lightRig w14:rig="threePt" w14:dir="t">
                    <w14:rot w14:lat="0" w14:lon="0" w14:rev="0"/>
                  </w14:lightRig>
                </w14:scene3d>
              </w:rPr>
              <w:t>5.6</w:t>
            </w:r>
            <w:r w:rsidR="00D335AE" w:rsidRPr="00D335AE">
              <w:rPr>
                <w:rFonts w:eastAsiaTheme="minorEastAsia"/>
                <w:noProof/>
                <w:color w:val="auto"/>
                <w:lang w:val="en-US" w:eastAsia="en-US"/>
              </w:rPr>
              <w:tab/>
            </w:r>
            <w:r w:rsidR="00D335AE" w:rsidRPr="00D335AE">
              <w:rPr>
                <w:rStyle w:val="Hiperligao"/>
                <w:noProof/>
              </w:rPr>
              <w:t>REQ 6 – Registo de amostras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_Toc500183049 \h </w:instrText>
            </w:r>
            <w:r w:rsidR="00D335AE" w:rsidRPr="00D335AE">
              <w:rPr>
                <w:noProof/>
                <w:webHidden/>
              </w:rPr>
            </w:r>
            <w:r w:rsidR="00D335AE" w:rsidRPr="00D335AE">
              <w:rPr>
                <w:noProof/>
                <w:webHidden/>
              </w:rPr>
              <w:fldChar w:fldCharType="separate"/>
            </w:r>
            <w:r w:rsidR="00D335AE" w:rsidRPr="00D335AE">
              <w:rPr>
                <w:noProof/>
                <w:webHidden/>
              </w:rPr>
              <w:t>28</w:t>
            </w:r>
            <w:r w:rsidR="00D335AE" w:rsidRPr="00D335AE">
              <w:rPr>
                <w:noProof/>
                <w:webHidden/>
              </w:rPr>
              <w:fldChar w:fldCharType="end"/>
            </w:r>
          </w:hyperlink>
        </w:p>
        <w:p w14:paraId="669EE721" w14:textId="6E04CAB9" w:rsidR="00D335AE" w:rsidRPr="00D335AE" w:rsidRDefault="0072233D">
          <w:pPr>
            <w:pStyle w:val="ndice3"/>
            <w:tabs>
              <w:tab w:val="left" w:pos="1200"/>
              <w:tab w:val="right" w:leader="dot" w:pos="9350"/>
            </w:tabs>
            <w:rPr>
              <w:noProof/>
              <w:sz w:val="22"/>
              <w:szCs w:val="22"/>
              <w:lang w:val="en-US" w:eastAsia="en-US"/>
            </w:rPr>
          </w:pPr>
          <w:hyperlink w:anchor="_Toc500183050" w:history="1">
            <w:r w:rsidR="00D335AE" w:rsidRPr="00D335AE">
              <w:rPr>
                <w:rStyle w:val="Hiperligao"/>
                <w:noProof/>
                <w:sz w:val="22"/>
                <w:szCs w:val="22"/>
              </w:rPr>
              <w:t>5.6.1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_Toc500183050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28</w:t>
            </w:r>
            <w:r w:rsidR="00D335AE" w:rsidRPr="00D335AE">
              <w:rPr>
                <w:noProof/>
                <w:webHidden/>
                <w:sz w:val="22"/>
                <w:szCs w:val="22"/>
              </w:rPr>
              <w:fldChar w:fldCharType="end"/>
            </w:r>
          </w:hyperlink>
        </w:p>
        <w:p w14:paraId="7915CFDA" w14:textId="2FFB23FB" w:rsidR="00D335AE" w:rsidRPr="00D335AE" w:rsidRDefault="0072233D">
          <w:pPr>
            <w:pStyle w:val="ndice3"/>
            <w:tabs>
              <w:tab w:val="left" w:pos="1200"/>
              <w:tab w:val="right" w:leader="dot" w:pos="9350"/>
            </w:tabs>
            <w:rPr>
              <w:noProof/>
              <w:sz w:val="22"/>
              <w:szCs w:val="22"/>
              <w:lang w:val="en-US" w:eastAsia="en-US"/>
            </w:rPr>
          </w:pPr>
          <w:hyperlink w:anchor="_Toc500183051" w:history="1">
            <w:r w:rsidR="00D335AE" w:rsidRPr="00D335AE">
              <w:rPr>
                <w:rStyle w:val="Hiperligao"/>
                <w:noProof/>
                <w:sz w:val="22"/>
                <w:szCs w:val="22"/>
              </w:rPr>
              <w:t>5.6.2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_Toc500183051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29</w:t>
            </w:r>
            <w:r w:rsidR="00D335AE" w:rsidRPr="00D335AE">
              <w:rPr>
                <w:noProof/>
                <w:webHidden/>
                <w:sz w:val="22"/>
                <w:szCs w:val="22"/>
              </w:rPr>
              <w:fldChar w:fldCharType="end"/>
            </w:r>
          </w:hyperlink>
        </w:p>
        <w:p w14:paraId="54D3C97E" w14:textId="152486F1" w:rsidR="00D335AE" w:rsidRPr="00D335AE" w:rsidRDefault="0072233D">
          <w:pPr>
            <w:pStyle w:val="ndice3"/>
            <w:tabs>
              <w:tab w:val="left" w:pos="1200"/>
              <w:tab w:val="right" w:leader="dot" w:pos="9350"/>
            </w:tabs>
            <w:rPr>
              <w:noProof/>
              <w:sz w:val="22"/>
              <w:szCs w:val="22"/>
              <w:lang w:val="en-US" w:eastAsia="en-US"/>
            </w:rPr>
          </w:pPr>
          <w:hyperlink w:anchor="_Toc500183052" w:history="1">
            <w:r w:rsidR="00D335AE" w:rsidRPr="00D335AE">
              <w:rPr>
                <w:rStyle w:val="Hiperligao"/>
                <w:noProof/>
                <w:sz w:val="22"/>
                <w:szCs w:val="22"/>
              </w:rPr>
              <w:t>5.6.3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_Toc500183052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30</w:t>
            </w:r>
            <w:r w:rsidR="00D335AE" w:rsidRPr="00D335AE">
              <w:rPr>
                <w:noProof/>
                <w:webHidden/>
                <w:sz w:val="22"/>
                <w:szCs w:val="22"/>
              </w:rPr>
              <w:fldChar w:fldCharType="end"/>
            </w:r>
          </w:hyperlink>
        </w:p>
        <w:p w14:paraId="5BE5C4CF" w14:textId="6A891636" w:rsidR="00D335AE" w:rsidRPr="00D335AE" w:rsidRDefault="0072233D">
          <w:pPr>
            <w:pStyle w:val="ndice2"/>
            <w:tabs>
              <w:tab w:val="left" w:pos="720"/>
              <w:tab w:val="right" w:leader="dot" w:pos="9350"/>
            </w:tabs>
            <w:rPr>
              <w:rFonts w:eastAsiaTheme="minorEastAsia"/>
              <w:noProof/>
              <w:color w:val="auto"/>
              <w:lang w:val="en-US" w:eastAsia="en-US"/>
            </w:rPr>
          </w:pPr>
          <w:hyperlink w:anchor="_Toc500183053" w:history="1">
            <w:r w:rsidR="00D335AE" w:rsidRPr="00D335AE">
              <w:rPr>
                <w:rStyle w:val="Hiperligao"/>
                <w:noProof/>
                <w14:scene3d>
                  <w14:camera w14:prst="orthographicFront"/>
                  <w14:lightRig w14:rig="threePt" w14:dir="t">
                    <w14:rot w14:lat="0" w14:lon="0" w14:rev="0"/>
                  </w14:lightRig>
                </w14:scene3d>
              </w:rPr>
              <w:t>5.7</w:t>
            </w:r>
            <w:r w:rsidR="00D335AE" w:rsidRPr="00D335AE">
              <w:rPr>
                <w:rFonts w:eastAsiaTheme="minorEastAsia"/>
                <w:noProof/>
                <w:color w:val="auto"/>
                <w:lang w:val="en-US" w:eastAsia="en-US"/>
              </w:rPr>
              <w:tab/>
            </w:r>
            <w:r w:rsidR="00D335AE" w:rsidRPr="00D335AE">
              <w:rPr>
                <w:rStyle w:val="Hiperligao"/>
                <w:noProof/>
              </w:rPr>
              <w:t>REQ 7 – Pedido das análises de sangue iniciais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_Toc500183053 \h </w:instrText>
            </w:r>
            <w:r w:rsidR="00D335AE" w:rsidRPr="00D335AE">
              <w:rPr>
                <w:noProof/>
                <w:webHidden/>
              </w:rPr>
            </w:r>
            <w:r w:rsidR="00D335AE" w:rsidRPr="00D335AE">
              <w:rPr>
                <w:noProof/>
                <w:webHidden/>
              </w:rPr>
              <w:fldChar w:fldCharType="separate"/>
            </w:r>
            <w:r w:rsidR="00D335AE" w:rsidRPr="00D335AE">
              <w:rPr>
                <w:noProof/>
                <w:webHidden/>
              </w:rPr>
              <w:t>32</w:t>
            </w:r>
            <w:r w:rsidR="00D335AE" w:rsidRPr="00D335AE">
              <w:rPr>
                <w:noProof/>
                <w:webHidden/>
              </w:rPr>
              <w:fldChar w:fldCharType="end"/>
            </w:r>
          </w:hyperlink>
        </w:p>
        <w:p w14:paraId="18BC1178" w14:textId="2B82422D" w:rsidR="00D335AE" w:rsidRPr="00D335AE" w:rsidRDefault="0072233D">
          <w:pPr>
            <w:pStyle w:val="ndice3"/>
            <w:tabs>
              <w:tab w:val="left" w:pos="1200"/>
              <w:tab w:val="right" w:leader="dot" w:pos="9350"/>
            </w:tabs>
            <w:rPr>
              <w:noProof/>
              <w:sz w:val="22"/>
              <w:szCs w:val="22"/>
              <w:lang w:val="en-US" w:eastAsia="en-US"/>
            </w:rPr>
          </w:pPr>
          <w:hyperlink w:anchor="_Toc500183054" w:history="1">
            <w:r w:rsidR="00D335AE" w:rsidRPr="00D335AE">
              <w:rPr>
                <w:rStyle w:val="Hiperligao"/>
                <w:noProof/>
                <w:sz w:val="22"/>
                <w:szCs w:val="22"/>
              </w:rPr>
              <w:t>5.7.1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_Toc500183054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32</w:t>
            </w:r>
            <w:r w:rsidR="00D335AE" w:rsidRPr="00D335AE">
              <w:rPr>
                <w:noProof/>
                <w:webHidden/>
                <w:sz w:val="22"/>
                <w:szCs w:val="22"/>
              </w:rPr>
              <w:fldChar w:fldCharType="end"/>
            </w:r>
          </w:hyperlink>
        </w:p>
        <w:p w14:paraId="01F6DB06" w14:textId="49E94172" w:rsidR="00D335AE" w:rsidRPr="00D335AE" w:rsidRDefault="0072233D">
          <w:pPr>
            <w:pStyle w:val="ndice3"/>
            <w:tabs>
              <w:tab w:val="left" w:pos="1200"/>
              <w:tab w:val="right" w:leader="dot" w:pos="9350"/>
            </w:tabs>
            <w:rPr>
              <w:noProof/>
              <w:sz w:val="22"/>
              <w:szCs w:val="22"/>
              <w:lang w:val="en-US" w:eastAsia="en-US"/>
            </w:rPr>
          </w:pPr>
          <w:hyperlink w:anchor="_Toc500183055" w:history="1">
            <w:r w:rsidR="00D335AE" w:rsidRPr="00D335AE">
              <w:rPr>
                <w:rStyle w:val="Hiperligao"/>
                <w:noProof/>
                <w:sz w:val="22"/>
                <w:szCs w:val="22"/>
              </w:rPr>
              <w:t>5.7.2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_Toc500183055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33</w:t>
            </w:r>
            <w:r w:rsidR="00D335AE" w:rsidRPr="00D335AE">
              <w:rPr>
                <w:noProof/>
                <w:webHidden/>
                <w:sz w:val="22"/>
                <w:szCs w:val="22"/>
              </w:rPr>
              <w:fldChar w:fldCharType="end"/>
            </w:r>
          </w:hyperlink>
        </w:p>
        <w:p w14:paraId="763D3205" w14:textId="75D9F305" w:rsidR="00D335AE" w:rsidRPr="00D335AE" w:rsidRDefault="0072233D">
          <w:pPr>
            <w:pStyle w:val="ndice3"/>
            <w:tabs>
              <w:tab w:val="left" w:pos="1200"/>
              <w:tab w:val="right" w:leader="dot" w:pos="9350"/>
            </w:tabs>
            <w:rPr>
              <w:noProof/>
              <w:sz w:val="22"/>
              <w:szCs w:val="22"/>
              <w:lang w:val="en-US" w:eastAsia="en-US"/>
            </w:rPr>
          </w:pPr>
          <w:hyperlink w:anchor="_Toc500183056" w:history="1">
            <w:r w:rsidR="00D335AE" w:rsidRPr="00D335AE">
              <w:rPr>
                <w:rStyle w:val="Hiperligao"/>
                <w:noProof/>
                <w:sz w:val="22"/>
                <w:szCs w:val="22"/>
              </w:rPr>
              <w:t>5.7.3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_Toc500183056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34</w:t>
            </w:r>
            <w:r w:rsidR="00D335AE" w:rsidRPr="00D335AE">
              <w:rPr>
                <w:noProof/>
                <w:webHidden/>
                <w:sz w:val="22"/>
                <w:szCs w:val="22"/>
              </w:rPr>
              <w:fldChar w:fldCharType="end"/>
            </w:r>
          </w:hyperlink>
        </w:p>
        <w:p w14:paraId="24B4D68B" w14:textId="311BE766" w:rsidR="00D335AE" w:rsidRPr="00D335AE" w:rsidRDefault="0072233D">
          <w:pPr>
            <w:pStyle w:val="ndice2"/>
            <w:tabs>
              <w:tab w:val="left" w:pos="720"/>
              <w:tab w:val="right" w:leader="dot" w:pos="9350"/>
            </w:tabs>
            <w:rPr>
              <w:rFonts w:eastAsiaTheme="minorEastAsia"/>
              <w:noProof/>
              <w:color w:val="auto"/>
              <w:lang w:val="en-US" w:eastAsia="en-US"/>
            </w:rPr>
          </w:pPr>
          <w:hyperlink w:anchor="_Toc500183057" w:history="1">
            <w:r w:rsidR="00D335AE" w:rsidRPr="00D335AE">
              <w:rPr>
                <w:rStyle w:val="Hiperligao"/>
                <w:noProof/>
                <w14:scene3d>
                  <w14:camera w14:prst="orthographicFront"/>
                  <w14:lightRig w14:rig="threePt" w14:dir="t">
                    <w14:rot w14:lat="0" w14:lon="0" w14:rev="0"/>
                  </w14:lightRig>
                </w14:scene3d>
              </w:rPr>
              <w:t>5.8</w:t>
            </w:r>
            <w:r w:rsidR="00D335AE" w:rsidRPr="00D335AE">
              <w:rPr>
                <w:rFonts w:eastAsiaTheme="minorEastAsia"/>
                <w:noProof/>
                <w:color w:val="auto"/>
                <w:lang w:val="en-US" w:eastAsia="en-US"/>
              </w:rPr>
              <w:tab/>
            </w:r>
            <w:r w:rsidR="00D335AE" w:rsidRPr="00D335AE">
              <w:rPr>
                <w:rStyle w:val="Hiperligao"/>
                <w:noProof/>
              </w:rPr>
              <w:t>REQ 8 – Ciclo da dádiva (abertura e consulta de informação)</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_Toc500183057 \h </w:instrText>
            </w:r>
            <w:r w:rsidR="00D335AE" w:rsidRPr="00D335AE">
              <w:rPr>
                <w:noProof/>
                <w:webHidden/>
              </w:rPr>
            </w:r>
            <w:r w:rsidR="00D335AE" w:rsidRPr="00D335AE">
              <w:rPr>
                <w:noProof/>
                <w:webHidden/>
              </w:rPr>
              <w:fldChar w:fldCharType="separate"/>
            </w:r>
            <w:r w:rsidR="00D335AE" w:rsidRPr="00D335AE">
              <w:rPr>
                <w:noProof/>
                <w:webHidden/>
              </w:rPr>
              <w:t>35</w:t>
            </w:r>
            <w:r w:rsidR="00D335AE" w:rsidRPr="00D335AE">
              <w:rPr>
                <w:noProof/>
                <w:webHidden/>
              </w:rPr>
              <w:fldChar w:fldCharType="end"/>
            </w:r>
          </w:hyperlink>
        </w:p>
        <w:p w14:paraId="48974C1E" w14:textId="702263B4" w:rsidR="00D335AE" w:rsidRPr="00D335AE" w:rsidRDefault="0072233D">
          <w:pPr>
            <w:pStyle w:val="ndice3"/>
            <w:tabs>
              <w:tab w:val="left" w:pos="1200"/>
              <w:tab w:val="right" w:leader="dot" w:pos="9350"/>
            </w:tabs>
            <w:rPr>
              <w:noProof/>
              <w:sz w:val="22"/>
              <w:szCs w:val="22"/>
              <w:lang w:val="en-US" w:eastAsia="en-US"/>
            </w:rPr>
          </w:pPr>
          <w:hyperlink w:anchor="_Toc500183058" w:history="1">
            <w:r w:rsidR="00D335AE" w:rsidRPr="00D335AE">
              <w:rPr>
                <w:rStyle w:val="Hiperligao"/>
                <w:noProof/>
                <w:sz w:val="22"/>
                <w:szCs w:val="22"/>
              </w:rPr>
              <w:t>5.8.1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_Toc500183058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35</w:t>
            </w:r>
            <w:r w:rsidR="00D335AE" w:rsidRPr="00D335AE">
              <w:rPr>
                <w:noProof/>
                <w:webHidden/>
                <w:sz w:val="22"/>
                <w:szCs w:val="22"/>
              </w:rPr>
              <w:fldChar w:fldCharType="end"/>
            </w:r>
          </w:hyperlink>
        </w:p>
        <w:p w14:paraId="6F4FE886" w14:textId="22C2A40E" w:rsidR="00D335AE" w:rsidRPr="00D335AE" w:rsidRDefault="0072233D">
          <w:pPr>
            <w:pStyle w:val="ndice3"/>
            <w:tabs>
              <w:tab w:val="left" w:pos="1200"/>
              <w:tab w:val="right" w:leader="dot" w:pos="9350"/>
            </w:tabs>
            <w:rPr>
              <w:noProof/>
              <w:sz w:val="22"/>
              <w:szCs w:val="22"/>
              <w:lang w:val="en-US" w:eastAsia="en-US"/>
            </w:rPr>
          </w:pPr>
          <w:hyperlink w:anchor="_Toc500183059" w:history="1">
            <w:r w:rsidR="00D335AE" w:rsidRPr="00D335AE">
              <w:rPr>
                <w:rStyle w:val="Hiperligao"/>
                <w:noProof/>
                <w:sz w:val="22"/>
                <w:szCs w:val="22"/>
              </w:rPr>
              <w:t>5.8.2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_Toc500183059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36</w:t>
            </w:r>
            <w:r w:rsidR="00D335AE" w:rsidRPr="00D335AE">
              <w:rPr>
                <w:noProof/>
                <w:webHidden/>
                <w:sz w:val="22"/>
                <w:szCs w:val="22"/>
              </w:rPr>
              <w:fldChar w:fldCharType="end"/>
            </w:r>
          </w:hyperlink>
        </w:p>
        <w:p w14:paraId="67983D69" w14:textId="1E6ED7FE" w:rsidR="00D335AE" w:rsidRPr="00D335AE" w:rsidRDefault="0072233D">
          <w:pPr>
            <w:pStyle w:val="ndice3"/>
            <w:tabs>
              <w:tab w:val="left" w:pos="1200"/>
              <w:tab w:val="right" w:leader="dot" w:pos="9350"/>
            </w:tabs>
            <w:rPr>
              <w:noProof/>
              <w:sz w:val="22"/>
              <w:szCs w:val="22"/>
              <w:lang w:val="en-US" w:eastAsia="en-US"/>
            </w:rPr>
          </w:pPr>
          <w:hyperlink w:anchor="_Toc500183060" w:history="1">
            <w:r w:rsidR="00D335AE" w:rsidRPr="00D335AE">
              <w:rPr>
                <w:rStyle w:val="Hiperligao"/>
                <w:noProof/>
                <w:sz w:val="22"/>
                <w:szCs w:val="22"/>
              </w:rPr>
              <w:t>5.8.3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_Toc500183060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37</w:t>
            </w:r>
            <w:r w:rsidR="00D335AE" w:rsidRPr="00D335AE">
              <w:rPr>
                <w:noProof/>
                <w:webHidden/>
                <w:sz w:val="22"/>
                <w:szCs w:val="22"/>
              </w:rPr>
              <w:fldChar w:fldCharType="end"/>
            </w:r>
          </w:hyperlink>
        </w:p>
        <w:p w14:paraId="5678D22A" w14:textId="24584E44" w:rsidR="00D335AE" w:rsidRPr="00D335AE" w:rsidRDefault="0072233D">
          <w:pPr>
            <w:pStyle w:val="ndice2"/>
            <w:tabs>
              <w:tab w:val="left" w:pos="720"/>
              <w:tab w:val="right" w:leader="dot" w:pos="9350"/>
            </w:tabs>
            <w:rPr>
              <w:rFonts w:eastAsiaTheme="minorEastAsia"/>
              <w:noProof/>
              <w:color w:val="auto"/>
              <w:lang w:val="en-US" w:eastAsia="en-US"/>
            </w:rPr>
          </w:pPr>
          <w:hyperlink w:anchor="_Toc500183061" w:history="1">
            <w:r w:rsidR="00D335AE" w:rsidRPr="00D335AE">
              <w:rPr>
                <w:rStyle w:val="Hiperligao"/>
                <w:noProof/>
                <w14:scene3d>
                  <w14:camera w14:prst="orthographicFront"/>
                  <w14:lightRig w14:rig="threePt" w14:dir="t">
                    <w14:rot w14:lat="0" w14:lon="0" w14:rev="0"/>
                  </w14:lightRig>
                </w14:scene3d>
              </w:rPr>
              <w:t>5.9</w:t>
            </w:r>
            <w:r w:rsidR="00D335AE" w:rsidRPr="00D335AE">
              <w:rPr>
                <w:rFonts w:eastAsiaTheme="minorEastAsia"/>
                <w:noProof/>
                <w:color w:val="auto"/>
                <w:lang w:val="en-US" w:eastAsia="en-US"/>
              </w:rPr>
              <w:tab/>
            </w:r>
            <w:r w:rsidR="00D335AE" w:rsidRPr="00D335AE">
              <w:rPr>
                <w:rStyle w:val="Hiperligao"/>
                <w:noProof/>
              </w:rPr>
              <w:t>REQ 9 – Marcação de consultas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_Toc500183061 \h </w:instrText>
            </w:r>
            <w:r w:rsidR="00D335AE" w:rsidRPr="00D335AE">
              <w:rPr>
                <w:noProof/>
                <w:webHidden/>
              </w:rPr>
            </w:r>
            <w:r w:rsidR="00D335AE" w:rsidRPr="00D335AE">
              <w:rPr>
                <w:noProof/>
                <w:webHidden/>
              </w:rPr>
              <w:fldChar w:fldCharType="separate"/>
            </w:r>
            <w:r w:rsidR="00D335AE" w:rsidRPr="00D335AE">
              <w:rPr>
                <w:noProof/>
                <w:webHidden/>
              </w:rPr>
              <w:t>38</w:t>
            </w:r>
            <w:r w:rsidR="00D335AE" w:rsidRPr="00D335AE">
              <w:rPr>
                <w:noProof/>
                <w:webHidden/>
              </w:rPr>
              <w:fldChar w:fldCharType="end"/>
            </w:r>
          </w:hyperlink>
        </w:p>
        <w:p w14:paraId="74237A1C" w14:textId="07644983" w:rsidR="00D335AE" w:rsidRPr="00D335AE" w:rsidRDefault="0072233D">
          <w:pPr>
            <w:pStyle w:val="ndice3"/>
            <w:tabs>
              <w:tab w:val="left" w:pos="1200"/>
              <w:tab w:val="right" w:leader="dot" w:pos="9350"/>
            </w:tabs>
            <w:rPr>
              <w:noProof/>
              <w:sz w:val="22"/>
              <w:szCs w:val="22"/>
              <w:lang w:val="en-US" w:eastAsia="en-US"/>
            </w:rPr>
          </w:pPr>
          <w:hyperlink w:anchor="_Toc500183062" w:history="1">
            <w:r w:rsidR="00D335AE" w:rsidRPr="00D335AE">
              <w:rPr>
                <w:rStyle w:val="Hiperligao"/>
                <w:noProof/>
                <w:sz w:val="22"/>
                <w:szCs w:val="22"/>
              </w:rPr>
              <w:t>5.9.1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_Toc500183062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38</w:t>
            </w:r>
            <w:r w:rsidR="00D335AE" w:rsidRPr="00D335AE">
              <w:rPr>
                <w:noProof/>
                <w:webHidden/>
                <w:sz w:val="22"/>
                <w:szCs w:val="22"/>
              </w:rPr>
              <w:fldChar w:fldCharType="end"/>
            </w:r>
          </w:hyperlink>
        </w:p>
        <w:p w14:paraId="101070BF" w14:textId="2A9800F5" w:rsidR="00D335AE" w:rsidRPr="00D335AE" w:rsidRDefault="0072233D">
          <w:pPr>
            <w:pStyle w:val="ndice3"/>
            <w:tabs>
              <w:tab w:val="left" w:pos="1200"/>
              <w:tab w:val="right" w:leader="dot" w:pos="9350"/>
            </w:tabs>
            <w:rPr>
              <w:noProof/>
              <w:sz w:val="22"/>
              <w:szCs w:val="22"/>
              <w:lang w:val="en-US" w:eastAsia="en-US"/>
            </w:rPr>
          </w:pPr>
          <w:hyperlink w:anchor="_Toc500183063" w:history="1">
            <w:r w:rsidR="00D335AE" w:rsidRPr="00D335AE">
              <w:rPr>
                <w:rStyle w:val="Hiperligao"/>
                <w:noProof/>
                <w:sz w:val="22"/>
                <w:szCs w:val="22"/>
              </w:rPr>
              <w:t>5.9.2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_Toc500183063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39</w:t>
            </w:r>
            <w:r w:rsidR="00D335AE" w:rsidRPr="00D335AE">
              <w:rPr>
                <w:noProof/>
                <w:webHidden/>
                <w:sz w:val="22"/>
                <w:szCs w:val="22"/>
              </w:rPr>
              <w:fldChar w:fldCharType="end"/>
            </w:r>
          </w:hyperlink>
        </w:p>
        <w:p w14:paraId="61C20A81" w14:textId="3B7DEEDF" w:rsidR="00D335AE" w:rsidRPr="00D335AE" w:rsidRDefault="0072233D">
          <w:pPr>
            <w:pStyle w:val="ndice3"/>
            <w:tabs>
              <w:tab w:val="left" w:pos="1200"/>
              <w:tab w:val="right" w:leader="dot" w:pos="9350"/>
            </w:tabs>
            <w:rPr>
              <w:noProof/>
              <w:sz w:val="22"/>
              <w:szCs w:val="22"/>
              <w:lang w:val="en-US" w:eastAsia="en-US"/>
            </w:rPr>
          </w:pPr>
          <w:hyperlink w:anchor="_Toc500183064" w:history="1">
            <w:r w:rsidR="00D335AE" w:rsidRPr="00D335AE">
              <w:rPr>
                <w:rStyle w:val="Hiperligao"/>
                <w:noProof/>
                <w:sz w:val="22"/>
                <w:szCs w:val="22"/>
              </w:rPr>
              <w:t>5.9.3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_Toc500183064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40</w:t>
            </w:r>
            <w:r w:rsidR="00D335AE" w:rsidRPr="00D335AE">
              <w:rPr>
                <w:noProof/>
                <w:webHidden/>
                <w:sz w:val="22"/>
                <w:szCs w:val="22"/>
              </w:rPr>
              <w:fldChar w:fldCharType="end"/>
            </w:r>
          </w:hyperlink>
        </w:p>
        <w:p w14:paraId="6C19DCC3" w14:textId="772326FB" w:rsidR="00D335AE" w:rsidRPr="00D335AE" w:rsidRDefault="0072233D">
          <w:pPr>
            <w:pStyle w:val="ndice2"/>
            <w:tabs>
              <w:tab w:val="left" w:pos="960"/>
              <w:tab w:val="right" w:leader="dot" w:pos="9350"/>
            </w:tabs>
            <w:rPr>
              <w:rFonts w:eastAsiaTheme="minorEastAsia"/>
              <w:noProof/>
              <w:color w:val="auto"/>
              <w:lang w:val="en-US" w:eastAsia="en-US"/>
            </w:rPr>
          </w:pPr>
          <w:hyperlink w:anchor="_Toc500183065" w:history="1">
            <w:r w:rsidR="00D335AE" w:rsidRPr="00D335AE">
              <w:rPr>
                <w:rStyle w:val="Hiperligao"/>
                <w:noProof/>
                <w14:scene3d>
                  <w14:camera w14:prst="orthographicFront"/>
                  <w14:lightRig w14:rig="threePt" w14:dir="t">
                    <w14:rot w14:lat="0" w14:lon="0" w14:rev="0"/>
                  </w14:lightRig>
                </w14:scene3d>
              </w:rPr>
              <w:t>5.10</w:t>
            </w:r>
            <w:r w:rsidR="00D335AE" w:rsidRPr="00D335AE">
              <w:rPr>
                <w:rFonts w:eastAsiaTheme="minorEastAsia"/>
                <w:noProof/>
                <w:color w:val="auto"/>
                <w:lang w:val="en-US" w:eastAsia="en-US"/>
              </w:rPr>
              <w:tab/>
            </w:r>
            <w:r w:rsidR="00D335AE" w:rsidRPr="00D335AE">
              <w:rPr>
                <w:rStyle w:val="Hiperligao"/>
                <w:noProof/>
              </w:rPr>
              <w:t>REQ 10 – Aprovação/Rejeição do ciclo da dádiva</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_Toc500183065 \h </w:instrText>
            </w:r>
            <w:r w:rsidR="00D335AE" w:rsidRPr="00D335AE">
              <w:rPr>
                <w:noProof/>
                <w:webHidden/>
              </w:rPr>
            </w:r>
            <w:r w:rsidR="00D335AE" w:rsidRPr="00D335AE">
              <w:rPr>
                <w:noProof/>
                <w:webHidden/>
              </w:rPr>
              <w:fldChar w:fldCharType="separate"/>
            </w:r>
            <w:r w:rsidR="00D335AE" w:rsidRPr="00D335AE">
              <w:rPr>
                <w:noProof/>
                <w:webHidden/>
              </w:rPr>
              <w:t>41</w:t>
            </w:r>
            <w:r w:rsidR="00D335AE" w:rsidRPr="00D335AE">
              <w:rPr>
                <w:noProof/>
                <w:webHidden/>
              </w:rPr>
              <w:fldChar w:fldCharType="end"/>
            </w:r>
          </w:hyperlink>
        </w:p>
        <w:p w14:paraId="3737263E" w14:textId="6870045D" w:rsidR="00D335AE" w:rsidRPr="00D335AE" w:rsidRDefault="0072233D">
          <w:pPr>
            <w:pStyle w:val="ndice3"/>
            <w:tabs>
              <w:tab w:val="left" w:pos="1440"/>
              <w:tab w:val="right" w:leader="dot" w:pos="9350"/>
            </w:tabs>
            <w:rPr>
              <w:noProof/>
              <w:sz w:val="22"/>
              <w:szCs w:val="22"/>
              <w:lang w:val="en-US" w:eastAsia="en-US"/>
            </w:rPr>
          </w:pPr>
          <w:hyperlink w:anchor="_Toc500183066" w:history="1">
            <w:r w:rsidR="00D335AE" w:rsidRPr="00D335AE">
              <w:rPr>
                <w:rStyle w:val="Hiperligao"/>
                <w:noProof/>
                <w:sz w:val="22"/>
                <w:szCs w:val="22"/>
              </w:rPr>
              <w:t>5.10.1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_Toc500183066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41</w:t>
            </w:r>
            <w:r w:rsidR="00D335AE" w:rsidRPr="00D335AE">
              <w:rPr>
                <w:noProof/>
                <w:webHidden/>
                <w:sz w:val="22"/>
                <w:szCs w:val="22"/>
              </w:rPr>
              <w:fldChar w:fldCharType="end"/>
            </w:r>
          </w:hyperlink>
        </w:p>
        <w:p w14:paraId="59C2E6AC" w14:textId="59908A65" w:rsidR="00D335AE" w:rsidRPr="00D335AE" w:rsidRDefault="0072233D">
          <w:pPr>
            <w:pStyle w:val="ndice3"/>
            <w:tabs>
              <w:tab w:val="left" w:pos="1440"/>
              <w:tab w:val="right" w:leader="dot" w:pos="9350"/>
            </w:tabs>
            <w:rPr>
              <w:noProof/>
              <w:sz w:val="22"/>
              <w:szCs w:val="22"/>
              <w:lang w:val="en-US" w:eastAsia="en-US"/>
            </w:rPr>
          </w:pPr>
          <w:hyperlink w:anchor="_Toc500183067" w:history="1">
            <w:r w:rsidR="00D335AE" w:rsidRPr="00D335AE">
              <w:rPr>
                <w:rStyle w:val="Hiperligao"/>
                <w:noProof/>
                <w:sz w:val="22"/>
                <w:szCs w:val="22"/>
              </w:rPr>
              <w:t>5.10.2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_Toc500183067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42</w:t>
            </w:r>
            <w:r w:rsidR="00D335AE" w:rsidRPr="00D335AE">
              <w:rPr>
                <w:noProof/>
                <w:webHidden/>
                <w:sz w:val="22"/>
                <w:szCs w:val="22"/>
              </w:rPr>
              <w:fldChar w:fldCharType="end"/>
            </w:r>
          </w:hyperlink>
        </w:p>
        <w:p w14:paraId="25183FA2" w14:textId="2B677A16" w:rsidR="00D335AE" w:rsidRPr="00D335AE" w:rsidRDefault="0072233D">
          <w:pPr>
            <w:pStyle w:val="ndice3"/>
            <w:tabs>
              <w:tab w:val="left" w:pos="1440"/>
              <w:tab w:val="right" w:leader="dot" w:pos="9350"/>
            </w:tabs>
            <w:rPr>
              <w:noProof/>
              <w:sz w:val="22"/>
              <w:szCs w:val="22"/>
              <w:lang w:val="en-US" w:eastAsia="en-US"/>
            </w:rPr>
          </w:pPr>
          <w:hyperlink w:anchor="_Toc500183068" w:history="1">
            <w:r w:rsidR="00D335AE" w:rsidRPr="00D335AE">
              <w:rPr>
                <w:rStyle w:val="Hiperligao"/>
                <w:noProof/>
                <w:sz w:val="22"/>
                <w:szCs w:val="22"/>
              </w:rPr>
              <w:t>5.10.3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_Toc500183068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43</w:t>
            </w:r>
            <w:r w:rsidR="00D335AE" w:rsidRPr="00D335AE">
              <w:rPr>
                <w:noProof/>
                <w:webHidden/>
                <w:sz w:val="22"/>
                <w:szCs w:val="22"/>
              </w:rPr>
              <w:fldChar w:fldCharType="end"/>
            </w:r>
          </w:hyperlink>
        </w:p>
        <w:p w14:paraId="2E4DF9F4" w14:textId="2E82B476" w:rsidR="00D335AE" w:rsidRPr="00D335AE" w:rsidRDefault="0072233D">
          <w:pPr>
            <w:pStyle w:val="ndice2"/>
            <w:tabs>
              <w:tab w:val="left" w:pos="960"/>
              <w:tab w:val="right" w:leader="dot" w:pos="9350"/>
            </w:tabs>
            <w:rPr>
              <w:rFonts w:eastAsiaTheme="minorEastAsia"/>
              <w:noProof/>
              <w:color w:val="auto"/>
              <w:lang w:val="en-US" w:eastAsia="en-US"/>
            </w:rPr>
          </w:pPr>
          <w:hyperlink w:anchor="_Toc500183069" w:history="1">
            <w:r w:rsidR="00D335AE" w:rsidRPr="00D335AE">
              <w:rPr>
                <w:rStyle w:val="Hiperligao"/>
                <w:noProof/>
                <w14:scene3d>
                  <w14:camera w14:prst="orthographicFront"/>
                  <w14:lightRig w14:rig="threePt" w14:dir="t">
                    <w14:rot w14:lat="0" w14:lon="0" w14:rev="0"/>
                  </w14:lightRig>
                </w14:scene3d>
              </w:rPr>
              <w:t>5.11</w:t>
            </w:r>
            <w:r w:rsidR="00D335AE" w:rsidRPr="00D335AE">
              <w:rPr>
                <w:rFonts w:eastAsiaTheme="minorEastAsia"/>
                <w:noProof/>
                <w:color w:val="auto"/>
                <w:lang w:val="en-US" w:eastAsia="en-US"/>
              </w:rPr>
              <w:tab/>
            </w:r>
            <w:r w:rsidR="00D335AE" w:rsidRPr="00D335AE">
              <w:rPr>
                <w:rStyle w:val="Hiperligao"/>
                <w:noProof/>
              </w:rPr>
              <w:t>REQ 11 – Lista de trabalhos do laboratório</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_Toc500183069 \h </w:instrText>
            </w:r>
            <w:r w:rsidR="00D335AE" w:rsidRPr="00D335AE">
              <w:rPr>
                <w:noProof/>
                <w:webHidden/>
              </w:rPr>
            </w:r>
            <w:r w:rsidR="00D335AE" w:rsidRPr="00D335AE">
              <w:rPr>
                <w:noProof/>
                <w:webHidden/>
              </w:rPr>
              <w:fldChar w:fldCharType="separate"/>
            </w:r>
            <w:r w:rsidR="00D335AE" w:rsidRPr="00D335AE">
              <w:rPr>
                <w:noProof/>
                <w:webHidden/>
              </w:rPr>
              <w:t>44</w:t>
            </w:r>
            <w:r w:rsidR="00D335AE" w:rsidRPr="00D335AE">
              <w:rPr>
                <w:noProof/>
                <w:webHidden/>
              </w:rPr>
              <w:fldChar w:fldCharType="end"/>
            </w:r>
          </w:hyperlink>
        </w:p>
        <w:p w14:paraId="007ABFCA" w14:textId="3D4CD663" w:rsidR="00D335AE" w:rsidRPr="00D335AE" w:rsidRDefault="0072233D">
          <w:pPr>
            <w:pStyle w:val="ndice3"/>
            <w:tabs>
              <w:tab w:val="left" w:pos="1440"/>
              <w:tab w:val="right" w:leader="dot" w:pos="9350"/>
            </w:tabs>
            <w:rPr>
              <w:noProof/>
              <w:sz w:val="22"/>
              <w:szCs w:val="22"/>
              <w:lang w:val="en-US" w:eastAsia="en-US"/>
            </w:rPr>
          </w:pPr>
          <w:hyperlink w:anchor="_Toc500183070" w:history="1">
            <w:r w:rsidR="00D335AE" w:rsidRPr="00D335AE">
              <w:rPr>
                <w:rStyle w:val="Hiperligao"/>
                <w:noProof/>
                <w:sz w:val="22"/>
                <w:szCs w:val="22"/>
              </w:rPr>
              <w:t>5.11.1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_Toc500183070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44</w:t>
            </w:r>
            <w:r w:rsidR="00D335AE" w:rsidRPr="00D335AE">
              <w:rPr>
                <w:noProof/>
                <w:webHidden/>
                <w:sz w:val="22"/>
                <w:szCs w:val="22"/>
              </w:rPr>
              <w:fldChar w:fldCharType="end"/>
            </w:r>
          </w:hyperlink>
        </w:p>
        <w:p w14:paraId="001C5A11" w14:textId="3790E0DC" w:rsidR="00D335AE" w:rsidRPr="00D335AE" w:rsidRDefault="0072233D">
          <w:pPr>
            <w:pStyle w:val="ndice3"/>
            <w:tabs>
              <w:tab w:val="left" w:pos="1440"/>
              <w:tab w:val="right" w:leader="dot" w:pos="9350"/>
            </w:tabs>
            <w:rPr>
              <w:noProof/>
              <w:sz w:val="22"/>
              <w:szCs w:val="22"/>
              <w:lang w:val="en-US" w:eastAsia="en-US"/>
            </w:rPr>
          </w:pPr>
          <w:hyperlink w:anchor="_Toc500183071" w:history="1">
            <w:r w:rsidR="00D335AE" w:rsidRPr="00D335AE">
              <w:rPr>
                <w:rStyle w:val="Hiperligao"/>
                <w:noProof/>
                <w:sz w:val="22"/>
                <w:szCs w:val="22"/>
              </w:rPr>
              <w:t>5.11.2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_Toc500183071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45</w:t>
            </w:r>
            <w:r w:rsidR="00D335AE" w:rsidRPr="00D335AE">
              <w:rPr>
                <w:noProof/>
                <w:webHidden/>
                <w:sz w:val="22"/>
                <w:szCs w:val="22"/>
              </w:rPr>
              <w:fldChar w:fldCharType="end"/>
            </w:r>
          </w:hyperlink>
        </w:p>
        <w:p w14:paraId="5AB7DBB3" w14:textId="7CBA533A" w:rsidR="00D335AE" w:rsidRPr="00D335AE" w:rsidRDefault="0072233D">
          <w:pPr>
            <w:pStyle w:val="ndice3"/>
            <w:tabs>
              <w:tab w:val="left" w:pos="1440"/>
              <w:tab w:val="right" w:leader="dot" w:pos="9350"/>
            </w:tabs>
            <w:rPr>
              <w:noProof/>
              <w:sz w:val="22"/>
              <w:szCs w:val="22"/>
              <w:lang w:val="en-US" w:eastAsia="en-US"/>
            </w:rPr>
          </w:pPr>
          <w:hyperlink w:anchor="_Toc500183072" w:history="1">
            <w:r w:rsidR="00D335AE" w:rsidRPr="00D335AE">
              <w:rPr>
                <w:rStyle w:val="Hiperligao"/>
                <w:noProof/>
                <w:sz w:val="22"/>
                <w:szCs w:val="22"/>
              </w:rPr>
              <w:t>5.11.3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_Toc500183072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46</w:t>
            </w:r>
            <w:r w:rsidR="00D335AE" w:rsidRPr="00D335AE">
              <w:rPr>
                <w:noProof/>
                <w:webHidden/>
                <w:sz w:val="22"/>
                <w:szCs w:val="22"/>
              </w:rPr>
              <w:fldChar w:fldCharType="end"/>
            </w:r>
          </w:hyperlink>
        </w:p>
        <w:p w14:paraId="5A7436BB" w14:textId="6AA82136" w:rsidR="00D335AE" w:rsidRPr="00D335AE" w:rsidRDefault="0072233D">
          <w:pPr>
            <w:pStyle w:val="ndice2"/>
            <w:tabs>
              <w:tab w:val="left" w:pos="960"/>
              <w:tab w:val="right" w:leader="dot" w:pos="9350"/>
            </w:tabs>
            <w:rPr>
              <w:rFonts w:eastAsiaTheme="minorEastAsia"/>
              <w:noProof/>
              <w:color w:val="auto"/>
              <w:lang w:val="en-US" w:eastAsia="en-US"/>
            </w:rPr>
          </w:pPr>
          <w:hyperlink w:anchor="_Toc500183073" w:history="1">
            <w:r w:rsidR="00D335AE" w:rsidRPr="00D335AE">
              <w:rPr>
                <w:rStyle w:val="Hiperligao"/>
                <w:noProof/>
                <w14:scene3d>
                  <w14:camera w14:prst="orthographicFront"/>
                  <w14:lightRig w14:rig="threePt" w14:dir="t">
                    <w14:rot w14:lat="0" w14:lon="0" w14:rev="0"/>
                  </w14:lightRig>
                </w14:scene3d>
              </w:rPr>
              <w:t>5.12</w:t>
            </w:r>
            <w:r w:rsidR="00D335AE" w:rsidRPr="00D335AE">
              <w:rPr>
                <w:rFonts w:eastAsiaTheme="minorEastAsia"/>
                <w:noProof/>
                <w:color w:val="auto"/>
                <w:lang w:val="en-US" w:eastAsia="en-US"/>
              </w:rPr>
              <w:tab/>
            </w:r>
            <w:r w:rsidR="00D335AE" w:rsidRPr="00D335AE">
              <w:rPr>
                <w:rStyle w:val="Hiperligao"/>
                <w:noProof/>
              </w:rPr>
              <w:t>REQ 12 – Registo de espermograma</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_Toc500183073 \h </w:instrText>
            </w:r>
            <w:r w:rsidR="00D335AE" w:rsidRPr="00D335AE">
              <w:rPr>
                <w:noProof/>
                <w:webHidden/>
              </w:rPr>
            </w:r>
            <w:r w:rsidR="00D335AE" w:rsidRPr="00D335AE">
              <w:rPr>
                <w:noProof/>
                <w:webHidden/>
              </w:rPr>
              <w:fldChar w:fldCharType="separate"/>
            </w:r>
            <w:r w:rsidR="00D335AE" w:rsidRPr="00D335AE">
              <w:rPr>
                <w:noProof/>
                <w:webHidden/>
              </w:rPr>
              <w:t>47</w:t>
            </w:r>
            <w:r w:rsidR="00D335AE" w:rsidRPr="00D335AE">
              <w:rPr>
                <w:noProof/>
                <w:webHidden/>
              </w:rPr>
              <w:fldChar w:fldCharType="end"/>
            </w:r>
          </w:hyperlink>
        </w:p>
        <w:p w14:paraId="37648A10" w14:textId="5A52420C" w:rsidR="00D335AE" w:rsidRPr="00D335AE" w:rsidRDefault="0072233D">
          <w:pPr>
            <w:pStyle w:val="ndice3"/>
            <w:tabs>
              <w:tab w:val="left" w:pos="1440"/>
              <w:tab w:val="right" w:leader="dot" w:pos="9350"/>
            </w:tabs>
            <w:rPr>
              <w:noProof/>
              <w:sz w:val="22"/>
              <w:szCs w:val="22"/>
              <w:lang w:val="en-US" w:eastAsia="en-US"/>
            </w:rPr>
          </w:pPr>
          <w:hyperlink w:anchor="_Toc500183074" w:history="1">
            <w:r w:rsidR="00D335AE" w:rsidRPr="00D335AE">
              <w:rPr>
                <w:rStyle w:val="Hiperligao"/>
                <w:noProof/>
                <w:sz w:val="22"/>
                <w:szCs w:val="22"/>
              </w:rPr>
              <w:t>5.12.1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_Toc500183074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47</w:t>
            </w:r>
            <w:r w:rsidR="00D335AE" w:rsidRPr="00D335AE">
              <w:rPr>
                <w:noProof/>
                <w:webHidden/>
                <w:sz w:val="22"/>
                <w:szCs w:val="22"/>
              </w:rPr>
              <w:fldChar w:fldCharType="end"/>
            </w:r>
          </w:hyperlink>
        </w:p>
        <w:p w14:paraId="27115165" w14:textId="3F1AF6D2" w:rsidR="00D335AE" w:rsidRPr="00D335AE" w:rsidRDefault="0072233D">
          <w:pPr>
            <w:pStyle w:val="ndice3"/>
            <w:tabs>
              <w:tab w:val="left" w:pos="1440"/>
              <w:tab w:val="right" w:leader="dot" w:pos="9350"/>
            </w:tabs>
            <w:rPr>
              <w:noProof/>
              <w:sz w:val="22"/>
              <w:szCs w:val="22"/>
              <w:lang w:val="en-US" w:eastAsia="en-US"/>
            </w:rPr>
          </w:pPr>
          <w:hyperlink w:anchor="_Toc500183075" w:history="1">
            <w:r w:rsidR="00D335AE" w:rsidRPr="00D335AE">
              <w:rPr>
                <w:rStyle w:val="Hiperligao"/>
                <w:noProof/>
                <w:sz w:val="22"/>
                <w:szCs w:val="22"/>
              </w:rPr>
              <w:t>5.12.2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_Toc500183075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48</w:t>
            </w:r>
            <w:r w:rsidR="00D335AE" w:rsidRPr="00D335AE">
              <w:rPr>
                <w:noProof/>
                <w:webHidden/>
                <w:sz w:val="22"/>
                <w:szCs w:val="22"/>
              </w:rPr>
              <w:fldChar w:fldCharType="end"/>
            </w:r>
          </w:hyperlink>
        </w:p>
        <w:p w14:paraId="5E6C5167" w14:textId="45873483" w:rsidR="00D335AE" w:rsidRPr="00D335AE" w:rsidRDefault="0072233D">
          <w:pPr>
            <w:pStyle w:val="ndice3"/>
            <w:tabs>
              <w:tab w:val="left" w:pos="1440"/>
              <w:tab w:val="right" w:leader="dot" w:pos="9350"/>
            </w:tabs>
            <w:rPr>
              <w:noProof/>
              <w:sz w:val="22"/>
              <w:szCs w:val="22"/>
              <w:lang w:val="en-US" w:eastAsia="en-US"/>
            </w:rPr>
          </w:pPr>
          <w:hyperlink w:anchor="_Toc500183076" w:history="1">
            <w:r w:rsidR="00D335AE" w:rsidRPr="00D335AE">
              <w:rPr>
                <w:rStyle w:val="Hiperligao"/>
                <w:noProof/>
                <w:sz w:val="22"/>
                <w:szCs w:val="22"/>
              </w:rPr>
              <w:t>5.12.3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_Toc500183076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49</w:t>
            </w:r>
            <w:r w:rsidR="00D335AE" w:rsidRPr="00D335AE">
              <w:rPr>
                <w:noProof/>
                <w:webHidden/>
                <w:sz w:val="22"/>
                <w:szCs w:val="22"/>
              </w:rPr>
              <w:fldChar w:fldCharType="end"/>
            </w:r>
          </w:hyperlink>
        </w:p>
        <w:p w14:paraId="7C7BC1B8" w14:textId="27E5D3F6" w:rsidR="00D335AE" w:rsidRPr="00D335AE" w:rsidRDefault="0072233D">
          <w:pPr>
            <w:pStyle w:val="ndice2"/>
            <w:tabs>
              <w:tab w:val="left" w:pos="960"/>
              <w:tab w:val="right" w:leader="dot" w:pos="9350"/>
            </w:tabs>
            <w:rPr>
              <w:rFonts w:eastAsiaTheme="minorEastAsia"/>
              <w:noProof/>
              <w:color w:val="auto"/>
              <w:lang w:val="en-US" w:eastAsia="en-US"/>
            </w:rPr>
          </w:pPr>
          <w:hyperlink w:anchor="_Toc500183077" w:history="1">
            <w:r w:rsidR="00D335AE" w:rsidRPr="00D335AE">
              <w:rPr>
                <w:rStyle w:val="Hiperligao"/>
                <w:noProof/>
                <w14:scene3d>
                  <w14:camera w14:prst="orthographicFront"/>
                  <w14:lightRig w14:rig="threePt" w14:dir="t">
                    <w14:rot w14:lat="0" w14:lon="0" w14:rev="0"/>
                  </w14:lightRig>
                </w14:scene3d>
              </w:rPr>
              <w:t>5.13</w:t>
            </w:r>
            <w:r w:rsidR="00D335AE" w:rsidRPr="00D335AE">
              <w:rPr>
                <w:rFonts w:eastAsiaTheme="minorEastAsia"/>
                <w:noProof/>
                <w:color w:val="auto"/>
                <w:lang w:val="en-US" w:eastAsia="en-US"/>
              </w:rPr>
              <w:tab/>
            </w:r>
            <w:r w:rsidR="00D335AE" w:rsidRPr="00D335AE">
              <w:rPr>
                <w:rStyle w:val="Hiperligao"/>
                <w:noProof/>
              </w:rPr>
              <w:t>REQ 13 – Validação do espermograma</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_Toc500183077 \h </w:instrText>
            </w:r>
            <w:r w:rsidR="00D335AE" w:rsidRPr="00D335AE">
              <w:rPr>
                <w:noProof/>
                <w:webHidden/>
              </w:rPr>
            </w:r>
            <w:r w:rsidR="00D335AE" w:rsidRPr="00D335AE">
              <w:rPr>
                <w:noProof/>
                <w:webHidden/>
              </w:rPr>
              <w:fldChar w:fldCharType="separate"/>
            </w:r>
            <w:r w:rsidR="00D335AE" w:rsidRPr="00D335AE">
              <w:rPr>
                <w:noProof/>
                <w:webHidden/>
              </w:rPr>
              <w:t>51</w:t>
            </w:r>
            <w:r w:rsidR="00D335AE" w:rsidRPr="00D335AE">
              <w:rPr>
                <w:noProof/>
                <w:webHidden/>
              </w:rPr>
              <w:fldChar w:fldCharType="end"/>
            </w:r>
          </w:hyperlink>
        </w:p>
        <w:p w14:paraId="32C39FDD" w14:textId="6977EC2F" w:rsidR="00D335AE" w:rsidRPr="00D335AE" w:rsidRDefault="0072233D">
          <w:pPr>
            <w:pStyle w:val="ndice3"/>
            <w:tabs>
              <w:tab w:val="left" w:pos="1440"/>
              <w:tab w:val="right" w:leader="dot" w:pos="9350"/>
            </w:tabs>
            <w:rPr>
              <w:noProof/>
              <w:sz w:val="22"/>
              <w:szCs w:val="22"/>
              <w:lang w:val="en-US" w:eastAsia="en-US"/>
            </w:rPr>
          </w:pPr>
          <w:hyperlink w:anchor="_Toc500183078" w:history="1">
            <w:r w:rsidR="00D335AE" w:rsidRPr="00D335AE">
              <w:rPr>
                <w:rStyle w:val="Hiperligao"/>
                <w:noProof/>
                <w:sz w:val="22"/>
                <w:szCs w:val="22"/>
              </w:rPr>
              <w:t>5.13.1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_Toc500183078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51</w:t>
            </w:r>
            <w:r w:rsidR="00D335AE" w:rsidRPr="00D335AE">
              <w:rPr>
                <w:noProof/>
                <w:webHidden/>
                <w:sz w:val="22"/>
                <w:szCs w:val="22"/>
              </w:rPr>
              <w:fldChar w:fldCharType="end"/>
            </w:r>
          </w:hyperlink>
        </w:p>
        <w:p w14:paraId="15D8AA0B" w14:textId="6DC77F79" w:rsidR="00D335AE" w:rsidRPr="00D335AE" w:rsidRDefault="0072233D">
          <w:pPr>
            <w:pStyle w:val="ndice3"/>
            <w:tabs>
              <w:tab w:val="left" w:pos="1440"/>
              <w:tab w:val="right" w:leader="dot" w:pos="9350"/>
            </w:tabs>
            <w:rPr>
              <w:noProof/>
              <w:sz w:val="22"/>
              <w:szCs w:val="22"/>
              <w:lang w:val="en-US" w:eastAsia="en-US"/>
            </w:rPr>
          </w:pPr>
          <w:hyperlink w:anchor="_Toc500183079" w:history="1">
            <w:r w:rsidR="00D335AE" w:rsidRPr="00D335AE">
              <w:rPr>
                <w:rStyle w:val="Hiperligao"/>
                <w:noProof/>
                <w:sz w:val="22"/>
                <w:szCs w:val="22"/>
              </w:rPr>
              <w:t>5.13.2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_Toc500183079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52</w:t>
            </w:r>
            <w:r w:rsidR="00D335AE" w:rsidRPr="00D335AE">
              <w:rPr>
                <w:noProof/>
                <w:webHidden/>
                <w:sz w:val="22"/>
                <w:szCs w:val="22"/>
              </w:rPr>
              <w:fldChar w:fldCharType="end"/>
            </w:r>
          </w:hyperlink>
        </w:p>
        <w:p w14:paraId="340029C9" w14:textId="29CAFFE1" w:rsidR="00D335AE" w:rsidRDefault="0072233D">
          <w:pPr>
            <w:pStyle w:val="ndice3"/>
            <w:tabs>
              <w:tab w:val="left" w:pos="1440"/>
              <w:tab w:val="right" w:leader="dot" w:pos="9350"/>
            </w:tabs>
            <w:rPr>
              <w:rStyle w:val="Hiperligao"/>
              <w:noProof/>
              <w:sz w:val="22"/>
              <w:szCs w:val="22"/>
            </w:rPr>
          </w:pPr>
          <w:hyperlink w:anchor="_Toc500183080" w:history="1">
            <w:r w:rsidR="00D335AE" w:rsidRPr="00D335AE">
              <w:rPr>
                <w:rStyle w:val="Hiperligao"/>
                <w:noProof/>
                <w:sz w:val="22"/>
                <w:szCs w:val="22"/>
              </w:rPr>
              <w:t>5.13.3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_Toc500183080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53</w:t>
            </w:r>
            <w:r w:rsidR="00D335AE" w:rsidRPr="00D335AE">
              <w:rPr>
                <w:noProof/>
                <w:webHidden/>
                <w:sz w:val="22"/>
                <w:szCs w:val="22"/>
              </w:rPr>
              <w:fldChar w:fldCharType="end"/>
            </w:r>
          </w:hyperlink>
        </w:p>
        <w:p w14:paraId="6BC72032" w14:textId="2B75E8EC" w:rsidR="009923F4" w:rsidRDefault="009923F4" w:rsidP="009923F4">
          <w:pPr>
            <w:rPr>
              <w:lang w:eastAsia="pt-PT"/>
            </w:rPr>
          </w:pPr>
        </w:p>
        <w:p w14:paraId="657569D8" w14:textId="4D610A02" w:rsidR="009923F4" w:rsidRDefault="009923F4" w:rsidP="009923F4">
          <w:pPr>
            <w:rPr>
              <w:lang w:eastAsia="pt-PT"/>
            </w:rPr>
          </w:pPr>
        </w:p>
        <w:p w14:paraId="1EC9CAD1" w14:textId="19BED1D1" w:rsidR="009923F4" w:rsidRDefault="009923F4" w:rsidP="009923F4">
          <w:pPr>
            <w:rPr>
              <w:lang w:eastAsia="pt-PT"/>
            </w:rPr>
          </w:pPr>
        </w:p>
        <w:p w14:paraId="4884043C" w14:textId="77777777" w:rsidR="009923F4" w:rsidRPr="009923F4" w:rsidRDefault="009923F4" w:rsidP="009923F4">
          <w:pPr>
            <w:rPr>
              <w:lang w:eastAsia="pt-PT"/>
            </w:rPr>
          </w:pPr>
        </w:p>
        <w:p w14:paraId="054FC9EE" w14:textId="4988DB51" w:rsidR="00D335AE" w:rsidRPr="00D335AE" w:rsidRDefault="0072233D">
          <w:pPr>
            <w:pStyle w:val="ndice2"/>
            <w:tabs>
              <w:tab w:val="left" w:pos="960"/>
              <w:tab w:val="right" w:leader="dot" w:pos="9350"/>
            </w:tabs>
            <w:rPr>
              <w:rFonts w:eastAsiaTheme="minorEastAsia"/>
              <w:noProof/>
              <w:color w:val="auto"/>
              <w:lang w:val="en-US" w:eastAsia="en-US"/>
            </w:rPr>
          </w:pPr>
          <w:hyperlink w:anchor="_Toc500183081" w:history="1">
            <w:r w:rsidR="00D335AE" w:rsidRPr="00D335AE">
              <w:rPr>
                <w:rStyle w:val="Hiperligao"/>
                <w:noProof/>
                <w14:scene3d>
                  <w14:camera w14:prst="orthographicFront"/>
                  <w14:lightRig w14:rig="threePt" w14:dir="t">
                    <w14:rot w14:lat="0" w14:lon="0" w14:rev="0"/>
                  </w14:lightRig>
                </w14:scene3d>
              </w:rPr>
              <w:t>5.14</w:t>
            </w:r>
            <w:r w:rsidR="00D335AE" w:rsidRPr="00D335AE">
              <w:rPr>
                <w:rFonts w:eastAsiaTheme="minorEastAsia"/>
                <w:noProof/>
                <w:color w:val="auto"/>
                <w:lang w:val="en-US" w:eastAsia="en-US"/>
              </w:rPr>
              <w:tab/>
            </w:r>
            <w:r w:rsidR="00D335AE" w:rsidRPr="00D335AE">
              <w:rPr>
                <w:rStyle w:val="Hiperligao"/>
                <w:noProof/>
              </w:rPr>
              <w:t>REQ 14 – Criopreservação da amostra</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_Toc500183081 \h </w:instrText>
            </w:r>
            <w:r w:rsidR="00D335AE" w:rsidRPr="00D335AE">
              <w:rPr>
                <w:noProof/>
                <w:webHidden/>
              </w:rPr>
            </w:r>
            <w:r w:rsidR="00D335AE" w:rsidRPr="00D335AE">
              <w:rPr>
                <w:noProof/>
                <w:webHidden/>
              </w:rPr>
              <w:fldChar w:fldCharType="separate"/>
            </w:r>
            <w:r w:rsidR="00D335AE" w:rsidRPr="00D335AE">
              <w:rPr>
                <w:noProof/>
                <w:webHidden/>
              </w:rPr>
              <w:t>54</w:t>
            </w:r>
            <w:r w:rsidR="00D335AE" w:rsidRPr="00D335AE">
              <w:rPr>
                <w:noProof/>
                <w:webHidden/>
              </w:rPr>
              <w:fldChar w:fldCharType="end"/>
            </w:r>
          </w:hyperlink>
        </w:p>
        <w:p w14:paraId="610274FE" w14:textId="2121535A" w:rsidR="00D335AE" w:rsidRPr="00D335AE" w:rsidRDefault="0072233D">
          <w:pPr>
            <w:pStyle w:val="ndice3"/>
            <w:tabs>
              <w:tab w:val="left" w:pos="1440"/>
              <w:tab w:val="right" w:leader="dot" w:pos="9350"/>
            </w:tabs>
            <w:rPr>
              <w:noProof/>
              <w:sz w:val="22"/>
              <w:szCs w:val="22"/>
              <w:lang w:val="en-US" w:eastAsia="en-US"/>
            </w:rPr>
          </w:pPr>
          <w:hyperlink w:anchor="_Toc500183082" w:history="1">
            <w:r w:rsidR="00D335AE" w:rsidRPr="00D335AE">
              <w:rPr>
                <w:rStyle w:val="Hiperligao"/>
                <w:noProof/>
                <w:sz w:val="22"/>
                <w:szCs w:val="22"/>
              </w:rPr>
              <w:t>5.14.1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_Toc500183082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54</w:t>
            </w:r>
            <w:r w:rsidR="00D335AE" w:rsidRPr="00D335AE">
              <w:rPr>
                <w:noProof/>
                <w:webHidden/>
                <w:sz w:val="22"/>
                <w:szCs w:val="22"/>
              </w:rPr>
              <w:fldChar w:fldCharType="end"/>
            </w:r>
          </w:hyperlink>
        </w:p>
        <w:p w14:paraId="364F23B1" w14:textId="7D443656" w:rsidR="00D335AE" w:rsidRPr="00D335AE" w:rsidRDefault="0072233D">
          <w:pPr>
            <w:pStyle w:val="ndice3"/>
            <w:tabs>
              <w:tab w:val="left" w:pos="1440"/>
              <w:tab w:val="right" w:leader="dot" w:pos="9350"/>
            </w:tabs>
            <w:rPr>
              <w:noProof/>
              <w:sz w:val="22"/>
              <w:szCs w:val="22"/>
              <w:lang w:val="en-US" w:eastAsia="en-US"/>
            </w:rPr>
          </w:pPr>
          <w:hyperlink w:anchor="_Toc500183083" w:history="1">
            <w:r w:rsidR="00D335AE" w:rsidRPr="00D335AE">
              <w:rPr>
                <w:rStyle w:val="Hiperligao"/>
                <w:noProof/>
                <w:sz w:val="22"/>
                <w:szCs w:val="22"/>
              </w:rPr>
              <w:t>5.14.2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_Toc500183083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55</w:t>
            </w:r>
            <w:r w:rsidR="00D335AE" w:rsidRPr="00D335AE">
              <w:rPr>
                <w:noProof/>
                <w:webHidden/>
                <w:sz w:val="22"/>
                <w:szCs w:val="22"/>
              </w:rPr>
              <w:fldChar w:fldCharType="end"/>
            </w:r>
          </w:hyperlink>
        </w:p>
        <w:p w14:paraId="15191AF7" w14:textId="1FCBF127" w:rsidR="00D335AE" w:rsidRPr="00D335AE" w:rsidRDefault="0072233D">
          <w:pPr>
            <w:pStyle w:val="ndice3"/>
            <w:tabs>
              <w:tab w:val="left" w:pos="1440"/>
              <w:tab w:val="right" w:leader="dot" w:pos="9350"/>
            </w:tabs>
            <w:rPr>
              <w:noProof/>
              <w:sz w:val="22"/>
              <w:szCs w:val="22"/>
              <w:lang w:val="en-US" w:eastAsia="en-US"/>
            </w:rPr>
          </w:pPr>
          <w:hyperlink w:anchor="_Toc500183084" w:history="1">
            <w:r w:rsidR="00D335AE" w:rsidRPr="00D335AE">
              <w:rPr>
                <w:rStyle w:val="Hiperligao"/>
                <w:noProof/>
                <w:sz w:val="22"/>
                <w:szCs w:val="22"/>
              </w:rPr>
              <w:t>5.14.3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_Toc500183084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56</w:t>
            </w:r>
            <w:r w:rsidR="00D335AE" w:rsidRPr="00D335AE">
              <w:rPr>
                <w:noProof/>
                <w:webHidden/>
                <w:sz w:val="22"/>
                <w:szCs w:val="22"/>
              </w:rPr>
              <w:fldChar w:fldCharType="end"/>
            </w:r>
          </w:hyperlink>
        </w:p>
        <w:p w14:paraId="7F2C2B27" w14:textId="787505FD" w:rsidR="00D335AE" w:rsidRPr="00D335AE" w:rsidRDefault="0072233D">
          <w:pPr>
            <w:pStyle w:val="ndice2"/>
            <w:tabs>
              <w:tab w:val="left" w:pos="960"/>
              <w:tab w:val="right" w:leader="dot" w:pos="9350"/>
            </w:tabs>
            <w:rPr>
              <w:rFonts w:eastAsiaTheme="minorEastAsia"/>
              <w:noProof/>
              <w:color w:val="auto"/>
              <w:lang w:val="en-US" w:eastAsia="en-US"/>
            </w:rPr>
          </w:pPr>
          <w:hyperlink w:anchor="_Toc500183085" w:history="1">
            <w:r w:rsidR="00D335AE" w:rsidRPr="00D335AE">
              <w:rPr>
                <w:rStyle w:val="Hiperligao"/>
                <w:noProof/>
                <w14:scene3d>
                  <w14:camera w14:prst="orthographicFront"/>
                  <w14:lightRig w14:rig="threePt" w14:dir="t">
                    <w14:rot w14:lat="0" w14:lon="0" w14:rev="0"/>
                  </w14:lightRig>
                </w14:scene3d>
              </w:rPr>
              <w:t>5.15</w:t>
            </w:r>
            <w:r w:rsidR="00D335AE" w:rsidRPr="00D335AE">
              <w:rPr>
                <w:rFonts w:eastAsiaTheme="minorEastAsia"/>
                <w:noProof/>
                <w:color w:val="auto"/>
                <w:lang w:val="en-US" w:eastAsia="en-US"/>
              </w:rPr>
              <w:tab/>
            </w:r>
            <w:r w:rsidR="00D335AE" w:rsidRPr="00D335AE">
              <w:rPr>
                <w:rStyle w:val="Hiperligao"/>
                <w:noProof/>
              </w:rPr>
              <w:t>REQ 15 – Visualização da alocação das amostras no Banco de criopreservação</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_Toc500183085 \h </w:instrText>
            </w:r>
            <w:r w:rsidR="00D335AE" w:rsidRPr="00D335AE">
              <w:rPr>
                <w:noProof/>
                <w:webHidden/>
              </w:rPr>
            </w:r>
            <w:r w:rsidR="00D335AE" w:rsidRPr="00D335AE">
              <w:rPr>
                <w:noProof/>
                <w:webHidden/>
              </w:rPr>
              <w:fldChar w:fldCharType="separate"/>
            </w:r>
            <w:r w:rsidR="00D335AE" w:rsidRPr="00D335AE">
              <w:rPr>
                <w:noProof/>
                <w:webHidden/>
              </w:rPr>
              <w:t>58</w:t>
            </w:r>
            <w:r w:rsidR="00D335AE" w:rsidRPr="00D335AE">
              <w:rPr>
                <w:noProof/>
                <w:webHidden/>
              </w:rPr>
              <w:fldChar w:fldCharType="end"/>
            </w:r>
          </w:hyperlink>
        </w:p>
        <w:p w14:paraId="5C806490" w14:textId="46E74979" w:rsidR="00D335AE" w:rsidRPr="00D335AE" w:rsidRDefault="0072233D">
          <w:pPr>
            <w:pStyle w:val="ndice3"/>
            <w:tabs>
              <w:tab w:val="left" w:pos="1440"/>
              <w:tab w:val="right" w:leader="dot" w:pos="9350"/>
            </w:tabs>
            <w:rPr>
              <w:noProof/>
              <w:sz w:val="22"/>
              <w:szCs w:val="22"/>
              <w:lang w:val="en-US" w:eastAsia="en-US"/>
            </w:rPr>
          </w:pPr>
          <w:hyperlink w:anchor="_Toc500183086" w:history="1">
            <w:r w:rsidR="00D335AE" w:rsidRPr="00D335AE">
              <w:rPr>
                <w:rStyle w:val="Hiperligao"/>
                <w:noProof/>
                <w:sz w:val="22"/>
                <w:szCs w:val="22"/>
              </w:rPr>
              <w:t>5.15.1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_Toc500183086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58</w:t>
            </w:r>
            <w:r w:rsidR="00D335AE" w:rsidRPr="00D335AE">
              <w:rPr>
                <w:noProof/>
                <w:webHidden/>
                <w:sz w:val="22"/>
                <w:szCs w:val="22"/>
              </w:rPr>
              <w:fldChar w:fldCharType="end"/>
            </w:r>
          </w:hyperlink>
        </w:p>
        <w:p w14:paraId="449EC9A5" w14:textId="0B518D44" w:rsidR="00D335AE" w:rsidRPr="00D335AE" w:rsidRDefault="0072233D">
          <w:pPr>
            <w:pStyle w:val="ndice3"/>
            <w:tabs>
              <w:tab w:val="left" w:pos="1440"/>
              <w:tab w:val="right" w:leader="dot" w:pos="9350"/>
            </w:tabs>
            <w:rPr>
              <w:noProof/>
              <w:sz w:val="22"/>
              <w:szCs w:val="22"/>
              <w:lang w:val="en-US" w:eastAsia="en-US"/>
            </w:rPr>
          </w:pPr>
          <w:hyperlink w:anchor="_Toc500183087" w:history="1">
            <w:r w:rsidR="00D335AE" w:rsidRPr="00D335AE">
              <w:rPr>
                <w:rStyle w:val="Hiperligao"/>
                <w:noProof/>
                <w:sz w:val="22"/>
                <w:szCs w:val="22"/>
              </w:rPr>
              <w:t>5.15.2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_Toc500183087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59</w:t>
            </w:r>
            <w:r w:rsidR="00D335AE" w:rsidRPr="00D335AE">
              <w:rPr>
                <w:noProof/>
                <w:webHidden/>
                <w:sz w:val="22"/>
                <w:szCs w:val="22"/>
              </w:rPr>
              <w:fldChar w:fldCharType="end"/>
            </w:r>
          </w:hyperlink>
        </w:p>
        <w:p w14:paraId="1AAA96E9" w14:textId="3A06D519" w:rsidR="00D335AE" w:rsidRPr="00D335AE" w:rsidRDefault="0072233D">
          <w:pPr>
            <w:pStyle w:val="ndice3"/>
            <w:tabs>
              <w:tab w:val="left" w:pos="1440"/>
              <w:tab w:val="right" w:leader="dot" w:pos="9350"/>
            </w:tabs>
            <w:rPr>
              <w:noProof/>
              <w:sz w:val="22"/>
              <w:szCs w:val="22"/>
              <w:lang w:val="en-US" w:eastAsia="en-US"/>
            </w:rPr>
          </w:pPr>
          <w:hyperlink w:anchor="_Toc500183088" w:history="1">
            <w:r w:rsidR="00D335AE" w:rsidRPr="00D335AE">
              <w:rPr>
                <w:rStyle w:val="Hiperligao"/>
                <w:noProof/>
                <w:sz w:val="22"/>
                <w:szCs w:val="22"/>
              </w:rPr>
              <w:t>5.15.3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_Toc500183088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60</w:t>
            </w:r>
            <w:r w:rsidR="00D335AE" w:rsidRPr="00D335AE">
              <w:rPr>
                <w:noProof/>
                <w:webHidden/>
                <w:sz w:val="22"/>
                <w:szCs w:val="22"/>
              </w:rPr>
              <w:fldChar w:fldCharType="end"/>
            </w:r>
          </w:hyperlink>
        </w:p>
        <w:p w14:paraId="1D6C2590" w14:textId="1C83576D" w:rsidR="00D335AE" w:rsidRPr="00D335AE" w:rsidRDefault="0072233D">
          <w:pPr>
            <w:pStyle w:val="ndice2"/>
            <w:tabs>
              <w:tab w:val="left" w:pos="960"/>
              <w:tab w:val="right" w:leader="dot" w:pos="9350"/>
            </w:tabs>
            <w:rPr>
              <w:rFonts w:eastAsiaTheme="minorEastAsia"/>
              <w:noProof/>
              <w:color w:val="auto"/>
              <w:lang w:val="en-US" w:eastAsia="en-US"/>
            </w:rPr>
          </w:pPr>
          <w:hyperlink w:anchor="_Toc500183089" w:history="1">
            <w:r w:rsidR="00D335AE" w:rsidRPr="00D335AE">
              <w:rPr>
                <w:rStyle w:val="Hiperligao"/>
                <w:noProof/>
                <w14:scene3d>
                  <w14:camera w14:prst="orthographicFront"/>
                  <w14:lightRig w14:rig="threePt" w14:dir="t">
                    <w14:rot w14:lat="0" w14:lon="0" w14:rev="0"/>
                  </w14:lightRig>
                </w14:scene3d>
              </w:rPr>
              <w:t>5.16</w:t>
            </w:r>
            <w:r w:rsidR="00D335AE" w:rsidRPr="00D335AE">
              <w:rPr>
                <w:rFonts w:eastAsiaTheme="minorEastAsia"/>
                <w:noProof/>
                <w:color w:val="auto"/>
                <w:lang w:val="en-US" w:eastAsia="en-US"/>
              </w:rPr>
              <w:tab/>
            </w:r>
            <w:r w:rsidR="00D335AE" w:rsidRPr="00D335AE">
              <w:rPr>
                <w:rStyle w:val="Hiperligao"/>
                <w:noProof/>
              </w:rPr>
              <w:t>REQ 17 – Registo de pedidos de gâmetas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_Toc500183089 \h </w:instrText>
            </w:r>
            <w:r w:rsidR="00D335AE" w:rsidRPr="00D335AE">
              <w:rPr>
                <w:noProof/>
                <w:webHidden/>
              </w:rPr>
            </w:r>
            <w:r w:rsidR="00D335AE" w:rsidRPr="00D335AE">
              <w:rPr>
                <w:noProof/>
                <w:webHidden/>
              </w:rPr>
              <w:fldChar w:fldCharType="separate"/>
            </w:r>
            <w:r w:rsidR="00D335AE" w:rsidRPr="00D335AE">
              <w:rPr>
                <w:noProof/>
                <w:webHidden/>
              </w:rPr>
              <w:t>61</w:t>
            </w:r>
            <w:r w:rsidR="00D335AE" w:rsidRPr="00D335AE">
              <w:rPr>
                <w:noProof/>
                <w:webHidden/>
              </w:rPr>
              <w:fldChar w:fldCharType="end"/>
            </w:r>
          </w:hyperlink>
        </w:p>
        <w:p w14:paraId="58E9D2A3" w14:textId="3E845ACE" w:rsidR="00D335AE" w:rsidRPr="00D335AE" w:rsidRDefault="0072233D">
          <w:pPr>
            <w:pStyle w:val="ndice3"/>
            <w:tabs>
              <w:tab w:val="left" w:pos="1440"/>
              <w:tab w:val="right" w:leader="dot" w:pos="9350"/>
            </w:tabs>
            <w:rPr>
              <w:noProof/>
              <w:sz w:val="22"/>
              <w:szCs w:val="22"/>
              <w:lang w:val="en-US" w:eastAsia="en-US"/>
            </w:rPr>
          </w:pPr>
          <w:hyperlink w:anchor="_Toc500183090" w:history="1">
            <w:r w:rsidR="00D335AE" w:rsidRPr="00D335AE">
              <w:rPr>
                <w:rStyle w:val="Hiperligao"/>
                <w:noProof/>
                <w:sz w:val="22"/>
                <w:szCs w:val="22"/>
              </w:rPr>
              <w:t>5.16.1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_Toc500183090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61</w:t>
            </w:r>
            <w:r w:rsidR="00D335AE" w:rsidRPr="00D335AE">
              <w:rPr>
                <w:noProof/>
                <w:webHidden/>
                <w:sz w:val="22"/>
                <w:szCs w:val="22"/>
              </w:rPr>
              <w:fldChar w:fldCharType="end"/>
            </w:r>
          </w:hyperlink>
        </w:p>
        <w:p w14:paraId="1D42A271" w14:textId="478F943A" w:rsidR="00D335AE" w:rsidRPr="00D335AE" w:rsidRDefault="0072233D">
          <w:pPr>
            <w:pStyle w:val="ndice3"/>
            <w:tabs>
              <w:tab w:val="left" w:pos="1440"/>
              <w:tab w:val="right" w:leader="dot" w:pos="9350"/>
            </w:tabs>
            <w:rPr>
              <w:noProof/>
              <w:sz w:val="22"/>
              <w:szCs w:val="22"/>
              <w:lang w:val="en-US" w:eastAsia="en-US"/>
            </w:rPr>
          </w:pPr>
          <w:hyperlink w:anchor="_Toc500183091" w:history="1">
            <w:r w:rsidR="00D335AE" w:rsidRPr="00D335AE">
              <w:rPr>
                <w:rStyle w:val="Hiperligao"/>
                <w:noProof/>
                <w:sz w:val="22"/>
                <w:szCs w:val="22"/>
              </w:rPr>
              <w:t>5.16.2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_Toc500183091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62</w:t>
            </w:r>
            <w:r w:rsidR="00D335AE" w:rsidRPr="00D335AE">
              <w:rPr>
                <w:noProof/>
                <w:webHidden/>
                <w:sz w:val="22"/>
                <w:szCs w:val="22"/>
              </w:rPr>
              <w:fldChar w:fldCharType="end"/>
            </w:r>
          </w:hyperlink>
        </w:p>
        <w:p w14:paraId="205E79C2" w14:textId="3828A34B" w:rsidR="00D335AE" w:rsidRPr="00D335AE" w:rsidRDefault="0072233D">
          <w:pPr>
            <w:pStyle w:val="ndice3"/>
            <w:tabs>
              <w:tab w:val="left" w:pos="1440"/>
              <w:tab w:val="right" w:leader="dot" w:pos="9350"/>
            </w:tabs>
            <w:rPr>
              <w:noProof/>
              <w:sz w:val="22"/>
              <w:szCs w:val="22"/>
              <w:lang w:val="en-US" w:eastAsia="en-US"/>
            </w:rPr>
          </w:pPr>
          <w:hyperlink w:anchor="_Toc500183092" w:history="1">
            <w:r w:rsidR="00D335AE" w:rsidRPr="00D335AE">
              <w:rPr>
                <w:rStyle w:val="Hiperligao"/>
                <w:noProof/>
                <w:sz w:val="22"/>
                <w:szCs w:val="22"/>
              </w:rPr>
              <w:t>5.16.3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_Toc500183092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63</w:t>
            </w:r>
            <w:r w:rsidR="00D335AE" w:rsidRPr="00D335AE">
              <w:rPr>
                <w:noProof/>
                <w:webHidden/>
                <w:sz w:val="22"/>
                <w:szCs w:val="22"/>
              </w:rPr>
              <w:fldChar w:fldCharType="end"/>
            </w:r>
          </w:hyperlink>
        </w:p>
        <w:p w14:paraId="6371BD7F" w14:textId="12AA5DD3" w:rsidR="00D335AE" w:rsidRPr="00D335AE" w:rsidRDefault="0072233D">
          <w:pPr>
            <w:pStyle w:val="ndice2"/>
            <w:tabs>
              <w:tab w:val="left" w:pos="960"/>
              <w:tab w:val="right" w:leader="dot" w:pos="9350"/>
            </w:tabs>
            <w:rPr>
              <w:rFonts w:eastAsiaTheme="minorEastAsia"/>
              <w:noProof/>
              <w:color w:val="auto"/>
              <w:lang w:val="en-US" w:eastAsia="en-US"/>
            </w:rPr>
          </w:pPr>
          <w:hyperlink w:anchor="_Toc500183093" w:history="1">
            <w:r w:rsidR="00D335AE" w:rsidRPr="00D335AE">
              <w:rPr>
                <w:rStyle w:val="Hiperligao"/>
                <w:noProof/>
                <w14:scene3d>
                  <w14:camera w14:prst="orthographicFront"/>
                  <w14:lightRig w14:rig="threePt" w14:dir="t">
                    <w14:rot w14:lat="0" w14:lon="0" w14:rev="0"/>
                  </w14:lightRig>
                </w14:scene3d>
              </w:rPr>
              <w:t>5.17</w:t>
            </w:r>
            <w:r w:rsidR="00D335AE" w:rsidRPr="00D335AE">
              <w:rPr>
                <w:rFonts w:eastAsiaTheme="minorEastAsia"/>
                <w:noProof/>
                <w:color w:val="auto"/>
                <w:lang w:val="en-US" w:eastAsia="en-US"/>
              </w:rPr>
              <w:tab/>
            </w:r>
            <w:r w:rsidR="00D335AE" w:rsidRPr="00D335AE">
              <w:rPr>
                <w:rStyle w:val="Hiperligao"/>
                <w:noProof/>
              </w:rPr>
              <w:t>REQ 18 – Registo de materiais usados (sem integração)</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_Toc500183093 \h </w:instrText>
            </w:r>
            <w:r w:rsidR="00D335AE" w:rsidRPr="00D335AE">
              <w:rPr>
                <w:noProof/>
                <w:webHidden/>
              </w:rPr>
            </w:r>
            <w:r w:rsidR="00D335AE" w:rsidRPr="00D335AE">
              <w:rPr>
                <w:noProof/>
                <w:webHidden/>
              </w:rPr>
              <w:fldChar w:fldCharType="separate"/>
            </w:r>
            <w:r w:rsidR="00D335AE" w:rsidRPr="00D335AE">
              <w:rPr>
                <w:noProof/>
                <w:webHidden/>
              </w:rPr>
              <w:t>65</w:t>
            </w:r>
            <w:r w:rsidR="00D335AE" w:rsidRPr="00D335AE">
              <w:rPr>
                <w:noProof/>
                <w:webHidden/>
              </w:rPr>
              <w:fldChar w:fldCharType="end"/>
            </w:r>
          </w:hyperlink>
        </w:p>
        <w:p w14:paraId="1D7FAFEB" w14:textId="12E3572D" w:rsidR="00D335AE" w:rsidRPr="00D335AE" w:rsidRDefault="0072233D">
          <w:pPr>
            <w:pStyle w:val="ndice3"/>
            <w:tabs>
              <w:tab w:val="left" w:pos="1440"/>
              <w:tab w:val="right" w:leader="dot" w:pos="9350"/>
            </w:tabs>
            <w:rPr>
              <w:noProof/>
              <w:sz w:val="22"/>
              <w:szCs w:val="22"/>
              <w:lang w:val="en-US" w:eastAsia="en-US"/>
            </w:rPr>
          </w:pPr>
          <w:hyperlink w:anchor="_Toc500183094" w:history="1">
            <w:r w:rsidR="00D335AE" w:rsidRPr="00D335AE">
              <w:rPr>
                <w:rStyle w:val="Hiperligao"/>
                <w:noProof/>
                <w:sz w:val="22"/>
                <w:szCs w:val="22"/>
              </w:rPr>
              <w:t>5.17.1</w:t>
            </w:r>
            <w:r w:rsidR="00D335AE" w:rsidRPr="00D335AE">
              <w:rPr>
                <w:noProof/>
                <w:sz w:val="22"/>
                <w:szCs w:val="22"/>
                <w:lang w:val="en-US" w:eastAsia="en-US"/>
              </w:rPr>
              <w:tab/>
            </w:r>
            <w:r w:rsidR="00D335AE" w:rsidRPr="00D335AE">
              <w:rPr>
                <w:rStyle w:val="Hiperligao"/>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_Toc500183094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65</w:t>
            </w:r>
            <w:r w:rsidR="00D335AE" w:rsidRPr="00D335AE">
              <w:rPr>
                <w:noProof/>
                <w:webHidden/>
                <w:sz w:val="22"/>
                <w:szCs w:val="22"/>
              </w:rPr>
              <w:fldChar w:fldCharType="end"/>
            </w:r>
          </w:hyperlink>
        </w:p>
        <w:p w14:paraId="468C8ABC" w14:textId="62669BC1" w:rsidR="00D335AE" w:rsidRPr="00D335AE" w:rsidRDefault="0072233D">
          <w:pPr>
            <w:pStyle w:val="ndice3"/>
            <w:tabs>
              <w:tab w:val="left" w:pos="1440"/>
              <w:tab w:val="right" w:leader="dot" w:pos="9350"/>
            </w:tabs>
            <w:rPr>
              <w:noProof/>
              <w:sz w:val="22"/>
              <w:szCs w:val="22"/>
              <w:lang w:val="en-US" w:eastAsia="en-US"/>
            </w:rPr>
          </w:pPr>
          <w:hyperlink w:anchor="_Toc500183095" w:history="1">
            <w:r w:rsidR="00D335AE" w:rsidRPr="00D335AE">
              <w:rPr>
                <w:rStyle w:val="Hiperligao"/>
                <w:noProof/>
                <w:sz w:val="22"/>
                <w:szCs w:val="22"/>
              </w:rPr>
              <w:t>5.17.2</w:t>
            </w:r>
            <w:r w:rsidR="00D335AE" w:rsidRPr="00D335AE">
              <w:rPr>
                <w:noProof/>
                <w:sz w:val="22"/>
                <w:szCs w:val="22"/>
                <w:lang w:val="en-US" w:eastAsia="en-US"/>
              </w:rPr>
              <w:tab/>
            </w:r>
            <w:r w:rsidR="00D335AE" w:rsidRPr="00D335AE">
              <w:rPr>
                <w:rStyle w:val="Hiperligao"/>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_Toc500183095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66</w:t>
            </w:r>
            <w:r w:rsidR="00D335AE" w:rsidRPr="00D335AE">
              <w:rPr>
                <w:noProof/>
                <w:webHidden/>
                <w:sz w:val="22"/>
                <w:szCs w:val="22"/>
              </w:rPr>
              <w:fldChar w:fldCharType="end"/>
            </w:r>
          </w:hyperlink>
        </w:p>
        <w:p w14:paraId="18B32943" w14:textId="348041E2" w:rsidR="00D335AE" w:rsidRPr="00D335AE" w:rsidRDefault="0072233D">
          <w:pPr>
            <w:pStyle w:val="ndice3"/>
            <w:tabs>
              <w:tab w:val="left" w:pos="1440"/>
              <w:tab w:val="right" w:leader="dot" w:pos="9350"/>
            </w:tabs>
            <w:rPr>
              <w:noProof/>
              <w:sz w:val="22"/>
              <w:szCs w:val="22"/>
              <w:lang w:val="en-US" w:eastAsia="en-US"/>
            </w:rPr>
          </w:pPr>
          <w:hyperlink w:anchor="_Toc500183096" w:history="1">
            <w:r w:rsidR="00D335AE" w:rsidRPr="00D335AE">
              <w:rPr>
                <w:rStyle w:val="Hiperligao"/>
                <w:noProof/>
                <w:sz w:val="22"/>
                <w:szCs w:val="22"/>
              </w:rPr>
              <w:t>5.17.3</w:t>
            </w:r>
            <w:r w:rsidR="00D335AE" w:rsidRPr="00D335AE">
              <w:rPr>
                <w:noProof/>
                <w:sz w:val="22"/>
                <w:szCs w:val="22"/>
                <w:lang w:val="en-US" w:eastAsia="en-US"/>
              </w:rPr>
              <w:tab/>
            </w:r>
            <w:r w:rsidR="00D335AE" w:rsidRPr="00D335AE">
              <w:rPr>
                <w:rStyle w:val="Hiperligao"/>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_Toc500183096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67</w:t>
            </w:r>
            <w:r w:rsidR="00D335AE" w:rsidRPr="00D335AE">
              <w:rPr>
                <w:noProof/>
                <w:webHidden/>
                <w:sz w:val="22"/>
                <w:szCs w:val="22"/>
              </w:rPr>
              <w:fldChar w:fldCharType="end"/>
            </w:r>
          </w:hyperlink>
        </w:p>
        <w:p w14:paraId="2C42B673" w14:textId="6BDCA6EC" w:rsidR="00D335AE" w:rsidRPr="00D335AE" w:rsidRDefault="0072233D">
          <w:pPr>
            <w:pStyle w:val="ndice1"/>
            <w:tabs>
              <w:tab w:val="left" w:pos="720"/>
              <w:tab w:val="right" w:leader="dot" w:pos="9350"/>
            </w:tabs>
            <w:rPr>
              <w:rFonts w:eastAsiaTheme="minorEastAsia"/>
              <w:noProof/>
              <w:color w:val="auto"/>
              <w:lang w:val="en-US" w:eastAsia="en-US"/>
            </w:rPr>
          </w:pPr>
          <w:hyperlink w:anchor="_Toc500183097" w:history="1">
            <w:r w:rsidR="00D335AE" w:rsidRPr="00D335AE">
              <w:rPr>
                <w:rStyle w:val="Hiperligao"/>
                <w:noProof/>
              </w:rPr>
              <w:t>5</w:t>
            </w:r>
            <w:r w:rsidR="00D335AE" w:rsidRPr="00D335AE">
              <w:rPr>
                <w:rFonts w:eastAsiaTheme="minorEastAsia"/>
                <w:noProof/>
                <w:color w:val="auto"/>
                <w:lang w:val="en-US" w:eastAsia="en-US"/>
              </w:rPr>
              <w:tab/>
            </w:r>
            <w:r w:rsidR="00D335AE" w:rsidRPr="00D335AE">
              <w:rPr>
                <w:rStyle w:val="Hiperligao"/>
                <w:noProof/>
              </w:rPr>
              <w:t>Funcionalidades não implementadas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_Toc500183097 \h </w:instrText>
            </w:r>
            <w:r w:rsidR="00D335AE" w:rsidRPr="00D335AE">
              <w:rPr>
                <w:noProof/>
                <w:webHidden/>
              </w:rPr>
            </w:r>
            <w:r w:rsidR="00D335AE" w:rsidRPr="00D335AE">
              <w:rPr>
                <w:noProof/>
                <w:webHidden/>
              </w:rPr>
              <w:fldChar w:fldCharType="separate"/>
            </w:r>
            <w:r w:rsidR="00D335AE" w:rsidRPr="00D335AE">
              <w:rPr>
                <w:noProof/>
                <w:webHidden/>
              </w:rPr>
              <w:t>67</w:t>
            </w:r>
            <w:r w:rsidR="00D335AE" w:rsidRPr="00D335AE">
              <w:rPr>
                <w:noProof/>
                <w:webHidden/>
              </w:rPr>
              <w:fldChar w:fldCharType="end"/>
            </w:r>
          </w:hyperlink>
        </w:p>
        <w:p w14:paraId="165E1BB8" w14:textId="720957C2" w:rsidR="00D335AE" w:rsidRPr="00D335AE" w:rsidRDefault="0072233D">
          <w:pPr>
            <w:pStyle w:val="ndice1"/>
            <w:tabs>
              <w:tab w:val="left" w:pos="720"/>
              <w:tab w:val="right" w:leader="dot" w:pos="9350"/>
            </w:tabs>
            <w:rPr>
              <w:rFonts w:eastAsiaTheme="minorEastAsia"/>
              <w:noProof/>
              <w:color w:val="auto"/>
              <w:lang w:val="en-US" w:eastAsia="en-US"/>
            </w:rPr>
          </w:pPr>
          <w:hyperlink w:anchor="_Toc500183098" w:history="1">
            <w:r w:rsidR="00D335AE" w:rsidRPr="00D335AE">
              <w:rPr>
                <w:rStyle w:val="Hiperligao"/>
                <w:noProof/>
              </w:rPr>
              <w:t>6</w:t>
            </w:r>
            <w:r w:rsidR="00D335AE" w:rsidRPr="00D335AE">
              <w:rPr>
                <w:rFonts w:eastAsiaTheme="minorEastAsia"/>
                <w:noProof/>
                <w:color w:val="auto"/>
                <w:lang w:val="en-US" w:eastAsia="en-US"/>
              </w:rPr>
              <w:tab/>
            </w:r>
            <w:r w:rsidR="00D335AE" w:rsidRPr="00D335AE">
              <w:rPr>
                <w:rStyle w:val="Hiperligao"/>
                <w:noProof/>
              </w:rPr>
              <w:t>Pipeline</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_Toc500183098 \h </w:instrText>
            </w:r>
            <w:r w:rsidR="00D335AE" w:rsidRPr="00D335AE">
              <w:rPr>
                <w:noProof/>
                <w:webHidden/>
              </w:rPr>
            </w:r>
            <w:r w:rsidR="00D335AE" w:rsidRPr="00D335AE">
              <w:rPr>
                <w:noProof/>
                <w:webHidden/>
              </w:rPr>
              <w:fldChar w:fldCharType="separate"/>
            </w:r>
            <w:r w:rsidR="00D335AE" w:rsidRPr="00D335AE">
              <w:rPr>
                <w:noProof/>
                <w:webHidden/>
              </w:rPr>
              <w:t>68</w:t>
            </w:r>
            <w:r w:rsidR="00D335AE" w:rsidRPr="00D335AE">
              <w:rPr>
                <w:noProof/>
                <w:webHidden/>
              </w:rPr>
              <w:fldChar w:fldCharType="end"/>
            </w:r>
          </w:hyperlink>
        </w:p>
        <w:p w14:paraId="335A0F54" w14:textId="1014D0A0" w:rsidR="00D335AE" w:rsidRPr="00D335AE" w:rsidRDefault="0072233D">
          <w:pPr>
            <w:pStyle w:val="ndice1"/>
            <w:tabs>
              <w:tab w:val="left" w:pos="720"/>
              <w:tab w:val="right" w:leader="dot" w:pos="9350"/>
            </w:tabs>
            <w:rPr>
              <w:rFonts w:eastAsiaTheme="minorEastAsia"/>
              <w:noProof/>
              <w:color w:val="auto"/>
              <w:lang w:val="en-US" w:eastAsia="en-US"/>
            </w:rPr>
          </w:pPr>
          <w:hyperlink w:anchor="_Toc500183099" w:history="1">
            <w:r w:rsidR="00D335AE" w:rsidRPr="00D335AE">
              <w:rPr>
                <w:rStyle w:val="Hiperligao"/>
                <w:noProof/>
              </w:rPr>
              <w:t>7</w:t>
            </w:r>
            <w:r w:rsidR="00D335AE" w:rsidRPr="00D335AE">
              <w:rPr>
                <w:rFonts w:eastAsiaTheme="minorEastAsia"/>
                <w:noProof/>
                <w:color w:val="auto"/>
                <w:lang w:val="en-US" w:eastAsia="en-US"/>
              </w:rPr>
              <w:tab/>
            </w:r>
            <w:r w:rsidR="00D335AE" w:rsidRPr="00D335AE">
              <w:rPr>
                <w:rStyle w:val="Hiperligao"/>
                <w:noProof/>
              </w:rPr>
              <w:t>Distribuição de tarefas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_Toc500183099 \h </w:instrText>
            </w:r>
            <w:r w:rsidR="00D335AE" w:rsidRPr="00D335AE">
              <w:rPr>
                <w:noProof/>
                <w:webHidden/>
              </w:rPr>
            </w:r>
            <w:r w:rsidR="00D335AE" w:rsidRPr="00D335AE">
              <w:rPr>
                <w:noProof/>
                <w:webHidden/>
              </w:rPr>
              <w:fldChar w:fldCharType="separate"/>
            </w:r>
            <w:r w:rsidR="00D335AE" w:rsidRPr="00D335AE">
              <w:rPr>
                <w:noProof/>
                <w:webHidden/>
              </w:rPr>
              <w:t>70</w:t>
            </w:r>
            <w:r w:rsidR="00D335AE" w:rsidRPr="00D335AE">
              <w:rPr>
                <w:noProof/>
                <w:webHidden/>
              </w:rPr>
              <w:fldChar w:fldCharType="end"/>
            </w:r>
          </w:hyperlink>
        </w:p>
        <w:p w14:paraId="210AC6CF" w14:textId="336C98A3" w:rsidR="00D335AE" w:rsidRPr="00D335AE" w:rsidRDefault="0072233D">
          <w:pPr>
            <w:pStyle w:val="ndice1"/>
            <w:tabs>
              <w:tab w:val="left" w:pos="720"/>
              <w:tab w:val="right" w:leader="dot" w:pos="9350"/>
            </w:tabs>
            <w:rPr>
              <w:rFonts w:eastAsiaTheme="minorEastAsia"/>
              <w:noProof/>
              <w:color w:val="auto"/>
              <w:lang w:val="en-US" w:eastAsia="en-US"/>
            </w:rPr>
          </w:pPr>
          <w:hyperlink w:anchor="_Toc500183100" w:history="1">
            <w:r w:rsidR="00D335AE" w:rsidRPr="00D335AE">
              <w:rPr>
                <w:rStyle w:val="Hiperligao"/>
                <w:noProof/>
              </w:rPr>
              <w:t>8</w:t>
            </w:r>
            <w:r w:rsidR="00D335AE" w:rsidRPr="00D335AE">
              <w:rPr>
                <w:rFonts w:eastAsiaTheme="minorEastAsia"/>
                <w:noProof/>
                <w:color w:val="auto"/>
                <w:lang w:val="en-US" w:eastAsia="en-US"/>
              </w:rPr>
              <w:tab/>
            </w:r>
            <w:r w:rsidR="00D335AE" w:rsidRPr="00D335AE">
              <w:rPr>
                <w:rStyle w:val="Hiperligao"/>
                <w:noProof/>
              </w:rPr>
              <w:t>Tempos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_Toc500183100 \h </w:instrText>
            </w:r>
            <w:r w:rsidR="00D335AE" w:rsidRPr="00D335AE">
              <w:rPr>
                <w:noProof/>
                <w:webHidden/>
              </w:rPr>
            </w:r>
            <w:r w:rsidR="00D335AE" w:rsidRPr="00D335AE">
              <w:rPr>
                <w:noProof/>
                <w:webHidden/>
              </w:rPr>
              <w:fldChar w:fldCharType="separate"/>
            </w:r>
            <w:r w:rsidR="00D335AE" w:rsidRPr="00D335AE">
              <w:rPr>
                <w:noProof/>
                <w:webHidden/>
              </w:rPr>
              <w:t>71</w:t>
            </w:r>
            <w:r w:rsidR="00D335AE" w:rsidRPr="00D335AE">
              <w:rPr>
                <w:noProof/>
                <w:webHidden/>
              </w:rPr>
              <w:fldChar w:fldCharType="end"/>
            </w:r>
          </w:hyperlink>
        </w:p>
        <w:p w14:paraId="3579BD01" w14:textId="5008F86E" w:rsidR="00D335AE" w:rsidRPr="00D335AE" w:rsidRDefault="0072233D">
          <w:pPr>
            <w:pStyle w:val="ndice1"/>
            <w:tabs>
              <w:tab w:val="left" w:pos="720"/>
              <w:tab w:val="right" w:leader="dot" w:pos="9350"/>
            </w:tabs>
            <w:rPr>
              <w:rFonts w:eastAsiaTheme="minorEastAsia"/>
              <w:noProof/>
              <w:color w:val="auto"/>
              <w:lang w:val="en-US" w:eastAsia="en-US"/>
            </w:rPr>
          </w:pPr>
          <w:hyperlink w:anchor="_Toc500183101" w:history="1">
            <w:r w:rsidR="00D335AE" w:rsidRPr="00D335AE">
              <w:rPr>
                <w:rStyle w:val="Hiperligao"/>
                <w:noProof/>
              </w:rPr>
              <w:t>9</w:t>
            </w:r>
            <w:r w:rsidR="00D335AE" w:rsidRPr="00D335AE">
              <w:rPr>
                <w:rFonts w:eastAsiaTheme="minorEastAsia"/>
                <w:noProof/>
                <w:color w:val="auto"/>
                <w:lang w:val="en-US" w:eastAsia="en-US"/>
              </w:rPr>
              <w:tab/>
            </w:r>
            <w:r w:rsidR="00D335AE" w:rsidRPr="00D335AE">
              <w:rPr>
                <w:rStyle w:val="Hiperligao"/>
                <w:noProof/>
              </w:rPr>
              <w:t>Medidas de qualidade de software</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_Toc500183101 \h </w:instrText>
            </w:r>
            <w:r w:rsidR="00D335AE" w:rsidRPr="00D335AE">
              <w:rPr>
                <w:noProof/>
                <w:webHidden/>
              </w:rPr>
            </w:r>
            <w:r w:rsidR="00D335AE" w:rsidRPr="00D335AE">
              <w:rPr>
                <w:noProof/>
                <w:webHidden/>
              </w:rPr>
              <w:fldChar w:fldCharType="separate"/>
            </w:r>
            <w:r w:rsidR="00D335AE" w:rsidRPr="00D335AE">
              <w:rPr>
                <w:noProof/>
                <w:webHidden/>
              </w:rPr>
              <w:t>72</w:t>
            </w:r>
            <w:r w:rsidR="00D335AE" w:rsidRPr="00D335AE">
              <w:rPr>
                <w:noProof/>
                <w:webHidden/>
              </w:rPr>
              <w:fldChar w:fldCharType="end"/>
            </w:r>
          </w:hyperlink>
        </w:p>
        <w:p w14:paraId="250BD914" w14:textId="6E4F369F" w:rsidR="0016717C" w:rsidRPr="00CE31E6" w:rsidRDefault="002A3C30" w:rsidP="002F2EBF">
          <w:pPr>
            <w:ind w:left="0"/>
            <w:rPr>
              <w:color w:val="000000" w:themeColor="text1"/>
            </w:rPr>
          </w:pPr>
          <w:r w:rsidRPr="00D335AE">
            <w:rPr>
              <w:b/>
              <w:bCs/>
              <w:noProof/>
              <w:color w:val="000000" w:themeColor="text1"/>
            </w:rPr>
            <w:fldChar w:fldCharType="end"/>
          </w:r>
        </w:p>
      </w:sdtContent>
    </w:sdt>
    <w:bookmarkStart w:id="42" w:name="_Hlk494619974" w:displacedByCustomXml="prev"/>
    <w:p w14:paraId="070E9190" w14:textId="77777777" w:rsidR="009923F4" w:rsidRDefault="009923F4" w:rsidP="00385D9E">
      <w:pPr>
        <w:ind w:left="0"/>
        <w:outlineLvl w:val="0"/>
        <w:rPr>
          <w:b/>
          <w:color w:val="D6615C" w:themeColor="accent1"/>
          <w:sz w:val="26"/>
          <w:szCs w:val="26"/>
        </w:rPr>
      </w:pPr>
      <w:bookmarkStart w:id="43" w:name="_Toc496456790"/>
      <w:bookmarkStart w:id="44" w:name="_Toc498866725"/>
      <w:bookmarkStart w:id="45" w:name="_Toc498867759"/>
      <w:bookmarkStart w:id="46" w:name="_Toc498867791"/>
      <w:bookmarkStart w:id="47" w:name="_Toc498868661"/>
      <w:bookmarkStart w:id="48" w:name="_Toc499477089"/>
      <w:bookmarkStart w:id="49" w:name="_Toc500183014"/>
    </w:p>
    <w:p w14:paraId="162A1443" w14:textId="77777777" w:rsidR="009923F4" w:rsidRDefault="009923F4" w:rsidP="00385D9E">
      <w:pPr>
        <w:ind w:left="0"/>
        <w:outlineLvl w:val="0"/>
        <w:rPr>
          <w:b/>
          <w:color w:val="D6615C" w:themeColor="accent1"/>
          <w:sz w:val="26"/>
          <w:szCs w:val="26"/>
        </w:rPr>
      </w:pPr>
    </w:p>
    <w:p w14:paraId="3644EB82" w14:textId="77777777" w:rsidR="009923F4" w:rsidRDefault="009923F4" w:rsidP="00385D9E">
      <w:pPr>
        <w:ind w:left="0"/>
        <w:outlineLvl w:val="0"/>
        <w:rPr>
          <w:b/>
          <w:color w:val="D6615C" w:themeColor="accent1"/>
          <w:sz w:val="26"/>
          <w:szCs w:val="26"/>
        </w:rPr>
      </w:pPr>
    </w:p>
    <w:p w14:paraId="34DF088C" w14:textId="77777777" w:rsidR="009923F4" w:rsidRDefault="009923F4" w:rsidP="00385D9E">
      <w:pPr>
        <w:ind w:left="0"/>
        <w:outlineLvl w:val="0"/>
        <w:rPr>
          <w:b/>
          <w:color w:val="D6615C" w:themeColor="accent1"/>
          <w:sz w:val="26"/>
          <w:szCs w:val="26"/>
        </w:rPr>
      </w:pPr>
    </w:p>
    <w:p w14:paraId="19CA7E48" w14:textId="77777777" w:rsidR="009923F4" w:rsidRDefault="009923F4" w:rsidP="00385D9E">
      <w:pPr>
        <w:ind w:left="0"/>
        <w:outlineLvl w:val="0"/>
        <w:rPr>
          <w:b/>
          <w:color w:val="D6615C" w:themeColor="accent1"/>
          <w:sz w:val="26"/>
          <w:szCs w:val="26"/>
        </w:rPr>
      </w:pPr>
    </w:p>
    <w:p w14:paraId="7D2C264C" w14:textId="77777777" w:rsidR="009923F4" w:rsidRDefault="009923F4" w:rsidP="00385D9E">
      <w:pPr>
        <w:ind w:left="0"/>
        <w:outlineLvl w:val="0"/>
        <w:rPr>
          <w:b/>
          <w:color w:val="D6615C" w:themeColor="accent1"/>
          <w:sz w:val="26"/>
          <w:szCs w:val="26"/>
        </w:rPr>
      </w:pPr>
    </w:p>
    <w:p w14:paraId="1B30110E" w14:textId="77777777" w:rsidR="009923F4" w:rsidRDefault="009923F4" w:rsidP="00385D9E">
      <w:pPr>
        <w:ind w:left="0"/>
        <w:outlineLvl w:val="0"/>
        <w:rPr>
          <w:b/>
          <w:color w:val="D6615C" w:themeColor="accent1"/>
          <w:sz w:val="26"/>
          <w:szCs w:val="26"/>
        </w:rPr>
      </w:pPr>
    </w:p>
    <w:p w14:paraId="549E1942" w14:textId="77777777" w:rsidR="009923F4" w:rsidRDefault="009923F4" w:rsidP="00385D9E">
      <w:pPr>
        <w:ind w:left="0"/>
        <w:outlineLvl w:val="0"/>
        <w:rPr>
          <w:b/>
          <w:color w:val="D6615C" w:themeColor="accent1"/>
          <w:sz w:val="26"/>
          <w:szCs w:val="26"/>
        </w:rPr>
      </w:pPr>
    </w:p>
    <w:p w14:paraId="01D9A935" w14:textId="77777777" w:rsidR="009923F4" w:rsidRDefault="009923F4" w:rsidP="00385D9E">
      <w:pPr>
        <w:ind w:left="0"/>
        <w:outlineLvl w:val="0"/>
        <w:rPr>
          <w:b/>
          <w:color w:val="D6615C" w:themeColor="accent1"/>
          <w:sz w:val="26"/>
          <w:szCs w:val="26"/>
        </w:rPr>
      </w:pPr>
    </w:p>
    <w:p w14:paraId="6F7933C7" w14:textId="77777777" w:rsidR="009923F4" w:rsidRDefault="009923F4" w:rsidP="00385D9E">
      <w:pPr>
        <w:ind w:left="0"/>
        <w:outlineLvl w:val="0"/>
        <w:rPr>
          <w:b/>
          <w:color w:val="D6615C" w:themeColor="accent1"/>
          <w:sz w:val="26"/>
          <w:szCs w:val="26"/>
        </w:rPr>
      </w:pPr>
    </w:p>
    <w:p w14:paraId="67121032" w14:textId="77777777" w:rsidR="009923F4" w:rsidRDefault="009923F4" w:rsidP="00385D9E">
      <w:pPr>
        <w:ind w:left="0"/>
        <w:outlineLvl w:val="0"/>
        <w:rPr>
          <w:b/>
          <w:color w:val="D6615C" w:themeColor="accent1"/>
          <w:sz w:val="26"/>
          <w:szCs w:val="26"/>
        </w:rPr>
      </w:pPr>
    </w:p>
    <w:p w14:paraId="6244722D" w14:textId="36354C24" w:rsidR="00F60E15" w:rsidRPr="0070306E" w:rsidRDefault="00F60E15" w:rsidP="00385D9E">
      <w:pPr>
        <w:ind w:left="0"/>
        <w:outlineLvl w:val="0"/>
        <w:rPr>
          <w:b/>
          <w:color w:val="D6615C" w:themeColor="accent1"/>
          <w:sz w:val="26"/>
          <w:szCs w:val="26"/>
        </w:rPr>
      </w:pPr>
      <w:r w:rsidRPr="0070306E">
        <w:rPr>
          <w:b/>
          <w:color w:val="D6615C" w:themeColor="accent1"/>
          <w:sz w:val="26"/>
          <w:szCs w:val="26"/>
        </w:rPr>
        <w:lastRenderedPageBreak/>
        <w:t>Índice de Ilustrações</w:t>
      </w:r>
      <w:bookmarkEnd w:id="43"/>
      <w:bookmarkEnd w:id="44"/>
      <w:bookmarkEnd w:id="45"/>
      <w:bookmarkEnd w:id="46"/>
      <w:bookmarkEnd w:id="47"/>
      <w:bookmarkEnd w:id="48"/>
      <w:bookmarkEnd w:id="49"/>
    </w:p>
    <w:p w14:paraId="592B2622" w14:textId="77777777" w:rsidR="00F60E15" w:rsidRDefault="00F60E15" w:rsidP="00F60E15"/>
    <w:p w14:paraId="611F870A" w14:textId="13C0DCD1" w:rsidR="00CE31E6" w:rsidRDefault="002F2EBF">
      <w:pPr>
        <w:pStyle w:val="ndicedeilustraes"/>
        <w:tabs>
          <w:tab w:val="right" w:leader="dot" w:pos="9350"/>
        </w:tabs>
        <w:rPr>
          <w:rFonts w:eastAsiaTheme="minorEastAsia"/>
          <w:noProof/>
          <w:color w:val="auto"/>
          <w:lang w:eastAsia="pt-PT"/>
        </w:rPr>
      </w:pPr>
      <w:r>
        <w:fldChar w:fldCharType="begin"/>
      </w:r>
      <w:r>
        <w:instrText xml:space="preserve"> TOC \h \z \c "Figura" </w:instrText>
      </w:r>
      <w:r>
        <w:fldChar w:fldCharType="separate"/>
      </w:r>
      <w:hyperlink r:id="rId13" w:anchor="_Toc499477199" w:history="1">
        <w:r w:rsidR="00CE31E6" w:rsidRPr="00850A8C">
          <w:rPr>
            <w:rStyle w:val="Hiperligao"/>
            <w:noProof/>
          </w:rPr>
          <w:t>Figura 1 - Diagrama de Contexto</w:t>
        </w:r>
        <w:r w:rsidR="00CE31E6">
          <w:rPr>
            <w:noProof/>
            <w:webHidden/>
          </w:rPr>
          <w:tab/>
        </w:r>
        <w:r w:rsidR="00CE31E6">
          <w:rPr>
            <w:noProof/>
            <w:webHidden/>
          </w:rPr>
          <w:fldChar w:fldCharType="begin"/>
        </w:r>
        <w:r w:rsidR="00CE31E6">
          <w:rPr>
            <w:noProof/>
            <w:webHidden/>
          </w:rPr>
          <w:instrText xml:space="preserve"> PAGEREF _Toc499477199 \h </w:instrText>
        </w:r>
        <w:r w:rsidR="00CE31E6">
          <w:rPr>
            <w:noProof/>
            <w:webHidden/>
          </w:rPr>
        </w:r>
        <w:r w:rsidR="00CE31E6">
          <w:rPr>
            <w:noProof/>
            <w:webHidden/>
          </w:rPr>
          <w:fldChar w:fldCharType="separate"/>
        </w:r>
        <w:r w:rsidR="00CE31E6">
          <w:rPr>
            <w:noProof/>
            <w:webHidden/>
          </w:rPr>
          <w:t>7</w:t>
        </w:r>
        <w:r w:rsidR="00CE31E6">
          <w:rPr>
            <w:noProof/>
            <w:webHidden/>
          </w:rPr>
          <w:fldChar w:fldCharType="end"/>
        </w:r>
      </w:hyperlink>
    </w:p>
    <w:p w14:paraId="118C6E37" w14:textId="3A1397B8" w:rsidR="00CE31E6" w:rsidRDefault="0072233D">
      <w:pPr>
        <w:pStyle w:val="ndicedeilustraes"/>
        <w:tabs>
          <w:tab w:val="right" w:leader="dot" w:pos="9350"/>
        </w:tabs>
        <w:rPr>
          <w:rFonts w:eastAsiaTheme="minorEastAsia"/>
          <w:noProof/>
          <w:color w:val="auto"/>
          <w:lang w:eastAsia="pt-PT"/>
        </w:rPr>
      </w:pPr>
      <w:hyperlink r:id="rId14" w:anchor="_Toc499477200" w:history="1">
        <w:r w:rsidR="00CE31E6" w:rsidRPr="00850A8C">
          <w:rPr>
            <w:rStyle w:val="Hiperligao"/>
            <w:noProof/>
          </w:rPr>
          <w:t>Figura 2 - Modelo de dados</w:t>
        </w:r>
        <w:r w:rsidR="00CE31E6">
          <w:rPr>
            <w:noProof/>
            <w:webHidden/>
          </w:rPr>
          <w:tab/>
        </w:r>
        <w:r w:rsidR="00CE31E6">
          <w:rPr>
            <w:noProof/>
            <w:webHidden/>
          </w:rPr>
          <w:fldChar w:fldCharType="begin"/>
        </w:r>
        <w:r w:rsidR="00CE31E6">
          <w:rPr>
            <w:noProof/>
            <w:webHidden/>
          </w:rPr>
          <w:instrText xml:space="preserve"> PAGEREF _Toc499477200 \h </w:instrText>
        </w:r>
        <w:r w:rsidR="00CE31E6">
          <w:rPr>
            <w:noProof/>
            <w:webHidden/>
          </w:rPr>
        </w:r>
        <w:r w:rsidR="00CE31E6">
          <w:rPr>
            <w:noProof/>
            <w:webHidden/>
          </w:rPr>
          <w:fldChar w:fldCharType="separate"/>
        </w:r>
        <w:r w:rsidR="00CE31E6">
          <w:rPr>
            <w:noProof/>
            <w:webHidden/>
          </w:rPr>
          <w:t>8</w:t>
        </w:r>
        <w:r w:rsidR="00CE31E6">
          <w:rPr>
            <w:noProof/>
            <w:webHidden/>
          </w:rPr>
          <w:fldChar w:fldCharType="end"/>
        </w:r>
      </w:hyperlink>
    </w:p>
    <w:p w14:paraId="536CF6D1" w14:textId="64AB65B4" w:rsidR="00CE31E6" w:rsidRDefault="0072233D">
      <w:pPr>
        <w:pStyle w:val="ndicedeilustraes"/>
        <w:tabs>
          <w:tab w:val="right" w:leader="dot" w:pos="9350"/>
        </w:tabs>
        <w:rPr>
          <w:rFonts w:eastAsiaTheme="minorEastAsia"/>
          <w:noProof/>
          <w:color w:val="auto"/>
          <w:lang w:eastAsia="pt-PT"/>
        </w:rPr>
      </w:pPr>
      <w:hyperlink r:id="rId15" w:anchor="_Toc499477201" w:history="1">
        <w:r w:rsidR="00CE31E6" w:rsidRPr="00850A8C">
          <w:rPr>
            <w:rStyle w:val="Hiperligao"/>
            <w:noProof/>
          </w:rPr>
          <w:t>Figura 3 - Diagrama de arquitetura</w:t>
        </w:r>
        <w:r w:rsidR="00CE31E6">
          <w:rPr>
            <w:noProof/>
            <w:webHidden/>
          </w:rPr>
          <w:tab/>
        </w:r>
        <w:r w:rsidR="00CE31E6">
          <w:rPr>
            <w:noProof/>
            <w:webHidden/>
          </w:rPr>
          <w:fldChar w:fldCharType="begin"/>
        </w:r>
        <w:r w:rsidR="00CE31E6">
          <w:rPr>
            <w:noProof/>
            <w:webHidden/>
          </w:rPr>
          <w:instrText xml:space="preserve"> PAGEREF _Toc499477201 \h </w:instrText>
        </w:r>
        <w:r w:rsidR="00CE31E6">
          <w:rPr>
            <w:noProof/>
            <w:webHidden/>
          </w:rPr>
        </w:r>
        <w:r w:rsidR="00CE31E6">
          <w:rPr>
            <w:noProof/>
            <w:webHidden/>
          </w:rPr>
          <w:fldChar w:fldCharType="separate"/>
        </w:r>
        <w:r w:rsidR="00CE31E6">
          <w:rPr>
            <w:noProof/>
            <w:webHidden/>
          </w:rPr>
          <w:t>8</w:t>
        </w:r>
        <w:r w:rsidR="00CE31E6">
          <w:rPr>
            <w:noProof/>
            <w:webHidden/>
          </w:rPr>
          <w:fldChar w:fldCharType="end"/>
        </w:r>
      </w:hyperlink>
    </w:p>
    <w:p w14:paraId="16458AAB" w14:textId="5F7BCCBF" w:rsidR="00CE31E6" w:rsidRDefault="0072233D">
      <w:pPr>
        <w:pStyle w:val="ndicedeilustraes"/>
        <w:tabs>
          <w:tab w:val="right" w:leader="dot" w:pos="9350"/>
        </w:tabs>
        <w:rPr>
          <w:rFonts w:eastAsiaTheme="minorEastAsia"/>
          <w:noProof/>
          <w:color w:val="auto"/>
          <w:lang w:eastAsia="pt-PT"/>
        </w:rPr>
      </w:pPr>
      <w:hyperlink r:id="rId16" w:anchor="_Toc499477202" w:history="1">
        <w:r w:rsidR="00CE31E6" w:rsidRPr="00850A8C">
          <w:rPr>
            <w:rStyle w:val="Hiperligao"/>
            <w:noProof/>
          </w:rPr>
          <w:t>Figura 4 - Excerto do ficheiro de resultados (testes)</w:t>
        </w:r>
        <w:r w:rsidR="00CE31E6">
          <w:rPr>
            <w:noProof/>
            <w:webHidden/>
          </w:rPr>
          <w:tab/>
        </w:r>
        <w:r w:rsidR="00CE31E6">
          <w:rPr>
            <w:noProof/>
            <w:webHidden/>
          </w:rPr>
          <w:fldChar w:fldCharType="begin"/>
        </w:r>
        <w:r w:rsidR="00CE31E6">
          <w:rPr>
            <w:noProof/>
            <w:webHidden/>
          </w:rPr>
          <w:instrText xml:space="preserve"> PAGEREF _Toc499477202 \h </w:instrText>
        </w:r>
        <w:r w:rsidR="00CE31E6">
          <w:rPr>
            <w:noProof/>
            <w:webHidden/>
          </w:rPr>
        </w:r>
        <w:r w:rsidR="00CE31E6">
          <w:rPr>
            <w:noProof/>
            <w:webHidden/>
          </w:rPr>
          <w:fldChar w:fldCharType="separate"/>
        </w:r>
        <w:r w:rsidR="00CE31E6">
          <w:rPr>
            <w:noProof/>
            <w:webHidden/>
          </w:rPr>
          <w:t>9</w:t>
        </w:r>
        <w:r w:rsidR="00CE31E6">
          <w:rPr>
            <w:noProof/>
            <w:webHidden/>
          </w:rPr>
          <w:fldChar w:fldCharType="end"/>
        </w:r>
      </w:hyperlink>
    </w:p>
    <w:p w14:paraId="04E57454" w14:textId="3E482CC4" w:rsidR="00CE31E6" w:rsidRDefault="0072233D">
      <w:pPr>
        <w:pStyle w:val="ndicedeilustraes"/>
        <w:tabs>
          <w:tab w:val="right" w:leader="dot" w:pos="9350"/>
        </w:tabs>
        <w:rPr>
          <w:rFonts w:eastAsiaTheme="minorEastAsia"/>
          <w:noProof/>
          <w:color w:val="auto"/>
          <w:lang w:eastAsia="pt-PT"/>
        </w:rPr>
      </w:pPr>
      <w:hyperlink r:id="rId17" w:anchor="_Toc499477203" w:history="1">
        <w:r w:rsidR="00CE31E6" w:rsidRPr="00850A8C">
          <w:rPr>
            <w:rStyle w:val="Hiperligao"/>
            <w:noProof/>
          </w:rPr>
          <w:t>Figura 5 – Artefactos criados após stage Archive</w:t>
        </w:r>
        <w:r w:rsidR="00CE31E6">
          <w:rPr>
            <w:noProof/>
            <w:webHidden/>
          </w:rPr>
          <w:tab/>
        </w:r>
        <w:r w:rsidR="00CE31E6">
          <w:rPr>
            <w:noProof/>
            <w:webHidden/>
          </w:rPr>
          <w:fldChar w:fldCharType="begin"/>
        </w:r>
        <w:r w:rsidR="00CE31E6">
          <w:rPr>
            <w:noProof/>
            <w:webHidden/>
          </w:rPr>
          <w:instrText xml:space="preserve"> PAGEREF _Toc499477203 \h </w:instrText>
        </w:r>
        <w:r w:rsidR="00CE31E6">
          <w:rPr>
            <w:noProof/>
            <w:webHidden/>
          </w:rPr>
        </w:r>
        <w:r w:rsidR="00CE31E6">
          <w:rPr>
            <w:noProof/>
            <w:webHidden/>
          </w:rPr>
          <w:fldChar w:fldCharType="separate"/>
        </w:r>
        <w:r w:rsidR="00CE31E6">
          <w:rPr>
            <w:noProof/>
            <w:webHidden/>
          </w:rPr>
          <w:t>10</w:t>
        </w:r>
        <w:r w:rsidR="00CE31E6">
          <w:rPr>
            <w:noProof/>
            <w:webHidden/>
          </w:rPr>
          <w:fldChar w:fldCharType="end"/>
        </w:r>
      </w:hyperlink>
    </w:p>
    <w:p w14:paraId="71AC6273" w14:textId="538655B7" w:rsidR="00CE31E6" w:rsidRDefault="0072233D">
      <w:pPr>
        <w:pStyle w:val="ndicedeilustraes"/>
        <w:tabs>
          <w:tab w:val="right" w:leader="dot" w:pos="9350"/>
        </w:tabs>
        <w:rPr>
          <w:rFonts w:eastAsiaTheme="minorEastAsia"/>
          <w:noProof/>
          <w:color w:val="auto"/>
          <w:lang w:eastAsia="pt-PT"/>
        </w:rPr>
      </w:pPr>
      <w:hyperlink r:id="rId18" w:anchor="_Toc499477204" w:history="1">
        <w:r w:rsidR="00CE31E6" w:rsidRPr="00850A8C">
          <w:rPr>
            <w:rStyle w:val="Hiperligao"/>
            <w:noProof/>
          </w:rPr>
          <w:t>Figura 6 - Stage View Pipeline</w:t>
        </w:r>
        <w:r w:rsidR="00CE31E6">
          <w:rPr>
            <w:noProof/>
            <w:webHidden/>
          </w:rPr>
          <w:tab/>
        </w:r>
        <w:r w:rsidR="00CE31E6">
          <w:rPr>
            <w:noProof/>
            <w:webHidden/>
          </w:rPr>
          <w:fldChar w:fldCharType="begin"/>
        </w:r>
        <w:r w:rsidR="00CE31E6">
          <w:rPr>
            <w:noProof/>
            <w:webHidden/>
          </w:rPr>
          <w:instrText xml:space="preserve"> PAGEREF _Toc499477204 \h </w:instrText>
        </w:r>
        <w:r w:rsidR="00CE31E6">
          <w:rPr>
            <w:noProof/>
            <w:webHidden/>
          </w:rPr>
        </w:r>
        <w:r w:rsidR="00CE31E6">
          <w:rPr>
            <w:noProof/>
            <w:webHidden/>
          </w:rPr>
          <w:fldChar w:fldCharType="separate"/>
        </w:r>
        <w:r w:rsidR="00CE31E6">
          <w:rPr>
            <w:noProof/>
            <w:webHidden/>
          </w:rPr>
          <w:t>10</w:t>
        </w:r>
        <w:r w:rsidR="00CE31E6">
          <w:rPr>
            <w:noProof/>
            <w:webHidden/>
          </w:rPr>
          <w:fldChar w:fldCharType="end"/>
        </w:r>
      </w:hyperlink>
    </w:p>
    <w:p w14:paraId="7D49CEDC" w14:textId="287694BF" w:rsidR="00CE31E6" w:rsidRDefault="0072233D">
      <w:pPr>
        <w:pStyle w:val="ndicedeilustraes"/>
        <w:tabs>
          <w:tab w:val="right" w:leader="dot" w:pos="9350"/>
        </w:tabs>
        <w:rPr>
          <w:rFonts w:eastAsiaTheme="minorEastAsia"/>
          <w:noProof/>
          <w:color w:val="auto"/>
          <w:lang w:eastAsia="pt-PT"/>
        </w:rPr>
      </w:pPr>
      <w:hyperlink r:id="rId19" w:anchor="_Toc499477205" w:history="1">
        <w:r w:rsidR="00CE31E6" w:rsidRPr="00850A8C">
          <w:rPr>
            <w:rStyle w:val="Hiperligao"/>
            <w:noProof/>
          </w:rPr>
          <w:t>Figura 7 - REQ_1: Página Inicial</w:t>
        </w:r>
        <w:r w:rsidR="00CE31E6">
          <w:rPr>
            <w:noProof/>
            <w:webHidden/>
          </w:rPr>
          <w:tab/>
        </w:r>
        <w:r w:rsidR="00CE31E6">
          <w:rPr>
            <w:noProof/>
            <w:webHidden/>
          </w:rPr>
          <w:fldChar w:fldCharType="begin"/>
        </w:r>
        <w:r w:rsidR="00CE31E6">
          <w:rPr>
            <w:noProof/>
            <w:webHidden/>
          </w:rPr>
          <w:instrText xml:space="preserve"> PAGEREF _Toc499477205 \h </w:instrText>
        </w:r>
        <w:r w:rsidR="00CE31E6">
          <w:rPr>
            <w:noProof/>
            <w:webHidden/>
          </w:rPr>
        </w:r>
        <w:r w:rsidR="00CE31E6">
          <w:rPr>
            <w:noProof/>
            <w:webHidden/>
          </w:rPr>
          <w:fldChar w:fldCharType="separate"/>
        </w:r>
        <w:r w:rsidR="00CE31E6">
          <w:rPr>
            <w:noProof/>
            <w:webHidden/>
          </w:rPr>
          <w:t>11</w:t>
        </w:r>
        <w:r w:rsidR="00CE31E6">
          <w:rPr>
            <w:noProof/>
            <w:webHidden/>
          </w:rPr>
          <w:fldChar w:fldCharType="end"/>
        </w:r>
      </w:hyperlink>
    </w:p>
    <w:p w14:paraId="1391BC25" w14:textId="41B729E9" w:rsidR="00CE31E6" w:rsidRDefault="0072233D">
      <w:pPr>
        <w:pStyle w:val="ndicedeilustraes"/>
        <w:tabs>
          <w:tab w:val="right" w:leader="dot" w:pos="9350"/>
        </w:tabs>
        <w:rPr>
          <w:rFonts w:eastAsiaTheme="minorEastAsia"/>
          <w:noProof/>
          <w:color w:val="auto"/>
          <w:lang w:eastAsia="pt-PT"/>
        </w:rPr>
      </w:pPr>
      <w:hyperlink r:id="rId20" w:anchor="_Toc499477206" w:history="1">
        <w:r w:rsidR="00CE31E6" w:rsidRPr="00850A8C">
          <w:rPr>
            <w:rStyle w:val="Hiperligao"/>
            <w:noProof/>
          </w:rPr>
          <w:t>Figura 8 - REQ_1: View de Registo do Dador</w:t>
        </w:r>
        <w:r w:rsidR="00CE31E6">
          <w:rPr>
            <w:noProof/>
            <w:webHidden/>
          </w:rPr>
          <w:tab/>
        </w:r>
        <w:r w:rsidR="00CE31E6">
          <w:rPr>
            <w:noProof/>
            <w:webHidden/>
          </w:rPr>
          <w:fldChar w:fldCharType="begin"/>
        </w:r>
        <w:r w:rsidR="00CE31E6">
          <w:rPr>
            <w:noProof/>
            <w:webHidden/>
          </w:rPr>
          <w:instrText xml:space="preserve"> PAGEREF _Toc499477206 \h </w:instrText>
        </w:r>
        <w:r w:rsidR="00CE31E6">
          <w:rPr>
            <w:noProof/>
            <w:webHidden/>
          </w:rPr>
        </w:r>
        <w:r w:rsidR="00CE31E6">
          <w:rPr>
            <w:noProof/>
            <w:webHidden/>
          </w:rPr>
          <w:fldChar w:fldCharType="separate"/>
        </w:r>
        <w:r w:rsidR="00CE31E6">
          <w:rPr>
            <w:noProof/>
            <w:webHidden/>
          </w:rPr>
          <w:t>11</w:t>
        </w:r>
        <w:r w:rsidR="00CE31E6">
          <w:rPr>
            <w:noProof/>
            <w:webHidden/>
          </w:rPr>
          <w:fldChar w:fldCharType="end"/>
        </w:r>
      </w:hyperlink>
    </w:p>
    <w:p w14:paraId="58EB9269" w14:textId="46472882" w:rsidR="00CE31E6" w:rsidRDefault="0072233D">
      <w:pPr>
        <w:pStyle w:val="ndicedeilustraes"/>
        <w:tabs>
          <w:tab w:val="right" w:leader="dot" w:pos="9350"/>
        </w:tabs>
        <w:rPr>
          <w:rFonts w:eastAsiaTheme="minorEastAsia"/>
          <w:noProof/>
          <w:color w:val="auto"/>
          <w:lang w:eastAsia="pt-PT"/>
        </w:rPr>
      </w:pPr>
      <w:hyperlink r:id="rId21" w:anchor="_Toc499477207" w:history="1">
        <w:r w:rsidR="00CE31E6" w:rsidRPr="00850A8C">
          <w:rPr>
            <w:rStyle w:val="Hiperligao"/>
            <w:noProof/>
          </w:rPr>
          <w:t>Figura 9 - REQ_2: View Lista de Dadores</w:t>
        </w:r>
        <w:r w:rsidR="00CE31E6">
          <w:rPr>
            <w:noProof/>
            <w:webHidden/>
          </w:rPr>
          <w:tab/>
        </w:r>
        <w:r w:rsidR="00CE31E6">
          <w:rPr>
            <w:noProof/>
            <w:webHidden/>
          </w:rPr>
          <w:fldChar w:fldCharType="begin"/>
        </w:r>
        <w:r w:rsidR="00CE31E6">
          <w:rPr>
            <w:noProof/>
            <w:webHidden/>
          </w:rPr>
          <w:instrText xml:space="preserve"> PAGEREF _Toc499477207 \h </w:instrText>
        </w:r>
        <w:r w:rsidR="00CE31E6">
          <w:rPr>
            <w:noProof/>
            <w:webHidden/>
          </w:rPr>
        </w:r>
        <w:r w:rsidR="00CE31E6">
          <w:rPr>
            <w:noProof/>
            <w:webHidden/>
          </w:rPr>
          <w:fldChar w:fldCharType="separate"/>
        </w:r>
        <w:r w:rsidR="00CE31E6">
          <w:rPr>
            <w:noProof/>
            <w:webHidden/>
          </w:rPr>
          <w:t>12</w:t>
        </w:r>
        <w:r w:rsidR="00CE31E6">
          <w:rPr>
            <w:noProof/>
            <w:webHidden/>
          </w:rPr>
          <w:fldChar w:fldCharType="end"/>
        </w:r>
      </w:hyperlink>
    </w:p>
    <w:p w14:paraId="605C9E1C" w14:textId="2002FD11" w:rsidR="00CE31E6" w:rsidRDefault="0072233D">
      <w:pPr>
        <w:pStyle w:val="ndicedeilustraes"/>
        <w:tabs>
          <w:tab w:val="right" w:leader="dot" w:pos="9350"/>
        </w:tabs>
        <w:rPr>
          <w:rFonts w:eastAsiaTheme="minorEastAsia"/>
          <w:noProof/>
          <w:color w:val="auto"/>
          <w:lang w:eastAsia="pt-PT"/>
        </w:rPr>
      </w:pPr>
      <w:hyperlink r:id="rId22" w:anchor="_Toc499477208" w:history="1">
        <w:r w:rsidR="00CE31E6" w:rsidRPr="00850A8C">
          <w:rPr>
            <w:rStyle w:val="Hiperligao"/>
            <w:noProof/>
          </w:rPr>
          <w:t>Figura 10 - REQ_2: View da Validação de Dador</w:t>
        </w:r>
        <w:r w:rsidR="00CE31E6">
          <w:rPr>
            <w:noProof/>
            <w:webHidden/>
          </w:rPr>
          <w:tab/>
        </w:r>
        <w:r w:rsidR="00CE31E6">
          <w:rPr>
            <w:noProof/>
            <w:webHidden/>
          </w:rPr>
          <w:fldChar w:fldCharType="begin"/>
        </w:r>
        <w:r w:rsidR="00CE31E6">
          <w:rPr>
            <w:noProof/>
            <w:webHidden/>
          </w:rPr>
          <w:instrText xml:space="preserve"> PAGEREF _Toc499477208 \h </w:instrText>
        </w:r>
        <w:r w:rsidR="00CE31E6">
          <w:rPr>
            <w:noProof/>
            <w:webHidden/>
          </w:rPr>
        </w:r>
        <w:r w:rsidR="00CE31E6">
          <w:rPr>
            <w:noProof/>
            <w:webHidden/>
          </w:rPr>
          <w:fldChar w:fldCharType="separate"/>
        </w:r>
        <w:r w:rsidR="00CE31E6">
          <w:rPr>
            <w:noProof/>
            <w:webHidden/>
          </w:rPr>
          <w:t>12</w:t>
        </w:r>
        <w:r w:rsidR="00CE31E6">
          <w:rPr>
            <w:noProof/>
            <w:webHidden/>
          </w:rPr>
          <w:fldChar w:fldCharType="end"/>
        </w:r>
      </w:hyperlink>
    </w:p>
    <w:p w14:paraId="5C2A7B73" w14:textId="3E1E4813" w:rsidR="00CE31E6" w:rsidRDefault="0072233D">
      <w:pPr>
        <w:pStyle w:val="ndicedeilustraes"/>
        <w:tabs>
          <w:tab w:val="right" w:leader="dot" w:pos="9350"/>
        </w:tabs>
        <w:rPr>
          <w:rFonts w:eastAsiaTheme="minorEastAsia"/>
          <w:noProof/>
          <w:color w:val="auto"/>
          <w:lang w:eastAsia="pt-PT"/>
        </w:rPr>
      </w:pPr>
      <w:hyperlink r:id="rId23" w:anchor="_Toc499477209" w:history="1">
        <w:r w:rsidR="00CE31E6" w:rsidRPr="00850A8C">
          <w:rPr>
            <w:rStyle w:val="Hiperligao"/>
            <w:noProof/>
          </w:rPr>
          <w:t>Figura 11 - REQ_3: View da Lista de Perfis</w:t>
        </w:r>
        <w:r w:rsidR="00CE31E6">
          <w:rPr>
            <w:noProof/>
            <w:webHidden/>
          </w:rPr>
          <w:tab/>
        </w:r>
        <w:r w:rsidR="00CE31E6">
          <w:rPr>
            <w:noProof/>
            <w:webHidden/>
          </w:rPr>
          <w:fldChar w:fldCharType="begin"/>
        </w:r>
        <w:r w:rsidR="00CE31E6">
          <w:rPr>
            <w:noProof/>
            <w:webHidden/>
          </w:rPr>
          <w:instrText xml:space="preserve"> PAGEREF _Toc499477209 \h </w:instrText>
        </w:r>
        <w:r w:rsidR="00CE31E6">
          <w:rPr>
            <w:noProof/>
            <w:webHidden/>
          </w:rPr>
        </w:r>
        <w:r w:rsidR="00CE31E6">
          <w:rPr>
            <w:noProof/>
            <w:webHidden/>
          </w:rPr>
          <w:fldChar w:fldCharType="separate"/>
        </w:r>
        <w:r w:rsidR="00CE31E6">
          <w:rPr>
            <w:noProof/>
            <w:webHidden/>
          </w:rPr>
          <w:t>13</w:t>
        </w:r>
        <w:r w:rsidR="00CE31E6">
          <w:rPr>
            <w:noProof/>
            <w:webHidden/>
          </w:rPr>
          <w:fldChar w:fldCharType="end"/>
        </w:r>
      </w:hyperlink>
    </w:p>
    <w:p w14:paraId="64CEDE77" w14:textId="2936971F" w:rsidR="00CE31E6" w:rsidRDefault="0072233D">
      <w:pPr>
        <w:pStyle w:val="ndicedeilustraes"/>
        <w:tabs>
          <w:tab w:val="right" w:leader="dot" w:pos="9350"/>
        </w:tabs>
        <w:rPr>
          <w:rFonts w:eastAsiaTheme="minorEastAsia"/>
          <w:noProof/>
          <w:color w:val="auto"/>
          <w:lang w:eastAsia="pt-PT"/>
        </w:rPr>
      </w:pPr>
      <w:hyperlink r:id="rId24" w:anchor="_Toc499477210" w:history="1">
        <w:r w:rsidR="00CE31E6" w:rsidRPr="00850A8C">
          <w:rPr>
            <w:rStyle w:val="Hiperligao"/>
            <w:noProof/>
          </w:rPr>
          <w:t>Figura 12 - REQ_3: View da Criação de um novo perfil</w:t>
        </w:r>
        <w:r w:rsidR="00CE31E6">
          <w:rPr>
            <w:noProof/>
            <w:webHidden/>
          </w:rPr>
          <w:tab/>
        </w:r>
        <w:r w:rsidR="00CE31E6">
          <w:rPr>
            <w:noProof/>
            <w:webHidden/>
          </w:rPr>
          <w:fldChar w:fldCharType="begin"/>
        </w:r>
        <w:r w:rsidR="00CE31E6">
          <w:rPr>
            <w:noProof/>
            <w:webHidden/>
          </w:rPr>
          <w:instrText xml:space="preserve"> PAGEREF _Toc499477210 \h </w:instrText>
        </w:r>
        <w:r w:rsidR="00CE31E6">
          <w:rPr>
            <w:noProof/>
            <w:webHidden/>
          </w:rPr>
        </w:r>
        <w:r w:rsidR="00CE31E6">
          <w:rPr>
            <w:noProof/>
            <w:webHidden/>
          </w:rPr>
          <w:fldChar w:fldCharType="separate"/>
        </w:r>
        <w:r w:rsidR="00CE31E6">
          <w:rPr>
            <w:noProof/>
            <w:webHidden/>
          </w:rPr>
          <w:t>13</w:t>
        </w:r>
        <w:r w:rsidR="00CE31E6">
          <w:rPr>
            <w:noProof/>
            <w:webHidden/>
          </w:rPr>
          <w:fldChar w:fldCharType="end"/>
        </w:r>
      </w:hyperlink>
    </w:p>
    <w:p w14:paraId="6F396673" w14:textId="17E00EA2" w:rsidR="00CE31E6" w:rsidRDefault="0072233D">
      <w:pPr>
        <w:pStyle w:val="ndicedeilustraes"/>
        <w:tabs>
          <w:tab w:val="right" w:leader="dot" w:pos="9350"/>
        </w:tabs>
        <w:rPr>
          <w:rFonts w:eastAsiaTheme="minorEastAsia"/>
          <w:noProof/>
          <w:color w:val="auto"/>
          <w:lang w:eastAsia="pt-PT"/>
        </w:rPr>
      </w:pPr>
      <w:hyperlink r:id="rId25" w:anchor="_Toc499477211" w:history="1">
        <w:r w:rsidR="00CE31E6" w:rsidRPr="00850A8C">
          <w:rPr>
            <w:rStyle w:val="Hiperligao"/>
            <w:noProof/>
          </w:rPr>
          <w:t>Figura 13: REQ_3: View de edição de um perfil</w:t>
        </w:r>
        <w:r w:rsidR="00CE31E6">
          <w:rPr>
            <w:noProof/>
            <w:webHidden/>
          </w:rPr>
          <w:tab/>
        </w:r>
        <w:r w:rsidR="00CE31E6">
          <w:rPr>
            <w:noProof/>
            <w:webHidden/>
          </w:rPr>
          <w:fldChar w:fldCharType="begin"/>
        </w:r>
        <w:r w:rsidR="00CE31E6">
          <w:rPr>
            <w:noProof/>
            <w:webHidden/>
          </w:rPr>
          <w:instrText xml:space="preserve"> PAGEREF _Toc499477211 \h </w:instrText>
        </w:r>
        <w:r w:rsidR="00CE31E6">
          <w:rPr>
            <w:noProof/>
            <w:webHidden/>
          </w:rPr>
        </w:r>
        <w:r w:rsidR="00CE31E6">
          <w:rPr>
            <w:noProof/>
            <w:webHidden/>
          </w:rPr>
          <w:fldChar w:fldCharType="separate"/>
        </w:r>
        <w:r w:rsidR="00CE31E6">
          <w:rPr>
            <w:noProof/>
            <w:webHidden/>
          </w:rPr>
          <w:t>14</w:t>
        </w:r>
        <w:r w:rsidR="00CE31E6">
          <w:rPr>
            <w:noProof/>
            <w:webHidden/>
          </w:rPr>
          <w:fldChar w:fldCharType="end"/>
        </w:r>
      </w:hyperlink>
    </w:p>
    <w:p w14:paraId="081C4736" w14:textId="093ED53A" w:rsidR="00CE31E6" w:rsidRDefault="0072233D">
      <w:pPr>
        <w:pStyle w:val="ndicedeilustraes"/>
        <w:tabs>
          <w:tab w:val="right" w:leader="dot" w:pos="9350"/>
        </w:tabs>
        <w:rPr>
          <w:rFonts w:eastAsiaTheme="minorEastAsia"/>
          <w:noProof/>
          <w:color w:val="auto"/>
          <w:lang w:eastAsia="pt-PT"/>
        </w:rPr>
      </w:pPr>
      <w:hyperlink r:id="rId26" w:anchor="_Toc499477212" w:history="1">
        <w:r w:rsidR="00CE31E6" w:rsidRPr="00850A8C">
          <w:rPr>
            <w:rStyle w:val="Hiperligao"/>
            <w:noProof/>
          </w:rPr>
          <w:t>Figura 14 - REQ_4: View de edição de um questionário</w:t>
        </w:r>
        <w:r w:rsidR="00CE31E6">
          <w:rPr>
            <w:noProof/>
            <w:webHidden/>
          </w:rPr>
          <w:tab/>
        </w:r>
        <w:r w:rsidR="00CE31E6">
          <w:rPr>
            <w:noProof/>
            <w:webHidden/>
          </w:rPr>
          <w:fldChar w:fldCharType="begin"/>
        </w:r>
        <w:r w:rsidR="00CE31E6">
          <w:rPr>
            <w:noProof/>
            <w:webHidden/>
          </w:rPr>
          <w:instrText xml:space="preserve"> PAGEREF _Toc499477212 \h </w:instrText>
        </w:r>
        <w:r w:rsidR="00CE31E6">
          <w:rPr>
            <w:noProof/>
            <w:webHidden/>
          </w:rPr>
        </w:r>
        <w:r w:rsidR="00CE31E6">
          <w:rPr>
            <w:noProof/>
            <w:webHidden/>
          </w:rPr>
          <w:fldChar w:fldCharType="separate"/>
        </w:r>
        <w:r w:rsidR="00CE31E6">
          <w:rPr>
            <w:noProof/>
            <w:webHidden/>
          </w:rPr>
          <w:t>14</w:t>
        </w:r>
        <w:r w:rsidR="00CE31E6">
          <w:rPr>
            <w:noProof/>
            <w:webHidden/>
          </w:rPr>
          <w:fldChar w:fldCharType="end"/>
        </w:r>
      </w:hyperlink>
    </w:p>
    <w:p w14:paraId="3FE498CA" w14:textId="4397A96F" w:rsidR="00CE31E6" w:rsidRDefault="0072233D">
      <w:pPr>
        <w:pStyle w:val="ndicedeilustraes"/>
        <w:tabs>
          <w:tab w:val="right" w:leader="dot" w:pos="9350"/>
        </w:tabs>
        <w:rPr>
          <w:rFonts w:eastAsiaTheme="minorEastAsia"/>
          <w:noProof/>
          <w:color w:val="auto"/>
          <w:lang w:eastAsia="pt-PT"/>
        </w:rPr>
      </w:pPr>
      <w:hyperlink r:id="rId27" w:anchor="_Toc499477213" w:history="1">
        <w:r w:rsidR="00CE31E6" w:rsidRPr="00850A8C">
          <w:rPr>
            <w:rStyle w:val="Hiperligao"/>
            <w:noProof/>
          </w:rPr>
          <w:t>Figura 15 - REQ_5: View da lista de possíveis dadores</w:t>
        </w:r>
        <w:r w:rsidR="00CE31E6">
          <w:rPr>
            <w:noProof/>
            <w:webHidden/>
          </w:rPr>
          <w:tab/>
        </w:r>
        <w:r w:rsidR="00CE31E6">
          <w:rPr>
            <w:noProof/>
            <w:webHidden/>
          </w:rPr>
          <w:fldChar w:fldCharType="begin"/>
        </w:r>
        <w:r w:rsidR="00CE31E6">
          <w:rPr>
            <w:noProof/>
            <w:webHidden/>
          </w:rPr>
          <w:instrText xml:space="preserve"> PAGEREF _Toc499477213 \h </w:instrText>
        </w:r>
        <w:r w:rsidR="00CE31E6">
          <w:rPr>
            <w:noProof/>
            <w:webHidden/>
          </w:rPr>
        </w:r>
        <w:r w:rsidR="00CE31E6">
          <w:rPr>
            <w:noProof/>
            <w:webHidden/>
          </w:rPr>
          <w:fldChar w:fldCharType="separate"/>
        </w:r>
        <w:r w:rsidR="00CE31E6">
          <w:rPr>
            <w:noProof/>
            <w:webHidden/>
          </w:rPr>
          <w:t>15</w:t>
        </w:r>
        <w:r w:rsidR="00CE31E6">
          <w:rPr>
            <w:noProof/>
            <w:webHidden/>
          </w:rPr>
          <w:fldChar w:fldCharType="end"/>
        </w:r>
      </w:hyperlink>
    </w:p>
    <w:p w14:paraId="3FC663BC" w14:textId="7E7EC23A" w:rsidR="00CE31E6" w:rsidRDefault="0072233D">
      <w:pPr>
        <w:pStyle w:val="ndicedeilustraes"/>
        <w:tabs>
          <w:tab w:val="right" w:leader="dot" w:pos="9350"/>
        </w:tabs>
        <w:rPr>
          <w:rFonts w:eastAsiaTheme="minorEastAsia"/>
          <w:noProof/>
          <w:color w:val="auto"/>
          <w:lang w:eastAsia="pt-PT"/>
        </w:rPr>
      </w:pPr>
      <w:hyperlink r:id="rId28" w:anchor="_Toc499477214" w:history="1">
        <w:r w:rsidR="00CE31E6" w:rsidRPr="00850A8C">
          <w:rPr>
            <w:rStyle w:val="Hiperligao"/>
            <w:noProof/>
          </w:rPr>
          <w:t>Figura 16 - REQ5: View dos detalhes do dador</w:t>
        </w:r>
        <w:r w:rsidR="00CE31E6">
          <w:rPr>
            <w:noProof/>
            <w:webHidden/>
          </w:rPr>
          <w:tab/>
        </w:r>
        <w:r w:rsidR="00CE31E6">
          <w:rPr>
            <w:noProof/>
            <w:webHidden/>
          </w:rPr>
          <w:fldChar w:fldCharType="begin"/>
        </w:r>
        <w:r w:rsidR="00CE31E6">
          <w:rPr>
            <w:noProof/>
            <w:webHidden/>
          </w:rPr>
          <w:instrText xml:space="preserve"> PAGEREF _Toc499477214 \h </w:instrText>
        </w:r>
        <w:r w:rsidR="00CE31E6">
          <w:rPr>
            <w:noProof/>
            <w:webHidden/>
          </w:rPr>
        </w:r>
        <w:r w:rsidR="00CE31E6">
          <w:rPr>
            <w:noProof/>
            <w:webHidden/>
          </w:rPr>
          <w:fldChar w:fldCharType="separate"/>
        </w:r>
        <w:r w:rsidR="00CE31E6">
          <w:rPr>
            <w:noProof/>
            <w:webHidden/>
          </w:rPr>
          <w:t>15</w:t>
        </w:r>
        <w:r w:rsidR="00CE31E6">
          <w:rPr>
            <w:noProof/>
            <w:webHidden/>
          </w:rPr>
          <w:fldChar w:fldCharType="end"/>
        </w:r>
      </w:hyperlink>
    </w:p>
    <w:p w14:paraId="38ED01C8" w14:textId="6FB99E2D" w:rsidR="00CE31E6" w:rsidRDefault="0072233D">
      <w:pPr>
        <w:pStyle w:val="ndicedeilustraes"/>
        <w:tabs>
          <w:tab w:val="right" w:leader="dot" w:pos="9350"/>
        </w:tabs>
        <w:rPr>
          <w:rFonts w:eastAsiaTheme="minorEastAsia"/>
          <w:noProof/>
          <w:color w:val="auto"/>
          <w:lang w:eastAsia="pt-PT"/>
        </w:rPr>
      </w:pPr>
      <w:hyperlink r:id="rId29" w:anchor="_Toc499477215" w:history="1">
        <w:r w:rsidR="00CE31E6" w:rsidRPr="00850A8C">
          <w:rPr>
            <w:rStyle w:val="Hiperligao"/>
            <w:noProof/>
          </w:rPr>
          <w:t>Figura 17: REQ_5: View do preenchimento do formulário</w:t>
        </w:r>
        <w:r w:rsidR="00CE31E6">
          <w:rPr>
            <w:noProof/>
            <w:webHidden/>
          </w:rPr>
          <w:tab/>
        </w:r>
        <w:r w:rsidR="00CE31E6">
          <w:rPr>
            <w:noProof/>
            <w:webHidden/>
          </w:rPr>
          <w:fldChar w:fldCharType="begin"/>
        </w:r>
        <w:r w:rsidR="00CE31E6">
          <w:rPr>
            <w:noProof/>
            <w:webHidden/>
          </w:rPr>
          <w:instrText xml:space="preserve"> PAGEREF _Toc499477215 \h </w:instrText>
        </w:r>
        <w:r w:rsidR="00CE31E6">
          <w:rPr>
            <w:noProof/>
            <w:webHidden/>
          </w:rPr>
        </w:r>
        <w:r w:rsidR="00CE31E6">
          <w:rPr>
            <w:noProof/>
            <w:webHidden/>
          </w:rPr>
          <w:fldChar w:fldCharType="separate"/>
        </w:r>
        <w:r w:rsidR="00CE31E6">
          <w:rPr>
            <w:noProof/>
            <w:webHidden/>
          </w:rPr>
          <w:t>16</w:t>
        </w:r>
        <w:r w:rsidR="00CE31E6">
          <w:rPr>
            <w:noProof/>
            <w:webHidden/>
          </w:rPr>
          <w:fldChar w:fldCharType="end"/>
        </w:r>
      </w:hyperlink>
    </w:p>
    <w:p w14:paraId="776A315E" w14:textId="39CC8683" w:rsidR="00CE31E6" w:rsidRDefault="0072233D">
      <w:pPr>
        <w:pStyle w:val="ndicedeilustraes"/>
        <w:tabs>
          <w:tab w:val="right" w:leader="dot" w:pos="9350"/>
        </w:tabs>
        <w:rPr>
          <w:rFonts w:eastAsiaTheme="minorEastAsia"/>
          <w:noProof/>
          <w:color w:val="auto"/>
          <w:lang w:eastAsia="pt-PT"/>
        </w:rPr>
      </w:pPr>
      <w:hyperlink r:id="rId30" w:anchor="_Toc499477216" w:history="1">
        <w:r w:rsidR="00CE31E6" w:rsidRPr="00850A8C">
          <w:rPr>
            <w:rStyle w:val="Hiperligao"/>
            <w:noProof/>
          </w:rPr>
          <w:t>Figura 18 - REQ_6: View da lista de amostras</w:t>
        </w:r>
        <w:r w:rsidR="00CE31E6">
          <w:rPr>
            <w:noProof/>
            <w:webHidden/>
          </w:rPr>
          <w:tab/>
        </w:r>
        <w:r w:rsidR="00CE31E6">
          <w:rPr>
            <w:noProof/>
            <w:webHidden/>
          </w:rPr>
          <w:fldChar w:fldCharType="begin"/>
        </w:r>
        <w:r w:rsidR="00CE31E6">
          <w:rPr>
            <w:noProof/>
            <w:webHidden/>
          </w:rPr>
          <w:instrText xml:space="preserve"> PAGEREF _Toc499477216 \h </w:instrText>
        </w:r>
        <w:r w:rsidR="00CE31E6">
          <w:rPr>
            <w:noProof/>
            <w:webHidden/>
          </w:rPr>
        </w:r>
        <w:r w:rsidR="00CE31E6">
          <w:rPr>
            <w:noProof/>
            <w:webHidden/>
          </w:rPr>
          <w:fldChar w:fldCharType="separate"/>
        </w:r>
        <w:r w:rsidR="00CE31E6">
          <w:rPr>
            <w:noProof/>
            <w:webHidden/>
          </w:rPr>
          <w:t>16</w:t>
        </w:r>
        <w:r w:rsidR="00CE31E6">
          <w:rPr>
            <w:noProof/>
            <w:webHidden/>
          </w:rPr>
          <w:fldChar w:fldCharType="end"/>
        </w:r>
      </w:hyperlink>
    </w:p>
    <w:p w14:paraId="3FF4C993" w14:textId="6D3D5749" w:rsidR="00CE31E6" w:rsidRDefault="0072233D">
      <w:pPr>
        <w:pStyle w:val="ndicedeilustraes"/>
        <w:tabs>
          <w:tab w:val="right" w:leader="dot" w:pos="9350"/>
        </w:tabs>
        <w:rPr>
          <w:rFonts w:eastAsiaTheme="minorEastAsia"/>
          <w:noProof/>
          <w:color w:val="auto"/>
          <w:lang w:eastAsia="pt-PT"/>
        </w:rPr>
      </w:pPr>
      <w:hyperlink r:id="rId31" w:anchor="_Toc499477217" w:history="1">
        <w:r w:rsidR="00CE31E6" w:rsidRPr="00850A8C">
          <w:rPr>
            <w:rStyle w:val="Hiperligao"/>
            <w:noProof/>
          </w:rPr>
          <w:t>Figura 19 - REQ_6: View de criação de uma amostra</w:t>
        </w:r>
        <w:r w:rsidR="00CE31E6">
          <w:rPr>
            <w:noProof/>
            <w:webHidden/>
          </w:rPr>
          <w:tab/>
        </w:r>
        <w:r w:rsidR="00CE31E6">
          <w:rPr>
            <w:noProof/>
            <w:webHidden/>
          </w:rPr>
          <w:fldChar w:fldCharType="begin"/>
        </w:r>
        <w:r w:rsidR="00CE31E6">
          <w:rPr>
            <w:noProof/>
            <w:webHidden/>
          </w:rPr>
          <w:instrText xml:space="preserve"> PAGEREF _Toc499477217 \h </w:instrText>
        </w:r>
        <w:r w:rsidR="00CE31E6">
          <w:rPr>
            <w:noProof/>
            <w:webHidden/>
          </w:rPr>
        </w:r>
        <w:r w:rsidR="00CE31E6">
          <w:rPr>
            <w:noProof/>
            <w:webHidden/>
          </w:rPr>
          <w:fldChar w:fldCharType="separate"/>
        </w:r>
        <w:r w:rsidR="00CE31E6">
          <w:rPr>
            <w:noProof/>
            <w:webHidden/>
          </w:rPr>
          <w:t>17</w:t>
        </w:r>
        <w:r w:rsidR="00CE31E6">
          <w:rPr>
            <w:noProof/>
            <w:webHidden/>
          </w:rPr>
          <w:fldChar w:fldCharType="end"/>
        </w:r>
      </w:hyperlink>
    </w:p>
    <w:p w14:paraId="2CE5F1EF" w14:textId="2571D447" w:rsidR="00CE31E6" w:rsidRDefault="0072233D">
      <w:pPr>
        <w:pStyle w:val="ndicedeilustraes"/>
        <w:tabs>
          <w:tab w:val="right" w:leader="dot" w:pos="9350"/>
        </w:tabs>
        <w:rPr>
          <w:rFonts w:eastAsiaTheme="minorEastAsia"/>
          <w:noProof/>
          <w:color w:val="auto"/>
          <w:lang w:eastAsia="pt-PT"/>
        </w:rPr>
      </w:pPr>
      <w:hyperlink r:id="rId32" w:anchor="_Toc499477218" w:history="1">
        <w:r w:rsidR="00CE31E6" w:rsidRPr="00850A8C">
          <w:rPr>
            <w:rStyle w:val="Hiperligao"/>
            <w:noProof/>
          </w:rPr>
          <w:t>Figura 20 - REQ_6 - View de detalhes de uma amostra</w:t>
        </w:r>
        <w:r w:rsidR="00CE31E6">
          <w:rPr>
            <w:noProof/>
            <w:webHidden/>
          </w:rPr>
          <w:tab/>
        </w:r>
        <w:r w:rsidR="00CE31E6">
          <w:rPr>
            <w:noProof/>
            <w:webHidden/>
          </w:rPr>
          <w:fldChar w:fldCharType="begin"/>
        </w:r>
        <w:r w:rsidR="00CE31E6">
          <w:rPr>
            <w:noProof/>
            <w:webHidden/>
          </w:rPr>
          <w:instrText xml:space="preserve"> PAGEREF _Toc499477218 \h </w:instrText>
        </w:r>
        <w:r w:rsidR="00CE31E6">
          <w:rPr>
            <w:noProof/>
            <w:webHidden/>
          </w:rPr>
        </w:r>
        <w:r w:rsidR="00CE31E6">
          <w:rPr>
            <w:noProof/>
            <w:webHidden/>
          </w:rPr>
          <w:fldChar w:fldCharType="separate"/>
        </w:r>
        <w:r w:rsidR="00CE31E6">
          <w:rPr>
            <w:noProof/>
            <w:webHidden/>
          </w:rPr>
          <w:t>17</w:t>
        </w:r>
        <w:r w:rsidR="00CE31E6">
          <w:rPr>
            <w:noProof/>
            <w:webHidden/>
          </w:rPr>
          <w:fldChar w:fldCharType="end"/>
        </w:r>
      </w:hyperlink>
    </w:p>
    <w:p w14:paraId="0C7F1606" w14:textId="74A2DF4C" w:rsidR="00CE31E6" w:rsidRDefault="0072233D">
      <w:pPr>
        <w:pStyle w:val="ndicedeilustraes"/>
        <w:tabs>
          <w:tab w:val="right" w:leader="dot" w:pos="9350"/>
        </w:tabs>
        <w:rPr>
          <w:rFonts w:eastAsiaTheme="minorEastAsia"/>
          <w:noProof/>
          <w:color w:val="auto"/>
          <w:lang w:eastAsia="pt-PT"/>
        </w:rPr>
      </w:pPr>
      <w:hyperlink r:id="rId33" w:anchor="_Toc499477219" w:history="1">
        <w:r w:rsidR="00CE31E6" w:rsidRPr="00850A8C">
          <w:rPr>
            <w:rStyle w:val="Hiperligao"/>
            <w:noProof/>
          </w:rPr>
          <w:t>Figura 21 - REQ_6: View de edição de uma amostra</w:t>
        </w:r>
        <w:r w:rsidR="00CE31E6">
          <w:rPr>
            <w:noProof/>
            <w:webHidden/>
          </w:rPr>
          <w:tab/>
        </w:r>
        <w:r w:rsidR="00CE31E6">
          <w:rPr>
            <w:noProof/>
            <w:webHidden/>
          </w:rPr>
          <w:fldChar w:fldCharType="begin"/>
        </w:r>
        <w:r w:rsidR="00CE31E6">
          <w:rPr>
            <w:noProof/>
            <w:webHidden/>
          </w:rPr>
          <w:instrText xml:space="preserve"> PAGEREF _Toc499477219 \h </w:instrText>
        </w:r>
        <w:r w:rsidR="00CE31E6">
          <w:rPr>
            <w:noProof/>
            <w:webHidden/>
          </w:rPr>
        </w:r>
        <w:r w:rsidR="00CE31E6">
          <w:rPr>
            <w:noProof/>
            <w:webHidden/>
          </w:rPr>
          <w:fldChar w:fldCharType="separate"/>
        </w:r>
        <w:r w:rsidR="00CE31E6">
          <w:rPr>
            <w:noProof/>
            <w:webHidden/>
          </w:rPr>
          <w:t>18</w:t>
        </w:r>
        <w:r w:rsidR="00CE31E6">
          <w:rPr>
            <w:noProof/>
            <w:webHidden/>
          </w:rPr>
          <w:fldChar w:fldCharType="end"/>
        </w:r>
      </w:hyperlink>
    </w:p>
    <w:p w14:paraId="027CA080" w14:textId="7AD686B0" w:rsidR="00CE31E6" w:rsidRDefault="0072233D">
      <w:pPr>
        <w:pStyle w:val="ndicedeilustraes"/>
        <w:tabs>
          <w:tab w:val="right" w:leader="dot" w:pos="9350"/>
        </w:tabs>
        <w:rPr>
          <w:rFonts w:eastAsiaTheme="minorEastAsia"/>
          <w:noProof/>
          <w:color w:val="auto"/>
          <w:lang w:eastAsia="pt-PT"/>
        </w:rPr>
      </w:pPr>
      <w:hyperlink r:id="rId34" w:anchor="_Toc499477220" w:history="1">
        <w:r w:rsidR="00CE31E6" w:rsidRPr="00850A8C">
          <w:rPr>
            <w:rStyle w:val="Hiperligao"/>
            <w:noProof/>
          </w:rPr>
          <w:t>Figura 22 - REQ_7: View da listagem de dadores com amostras pendentes de análise</w:t>
        </w:r>
        <w:r w:rsidR="00CE31E6">
          <w:rPr>
            <w:noProof/>
            <w:webHidden/>
          </w:rPr>
          <w:tab/>
        </w:r>
        <w:r w:rsidR="00CE31E6">
          <w:rPr>
            <w:noProof/>
            <w:webHidden/>
          </w:rPr>
          <w:fldChar w:fldCharType="begin"/>
        </w:r>
        <w:r w:rsidR="00CE31E6">
          <w:rPr>
            <w:noProof/>
            <w:webHidden/>
          </w:rPr>
          <w:instrText xml:space="preserve"> PAGEREF _Toc499477220 \h </w:instrText>
        </w:r>
        <w:r w:rsidR="00CE31E6">
          <w:rPr>
            <w:noProof/>
            <w:webHidden/>
          </w:rPr>
        </w:r>
        <w:r w:rsidR="00CE31E6">
          <w:rPr>
            <w:noProof/>
            <w:webHidden/>
          </w:rPr>
          <w:fldChar w:fldCharType="separate"/>
        </w:r>
        <w:r w:rsidR="00CE31E6">
          <w:rPr>
            <w:noProof/>
            <w:webHidden/>
          </w:rPr>
          <w:t>19</w:t>
        </w:r>
        <w:r w:rsidR="00CE31E6">
          <w:rPr>
            <w:noProof/>
            <w:webHidden/>
          </w:rPr>
          <w:fldChar w:fldCharType="end"/>
        </w:r>
      </w:hyperlink>
    </w:p>
    <w:p w14:paraId="02260A72" w14:textId="66442C26" w:rsidR="00CE31E6" w:rsidRDefault="0072233D">
      <w:pPr>
        <w:pStyle w:val="ndicedeilustraes"/>
        <w:tabs>
          <w:tab w:val="right" w:leader="dot" w:pos="9350"/>
        </w:tabs>
        <w:rPr>
          <w:rFonts w:eastAsiaTheme="minorEastAsia"/>
          <w:noProof/>
          <w:color w:val="auto"/>
          <w:lang w:eastAsia="pt-PT"/>
        </w:rPr>
      </w:pPr>
      <w:hyperlink r:id="rId35" w:anchor="_Toc499477221" w:history="1">
        <w:r w:rsidR="00CE31E6" w:rsidRPr="00850A8C">
          <w:rPr>
            <w:rStyle w:val="Hiperligao"/>
            <w:noProof/>
          </w:rPr>
          <w:t>Figura 23 - REQ_7: View dos resultados das análises gerados pela API iAnalysis</w:t>
        </w:r>
        <w:r w:rsidR="00CE31E6">
          <w:rPr>
            <w:noProof/>
            <w:webHidden/>
          </w:rPr>
          <w:tab/>
        </w:r>
        <w:r w:rsidR="00CE31E6">
          <w:rPr>
            <w:noProof/>
            <w:webHidden/>
          </w:rPr>
          <w:fldChar w:fldCharType="begin"/>
        </w:r>
        <w:r w:rsidR="00CE31E6">
          <w:rPr>
            <w:noProof/>
            <w:webHidden/>
          </w:rPr>
          <w:instrText xml:space="preserve"> PAGEREF _Toc499477221 \h </w:instrText>
        </w:r>
        <w:r w:rsidR="00CE31E6">
          <w:rPr>
            <w:noProof/>
            <w:webHidden/>
          </w:rPr>
        </w:r>
        <w:r w:rsidR="00CE31E6">
          <w:rPr>
            <w:noProof/>
            <w:webHidden/>
          </w:rPr>
          <w:fldChar w:fldCharType="separate"/>
        </w:r>
        <w:r w:rsidR="00CE31E6">
          <w:rPr>
            <w:noProof/>
            <w:webHidden/>
          </w:rPr>
          <w:t>19</w:t>
        </w:r>
        <w:r w:rsidR="00CE31E6">
          <w:rPr>
            <w:noProof/>
            <w:webHidden/>
          </w:rPr>
          <w:fldChar w:fldCharType="end"/>
        </w:r>
      </w:hyperlink>
    </w:p>
    <w:p w14:paraId="086B76E2" w14:textId="56019587" w:rsidR="00CE31E6" w:rsidRDefault="0072233D">
      <w:pPr>
        <w:pStyle w:val="ndicedeilustraes"/>
        <w:tabs>
          <w:tab w:val="right" w:leader="dot" w:pos="9350"/>
        </w:tabs>
        <w:rPr>
          <w:rFonts w:eastAsiaTheme="minorEastAsia"/>
          <w:noProof/>
          <w:color w:val="auto"/>
          <w:lang w:eastAsia="pt-PT"/>
        </w:rPr>
      </w:pPr>
      <w:hyperlink r:id="rId36" w:anchor="_Toc499477222" w:history="1">
        <w:r w:rsidR="00CE31E6" w:rsidRPr="00850A8C">
          <w:rPr>
            <w:rStyle w:val="Hiperligao"/>
            <w:noProof/>
          </w:rPr>
          <w:t>Figura 24 - REQ_8: View dos processos pendentes e abertos</w:t>
        </w:r>
        <w:r w:rsidR="00CE31E6">
          <w:rPr>
            <w:noProof/>
            <w:webHidden/>
          </w:rPr>
          <w:tab/>
        </w:r>
        <w:r w:rsidR="00CE31E6">
          <w:rPr>
            <w:noProof/>
            <w:webHidden/>
          </w:rPr>
          <w:fldChar w:fldCharType="begin"/>
        </w:r>
        <w:r w:rsidR="00CE31E6">
          <w:rPr>
            <w:noProof/>
            <w:webHidden/>
          </w:rPr>
          <w:instrText xml:space="preserve"> PAGEREF _Toc499477222 \h </w:instrText>
        </w:r>
        <w:r w:rsidR="00CE31E6">
          <w:rPr>
            <w:noProof/>
            <w:webHidden/>
          </w:rPr>
        </w:r>
        <w:r w:rsidR="00CE31E6">
          <w:rPr>
            <w:noProof/>
            <w:webHidden/>
          </w:rPr>
          <w:fldChar w:fldCharType="separate"/>
        </w:r>
        <w:r w:rsidR="00CE31E6">
          <w:rPr>
            <w:noProof/>
            <w:webHidden/>
          </w:rPr>
          <w:t>20</w:t>
        </w:r>
        <w:r w:rsidR="00CE31E6">
          <w:rPr>
            <w:noProof/>
            <w:webHidden/>
          </w:rPr>
          <w:fldChar w:fldCharType="end"/>
        </w:r>
      </w:hyperlink>
    </w:p>
    <w:p w14:paraId="1DBC80CF" w14:textId="21A7D482" w:rsidR="00CE31E6" w:rsidRDefault="0072233D">
      <w:pPr>
        <w:pStyle w:val="ndicedeilustraes"/>
        <w:tabs>
          <w:tab w:val="right" w:leader="dot" w:pos="9350"/>
        </w:tabs>
        <w:rPr>
          <w:rFonts w:eastAsiaTheme="minorEastAsia"/>
          <w:noProof/>
          <w:color w:val="auto"/>
          <w:lang w:eastAsia="pt-PT"/>
        </w:rPr>
      </w:pPr>
      <w:hyperlink r:id="rId37" w:anchor="_Toc499477223" w:history="1">
        <w:r w:rsidR="00CE31E6" w:rsidRPr="00850A8C">
          <w:rPr>
            <w:rStyle w:val="Hiperligao"/>
            <w:noProof/>
          </w:rPr>
          <w:t>Figura 25 - REQ_8: View de abertura do processo</w:t>
        </w:r>
        <w:r w:rsidR="00CE31E6">
          <w:rPr>
            <w:noProof/>
            <w:webHidden/>
          </w:rPr>
          <w:tab/>
        </w:r>
        <w:r w:rsidR="00CE31E6">
          <w:rPr>
            <w:noProof/>
            <w:webHidden/>
          </w:rPr>
          <w:fldChar w:fldCharType="begin"/>
        </w:r>
        <w:r w:rsidR="00CE31E6">
          <w:rPr>
            <w:noProof/>
            <w:webHidden/>
          </w:rPr>
          <w:instrText xml:space="preserve"> PAGEREF _Toc499477223 \h </w:instrText>
        </w:r>
        <w:r w:rsidR="00CE31E6">
          <w:rPr>
            <w:noProof/>
            <w:webHidden/>
          </w:rPr>
        </w:r>
        <w:r w:rsidR="00CE31E6">
          <w:rPr>
            <w:noProof/>
            <w:webHidden/>
          </w:rPr>
          <w:fldChar w:fldCharType="separate"/>
        </w:r>
        <w:r w:rsidR="00CE31E6">
          <w:rPr>
            <w:noProof/>
            <w:webHidden/>
          </w:rPr>
          <w:t>20</w:t>
        </w:r>
        <w:r w:rsidR="00CE31E6">
          <w:rPr>
            <w:noProof/>
            <w:webHidden/>
          </w:rPr>
          <w:fldChar w:fldCharType="end"/>
        </w:r>
      </w:hyperlink>
    </w:p>
    <w:p w14:paraId="63A646B4" w14:textId="2210AA3E" w:rsidR="00CE31E6" w:rsidRDefault="0072233D">
      <w:pPr>
        <w:pStyle w:val="ndicedeilustraes"/>
        <w:tabs>
          <w:tab w:val="right" w:leader="dot" w:pos="9350"/>
        </w:tabs>
        <w:rPr>
          <w:rFonts w:eastAsiaTheme="minorEastAsia"/>
          <w:noProof/>
          <w:color w:val="auto"/>
          <w:lang w:eastAsia="pt-PT"/>
        </w:rPr>
      </w:pPr>
      <w:hyperlink r:id="rId38" w:anchor="_Toc499477224" w:history="1">
        <w:r w:rsidR="00CE31E6" w:rsidRPr="00850A8C">
          <w:rPr>
            <w:rStyle w:val="Hiperligao"/>
            <w:noProof/>
          </w:rPr>
          <w:t>Figura 26 - REQ_9: View da lista de consultas</w:t>
        </w:r>
        <w:r w:rsidR="00CE31E6">
          <w:rPr>
            <w:noProof/>
            <w:webHidden/>
          </w:rPr>
          <w:tab/>
        </w:r>
        <w:r w:rsidR="00CE31E6">
          <w:rPr>
            <w:noProof/>
            <w:webHidden/>
          </w:rPr>
          <w:fldChar w:fldCharType="begin"/>
        </w:r>
        <w:r w:rsidR="00CE31E6">
          <w:rPr>
            <w:noProof/>
            <w:webHidden/>
          </w:rPr>
          <w:instrText xml:space="preserve"> PAGEREF _Toc499477224 \h </w:instrText>
        </w:r>
        <w:r w:rsidR="00CE31E6">
          <w:rPr>
            <w:noProof/>
            <w:webHidden/>
          </w:rPr>
        </w:r>
        <w:r w:rsidR="00CE31E6">
          <w:rPr>
            <w:noProof/>
            <w:webHidden/>
          </w:rPr>
          <w:fldChar w:fldCharType="separate"/>
        </w:r>
        <w:r w:rsidR="00CE31E6">
          <w:rPr>
            <w:noProof/>
            <w:webHidden/>
          </w:rPr>
          <w:t>21</w:t>
        </w:r>
        <w:r w:rsidR="00CE31E6">
          <w:rPr>
            <w:noProof/>
            <w:webHidden/>
          </w:rPr>
          <w:fldChar w:fldCharType="end"/>
        </w:r>
      </w:hyperlink>
    </w:p>
    <w:p w14:paraId="7CF35648" w14:textId="78163CC0" w:rsidR="00CE31E6" w:rsidRDefault="0072233D">
      <w:pPr>
        <w:pStyle w:val="ndicedeilustraes"/>
        <w:tabs>
          <w:tab w:val="right" w:leader="dot" w:pos="9350"/>
        </w:tabs>
        <w:rPr>
          <w:rFonts w:eastAsiaTheme="minorEastAsia"/>
          <w:noProof/>
          <w:color w:val="auto"/>
          <w:lang w:eastAsia="pt-PT"/>
        </w:rPr>
      </w:pPr>
      <w:hyperlink r:id="rId39" w:anchor="_Toc499477225" w:history="1">
        <w:r w:rsidR="00CE31E6" w:rsidRPr="00850A8C">
          <w:rPr>
            <w:rStyle w:val="Hiperligao"/>
            <w:noProof/>
          </w:rPr>
          <w:t>Figura 27 - REQ_9: View da marcação de uma consulta</w:t>
        </w:r>
        <w:r w:rsidR="00CE31E6">
          <w:rPr>
            <w:noProof/>
            <w:webHidden/>
          </w:rPr>
          <w:tab/>
        </w:r>
        <w:r w:rsidR="00CE31E6">
          <w:rPr>
            <w:noProof/>
            <w:webHidden/>
          </w:rPr>
          <w:fldChar w:fldCharType="begin"/>
        </w:r>
        <w:r w:rsidR="00CE31E6">
          <w:rPr>
            <w:noProof/>
            <w:webHidden/>
          </w:rPr>
          <w:instrText xml:space="preserve"> PAGEREF _Toc499477225 \h </w:instrText>
        </w:r>
        <w:r w:rsidR="00CE31E6">
          <w:rPr>
            <w:noProof/>
            <w:webHidden/>
          </w:rPr>
        </w:r>
        <w:r w:rsidR="00CE31E6">
          <w:rPr>
            <w:noProof/>
            <w:webHidden/>
          </w:rPr>
          <w:fldChar w:fldCharType="separate"/>
        </w:r>
        <w:r w:rsidR="00CE31E6">
          <w:rPr>
            <w:noProof/>
            <w:webHidden/>
          </w:rPr>
          <w:t>21</w:t>
        </w:r>
        <w:r w:rsidR="00CE31E6">
          <w:rPr>
            <w:noProof/>
            <w:webHidden/>
          </w:rPr>
          <w:fldChar w:fldCharType="end"/>
        </w:r>
      </w:hyperlink>
    </w:p>
    <w:p w14:paraId="1E4201C4" w14:textId="51A16517" w:rsidR="00CE31E6" w:rsidRDefault="0072233D">
      <w:pPr>
        <w:pStyle w:val="ndicedeilustraes"/>
        <w:tabs>
          <w:tab w:val="right" w:leader="dot" w:pos="9350"/>
        </w:tabs>
        <w:rPr>
          <w:rFonts w:eastAsiaTheme="minorEastAsia"/>
          <w:noProof/>
          <w:color w:val="auto"/>
          <w:lang w:eastAsia="pt-PT"/>
        </w:rPr>
      </w:pPr>
      <w:hyperlink r:id="rId40" w:anchor="_Toc499477226" w:history="1">
        <w:r w:rsidR="00CE31E6" w:rsidRPr="00850A8C">
          <w:rPr>
            <w:rStyle w:val="Hiperligao"/>
            <w:noProof/>
          </w:rPr>
          <w:t>Figura 28 - REQ_10: View da lista de processos pendentes de aprovação</w:t>
        </w:r>
        <w:r w:rsidR="00CE31E6">
          <w:rPr>
            <w:noProof/>
            <w:webHidden/>
          </w:rPr>
          <w:tab/>
        </w:r>
        <w:r w:rsidR="00CE31E6">
          <w:rPr>
            <w:noProof/>
            <w:webHidden/>
          </w:rPr>
          <w:fldChar w:fldCharType="begin"/>
        </w:r>
        <w:r w:rsidR="00CE31E6">
          <w:rPr>
            <w:noProof/>
            <w:webHidden/>
          </w:rPr>
          <w:instrText xml:space="preserve"> PAGEREF _Toc499477226 \h </w:instrText>
        </w:r>
        <w:r w:rsidR="00CE31E6">
          <w:rPr>
            <w:noProof/>
            <w:webHidden/>
          </w:rPr>
        </w:r>
        <w:r w:rsidR="00CE31E6">
          <w:rPr>
            <w:noProof/>
            <w:webHidden/>
          </w:rPr>
          <w:fldChar w:fldCharType="separate"/>
        </w:r>
        <w:r w:rsidR="00CE31E6">
          <w:rPr>
            <w:noProof/>
            <w:webHidden/>
          </w:rPr>
          <w:t>22</w:t>
        </w:r>
        <w:r w:rsidR="00CE31E6">
          <w:rPr>
            <w:noProof/>
            <w:webHidden/>
          </w:rPr>
          <w:fldChar w:fldCharType="end"/>
        </w:r>
      </w:hyperlink>
    </w:p>
    <w:p w14:paraId="654A8E8C" w14:textId="5A966CA5" w:rsidR="00CE31E6" w:rsidRDefault="0072233D">
      <w:pPr>
        <w:pStyle w:val="ndicedeilustraes"/>
        <w:tabs>
          <w:tab w:val="right" w:leader="dot" w:pos="9350"/>
        </w:tabs>
        <w:rPr>
          <w:rFonts w:eastAsiaTheme="minorEastAsia"/>
          <w:noProof/>
          <w:color w:val="auto"/>
          <w:lang w:eastAsia="pt-PT"/>
        </w:rPr>
      </w:pPr>
      <w:hyperlink r:id="rId41" w:anchor="_Toc499477227" w:history="1">
        <w:r w:rsidR="00CE31E6" w:rsidRPr="00850A8C">
          <w:rPr>
            <w:rStyle w:val="Hiperligao"/>
            <w:noProof/>
          </w:rPr>
          <w:t>Figura 29 - REQ_10: View da aprovação/rejeição de um processo</w:t>
        </w:r>
        <w:r w:rsidR="00CE31E6">
          <w:rPr>
            <w:noProof/>
            <w:webHidden/>
          </w:rPr>
          <w:tab/>
        </w:r>
        <w:r w:rsidR="00CE31E6">
          <w:rPr>
            <w:noProof/>
            <w:webHidden/>
          </w:rPr>
          <w:fldChar w:fldCharType="begin"/>
        </w:r>
        <w:r w:rsidR="00CE31E6">
          <w:rPr>
            <w:noProof/>
            <w:webHidden/>
          </w:rPr>
          <w:instrText xml:space="preserve"> PAGEREF _Toc499477227 \h </w:instrText>
        </w:r>
        <w:r w:rsidR="00CE31E6">
          <w:rPr>
            <w:noProof/>
            <w:webHidden/>
          </w:rPr>
        </w:r>
        <w:r w:rsidR="00CE31E6">
          <w:rPr>
            <w:noProof/>
            <w:webHidden/>
          </w:rPr>
          <w:fldChar w:fldCharType="separate"/>
        </w:r>
        <w:r w:rsidR="00CE31E6">
          <w:rPr>
            <w:noProof/>
            <w:webHidden/>
          </w:rPr>
          <w:t>22</w:t>
        </w:r>
        <w:r w:rsidR="00CE31E6">
          <w:rPr>
            <w:noProof/>
            <w:webHidden/>
          </w:rPr>
          <w:fldChar w:fldCharType="end"/>
        </w:r>
      </w:hyperlink>
    </w:p>
    <w:p w14:paraId="784B8299" w14:textId="164849CF" w:rsidR="00CE31E6" w:rsidRDefault="0072233D">
      <w:pPr>
        <w:pStyle w:val="ndicedeilustraes"/>
        <w:tabs>
          <w:tab w:val="right" w:leader="dot" w:pos="9350"/>
        </w:tabs>
        <w:rPr>
          <w:rFonts w:eastAsiaTheme="minorEastAsia"/>
          <w:noProof/>
          <w:color w:val="auto"/>
          <w:lang w:eastAsia="pt-PT"/>
        </w:rPr>
      </w:pPr>
      <w:hyperlink r:id="rId42" w:anchor="_Toc499477228" w:history="1">
        <w:r w:rsidR="00CE31E6" w:rsidRPr="00850A8C">
          <w:rPr>
            <w:rStyle w:val="Hiperligao"/>
            <w:noProof/>
          </w:rPr>
          <w:t>Figura 30 - REQ_11: View da lista de amostras por analisar</w:t>
        </w:r>
        <w:r w:rsidR="00CE31E6">
          <w:rPr>
            <w:noProof/>
            <w:webHidden/>
          </w:rPr>
          <w:tab/>
        </w:r>
        <w:r w:rsidR="00CE31E6">
          <w:rPr>
            <w:noProof/>
            <w:webHidden/>
          </w:rPr>
          <w:fldChar w:fldCharType="begin"/>
        </w:r>
        <w:r w:rsidR="00CE31E6">
          <w:rPr>
            <w:noProof/>
            <w:webHidden/>
          </w:rPr>
          <w:instrText xml:space="preserve"> PAGEREF _Toc499477228 \h </w:instrText>
        </w:r>
        <w:r w:rsidR="00CE31E6">
          <w:rPr>
            <w:noProof/>
            <w:webHidden/>
          </w:rPr>
        </w:r>
        <w:r w:rsidR="00CE31E6">
          <w:rPr>
            <w:noProof/>
            <w:webHidden/>
          </w:rPr>
          <w:fldChar w:fldCharType="separate"/>
        </w:r>
        <w:r w:rsidR="00CE31E6">
          <w:rPr>
            <w:noProof/>
            <w:webHidden/>
          </w:rPr>
          <w:t>23</w:t>
        </w:r>
        <w:r w:rsidR="00CE31E6">
          <w:rPr>
            <w:noProof/>
            <w:webHidden/>
          </w:rPr>
          <w:fldChar w:fldCharType="end"/>
        </w:r>
      </w:hyperlink>
    </w:p>
    <w:p w14:paraId="03DE1D73" w14:textId="2758BB3B" w:rsidR="00CE31E6" w:rsidRDefault="0072233D">
      <w:pPr>
        <w:pStyle w:val="ndicedeilustraes"/>
        <w:tabs>
          <w:tab w:val="right" w:leader="dot" w:pos="9350"/>
        </w:tabs>
        <w:rPr>
          <w:rFonts w:eastAsiaTheme="minorEastAsia"/>
          <w:noProof/>
          <w:color w:val="auto"/>
          <w:lang w:eastAsia="pt-PT"/>
        </w:rPr>
      </w:pPr>
      <w:hyperlink r:id="rId43" w:anchor="_Toc499477229" w:history="1">
        <w:r w:rsidR="00CE31E6" w:rsidRPr="00850A8C">
          <w:rPr>
            <w:rStyle w:val="Hiperligao"/>
            <w:noProof/>
          </w:rPr>
          <w:t>Figura 31 -REQ_11: View da lista de amostras analisadas</w:t>
        </w:r>
        <w:r w:rsidR="00CE31E6">
          <w:rPr>
            <w:noProof/>
            <w:webHidden/>
          </w:rPr>
          <w:tab/>
        </w:r>
        <w:r w:rsidR="00CE31E6">
          <w:rPr>
            <w:noProof/>
            <w:webHidden/>
          </w:rPr>
          <w:fldChar w:fldCharType="begin"/>
        </w:r>
        <w:r w:rsidR="00CE31E6">
          <w:rPr>
            <w:noProof/>
            <w:webHidden/>
          </w:rPr>
          <w:instrText xml:space="preserve"> PAGEREF _Toc499477229 \h </w:instrText>
        </w:r>
        <w:r w:rsidR="00CE31E6">
          <w:rPr>
            <w:noProof/>
            <w:webHidden/>
          </w:rPr>
        </w:r>
        <w:r w:rsidR="00CE31E6">
          <w:rPr>
            <w:noProof/>
            <w:webHidden/>
          </w:rPr>
          <w:fldChar w:fldCharType="separate"/>
        </w:r>
        <w:r w:rsidR="00CE31E6">
          <w:rPr>
            <w:noProof/>
            <w:webHidden/>
          </w:rPr>
          <w:t>23</w:t>
        </w:r>
        <w:r w:rsidR="00CE31E6">
          <w:rPr>
            <w:noProof/>
            <w:webHidden/>
          </w:rPr>
          <w:fldChar w:fldCharType="end"/>
        </w:r>
      </w:hyperlink>
    </w:p>
    <w:p w14:paraId="7B1C6D9C" w14:textId="50EC7144" w:rsidR="00CE31E6" w:rsidRDefault="0072233D">
      <w:pPr>
        <w:pStyle w:val="ndicedeilustraes"/>
        <w:tabs>
          <w:tab w:val="right" w:leader="dot" w:pos="9350"/>
        </w:tabs>
        <w:rPr>
          <w:rFonts w:eastAsiaTheme="minorEastAsia"/>
          <w:noProof/>
          <w:color w:val="auto"/>
          <w:lang w:eastAsia="pt-PT"/>
        </w:rPr>
      </w:pPr>
      <w:hyperlink r:id="rId44" w:anchor="_Toc499477230" w:history="1">
        <w:r w:rsidR="00CE31E6" w:rsidRPr="00850A8C">
          <w:rPr>
            <w:rStyle w:val="Hiperligao"/>
            <w:noProof/>
          </w:rPr>
          <w:t>Figura 32 - REQ_12 – View da lista de espermogramas</w:t>
        </w:r>
        <w:r w:rsidR="00CE31E6">
          <w:rPr>
            <w:noProof/>
            <w:webHidden/>
          </w:rPr>
          <w:tab/>
        </w:r>
        <w:r w:rsidR="00CE31E6">
          <w:rPr>
            <w:noProof/>
            <w:webHidden/>
          </w:rPr>
          <w:fldChar w:fldCharType="begin"/>
        </w:r>
        <w:r w:rsidR="00CE31E6">
          <w:rPr>
            <w:noProof/>
            <w:webHidden/>
          </w:rPr>
          <w:instrText xml:space="preserve"> PAGEREF _Toc499477230 \h </w:instrText>
        </w:r>
        <w:r w:rsidR="00CE31E6">
          <w:rPr>
            <w:noProof/>
            <w:webHidden/>
          </w:rPr>
        </w:r>
        <w:r w:rsidR="00CE31E6">
          <w:rPr>
            <w:noProof/>
            <w:webHidden/>
          </w:rPr>
          <w:fldChar w:fldCharType="separate"/>
        </w:r>
        <w:r w:rsidR="00CE31E6">
          <w:rPr>
            <w:noProof/>
            <w:webHidden/>
          </w:rPr>
          <w:t>23</w:t>
        </w:r>
        <w:r w:rsidR="00CE31E6">
          <w:rPr>
            <w:noProof/>
            <w:webHidden/>
          </w:rPr>
          <w:fldChar w:fldCharType="end"/>
        </w:r>
      </w:hyperlink>
    </w:p>
    <w:p w14:paraId="0CA5F9A7" w14:textId="65AF1AB0" w:rsidR="00CE31E6" w:rsidRDefault="0072233D">
      <w:pPr>
        <w:pStyle w:val="ndicedeilustraes"/>
        <w:tabs>
          <w:tab w:val="right" w:leader="dot" w:pos="9350"/>
        </w:tabs>
        <w:rPr>
          <w:rFonts w:eastAsiaTheme="minorEastAsia"/>
          <w:noProof/>
          <w:color w:val="auto"/>
          <w:lang w:eastAsia="pt-PT"/>
        </w:rPr>
      </w:pPr>
      <w:hyperlink r:id="rId45" w:anchor="_Toc499477231" w:history="1">
        <w:r w:rsidR="00CE31E6" w:rsidRPr="00850A8C">
          <w:rPr>
            <w:rStyle w:val="Hiperligao"/>
            <w:noProof/>
          </w:rPr>
          <w:t>Figura 33 - REQ_12: View de criação de espermograma</w:t>
        </w:r>
        <w:r w:rsidR="00CE31E6">
          <w:rPr>
            <w:noProof/>
            <w:webHidden/>
          </w:rPr>
          <w:tab/>
        </w:r>
        <w:r w:rsidR="00CE31E6">
          <w:rPr>
            <w:noProof/>
            <w:webHidden/>
          </w:rPr>
          <w:fldChar w:fldCharType="begin"/>
        </w:r>
        <w:r w:rsidR="00CE31E6">
          <w:rPr>
            <w:noProof/>
            <w:webHidden/>
          </w:rPr>
          <w:instrText xml:space="preserve"> PAGEREF _Toc499477231 \h </w:instrText>
        </w:r>
        <w:r w:rsidR="00CE31E6">
          <w:rPr>
            <w:noProof/>
            <w:webHidden/>
          </w:rPr>
        </w:r>
        <w:r w:rsidR="00CE31E6">
          <w:rPr>
            <w:noProof/>
            <w:webHidden/>
          </w:rPr>
          <w:fldChar w:fldCharType="separate"/>
        </w:r>
        <w:r w:rsidR="00CE31E6">
          <w:rPr>
            <w:noProof/>
            <w:webHidden/>
          </w:rPr>
          <w:t>24</w:t>
        </w:r>
        <w:r w:rsidR="00CE31E6">
          <w:rPr>
            <w:noProof/>
            <w:webHidden/>
          </w:rPr>
          <w:fldChar w:fldCharType="end"/>
        </w:r>
      </w:hyperlink>
    </w:p>
    <w:p w14:paraId="5667386F" w14:textId="6557FC9C" w:rsidR="00CE31E6" w:rsidRDefault="0072233D">
      <w:pPr>
        <w:pStyle w:val="ndicedeilustraes"/>
        <w:tabs>
          <w:tab w:val="right" w:leader="dot" w:pos="9350"/>
        </w:tabs>
        <w:rPr>
          <w:rFonts w:eastAsiaTheme="minorEastAsia"/>
          <w:noProof/>
          <w:color w:val="auto"/>
          <w:lang w:eastAsia="pt-PT"/>
        </w:rPr>
      </w:pPr>
      <w:hyperlink r:id="rId46" w:anchor="_Toc499477232" w:history="1">
        <w:r w:rsidR="00CE31E6" w:rsidRPr="00850A8C">
          <w:rPr>
            <w:rStyle w:val="Hiperligao"/>
            <w:noProof/>
          </w:rPr>
          <w:t>Figura 34 - REQ_12: View dos detalhes do espermograma</w:t>
        </w:r>
        <w:r w:rsidR="00CE31E6">
          <w:rPr>
            <w:noProof/>
            <w:webHidden/>
          </w:rPr>
          <w:tab/>
        </w:r>
        <w:r w:rsidR="00CE31E6">
          <w:rPr>
            <w:noProof/>
            <w:webHidden/>
          </w:rPr>
          <w:fldChar w:fldCharType="begin"/>
        </w:r>
        <w:r w:rsidR="00CE31E6">
          <w:rPr>
            <w:noProof/>
            <w:webHidden/>
          </w:rPr>
          <w:instrText xml:space="preserve"> PAGEREF _Toc499477232 \h </w:instrText>
        </w:r>
        <w:r w:rsidR="00CE31E6">
          <w:rPr>
            <w:noProof/>
            <w:webHidden/>
          </w:rPr>
        </w:r>
        <w:r w:rsidR="00CE31E6">
          <w:rPr>
            <w:noProof/>
            <w:webHidden/>
          </w:rPr>
          <w:fldChar w:fldCharType="separate"/>
        </w:r>
        <w:r w:rsidR="00CE31E6">
          <w:rPr>
            <w:noProof/>
            <w:webHidden/>
          </w:rPr>
          <w:t>24</w:t>
        </w:r>
        <w:r w:rsidR="00CE31E6">
          <w:rPr>
            <w:noProof/>
            <w:webHidden/>
          </w:rPr>
          <w:fldChar w:fldCharType="end"/>
        </w:r>
      </w:hyperlink>
    </w:p>
    <w:p w14:paraId="50ECE013" w14:textId="4B50883E" w:rsidR="00CE31E6" w:rsidRDefault="0072233D">
      <w:pPr>
        <w:pStyle w:val="ndicedeilustraes"/>
        <w:tabs>
          <w:tab w:val="right" w:leader="dot" w:pos="9350"/>
        </w:tabs>
        <w:rPr>
          <w:rFonts w:eastAsiaTheme="minorEastAsia"/>
          <w:noProof/>
          <w:color w:val="auto"/>
          <w:lang w:eastAsia="pt-PT"/>
        </w:rPr>
      </w:pPr>
      <w:hyperlink r:id="rId47" w:anchor="_Toc499477233" w:history="1">
        <w:r w:rsidR="00CE31E6" w:rsidRPr="00850A8C">
          <w:rPr>
            <w:rStyle w:val="Hiperligao"/>
            <w:noProof/>
          </w:rPr>
          <w:t>Figura 35 - REQ_13: View da lista de espermogramas</w:t>
        </w:r>
        <w:r w:rsidR="00CE31E6">
          <w:rPr>
            <w:noProof/>
            <w:webHidden/>
          </w:rPr>
          <w:tab/>
        </w:r>
        <w:r w:rsidR="00CE31E6">
          <w:rPr>
            <w:noProof/>
            <w:webHidden/>
          </w:rPr>
          <w:fldChar w:fldCharType="begin"/>
        </w:r>
        <w:r w:rsidR="00CE31E6">
          <w:rPr>
            <w:noProof/>
            <w:webHidden/>
          </w:rPr>
          <w:instrText xml:space="preserve"> PAGEREF _Toc499477233 \h </w:instrText>
        </w:r>
        <w:r w:rsidR="00CE31E6">
          <w:rPr>
            <w:noProof/>
            <w:webHidden/>
          </w:rPr>
        </w:r>
        <w:r w:rsidR="00CE31E6">
          <w:rPr>
            <w:noProof/>
            <w:webHidden/>
          </w:rPr>
          <w:fldChar w:fldCharType="separate"/>
        </w:r>
        <w:r w:rsidR="00CE31E6">
          <w:rPr>
            <w:noProof/>
            <w:webHidden/>
          </w:rPr>
          <w:t>25</w:t>
        </w:r>
        <w:r w:rsidR="00CE31E6">
          <w:rPr>
            <w:noProof/>
            <w:webHidden/>
          </w:rPr>
          <w:fldChar w:fldCharType="end"/>
        </w:r>
      </w:hyperlink>
    </w:p>
    <w:p w14:paraId="2A5D2C5E" w14:textId="6411050B" w:rsidR="00CE31E6" w:rsidRDefault="0072233D">
      <w:pPr>
        <w:pStyle w:val="ndicedeilustraes"/>
        <w:tabs>
          <w:tab w:val="right" w:leader="dot" w:pos="9350"/>
        </w:tabs>
        <w:rPr>
          <w:rFonts w:eastAsiaTheme="minorEastAsia"/>
          <w:noProof/>
          <w:color w:val="auto"/>
          <w:lang w:eastAsia="pt-PT"/>
        </w:rPr>
      </w:pPr>
      <w:hyperlink r:id="rId48" w:anchor="_Toc499477234" w:history="1">
        <w:r w:rsidR="00CE31E6" w:rsidRPr="00850A8C">
          <w:rPr>
            <w:rStyle w:val="Hiperligao"/>
            <w:noProof/>
          </w:rPr>
          <w:t>Figura 36 - REQ_13: View de aprovação/rejeição de um espermograma</w:t>
        </w:r>
        <w:r w:rsidR="00CE31E6">
          <w:rPr>
            <w:noProof/>
            <w:webHidden/>
          </w:rPr>
          <w:tab/>
        </w:r>
        <w:r w:rsidR="00CE31E6">
          <w:rPr>
            <w:noProof/>
            <w:webHidden/>
          </w:rPr>
          <w:fldChar w:fldCharType="begin"/>
        </w:r>
        <w:r w:rsidR="00CE31E6">
          <w:rPr>
            <w:noProof/>
            <w:webHidden/>
          </w:rPr>
          <w:instrText xml:space="preserve"> PAGEREF _Toc499477234 \h </w:instrText>
        </w:r>
        <w:r w:rsidR="00CE31E6">
          <w:rPr>
            <w:noProof/>
            <w:webHidden/>
          </w:rPr>
        </w:r>
        <w:r w:rsidR="00CE31E6">
          <w:rPr>
            <w:noProof/>
            <w:webHidden/>
          </w:rPr>
          <w:fldChar w:fldCharType="separate"/>
        </w:r>
        <w:r w:rsidR="00CE31E6">
          <w:rPr>
            <w:noProof/>
            <w:webHidden/>
          </w:rPr>
          <w:t>25</w:t>
        </w:r>
        <w:r w:rsidR="00CE31E6">
          <w:rPr>
            <w:noProof/>
            <w:webHidden/>
          </w:rPr>
          <w:fldChar w:fldCharType="end"/>
        </w:r>
      </w:hyperlink>
    </w:p>
    <w:p w14:paraId="537BE877" w14:textId="44BD1FD6" w:rsidR="00CE31E6" w:rsidRDefault="0072233D">
      <w:pPr>
        <w:pStyle w:val="ndicedeilustraes"/>
        <w:tabs>
          <w:tab w:val="right" w:leader="dot" w:pos="9350"/>
        </w:tabs>
        <w:rPr>
          <w:rFonts w:eastAsiaTheme="minorEastAsia"/>
          <w:noProof/>
          <w:color w:val="auto"/>
          <w:lang w:eastAsia="pt-PT"/>
        </w:rPr>
      </w:pPr>
      <w:hyperlink r:id="rId49" w:anchor="_Toc499477235" w:history="1">
        <w:r w:rsidR="00CE31E6" w:rsidRPr="00850A8C">
          <w:rPr>
            <w:rStyle w:val="Hiperligao"/>
            <w:noProof/>
          </w:rPr>
          <w:t>Figura 37 - REQ_14: View da lista de amostras analisadas</w:t>
        </w:r>
        <w:r w:rsidR="00CE31E6">
          <w:rPr>
            <w:noProof/>
            <w:webHidden/>
          </w:rPr>
          <w:tab/>
        </w:r>
        <w:r w:rsidR="00CE31E6">
          <w:rPr>
            <w:noProof/>
            <w:webHidden/>
          </w:rPr>
          <w:fldChar w:fldCharType="begin"/>
        </w:r>
        <w:r w:rsidR="00CE31E6">
          <w:rPr>
            <w:noProof/>
            <w:webHidden/>
          </w:rPr>
          <w:instrText xml:space="preserve"> PAGEREF _Toc499477235 \h </w:instrText>
        </w:r>
        <w:r w:rsidR="00CE31E6">
          <w:rPr>
            <w:noProof/>
            <w:webHidden/>
          </w:rPr>
        </w:r>
        <w:r w:rsidR="00CE31E6">
          <w:rPr>
            <w:noProof/>
            <w:webHidden/>
          </w:rPr>
          <w:fldChar w:fldCharType="separate"/>
        </w:r>
        <w:r w:rsidR="00CE31E6">
          <w:rPr>
            <w:noProof/>
            <w:webHidden/>
          </w:rPr>
          <w:t>26</w:t>
        </w:r>
        <w:r w:rsidR="00CE31E6">
          <w:rPr>
            <w:noProof/>
            <w:webHidden/>
          </w:rPr>
          <w:fldChar w:fldCharType="end"/>
        </w:r>
      </w:hyperlink>
    </w:p>
    <w:p w14:paraId="539200A9" w14:textId="7F4D61C4" w:rsidR="00CE31E6" w:rsidRDefault="0072233D">
      <w:pPr>
        <w:pStyle w:val="ndicedeilustraes"/>
        <w:tabs>
          <w:tab w:val="right" w:leader="dot" w:pos="9350"/>
        </w:tabs>
        <w:rPr>
          <w:rFonts w:eastAsiaTheme="minorEastAsia"/>
          <w:noProof/>
          <w:color w:val="auto"/>
          <w:lang w:eastAsia="pt-PT"/>
        </w:rPr>
      </w:pPr>
      <w:hyperlink r:id="rId50" w:anchor="_Toc499477236" w:history="1">
        <w:r w:rsidR="00CE31E6" w:rsidRPr="00850A8C">
          <w:rPr>
            <w:rStyle w:val="Hiperligao"/>
            <w:noProof/>
          </w:rPr>
          <w:t>Figura 38 - REQ_14: View dos detalhes de uma amostra</w:t>
        </w:r>
        <w:r w:rsidR="00CE31E6">
          <w:rPr>
            <w:noProof/>
            <w:webHidden/>
          </w:rPr>
          <w:tab/>
        </w:r>
        <w:r w:rsidR="00CE31E6">
          <w:rPr>
            <w:noProof/>
            <w:webHidden/>
          </w:rPr>
          <w:fldChar w:fldCharType="begin"/>
        </w:r>
        <w:r w:rsidR="00CE31E6">
          <w:rPr>
            <w:noProof/>
            <w:webHidden/>
          </w:rPr>
          <w:instrText xml:space="preserve"> PAGEREF _Toc499477236 \h </w:instrText>
        </w:r>
        <w:r w:rsidR="00CE31E6">
          <w:rPr>
            <w:noProof/>
            <w:webHidden/>
          </w:rPr>
        </w:r>
        <w:r w:rsidR="00CE31E6">
          <w:rPr>
            <w:noProof/>
            <w:webHidden/>
          </w:rPr>
          <w:fldChar w:fldCharType="separate"/>
        </w:r>
        <w:r w:rsidR="00CE31E6">
          <w:rPr>
            <w:noProof/>
            <w:webHidden/>
          </w:rPr>
          <w:t>26</w:t>
        </w:r>
        <w:r w:rsidR="00CE31E6">
          <w:rPr>
            <w:noProof/>
            <w:webHidden/>
          </w:rPr>
          <w:fldChar w:fldCharType="end"/>
        </w:r>
      </w:hyperlink>
    </w:p>
    <w:p w14:paraId="23302EA9" w14:textId="6DF9C18A" w:rsidR="00CE31E6" w:rsidRDefault="0072233D">
      <w:pPr>
        <w:pStyle w:val="ndicedeilustraes"/>
        <w:tabs>
          <w:tab w:val="right" w:leader="dot" w:pos="9350"/>
        </w:tabs>
        <w:rPr>
          <w:rFonts w:eastAsiaTheme="minorEastAsia"/>
          <w:noProof/>
          <w:color w:val="auto"/>
          <w:lang w:eastAsia="pt-PT"/>
        </w:rPr>
      </w:pPr>
      <w:hyperlink r:id="rId51" w:anchor="_Toc499477237" w:history="1">
        <w:r w:rsidR="00CE31E6" w:rsidRPr="00850A8C">
          <w:rPr>
            <w:rStyle w:val="Hiperligao"/>
            <w:noProof/>
          </w:rPr>
          <w:t>Figura 39 - REQ_14: View da criopreservação de uma amostra</w:t>
        </w:r>
        <w:r w:rsidR="00CE31E6">
          <w:rPr>
            <w:noProof/>
            <w:webHidden/>
          </w:rPr>
          <w:tab/>
        </w:r>
        <w:r w:rsidR="00CE31E6">
          <w:rPr>
            <w:noProof/>
            <w:webHidden/>
          </w:rPr>
          <w:fldChar w:fldCharType="begin"/>
        </w:r>
        <w:r w:rsidR="00CE31E6">
          <w:rPr>
            <w:noProof/>
            <w:webHidden/>
          </w:rPr>
          <w:instrText xml:space="preserve"> PAGEREF _Toc499477237 \h </w:instrText>
        </w:r>
        <w:r w:rsidR="00CE31E6">
          <w:rPr>
            <w:noProof/>
            <w:webHidden/>
          </w:rPr>
        </w:r>
        <w:r w:rsidR="00CE31E6">
          <w:rPr>
            <w:noProof/>
            <w:webHidden/>
          </w:rPr>
          <w:fldChar w:fldCharType="separate"/>
        </w:r>
        <w:r w:rsidR="00CE31E6">
          <w:rPr>
            <w:noProof/>
            <w:webHidden/>
          </w:rPr>
          <w:t>27</w:t>
        </w:r>
        <w:r w:rsidR="00CE31E6">
          <w:rPr>
            <w:noProof/>
            <w:webHidden/>
          </w:rPr>
          <w:fldChar w:fldCharType="end"/>
        </w:r>
      </w:hyperlink>
    </w:p>
    <w:p w14:paraId="0A7AC604" w14:textId="3DC2A252" w:rsidR="00CE31E6" w:rsidRDefault="0072233D">
      <w:pPr>
        <w:pStyle w:val="ndicedeilustraes"/>
        <w:tabs>
          <w:tab w:val="right" w:leader="dot" w:pos="9350"/>
        </w:tabs>
        <w:rPr>
          <w:rFonts w:eastAsiaTheme="minorEastAsia"/>
          <w:noProof/>
          <w:color w:val="auto"/>
          <w:lang w:eastAsia="pt-PT"/>
        </w:rPr>
      </w:pPr>
      <w:hyperlink r:id="rId52" w:anchor="_Toc499477238" w:history="1">
        <w:r w:rsidR="00CE31E6" w:rsidRPr="00850A8C">
          <w:rPr>
            <w:rStyle w:val="Hiperligao"/>
            <w:noProof/>
          </w:rPr>
          <w:t>Figura 40 - REQ_15: View da lista de alocação das amostras</w:t>
        </w:r>
        <w:r w:rsidR="00CE31E6">
          <w:rPr>
            <w:noProof/>
            <w:webHidden/>
          </w:rPr>
          <w:tab/>
        </w:r>
        <w:r w:rsidR="00CE31E6">
          <w:rPr>
            <w:noProof/>
            <w:webHidden/>
          </w:rPr>
          <w:fldChar w:fldCharType="begin"/>
        </w:r>
        <w:r w:rsidR="00CE31E6">
          <w:rPr>
            <w:noProof/>
            <w:webHidden/>
          </w:rPr>
          <w:instrText xml:space="preserve"> PAGEREF _Toc499477238 \h </w:instrText>
        </w:r>
        <w:r w:rsidR="00CE31E6">
          <w:rPr>
            <w:noProof/>
            <w:webHidden/>
          </w:rPr>
        </w:r>
        <w:r w:rsidR="00CE31E6">
          <w:rPr>
            <w:noProof/>
            <w:webHidden/>
          </w:rPr>
          <w:fldChar w:fldCharType="separate"/>
        </w:r>
        <w:r w:rsidR="00CE31E6">
          <w:rPr>
            <w:noProof/>
            <w:webHidden/>
          </w:rPr>
          <w:t>28</w:t>
        </w:r>
        <w:r w:rsidR="00CE31E6">
          <w:rPr>
            <w:noProof/>
            <w:webHidden/>
          </w:rPr>
          <w:fldChar w:fldCharType="end"/>
        </w:r>
      </w:hyperlink>
    </w:p>
    <w:p w14:paraId="230B38E8" w14:textId="7FDC7871" w:rsidR="00CE31E6" w:rsidRDefault="0072233D">
      <w:pPr>
        <w:pStyle w:val="ndicedeilustraes"/>
        <w:tabs>
          <w:tab w:val="right" w:leader="dot" w:pos="9350"/>
        </w:tabs>
        <w:rPr>
          <w:rFonts w:eastAsiaTheme="minorEastAsia"/>
          <w:noProof/>
          <w:color w:val="auto"/>
          <w:lang w:eastAsia="pt-PT"/>
        </w:rPr>
      </w:pPr>
      <w:hyperlink r:id="rId53" w:anchor="_Toc499477239" w:history="1">
        <w:r w:rsidR="00CE31E6" w:rsidRPr="00850A8C">
          <w:rPr>
            <w:rStyle w:val="Hiperligao"/>
            <w:noProof/>
          </w:rPr>
          <w:t>Figura 41 - REQ_17: View da lista de pedidos de gâmetas</w:t>
        </w:r>
        <w:r w:rsidR="00CE31E6">
          <w:rPr>
            <w:noProof/>
            <w:webHidden/>
          </w:rPr>
          <w:tab/>
        </w:r>
        <w:r w:rsidR="00CE31E6">
          <w:rPr>
            <w:noProof/>
            <w:webHidden/>
          </w:rPr>
          <w:fldChar w:fldCharType="begin"/>
        </w:r>
        <w:r w:rsidR="00CE31E6">
          <w:rPr>
            <w:noProof/>
            <w:webHidden/>
          </w:rPr>
          <w:instrText xml:space="preserve"> PAGEREF _Toc499477239 \h </w:instrText>
        </w:r>
        <w:r w:rsidR="00CE31E6">
          <w:rPr>
            <w:noProof/>
            <w:webHidden/>
          </w:rPr>
        </w:r>
        <w:r w:rsidR="00CE31E6">
          <w:rPr>
            <w:noProof/>
            <w:webHidden/>
          </w:rPr>
          <w:fldChar w:fldCharType="separate"/>
        </w:r>
        <w:r w:rsidR="00CE31E6">
          <w:rPr>
            <w:noProof/>
            <w:webHidden/>
          </w:rPr>
          <w:t>28</w:t>
        </w:r>
        <w:r w:rsidR="00CE31E6">
          <w:rPr>
            <w:noProof/>
            <w:webHidden/>
          </w:rPr>
          <w:fldChar w:fldCharType="end"/>
        </w:r>
      </w:hyperlink>
    </w:p>
    <w:p w14:paraId="0092F1A1" w14:textId="73A155CB" w:rsidR="00CE31E6" w:rsidRDefault="0072233D">
      <w:pPr>
        <w:pStyle w:val="ndicedeilustraes"/>
        <w:tabs>
          <w:tab w:val="right" w:leader="dot" w:pos="9350"/>
        </w:tabs>
        <w:rPr>
          <w:rFonts w:eastAsiaTheme="minorEastAsia"/>
          <w:noProof/>
          <w:color w:val="auto"/>
          <w:lang w:eastAsia="pt-PT"/>
        </w:rPr>
      </w:pPr>
      <w:hyperlink r:id="rId54" w:anchor="_Toc499477240" w:history="1">
        <w:r w:rsidR="00CE31E6" w:rsidRPr="00850A8C">
          <w:rPr>
            <w:rStyle w:val="Hiperligao"/>
            <w:noProof/>
          </w:rPr>
          <w:t>Figura 42 - REQ_17: View de detalhes de um pedido de gâmetas</w:t>
        </w:r>
        <w:r w:rsidR="00CE31E6">
          <w:rPr>
            <w:noProof/>
            <w:webHidden/>
          </w:rPr>
          <w:tab/>
        </w:r>
        <w:r w:rsidR="00CE31E6">
          <w:rPr>
            <w:noProof/>
            <w:webHidden/>
          </w:rPr>
          <w:fldChar w:fldCharType="begin"/>
        </w:r>
        <w:r w:rsidR="00CE31E6">
          <w:rPr>
            <w:noProof/>
            <w:webHidden/>
          </w:rPr>
          <w:instrText xml:space="preserve"> PAGEREF _Toc499477240 \h </w:instrText>
        </w:r>
        <w:r w:rsidR="00CE31E6">
          <w:rPr>
            <w:noProof/>
            <w:webHidden/>
          </w:rPr>
        </w:r>
        <w:r w:rsidR="00CE31E6">
          <w:rPr>
            <w:noProof/>
            <w:webHidden/>
          </w:rPr>
          <w:fldChar w:fldCharType="separate"/>
        </w:r>
        <w:r w:rsidR="00CE31E6">
          <w:rPr>
            <w:noProof/>
            <w:webHidden/>
          </w:rPr>
          <w:t>28</w:t>
        </w:r>
        <w:r w:rsidR="00CE31E6">
          <w:rPr>
            <w:noProof/>
            <w:webHidden/>
          </w:rPr>
          <w:fldChar w:fldCharType="end"/>
        </w:r>
      </w:hyperlink>
    </w:p>
    <w:p w14:paraId="204C5CB2" w14:textId="2EF45EAC" w:rsidR="00CE31E6" w:rsidRDefault="0072233D">
      <w:pPr>
        <w:pStyle w:val="ndicedeilustraes"/>
        <w:tabs>
          <w:tab w:val="right" w:leader="dot" w:pos="9350"/>
        </w:tabs>
        <w:rPr>
          <w:rFonts w:eastAsiaTheme="minorEastAsia"/>
          <w:noProof/>
          <w:color w:val="auto"/>
          <w:lang w:eastAsia="pt-PT"/>
        </w:rPr>
      </w:pPr>
      <w:hyperlink r:id="rId55" w:anchor="_Toc499477241" w:history="1">
        <w:r w:rsidR="00CE31E6" w:rsidRPr="00850A8C">
          <w:rPr>
            <w:rStyle w:val="Hiperligao"/>
            <w:noProof/>
          </w:rPr>
          <w:t>Figura 43 - REQ_17: View de edição de um pedido de gâmetas</w:t>
        </w:r>
        <w:r w:rsidR="00CE31E6">
          <w:rPr>
            <w:noProof/>
            <w:webHidden/>
          </w:rPr>
          <w:tab/>
        </w:r>
        <w:r w:rsidR="00CE31E6">
          <w:rPr>
            <w:noProof/>
            <w:webHidden/>
          </w:rPr>
          <w:fldChar w:fldCharType="begin"/>
        </w:r>
        <w:r w:rsidR="00CE31E6">
          <w:rPr>
            <w:noProof/>
            <w:webHidden/>
          </w:rPr>
          <w:instrText xml:space="preserve"> PAGEREF _Toc499477241 \h </w:instrText>
        </w:r>
        <w:r w:rsidR="00CE31E6">
          <w:rPr>
            <w:noProof/>
            <w:webHidden/>
          </w:rPr>
        </w:r>
        <w:r w:rsidR="00CE31E6">
          <w:rPr>
            <w:noProof/>
            <w:webHidden/>
          </w:rPr>
          <w:fldChar w:fldCharType="separate"/>
        </w:r>
        <w:r w:rsidR="00CE31E6">
          <w:rPr>
            <w:noProof/>
            <w:webHidden/>
          </w:rPr>
          <w:t>29</w:t>
        </w:r>
        <w:r w:rsidR="00CE31E6">
          <w:rPr>
            <w:noProof/>
            <w:webHidden/>
          </w:rPr>
          <w:fldChar w:fldCharType="end"/>
        </w:r>
      </w:hyperlink>
    </w:p>
    <w:p w14:paraId="2C8CDCC7" w14:textId="75ECCAA1" w:rsidR="00CE31E6" w:rsidRDefault="0072233D">
      <w:pPr>
        <w:pStyle w:val="ndicedeilustraes"/>
        <w:tabs>
          <w:tab w:val="right" w:leader="dot" w:pos="9350"/>
        </w:tabs>
        <w:rPr>
          <w:rFonts w:eastAsiaTheme="minorEastAsia"/>
          <w:noProof/>
          <w:color w:val="auto"/>
          <w:lang w:eastAsia="pt-PT"/>
        </w:rPr>
      </w:pPr>
      <w:hyperlink r:id="rId56" w:anchor="_Toc499477242" w:history="1">
        <w:r w:rsidR="00CE31E6" w:rsidRPr="00850A8C">
          <w:rPr>
            <w:rStyle w:val="Hiperligao"/>
            <w:noProof/>
          </w:rPr>
          <w:t>Figura 44 - REQ_17: View da criação de um pedido de gâmetas</w:t>
        </w:r>
        <w:r w:rsidR="00CE31E6">
          <w:rPr>
            <w:noProof/>
            <w:webHidden/>
          </w:rPr>
          <w:tab/>
        </w:r>
        <w:r w:rsidR="00CE31E6">
          <w:rPr>
            <w:noProof/>
            <w:webHidden/>
          </w:rPr>
          <w:fldChar w:fldCharType="begin"/>
        </w:r>
        <w:r w:rsidR="00CE31E6">
          <w:rPr>
            <w:noProof/>
            <w:webHidden/>
          </w:rPr>
          <w:instrText xml:space="preserve"> PAGEREF _Toc499477242 \h </w:instrText>
        </w:r>
        <w:r w:rsidR="00CE31E6">
          <w:rPr>
            <w:noProof/>
            <w:webHidden/>
          </w:rPr>
        </w:r>
        <w:r w:rsidR="00CE31E6">
          <w:rPr>
            <w:noProof/>
            <w:webHidden/>
          </w:rPr>
          <w:fldChar w:fldCharType="separate"/>
        </w:r>
        <w:r w:rsidR="00CE31E6">
          <w:rPr>
            <w:noProof/>
            <w:webHidden/>
          </w:rPr>
          <w:t>29</w:t>
        </w:r>
        <w:r w:rsidR="00CE31E6">
          <w:rPr>
            <w:noProof/>
            <w:webHidden/>
          </w:rPr>
          <w:fldChar w:fldCharType="end"/>
        </w:r>
      </w:hyperlink>
    </w:p>
    <w:p w14:paraId="32FE818B" w14:textId="19F2876C" w:rsidR="00CE31E6" w:rsidRDefault="0072233D">
      <w:pPr>
        <w:pStyle w:val="ndicedeilustraes"/>
        <w:tabs>
          <w:tab w:val="right" w:leader="dot" w:pos="9350"/>
        </w:tabs>
        <w:rPr>
          <w:rFonts w:eastAsiaTheme="minorEastAsia"/>
          <w:noProof/>
          <w:color w:val="auto"/>
          <w:lang w:eastAsia="pt-PT"/>
        </w:rPr>
      </w:pPr>
      <w:hyperlink r:id="rId57" w:anchor="_Toc499477243" w:history="1">
        <w:r w:rsidR="00CE31E6" w:rsidRPr="00850A8C">
          <w:rPr>
            <w:rStyle w:val="Hiperligao"/>
            <w:noProof/>
          </w:rPr>
          <w:t>Figura 45 - REQ_18: View da lista de materiais usados</w:t>
        </w:r>
        <w:r w:rsidR="00CE31E6">
          <w:rPr>
            <w:noProof/>
            <w:webHidden/>
          </w:rPr>
          <w:tab/>
        </w:r>
        <w:r w:rsidR="00CE31E6">
          <w:rPr>
            <w:noProof/>
            <w:webHidden/>
          </w:rPr>
          <w:fldChar w:fldCharType="begin"/>
        </w:r>
        <w:r w:rsidR="00CE31E6">
          <w:rPr>
            <w:noProof/>
            <w:webHidden/>
          </w:rPr>
          <w:instrText xml:space="preserve"> PAGEREF _Toc499477243 \h </w:instrText>
        </w:r>
        <w:r w:rsidR="00CE31E6">
          <w:rPr>
            <w:noProof/>
            <w:webHidden/>
          </w:rPr>
        </w:r>
        <w:r w:rsidR="00CE31E6">
          <w:rPr>
            <w:noProof/>
            <w:webHidden/>
          </w:rPr>
          <w:fldChar w:fldCharType="separate"/>
        </w:r>
        <w:r w:rsidR="00CE31E6">
          <w:rPr>
            <w:noProof/>
            <w:webHidden/>
          </w:rPr>
          <w:t>30</w:t>
        </w:r>
        <w:r w:rsidR="00CE31E6">
          <w:rPr>
            <w:noProof/>
            <w:webHidden/>
          </w:rPr>
          <w:fldChar w:fldCharType="end"/>
        </w:r>
      </w:hyperlink>
    </w:p>
    <w:p w14:paraId="68BC7903" w14:textId="2DDFDB19" w:rsidR="00CE31E6" w:rsidRDefault="0072233D">
      <w:pPr>
        <w:pStyle w:val="ndicedeilustraes"/>
        <w:tabs>
          <w:tab w:val="right" w:leader="dot" w:pos="9350"/>
        </w:tabs>
        <w:rPr>
          <w:rFonts w:eastAsiaTheme="minorEastAsia"/>
          <w:noProof/>
          <w:color w:val="auto"/>
          <w:lang w:eastAsia="pt-PT"/>
        </w:rPr>
      </w:pPr>
      <w:hyperlink r:id="rId58" w:anchor="_Toc499477244" w:history="1">
        <w:r w:rsidR="00CE31E6" w:rsidRPr="00850A8C">
          <w:rPr>
            <w:rStyle w:val="Hiperligao"/>
            <w:noProof/>
          </w:rPr>
          <w:t>Figura 46 - REQ_18: View do registo de material utilizado</w:t>
        </w:r>
        <w:r w:rsidR="00CE31E6">
          <w:rPr>
            <w:noProof/>
            <w:webHidden/>
          </w:rPr>
          <w:tab/>
        </w:r>
        <w:r w:rsidR="00CE31E6">
          <w:rPr>
            <w:noProof/>
            <w:webHidden/>
          </w:rPr>
          <w:fldChar w:fldCharType="begin"/>
        </w:r>
        <w:r w:rsidR="00CE31E6">
          <w:rPr>
            <w:noProof/>
            <w:webHidden/>
          </w:rPr>
          <w:instrText xml:space="preserve"> PAGEREF _Toc499477244 \h </w:instrText>
        </w:r>
        <w:r w:rsidR="00CE31E6">
          <w:rPr>
            <w:noProof/>
            <w:webHidden/>
          </w:rPr>
        </w:r>
        <w:r w:rsidR="00CE31E6">
          <w:rPr>
            <w:noProof/>
            <w:webHidden/>
          </w:rPr>
          <w:fldChar w:fldCharType="separate"/>
        </w:r>
        <w:r w:rsidR="00CE31E6">
          <w:rPr>
            <w:noProof/>
            <w:webHidden/>
          </w:rPr>
          <w:t>30</w:t>
        </w:r>
        <w:r w:rsidR="00CE31E6">
          <w:rPr>
            <w:noProof/>
            <w:webHidden/>
          </w:rPr>
          <w:fldChar w:fldCharType="end"/>
        </w:r>
      </w:hyperlink>
    </w:p>
    <w:p w14:paraId="115AF86A" w14:textId="40739BAA" w:rsidR="002F2EBF" w:rsidRDefault="002F2EBF" w:rsidP="00F60E15">
      <w:r>
        <w:fldChar w:fldCharType="end"/>
      </w:r>
    </w:p>
    <w:p w14:paraId="2E279509" w14:textId="2A06CBF7" w:rsidR="00B11020" w:rsidRDefault="00B11020" w:rsidP="00F60E15"/>
    <w:p w14:paraId="61CB7A1A" w14:textId="74ED1CD9" w:rsidR="00B11020" w:rsidRDefault="00B11020" w:rsidP="00F60E15"/>
    <w:p w14:paraId="477894B6" w14:textId="12F563A7" w:rsidR="00B11020" w:rsidRDefault="00B11020" w:rsidP="00F60E15"/>
    <w:p w14:paraId="6AFCAE5E" w14:textId="5EBA351D" w:rsidR="00B11020" w:rsidRDefault="00B11020" w:rsidP="00F60E15"/>
    <w:p w14:paraId="28947D91" w14:textId="22B628EB" w:rsidR="00B11020" w:rsidRDefault="00B11020" w:rsidP="00F60E15"/>
    <w:p w14:paraId="414C92D7" w14:textId="7EF93D8E" w:rsidR="00B11020" w:rsidRDefault="00B11020" w:rsidP="00F60E15"/>
    <w:p w14:paraId="3ABB79DB" w14:textId="68B4E5B9" w:rsidR="00B11020" w:rsidRDefault="00B11020" w:rsidP="00F60E15"/>
    <w:p w14:paraId="7EDDE696" w14:textId="670799AA" w:rsidR="00B11020" w:rsidRDefault="00B11020" w:rsidP="00F60E15"/>
    <w:p w14:paraId="299F0D63" w14:textId="2EAB1C9A" w:rsidR="00B11020" w:rsidRDefault="00B11020" w:rsidP="00F60E15"/>
    <w:p w14:paraId="757510F1" w14:textId="77777777" w:rsidR="00B11020" w:rsidRPr="001E78E6" w:rsidRDefault="00B11020" w:rsidP="00F60E15"/>
    <w:p w14:paraId="60AFBDE8" w14:textId="77777777" w:rsidR="002F2EBF" w:rsidRPr="00387F31" w:rsidRDefault="002F2EBF" w:rsidP="002F2EBF">
      <w:pPr>
        <w:ind w:left="0"/>
        <w:rPr>
          <w:color w:val="000000" w:themeColor="text1"/>
        </w:rPr>
      </w:pPr>
    </w:p>
    <w:p w14:paraId="497B1E40" w14:textId="08B5519A" w:rsidR="00EB4D65" w:rsidRPr="0070306E" w:rsidRDefault="00EB4D65" w:rsidP="00385D9E">
      <w:pPr>
        <w:ind w:left="0"/>
        <w:outlineLvl w:val="0"/>
        <w:rPr>
          <w:b/>
          <w:color w:val="D6615C" w:themeColor="accent1"/>
          <w:sz w:val="26"/>
          <w:szCs w:val="26"/>
        </w:rPr>
      </w:pPr>
      <w:bookmarkStart w:id="50" w:name="_Toc496456791"/>
      <w:bookmarkStart w:id="51" w:name="_Toc498863701"/>
      <w:bookmarkStart w:id="52" w:name="_Toc498866726"/>
      <w:bookmarkStart w:id="53" w:name="_Toc498867760"/>
      <w:bookmarkStart w:id="54" w:name="_Toc498867792"/>
      <w:bookmarkStart w:id="55" w:name="_Toc498868662"/>
      <w:bookmarkStart w:id="56" w:name="_Toc499477090"/>
      <w:bookmarkStart w:id="57" w:name="_Toc500183015"/>
      <w:r w:rsidRPr="0070306E">
        <w:rPr>
          <w:b/>
          <w:color w:val="D6615C" w:themeColor="accent1"/>
          <w:sz w:val="26"/>
          <w:szCs w:val="26"/>
        </w:rPr>
        <w:t>Índice de Tabelas</w:t>
      </w:r>
      <w:bookmarkEnd w:id="50"/>
      <w:bookmarkEnd w:id="51"/>
      <w:bookmarkEnd w:id="52"/>
      <w:bookmarkEnd w:id="53"/>
      <w:bookmarkEnd w:id="54"/>
      <w:bookmarkEnd w:id="55"/>
      <w:bookmarkEnd w:id="56"/>
      <w:bookmarkEnd w:id="57"/>
    </w:p>
    <w:p w14:paraId="429C7EB2" w14:textId="77777777" w:rsidR="00EB4D65" w:rsidRDefault="00EB4D65" w:rsidP="00EB4D65"/>
    <w:p w14:paraId="6C2C208D" w14:textId="28F9E07B" w:rsidR="00CE31E6" w:rsidRDefault="00EB4D65">
      <w:pPr>
        <w:pStyle w:val="ndicedeilustraes"/>
        <w:tabs>
          <w:tab w:val="right" w:leader="dot" w:pos="9350"/>
        </w:tabs>
        <w:rPr>
          <w:rFonts w:eastAsiaTheme="minorEastAsia"/>
          <w:noProof/>
          <w:color w:val="auto"/>
          <w:lang w:eastAsia="pt-PT"/>
        </w:rPr>
      </w:pPr>
      <w:r w:rsidRPr="00F15C73">
        <w:rPr>
          <w:color w:val="000000" w:themeColor="text1"/>
        </w:rPr>
        <w:fldChar w:fldCharType="begin"/>
      </w:r>
      <w:r w:rsidRPr="00F15C73">
        <w:rPr>
          <w:color w:val="000000" w:themeColor="text1"/>
        </w:rPr>
        <w:instrText xml:space="preserve"> TOC \c "Tabela" </w:instrText>
      </w:r>
      <w:r w:rsidRPr="00F15C73">
        <w:rPr>
          <w:color w:val="000000" w:themeColor="text1"/>
        </w:rPr>
        <w:fldChar w:fldCharType="separate"/>
      </w:r>
      <w:r w:rsidR="00CE31E6">
        <w:rPr>
          <w:noProof/>
        </w:rPr>
        <w:t>Tabela 1 - Funcionalidades propostas</w:t>
      </w:r>
      <w:r w:rsidR="00CE31E6">
        <w:rPr>
          <w:noProof/>
        </w:rPr>
        <w:tab/>
      </w:r>
      <w:r w:rsidR="00CE31E6">
        <w:rPr>
          <w:noProof/>
        </w:rPr>
        <w:fldChar w:fldCharType="begin"/>
      </w:r>
      <w:r w:rsidR="00CE31E6">
        <w:rPr>
          <w:noProof/>
        </w:rPr>
        <w:instrText xml:space="preserve"> PAGEREF _Toc499477245 \h </w:instrText>
      </w:r>
      <w:r w:rsidR="00CE31E6">
        <w:rPr>
          <w:noProof/>
        </w:rPr>
      </w:r>
      <w:r w:rsidR="00CE31E6">
        <w:rPr>
          <w:noProof/>
        </w:rPr>
        <w:fldChar w:fldCharType="separate"/>
      </w:r>
      <w:r w:rsidR="00CE31E6">
        <w:rPr>
          <w:noProof/>
        </w:rPr>
        <w:t>5</w:t>
      </w:r>
      <w:r w:rsidR="00CE31E6">
        <w:rPr>
          <w:noProof/>
        </w:rPr>
        <w:fldChar w:fldCharType="end"/>
      </w:r>
    </w:p>
    <w:p w14:paraId="73E9AC98" w14:textId="49A63AB6" w:rsidR="00CE31E6" w:rsidRDefault="00CE31E6">
      <w:pPr>
        <w:pStyle w:val="ndicedeilustraes"/>
        <w:tabs>
          <w:tab w:val="right" w:leader="dot" w:pos="9350"/>
        </w:tabs>
        <w:rPr>
          <w:rFonts w:eastAsiaTheme="minorEastAsia"/>
          <w:noProof/>
          <w:color w:val="auto"/>
          <w:lang w:eastAsia="pt-PT"/>
        </w:rPr>
      </w:pPr>
      <w:r>
        <w:rPr>
          <w:noProof/>
        </w:rPr>
        <w:t>Tabela 2 – Distribuição tarefas</w:t>
      </w:r>
      <w:r>
        <w:rPr>
          <w:noProof/>
        </w:rPr>
        <w:tab/>
      </w:r>
      <w:r>
        <w:rPr>
          <w:noProof/>
        </w:rPr>
        <w:fldChar w:fldCharType="begin"/>
      </w:r>
      <w:r>
        <w:rPr>
          <w:noProof/>
        </w:rPr>
        <w:instrText xml:space="preserve"> PAGEREF _Toc499477246 \h </w:instrText>
      </w:r>
      <w:r>
        <w:rPr>
          <w:noProof/>
        </w:rPr>
      </w:r>
      <w:r>
        <w:rPr>
          <w:noProof/>
        </w:rPr>
        <w:fldChar w:fldCharType="separate"/>
      </w:r>
      <w:r>
        <w:rPr>
          <w:noProof/>
        </w:rPr>
        <w:t>31</w:t>
      </w:r>
      <w:r>
        <w:rPr>
          <w:noProof/>
        </w:rPr>
        <w:fldChar w:fldCharType="end"/>
      </w:r>
    </w:p>
    <w:p w14:paraId="668F284C" w14:textId="6C3DD366" w:rsidR="00CE31E6" w:rsidRDefault="00CE31E6">
      <w:pPr>
        <w:pStyle w:val="ndicedeilustraes"/>
        <w:tabs>
          <w:tab w:val="right" w:leader="dot" w:pos="9350"/>
        </w:tabs>
        <w:rPr>
          <w:rFonts w:eastAsiaTheme="minorEastAsia"/>
          <w:noProof/>
          <w:color w:val="auto"/>
          <w:lang w:eastAsia="pt-PT"/>
        </w:rPr>
      </w:pPr>
      <w:r>
        <w:rPr>
          <w:noProof/>
        </w:rPr>
        <w:t>Tabela 3 - Duração de cada requisito</w:t>
      </w:r>
      <w:r>
        <w:rPr>
          <w:noProof/>
        </w:rPr>
        <w:tab/>
      </w:r>
      <w:r>
        <w:rPr>
          <w:noProof/>
        </w:rPr>
        <w:fldChar w:fldCharType="begin"/>
      </w:r>
      <w:r>
        <w:rPr>
          <w:noProof/>
        </w:rPr>
        <w:instrText xml:space="preserve"> PAGEREF _Toc499477247 \h </w:instrText>
      </w:r>
      <w:r>
        <w:rPr>
          <w:noProof/>
        </w:rPr>
      </w:r>
      <w:r>
        <w:rPr>
          <w:noProof/>
        </w:rPr>
        <w:fldChar w:fldCharType="separate"/>
      </w:r>
      <w:r>
        <w:rPr>
          <w:noProof/>
        </w:rPr>
        <w:t>32</w:t>
      </w:r>
      <w:r>
        <w:rPr>
          <w:noProof/>
        </w:rPr>
        <w:fldChar w:fldCharType="end"/>
      </w:r>
    </w:p>
    <w:p w14:paraId="2F0839BE" w14:textId="68219A5F" w:rsidR="00EB4D65" w:rsidRPr="00EB4D65" w:rsidRDefault="00EB4D65" w:rsidP="00EB4D65">
      <w:r w:rsidRPr="00F15C73">
        <w:rPr>
          <w:color w:val="000000" w:themeColor="text1"/>
        </w:rPr>
        <w:fldChar w:fldCharType="end"/>
      </w:r>
    </w:p>
    <w:p w14:paraId="78860BAF" w14:textId="77777777" w:rsidR="00EB4D65" w:rsidRDefault="00EB4D65" w:rsidP="00F60E15"/>
    <w:p w14:paraId="267B09E7" w14:textId="76186678" w:rsidR="00B57BEF" w:rsidRPr="000C76DD" w:rsidRDefault="00B57BEF" w:rsidP="000C76DD">
      <w:pPr>
        <w:ind w:left="0"/>
      </w:pPr>
      <w:r>
        <w:rPr>
          <w:rFonts w:asciiTheme="majorHAnsi" w:eastAsiaTheme="majorEastAsia" w:hAnsiTheme="majorHAnsi" w:cstheme="majorBidi"/>
          <w:b/>
          <w:bCs/>
          <w:color w:val="D6615C" w:themeColor="accent1"/>
          <w:sz w:val="28"/>
          <w:szCs w:val="28"/>
        </w:rPr>
        <w:br w:type="page"/>
      </w:r>
    </w:p>
    <w:p w14:paraId="5937B56A" w14:textId="506E8AB7" w:rsidR="001B4740" w:rsidRDefault="0087396B" w:rsidP="00385D9E">
      <w:pPr>
        <w:pStyle w:val="Cabealho1"/>
      </w:pPr>
      <w:bookmarkStart w:id="58" w:name="_Toc500183016"/>
      <w:r>
        <w:lastRenderedPageBreak/>
        <w:t>Introdução</w:t>
      </w:r>
      <w:bookmarkEnd w:id="58"/>
    </w:p>
    <w:p w14:paraId="2A58BC27" w14:textId="753DA84C" w:rsidR="005259B1" w:rsidRDefault="00364586" w:rsidP="00385D9E">
      <w:pPr>
        <w:pStyle w:val="Cabealho1"/>
        <w:numPr>
          <w:ilvl w:val="1"/>
          <w:numId w:val="3"/>
        </w:numPr>
      </w:pPr>
      <w:bookmarkStart w:id="59" w:name="_Toc500183017"/>
      <w:r>
        <w:t>Propósito</w:t>
      </w:r>
      <w:bookmarkEnd w:id="59"/>
    </w:p>
    <w:p w14:paraId="3C9F9920" w14:textId="5349442F" w:rsidR="003A1DF0" w:rsidRDefault="005259B1" w:rsidP="002F5BB4">
      <w:pPr>
        <w:jc w:val="both"/>
        <w:rPr>
          <w:color w:val="000000" w:themeColor="text1"/>
        </w:rPr>
      </w:pPr>
      <w:r w:rsidRPr="00D24442">
        <w:rPr>
          <w:color w:val="000000" w:themeColor="text1"/>
        </w:rPr>
        <w:t>Este documento foi desenvolvido no contexto d</w:t>
      </w:r>
      <w:r w:rsidR="00EA0A7A">
        <w:rPr>
          <w:color w:val="000000" w:themeColor="text1"/>
        </w:rPr>
        <w:t>a segunda</w:t>
      </w:r>
      <w:r w:rsidRPr="00D24442">
        <w:rPr>
          <w:color w:val="000000" w:themeColor="text1"/>
        </w:rPr>
        <w:t xml:space="preserve"> </w:t>
      </w:r>
      <w:r w:rsidR="00EA0A7A">
        <w:rPr>
          <w:color w:val="000000" w:themeColor="text1"/>
        </w:rPr>
        <w:t>iteração do</w:t>
      </w:r>
      <w:r w:rsidRPr="00D24442">
        <w:rPr>
          <w:color w:val="000000" w:themeColor="text1"/>
        </w:rPr>
        <w:t xml:space="preserve"> trabalho prático</w:t>
      </w:r>
      <w:r w:rsidR="003A1DF0">
        <w:rPr>
          <w:color w:val="000000" w:themeColor="text1"/>
        </w:rPr>
        <w:t xml:space="preserve"> </w:t>
      </w:r>
      <w:r w:rsidRPr="00D24442">
        <w:rPr>
          <w:color w:val="000000" w:themeColor="text1"/>
        </w:rPr>
        <w:t xml:space="preserve">da disciplina de </w:t>
      </w:r>
      <w:r w:rsidRPr="00F15C73">
        <w:rPr>
          <w:color w:val="000000" w:themeColor="text1"/>
        </w:rPr>
        <w:t>Laboratório Desenvolvimento Software (LABDSOFT), integrada no Mestrado de Engenharia Informática (MEI) do Instituto Superior</w:t>
      </w:r>
      <w:r w:rsidR="003A1DF0">
        <w:rPr>
          <w:color w:val="000000" w:themeColor="text1"/>
        </w:rPr>
        <w:t xml:space="preserve"> de Engenharia do Porto (ISEP). Tem como prop</w:t>
      </w:r>
      <w:r w:rsidR="008F752B">
        <w:rPr>
          <w:color w:val="000000" w:themeColor="text1"/>
        </w:rPr>
        <w:t xml:space="preserve">ósito descrever os processos inerentes à implementação de alguns requisitos definidos para a aplicação de </w:t>
      </w:r>
      <w:proofErr w:type="gramStart"/>
      <w:r w:rsidR="008F752B">
        <w:rPr>
          <w:color w:val="000000" w:themeColor="text1"/>
        </w:rPr>
        <w:t>software</w:t>
      </w:r>
      <w:proofErr w:type="gramEnd"/>
      <w:r w:rsidR="008F752B">
        <w:rPr>
          <w:color w:val="000000" w:themeColor="text1"/>
        </w:rPr>
        <w:t xml:space="preserve"> - </w:t>
      </w:r>
      <w:proofErr w:type="spellStart"/>
      <w:r w:rsidR="008F752B">
        <w:rPr>
          <w:color w:val="000000" w:themeColor="text1"/>
        </w:rPr>
        <w:t>iGAM</w:t>
      </w:r>
      <w:proofErr w:type="spellEnd"/>
      <w:r w:rsidR="008F752B">
        <w:rPr>
          <w:color w:val="000000" w:themeColor="text1"/>
        </w:rPr>
        <w:t>.</w:t>
      </w:r>
      <w:r w:rsidR="0099560B">
        <w:rPr>
          <w:color w:val="000000" w:themeColor="text1"/>
        </w:rPr>
        <w:t xml:space="preserve"> No que diz respeito às funcionalidades a implementar, iremos garantir que o processo consegue fluir com todos os intervenientes, desde a sua inscrição inicial até à sua aprovação ou rejeição.</w:t>
      </w:r>
    </w:p>
    <w:p w14:paraId="741E855B" w14:textId="03FBC425" w:rsidR="003A1DF0" w:rsidRPr="00F15C73" w:rsidRDefault="008F752B" w:rsidP="0099560B">
      <w:pPr>
        <w:jc w:val="both"/>
        <w:rPr>
          <w:color w:val="000000" w:themeColor="text1"/>
        </w:rPr>
      </w:pPr>
      <w:r>
        <w:rPr>
          <w:color w:val="000000" w:themeColor="text1"/>
        </w:rPr>
        <w:t xml:space="preserve">Ao longo do documento serão abordados tópicos relacionados com algumas das decisões tomadas pelo grupo, artefactos relevantes a nível arquitetural e tecnológico incluindo a especificação do </w:t>
      </w:r>
      <w:proofErr w:type="gramStart"/>
      <w:r>
        <w:rPr>
          <w:color w:val="000000" w:themeColor="text1"/>
        </w:rPr>
        <w:t>pipeline</w:t>
      </w:r>
      <w:proofErr w:type="gramEnd"/>
      <w:r>
        <w:rPr>
          <w:color w:val="000000" w:themeColor="text1"/>
        </w:rPr>
        <w:t xml:space="preserve"> criado. Para além disso, serão apresentadas as funcionalidades implementadas bem como a distribuição de tarefas entre o grupo de trabalho.</w:t>
      </w:r>
    </w:p>
    <w:p w14:paraId="0AC1A467" w14:textId="29E77326" w:rsidR="001B4740" w:rsidRDefault="002F7354" w:rsidP="008D3D4B">
      <w:pPr>
        <w:pStyle w:val="Cabealho2"/>
        <w:numPr>
          <w:ilvl w:val="1"/>
          <w:numId w:val="3"/>
        </w:numPr>
      </w:pPr>
      <w:bookmarkStart w:id="60" w:name="_Toc500183018"/>
      <w:r>
        <w:t>Scope do p</w:t>
      </w:r>
      <w:r w:rsidR="00364586">
        <w:t>roduto</w:t>
      </w:r>
      <w:bookmarkEnd w:id="60"/>
    </w:p>
    <w:p w14:paraId="7BC2AE41" w14:textId="127144C8" w:rsidR="007F4607" w:rsidRPr="00D24442" w:rsidRDefault="007F4607" w:rsidP="00496938">
      <w:pPr>
        <w:jc w:val="both"/>
        <w:rPr>
          <w:color w:val="000000" w:themeColor="text1"/>
        </w:rPr>
      </w:pPr>
      <w:r>
        <w:t xml:space="preserve">A GAM pretende uma solução de </w:t>
      </w:r>
      <w:proofErr w:type="gramStart"/>
      <w:r>
        <w:t>software</w:t>
      </w:r>
      <w:proofErr w:type="gramEnd"/>
      <w:r>
        <w:t xml:space="preserve"> que consiga monitorizar os dois grandes processos </w:t>
      </w:r>
      <w:r w:rsidRPr="00D24442">
        <w:rPr>
          <w:color w:val="000000" w:themeColor="text1"/>
        </w:rPr>
        <w:t xml:space="preserve">que neste momento existem apenas em formato papel. A gestão do conjunto de etapas que constituem os processos é outro grande </w:t>
      </w:r>
      <w:r w:rsidR="006C7188" w:rsidRPr="00D24442">
        <w:rPr>
          <w:color w:val="000000" w:themeColor="text1"/>
        </w:rPr>
        <w:t>foco</w:t>
      </w:r>
      <w:r w:rsidRPr="00D24442">
        <w:rPr>
          <w:color w:val="000000" w:themeColor="text1"/>
        </w:rPr>
        <w:t>.</w:t>
      </w:r>
    </w:p>
    <w:p w14:paraId="5D7DAF7E" w14:textId="32D24E8B" w:rsidR="007F4607" w:rsidRPr="00D24442" w:rsidRDefault="007F4607" w:rsidP="00496938">
      <w:pPr>
        <w:jc w:val="both"/>
        <w:rPr>
          <w:color w:val="000000" w:themeColor="text1"/>
        </w:rPr>
      </w:pPr>
      <w:r w:rsidRPr="00D24442">
        <w:rPr>
          <w:color w:val="000000" w:themeColor="text1"/>
        </w:rPr>
        <w:t>O primeiro processo denomina-se por “</w:t>
      </w:r>
      <w:r w:rsidRPr="00D24442">
        <w:rPr>
          <w:b/>
          <w:color w:val="000000" w:themeColor="text1"/>
        </w:rPr>
        <w:t>Ciclo de Dádiva</w:t>
      </w:r>
      <w:r w:rsidRPr="00D24442">
        <w:rPr>
          <w:color w:val="000000" w:themeColor="text1"/>
        </w:rPr>
        <w:t>”, é muito rigoroso e constitui várias etapas. Existem dadores que realizam amostras no banco. Após verificação e validação de critérios bem definidos, o dador é considerado um dador “válido”. As amostra</w:t>
      </w:r>
      <w:r w:rsidR="005B243C">
        <w:rPr>
          <w:color w:val="000000" w:themeColor="text1"/>
        </w:rPr>
        <w:t xml:space="preserve">s de espermatozoides ficam crio </w:t>
      </w:r>
      <w:r w:rsidRPr="00D24442">
        <w:rPr>
          <w:color w:val="000000" w:themeColor="text1"/>
        </w:rPr>
        <w:t>preservadas para mais tarde puderem ser usadas por casais inférteis.</w:t>
      </w:r>
    </w:p>
    <w:p w14:paraId="209C99F4" w14:textId="6E1C2920" w:rsidR="006C7188" w:rsidRPr="00D24442" w:rsidRDefault="007F4607" w:rsidP="00496938">
      <w:pPr>
        <w:jc w:val="both"/>
        <w:rPr>
          <w:color w:val="000000" w:themeColor="text1"/>
        </w:rPr>
      </w:pPr>
      <w:r w:rsidRPr="00D24442">
        <w:rPr>
          <w:color w:val="000000" w:themeColor="text1"/>
        </w:rPr>
        <w:t>O segundo processo denomina-se por “</w:t>
      </w:r>
      <w:r w:rsidR="005B243C">
        <w:rPr>
          <w:b/>
          <w:color w:val="000000" w:themeColor="text1"/>
        </w:rPr>
        <w:t>Resposta a Pedidos de G</w:t>
      </w:r>
      <w:r w:rsidRPr="00D24442">
        <w:rPr>
          <w:b/>
          <w:color w:val="000000" w:themeColor="text1"/>
        </w:rPr>
        <w:t>âmetas</w:t>
      </w:r>
      <w:r w:rsidR="006C7188" w:rsidRPr="00D24442">
        <w:rPr>
          <w:color w:val="000000" w:themeColor="text1"/>
        </w:rPr>
        <w:t>”. Existem clí</w:t>
      </w:r>
      <w:r w:rsidRPr="00D24442">
        <w:rPr>
          <w:color w:val="000000" w:themeColor="text1"/>
        </w:rPr>
        <w:t xml:space="preserve">nicas/hospitais que nas suas consultas de procriação recomendam técnicas de fertilidade como </w:t>
      </w:r>
      <w:r w:rsidR="005B243C">
        <w:rPr>
          <w:color w:val="000000" w:themeColor="text1"/>
        </w:rPr>
        <w:t xml:space="preserve">por </w:t>
      </w:r>
      <w:r w:rsidRPr="00D24442">
        <w:rPr>
          <w:color w:val="000000" w:themeColor="text1"/>
        </w:rPr>
        <w:t xml:space="preserve">exemplo, a fertilização </w:t>
      </w:r>
      <w:proofErr w:type="gramStart"/>
      <w:r w:rsidRPr="00D24442">
        <w:rPr>
          <w:color w:val="000000" w:themeColor="text1"/>
        </w:rPr>
        <w:t>in vitro</w:t>
      </w:r>
      <w:proofErr w:type="gramEnd"/>
      <w:r w:rsidRPr="00D24442">
        <w:rPr>
          <w:color w:val="000000" w:themeColor="text1"/>
        </w:rPr>
        <w:t xml:space="preserve"> com dadores anónimos. Estas clínicas solicitam amostras para puderem ser usadas nestes casais. O pedido é feito ao banco (formato papel), a respetiva clínica envia o conjunto de caraterísticas do casal e o banco é responsável por selecionar o dador que melhor obedece aos requisitos.</w:t>
      </w:r>
    </w:p>
    <w:p w14:paraId="17F9DCA9" w14:textId="7A2AD5D2" w:rsidR="00157B77" w:rsidRPr="00D24442" w:rsidRDefault="006C7188" w:rsidP="000C76DD">
      <w:pPr>
        <w:jc w:val="both"/>
        <w:rPr>
          <w:color w:val="000000" w:themeColor="text1"/>
        </w:rPr>
      </w:pPr>
      <w:r w:rsidRPr="00D24442">
        <w:rPr>
          <w:color w:val="000000" w:themeColor="text1"/>
        </w:rPr>
        <w:t xml:space="preserve">Em suma, o objetivo principal desta solução é automatizar estes dois processos, mas também ser capaz de apresentar ao </w:t>
      </w:r>
      <w:proofErr w:type="gramStart"/>
      <w:r w:rsidRPr="00D24442">
        <w:rPr>
          <w:color w:val="000000" w:themeColor="text1"/>
        </w:rPr>
        <w:t>cliente dados estatísticos relativos</w:t>
      </w:r>
      <w:proofErr w:type="gramEnd"/>
      <w:r w:rsidRPr="00D24442">
        <w:rPr>
          <w:color w:val="000000" w:themeColor="text1"/>
        </w:rPr>
        <w:t xml:space="preserve"> a ambos os processos.</w:t>
      </w:r>
    </w:p>
    <w:p w14:paraId="5F96D35F" w14:textId="6C5BE96A" w:rsidR="0099560B" w:rsidRDefault="0099560B" w:rsidP="008D3D4B">
      <w:pPr>
        <w:pStyle w:val="Cabealho2"/>
        <w:numPr>
          <w:ilvl w:val="1"/>
          <w:numId w:val="3"/>
        </w:numPr>
      </w:pPr>
      <w:bookmarkStart w:id="61" w:name="_Toc500183019"/>
      <w:r>
        <w:t xml:space="preserve">Funcionalidades </w:t>
      </w:r>
      <w:r w:rsidR="00387F31">
        <w:t>propostas</w:t>
      </w:r>
      <w:bookmarkEnd w:id="61"/>
    </w:p>
    <w:p w14:paraId="6AB08A94" w14:textId="69388AFC" w:rsidR="0099560B" w:rsidRPr="00847B7E" w:rsidRDefault="0099560B" w:rsidP="0038122D">
      <w:pPr>
        <w:jc w:val="both"/>
        <w:rPr>
          <w:color w:val="auto"/>
        </w:rPr>
      </w:pPr>
      <w:r w:rsidRPr="00847B7E">
        <w:rPr>
          <w:color w:val="auto"/>
        </w:rPr>
        <w:t xml:space="preserve">Para esta iteração, temos um total de dezoito requisitos que pretendemos implementar no sistema de </w:t>
      </w:r>
      <w:proofErr w:type="gramStart"/>
      <w:r w:rsidRPr="00847B7E">
        <w:rPr>
          <w:color w:val="auto"/>
        </w:rPr>
        <w:t>software</w:t>
      </w:r>
      <w:proofErr w:type="gramEnd"/>
      <w:r w:rsidRPr="00847B7E">
        <w:rPr>
          <w:color w:val="auto"/>
        </w:rPr>
        <w:t xml:space="preserve"> </w:t>
      </w:r>
      <w:proofErr w:type="spellStart"/>
      <w:r w:rsidRPr="00847B7E">
        <w:rPr>
          <w:color w:val="auto"/>
        </w:rPr>
        <w:t>iGAM</w:t>
      </w:r>
      <w:proofErr w:type="spellEnd"/>
      <w:r w:rsidRPr="00847B7E">
        <w:rPr>
          <w:color w:val="auto"/>
        </w:rPr>
        <w:t xml:space="preserve"> e </w:t>
      </w:r>
      <w:r w:rsidR="00407DE2">
        <w:rPr>
          <w:color w:val="auto"/>
        </w:rPr>
        <w:t>dez</w:t>
      </w:r>
      <w:r w:rsidRPr="00847B7E">
        <w:rPr>
          <w:color w:val="auto"/>
        </w:rPr>
        <w:t xml:space="preserve"> atores</w:t>
      </w:r>
      <w:r w:rsidR="00407DE2">
        <w:rPr>
          <w:color w:val="auto"/>
        </w:rPr>
        <w:t xml:space="preserve"> envolvidos </w:t>
      </w:r>
      <w:r w:rsidRPr="00847B7E">
        <w:rPr>
          <w:color w:val="auto"/>
        </w:rPr>
        <w:t>(dador, informático, enfermeira coordenadora, médico, enfermeiro, embriologista, diretora laboratório, embriologista, laboratório</w:t>
      </w:r>
      <w:r w:rsidR="00407DE2">
        <w:rPr>
          <w:color w:val="auto"/>
        </w:rPr>
        <w:t xml:space="preserve"> sangue (externo), Clínica PMA) – Tabela 1.</w:t>
      </w:r>
    </w:p>
    <w:p w14:paraId="2085BA69" w14:textId="77777777" w:rsidR="000E596E" w:rsidRDefault="000E596E" w:rsidP="0038122D">
      <w:pPr>
        <w:jc w:val="both"/>
      </w:pPr>
    </w:p>
    <w:p w14:paraId="454D0CA2" w14:textId="77777777" w:rsidR="000E596E" w:rsidRDefault="000E596E" w:rsidP="0038122D">
      <w:pPr>
        <w:jc w:val="both"/>
      </w:pPr>
    </w:p>
    <w:p w14:paraId="37EA8F6C" w14:textId="77777777" w:rsidR="000E596E" w:rsidRPr="00847B7E" w:rsidRDefault="000E596E" w:rsidP="0038122D">
      <w:pPr>
        <w:jc w:val="both"/>
      </w:pPr>
    </w:p>
    <w:p w14:paraId="30CE7A94" w14:textId="4E51ECFC" w:rsidR="00847B7E" w:rsidRDefault="00847B7E" w:rsidP="00847B7E">
      <w:pPr>
        <w:pStyle w:val="Legenda"/>
        <w:keepNext/>
        <w:jc w:val="center"/>
      </w:pPr>
      <w:bookmarkStart w:id="62" w:name="_Toc499477245"/>
      <w:r>
        <w:t xml:space="preserve">Tabela </w:t>
      </w:r>
      <w:r>
        <w:fldChar w:fldCharType="begin"/>
      </w:r>
      <w:r>
        <w:instrText xml:space="preserve"> SEQ Tabela \* ARABIC </w:instrText>
      </w:r>
      <w:r>
        <w:fldChar w:fldCharType="separate"/>
      </w:r>
      <w:r w:rsidR="00AA1654">
        <w:rPr>
          <w:noProof/>
        </w:rPr>
        <w:t>1</w:t>
      </w:r>
      <w:r>
        <w:fldChar w:fldCharType="end"/>
      </w:r>
      <w:r>
        <w:t xml:space="preserve"> - Funcionalidades </w:t>
      </w:r>
      <w:r w:rsidR="005E536C">
        <w:t>propostas</w:t>
      </w:r>
      <w:bookmarkEnd w:id="62"/>
    </w:p>
    <w:tbl>
      <w:tblPr>
        <w:tblStyle w:val="TabeladeLista6Colorida-Destaque11"/>
        <w:tblW w:w="9670" w:type="dxa"/>
        <w:tblLook w:val="04A0" w:firstRow="1" w:lastRow="0" w:firstColumn="1" w:lastColumn="0" w:noHBand="0" w:noVBand="1"/>
      </w:tblPr>
      <w:tblGrid>
        <w:gridCol w:w="1223"/>
        <w:gridCol w:w="5860"/>
        <w:gridCol w:w="2587"/>
      </w:tblGrid>
      <w:tr w:rsidR="000E596E" w:rsidRPr="00847B7E" w14:paraId="11DD5F73" w14:textId="77777777" w:rsidTr="00847B7E">
        <w:trPr>
          <w:cnfStyle w:val="100000000000" w:firstRow="1" w:lastRow="0" w:firstColumn="0" w:lastColumn="0" w:oddVBand="0" w:evenVBand="0" w:oddHBand="0"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867DF6D" w14:textId="132656E4" w:rsidR="000E596E" w:rsidRPr="00847B7E" w:rsidRDefault="000E596E" w:rsidP="00847B7E">
            <w:pPr>
              <w:ind w:left="0"/>
              <w:rPr>
                <w:rFonts w:asciiTheme="minorHAnsi" w:hAnsiTheme="minorHAnsi"/>
              </w:rPr>
            </w:pPr>
            <w:r w:rsidRPr="00847B7E">
              <w:rPr>
                <w:rFonts w:asciiTheme="minorHAnsi" w:hAnsiTheme="minorHAnsi"/>
              </w:rPr>
              <w:t>Id</w:t>
            </w:r>
          </w:p>
        </w:tc>
        <w:tc>
          <w:tcPr>
            <w:tcW w:w="5860" w:type="dxa"/>
            <w:vAlign w:val="center"/>
          </w:tcPr>
          <w:p w14:paraId="63F32480" w14:textId="724B7B41" w:rsidR="000E596E" w:rsidRPr="00847B7E" w:rsidRDefault="000E596E" w:rsidP="00847B7E">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847B7E">
              <w:rPr>
                <w:rFonts w:asciiTheme="minorHAnsi" w:hAnsiTheme="minorHAnsi"/>
              </w:rPr>
              <w:t>Identificação</w:t>
            </w:r>
          </w:p>
        </w:tc>
        <w:tc>
          <w:tcPr>
            <w:tcW w:w="2587" w:type="dxa"/>
            <w:vAlign w:val="center"/>
          </w:tcPr>
          <w:p w14:paraId="01CC336C" w14:textId="54C45643" w:rsidR="000E596E" w:rsidRPr="00847B7E" w:rsidRDefault="000E596E" w:rsidP="00847B7E">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847B7E">
              <w:rPr>
                <w:rFonts w:asciiTheme="minorHAnsi" w:hAnsiTheme="minorHAnsi"/>
              </w:rPr>
              <w:t>Ator</w:t>
            </w:r>
          </w:p>
        </w:tc>
      </w:tr>
      <w:tr w:rsidR="000E596E" w:rsidRPr="00847B7E" w14:paraId="1FC0710A"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4A36E82" w14:textId="0B2E26AE" w:rsidR="000E596E" w:rsidRPr="00847B7E" w:rsidRDefault="000E596E" w:rsidP="00847B7E">
            <w:pPr>
              <w:ind w:left="0"/>
              <w:rPr>
                <w:rFonts w:asciiTheme="minorHAnsi" w:hAnsiTheme="minorHAnsi"/>
                <w:color w:val="auto"/>
              </w:rPr>
            </w:pPr>
            <w:r w:rsidRPr="00847B7E">
              <w:rPr>
                <w:rFonts w:asciiTheme="minorHAnsi" w:hAnsiTheme="minorHAnsi"/>
                <w:color w:val="auto"/>
              </w:rPr>
              <w:t>REQ_1</w:t>
            </w:r>
          </w:p>
        </w:tc>
        <w:tc>
          <w:tcPr>
            <w:tcW w:w="5860" w:type="dxa"/>
            <w:vAlign w:val="center"/>
          </w:tcPr>
          <w:p w14:paraId="3CD356C1" w14:textId="776AFB27"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inicial do dador (sem fotografia)</w:t>
            </w:r>
          </w:p>
        </w:tc>
        <w:tc>
          <w:tcPr>
            <w:tcW w:w="2587" w:type="dxa"/>
            <w:vAlign w:val="center"/>
          </w:tcPr>
          <w:p w14:paraId="12B408C0" w14:textId="064FA43F" w:rsidR="000E596E" w:rsidRPr="00847B7E" w:rsidRDefault="000E596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 xml:space="preserve">Dador </w:t>
            </w:r>
          </w:p>
        </w:tc>
      </w:tr>
      <w:tr w:rsidR="000E596E" w:rsidRPr="00847B7E" w14:paraId="1E5387E9" w14:textId="77777777" w:rsidTr="00847B7E">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4BD4475" w14:textId="01BF94B2" w:rsidR="000E596E" w:rsidRPr="00847B7E" w:rsidRDefault="000E596E" w:rsidP="00847B7E">
            <w:pPr>
              <w:ind w:left="0"/>
              <w:rPr>
                <w:rFonts w:asciiTheme="minorHAnsi" w:hAnsiTheme="minorHAnsi"/>
                <w:color w:val="auto"/>
              </w:rPr>
            </w:pPr>
            <w:r w:rsidRPr="00847B7E">
              <w:rPr>
                <w:rFonts w:asciiTheme="minorHAnsi" w:hAnsiTheme="minorHAnsi"/>
                <w:color w:val="auto"/>
              </w:rPr>
              <w:t>REQ_2</w:t>
            </w:r>
          </w:p>
        </w:tc>
        <w:tc>
          <w:tcPr>
            <w:tcW w:w="5860" w:type="dxa"/>
            <w:vAlign w:val="center"/>
          </w:tcPr>
          <w:p w14:paraId="5BF7FC57" w14:textId="5FB8C32F"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dos dados do dador</w:t>
            </w:r>
          </w:p>
        </w:tc>
        <w:tc>
          <w:tcPr>
            <w:tcW w:w="2587" w:type="dxa"/>
            <w:vAlign w:val="center"/>
          </w:tcPr>
          <w:p w14:paraId="53988C84" w14:textId="142FB35F" w:rsidR="000E596E" w:rsidRPr="00847B7E" w:rsidRDefault="000E596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 coordenadora</w:t>
            </w:r>
          </w:p>
        </w:tc>
      </w:tr>
      <w:tr w:rsidR="000E596E" w:rsidRPr="00847B7E" w14:paraId="1FCC413F"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591B4F6" w14:textId="09838AF5" w:rsidR="000E596E" w:rsidRPr="00847B7E" w:rsidRDefault="000E596E" w:rsidP="00847B7E">
            <w:pPr>
              <w:ind w:left="0"/>
              <w:rPr>
                <w:rFonts w:asciiTheme="minorHAnsi" w:hAnsiTheme="minorHAnsi"/>
                <w:color w:val="auto"/>
              </w:rPr>
            </w:pPr>
            <w:r w:rsidRPr="00847B7E">
              <w:rPr>
                <w:rFonts w:asciiTheme="minorHAnsi" w:hAnsiTheme="minorHAnsi"/>
                <w:color w:val="auto"/>
              </w:rPr>
              <w:t>REQ_3</w:t>
            </w:r>
          </w:p>
        </w:tc>
        <w:tc>
          <w:tcPr>
            <w:tcW w:w="5860" w:type="dxa"/>
            <w:vAlign w:val="center"/>
          </w:tcPr>
          <w:p w14:paraId="41D80780" w14:textId="55D9D9B6"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Gestão de perfis de utilizadores</w:t>
            </w:r>
          </w:p>
        </w:tc>
        <w:tc>
          <w:tcPr>
            <w:tcW w:w="2587" w:type="dxa"/>
            <w:vAlign w:val="center"/>
          </w:tcPr>
          <w:p w14:paraId="17A493F1" w14:textId="118BB406" w:rsidR="000E596E" w:rsidRPr="00847B7E" w:rsidRDefault="000E596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Informático</w:t>
            </w:r>
          </w:p>
        </w:tc>
      </w:tr>
      <w:tr w:rsidR="000E596E" w:rsidRPr="00847B7E" w14:paraId="1C4057E0"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9EFC64E" w14:textId="5EE6861C" w:rsidR="000E596E" w:rsidRPr="00847B7E" w:rsidRDefault="000E596E" w:rsidP="00847B7E">
            <w:pPr>
              <w:ind w:left="0"/>
              <w:rPr>
                <w:rFonts w:asciiTheme="minorHAnsi" w:hAnsiTheme="minorHAnsi"/>
                <w:color w:val="auto"/>
              </w:rPr>
            </w:pPr>
            <w:r w:rsidRPr="00847B7E">
              <w:rPr>
                <w:rFonts w:asciiTheme="minorHAnsi" w:hAnsiTheme="minorHAnsi"/>
                <w:color w:val="auto"/>
              </w:rPr>
              <w:t>REQ_4</w:t>
            </w:r>
          </w:p>
        </w:tc>
        <w:tc>
          <w:tcPr>
            <w:tcW w:w="5860" w:type="dxa"/>
            <w:vAlign w:val="center"/>
          </w:tcPr>
          <w:p w14:paraId="7E9795EB" w14:textId="21049257"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 xml:space="preserve">Configuração do </w:t>
            </w:r>
            <w:proofErr w:type="spellStart"/>
            <w:r w:rsidRPr="00847B7E">
              <w:rPr>
                <w:rFonts w:asciiTheme="minorHAnsi" w:hAnsiTheme="minorHAnsi"/>
                <w:color w:val="auto"/>
              </w:rPr>
              <w:t>template</w:t>
            </w:r>
            <w:proofErr w:type="spellEnd"/>
            <w:r w:rsidRPr="00847B7E">
              <w:rPr>
                <w:rFonts w:asciiTheme="minorHAnsi" w:hAnsiTheme="minorHAnsi"/>
                <w:color w:val="auto"/>
              </w:rPr>
              <w:t xml:space="preserve"> de perguntas médicas</w:t>
            </w:r>
          </w:p>
        </w:tc>
        <w:tc>
          <w:tcPr>
            <w:tcW w:w="2587" w:type="dxa"/>
            <w:vAlign w:val="center"/>
          </w:tcPr>
          <w:p w14:paraId="185F54AE" w14:textId="2C802F43" w:rsidR="000E596E" w:rsidRPr="00847B7E" w:rsidRDefault="000E596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4B750946" w14:textId="77777777" w:rsidTr="00847B7E">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B77FCD8" w14:textId="28E4F4E1" w:rsidR="000E596E" w:rsidRPr="00847B7E" w:rsidRDefault="000E596E" w:rsidP="00847B7E">
            <w:pPr>
              <w:ind w:left="0"/>
              <w:rPr>
                <w:rFonts w:asciiTheme="minorHAnsi" w:hAnsiTheme="minorHAnsi"/>
                <w:b w:val="0"/>
                <w:color w:val="auto"/>
              </w:rPr>
            </w:pPr>
            <w:r w:rsidRPr="00847B7E">
              <w:rPr>
                <w:rFonts w:asciiTheme="minorHAnsi" w:hAnsiTheme="minorHAnsi"/>
                <w:color w:val="auto"/>
              </w:rPr>
              <w:t>REQ_5</w:t>
            </w:r>
          </w:p>
        </w:tc>
        <w:tc>
          <w:tcPr>
            <w:tcW w:w="5860" w:type="dxa"/>
            <w:vAlign w:val="center"/>
          </w:tcPr>
          <w:p w14:paraId="752BEDD1" w14:textId="30128E34"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 xml:space="preserve">Consultas médicas via inquérito </w:t>
            </w:r>
            <w:proofErr w:type="spellStart"/>
            <w:r w:rsidRPr="00847B7E">
              <w:rPr>
                <w:rFonts w:asciiTheme="minorHAnsi" w:hAnsiTheme="minorHAnsi"/>
                <w:color w:val="auto"/>
              </w:rPr>
              <w:t>template</w:t>
            </w:r>
            <w:proofErr w:type="spellEnd"/>
          </w:p>
        </w:tc>
        <w:tc>
          <w:tcPr>
            <w:tcW w:w="2587" w:type="dxa"/>
            <w:vAlign w:val="center"/>
          </w:tcPr>
          <w:p w14:paraId="314F54CD" w14:textId="7AC5A633" w:rsidR="000E596E" w:rsidRPr="00847B7E" w:rsidRDefault="000E596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479353CE"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3F1A33C" w14:textId="13954AC9" w:rsidR="000E596E" w:rsidRPr="00847B7E" w:rsidRDefault="000E596E" w:rsidP="00847B7E">
            <w:pPr>
              <w:ind w:left="0"/>
              <w:rPr>
                <w:rFonts w:asciiTheme="minorHAnsi" w:hAnsiTheme="minorHAnsi"/>
                <w:color w:val="auto"/>
              </w:rPr>
            </w:pPr>
            <w:r w:rsidRPr="00847B7E">
              <w:rPr>
                <w:rFonts w:asciiTheme="minorHAnsi" w:hAnsiTheme="minorHAnsi"/>
                <w:color w:val="auto"/>
              </w:rPr>
              <w:t>REQ_6</w:t>
            </w:r>
          </w:p>
        </w:tc>
        <w:tc>
          <w:tcPr>
            <w:tcW w:w="5860" w:type="dxa"/>
            <w:vAlign w:val="center"/>
          </w:tcPr>
          <w:p w14:paraId="481028B6" w14:textId="60677DA2"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amostras</w:t>
            </w:r>
          </w:p>
        </w:tc>
        <w:tc>
          <w:tcPr>
            <w:tcW w:w="2587" w:type="dxa"/>
            <w:vAlign w:val="center"/>
          </w:tcPr>
          <w:p w14:paraId="2EF6A7E2" w14:textId="0B85FD99" w:rsidR="000E596E" w:rsidRPr="00847B7E" w:rsidRDefault="000E596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w:t>
            </w:r>
          </w:p>
        </w:tc>
      </w:tr>
      <w:tr w:rsidR="000E596E" w:rsidRPr="00847B7E" w14:paraId="102FFBCA"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A02E358" w14:textId="26119703" w:rsidR="000E596E" w:rsidRPr="00847B7E" w:rsidRDefault="000E596E" w:rsidP="00847B7E">
            <w:pPr>
              <w:ind w:left="0"/>
              <w:rPr>
                <w:rFonts w:asciiTheme="minorHAnsi" w:hAnsiTheme="minorHAnsi"/>
                <w:color w:val="auto"/>
              </w:rPr>
            </w:pPr>
            <w:r w:rsidRPr="00847B7E">
              <w:rPr>
                <w:rFonts w:asciiTheme="minorHAnsi" w:hAnsiTheme="minorHAnsi"/>
                <w:color w:val="auto"/>
              </w:rPr>
              <w:t>REQ_7</w:t>
            </w:r>
          </w:p>
        </w:tc>
        <w:tc>
          <w:tcPr>
            <w:tcW w:w="5860" w:type="dxa"/>
            <w:vAlign w:val="center"/>
          </w:tcPr>
          <w:p w14:paraId="5BD89B2E" w14:textId="4155FE00"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Pedido das análises de sangue iniciais</w:t>
            </w:r>
          </w:p>
        </w:tc>
        <w:tc>
          <w:tcPr>
            <w:tcW w:w="2587" w:type="dxa"/>
            <w:vAlign w:val="center"/>
          </w:tcPr>
          <w:p w14:paraId="1FC6296D" w14:textId="3885234C"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711945BC" w14:textId="77777777" w:rsidTr="00847B7E">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BDB28E9" w14:textId="7038F6E8" w:rsidR="000E596E" w:rsidRPr="00847B7E" w:rsidRDefault="000E596E" w:rsidP="00847B7E">
            <w:pPr>
              <w:ind w:left="0"/>
              <w:rPr>
                <w:rFonts w:asciiTheme="minorHAnsi" w:hAnsiTheme="minorHAnsi"/>
                <w:color w:val="auto"/>
              </w:rPr>
            </w:pPr>
            <w:r w:rsidRPr="00847B7E">
              <w:rPr>
                <w:rFonts w:asciiTheme="minorHAnsi" w:hAnsiTheme="minorHAnsi"/>
                <w:color w:val="auto"/>
              </w:rPr>
              <w:t>REQ_8</w:t>
            </w:r>
          </w:p>
        </w:tc>
        <w:tc>
          <w:tcPr>
            <w:tcW w:w="5860" w:type="dxa"/>
            <w:vAlign w:val="center"/>
          </w:tcPr>
          <w:p w14:paraId="41BD32C9" w14:textId="3AC74F9C"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Ciclo da dádiva (abertura e consulta de informação)</w:t>
            </w:r>
          </w:p>
        </w:tc>
        <w:tc>
          <w:tcPr>
            <w:tcW w:w="2587" w:type="dxa"/>
            <w:vAlign w:val="center"/>
          </w:tcPr>
          <w:p w14:paraId="12520F15" w14:textId="66A7E66F"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 coordenadora</w:t>
            </w:r>
          </w:p>
        </w:tc>
      </w:tr>
      <w:tr w:rsidR="000E596E" w:rsidRPr="00847B7E" w14:paraId="775C1523"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1952478" w14:textId="4772BA96" w:rsidR="000E596E" w:rsidRPr="00847B7E" w:rsidRDefault="000E596E" w:rsidP="00847B7E">
            <w:pPr>
              <w:ind w:left="0"/>
              <w:rPr>
                <w:rFonts w:asciiTheme="minorHAnsi" w:hAnsiTheme="minorHAnsi"/>
                <w:color w:val="auto"/>
              </w:rPr>
            </w:pPr>
            <w:r w:rsidRPr="00847B7E">
              <w:rPr>
                <w:rFonts w:asciiTheme="minorHAnsi" w:hAnsiTheme="minorHAnsi"/>
                <w:color w:val="auto"/>
              </w:rPr>
              <w:t>REQ_9</w:t>
            </w:r>
          </w:p>
        </w:tc>
        <w:tc>
          <w:tcPr>
            <w:tcW w:w="5860" w:type="dxa"/>
            <w:vAlign w:val="center"/>
          </w:tcPr>
          <w:p w14:paraId="01A51472" w14:textId="015ECCDA"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Marcação de consultas</w:t>
            </w:r>
          </w:p>
        </w:tc>
        <w:tc>
          <w:tcPr>
            <w:tcW w:w="2587" w:type="dxa"/>
            <w:vAlign w:val="center"/>
          </w:tcPr>
          <w:p w14:paraId="350E0ED7" w14:textId="524029A2"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w:t>
            </w:r>
          </w:p>
        </w:tc>
      </w:tr>
      <w:tr w:rsidR="000E596E" w:rsidRPr="00847B7E" w14:paraId="2DDBD59D" w14:textId="77777777" w:rsidTr="00847B7E">
        <w:trPr>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2A3CC8D" w14:textId="176CE6DC" w:rsidR="000E596E" w:rsidRPr="00847B7E" w:rsidRDefault="000E596E" w:rsidP="00847B7E">
            <w:pPr>
              <w:ind w:left="0"/>
              <w:rPr>
                <w:rFonts w:asciiTheme="minorHAnsi" w:hAnsiTheme="minorHAnsi"/>
                <w:color w:val="auto"/>
              </w:rPr>
            </w:pPr>
            <w:r w:rsidRPr="00847B7E">
              <w:rPr>
                <w:rFonts w:asciiTheme="minorHAnsi" w:hAnsiTheme="minorHAnsi"/>
                <w:color w:val="auto"/>
              </w:rPr>
              <w:t>REQ_10</w:t>
            </w:r>
          </w:p>
        </w:tc>
        <w:tc>
          <w:tcPr>
            <w:tcW w:w="5860" w:type="dxa"/>
            <w:vAlign w:val="center"/>
          </w:tcPr>
          <w:p w14:paraId="00EAFD97" w14:textId="63713F9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Aprovação / Rejeição do ciclo da dádiva</w:t>
            </w:r>
          </w:p>
        </w:tc>
        <w:tc>
          <w:tcPr>
            <w:tcW w:w="2587" w:type="dxa"/>
            <w:vAlign w:val="center"/>
          </w:tcPr>
          <w:p w14:paraId="520F3E74" w14:textId="34D4EEF6" w:rsidR="00847B7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01E20352"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59EB56F" w14:textId="047943EF" w:rsidR="000E596E" w:rsidRPr="00847B7E" w:rsidRDefault="000E596E" w:rsidP="00847B7E">
            <w:pPr>
              <w:ind w:left="0"/>
              <w:rPr>
                <w:rFonts w:asciiTheme="minorHAnsi" w:hAnsiTheme="minorHAnsi"/>
                <w:color w:val="auto"/>
              </w:rPr>
            </w:pPr>
            <w:r w:rsidRPr="00847B7E">
              <w:rPr>
                <w:rFonts w:asciiTheme="minorHAnsi" w:hAnsiTheme="minorHAnsi"/>
                <w:color w:val="auto"/>
              </w:rPr>
              <w:t>REQ_11</w:t>
            </w:r>
          </w:p>
        </w:tc>
        <w:tc>
          <w:tcPr>
            <w:tcW w:w="5860" w:type="dxa"/>
            <w:vAlign w:val="center"/>
          </w:tcPr>
          <w:p w14:paraId="14A35585" w14:textId="5DD11B52"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Lista de trabalho do laboratório</w:t>
            </w:r>
          </w:p>
        </w:tc>
        <w:tc>
          <w:tcPr>
            <w:tcW w:w="2587" w:type="dxa"/>
            <w:vAlign w:val="center"/>
          </w:tcPr>
          <w:p w14:paraId="59147BE6" w14:textId="67E016E0"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55128BD7"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56A60F52" w14:textId="26BA0BD9" w:rsidR="000E596E" w:rsidRPr="00847B7E" w:rsidRDefault="000E596E" w:rsidP="00847B7E">
            <w:pPr>
              <w:ind w:left="0"/>
              <w:rPr>
                <w:rFonts w:asciiTheme="minorHAnsi" w:hAnsiTheme="minorHAnsi"/>
                <w:color w:val="auto"/>
              </w:rPr>
            </w:pPr>
            <w:r w:rsidRPr="00847B7E">
              <w:rPr>
                <w:rFonts w:asciiTheme="minorHAnsi" w:hAnsiTheme="minorHAnsi"/>
                <w:color w:val="auto"/>
              </w:rPr>
              <w:t>REQ_12</w:t>
            </w:r>
          </w:p>
        </w:tc>
        <w:tc>
          <w:tcPr>
            <w:tcW w:w="5860" w:type="dxa"/>
            <w:vAlign w:val="center"/>
          </w:tcPr>
          <w:p w14:paraId="3BA68EEA" w14:textId="20BCAB6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espermograma</w:t>
            </w:r>
          </w:p>
        </w:tc>
        <w:tc>
          <w:tcPr>
            <w:tcW w:w="2587" w:type="dxa"/>
            <w:vAlign w:val="center"/>
          </w:tcPr>
          <w:p w14:paraId="7FC5747B" w14:textId="1ADA827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37B4CA8A"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38BAC5E" w14:textId="4A6554AE" w:rsidR="000E596E" w:rsidRPr="00847B7E" w:rsidRDefault="000E596E" w:rsidP="00847B7E">
            <w:pPr>
              <w:ind w:left="0"/>
              <w:rPr>
                <w:rFonts w:asciiTheme="minorHAnsi" w:hAnsiTheme="minorHAnsi"/>
                <w:color w:val="auto"/>
              </w:rPr>
            </w:pPr>
            <w:r w:rsidRPr="00847B7E">
              <w:rPr>
                <w:rFonts w:asciiTheme="minorHAnsi" w:hAnsiTheme="minorHAnsi"/>
                <w:color w:val="auto"/>
              </w:rPr>
              <w:t>REQ_13</w:t>
            </w:r>
          </w:p>
        </w:tc>
        <w:tc>
          <w:tcPr>
            <w:tcW w:w="5860" w:type="dxa"/>
            <w:vAlign w:val="center"/>
          </w:tcPr>
          <w:p w14:paraId="60607640" w14:textId="726C5BDC"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 espermograma</w:t>
            </w:r>
          </w:p>
        </w:tc>
        <w:tc>
          <w:tcPr>
            <w:tcW w:w="2587" w:type="dxa"/>
            <w:vAlign w:val="center"/>
          </w:tcPr>
          <w:p w14:paraId="6FA568DD" w14:textId="1114D8F4"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Diretora laboratório</w:t>
            </w:r>
          </w:p>
        </w:tc>
      </w:tr>
      <w:tr w:rsidR="000E596E" w:rsidRPr="00847B7E" w14:paraId="081F9986"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DCAEB79" w14:textId="2C6E70AD" w:rsidR="000E596E" w:rsidRPr="00847B7E" w:rsidRDefault="000E596E" w:rsidP="00847B7E">
            <w:pPr>
              <w:ind w:left="0"/>
              <w:rPr>
                <w:rFonts w:asciiTheme="minorHAnsi" w:hAnsiTheme="minorHAnsi"/>
                <w:color w:val="auto"/>
              </w:rPr>
            </w:pPr>
            <w:r w:rsidRPr="00847B7E">
              <w:rPr>
                <w:rFonts w:asciiTheme="minorHAnsi" w:hAnsiTheme="minorHAnsi"/>
                <w:color w:val="auto"/>
              </w:rPr>
              <w:t>REQ_14</w:t>
            </w:r>
          </w:p>
        </w:tc>
        <w:tc>
          <w:tcPr>
            <w:tcW w:w="5860" w:type="dxa"/>
            <w:vAlign w:val="center"/>
          </w:tcPr>
          <w:p w14:paraId="5CB8448A" w14:textId="6C084615"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Criopreservação da amostra</w:t>
            </w:r>
          </w:p>
        </w:tc>
        <w:tc>
          <w:tcPr>
            <w:tcW w:w="2587" w:type="dxa"/>
            <w:vAlign w:val="center"/>
          </w:tcPr>
          <w:p w14:paraId="242A5C31" w14:textId="67D3D464"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7482B84A" w14:textId="77777777" w:rsidTr="00847B7E">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F51555D" w14:textId="23E5720B" w:rsidR="000E596E" w:rsidRPr="00847B7E" w:rsidRDefault="000E596E" w:rsidP="00847B7E">
            <w:pPr>
              <w:ind w:left="0"/>
              <w:rPr>
                <w:rFonts w:asciiTheme="minorHAnsi" w:hAnsiTheme="minorHAnsi"/>
                <w:color w:val="auto"/>
              </w:rPr>
            </w:pPr>
            <w:r w:rsidRPr="00847B7E">
              <w:rPr>
                <w:rFonts w:asciiTheme="minorHAnsi" w:hAnsiTheme="minorHAnsi"/>
                <w:color w:val="auto"/>
              </w:rPr>
              <w:t>REQ_15</w:t>
            </w:r>
          </w:p>
        </w:tc>
        <w:tc>
          <w:tcPr>
            <w:tcW w:w="5860" w:type="dxa"/>
            <w:vAlign w:val="center"/>
          </w:tcPr>
          <w:p w14:paraId="2E44A6A8" w14:textId="50C13B95"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Visualização da alocação das amostras no Banco de criopreservação</w:t>
            </w:r>
          </w:p>
        </w:tc>
        <w:tc>
          <w:tcPr>
            <w:tcW w:w="2587" w:type="dxa"/>
            <w:vAlign w:val="center"/>
          </w:tcPr>
          <w:p w14:paraId="1ABA34A7" w14:textId="4487F2AB"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13445394"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55E4F5FA" w14:textId="3454D7A1" w:rsidR="000E596E" w:rsidRPr="00847B7E" w:rsidRDefault="000E596E" w:rsidP="00847B7E">
            <w:pPr>
              <w:ind w:left="0"/>
              <w:rPr>
                <w:rFonts w:asciiTheme="minorHAnsi" w:hAnsiTheme="minorHAnsi"/>
                <w:color w:val="auto"/>
              </w:rPr>
            </w:pPr>
            <w:r w:rsidRPr="00847B7E">
              <w:rPr>
                <w:rFonts w:asciiTheme="minorHAnsi" w:hAnsiTheme="minorHAnsi"/>
                <w:color w:val="auto"/>
              </w:rPr>
              <w:t>REQ_16</w:t>
            </w:r>
          </w:p>
        </w:tc>
        <w:tc>
          <w:tcPr>
            <w:tcW w:w="5860" w:type="dxa"/>
            <w:vAlign w:val="center"/>
          </w:tcPr>
          <w:p w14:paraId="4BBD64D7" w14:textId="24F28487"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Integração com o laboratório de análises de sangue</w:t>
            </w:r>
          </w:p>
        </w:tc>
        <w:tc>
          <w:tcPr>
            <w:tcW w:w="2587" w:type="dxa"/>
            <w:vAlign w:val="center"/>
          </w:tcPr>
          <w:p w14:paraId="3BD270F6" w14:textId="4231F93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proofErr w:type="spellStart"/>
            <w:r w:rsidRPr="00847B7E">
              <w:rPr>
                <w:rFonts w:asciiTheme="minorHAnsi" w:hAnsiTheme="minorHAnsi"/>
                <w:color w:val="auto"/>
              </w:rPr>
              <w:t>Lab</w:t>
            </w:r>
            <w:proofErr w:type="spellEnd"/>
            <w:r w:rsidRPr="00847B7E">
              <w:rPr>
                <w:rFonts w:asciiTheme="minorHAnsi" w:hAnsiTheme="minorHAnsi"/>
                <w:color w:val="auto"/>
              </w:rPr>
              <w:t>. Sangue (externo)</w:t>
            </w:r>
          </w:p>
        </w:tc>
      </w:tr>
      <w:tr w:rsidR="000E596E" w:rsidRPr="00847B7E" w14:paraId="1136794B"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F470FCF" w14:textId="35E107D7" w:rsidR="000E596E" w:rsidRPr="00847B7E" w:rsidRDefault="000E596E" w:rsidP="00847B7E">
            <w:pPr>
              <w:ind w:left="0"/>
              <w:rPr>
                <w:rFonts w:asciiTheme="minorHAnsi" w:hAnsiTheme="minorHAnsi"/>
                <w:color w:val="auto"/>
              </w:rPr>
            </w:pPr>
            <w:r w:rsidRPr="00847B7E">
              <w:rPr>
                <w:rFonts w:asciiTheme="minorHAnsi" w:hAnsiTheme="minorHAnsi"/>
                <w:color w:val="auto"/>
              </w:rPr>
              <w:t>REQ_17</w:t>
            </w:r>
          </w:p>
        </w:tc>
        <w:tc>
          <w:tcPr>
            <w:tcW w:w="5860" w:type="dxa"/>
            <w:vAlign w:val="center"/>
          </w:tcPr>
          <w:p w14:paraId="24365723" w14:textId="4FB9B78B"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pedidos de gâmetas</w:t>
            </w:r>
          </w:p>
        </w:tc>
        <w:tc>
          <w:tcPr>
            <w:tcW w:w="2587" w:type="dxa"/>
            <w:vAlign w:val="center"/>
          </w:tcPr>
          <w:p w14:paraId="53B99282" w14:textId="3EEE39CA"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Clínica PMA</w:t>
            </w:r>
          </w:p>
        </w:tc>
      </w:tr>
      <w:tr w:rsidR="000E596E" w:rsidRPr="00847B7E" w14:paraId="20811599"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1D7F395" w14:textId="14F6A078" w:rsidR="000E596E" w:rsidRPr="00847B7E" w:rsidRDefault="000E596E" w:rsidP="00847B7E">
            <w:pPr>
              <w:ind w:left="0"/>
              <w:rPr>
                <w:rFonts w:asciiTheme="minorHAnsi" w:hAnsiTheme="minorHAnsi"/>
                <w:color w:val="auto"/>
              </w:rPr>
            </w:pPr>
            <w:r w:rsidRPr="00847B7E">
              <w:rPr>
                <w:rFonts w:asciiTheme="minorHAnsi" w:hAnsiTheme="minorHAnsi"/>
                <w:color w:val="auto"/>
              </w:rPr>
              <w:t>REQ_18</w:t>
            </w:r>
          </w:p>
        </w:tc>
        <w:tc>
          <w:tcPr>
            <w:tcW w:w="5860" w:type="dxa"/>
            <w:vAlign w:val="center"/>
          </w:tcPr>
          <w:p w14:paraId="04A883F5" w14:textId="32CC2D2A"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materiais usados (sem integração)</w:t>
            </w:r>
          </w:p>
        </w:tc>
        <w:tc>
          <w:tcPr>
            <w:tcW w:w="2587" w:type="dxa"/>
            <w:vAlign w:val="center"/>
          </w:tcPr>
          <w:p w14:paraId="4FDB05FA" w14:textId="542BC95B"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bl>
    <w:p w14:paraId="0ACF2166" w14:textId="2821AC17" w:rsidR="001B4740" w:rsidRPr="00847B7E" w:rsidRDefault="00DB5187" w:rsidP="001E78E6">
      <w:r w:rsidRPr="00847B7E">
        <w:br w:type="page"/>
      </w:r>
    </w:p>
    <w:p w14:paraId="0B25DC29" w14:textId="78A0E663" w:rsidR="00875462" w:rsidRDefault="002F7354" w:rsidP="00411ABC">
      <w:pPr>
        <w:pStyle w:val="Cabealho1"/>
      </w:pPr>
      <w:bookmarkStart w:id="63" w:name="_Toc500183020"/>
      <w:r>
        <w:lastRenderedPageBreak/>
        <w:t>Decisões tomadas</w:t>
      </w:r>
      <w:bookmarkEnd w:id="63"/>
    </w:p>
    <w:p w14:paraId="4E669D70" w14:textId="20027B31" w:rsidR="00105A33" w:rsidRDefault="00105A33" w:rsidP="0087010C">
      <w:pPr>
        <w:jc w:val="both"/>
      </w:pPr>
      <w:r>
        <w:t xml:space="preserve">A nível de organização da equipa de desenvolvimento, optamos por utilizar a aplicação </w:t>
      </w:r>
      <w:proofErr w:type="spellStart"/>
      <w:r>
        <w:t>Slack</w:t>
      </w:r>
      <w:proofErr w:type="spellEnd"/>
      <w:r>
        <w:t xml:space="preserve"> como veículo de comunicação entre todos os elementos. O uso desta plataforma de comunicação permitiu-nos fazer chamadas de grupo, debater problemas, partilhar excertos de código e manter-nos informados sobre o estado de cada </w:t>
      </w:r>
      <w:proofErr w:type="spellStart"/>
      <w:r w:rsidRPr="00105A33">
        <w:rPr>
          <w:i/>
        </w:rPr>
        <w:t>issue</w:t>
      </w:r>
      <w:proofErr w:type="spellEnd"/>
      <w:r>
        <w:t xml:space="preserve">, uma vez que foi adicionado um </w:t>
      </w:r>
      <w:proofErr w:type="spellStart"/>
      <w:r w:rsidRPr="0087010C">
        <w:rPr>
          <w:i/>
        </w:rPr>
        <w:t>plugin</w:t>
      </w:r>
      <w:proofErr w:type="spellEnd"/>
      <w:r>
        <w:t xml:space="preserve"> de integração com o </w:t>
      </w:r>
      <w:proofErr w:type="spellStart"/>
      <w:r>
        <w:t>Bitbucket</w:t>
      </w:r>
      <w:proofErr w:type="spellEnd"/>
      <w:r>
        <w:t xml:space="preserve">. Importa também referir que no </w:t>
      </w:r>
      <w:proofErr w:type="spellStart"/>
      <w:r>
        <w:t>Bitbucket</w:t>
      </w:r>
      <w:proofErr w:type="spellEnd"/>
      <w:r>
        <w:t xml:space="preserve">, foi criado um </w:t>
      </w:r>
      <w:proofErr w:type="spellStart"/>
      <w:r w:rsidRPr="00105A33">
        <w:rPr>
          <w:i/>
        </w:rPr>
        <w:t>board</w:t>
      </w:r>
      <w:proofErr w:type="spellEnd"/>
      <w:r>
        <w:t xml:space="preserve"> associado ao </w:t>
      </w:r>
      <w:proofErr w:type="spellStart"/>
      <w:r>
        <w:t>Trello</w:t>
      </w:r>
      <w:proofErr w:type="spellEnd"/>
      <w:r>
        <w:t xml:space="preserve">, onde foram sendo adicionadas as tarefas a desenvolver ao longo desta iteração, organizadas por etapas. Deste modo, todos os elementos da equipa de desenvolvimento sabiam o estado de cada </w:t>
      </w:r>
      <w:proofErr w:type="spellStart"/>
      <w:r w:rsidRPr="00105A33">
        <w:rPr>
          <w:i/>
        </w:rPr>
        <w:t>issue</w:t>
      </w:r>
      <w:proofErr w:type="spellEnd"/>
      <w:r>
        <w:t>.</w:t>
      </w:r>
    </w:p>
    <w:p w14:paraId="467BD6A7" w14:textId="6D7971CA" w:rsidR="00875462" w:rsidRDefault="00105A33" w:rsidP="0087010C">
      <w:pPr>
        <w:jc w:val="both"/>
      </w:pPr>
      <w:r>
        <w:t>Quanto ao desenvolvimento do produto, optamos por utilizar a linguagem de programação ASP.NET Core, uma vez que todos os elementos do grupo estavam familiarizados com a mesma. De realçar que a decisão recaiu sobre ASP.NET Core e não sobre ASP.NET pelo fato da primeira ser multiplataforma e modular, o que significa que as aplicações são mais leves e com melhor desempenho. Já a nível arquitetural, decidimos seguir uma</w:t>
      </w:r>
      <w:r w:rsidR="001853FA">
        <w:t xml:space="preserve"> arquitetura MVC (</w:t>
      </w:r>
      <w:proofErr w:type="spellStart"/>
      <w:r w:rsidR="001853FA">
        <w:t>Model</w:t>
      </w:r>
      <w:proofErr w:type="spellEnd"/>
      <w:r w:rsidR="001853FA">
        <w:t xml:space="preserve"> </w:t>
      </w:r>
      <w:proofErr w:type="spellStart"/>
      <w:r w:rsidR="001853FA">
        <w:t>View</w:t>
      </w:r>
      <w:proofErr w:type="spellEnd"/>
      <w:r w:rsidR="001853FA">
        <w:t xml:space="preserve"> </w:t>
      </w:r>
      <w:proofErr w:type="spellStart"/>
      <w:r w:rsidR="001853FA">
        <w:t>Controller</w:t>
      </w:r>
      <w:proofErr w:type="spellEnd"/>
      <w:r w:rsidR="001853FA">
        <w:t>) porque</w:t>
      </w:r>
      <w:r w:rsidR="00EF1DB1">
        <w:t>, mais uma vez, os elementos do grupo já estavam familiarizados com a mesma e consideramos que nos dá garantias de manter o código organizado, estruturado e com uma adequada separação de responsabilidades. Uma das vantagens deste tipo de arquitetura é o fato de permitir a diversos elementos trabalhar sobre o mesmo repositório, sem que se verifiquem conflitos na junção de vários pedaços de código.</w:t>
      </w:r>
    </w:p>
    <w:p w14:paraId="14ADCF69" w14:textId="243383DA" w:rsidR="00EF1DB1" w:rsidRDefault="00EF1DB1" w:rsidP="0087010C">
      <w:pPr>
        <w:jc w:val="both"/>
      </w:pPr>
      <w:r>
        <w:t xml:space="preserve">Por sua vez, quanto à persistência de dados, numa primeira instância recorremos a uma base de dados local providenciada pelo ambiente de desenvolvimento usado (Visual </w:t>
      </w:r>
      <w:proofErr w:type="spellStart"/>
      <w:r>
        <w:t>Studio</w:t>
      </w:r>
      <w:proofErr w:type="spellEnd"/>
      <w:r>
        <w:t xml:space="preserve"> 2017), onde implementamos um </w:t>
      </w:r>
      <w:r w:rsidRPr="0087010C">
        <w:rPr>
          <w:i/>
        </w:rPr>
        <w:t>script</w:t>
      </w:r>
      <w:r>
        <w:t xml:space="preserve"> para povoar a base de dados</w:t>
      </w:r>
      <w:r w:rsidR="0087010C">
        <w:t>,</w:t>
      </w:r>
      <w:r>
        <w:t xml:space="preserve"> de cada máquina onde corresse a solução</w:t>
      </w:r>
      <w:r w:rsidR="0087010C">
        <w:t>,</w:t>
      </w:r>
      <w:r>
        <w:t xml:space="preserve"> com alguns dados. Porém, esta solução não nos permitia apresentar uma aplicação escalável pelo que tomamos a decisão de migrar os dados para a </w:t>
      </w:r>
      <w:proofErr w:type="spellStart"/>
      <w:r w:rsidRPr="00EF1DB1">
        <w:rPr>
          <w:i/>
        </w:rPr>
        <w:t>cloud</w:t>
      </w:r>
      <w:proofErr w:type="spellEnd"/>
      <w:r>
        <w:t>. Deste modo, temos uma única base de dados, partilhada e acessível por todos os elementos da equipa de desenvolvimento.</w:t>
      </w:r>
    </w:p>
    <w:p w14:paraId="4488B70A" w14:textId="1448A096" w:rsidR="00EF1DB1" w:rsidRDefault="00EF1DB1" w:rsidP="0087010C">
      <w:pPr>
        <w:jc w:val="both"/>
      </w:pPr>
      <w:r>
        <w:t xml:space="preserve">Por fim, </w:t>
      </w:r>
      <w:r w:rsidR="0087010C">
        <w:t xml:space="preserve">como ferramenta de automação de todo o processo foi utilizada a plataforma </w:t>
      </w:r>
      <w:proofErr w:type="spellStart"/>
      <w:r w:rsidR="0087010C">
        <w:t>Jenkins</w:t>
      </w:r>
      <w:proofErr w:type="spellEnd"/>
      <w:r w:rsidR="0087010C">
        <w:t xml:space="preserve">. O processo foi então dividido em cinco etapas, desde a conexão ao projeto alojado no </w:t>
      </w:r>
      <w:proofErr w:type="spellStart"/>
      <w:r w:rsidR="0087010C">
        <w:t>Bitbucket</w:t>
      </w:r>
      <w:proofErr w:type="spellEnd"/>
      <w:r w:rsidR="0087010C">
        <w:t xml:space="preserve">, passando pela </w:t>
      </w:r>
      <w:proofErr w:type="spellStart"/>
      <w:r w:rsidR="0087010C" w:rsidRPr="0087010C">
        <w:rPr>
          <w:i/>
        </w:rPr>
        <w:t>build</w:t>
      </w:r>
      <w:proofErr w:type="spellEnd"/>
      <w:r w:rsidR="0087010C">
        <w:t xml:space="preserve"> do mesmo e a execução de alguns testes unitários, e terminando na publicação dos resultados dos testes e na geração de um </w:t>
      </w:r>
      <w:proofErr w:type="gramStart"/>
      <w:r w:rsidR="0087010C">
        <w:t>zip</w:t>
      </w:r>
      <w:proofErr w:type="gramEnd"/>
      <w:r w:rsidR="0087010C">
        <w:t xml:space="preserve"> com todos os dados.</w:t>
      </w:r>
    </w:p>
    <w:p w14:paraId="17E6A2A1" w14:textId="77777777" w:rsidR="00875462" w:rsidRDefault="00875462" w:rsidP="002F7354"/>
    <w:p w14:paraId="05F9CBCA" w14:textId="77777777" w:rsidR="00875462" w:rsidRDefault="00875462" w:rsidP="002F7354"/>
    <w:p w14:paraId="5B0BBAEE" w14:textId="77777777" w:rsidR="00875462" w:rsidRDefault="00875462" w:rsidP="002F7354"/>
    <w:p w14:paraId="6C0F1F4A" w14:textId="77777777" w:rsidR="00875462" w:rsidRDefault="00875462" w:rsidP="002F7354"/>
    <w:p w14:paraId="1B304A21" w14:textId="77777777" w:rsidR="00875462" w:rsidRDefault="00875462" w:rsidP="002F7354"/>
    <w:p w14:paraId="26988B5D" w14:textId="77777777" w:rsidR="00875462" w:rsidRDefault="00875462" w:rsidP="002F7354"/>
    <w:p w14:paraId="45272B2D" w14:textId="77777777" w:rsidR="00875462" w:rsidRDefault="00875462" w:rsidP="002F7354"/>
    <w:p w14:paraId="0AB046A0" w14:textId="77777777" w:rsidR="00875462" w:rsidRDefault="00875462" w:rsidP="002F7354"/>
    <w:p w14:paraId="0832238B" w14:textId="3DAD1907" w:rsidR="00946955" w:rsidRDefault="00946955" w:rsidP="00105A33">
      <w:pPr>
        <w:ind w:left="0"/>
      </w:pPr>
    </w:p>
    <w:p w14:paraId="2D0177D1" w14:textId="272C8DC6" w:rsidR="002F7354" w:rsidRDefault="002F7354" w:rsidP="002F7354">
      <w:pPr>
        <w:pStyle w:val="Cabealho1"/>
      </w:pPr>
      <w:bookmarkStart w:id="64" w:name="_Toc500183021"/>
      <w:r>
        <w:lastRenderedPageBreak/>
        <w:t>Artefactos</w:t>
      </w:r>
      <w:bookmarkEnd w:id="64"/>
    </w:p>
    <w:p w14:paraId="0C6F23EF" w14:textId="40635C9A" w:rsidR="00071C3C" w:rsidRDefault="00071C3C" w:rsidP="008D3D4B">
      <w:pPr>
        <w:pStyle w:val="Cabealho2"/>
      </w:pPr>
      <w:bookmarkStart w:id="65" w:name="_Toc500183022"/>
      <w:r>
        <w:t>Diagrama de contexto</w:t>
      </w:r>
      <w:bookmarkEnd w:id="65"/>
    </w:p>
    <w:p w14:paraId="2AE8F81A" w14:textId="1EE2EB94" w:rsidR="00946955" w:rsidRDefault="00946955" w:rsidP="00946955">
      <w:pPr>
        <w:ind w:left="0"/>
      </w:pPr>
      <w:r w:rsidRPr="00946955">
        <w:rPr>
          <w:noProof/>
          <w:lang w:eastAsia="pt-PT"/>
        </w:rPr>
        <w:drawing>
          <wp:anchor distT="0" distB="0" distL="114300" distR="114300" simplePos="0" relativeHeight="251623424" behindDoc="1" locked="0" layoutInCell="1" allowOverlap="1" wp14:anchorId="4941EA0E" wp14:editId="2DF56BCB">
            <wp:simplePos x="0" y="0"/>
            <wp:positionH relativeFrom="column">
              <wp:posOffset>548640</wp:posOffset>
            </wp:positionH>
            <wp:positionV relativeFrom="paragraph">
              <wp:posOffset>77470</wp:posOffset>
            </wp:positionV>
            <wp:extent cx="4800600" cy="2302510"/>
            <wp:effectExtent l="0" t="0" r="0" b="2540"/>
            <wp:wrapTight wrapText="bothSides">
              <wp:wrapPolygon edited="0">
                <wp:start x="0" y="0"/>
                <wp:lineTo x="0" y="21445"/>
                <wp:lineTo x="21514" y="21445"/>
                <wp:lineTo x="21514" y="0"/>
                <wp:lineTo x="0" y="0"/>
              </wp:wrapPolygon>
            </wp:wrapTight>
            <wp:docPr id="6" name="Picture 6" descr="C:\Users\Altran\Desktop\LABDSOFT\Documentacao\Entrega 2\Diagramas\Diagrama_Contex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tran\Desktop\LABDSOFT\Documentacao\Entrega 2\Diagramas\Diagrama_Context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00600" cy="2302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82BBDC" w14:textId="77777777" w:rsidR="00946955" w:rsidRDefault="00946955" w:rsidP="00946955"/>
    <w:p w14:paraId="206DCC87" w14:textId="77777777" w:rsidR="00946955" w:rsidRDefault="00946955" w:rsidP="00946955">
      <w:pPr>
        <w:ind w:left="0"/>
      </w:pPr>
    </w:p>
    <w:p w14:paraId="6032D063" w14:textId="77777777" w:rsidR="00946955" w:rsidRDefault="00946955" w:rsidP="00946955">
      <w:pPr>
        <w:ind w:left="0"/>
      </w:pPr>
    </w:p>
    <w:p w14:paraId="56970E59" w14:textId="77777777" w:rsidR="00946955" w:rsidRDefault="00946955" w:rsidP="00946955">
      <w:pPr>
        <w:ind w:left="0"/>
      </w:pPr>
    </w:p>
    <w:p w14:paraId="7C0E451E" w14:textId="77777777" w:rsidR="00946955" w:rsidRDefault="00946955" w:rsidP="00946955">
      <w:pPr>
        <w:ind w:left="0"/>
      </w:pPr>
    </w:p>
    <w:p w14:paraId="4A7E9977" w14:textId="77777777" w:rsidR="00946955" w:rsidRDefault="00946955" w:rsidP="00946955">
      <w:pPr>
        <w:ind w:left="0"/>
      </w:pPr>
    </w:p>
    <w:p w14:paraId="52B14689" w14:textId="77777777" w:rsidR="0087010C" w:rsidRDefault="0087010C" w:rsidP="00946955">
      <w:pPr>
        <w:ind w:left="0"/>
      </w:pPr>
    </w:p>
    <w:p w14:paraId="30442C5D" w14:textId="77777777" w:rsidR="0087010C" w:rsidRDefault="0087010C" w:rsidP="00946955">
      <w:pPr>
        <w:ind w:left="0"/>
      </w:pPr>
    </w:p>
    <w:p w14:paraId="0C1253D6" w14:textId="77777777" w:rsidR="0087010C" w:rsidRDefault="0087010C" w:rsidP="00946955">
      <w:pPr>
        <w:ind w:left="0"/>
      </w:pPr>
    </w:p>
    <w:p w14:paraId="53FA9313" w14:textId="2B335518" w:rsidR="0087010C" w:rsidRDefault="0087010C" w:rsidP="00946955">
      <w:pPr>
        <w:ind w:left="0"/>
      </w:pPr>
      <w:r>
        <w:rPr>
          <w:noProof/>
          <w:lang w:eastAsia="pt-PT"/>
        </w:rPr>
        <mc:AlternateContent>
          <mc:Choice Requires="wps">
            <w:drawing>
              <wp:anchor distT="0" distB="0" distL="114300" distR="114300" simplePos="0" relativeHeight="251626496" behindDoc="1" locked="0" layoutInCell="1" allowOverlap="1" wp14:anchorId="49396451" wp14:editId="3B35160D">
                <wp:simplePos x="0" y="0"/>
                <wp:positionH relativeFrom="column">
                  <wp:posOffset>541020</wp:posOffset>
                </wp:positionH>
                <wp:positionV relativeFrom="paragraph">
                  <wp:posOffset>4445</wp:posOffset>
                </wp:positionV>
                <wp:extent cx="4800600" cy="152400"/>
                <wp:effectExtent l="0" t="0" r="0" b="0"/>
                <wp:wrapTight wrapText="bothSides">
                  <wp:wrapPolygon edited="0">
                    <wp:start x="0" y="0"/>
                    <wp:lineTo x="0" y="18900"/>
                    <wp:lineTo x="21514" y="18900"/>
                    <wp:lineTo x="21514"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4800600" cy="152400"/>
                        </a:xfrm>
                        <a:prstGeom prst="rect">
                          <a:avLst/>
                        </a:prstGeom>
                        <a:solidFill>
                          <a:prstClr val="white"/>
                        </a:solidFill>
                        <a:ln>
                          <a:noFill/>
                        </a:ln>
                        <a:effectLst/>
                      </wps:spPr>
                      <wps:txbx>
                        <w:txbxContent>
                          <w:p w14:paraId="0751BBED" w14:textId="0B943D7A" w:rsidR="0072233D" w:rsidRPr="00F40B20" w:rsidRDefault="0072233D" w:rsidP="00946955">
                            <w:pPr>
                              <w:pStyle w:val="Legenda"/>
                              <w:jc w:val="center"/>
                              <w:rPr>
                                <w:noProof/>
                                <w:color w:val="404040" w:themeColor="text1" w:themeTint="BF"/>
                              </w:rPr>
                            </w:pPr>
                            <w:bookmarkStart w:id="66" w:name="_Toc499477199"/>
                            <w:r>
                              <w:t xml:space="preserve">Figura </w:t>
                            </w:r>
                            <w:r w:rsidRPr="00946955">
                              <w:fldChar w:fldCharType="begin"/>
                            </w:r>
                            <w:r w:rsidRPr="00946955">
                              <w:instrText xml:space="preserve"> SEQ Figura \* ARABIC </w:instrText>
                            </w:r>
                            <w:r w:rsidRPr="00946955">
                              <w:fldChar w:fldCharType="separate"/>
                            </w:r>
                            <w:r>
                              <w:rPr>
                                <w:noProof/>
                              </w:rPr>
                              <w:t>1</w:t>
                            </w:r>
                            <w:r w:rsidRPr="00946955">
                              <w:fldChar w:fldCharType="end"/>
                            </w:r>
                            <w:r w:rsidRPr="00946955">
                              <w:t xml:space="preserve"> </w:t>
                            </w:r>
                            <w:r>
                              <w:t>- Diagrama de Contexto</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9396451" id="_x0000_t202" coordsize="21600,21600" o:spt="202" path="m,l,21600r21600,l21600,xe">
                <v:stroke joinstyle="miter"/>
                <v:path gradientshapeok="t" o:connecttype="rect"/>
              </v:shapetype>
              <v:shape id="Text Box 1" o:spid="_x0000_s1027" type="#_x0000_t202" style="position:absolute;margin-left:42.6pt;margin-top:.35pt;width:378pt;height:12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" stroked="f">
                <v:textbox inset="0,0,0,0">
                  <w:txbxContent>
                    <w:p w14:paraId="0751BBED" w14:textId="0B943D7A" w:rsidR="0072233D" w:rsidRPr="00F40B20" w:rsidRDefault="0072233D" w:rsidP="00946955">
                      <w:pPr>
                        <w:pStyle w:val="Legenda"/>
                        <w:jc w:val="center"/>
                        <w:rPr>
                          <w:noProof/>
                          <w:color w:val="404040" w:themeColor="text1" w:themeTint="BF"/>
                        </w:rPr>
                      </w:pPr>
                      <w:bookmarkStart w:id="67" w:name="_Toc499477199"/>
                      <w:r>
                        <w:t xml:space="preserve">Figura </w:t>
                      </w:r>
                      <w:r w:rsidRPr="00946955">
                        <w:fldChar w:fldCharType="begin"/>
                      </w:r>
                      <w:r w:rsidRPr="00946955">
                        <w:instrText xml:space="preserve"> SEQ Figura \* ARABIC </w:instrText>
                      </w:r>
                      <w:r w:rsidRPr="00946955">
                        <w:fldChar w:fldCharType="separate"/>
                      </w:r>
                      <w:r>
                        <w:rPr>
                          <w:noProof/>
                        </w:rPr>
                        <w:t>1</w:t>
                      </w:r>
                      <w:r w:rsidRPr="00946955">
                        <w:fldChar w:fldCharType="end"/>
                      </w:r>
                      <w:r w:rsidRPr="00946955">
                        <w:t xml:space="preserve"> </w:t>
                      </w:r>
                      <w:r>
                        <w:t>- Diagrama de Contexto</w:t>
                      </w:r>
                      <w:bookmarkEnd w:id="67"/>
                    </w:p>
                  </w:txbxContent>
                </v:textbox>
                <w10:wrap type="tight"/>
              </v:shape>
            </w:pict>
          </mc:Fallback>
        </mc:AlternateContent>
      </w:r>
    </w:p>
    <w:p w14:paraId="12D77DB8" w14:textId="77777777" w:rsidR="0087010C" w:rsidRDefault="0087010C" w:rsidP="00D82A89">
      <w:pPr>
        <w:ind w:left="0"/>
        <w:jc w:val="both"/>
      </w:pPr>
    </w:p>
    <w:p w14:paraId="31247CD9" w14:textId="12D639AF" w:rsidR="0087010C" w:rsidRDefault="0087010C" w:rsidP="00D82A89">
      <w:pPr>
        <w:ind w:left="0"/>
        <w:jc w:val="both"/>
      </w:pPr>
      <w:r>
        <w:t>Na Figura 1 é apresentado o Diagrama de Contexto da aplicação, onde podemos ver que os utilizadores (Dador, Médico, Enfermeiro, Embriologista, Diretor Geral, Clinicas PM</w:t>
      </w:r>
      <w:r w:rsidR="00D82A89">
        <w:t>A, Informático</w:t>
      </w:r>
      <w:r w:rsidR="00E302B9">
        <w:t xml:space="preserve"> e</w:t>
      </w:r>
      <w:r w:rsidR="00D82A89">
        <w:t xml:space="preserve"> Assistente Social) vão interagir com a aplicação </w:t>
      </w:r>
      <w:r w:rsidR="00D82A89" w:rsidRPr="00D82A89">
        <w:rPr>
          <w:i/>
        </w:rPr>
        <w:t>web</w:t>
      </w:r>
      <w:r w:rsidR="00D82A89">
        <w:t xml:space="preserve"> </w:t>
      </w:r>
      <w:proofErr w:type="spellStart"/>
      <w:r w:rsidR="00D82A89">
        <w:t>iGAM</w:t>
      </w:r>
      <w:proofErr w:type="spellEnd"/>
      <w:r w:rsidR="00D82A89">
        <w:t xml:space="preserve">. Esta aplicação pode ser executada a partir de qualquer navegador de Internet e, com exceção dos Dadores, para usufruir das suas funcionalidades é necessário ser um utilizador registado no sistema. Por sua vez, a plataforma </w:t>
      </w:r>
      <w:proofErr w:type="spellStart"/>
      <w:r w:rsidR="00D82A89">
        <w:t>iGAM</w:t>
      </w:r>
      <w:proofErr w:type="spellEnd"/>
      <w:r w:rsidR="00D82A89">
        <w:t xml:space="preserve"> vai interagir com uma base de dados alojada na </w:t>
      </w:r>
      <w:proofErr w:type="spellStart"/>
      <w:r w:rsidR="00CF6722" w:rsidRPr="00CF6722">
        <w:rPr>
          <w:i/>
        </w:rPr>
        <w:t>cloud</w:t>
      </w:r>
      <w:proofErr w:type="spellEnd"/>
      <w:r w:rsidR="00D82A89">
        <w:t xml:space="preserve">, para garantir a persistência de dados. Por fim, a plataforma </w:t>
      </w:r>
      <w:proofErr w:type="spellStart"/>
      <w:r w:rsidR="00D82A89">
        <w:t>iGAM</w:t>
      </w:r>
      <w:proofErr w:type="spellEnd"/>
      <w:r w:rsidR="00D82A89">
        <w:t xml:space="preserve"> recorre a uma </w:t>
      </w:r>
      <w:r w:rsidR="00D82A89" w:rsidRPr="00D82A89">
        <w:rPr>
          <w:i/>
        </w:rPr>
        <w:t>web</w:t>
      </w:r>
      <w:r w:rsidR="00D82A89">
        <w:t xml:space="preserve"> API, denominada </w:t>
      </w:r>
      <w:proofErr w:type="spellStart"/>
      <w:r w:rsidR="00D82A89">
        <w:t>iAnalysis</w:t>
      </w:r>
      <w:proofErr w:type="spellEnd"/>
      <w:r w:rsidR="00D82A89">
        <w:t xml:space="preserve">, para onde são enviadas as amostras de sangue com o intuito de serem analisadas. Após a análise estar concluída, os resultados são devolvidos para a </w:t>
      </w:r>
      <w:proofErr w:type="spellStart"/>
      <w:r w:rsidR="00D82A89">
        <w:t>iGAM</w:t>
      </w:r>
      <w:proofErr w:type="spellEnd"/>
      <w:r w:rsidR="00D82A89">
        <w:t xml:space="preserve">, que é responsável por os armazenar na base de </w:t>
      </w:r>
      <w:proofErr w:type="gramStart"/>
      <w:r w:rsidR="00D82A89">
        <w:t>dados referida</w:t>
      </w:r>
      <w:proofErr w:type="gramEnd"/>
      <w:r w:rsidR="00D82A89">
        <w:t xml:space="preserve"> anteriormente.</w:t>
      </w:r>
    </w:p>
    <w:p w14:paraId="664FA14B" w14:textId="25E5EFAA" w:rsidR="0087010C" w:rsidRDefault="0087010C" w:rsidP="00946955">
      <w:pPr>
        <w:ind w:left="0"/>
      </w:pPr>
    </w:p>
    <w:p w14:paraId="122BB287" w14:textId="77777777" w:rsidR="0087010C" w:rsidRDefault="0087010C" w:rsidP="00946955">
      <w:pPr>
        <w:ind w:left="0"/>
      </w:pPr>
    </w:p>
    <w:p w14:paraId="215E979F" w14:textId="7E916D21" w:rsidR="00946955" w:rsidRPr="00946955" w:rsidRDefault="00873462" w:rsidP="00946955">
      <w:pPr>
        <w:ind w:left="0"/>
      </w:pPr>
      <w:r>
        <w:t>&lt;Melhorar?&gt;</w:t>
      </w:r>
    </w:p>
    <w:p w14:paraId="422BD0A7" w14:textId="075D4C2A" w:rsidR="00A25EC7" w:rsidRDefault="00290A0D" w:rsidP="00B10582">
      <w:pPr>
        <w:pStyle w:val="Cabealho2"/>
      </w:pPr>
      <w:bookmarkStart w:id="68" w:name="_Toc500183023"/>
      <w:r>
        <w:rPr>
          <w:noProof/>
          <w:lang w:eastAsia="pt-PT"/>
        </w:rPr>
        <w:lastRenderedPageBreak/>
        <mc:AlternateContent>
          <mc:Choice Requires="wpg">
            <w:drawing>
              <wp:anchor distT="0" distB="0" distL="114300" distR="114300" simplePos="0" relativeHeight="251629568" behindDoc="0" locked="0" layoutInCell="1" allowOverlap="1" wp14:anchorId="03C92464" wp14:editId="7E9BB940">
                <wp:simplePos x="0" y="0"/>
                <wp:positionH relativeFrom="margin">
                  <wp:align>center</wp:align>
                </wp:positionH>
                <wp:positionV relativeFrom="paragraph">
                  <wp:posOffset>419100</wp:posOffset>
                </wp:positionV>
                <wp:extent cx="7263130" cy="3648710"/>
                <wp:effectExtent l="0" t="0" r="0" b="8890"/>
                <wp:wrapTight wrapText="bothSides">
                  <wp:wrapPolygon edited="0">
                    <wp:start x="0" y="0"/>
                    <wp:lineTo x="0" y="21540"/>
                    <wp:lineTo x="21528" y="21540"/>
                    <wp:lineTo x="21528" y="0"/>
                    <wp:lineTo x="0" y="0"/>
                  </wp:wrapPolygon>
                </wp:wrapTight>
                <wp:docPr id="14" name="Grupo 14"/>
                <wp:cNvGraphicFramePr/>
                <a:graphic xmlns:a="http://schemas.openxmlformats.org/drawingml/2006/main">
                  <a:graphicData uri="http://schemas.microsoft.com/office/word/2010/wordprocessingGroup">
                    <wpg:wgp>
                      <wpg:cNvGrpSpPr/>
                      <wpg:grpSpPr>
                        <a:xfrm>
                          <a:off x="0" y="0"/>
                          <a:ext cx="7263130" cy="3648710"/>
                          <a:chOff x="0" y="0"/>
                          <a:chExt cx="7263130" cy="3648710"/>
                        </a:xfrm>
                      </wpg:grpSpPr>
                      <pic:pic xmlns:pic="http://schemas.openxmlformats.org/drawingml/2006/picture">
                        <pic:nvPicPr>
                          <pic:cNvPr id="5" name="Picture 5" descr="C:\Users\Altran\Desktop\pasted_image_at_2017_11_25_03_40_pm.png"/>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231380" cy="3491865"/>
                          </a:xfrm>
                          <a:prstGeom prst="rect">
                            <a:avLst/>
                          </a:prstGeom>
                          <a:noFill/>
                          <a:ln>
                            <a:noFill/>
                          </a:ln>
                        </pic:spPr>
                      </pic:pic>
                      <wps:wsp>
                        <wps:cNvPr id="8" name="Text Box 8"/>
                        <wps:cNvSpPr txBox="1"/>
                        <wps:spPr>
                          <a:xfrm>
                            <a:off x="31750" y="3511550"/>
                            <a:ext cx="7231380" cy="137160"/>
                          </a:xfrm>
                          <a:prstGeom prst="rect">
                            <a:avLst/>
                          </a:prstGeom>
                          <a:solidFill>
                            <a:prstClr val="white"/>
                          </a:solidFill>
                          <a:ln>
                            <a:noFill/>
                          </a:ln>
                          <a:effectLst/>
                        </wps:spPr>
                        <wps:txbx>
                          <w:txbxContent>
                            <w:p w14:paraId="071551BD" w14:textId="3B09B002" w:rsidR="0072233D" w:rsidRPr="00544178" w:rsidRDefault="0072233D" w:rsidP="00946955">
                              <w:pPr>
                                <w:pStyle w:val="Legenda"/>
                                <w:jc w:val="center"/>
                                <w:rPr>
                                  <w:b/>
                                  <w:bCs/>
                                  <w:noProof/>
                                  <w:color w:val="D6615C" w:themeColor="accent1"/>
                                  <w:sz w:val="28"/>
                                  <w:szCs w:val="28"/>
                                </w:rPr>
                              </w:pPr>
                              <w:bookmarkStart w:id="69" w:name="_Toc499477200"/>
                              <w:r>
                                <w:t xml:space="preserve">Figura </w:t>
                              </w:r>
                              <w:r>
                                <w:fldChar w:fldCharType="begin"/>
                              </w:r>
                              <w:r>
                                <w:instrText xml:space="preserve"> SEQ Figura \* ARABIC </w:instrText>
                              </w:r>
                              <w:r>
                                <w:fldChar w:fldCharType="separate"/>
                              </w:r>
                              <w:r>
                                <w:rPr>
                                  <w:noProof/>
                                </w:rPr>
                                <w:t>2</w:t>
                              </w:r>
                              <w:r>
                                <w:fldChar w:fldCharType="end"/>
                              </w:r>
                              <w:r>
                                <w:t xml:space="preserve"> - Modelo de dados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3C92464" id="Grupo 14" o:spid="_x0000_s1028" style="position:absolute;left:0;text-align:left;margin-left:0;margin-top:33pt;width:571.9pt;height:287.3pt;z-index:251629568;mso-position-horizontal:center;mso-position-horizontal-relative:margin" coordsize="72631,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width:72313;height:349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za1bDAAAA2gAAAA8AAABkcnMvZG93bnJldi54bWxEj0uLwkAQhO+C/2FowZtOVnwRHUUURRbB&#10;58Vbk+lNgpmemBk1++93FgSPRVV9RU3ntSnEkyqXW1bw1Y1AECdW55wquJzXnTEI55E1FpZJwS85&#10;mM+ajSnG2r74SM+TT0WAsItRQeZ9GUvpkowMuq4tiYP3YyuDPsgqlbrCV4CbQvaiaCgN5hwWMixp&#10;mVFyOz2MglG67x9Wq+/efbMbjuzjNqb7NVGq3aoXExCeav8Jv9tbrWAA/1fCDZC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NrVsMAAADaAAAADwAAAAAAAAAAAAAAAACf&#10;AgAAZHJzL2Rvd25yZXYueG1sUEsFBgAAAAAEAAQA9wAAAI8DAAAAAA==&#10;">
                  <v:imagedata r:id="rId61" o:title="pasted_image_at_2017_11_25_03_40_pm"/>
                  <v:path arrowok="t"/>
                </v:shape>
                <v:shape id="Text Box 8" o:spid="_x0000_s1030" type="#_x0000_t202" style="position:absolute;left:317;top:35115;width:72314;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14:paraId="071551BD" w14:textId="3B09B002" w:rsidR="0072233D" w:rsidRPr="00544178" w:rsidRDefault="0072233D" w:rsidP="00946955">
                        <w:pPr>
                          <w:pStyle w:val="Legenda"/>
                          <w:jc w:val="center"/>
                          <w:rPr>
                            <w:b/>
                            <w:bCs/>
                            <w:noProof/>
                            <w:color w:val="D6615C" w:themeColor="accent1"/>
                            <w:sz w:val="28"/>
                            <w:szCs w:val="28"/>
                          </w:rPr>
                        </w:pPr>
                        <w:bookmarkStart w:id="70" w:name="_Toc499477200"/>
                        <w:r>
                          <w:t xml:space="preserve">Figura </w:t>
                        </w:r>
                        <w:r>
                          <w:fldChar w:fldCharType="begin"/>
                        </w:r>
                        <w:r>
                          <w:instrText xml:space="preserve"> SEQ Figura \* ARABIC </w:instrText>
                        </w:r>
                        <w:r>
                          <w:fldChar w:fldCharType="separate"/>
                        </w:r>
                        <w:r>
                          <w:rPr>
                            <w:noProof/>
                          </w:rPr>
                          <w:t>2</w:t>
                        </w:r>
                        <w:r>
                          <w:fldChar w:fldCharType="end"/>
                        </w:r>
                        <w:r>
                          <w:t xml:space="preserve"> - Modelo de dados</w:t>
                        </w:r>
                        <w:bookmarkEnd w:id="70"/>
                      </w:p>
                    </w:txbxContent>
                  </v:textbox>
                </v:shape>
                <w10:wrap type="tight" anchorx="margin"/>
              </v:group>
            </w:pict>
          </mc:Fallback>
        </mc:AlternateContent>
      </w:r>
      <w:r w:rsidR="002F7354">
        <w:t>Modelo de dados</w:t>
      </w:r>
      <w:bookmarkEnd w:id="68"/>
    </w:p>
    <w:p w14:paraId="3076A1CB" w14:textId="77777777" w:rsidR="00B10582" w:rsidRPr="00B10582" w:rsidRDefault="00B10582" w:rsidP="00B10582">
      <w:pPr>
        <w:jc w:val="both"/>
      </w:pPr>
      <w:r w:rsidRPr="00B10582">
        <w:t xml:space="preserve">Na Figura 2 é apresentado o modelo de dados do sistema que é constituído no total por 13 entidades. Como se pode observar, o </w:t>
      </w:r>
      <w:r w:rsidRPr="00B10582">
        <w:rPr>
          <w:i/>
        </w:rPr>
        <w:t>Dador</w:t>
      </w:r>
      <w:r w:rsidRPr="00B10582">
        <w:t xml:space="preserve"> pode possuir várias </w:t>
      </w:r>
      <w:r w:rsidRPr="00B10582">
        <w:rPr>
          <w:i/>
        </w:rPr>
        <w:t>Amostras</w:t>
      </w:r>
      <w:r w:rsidRPr="00B10582">
        <w:t xml:space="preserve">, de sangue ou de espermatozoides, onde cada </w:t>
      </w:r>
      <w:r w:rsidRPr="00B10582">
        <w:rPr>
          <w:i/>
        </w:rPr>
        <w:t>Amostra</w:t>
      </w:r>
      <w:r w:rsidRPr="00B10582">
        <w:t xml:space="preserve"> está associada apenas a um único </w:t>
      </w:r>
      <w:r w:rsidRPr="00B10582">
        <w:rPr>
          <w:i/>
        </w:rPr>
        <w:t>Dador</w:t>
      </w:r>
      <w:r w:rsidRPr="00B10582">
        <w:t xml:space="preserve">. O </w:t>
      </w:r>
      <w:r w:rsidRPr="00B10582">
        <w:rPr>
          <w:i/>
        </w:rPr>
        <w:t>Espermograma</w:t>
      </w:r>
      <w:r w:rsidRPr="00B10582">
        <w:t xml:space="preserve"> por sua vez está associado a uma </w:t>
      </w:r>
      <w:r w:rsidRPr="00B10582">
        <w:rPr>
          <w:i/>
        </w:rPr>
        <w:t>Amostra</w:t>
      </w:r>
      <w:r w:rsidRPr="00B10582">
        <w:t xml:space="preserve"> de espermatozoide, possuindo um conjunto de </w:t>
      </w:r>
      <w:r w:rsidRPr="00B10582">
        <w:rPr>
          <w:i/>
        </w:rPr>
        <w:t>Materiais</w:t>
      </w:r>
      <w:r w:rsidRPr="00B10582">
        <w:t xml:space="preserve"> que foram usados. Para além disso, várias </w:t>
      </w:r>
      <w:r w:rsidRPr="00B10582">
        <w:rPr>
          <w:i/>
        </w:rPr>
        <w:t>Analises</w:t>
      </w:r>
      <w:r w:rsidRPr="00B10582">
        <w:t xml:space="preserve"> de sangue dizem respeito a uma </w:t>
      </w:r>
      <w:r w:rsidRPr="00B10582">
        <w:rPr>
          <w:i/>
        </w:rPr>
        <w:t>Amostra</w:t>
      </w:r>
      <w:r w:rsidRPr="00B10582">
        <w:t xml:space="preserve">, sendo que todas as respetivas </w:t>
      </w:r>
      <w:r w:rsidRPr="00B10582">
        <w:rPr>
          <w:i/>
        </w:rPr>
        <w:t>Analises</w:t>
      </w:r>
      <w:r w:rsidRPr="00B10582">
        <w:t xml:space="preserve"> fazem parte de um </w:t>
      </w:r>
      <w:proofErr w:type="spellStart"/>
      <w:r w:rsidRPr="00B10582">
        <w:rPr>
          <w:i/>
        </w:rPr>
        <w:t>ResultadoAnalise</w:t>
      </w:r>
      <w:proofErr w:type="spellEnd"/>
      <w:r w:rsidRPr="00B10582">
        <w:t xml:space="preserve"> e cada uma delas possui um conjunto de </w:t>
      </w:r>
      <w:proofErr w:type="spellStart"/>
      <w:r w:rsidRPr="00B10582">
        <w:rPr>
          <w:i/>
        </w:rPr>
        <w:t>Metodos</w:t>
      </w:r>
      <w:proofErr w:type="spellEnd"/>
      <w:r w:rsidRPr="00B10582">
        <w:t xml:space="preserve">. Relativamente à entidade </w:t>
      </w:r>
      <w:proofErr w:type="spellStart"/>
      <w:r w:rsidRPr="00B10582">
        <w:rPr>
          <w:i/>
        </w:rPr>
        <w:t>Questionario</w:t>
      </w:r>
      <w:proofErr w:type="spellEnd"/>
      <w:r w:rsidRPr="00B10582">
        <w:t xml:space="preserve">, cada </w:t>
      </w:r>
      <w:proofErr w:type="spellStart"/>
      <w:r w:rsidRPr="00B10582">
        <w:rPr>
          <w:i/>
        </w:rPr>
        <w:t>Questionario</w:t>
      </w:r>
      <w:proofErr w:type="spellEnd"/>
      <w:r w:rsidRPr="00B10582">
        <w:t xml:space="preserve"> médico possui um conjunto de </w:t>
      </w:r>
      <w:r w:rsidRPr="00B10582">
        <w:rPr>
          <w:i/>
        </w:rPr>
        <w:t>Perguntas</w:t>
      </w:r>
      <w:r w:rsidRPr="00B10582">
        <w:t xml:space="preserve"> associadas, onde cada </w:t>
      </w:r>
      <w:r w:rsidRPr="00B10582">
        <w:rPr>
          <w:i/>
        </w:rPr>
        <w:t>Pergunta</w:t>
      </w:r>
      <w:r w:rsidRPr="00B10582">
        <w:t xml:space="preserve"> possui múltiplas </w:t>
      </w:r>
      <w:r w:rsidRPr="00B10582">
        <w:rPr>
          <w:i/>
        </w:rPr>
        <w:t>Respostas</w:t>
      </w:r>
      <w:r w:rsidRPr="00B10582">
        <w:t xml:space="preserve">, cada uma delas de um respetivo </w:t>
      </w:r>
      <w:r w:rsidRPr="00B10582">
        <w:rPr>
          <w:i/>
        </w:rPr>
        <w:t>Dador</w:t>
      </w:r>
      <w:r w:rsidRPr="00B10582">
        <w:t xml:space="preserve">. Este </w:t>
      </w:r>
      <w:proofErr w:type="spellStart"/>
      <w:r w:rsidRPr="00B10582">
        <w:rPr>
          <w:i/>
        </w:rPr>
        <w:t>Questionario</w:t>
      </w:r>
      <w:proofErr w:type="spellEnd"/>
      <w:r w:rsidRPr="00B10582">
        <w:t xml:space="preserve"> é respondido por um médico durante uma </w:t>
      </w:r>
      <w:r w:rsidRPr="00B10582">
        <w:rPr>
          <w:i/>
        </w:rPr>
        <w:t>Consulta</w:t>
      </w:r>
      <w:r w:rsidRPr="00B10582">
        <w:t xml:space="preserve"> com o </w:t>
      </w:r>
      <w:r w:rsidRPr="00B10582">
        <w:rPr>
          <w:i/>
        </w:rPr>
        <w:t>Dador</w:t>
      </w:r>
      <w:r w:rsidRPr="00B10582">
        <w:t xml:space="preserve">, sendo que várias dessas </w:t>
      </w:r>
      <w:r w:rsidRPr="00B10582">
        <w:rPr>
          <w:i/>
        </w:rPr>
        <w:t>Consultas</w:t>
      </w:r>
      <w:r w:rsidRPr="00B10582">
        <w:t xml:space="preserve"> estão associadas a um </w:t>
      </w:r>
      <w:r w:rsidRPr="00B10582">
        <w:rPr>
          <w:i/>
        </w:rPr>
        <w:t>Dador</w:t>
      </w:r>
      <w:r w:rsidRPr="00B10582">
        <w:t xml:space="preserve"> único. Por fim, a última relação do modelo diz respeito ao </w:t>
      </w:r>
      <w:proofErr w:type="spellStart"/>
      <w:r w:rsidRPr="00B10582">
        <w:rPr>
          <w:i/>
        </w:rPr>
        <w:t>PedidoGametas</w:t>
      </w:r>
      <w:proofErr w:type="spellEnd"/>
      <w:r w:rsidRPr="00B10582">
        <w:t xml:space="preserve"> que está sempre relacionado com um único </w:t>
      </w:r>
      <w:r w:rsidRPr="00B10582">
        <w:rPr>
          <w:i/>
        </w:rPr>
        <w:t>Casal</w:t>
      </w:r>
      <w:r w:rsidRPr="00B10582">
        <w:t>.</w:t>
      </w:r>
    </w:p>
    <w:p w14:paraId="36336AE2" w14:textId="77E4FAB4" w:rsidR="00A25EC7" w:rsidRDefault="00A25EC7" w:rsidP="00A25EC7"/>
    <w:p w14:paraId="2672B14C" w14:textId="36646C70" w:rsidR="00A25EC7" w:rsidRDefault="00A25EC7" w:rsidP="00A25EC7"/>
    <w:p w14:paraId="45A0CE58" w14:textId="66660843" w:rsidR="00A25EC7" w:rsidRDefault="00A25EC7" w:rsidP="00A25EC7"/>
    <w:p w14:paraId="7357D1A5" w14:textId="11C68712" w:rsidR="00A25EC7" w:rsidRDefault="00A25EC7" w:rsidP="00A25EC7"/>
    <w:p w14:paraId="08386614" w14:textId="416A6722" w:rsidR="00A25EC7" w:rsidRDefault="00A25EC7" w:rsidP="00A25EC7"/>
    <w:p w14:paraId="2A03485D" w14:textId="2CCC914F" w:rsidR="00A25EC7" w:rsidRDefault="00A25EC7" w:rsidP="00A25EC7"/>
    <w:p w14:paraId="3EEF506D" w14:textId="472087B0" w:rsidR="00A25EC7" w:rsidRDefault="00A25EC7" w:rsidP="00A25EC7"/>
    <w:p w14:paraId="4602356B" w14:textId="77777777" w:rsidR="00A25EC7" w:rsidRDefault="00A25EC7" w:rsidP="00A25EC7"/>
    <w:p w14:paraId="76713607" w14:textId="18EE347F" w:rsidR="00A25EC7" w:rsidRDefault="00A25EC7" w:rsidP="00A25EC7"/>
    <w:p w14:paraId="0560ACBB" w14:textId="0FC1CD09" w:rsidR="00A25EC7" w:rsidRDefault="00A25EC7" w:rsidP="00A25EC7"/>
    <w:p w14:paraId="18E37DF5" w14:textId="6535493F" w:rsidR="00A25EC7" w:rsidRDefault="00A25EC7" w:rsidP="00A25EC7"/>
    <w:p w14:paraId="4847F0C5" w14:textId="77777777" w:rsidR="00A25EC7" w:rsidRPr="00A25EC7" w:rsidRDefault="00A25EC7" w:rsidP="00A25EC7"/>
    <w:p w14:paraId="36DA7786" w14:textId="59D1167A" w:rsidR="00875462" w:rsidRDefault="002F2EBF" w:rsidP="00290A0D">
      <w:pPr>
        <w:pStyle w:val="Cabealho2"/>
      </w:pPr>
      <w:r>
        <w:t xml:space="preserve"> </w:t>
      </w:r>
      <w:bookmarkStart w:id="71" w:name="_Toc500183024"/>
      <w:r w:rsidR="00407DE2">
        <w:t>Diagrama de</w:t>
      </w:r>
      <w:r w:rsidR="002F7354">
        <w:t xml:space="preserve"> </w:t>
      </w:r>
      <w:r w:rsidR="00407DE2">
        <w:t>arquitetura</w:t>
      </w:r>
      <w:bookmarkEnd w:id="71"/>
    </w:p>
    <w:p w14:paraId="774CD09B" w14:textId="7D342ABF" w:rsidR="00A25EC7" w:rsidRDefault="004A44B1" w:rsidP="00A40A2A">
      <w:r>
        <w:rPr>
          <w:noProof/>
          <w:lang w:eastAsia="pt-PT"/>
        </w:rPr>
        <w:drawing>
          <wp:inline distT="0" distB="0" distL="0" distR="0" wp14:anchorId="5A7F8E07" wp14:editId="0FCEF877">
            <wp:extent cx="5943600" cy="3096199"/>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096199"/>
                    </a:xfrm>
                    <a:prstGeom prst="rect">
                      <a:avLst/>
                    </a:prstGeom>
                    <a:noFill/>
                    <a:ln>
                      <a:noFill/>
                    </a:ln>
                  </pic:spPr>
                </pic:pic>
              </a:graphicData>
            </a:graphic>
          </wp:inline>
        </w:drawing>
      </w:r>
      <w:r w:rsidR="00A25EC7">
        <w:rPr>
          <w:noProof/>
          <w:lang w:eastAsia="pt-PT"/>
        </w:rPr>
        <mc:AlternateContent>
          <mc:Choice Requires="wpg">
            <w:drawing>
              <wp:anchor distT="0" distB="0" distL="114300" distR="114300" simplePos="0" relativeHeight="251632640" behindDoc="0" locked="0" layoutInCell="1" allowOverlap="1" wp14:anchorId="7B81050A" wp14:editId="7D9BECB7">
                <wp:simplePos x="0" y="0"/>
                <wp:positionH relativeFrom="margin">
                  <wp:posOffset>-228600</wp:posOffset>
                </wp:positionH>
                <wp:positionV relativeFrom="paragraph">
                  <wp:posOffset>161290</wp:posOffset>
                </wp:positionV>
                <wp:extent cx="5941060" cy="2887980"/>
                <wp:effectExtent l="0" t="0" r="2540" b="7620"/>
                <wp:wrapTight wrapText="bothSides">
                  <wp:wrapPolygon edited="0">
                    <wp:start x="0" y="0"/>
                    <wp:lineTo x="0" y="21515"/>
                    <wp:lineTo x="21540" y="21515"/>
                    <wp:lineTo x="21540" y="0"/>
                    <wp:lineTo x="0" y="0"/>
                  </wp:wrapPolygon>
                </wp:wrapTight>
                <wp:docPr id="4" name="Grupo 4"/>
                <wp:cNvGraphicFramePr/>
                <a:graphic xmlns:a="http://schemas.openxmlformats.org/drawingml/2006/main">
                  <a:graphicData uri="http://schemas.microsoft.com/office/word/2010/wordprocessingGroup">
                    <wpg:wgp>
                      <wpg:cNvGrpSpPr/>
                      <wpg:grpSpPr>
                        <a:xfrm>
                          <a:off x="0" y="0"/>
                          <a:ext cx="5941060" cy="2887980"/>
                          <a:chOff x="0" y="0"/>
                          <a:chExt cx="5941060" cy="2887980"/>
                        </a:xfrm>
                      </wpg:grpSpPr>
                      <pic:pic xmlns:pic="http://schemas.openxmlformats.org/drawingml/2006/picture">
                        <pic:nvPicPr>
                          <pic:cNvPr id="7" name="Picture 7" descr="C:\Users\Altran\Desktop\LABDSOFT\Documentacao\Entrega 2\Diagramas\Diagrama_Arquitetura.PNG"/>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1060" cy="2887980"/>
                          </a:xfrm>
                          <a:prstGeom prst="rect">
                            <a:avLst/>
                          </a:prstGeom>
                          <a:noFill/>
                          <a:ln>
                            <a:noFill/>
                          </a:ln>
                        </pic:spPr>
                      </pic:pic>
                      <wps:wsp>
                        <wps:cNvPr id="9" name="Text Box 9"/>
                        <wps:cNvSpPr txBox="1"/>
                        <wps:spPr>
                          <a:xfrm>
                            <a:off x="279400" y="2603500"/>
                            <a:ext cx="5661660" cy="198120"/>
                          </a:xfrm>
                          <a:prstGeom prst="rect">
                            <a:avLst/>
                          </a:prstGeom>
                          <a:solidFill>
                            <a:prstClr val="white"/>
                          </a:solidFill>
                          <a:ln>
                            <a:noFill/>
                          </a:ln>
                          <a:effectLst/>
                        </wps:spPr>
                        <wps:txbx>
                          <w:txbxContent>
                            <w:p w14:paraId="6979B399" w14:textId="2620713A" w:rsidR="0072233D" w:rsidRPr="00586CC1" w:rsidRDefault="0072233D" w:rsidP="00946955">
                              <w:pPr>
                                <w:pStyle w:val="Legenda"/>
                                <w:jc w:val="center"/>
                                <w:rPr>
                                  <w:b/>
                                  <w:bCs/>
                                  <w:noProof/>
                                  <w:color w:val="D6615C" w:themeColor="accent1"/>
                                  <w:sz w:val="28"/>
                                  <w:szCs w:val="28"/>
                                </w:rPr>
                              </w:pPr>
                              <w:bookmarkStart w:id="72" w:name="_Toc499477201"/>
                              <w:r>
                                <w:t xml:space="preserve">Figura </w:t>
                              </w:r>
                              <w:r>
                                <w:fldChar w:fldCharType="begin"/>
                              </w:r>
                              <w:r>
                                <w:instrText xml:space="preserve"> SEQ Figura \* ARABIC </w:instrText>
                              </w:r>
                              <w:r>
                                <w:fldChar w:fldCharType="separate"/>
                              </w:r>
                              <w:r>
                                <w:rPr>
                                  <w:noProof/>
                                </w:rPr>
                                <w:t>3</w:t>
                              </w:r>
                              <w:r>
                                <w:fldChar w:fldCharType="end"/>
                              </w:r>
                              <w:r>
                                <w:t xml:space="preserve"> - Diagrama de arquitetura</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B81050A" id="Grupo 4" o:spid="_x0000_s1031" style="position:absolute;left:0;text-align:left;margin-left:-18pt;margin-top:12.7pt;width:467.8pt;height:227.4pt;z-index:251632640;mso-position-horizontal-relative:margin" coordsize="59410,28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">
                <v:shape id="Picture 7" o:spid="_x0000_s1032" type="#_x0000_t75" style="position:absolute;width:59410;height:288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dIpfEAAAA2gAAAA8AAABkcnMvZG93bnJldi54bWxEj81qwzAQhO+FvoPYQm+N3Bya4EYJbUqg&#10;h0KoEwi+LdbWcmKtjCX/vX0UKOQ4zMw3zGoz2lr01PrKsYLXWQKCuHC64lLB8bB7WYLwAVlj7ZgU&#10;TORhs358WGGq3cC/1GehFBHCPkUFJoQmldIXhiz6mWuIo/fnWoshyraUusUhwm0t50nyJi1WHBcM&#10;NrQ1VFyyzir4LE5H2me7yWzz7jyar/zHzHOlnp/Gj3cQgcZwD/+3v7WCBdyuxBsg1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bdIpfEAAAA2gAAAA8AAAAAAAAAAAAAAAAA&#10;nwIAAGRycy9kb3ducmV2LnhtbFBLBQYAAAAABAAEAPcAAACQAwAAAAA=&#10;">
                  <v:imagedata r:id="rId64" o:title="Diagrama_Arquitetura"/>
                  <v:path arrowok="t"/>
                </v:shape>
                <v:shape id="Text Box 9" o:spid="_x0000_s1033" type="#_x0000_t202" style="position:absolute;left:2794;top:26035;width:56616;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O7P8IA&#10;AADaAAAADwAAAGRycy9kb3ducmV2LnhtbESPT4vCMBTE7wt+h/AEL4umepDdahT/ggf3oCueH82z&#10;LTYvJYm2fnsjCB6HmfkNM523phJ3cr60rGA4SEAQZ1aXnCs4/W/7PyB8QNZYWSYFD/Iwn3W+pphq&#10;2/CB7seQiwhhn6KCIoQ6ldJnBRn0A1sTR+9incEQpculdthEuKnkKEnG0mDJcaHAmlYFZdfjzSgY&#10;r92tOfDqe33a7PGvzkfn5eOsVK/bLiYgArXhE363d1rBL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k7s/wgAAANoAAAAPAAAAAAAAAAAAAAAAAJgCAABkcnMvZG93&#10;bnJldi54bWxQSwUGAAAAAAQABAD1AAAAhwMAAAAA&#10;" stroked="f">
                  <v:textbox inset="0,0,0,0">
                    <w:txbxContent>
                      <w:p w14:paraId="6979B399" w14:textId="2620713A" w:rsidR="0072233D" w:rsidRPr="00586CC1" w:rsidRDefault="0072233D" w:rsidP="00946955">
                        <w:pPr>
                          <w:pStyle w:val="Legenda"/>
                          <w:jc w:val="center"/>
                          <w:rPr>
                            <w:b/>
                            <w:bCs/>
                            <w:noProof/>
                            <w:color w:val="D6615C" w:themeColor="accent1"/>
                            <w:sz w:val="28"/>
                            <w:szCs w:val="28"/>
                          </w:rPr>
                        </w:pPr>
                        <w:bookmarkStart w:id="73" w:name="_Toc499477201"/>
                        <w:r>
                          <w:t xml:space="preserve">Figura </w:t>
                        </w:r>
                        <w:r>
                          <w:fldChar w:fldCharType="begin"/>
                        </w:r>
                        <w:r>
                          <w:instrText xml:space="preserve"> SEQ Figura \* ARABIC </w:instrText>
                        </w:r>
                        <w:r>
                          <w:fldChar w:fldCharType="separate"/>
                        </w:r>
                        <w:r>
                          <w:rPr>
                            <w:noProof/>
                          </w:rPr>
                          <w:t>3</w:t>
                        </w:r>
                        <w:r>
                          <w:fldChar w:fldCharType="end"/>
                        </w:r>
                        <w:r>
                          <w:t xml:space="preserve"> - Diagrama de arquitetura</w:t>
                        </w:r>
                        <w:bookmarkEnd w:id="73"/>
                      </w:p>
                    </w:txbxContent>
                  </v:textbox>
                </v:shape>
                <w10:wrap type="tight" anchorx="margin"/>
              </v:group>
            </w:pict>
          </mc:Fallback>
        </mc:AlternateContent>
      </w:r>
    </w:p>
    <w:p w14:paraId="7FD06916" w14:textId="7F5DD484" w:rsidR="00A25EC7" w:rsidRDefault="00A25EC7" w:rsidP="00A25EC7">
      <w:r>
        <w:lastRenderedPageBreak/>
        <w:t>&lt;Diagrama de alto nível. Escolher uma das opções:</w:t>
      </w:r>
    </w:p>
    <w:p w14:paraId="37B5E1C2" w14:textId="53CAEA77" w:rsidR="00A25EC7" w:rsidRDefault="00A25EC7" w:rsidP="00A25EC7">
      <w:r>
        <w:t>1 – Melhorar existente</w:t>
      </w:r>
    </w:p>
    <w:p w14:paraId="2A91B438" w14:textId="7EFD4853" w:rsidR="00A25EC7" w:rsidRDefault="00A25EC7" w:rsidP="00A25EC7">
      <w:r>
        <w:t>2 – Deixar existente e adicionar um novo c/ mais detalhe&gt;</w:t>
      </w:r>
    </w:p>
    <w:p w14:paraId="1DDE15F3" w14:textId="55C45B43" w:rsidR="00A25EC7" w:rsidRDefault="00A25EC7" w:rsidP="00A25EC7"/>
    <w:p w14:paraId="683745A1" w14:textId="72A154DA" w:rsidR="00A25EC7" w:rsidRDefault="00A25EC7" w:rsidP="00A25EC7"/>
    <w:p w14:paraId="324121D6" w14:textId="40D979B5" w:rsidR="00A25EC7" w:rsidRDefault="00A25EC7" w:rsidP="00A25EC7"/>
    <w:p w14:paraId="721EEE4A" w14:textId="213EDA11" w:rsidR="00A25EC7" w:rsidRDefault="00A25EC7" w:rsidP="00A25EC7"/>
    <w:p w14:paraId="03408549" w14:textId="6DD63EA2" w:rsidR="00A25EC7" w:rsidRDefault="00A25EC7" w:rsidP="00A25EC7"/>
    <w:p w14:paraId="4364FD64" w14:textId="7AFCD309" w:rsidR="00A25EC7" w:rsidRDefault="00A25EC7" w:rsidP="00A25EC7"/>
    <w:p w14:paraId="0B4B9A07" w14:textId="701FB557" w:rsidR="00A25EC7" w:rsidRDefault="00A25EC7" w:rsidP="00A25EC7"/>
    <w:p w14:paraId="5EA378EF" w14:textId="0979B6CD" w:rsidR="00A25EC7" w:rsidRDefault="00A25EC7" w:rsidP="00A25EC7"/>
    <w:p w14:paraId="1D669CC2" w14:textId="5F02AC62" w:rsidR="00A25EC7" w:rsidRDefault="00A25EC7" w:rsidP="00A25EC7"/>
    <w:p w14:paraId="12D83FC8" w14:textId="43C06416" w:rsidR="00A25EC7" w:rsidRDefault="00A25EC7" w:rsidP="00A25EC7"/>
    <w:p w14:paraId="2B1A982A" w14:textId="154C5E87" w:rsidR="00A25EC7" w:rsidRDefault="00A25EC7" w:rsidP="00A25EC7"/>
    <w:p w14:paraId="4694BCA0" w14:textId="153BBB57" w:rsidR="00A25EC7" w:rsidRDefault="00A25EC7" w:rsidP="00A25EC7"/>
    <w:p w14:paraId="4744DF35" w14:textId="780C5D93" w:rsidR="00A25EC7" w:rsidRDefault="00A25EC7" w:rsidP="00A25EC7"/>
    <w:p w14:paraId="2868AC08" w14:textId="77777777" w:rsidR="001C1AAE" w:rsidRPr="001B17D4" w:rsidRDefault="001C1AAE" w:rsidP="00875462"/>
    <w:p w14:paraId="29B2C20D" w14:textId="4B353605" w:rsidR="00875462" w:rsidRPr="00875462" w:rsidRDefault="00875462" w:rsidP="001A1EE6">
      <w:pPr>
        <w:ind w:left="0"/>
      </w:pPr>
    </w:p>
    <w:p w14:paraId="15DB3EC7" w14:textId="6BB7964F" w:rsidR="002F7354" w:rsidRDefault="002F7354" w:rsidP="002F7354">
      <w:pPr>
        <w:pStyle w:val="Cabealho1"/>
      </w:pPr>
      <w:bookmarkStart w:id="74" w:name="_Toc500183025"/>
      <w:r>
        <w:t>Funcionalidades implementadas</w:t>
      </w:r>
      <w:bookmarkEnd w:id="74"/>
    </w:p>
    <w:p w14:paraId="37FFD777" w14:textId="601E4FF9" w:rsidR="008D3D4B" w:rsidRPr="008D3D4B" w:rsidRDefault="008D3D4B" w:rsidP="008D3D4B">
      <w:pPr>
        <w:pStyle w:val="PargrafodaLista"/>
        <w:keepNext/>
        <w:keepLines/>
        <w:numPr>
          <w:ilvl w:val="0"/>
          <w:numId w:val="66"/>
        </w:numPr>
        <w:spacing w:before="560" w:after="180"/>
        <w:contextualSpacing w:val="0"/>
        <w:outlineLvl w:val="1"/>
        <w:rPr>
          <w:rFonts w:asciiTheme="majorHAnsi" w:eastAsiaTheme="majorEastAsia" w:hAnsiTheme="majorHAnsi" w:cstheme="majorBidi"/>
          <w:b/>
          <w:bCs/>
          <w:vanish/>
          <w:color w:val="D6615C" w:themeColor="accent1"/>
          <w:sz w:val="28"/>
          <w:szCs w:val="28"/>
        </w:rPr>
      </w:pPr>
      <w:bookmarkStart w:id="75" w:name="_Toc499477102"/>
      <w:bookmarkStart w:id="76" w:name="_Toc500183026"/>
      <w:bookmarkEnd w:id="75"/>
      <w:bookmarkEnd w:id="76"/>
    </w:p>
    <w:p w14:paraId="471A3714" w14:textId="77777777" w:rsidR="008D3D4B" w:rsidRPr="008D3D4B" w:rsidRDefault="008D3D4B" w:rsidP="008D3D4B">
      <w:pPr>
        <w:pStyle w:val="PargrafodaLista"/>
        <w:keepNext/>
        <w:keepLines/>
        <w:numPr>
          <w:ilvl w:val="0"/>
          <w:numId w:val="66"/>
        </w:numPr>
        <w:spacing w:before="560" w:after="180"/>
        <w:contextualSpacing w:val="0"/>
        <w:outlineLvl w:val="1"/>
        <w:rPr>
          <w:rFonts w:asciiTheme="majorHAnsi" w:eastAsiaTheme="majorEastAsia" w:hAnsiTheme="majorHAnsi" w:cstheme="majorBidi"/>
          <w:b/>
          <w:bCs/>
          <w:vanish/>
          <w:color w:val="D6615C" w:themeColor="accent1"/>
          <w:sz w:val="28"/>
          <w:szCs w:val="28"/>
        </w:rPr>
      </w:pPr>
      <w:bookmarkStart w:id="77" w:name="_Toc499477103"/>
      <w:bookmarkStart w:id="78" w:name="_Toc500183027"/>
      <w:bookmarkEnd w:id="77"/>
      <w:bookmarkEnd w:id="78"/>
    </w:p>
    <w:p w14:paraId="03A5C58D" w14:textId="77777777" w:rsidR="008D3D4B" w:rsidRPr="008D3D4B" w:rsidRDefault="008D3D4B" w:rsidP="008D3D4B">
      <w:pPr>
        <w:pStyle w:val="PargrafodaLista"/>
        <w:keepNext/>
        <w:keepLines/>
        <w:numPr>
          <w:ilvl w:val="0"/>
          <w:numId w:val="66"/>
        </w:numPr>
        <w:spacing w:before="560" w:after="180"/>
        <w:contextualSpacing w:val="0"/>
        <w:outlineLvl w:val="1"/>
        <w:rPr>
          <w:rFonts w:asciiTheme="majorHAnsi" w:eastAsiaTheme="majorEastAsia" w:hAnsiTheme="majorHAnsi" w:cstheme="majorBidi"/>
          <w:b/>
          <w:bCs/>
          <w:vanish/>
          <w:color w:val="D6615C" w:themeColor="accent1"/>
          <w:sz w:val="28"/>
          <w:szCs w:val="28"/>
        </w:rPr>
      </w:pPr>
      <w:bookmarkStart w:id="79" w:name="_Toc499477104"/>
      <w:bookmarkStart w:id="80" w:name="_Toc500183028"/>
      <w:bookmarkEnd w:id="79"/>
      <w:bookmarkEnd w:id="80"/>
    </w:p>
    <w:p w14:paraId="4BCE1907" w14:textId="5140B953" w:rsidR="008D3D4B" w:rsidRDefault="008D3D4B" w:rsidP="008D3D4B">
      <w:pPr>
        <w:pStyle w:val="Cabealho2"/>
        <w:numPr>
          <w:ilvl w:val="1"/>
          <w:numId w:val="66"/>
        </w:numPr>
      </w:pPr>
      <w:bookmarkStart w:id="81" w:name="_Toc500183029"/>
      <w:r>
        <w:t>REQ 1</w:t>
      </w:r>
      <w:r w:rsidR="00EA2B19">
        <w:t xml:space="preserve"> – Registo inicial do dador</w:t>
      </w:r>
      <w:bookmarkEnd w:id="81"/>
    </w:p>
    <w:p w14:paraId="7D0E3FE1" w14:textId="656DA815" w:rsidR="00A25EC7" w:rsidRDefault="001151C7" w:rsidP="00A25EC7">
      <w:pPr>
        <w:pStyle w:val="Cabealho3"/>
        <w:numPr>
          <w:ilvl w:val="2"/>
          <w:numId w:val="66"/>
        </w:numPr>
      </w:pPr>
      <w:bookmarkStart w:id="82" w:name="_Toc500183030"/>
      <w:r>
        <w:t>Análise de requisitos</w:t>
      </w:r>
      <w:bookmarkEnd w:id="82"/>
    </w:p>
    <w:p w14:paraId="3AD61721" w14:textId="190B7A04" w:rsidR="001151C7" w:rsidRDefault="001151C7" w:rsidP="001151C7"/>
    <w:tbl>
      <w:tblPr>
        <w:tblStyle w:val="SyllabusTable-withBorders"/>
        <w:tblW w:w="0" w:type="auto"/>
        <w:tblLook w:val="04A0" w:firstRow="1" w:lastRow="0" w:firstColumn="1" w:lastColumn="0" w:noHBand="0" w:noVBand="1"/>
      </w:tblPr>
      <w:tblGrid>
        <w:gridCol w:w="1604"/>
        <w:gridCol w:w="7502"/>
      </w:tblGrid>
      <w:tr w:rsidR="001151C7" w14:paraId="02E017F9" w14:textId="77777777" w:rsidTr="0085598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38C6E6CF" w14:textId="25517D2D" w:rsidR="001151C7" w:rsidRPr="001151C7" w:rsidRDefault="001151C7" w:rsidP="001151C7">
            <w:pPr>
              <w:ind w:left="0"/>
              <w:jc w:val="center"/>
              <w:rPr>
                <w:b w:val="0"/>
              </w:rPr>
            </w:pPr>
            <w:r w:rsidRPr="001151C7">
              <w:rPr>
                <w:b w:val="0"/>
              </w:rPr>
              <w:t>Identificador</w:t>
            </w:r>
          </w:p>
        </w:tc>
        <w:tc>
          <w:tcPr>
            <w:tcW w:w="7502" w:type="dxa"/>
          </w:tcPr>
          <w:p w14:paraId="41916BC4" w14:textId="1A450611" w:rsidR="001151C7" w:rsidRDefault="001151C7" w:rsidP="001151C7">
            <w:pPr>
              <w:ind w:left="0"/>
              <w:cnfStyle w:val="100000000000" w:firstRow="1" w:lastRow="0" w:firstColumn="0" w:lastColumn="0" w:oddVBand="0" w:evenVBand="0" w:oddHBand="0" w:evenHBand="0" w:firstRowFirstColumn="0" w:firstRowLastColumn="0" w:lastRowFirstColumn="0" w:lastRowLastColumn="0"/>
            </w:pPr>
            <w:r>
              <w:t>REQ 1</w:t>
            </w:r>
          </w:p>
        </w:tc>
      </w:tr>
      <w:tr w:rsidR="001151C7" w14:paraId="491B129D" w14:textId="77777777" w:rsidTr="0085598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6A044FCC" w14:textId="605B82A2" w:rsidR="001151C7" w:rsidRPr="001151C7" w:rsidRDefault="001151C7" w:rsidP="001151C7">
            <w:pPr>
              <w:ind w:left="0"/>
              <w:jc w:val="center"/>
              <w:rPr>
                <w:b w:val="0"/>
              </w:rPr>
            </w:pPr>
            <w:r w:rsidRPr="001151C7">
              <w:rPr>
                <w:b w:val="0"/>
              </w:rPr>
              <w:t>Nome</w:t>
            </w:r>
          </w:p>
        </w:tc>
        <w:tc>
          <w:tcPr>
            <w:tcW w:w="7502" w:type="dxa"/>
          </w:tcPr>
          <w:p w14:paraId="4276229F" w14:textId="18F05021" w:rsidR="001151C7" w:rsidRDefault="001151C7" w:rsidP="001151C7">
            <w:pPr>
              <w:ind w:left="0"/>
              <w:cnfStyle w:val="000000000000" w:firstRow="0" w:lastRow="0" w:firstColumn="0" w:lastColumn="0" w:oddVBand="0" w:evenVBand="0" w:oddHBand="0" w:evenHBand="0" w:firstRowFirstColumn="0" w:firstRowLastColumn="0" w:lastRowFirstColumn="0" w:lastRowLastColumn="0"/>
            </w:pPr>
            <w:r>
              <w:t>Registo inicial do dador</w:t>
            </w:r>
          </w:p>
        </w:tc>
      </w:tr>
      <w:tr w:rsidR="001151C7" w14:paraId="6CA2A83D" w14:textId="77777777" w:rsidTr="0085598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4C400ADD" w14:textId="7560C530" w:rsidR="001151C7" w:rsidRPr="001151C7" w:rsidRDefault="001151C7" w:rsidP="001151C7">
            <w:pPr>
              <w:ind w:left="0"/>
              <w:jc w:val="center"/>
              <w:rPr>
                <w:b w:val="0"/>
              </w:rPr>
            </w:pPr>
            <w:r w:rsidRPr="001151C7">
              <w:rPr>
                <w:b w:val="0"/>
              </w:rPr>
              <w:t>Descrição</w:t>
            </w:r>
          </w:p>
        </w:tc>
        <w:tc>
          <w:tcPr>
            <w:tcW w:w="7502" w:type="dxa"/>
          </w:tcPr>
          <w:p w14:paraId="4FEDB0C0" w14:textId="4410F0BC" w:rsidR="001151C7" w:rsidRDefault="00761370" w:rsidP="001151C7">
            <w:pPr>
              <w:ind w:left="0"/>
              <w:cnfStyle w:val="000000000000" w:firstRow="0" w:lastRow="0" w:firstColumn="0" w:lastColumn="0" w:oddVBand="0" w:evenVBand="0" w:oddHBand="0" w:evenHBand="0" w:firstRowFirstColumn="0" w:firstRowLastColumn="0" w:lastRowFirstColumn="0" w:lastRowLastColumn="0"/>
            </w:pPr>
            <w:r>
              <w:t xml:space="preserve">O(a) Dador(a), enquanto utilizador não registado </w:t>
            </w:r>
            <w:r w:rsidR="003E06E8">
              <w:t>d</w:t>
            </w:r>
            <w:r>
              <w:t xml:space="preserve">o sistema, </w:t>
            </w:r>
            <w:r w:rsidR="003E06E8">
              <w:t xml:space="preserve">pode submeter a sua candidatura através da página inicial da </w:t>
            </w:r>
            <w:proofErr w:type="spellStart"/>
            <w:r w:rsidR="003E06E8">
              <w:t>iGAM</w:t>
            </w:r>
            <w:proofErr w:type="spellEnd"/>
            <w:r w:rsidR="003E06E8">
              <w:t>. Esta candidatura ficará pendente de aprovação.</w:t>
            </w:r>
          </w:p>
        </w:tc>
      </w:tr>
    </w:tbl>
    <w:p w14:paraId="6854A43F" w14:textId="205652A4" w:rsidR="001151C7" w:rsidRDefault="001151C7" w:rsidP="001151C7"/>
    <w:p w14:paraId="2AAD218A" w14:textId="77777777" w:rsidR="003510B3" w:rsidRDefault="003510B3" w:rsidP="001151C7"/>
    <w:tbl>
      <w:tblPr>
        <w:tblStyle w:val="SyllabusTable-withBorders"/>
        <w:tblW w:w="0" w:type="auto"/>
        <w:tblLook w:val="04A0" w:firstRow="1" w:lastRow="0" w:firstColumn="1" w:lastColumn="0" w:noHBand="0" w:noVBand="1"/>
      </w:tblPr>
      <w:tblGrid>
        <w:gridCol w:w="4675"/>
        <w:gridCol w:w="4675"/>
      </w:tblGrid>
      <w:tr w:rsidR="003E60E9" w14:paraId="58DEB852" w14:textId="77777777" w:rsidTr="008559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3D28A1C" w14:textId="77B07907" w:rsidR="003E06E8" w:rsidRDefault="003E06E8" w:rsidP="003E06E8">
            <w:pPr>
              <w:ind w:left="0"/>
              <w:jc w:val="center"/>
            </w:pPr>
            <w:r>
              <w:t>Fluxo de Eventos - Humano</w:t>
            </w:r>
          </w:p>
        </w:tc>
        <w:tc>
          <w:tcPr>
            <w:tcW w:w="4675" w:type="dxa"/>
          </w:tcPr>
          <w:p w14:paraId="3F090A58" w14:textId="006EBCC6" w:rsidR="003E06E8" w:rsidRDefault="003E06E8" w:rsidP="003E06E8">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3E60E9" w14:paraId="7F25A080" w14:textId="77777777" w:rsidTr="0085598A">
        <w:tc>
          <w:tcPr>
            <w:cnfStyle w:val="001000000000" w:firstRow="0" w:lastRow="0" w:firstColumn="1" w:lastColumn="0" w:oddVBand="0" w:evenVBand="0" w:oddHBand="0" w:evenHBand="0" w:firstRowFirstColumn="0" w:firstRowLastColumn="0" w:lastRowFirstColumn="0" w:lastRowLastColumn="0"/>
            <w:tcW w:w="4675" w:type="dxa"/>
          </w:tcPr>
          <w:p w14:paraId="73520045" w14:textId="753FB757" w:rsidR="003E06E8" w:rsidRPr="00873462" w:rsidRDefault="003E06E8" w:rsidP="003E60E9">
            <w:pPr>
              <w:spacing w:after="0"/>
              <w:ind w:left="45"/>
              <w:rPr>
                <w:b w:val="0"/>
              </w:rPr>
            </w:pPr>
            <w:r w:rsidRPr="00873462">
              <w:rPr>
                <w:b w:val="0"/>
              </w:rPr>
              <w:lastRenderedPageBreak/>
              <w:t xml:space="preserve">1 </w:t>
            </w:r>
            <w:r w:rsidR="00873462">
              <w:rPr>
                <w:b w:val="0"/>
              </w:rPr>
              <w:t>–</w:t>
            </w:r>
            <w:r w:rsidRPr="00873462">
              <w:rPr>
                <w:b w:val="0"/>
              </w:rPr>
              <w:t xml:space="preserve"> </w:t>
            </w:r>
            <w:r w:rsidR="00873462">
              <w:rPr>
                <w:b w:val="0"/>
              </w:rPr>
              <w:t>O(a) Dador(a) acede à secção de registo de um novo dador</w:t>
            </w:r>
          </w:p>
        </w:tc>
        <w:tc>
          <w:tcPr>
            <w:tcW w:w="4675" w:type="dxa"/>
          </w:tcPr>
          <w:p w14:paraId="5320A1A8" w14:textId="58711C35" w:rsidR="003E06E8" w:rsidRDefault="003E06E8" w:rsidP="000749A4">
            <w:pPr>
              <w:ind w:left="360" w:hanging="90"/>
              <w:cnfStyle w:val="000000000000" w:firstRow="0" w:lastRow="0" w:firstColumn="0" w:lastColumn="0" w:oddVBand="0" w:evenVBand="0" w:oddHBand="0" w:evenHBand="0" w:firstRowFirstColumn="0" w:firstRowLastColumn="0" w:lastRowFirstColumn="0" w:lastRowLastColumn="0"/>
            </w:pPr>
            <w:r>
              <w:t>1</w:t>
            </w:r>
            <w:r w:rsidR="003E60E9">
              <w:t>.1</w:t>
            </w:r>
            <w:r>
              <w:t xml:space="preserve"> – </w:t>
            </w:r>
            <w:r w:rsidR="000749A4">
              <w:t xml:space="preserve">A </w:t>
            </w:r>
            <w:proofErr w:type="spellStart"/>
            <w:r w:rsidR="000749A4">
              <w:t>view</w:t>
            </w:r>
            <w:proofErr w:type="spellEnd"/>
            <w:r w:rsidR="000749A4">
              <w:t xml:space="preserve"> “XPTO” chama/faz …</w:t>
            </w:r>
          </w:p>
          <w:p w14:paraId="2BE15925" w14:textId="425D8454" w:rsidR="003E06E8" w:rsidRDefault="003E60E9" w:rsidP="000749A4">
            <w:pPr>
              <w:ind w:left="360" w:hanging="90"/>
              <w:cnfStyle w:val="000000000000" w:firstRow="0" w:lastRow="0" w:firstColumn="0" w:lastColumn="0" w:oddVBand="0" w:evenVBand="0" w:oddHBand="0" w:evenHBand="0" w:firstRowFirstColumn="0" w:firstRowLastColumn="0" w:lastRowFirstColumn="0" w:lastRowLastColumn="0"/>
            </w:pPr>
            <w:r>
              <w:t>1.2</w:t>
            </w:r>
            <w:r w:rsidR="003E06E8">
              <w:t xml:space="preserve"> </w:t>
            </w:r>
            <w:r w:rsidR="000749A4">
              <w:t>–</w:t>
            </w:r>
            <w:r w:rsidR="003E06E8">
              <w:t xml:space="preserve"> </w:t>
            </w:r>
            <w:r w:rsidR="000749A4">
              <w:t xml:space="preserve">O </w:t>
            </w:r>
            <w:proofErr w:type="spellStart"/>
            <w:r w:rsidR="000749A4">
              <w:t>Controller</w:t>
            </w:r>
            <w:proofErr w:type="spellEnd"/>
            <w:r w:rsidR="000749A4">
              <w:t xml:space="preserve"> “ZXY” chama/faz …</w:t>
            </w:r>
          </w:p>
        </w:tc>
      </w:tr>
      <w:tr w:rsidR="003E60E9" w14:paraId="464418FF" w14:textId="77777777" w:rsidTr="0085598A">
        <w:tc>
          <w:tcPr>
            <w:cnfStyle w:val="001000000000" w:firstRow="0" w:lastRow="0" w:firstColumn="1" w:lastColumn="0" w:oddVBand="0" w:evenVBand="0" w:oddHBand="0" w:evenHBand="0" w:firstRowFirstColumn="0" w:firstRowLastColumn="0" w:lastRowFirstColumn="0" w:lastRowLastColumn="0"/>
            <w:tcW w:w="4675" w:type="dxa"/>
          </w:tcPr>
          <w:p w14:paraId="618B5A51" w14:textId="37A06B0E" w:rsidR="003E06E8" w:rsidRPr="00873462" w:rsidRDefault="003E06E8" w:rsidP="003E60E9">
            <w:pPr>
              <w:pStyle w:val="PargrafodaLista"/>
              <w:spacing w:after="0"/>
              <w:ind w:left="45"/>
              <w:rPr>
                <w:b w:val="0"/>
              </w:rPr>
            </w:pPr>
            <w:r w:rsidRPr="00873462">
              <w:rPr>
                <w:b w:val="0"/>
              </w:rPr>
              <w:t xml:space="preserve">2 </w:t>
            </w:r>
            <w:r w:rsidR="00873462">
              <w:rPr>
                <w:b w:val="0"/>
              </w:rPr>
              <w:t>–</w:t>
            </w:r>
            <w:r w:rsidRPr="00873462">
              <w:rPr>
                <w:b w:val="0"/>
              </w:rPr>
              <w:t xml:space="preserve"> </w:t>
            </w:r>
            <w:r w:rsidR="00873462">
              <w:rPr>
                <w:b w:val="0"/>
              </w:rPr>
              <w:t>O(a) Dador(a) insere os dados solicitados</w:t>
            </w:r>
          </w:p>
        </w:tc>
        <w:tc>
          <w:tcPr>
            <w:tcW w:w="4675" w:type="dxa"/>
          </w:tcPr>
          <w:p w14:paraId="3A14AD2B" w14:textId="08557343" w:rsidR="003E06E8" w:rsidRDefault="00873462" w:rsidP="000749A4">
            <w:pPr>
              <w:ind w:left="360" w:hanging="90"/>
              <w:cnfStyle w:val="000000000000" w:firstRow="0" w:lastRow="0" w:firstColumn="0" w:lastColumn="0" w:oddVBand="0" w:evenVBand="0" w:oddHBand="0" w:evenHBand="0" w:firstRowFirstColumn="0" w:firstRowLastColumn="0" w:lastRowFirstColumn="0" w:lastRowLastColumn="0"/>
            </w:pPr>
            <w:r>
              <w:t>Sem ação do sistema</w:t>
            </w:r>
            <w:r w:rsidR="003E60E9">
              <w:t xml:space="preserve">  </w:t>
            </w:r>
          </w:p>
        </w:tc>
      </w:tr>
      <w:tr w:rsidR="003E60E9" w14:paraId="0EA432E3" w14:textId="77777777" w:rsidTr="0085598A">
        <w:tc>
          <w:tcPr>
            <w:cnfStyle w:val="001000000000" w:firstRow="0" w:lastRow="0" w:firstColumn="1" w:lastColumn="0" w:oddVBand="0" w:evenVBand="0" w:oddHBand="0" w:evenHBand="0" w:firstRowFirstColumn="0" w:firstRowLastColumn="0" w:lastRowFirstColumn="0" w:lastRowLastColumn="0"/>
            <w:tcW w:w="4675" w:type="dxa"/>
          </w:tcPr>
          <w:p w14:paraId="3D7FC854" w14:textId="0DE55C15" w:rsidR="003E06E8" w:rsidRPr="00873462" w:rsidRDefault="003E06E8" w:rsidP="003E60E9">
            <w:pPr>
              <w:pStyle w:val="PargrafodaLista"/>
              <w:spacing w:after="0"/>
              <w:ind w:left="45"/>
              <w:rPr>
                <w:b w:val="0"/>
              </w:rPr>
            </w:pPr>
            <w:r w:rsidRPr="00873462">
              <w:rPr>
                <w:b w:val="0"/>
              </w:rPr>
              <w:t xml:space="preserve">3 </w:t>
            </w:r>
            <w:r w:rsidR="00873462">
              <w:rPr>
                <w:b w:val="0"/>
              </w:rPr>
              <w:t>–</w:t>
            </w:r>
            <w:r w:rsidRPr="00873462">
              <w:rPr>
                <w:b w:val="0"/>
              </w:rPr>
              <w:t xml:space="preserve"> </w:t>
            </w:r>
            <w:r w:rsidR="00873462">
              <w:rPr>
                <w:b w:val="0"/>
              </w:rPr>
              <w:t>O(a) Dador(a) submete o registo</w:t>
            </w:r>
          </w:p>
        </w:tc>
        <w:tc>
          <w:tcPr>
            <w:tcW w:w="4675" w:type="dxa"/>
          </w:tcPr>
          <w:p w14:paraId="74512D65" w14:textId="0B872534" w:rsidR="003E06E8" w:rsidRDefault="003E60E9" w:rsidP="000749A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6A350240" w14:textId="5EAD976A" w:rsidR="003E60E9" w:rsidRDefault="003E60E9" w:rsidP="000749A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25BEC913" w14:textId="39B55FC6" w:rsidR="003E06E8" w:rsidRDefault="003E06E8" w:rsidP="003E06E8">
      <w:pPr>
        <w:ind w:left="0"/>
      </w:pPr>
    </w:p>
    <w:p w14:paraId="7E27F450" w14:textId="77777777" w:rsidR="003510B3" w:rsidRDefault="003510B3" w:rsidP="003E06E8">
      <w:pPr>
        <w:ind w:left="0"/>
      </w:pPr>
    </w:p>
    <w:tbl>
      <w:tblPr>
        <w:tblStyle w:val="SyllabusTable-withBorders"/>
        <w:tblW w:w="0" w:type="auto"/>
        <w:tblLook w:val="04A0" w:firstRow="1" w:lastRow="0" w:firstColumn="1" w:lastColumn="0" w:noHBand="0" w:noVBand="1"/>
      </w:tblPr>
      <w:tblGrid>
        <w:gridCol w:w="3248"/>
        <w:gridCol w:w="3248"/>
        <w:gridCol w:w="2854"/>
      </w:tblGrid>
      <w:tr w:rsidR="000749A4" w14:paraId="4B66C5C6" w14:textId="397C022D" w:rsidTr="008559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4081D9E" w14:textId="154EF601" w:rsidR="000749A4" w:rsidRDefault="000749A4" w:rsidP="00873462">
            <w:pPr>
              <w:ind w:left="0"/>
              <w:jc w:val="center"/>
            </w:pPr>
            <w:r>
              <w:t>Pré-condições</w:t>
            </w:r>
          </w:p>
        </w:tc>
        <w:tc>
          <w:tcPr>
            <w:tcW w:w="3248" w:type="dxa"/>
          </w:tcPr>
          <w:p w14:paraId="6664FDBA" w14:textId="6EA47176" w:rsidR="000749A4" w:rsidRDefault="000749A4" w:rsidP="00873462">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656C4A64" w14:textId="56710EB6" w:rsidR="000749A4" w:rsidRDefault="000749A4" w:rsidP="00873462">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0749A4" w14:paraId="5B4F4F5B" w14:textId="066EDA90" w:rsidTr="0085598A">
        <w:tc>
          <w:tcPr>
            <w:cnfStyle w:val="001000000000" w:firstRow="0" w:lastRow="0" w:firstColumn="1" w:lastColumn="0" w:oddVBand="0" w:evenVBand="0" w:oddHBand="0" w:evenHBand="0" w:firstRowFirstColumn="0" w:firstRowLastColumn="0" w:lastRowFirstColumn="0" w:lastRowLastColumn="0"/>
            <w:tcW w:w="3248" w:type="dxa"/>
          </w:tcPr>
          <w:p w14:paraId="40BE2AC6" w14:textId="3BDD738E" w:rsidR="000749A4" w:rsidRPr="000749A4" w:rsidRDefault="000749A4" w:rsidP="000749A4">
            <w:pPr>
              <w:ind w:left="150"/>
              <w:jc w:val="center"/>
              <w:rPr>
                <w:b w:val="0"/>
              </w:rPr>
            </w:pPr>
            <w:r w:rsidRPr="000749A4">
              <w:rPr>
                <w:b w:val="0"/>
              </w:rPr>
              <w:t>Sem nada a registar</w:t>
            </w:r>
          </w:p>
        </w:tc>
        <w:tc>
          <w:tcPr>
            <w:tcW w:w="3248" w:type="dxa"/>
          </w:tcPr>
          <w:p w14:paraId="5A7BD2B5" w14:textId="68877E3F"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r w:rsidRPr="000749A4">
              <w:t>Os dados inseridos são validados pelo sistema</w:t>
            </w:r>
          </w:p>
        </w:tc>
        <w:tc>
          <w:tcPr>
            <w:tcW w:w="2854" w:type="dxa"/>
          </w:tcPr>
          <w:p w14:paraId="65C37FEE" w14:textId="756F99B1" w:rsidR="000749A4" w:rsidRPr="000749A4" w:rsidRDefault="000749A4" w:rsidP="000749A4">
            <w:pPr>
              <w:ind w:left="136"/>
              <w:jc w:val="center"/>
              <w:cnfStyle w:val="000000000000" w:firstRow="0" w:lastRow="0" w:firstColumn="0" w:lastColumn="0" w:oddVBand="0" w:evenVBand="0" w:oddHBand="0" w:evenHBand="0" w:firstRowFirstColumn="0" w:firstRowLastColumn="0" w:lastRowFirstColumn="0" w:lastRowLastColumn="0"/>
            </w:pPr>
            <w:r>
              <w:t>Os campos de texto não podem estar vazios</w:t>
            </w:r>
          </w:p>
        </w:tc>
      </w:tr>
      <w:tr w:rsidR="000749A4" w14:paraId="679D7D67" w14:textId="180FC174" w:rsidTr="0085598A">
        <w:tc>
          <w:tcPr>
            <w:cnfStyle w:val="001000000000" w:firstRow="0" w:lastRow="0" w:firstColumn="1" w:lastColumn="0" w:oddVBand="0" w:evenVBand="0" w:oddHBand="0" w:evenHBand="0" w:firstRowFirstColumn="0" w:firstRowLastColumn="0" w:lastRowFirstColumn="0" w:lastRowLastColumn="0"/>
            <w:tcW w:w="3248" w:type="dxa"/>
          </w:tcPr>
          <w:p w14:paraId="0CA43B97" w14:textId="77777777" w:rsidR="000749A4" w:rsidRPr="000749A4" w:rsidRDefault="000749A4" w:rsidP="000749A4">
            <w:pPr>
              <w:ind w:left="0"/>
              <w:jc w:val="center"/>
              <w:rPr>
                <w:b w:val="0"/>
              </w:rPr>
            </w:pPr>
          </w:p>
        </w:tc>
        <w:tc>
          <w:tcPr>
            <w:tcW w:w="3248" w:type="dxa"/>
          </w:tcPr>
          <w:p w14:paraId="138EC80E" w14:textId="46E07692"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r w:rsidRPr="000749A4">
              <w:t>Os dados inseridos no sistema são armazenados numa base de dados</w:t>
            </w:r>
          </w:p>
        </w:tc>
        <w:tc>
          <w:tcPr>
            <w:tcW w:w="2854" w:type="dxa"/>
          </w:tcPr>
          <w:p w14:paraId="2F7D3983" w14:textId="401C407F" w:rsidR="000749A4" w:rsidRPr="000749A4" w:rsidRDefault="000749A4" w:rsidP="000749A4">
            <w:pPr>
              <w:ind w:left="0"/>
              <w:jc w:val="center"/>
              <w:cnfStyle w:val="000000000000" w:firstRow="0" w:lastRow="0" w:firstColumn="0" w:lastColumn="0" w:oddVBand="0" w:evenVBand="0" w:oddHBand="0" w:evenHBand="0" w:firstRowFirstColumn="0" w:firstRowLastColumn="0" w:lastRowFirstColumn="0" w:lastRowLastColumn="0"/>
            </w:pPr>
            <w:r>
              <w:t>A idade deve ser um valor compreendido entre os 16 e os 60 anos</w:t>
            </w:r>
          </w:p>
        </w:tc>
      </w:tr>
      <w:tr w:rsidR="000749A4" w14:paraId="61EC3629" w14:textId="77777777" w:rsidTr="0085598A">
        <w:tc>
          <w:tcPr>
            <w:cnfStyle w:val="001000000000" w:firstRow="0" w:lastRow="0" w:firstColumn="1" w:lastColumn="0" w:oddVBand="0" w:evenVBand="0" w:oddHBand="0" w:evenHBand="0" w:firstRowFirstColumn="0" w:firstRowLastColumn="0" w:lastRowFirstColumn="0" w:lastRowLastColumn="0"/>
            <w:tcW w:w="3248" w:type="dxa"/>
          </w:tcPr>
          <w:p w14:paraId="461E5405" w14:textId="77777777" w:rsidR="000749A4" w:rsidRPr="000749A4" w:rsidRDefault="000749A4" w:rsidP="000749A4">
            <w:pPr>
              <w:ind w:left="0"/>
              <w:jc w:val="center"/>
              <w:rPr>
                <w:b w:val="0"/>
              </w:rPr>
            </w:pPr>
          </w:p>
        </w:tc>
        <w:tc>
          <w:tcPr>
            <w:tcW w:w="3248" w:type="dxa"/>
          </w:tcPr>
          <w:p w14:paraId="148A2DD8" w14:textId="4143FBBC"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r w:rsidRPr="000749A4">
              <w:t>É gerado um identificador único para o(a) dador(a)</w:t>
            </w:r>
          </w:p>
        </w:tc>
        <w:tc>
          <w:tcPr>
            <w:tcW w:w="2854" w:type="dxa"/>
          </w:tcPr>
          <w:p w14:paraId="140D6BC6" w14:textId="229E3271" w:rsidR="000749A4" w:rsidRPr="000749A4" w:rsidRDefault="000749A4" w:rsidP="000749A4">
            <w:pPr>
              <w:ind w:left="0"/>
              <w:jc w:val="center"/>
              <w:cnfStyle w:val="000000000000" w:firstRow="0" w:lastRow="0" w:firstColumn="0" w:lastColumn="0" w:oddVBand="0" w:evenVBand="0" w:oddHBand="0" w:evenHBand="0" w:firstRowFirstColumn="0" w:firstRowLastColumn="0" w:lastRowFirstColumn="0" w:lastRowLastColumn="0"/>
            </w:pPr>
            <w:r>
              <w:t>O NIF deve ser constituído por 9 dígitos</w:t>
            </w:r>
          </w:p>
        </w:tc>
      </w:tr>
      <w:tr w:rsidR="000749A4" w14:paraId="675E56B5" w14:textId="77777777" w:rsidTr="0085598A">
        <w:tc>
          <w:tcPr>
            <w:cnfStyle w:val="001000000000" w:firstRow="0" w:lastRow="0" w:firstColumn="1" w:lastColumn="0" w:oddVBand="0" w:evenVBand="0" w:oddHBand="0" w:evenHBand="0" w:firstRowFirstColumn="0" w:firstRowLastColumn="0" w:lastRowFirstColumn="0" w:lastRowLastColumn="0"/>
            <w:tcW w:w="3248" w:type="dxa"/>
          </w:tcPr>
          <w:p w14:paraId="17A1A678" w14:textId="77777777" w:rsidR="000749A4" w:rsidRPr="000749A4" w:rsidRDefault="000749A4" w:rsidP="000749A4">
            <w:pPr>
              <w:ind w:left="0"/>
              <w:jc w:val="center"/>
            </w:pPr>
          </w:p>
        </w:tc>
        <w:tc>
          <w:tcPr>
            <w:tcW w:w="3248" w:type="dxa"/>
          </w:tcPr>
          <w:p w14:paraId="2F7C1ABE" w14:textId="77777777"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471AB9FF" w14:textId="3ABB2F9B" w:rsidR="000749A4" w:rsidRDefault="000749A4" w:rsidP="000749A4">
            <w:pPr>
              <w:ind w:left="0"/>
              <w:jc w:val="center"/>
              <w:cnfStyle w:val="000000000000" w:firstRow="0" w:lastRow="0" w:firstColumn="0" w:lastColumn="0" w:oddVBand="0" w:evenVBand="0" w:oddHBand="0" w:evenHBand="0" w:firstRowFirstColumn="0" w:firstRowLastColumn="0" w:lastRowFirstColumn="0" w:lastRowLastColumn="0"/>
            </w:pPr>
            <w:r>
              <w:t>O contacto telefónico deve ser constituído por 9 dígitos</w:t>
            </w:r>
          </w:p>
        </w:tc>
      </w:tr>
    </w:tbl>
    <w:p w14:paraId="343063AB" w14:textId="045E19A9" w:rsidR="00873462" w:rsidRDefault="00873462" w:rsidP="003E06E8">
      <w:pPr>
        <w:ind w:left="0"/>
      </w:pPr>
    </w:p>
    <w:p w14:paraId="290B2C5B" w14:textId="39058165" w:rsidR="00873462" w:rsidRDefault="00873462" w:rsidP="003E06E8">
      <w:pPr>
        <w:ind w:left="0"/>
      </w:pPr>
    </w:p>
    <w:p w14:paraId="166006F9" w14:textId="77777777" w:rsidR="00873462" w:rsidRPr="001151C7" w:rsidRDefault="00873462" w:rsidP="003E06E8">
      <w:pPr>
        <w:ind w:left="0"/>
      </w:pPr>
    </w:p>
    <w:p w14:paraId="396F0875" w14:textId="4EBC4F7A" w:rsidR="001151C7" w:rsidRDefault="001151C7" w:rsidP="001151C7">
      <w:pPr>
        <w:pStyle w:val="Cabealho3"/>
        <w:numPr>
          <w:ilvl w:val="2"/>
          <w:numId w:val="66"/>
        </w:numPr>
      </w:pPr>
      <w:bookmarkStart w:id="83" w:name="_Toc500183031"/>
      <w:r>
        <w:t>Diagrama de sequência</w:t>
      </w:r>
      <w:bookmarkEnd w:id="83"/>
    </w:p>
    <w:p w14:paraId="2941CABF" w14:textId="1CD4BD9D" w:rsidR="003E60E9" w:rsidRDefault="003E60E9" w:rsidP="003E60E9"/>
    <w:p w14:paraId="0F91CA46" w14:textId="35A01D62" w:rsidR="003E60E9" w:rsidRDefault="003510B3" w:rsidP="003510B3">
      <w:r>
        <w:t>&lt;Diagrama de sequência básico, que junta o Actor e a interação entre as diferentes camadas. Nos casos de uso mais completos/complexos, complementar o diagrama com uma breve descrição&gt;</w:t>
      </w:r>
    </w:p>
    <w:p w14:paraId="5A9418A9" w14:textId="1C771880" w:rsidR="003510B3" w:rsidRDefault="003510B3" w:rsidP="003510B3"/>
    <w:p w14:paraId="1FF3969B" w14:textId="55705A25" w:rsidR="003510B3" w:rsidRDefault="003510B3" w:rsidP="003510B3"/>
    <w:p w14:paraId="523F3028" w14:textId="65DED82B" w:rsidR="003510B3" w:rsidRDefault="003510B3" w:rsidP="003510B3"/>
    <w:p w14:paraId="3117C5DC" w14:textId="78CEA4BF" w:rsidR="003510B3" w:rsidRDefault="003510B3" w:rsidP="003510B3"/>
    <w:p w14:paraId="2A931FA9" w14:textId="13D73A90" w:rsidR="003510B3" w:rsidRDefault="003510B3" w:rsidP="003510B3"/>
    <w:p w14:paraId="42EE543E" w14:textId="67ACC63D" w:rsidR="003510B3" w:rsidRDefault="003510B3" w:rsidP="003510B3"/>
    <w:p w14:paraId="6A3E09E5" w14:textId="67BE5521" w:rsidR="003510B3" w:rsidRDefault="003510B3" w:rsidP="003510B3"/>
    <w:p w14:paraId="0BD4C45C" w14:textId="7B4C1642" w:rsidR="003510B3" w:rsidRDefault="003510B3" w:rsidP="003510B3"/>
    <w:p w14:paraId="30FED179" w14:textId="3B1DD4F6" w:rsidR="003510B3" w:rsidRDefault="003510B3" w:rsidP="003510B3"/>
    <w:p w14:paraId="027FC6F9" w14:textId="1EE08321" w:rsidR="00EE4A31" w:rsidRDefault="00EE4A31" w:rsidP="003510B3"/>
    <w:p w14:paraId="26134DED" w14:textId="32224E36" w:rsidR="00EE4A31" w:rsidRDefault="00EE4A31" w:rsidP="003510B3"/>
    <w:p w14:paraId="691F4582" w14:textId="7C587867" w:rsidR="00EE4A31" w:rsidRDefault="00EE4A31" w:rsidP="003510B3"/>
    <w:p w14:paraId="69100525" w14:textId="15A01F70" w:rsidR="00EE4A31" w:rsidRDefault="00EE4A31" w:rsidP="003510B3"/>
    <w:p w14:paraId="3AE2D2A5" w14:textId="61915FB9" w:rsidR="00EE4A31" w:rsidRDefault="00EE4A31" w:rsidP="003510B3"/>
    <w:p w14:paraId="21123046" w14:textId="290F931E" w:rsidR="00EE4A31" w:rsidRDefault="00EE4A31" w:rsidP="003510B3"/>
    <w:p w14:paraId="558BA9DB" w14:textId="45B4CEDD" w:rsidR="00EE4A31" w:rsidRDefault="00EE4A31" w:rsidP="003510B3"/>
    <w:p w14:paraId="4470E042" w14:textId="3672395F" w:rsidR="00EE4A31" w:rsidRDefault="00EE4A31" w:rsidP="003510B3"/>
    <w:p w14:paraId="570FC774" w14:textId="621D0D33" w:rsidR="00EE4A31" w:rsidRDefault="00EE4A31" w:rsidP="003510B3"/>
    <w:p w14:paraId="0F904408" w14:textId="613F76DA" w:rsidR="00EE4A31" w:rsidRDefault="00EE4A31" w:rsidP="003510B3"/>
    <w:p w14:paraId="5ABF6A27" w14:textId="7983D15C" w:rsidR="00EE4A31" w:rsidRDefault="00EE4A31" w:rsidP="003510B3"/>
    <w:p w14:paraId="5103C143" w14:textId="52D3102A" w:rsidR="00EE4A31" w:rsidRDefault="00EE4A31" w:rsidP="003510B3"/>
    <w:p w14:paraId="061FFFF7" w14:textId="60ED09AD" w:rsidR="00EE4A31" w:rsidRDefault="00EE4A31" w:rsidP="003510B3"/>
    <w:p w14:paraId="00991BF3" w14:textId="003CDC76" w:rsidR="00EE4A31" w:rsidRDefault="00EE4A31" w:rsidP="003510B3"/>
    <w:p w14:paraId="39E25BFB" w14:textId="55418E73" w:rsidR="00EE4A31" w:rsidRDefault="00EE4A31" w:rsidP="003510B3"/>
    <w:p w14:paraId="4F02C338" w14:textId="018215F5" w:rsidR="00EE4A31" w:rsidRDefault="00EE4A31" w:rsidP="003510B3"/>
    <w:p w14:paraId="769112BF" w14:textId="71271553" w:rsidR="00EE4A31" w:rsidRDefault="00EE4A31" w:rsidP="003510B3"/>
    <w:p w14:paraId="036A0DB0" w14:textId="1ED795DC" w:rsidR="0085598A" w:rsidRDefault="0085598A" w:rsidP="003510B3"/>
    <w:p w14:paraId="4F9CD769" w14:textId="77777777" w:rsidR="0085598A" w:rsidRDefault="0085598A" w:rsidP="003510B3"/>
    <w:p w14:paraId="69ED2022" w14:textId="77777777" w:rsidR="003510B3" w:rsidRPr="003E60E9" w:rsidRDefault="003510B3" w:rsidP="003510B3"/>
    <w:p w14:paraId="3B12734E" w14:textId="66783B7B" w:rsidR="00A25EC7" w:rsidRPr="00A25EC7" w:rsidRDefault="001151C7" w:rsidP="001151C7">
      <w:pPr>
        <w:pStyle w:val="Cabealho3"/>
        <w:numPr>
          <w:ilvl w:val="2"/>
          <w:numId w:val="66"/>
        </w:numPr>
      </w:pPr>
      <w:bookmarkStart w:id="84" w:name="_Toc500183032"/>
      <w:r>
        <w:t>Ilustração da funcionalidade</w:t>
      </w:r>
      <w:bookmarkEnd w:id="84"/>
    </w:p>
    <w:p w14:paraId="7AD2A008" w14:textId="77777777" w:rsidR="00A25EC7" w:rsidRPr="00A25EC7" w:rsidRDefault="00A25EC7" w:rsidP="00A25EC7"/>
    <w:p w14:paraId="4431560F" w14:textId="79B0D95E" w:rsidR="00653980" w:rsidRDefault="00653980" w:rsidP="00653980">
      <w:r>
        <w:rPr>
          <w:noProof/>
          <w:lang w:eastAsia="pt-PT"/>
        </w:rPr>
        <w:lastRenderedPageBreak/>
        <mc:AlternateContent>
          <mc:Choice Requires="wps">
            <w:drawing>
              <wp:anchor distT="0" distB="0" distL="114300" distR="114300" simplePos="0" relativeHeight="251649024" behindDoc="1" locked="0" layoutInCell="1" allowOverlap="1" wp14:anchorId="108FD33A" wp14:editId="32995B45">
                <wp:simplePos x="0" y="0"/>
                <wp:positionH relativeFrom="column">
                  <wp:posOffset>514350</wp:posOffset>
                </wp:positionH>
                <wp:positionV relativeFrom="paragraph">
                  <wp:posOffset>3246755</wp:posOffset>
                </wp:positionV>
                <wp:extent cx="4914900" cy="259715"/>
                <wp:effectExtent l="0" t="0" r="0" b="0"/>
                <wp:wrapTight wrapText="bothSides">
                  <wp:wrapPolygon edited="0">
                    <wp:start x="0" y="0"/>
                    <wp:lineTo x="0" y="21600"/>
                    <wp:lineTo x="21600" y="21600"/>
                    <wp:lineTo x="21600" y="0"/>
                  </wp:wrapPolygon>
                </wp:wrapTight>
                <wp:docPr id="18" name="Caixa de texto 18"/>
                <wp:cNvGraphicFramePr/>
                <a:graphic xmlns:a="http://schemas.openxmlformats.org/drawingml/2006/main">
                  <a:graphicData uri="http://schemas.microsoft.com/office/word/2010/wordprocessingShape">
                    <wps:wsp>
                      <wps:cNvSpPr txBox="1"/>
                      <wps:spPr>
                        <a:xfrm>
                          <a:off x="0" y="0"/>
                          <a:ext cx="4914900" cy="259715"/>
                        </a:xfrm>
                        <a:prstGeom prst="rect">
                          <a:avLst/>
                        </a:prstGeom>
                        <a:solidFill>
                          <a:prstClr val="white"/>
                        </a:solidFill>
                        <a:ln>
                          <a:noFill/>
                        </a:ln>
                      </wps:spPr>
                      <wps:txbx>
                        <w:txbxContent>
                          <w:p w14:paraId="06366670" w14:textId="3CE15071" w:rsidR="0072233D" w:rsidRPr="00656D7B" w:rsidRDefault="0072233D" w:rsidP="00653980">
                            <w:pPr>
                              <w:pStyle w:val="Legenda"/>
                              <w:jc w:val="center"/>
                              <w:rPr>
                                <w:noProof/>
                                <w:color w:val="404040" w:themeColor="text1" w:themeTint="BF"/>
                              </w:rPr>
                            </w:pPr>
                            <w:bookmarkStart w:id="85" w:name="_Toc499477205"/>
                            <w:r>
                              <w:t xml:space="preserve">Figura </w:t>
                            </w:r>
                            <w:r>
                              <w:fldChar w:fldCharType="begin"/>
                            </w:r>
                            <w:r>
                              <w:instrText xml:space="preserve"> SEQ Figura \* ARABIC </w:instrText>
                            </w:r>
                            <w:r>
                              <w:fldChar w:fldCharType="separate"/>
                            </w:r>
                            <w:r>
                              <w:rPr>
                                <w:noProof/>
                              </w:rPr>
                              <w:t>7</w:t>
                            </w:r>
                            <w:r>
                              <w:fldChar w:fldCharType="end"/>
                            </w:r>
                            <w:r>
                              <w:t xml:space="preserve"> - REQ_1: Página Inicial</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FD33A" id="Caixa de texto 18" o:spid="_x0000_s1034" type="#_x0000_t202" style="position:absolute;left:0;text-align:left;margin-left:40.5pt;margin-top:255.65pt;width:387pt;height:20.4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" stroked="f">
                <v:textbox style="mso-fit-shape-to-text:t" inset="0,0,0,0">
                  <w:txbxContent>
                    <w:p w14:paraId="06366670" w14:textId="3CE15071" w:rsidR="0072233D" w:rsidRPr="00656D7B" w:rsidRDefault="0072233D" w:rsidP="00653980">
                      <w:pPr>
                        <w:pStyle w:val="Legenda"/>
                        <w:jc w:val="center"/>
                        <w:rPr>
                          <w:noProof/>
                          <w:color w:val="404040" w:themeColor="text1" w:themeTint="BF"/>
                        </w:rPr>
                      </w:pPr>
                      <w:bookmarkStart w:id="86" w:name="_Toc499477205"/>
                      <w:r>
                        <w:t xml:space="preserve">Figura </w:t>
                      </w:r>
                      <w:r>
                        <w:fldChar w:fldCharType="begin"/>
                      </w:r>
                      <w:r>
                        <w:instrText xml:space="preserve"> SEQ Figura \* ARABIC </w:instrText>
                      </w:r>
                      <w:r>
                        <w:fldChar w:fldCharType="separate"/>
                      </w:r>
                      <w:r>
                        <w:rPr>
                          <w:noProof/>
                        </w:rPr>
                        <w:t>7</w:t>
                      </w:r>
                      <w:r>
                        <w:fldChar w:fldCharType="end"/>
                      </w:r>
                      <w:r>
                        <w:t xml:space="preserve"> - REQ_1: Página Inicial</w:t>
                      </w:r>
                      <w:bookmarkEnd w:id="86"/>
                    </w:p>
                  </w:txbxContent>
                </v:textbox>
                <w10:wrap type="tight"/>
              </v:shape>
            </w:pict>
          </mc:Fallback>
        </mc:AlternateContent>
      </w:r>
      <w:r>
        <w:rPr>
          <w:noProof/>
          <w:lang w:eastAsia="pt-PT"/>
        </w:rPr>
        <w:drawing>
          <wp:anchor distT="0" distB="0" distL="114300" distR="114300" simplePos="0" relativeHeight="251645952" behindDoc="1" locked="0" layoutInCell="1" allowOverlap="1" wp14:anchorId="53DC7BD8" wp14:editId="404F3172">
            <wp:simplePos x="0" y="0"/>
            <wp:positionH relativeFrom="margin">
              <wp:align>center</wp:align>
            </wp:positionH>
            <wp:positionV relativeFrom="paragraph">
              <wp:posOffset>152400</wp:posOffset>
            </wp:positionV>
            <wp:extent cx="4914900" cy="3037205"/>
            <wp:effectExtent l="0" t="0" r="0" b="0"/>
            <wp:wrapTight wrapText="bothSides">
              <wp:wrapPolygon edited="0">
                <wp:start x="0" y="0"/>
                <wp:lineTo x="0" y="21406"/>
                <wp:lineTo x="21516" y="21406"/>
                <wp:lineTo x="21516" y="0"/>
                <wp:lineTo x="0" y="0"/>
              </wp:wrapPolygon>
            </wp:wrapTight>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Q1_Page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14900" cy="3037205"/>
                    </a:xfrm>
                    <a:prstGeom prst="rect">
                      <a:avLst/>
                    </a:prstGeom>
                  </pic:spPr>
                </pic:pic>
              </a:graphicData>
            </a:graphic>
            <wp14:sizeRelH relativeFrom="page">
              <wp14:pctWidth>0</wp14:pctWidth>
            </wp14:sizeRelH>
            <wp14:sizeRelV relativeFrom="page">
              <wp14:pctHeight>0</wp14:pctHeight>
            </wp14:sizeRelV>
          </wp:anchor>
        </w:drawing>
      </w:r>
    </w:p>
    <w:p w14:paraId="4D3FB9EC" w14:textId="5D7218FF" w:rsidR="00653980" w:rsidRDefault="00653980" w:rsidP="00653980"/>
    <w:p w14:paraId="61DEAFFF" w14:textId="63E9C3DC" w:rsidR="00653980" w:rsidRDefault="00653980" w:rsidP="00653980"/>
    <w:p w14:paraId="20EF5F57" w14:textId="770712BA" w:rsidR="00653980" w:rsidRDefault="00653980" w:rsidP="00653980"/>
    <w:p w14:paraId="77C51CA3" w14:textId="482F14FE" w:rsidR="00653980" w:rsidRDefault="00653980" w:rsidP="00653980"/>
    <w:p w14:paraId="61E90E75" w14:textId="4FC988B6" w:rsidR="00653980" w:rsidRDefault="00653980" w:rsidP="00653980"/>
    <w:p w14:paraId="56D7A1B3" w14:textId="555AF967" w:rsidR="00653980" w:rsidRDefault="00653980" w:rsidP="00653980"/>
    <w:p w14:paraId="74AA99B9" w14:textId="0EABBCDE" w:rsidR="00653980" w:rsidRDefault="00653980" w:rsidP="00653980"/>
    <w:p w14:paraId="72193A77" w14:textId="1EC784F1" w:rsidR="00653980" w:rsidRDefault="00653980" w:rsidP="00653980"/>
    <w:p w14:paraId="480A9D9A" w14:textId="32E171B5" w:rsidR="00653980" w:rsidRDefault="00653980" w:rsidP="00653980"/>
    <w:p w14:paraId="67540054" w14:textId="2A0BDE46" w:rsidR="00653980" w:rsidRDefault="00653980" w:rsidP="00653980"/>
    <w:p w14:paraId="5C5DF417" w14:textId="32B2CF18" w:rsidR="00653980" w:rsidRDefault="00653980" w:rsidP="00653980"/>
    <w:p w14:paraId="667D940F" w14:textId="0DAA53BA" w:rsidR="00653980" w:rsidRDefault="00653980" w:rsidP="00653980"/>
    <w:p w14:paraId="62074BDD" w14:textId="55850E3F" w:rsidR="00653980" w:rsidRDefault="00653980" w:rsidP="00653980"/>
    <w:p w14:paraId="0BBF5314" w14:textId="302B4371" w:rsidR="00653980" w:rsidRDefault="00653980" w:rsidP="00653980"/>
    <w:p w14:paraId="51ECEF77" w14:textId="30F7A455" w:rsidR="00653980" w:rsidRDefault="00653980" w:rsidP="00653980">
      <w:r>
        <w:rPr>
          <w:noProof/>
          <w:lang w:eastAsia="pt-PT"/>
        </w:rPr>
        <w:drawing>
          <wp:anchor distT="0" distB="0" distL="114300" distR="114300" simplePos="0" relativeHeight="251646976" behindDoc="1" locked="0" layoutInCell="1" allowOverlap="1" wp14:anchorId="23A1FEB9" wp14:editId="3928B1EA">
            <wp:simplePos x="0" y="0"/>
            <wp:positionH relativeFrom="margin">
              <wp:posOffset>523875</wp:posOffset>
            </wp:positionH>
            <wp:positionV relativeFrom="paragraph">
              <wp:posOffset>0</wp:posOffset>
            </wp:positionV>
            <wp:extent cx="4895850" cy="3206750"/>
            <wp:effectExtent l="0" t="0" r="0" b="0"/>
            <wp:wrapTight wrapText="bothSides">
              <wp:wrapPolygon edited="0">
                <wp:start x="0" y="0"/>
                <wp:lineTo x="0" y="21429"/>
                <wp:lineTo x="21516" y="21429"/>
                <wp:lineTo x="21516" y="0"/>
                <wp:lineTo x="0" y="0"/>
              </wp:wrapPolygon>
            </wp:wrapTight>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Q1_Page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95850" cy="3206750"/>
                    </a:xfrm>
                    <a:prstGeom prst="rect">
                      <a:avLst/>
                    </a:prstGeom>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51072" behindDoc="1" locked="0" layoutInCell="1" allowOverlap="1" wp14:anchorId="1AC84A7E" wp14:editId="693E2D21">
                <wp:simplePos x="0" y="0"/>
                <wp:positionH relativeFrom="column">
                  <wp:posOffset>523875</wp:posOffset>
                </wp:positionH>
                <wp:positionV relativeFrom="paragraph">
                  <wp:posOffset>3275330</wp:posOffset>
                </wp:positionV>
                <wp:extent cx="4895850" cy="259715"/>
                <wp:effectExtent l="0" t="0" r="0" b="0"/>
                <wp:wrapTight wrapText="bothSides">
                  <wp:wrapPolygon edited="0">
                    <wp:start x="0" y="0"/>
                    <wp:lineTo x="0" y="21600"/>
                    <wp:lineTo x="21600" y="21600"/>
                    <wp:lineTo x="21600" y="0"/>
                  </wp:wrapPolygon>
                </wp:wrapTight>
                <wp:docPr id="19" name="Caixa de texto 19"/>
                <wp:cNvGraphicFramePr/>
                <a:graphic xmlns:a="http://schemas.openxmlformats.org/drawingml/2006/main">
                  <a:graphicData uri="http://schemas.microsoft.com/office/word/2010/wordprocessingShape">
                    <wps:wsp>
                      <wps:cNvSpPr txBox="1"/>
                      <wps:spPr>
                        <a:xfrm>
                          <a:off x="0" y="0"/>
                          <a:ext cx="4895850" cy="259715"/>
                        </a:xfrm>
                        <a:prstGeom prst="rect">
                          <a:avLst/>
                        </a:prstGeom>
                        <a:solidFill>
                          <a:prstClr val="white"/>
                        </a:solidFill>
                        <a:ln>
                          <a:noFill/>
                        </a:ln>
                      </wps:spPr>
                      <wps:txbx>
                        <w:txbxContent>
                          <w:p w14:paraId="1108BF40" w14:textId="2207E5D8" w:rsidR="0072233D" w:rsidRPr="0066106E" w:rsidRDefault="0072233D" w:rsidP="00653980">
                            <w:pPr>
                              <w:pStyle w:val="Legenda"/>
                              <w:jc w:val="center"/>
                              <w:rPr>
                                <w:noProof/>
                                <w:color w:val="404040" w:themeColor="text1" w:themeTint="BF"/>
                              </w:rPr>
                            </w:pPr>
                            <w:bookmarkStart w:id="87" w:name="_Toc499477206"/>
                            <w:r>
                              <w:t xml:space="preserve">Figura </w:t>
                            </w:r>
                            <w:r>
                              <w:fldChar w:fldCharType="begin"/>
                            </w:r>
                            <w:r>
                              <w:instrText xml:space="preserve"> SEQ Figura \* ARABIC </w:instrText>
                            </w:r>
                            <w:r>
                              <w:fldChar w:fldCharType="separate"/>
                            </w:r>
                            <w:r>
                              <w:rPr>
                                <w:noProof/>
                              </w:rPr>
                              <w:t>8</w:t>
                            </w:r>
                            <w:r>
                              <w:fldChar w:fldCharType="end"/>
                            </w:r>
                            <w:r>
                              <w:t xml:space="preserve"> - REQ_1: </w:t>
                            </w:r>
                            <w:proofErr w:type="spellStart"/>
                            <w:r>
                              <w:t>View</w:t>
                            </w:r>
                            <w:proofErr w:type="spellEnd"/>
                            <w:r>
                              <w:t xml:space="preserve"> de Registo do Dador</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84A7E" id="Caixa de texto 19" o:spid="_x0000_s1035" type="#_x0000_t202" style="position:absolute;left:0;text-align:left;margin-left:41.25pt;margin-top:257.9pt;width:385.5pt;height:20.4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" stroked="f">
                <v:textbox style="mso-fit-shape-to-text:t" inset="0,0,0,0">
                  <w:txbxContent>
                    <w:p w14:paraId="1108BF40" w14:textId="2207E5D8" w:rsidR="0072233D" w:rsidRPr="0066106E" w:rsidRDefault="0072233D" w:rsidP="00653980">
                      <w:pPr>
                        <w:pStyle w:val="Legenda"/>
                        <w:jc w:val="center"/>
                        <w:rPr>
                          <w:noProof/>
                          <w:color w:val="404040" w:themeColor="text1" w:themeTint="BF"/>
                        </w:rPr>
                      </w:pPr>
                      <w:bookmarkStart w:id="88" w:name="_Toc499477206"/>
                      <w:r>
                        <w:t xml:space="preserve">Figura </w:t>
                      </w:r>
                      <w:r>
                        <w:fldChar w:fldCharType="begin"/>
                      </w:r>
                      <w:r>
                        <w:instrText xml:space="preserve"> SEQ Figura \* ARABIC </w:instrText>
                      </w:r>
                      <w:r>
                        <w:fldChar w:fldCharType="separate"/>
                      </w:r>
                      <w:r>
                        <w:rPr>
                          <w:noProof/>
                        </w:rPr>
                        <w:t>8</w:t>
                      </w:r>
                      <w:r>
                        <w:fldChar w:fldCharType="end"/>
                      </w:r>
                      <w:r>
                        <w:t xml:space="preserve"> - REQ_1: </w:t>
                      </w:r>
                      <w:proofErr w:type="spellStart"/>
                      <w:r>
                        <w:t>View</w:t>
                      </w:r>
                      <w:proofErr w:type="spellEnd"/>
                      <w:r>
                        <w:t xml:space="preserve"> de Registo do Dador</w:t>
                      </w:r>
                      <w:bookmarkEnd w:id="88"/>
                    </w:p>
                  </w:txbxContent>
                </v:textbox>
                <w10:wrap type="tight"/>
              </v:shape>
            </w:pict>
          </mc:Fallback>
        </mc:AlternateContent>
      </w:r>
    </w:p>
    <w:p w14:paraId="7FCDC36C" w14:textId="09B1AE21" w:rsidR="00653980" w:rsidRDefault="00653980" w:rsidP="00653980"/>
    <w:p w14:paraId="35556D83" w14:textId="68670263" w:rsidR="00653980" w:rsidRDefault="00653980" w:rsidP="00653980"/>
    <w:p w14:paraId="478C3877" w14:textId="370504C5" w:rsidR="00653980" w:rsidRDefault="00653980" w:rsidP="00653980"/>
    <w:p w14:paraId="5147F3AA" w14:textId="22541275" w:rsidR="00653980" w:rsidRDefault="00653980" w:rsidP="00653980"/>
    <w:p w14:paraId="66F019C3" w14:textId="01F64823" w:rsidR="00653980" w:rsidRDefault="00653980" w:rsidP="00653980"/>
    <w:p w14:paraId="4E3625E3" w14:textId="3B98B966" w:rsidR="00653980" w:rsidRDefault="00653980" w:rsidP="00653980"/>
    <w:p w14:paraId="7AAD233D" w14:textId="18FFBCB2" w:rsidR="00653980" w:rsidRDefault="00653980" w:rsidP="00653980"/>
    <w:p w14:paraId="25F6BD9A" w14:textId="73289E90" w:rsidR="00653980" w:rsidRDefault="00653980" w:rsidP="00653980"/>
    <w:p w14:paraId="44A95E55" w14:textId="1AFEDA2A" w:rsidR="00653980" w:rsidRDefault="00653980" w:rsidP="00653980"/>
    <w:p w14:paraId="3C9585D6" w14:textId="54FBA89A" w:rsidR="00653980" w:rsidRDefault="00653980" w:rsidP="00653980"/>
    <w:p w14:paraId="18749C92" w14:textId="6314CA76" w:rsidR="00653980" w:rsidRDefault="00653980" w:rsidP="00653980"/>
    <w:p w14:paraId="32264493" w14:textId="6A08ED12" w:rsidR="00653980" w:rsidRDefault="00653980" w:rsidP="00653980"/>
    <w:p w14:paraId="737BC60B" w14:textId="41E0BCAD" w:rsidR="00EE4A31" w:rsidRDefault="00EE4A31" w:rsidP="00653980"/>
    <w:p w14:paraId="65B31A8D" w14:textId="1763ED22" w:rsidR="00EE4A31" w:rsidRDefault="00EE4A31" w:rsidP="00653980"/>
    <w:p w14:paraId="6F8CFB4E" w14:textId="4D18333A" w:rsidR="00EE4A31" w:rsidRDefault="00EE4A31" w:rsidP="00653980"/>
    <w:p w14:paraId="358E6748" w14:textId="77777777" w:rsidR="00EE4A31" w:rsidRPr="00653980" w:rsidRDefault="00EE4A31" w:rsidP="00EE4A31">
      <w:pPr>
        <w:ind w:left="0"/>
      </w:pPr>
    </w:p>
    <w:p w14:paraId="2205E7D4" w14:textId="432EAC01" w:rsidR="00EE4A31" w:rsidRDefault="00411ABC" w:rsidP="00EE4A31">
      <w:pPr>
        <w:pStyle w:val="Cabealho2"/>
        <w:numPr>
          <w:ilvl w:val="1"/>
          <w:numId w:val="66"/>
        </w:numPr>
      </w:pPr>
      <w:bookmarkStart w:id="89" w:name="_Toc500183033"/>
      <w:r>
        <w:lastRenderedPageBreak/>
        <w:t>REQ 2</w:t>
      </w:r>
      <w:r w:rsidR="00EA2B19">
        <w:t xml:space="preserve"> – Validação dos dados do dador</w:t>
      </w:r>
      <w:bookmarkEnd w:id="89"/>
    </w:p>
    <w:p w14:paraId="55336664" w14:textId="77777777" w:rsidR="00EE4A31" w:rsidRDefault="00EE4A31" w:rsidP="00EE4A31">
      <w:pPr>
        <w:pStyle w:val="Cabealho3"/>
        <w:numPr>
          <w:ilvl w:val="2"/>
          <w:numId w:val="66"/>
        </w:numPr>
      </w:pPr>
      <w:bookmarkStart w:id="90" w:name="_Toc500183034"/>
      <w:r>
        <w:t>Análise de requisitos</w:t>
      </w:r>
      <w:bookmarkEnd w:id="90"/>
    </w:p>
    <w:p w14:paraId="2FEBE631" w14:textId="77777777" w:rsidR="00EE4A31" w:rsidRDefault="00EE4A31" w:rsidP="00EE4A31"/>
    <w:tbl>
      <w:tblPr>
        <w:tblStyle w:val="SyllabusTable-withBorders"/>
        <w:tblW w:w="0" w:type="auto"/>
        <w:tblLook w:val="04A0" w:firstRow="1" w:lastRow="0" w:firstColumn="1" w:lastColumn="0" w:noHBand="0" w:noVBand="1"/>
      </w:tblPr>
      <w:tblGrid>
        <w:gridCol w:w="1604"/>
        <w:gridCol w:w="7502"/>
      </w:tblGrid>
      <w:tr w:rsidR="00EE4A31" w14:paraId="7C87BDE9" w14:textId="77777777" w:rsidTr="00B11020">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7EAB3CE" w14:textId="77777777" w:rsidR="00EE4A31" w:rsidRPr="001151C7" w:rsidRDefault="00EE4A31" w:rsidP="00EE4A31">
            <w:pPr>
              <w:ind w:left="0"/>
              <w:jc w:val="center"/>
              <w:rPr>
                <w:b w:val="0"/>
              </w:rPr>
            </w:pPr>
            <w:r w:rsidRPr="001151C7">
              <w:rPr>
                <w:b w:val="0"/>
              </w:rPr>
              <w:t>Identificador</w:t>
            </w:r>
          </w:p>
        </w:tc>
        <w:tc>
          <w:tcPr>
            <w:tcW w:w="7502" w:type="dxa"/>
          </w:tcPr>
          <w:p w14:paraId="52009CAF" w14:textId="5DE49C39" w:rsidR="00EE4A31" w:rsidRDefault="00EE4A31" w:rsidP="00EE4A31">
            <w:pPr>
              <w:ind w:left="0"/>
              <w:cnfStyle w:val="100000000000" w:firstRow="1" w:lastRow="0" w:firstColumn="0" w:lastColumn="0" w:oddVBand="0" w:evenVBand="0" w:oddHBand="0" w:evenHBand="0" w:firstRowFirstColumn="0" w:firstRowLastColumn="0" w:lastRowFirstColumn="0" w:lastRowLastColumn="0"/>
            </w:pPr>
          </w:p>
        </w:tc>
      </w:tr>
      <w:tr w:rsidR="001F016E" w14:paraId="4CCC446E" w14:textId="77777777" w:rsidTr="00B11020">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E8D99C3" w14:textId="77777777" w:rsidR="001F016E" w:rsidRPr="001151C7" w:rsidRDefault="001F016E" w:rsidP="001F016E">
            <w:pPr>
              <w:ind w:left="0"/>
              <w:jc w:val="center"/>
              <w:rPr>
                <w:b w:val="0"/>
              </w:rPr>
            </w:pPr>
            <w:r w:rsidRPr="001151C7">
              <w:rPr>
                <w:b w:val="0"/>
              </w:rPr>
              <w:t>Nome</w:t>
            </w:r>
          </w:p>
        </w:tc>
        <w:tc>
          <w:tcPr>
            <w:tcW w:w="7502" w:type="dxa"/>
          </w:tcPr>
          <w:p w14:paraId="1950D371" w14:textId="0EF1AA2E"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Validação dos dados do dador</w:t>
            </w:r>
          </w:p>
        </w:tc>
      </w:tr>
      <w:tr w:rsidR="001F016E" w14:paraId="7D9BD572" w14:textId="77777777" w:rsidTr="00B11020">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36A1A82" w14:textId="77777777" w:rsidR="001F016E" w:rsidRPr="001151C7" w:rsidRDefault="001F016E" w:rsidP="001F016E">
            <w:pPr>
              <w:ind w:left="0"/>
              <w:jc w:val="center"/>
              <w:rPr>
                <w:b w:val="0"/>
              </w:rPr>
            </w:pPr>
            <w:r w:rsidRPr="001151C7">
              <w:rPr>
                <w:b w:val="0"/>
              </w:rPr>
              <w:t>Descrição</w:t>
            </w:r>
          </w:p>
        </w:tc>
        <w:tc>
          <w:tcPr>
            <w:tcW w:w="7502" w:type="dxa"/>
          </w:tcPr>
          <w:p w14:paraId="2887D24E" w14:textId="0667AA01"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 xml:space="preserve">A Enfermeira Coordenadora, enquanto utilizador registado do sistema, pode aceder à secção de “Validação Dador” na sua página da </w:t>
            </w:r>
            <w:proofErr w:type="spellStart"/>
            <w:r>
              <w:t>iGAM</w:t>
            </w:r>
            <w:proofErr w:type="spellEnd"/>
            <w:r>
              <w:t xml:space="preserve"> para validação de dados relativos a pedidos de registo de dadores. Esta validação poderá ser aceite ou rejeitada.</w:t>
            </w:r>
          </w:p>
        </w:tc>
      </w:tr>
    </w:tbl>
    <w:p w14:paraId="5E5871D2" w14:textId="77777777" w:rsidR="00EE4A31" w:rsidRDefault="00EE4A31" w:rsidP="00EE4A31"/>
    <w:p w14:paraId="0213656D" w14:textId="77777777" w:rsidR="00EE4A31" w:rsidRDefault="00EE4A31" w:rsidP="00EE4A31"/>
    <w:tbl>
      <w:tblPr>
        <w:tblStyle w:val="SyllabusTable-withBorders"/>
        <w:tblW w:w="0" w:type="auto"/>
        <w:tblLook w:val="04A0" w:firstRow="1" w:lastRow="0" w:firstColumn="1" w:lastColumn="0" w:noHBand="0" w:noVBand="1"/>
      </w:tblPr>
      <w:tblGrid>
        <w:gridCol w:w="4675"/>
        <w:gridCol w:w="4675"/>
      </w:tblGrid>
      <w:tr w:rsidR="00EE4A31" w14:paraId="0C1D4749" w14:textId="77777777" w:rsidTr="00B1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D26BBCC" w14:textId="77777777" w:rsidR="00EE4A31" w:rsidRDefault="00EE4A31" w:rsidP="00EE4A31">
            <w:pPr>
              <w:ind w:left="0"/>
              <w:jc w:val="center"/>
            </w:pPr>
            <w:r>
              <w:t>Fluxo de Eventos - Humano</w:t>
            </w:r>
          </w:p>
        </w:tc>
        <w:tc>
          <w:tcPr>
            <w:tcW w:w="4675" w:type="dxa"/>
          </w:tcPr>
          <w:p w14:paraId="11FF599B"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1F016E" w14:paraId="6D692DEF" w14:textId="77777777" w:rsidTr="00B11020">
        <w:tc>
          <w:tcPr>
            <w:cnfStyle w:val="001000000000" w:firstRow="0" w:lastRow="0" w:firstColumn="1" w:lastColumn="0" w:oddVBand="0" w:evenVBand="0" w:oddHBand="0" w:evenHBand="0" w:firstRowFirstColumn="0" w:firstRowLastColumn="0" w:lastRowFirstColumn="0" w:lastRowLastColumn="0"/>
            <w:tcW w:w="4675" w:type="dxa"/>
          </w:tcPr>
          <w:p w14:paraId="5A4462EE" w14:textId="6AAF0152" w:rsidR="001F016E" w:rsidRPr="00873462" w:rsidRDefault="001F016E" w:rsidP="001F016E">
            <w:pPr>
              <w:spacing w:after="0"/>
              <w:ind w:left="45"/>
              <w:rPr>
                <w:b w:val="0"/>
              </w:rPr>
            </w:pPr>
            <w:r w:rsidRPr="00873462">
              <w:rPr>
                <w:b w:val="0"/>
              </w:rPr>
              <w:t xml:space="preserve">1 </w:t>
            </w:r>
            <w:r>
              <w:rPr>
                <w:b w:val="0"/>
              </w:rPr>
              <w:t>–</w:t>
            </w:r>
            <w:r w:rsidRPr="00873462">
              <w:rPr>
                <w:b w:val="0"/>
              </w:rPr>
              <w:t xml:space="preserve"> </w:t>
            </w:r>
            <w:r>
              <w:rPr>
                <w:b w:val="0"/>
              </w:rPr>
              <w:t>A Enfermeira Coordenadora acede à secção “Validação Dador”</w:t>
            </w:r>
          </w:p>
        </w:tc>
        <w:tc>
          <w:tcPr>
            <w:tcW w:w="4675" w:type="dxa"/>
          </w:tcPr>
          <w:p w14:paraId="686BE651"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w:t>
            </w:r>
            <w:proofErr w:type="spellStart"/>
            <w:r>
              <w:t>Controller</w:t>
            </w:r>
            <w:proofErr w:type="spellEnd"/>
            <w:r>
              <w:t xml:space="preserve"> “</w:t>
            </w:r>
            <w:proofErr w:type="spellStart"/>
            <w:r>
              <w:t>ValidacaoDadorController</w:t>
            </w:r>
            <w:proofErr w:type="spellEnd"/>
            <w:r>
              <w:t>”</w:t>
            </w:r>
          </w:p>
          <w:p w14:paraId="2C7A5DB2" w14:textId="0E6FA139"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w:t>
            </w:r>
            <w:proofErr w:type="spellStart"/>
            <w:r>
              <w:t>ValidacaoDadorController</w:t>
            </w:r>
            <w:proofErr w:type="spellEnd"/>
            <w:r>
              <w:t xml:space="preserve">” carrega a </w:t>
            </w:r>
            <w:proofErr w:type="spellStart"/>
            <w:r>
              <w:t>view</w:t>
            </w:r>
            <w:proofErr w:type="spellEnd"/>
            <w:r>
              <w:t xml:space="preserve"> de “</w:t>
            </w:r>
            <w:proofErr w:type="spellStart"/>
            <w:r>
              <w:t>ValidacaoDador</w:t>
            </w:r>
            <w:proofErr w:type="spellEnd"/>
            <w:r>
              <w:t>” associada, com dadores que tenham dados pendentes para validação</w:t>
            </w:r>
          </w:p>
        </w:tc>
      </w:tr>
      <w:tr w:rsidR="001F016E" w14:paraId="0D24F61A" w14:textId="77777777" w:rsidTr="00B11020">
        <w:tc>
          <w:tcPr>
            <w:cnfStyle w:val="001000000000" w:firstRow="0" w:lastRow="0" w:firstColumn="1" w:lastColumn="0" w:oddVBand="0" w:evenVBand="0" w:oddHBand="0" w:evenHBand="0" w:firstRowFirstColumn="0" w:firstRowLastColumn="0" w:lastRowFirstColumn="0" w:lastRowLastColumn="0"/>
            <w:tcW w:w="4675" w:type="dxa"/>
          </w:tcPr>
          <w:p w14:paraId="77141378" w14:textId="778D4B3A" w:rsidR="001F016E" w:rsidRPr="00873462" w:rsidRDefault="001F016E" w:rsidP="001F016E">
            <w:pPr>
              <w:pStyle w:val="PargrafodaLista"/>
              <w:spacing w:after="0"/>
              <w:ind w:left="45"/>
              <w:rPr>
                <w:b w:val="0"/>
              </w:rPr>
            </w:pPr>
            <w:r w:rsidRPr="00873462">
              <w:rPr>
                <w:b w:val="0"/>
              </w:rPr>
              <w:t xml:space="preserve">2 </w:t>
            </w:r>
            <w:r>
              <w:rPr>
                <w:b w:val="0"/>
              </w:rPr>
              <w:t>–</w:t>
            </w:r>
            <w:r w:rsidRPr="00873462">
              <w:rPr>
                <w:b w:val="0"/>
              </w:rPr>
              <w:t xml:space="preserve"> </w:t>
            </w:r>
            <w:r>
              <w:rPr>
                <w:b w:val="0"/>
              </w:rPr>
              <w:t>A Enfermeira Coordenadora seleciona a opção “Detalhes” de um registo pendente</w:t>
            </w:r>
          </w:p>
        </w:tc>
        <w:tc>
          <w:tcPr>
            <w:tcW w:w="4675" w:type="dxa"/>
          </w:tcPr>
          <w:p w14:paraId="4B099C25"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proofErr w:type="spellStart"/>
            <w:r>
              <w:t>ValidacaoDador</w:t>
            </w:r>
            <w:proofErr w:type="spellEnd"/>
            <w:r>
              <w:t xml:space="preserve">” executa o método </w:t>
            </w:r>
            <w:proofErr w:type="spellStart"/>
            <w:r>
              <w:t>Edit</w:t>
            </w:r>
            <w:proofErr w:type="spellEnd"/>
            <w:r>
              <w:t xml:space="preserve"> do </w:t>
            </w:r>
            <w:proofErr w:type="spellStart"/>
            <w:r>
              <w:t>Controller</w:t>
            </w:r>
            <w:proofErr w:type="spellEnd"/>
            <w:r>
              <w:t xml:space="preserve"> “</w:t>
            </w:r>
            <w:proofErr w:type="spellStart"/>
            <w:r>
              <w:t>ValidacaoDadorController</w:t>
            </w:r>
            <w:proofErr w:type="spellEnd"/>
            <w:r>
              <w:t>”</w:t>
            </w:r>
          </w:p>
          <w:p w14:paraId="583BE74A" w14:textId="4AB81A33"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2.2 – O </w:t>
            </w:r>
            <w:proofErr w:type="spellStart"/>
            <w:r>
              <w:t>Controller</w:t>
            </w:r>
            <w:proofErr w:type="spellEnd"/>
            <w:r>
              <w:t xml:space="preserve"> “</w:t>
            </w:r>
            <w:proofErr w:type="spellStart"/>
            <w:r>
              <w:t>ValidacaoDadorController</w:t>
            </w:r>
            <w:proofErr w:type="spellEnd"/>
            <w:r>
              <w:t xml:space="preserve">” carrega a </w:t>
            </w:r>
            <w:proofErr w:type="spellStart"/>
            <w:r>
              <w:t>view</w:t>
            </w:r>
            <w:proofErr w:type="spellEnd"/>
            <w:r>
              <w:t xml:space="preserve"> de “</w:t>
            </w:r>
            <w:proofErr w:type="spellStart"/>
            <w:r>
              <w:t>ValidacaoDador</w:t>
            </w:r>
            <w:proofErr w:type="spellEnd"/>
            <w:r>
              <w:t>” associada, com os detalhes do dador selecionado</w:t>
            </w:r>
          </w:p>
        </w:tc>
      </w:tr>
      <w:tr w:rsidR="001F016E" w14:paraId="789B419E" w14:textId="77777777" w:rsidTr="00B11020">
        <w:tc>
          <w:tcPr>
            <w:cnfStyle w:val="001000000000" w:firstRow="0" w:lastRow="0" w:firstColumn="1" w:lastColumn="0" w:oddVBand="0" w:evenVBand="0" w:oddHBand="0" w:evenHBand="0" w:firstRowFirstColumn="0" w:firstRowLastColumn="0" w:lastRowFirstColumn="0" w:lastRowLastColumn="0"/>
            <w:tcW w:w="4675" w:type="dxa"/>
          </w:tcPr>
          <w:p w14:paraId="5E01EC5B" w14:textId="7801F7B0" w:rsidR="001F016E" w:rsidRPr="00873462" w:rsidRDefault="001F016E" w:rsidP="001F016E">
            <w:pPr>
              <w:pStyle w:val="PargrafodaLista"/>
              <w:spacing w:after="0"/>
              <w:ind w:left="45"/>
              <w:rPr>
                <w:b w:val="0"/>
              </w:rPr>
            </w:pPr>
            <w:r w:rsidRPr="00873462">
              <w:rPr>
                <w:b w:val="0"/>
              </w:rPr>
              <w:t xml:space="preserve">3 </w:t>
            </w:r>
            <w:r>
              <w:rPr>
                <w:b w:val="0"/>
              </w:rPr>
              <w:t>–</w:t>
            </w:r>
            <w:r w:rsidRPr="00873462">
              <w:rPr>
                <w:b w:val="0"/>
              </w:rPr>
              <w:t xml:space="preserve"> </w:t>
            </w:r>
            <w:r>
              <w:rPr>
                <w:b w:val="0"/>
              </w:rPr>
              <w:t>A Enfermeira Coordenadora aceita ou rejeita o registo</w:t>
            </w:r>
          </w:p>
        </w:tc>
        <w:tc>
          <w:tcPr>
            <w:tcW w:w="4675" w:type="dxa"/>
          </w:tcPr>
          <w:p w14:paraId="45D6ADCA"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3.1 – A </w:t>
            </w:r>
            <w:proofErr w:type="spellStart"/>
            <w:r>
              <w:t>view</w:t>
            </w:r>
            <w:proofErr w:type="spellEnd"/>
            <w:r>
              <w:t xml:space="preserve"> “</w:t>
            </w:r>
            <w:proofErr w:type="spellStart"/>
            <w:r>
              <w:t>ValidacaoDador</w:t>
            </w:r>
            <w:proofErr w:type="spellEnd"/>
            <w:r>
              <w:t xml:space="preserve">” executa o método </w:t>
            </w:r>
            <w:proofErr w:type="spellStart"/>
            <w:r>
              <w:t>Edit</w:t>
            </w:r>
            <w:proofErr w:type="spellEnd"/>
            <w:r>
              <w:t xml:space="preserve"> do </w:t>
            </w:r>
            <w:proofErr w:type="spellStart"/>
            <w:r>
              <w:t>Controller</w:t>
            </w:r>
            <w:proofErr w:type="spellEnd"/>
            <w:r>
              <w:t xml:space="preserve"> “</w:t>
            </w:r>
            <w:proofErr w:type="spellStart"/>
            <w:r>
              <w:t>ValidacaoDadorController</w:t>
            </w:r>
            <w:proofErr w:type="spellEnd"/>
            <w:r>
              <w:t>”</w:t>
            </w:r>
          </w:p>
          <w:p w14:paraId="31F75597" w14:textId="57D5F4A0"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3.2 – O </w:t>
            </w:r>
            <w:proofErr w:type="spellStart"/>
            <w:r>
              <w:t>Controller</w:t>
            </w:r>
            <w:proofErr w:type="spellEnd"/>
            <w:r>
              <w:t xml:space="preserve"> “</w:t>
            </w:r>
            <w:proofErr w:type="spellStart"/>
            <w:r>
              <w:t>ValidacaoDadorController</w:t>
            </w:r>
            <w:proofErr w:type="spellEnd"/>
            <w:r>
              <w:t>” atualiza o estado da validação dos dados do dador para aceite ou rejeitado conforme a escolha</w:t>
            </w:r>
          </w:p>
        </w:tc>
      </w:tr>
    </w:tbl>
    <w:p w14:paraId="77313A57" w14:textId="77777777" w:rsidR="00EE4A31" w:rsidRDefault="00EE4A31" w:rsidP="00EE4A31">
      <w:pPr>
        <w:ind w:left="0"/>
      </w:pPr>
    </w:p>
    <w:p w14:paraId="369803D5" w14:textId="77EAB082" w:rsidR="00EE4A31" w:rsidRDefault="00EE4A31" w:rsidP="00EE4A31">
      <w:pPr>
        <w:ind w:left="0"/>
      </w:pPr>
    </w:p>
    <w:p w14:paraId="01827540" w14:textId="77777777" w:rsidR="001F016E" w:rsidRDefault="001F016E" w:rsidP="00EE4A31">
      <w:pPr>
        <w:ind w:left="0"/>
      </w:pPr>
    </w:p>
    <w:tbl>
      <w:tblPr>
        <w:tblStyle w:val="SyllabusTable-withBorders"/>
        <w:tblW w:w="0" w:type="auto"/>
        <w:tblLook w:val="04A0" w:firstRow="1" w:lastRow="0" w:firstColumn="1" w:lastColumn="0" w:noHBand="0" w:noVBand="1"/>
      </w:tblPr>
      <w:tblGrid>
        <w:gridCol w:w="3248"/>
        <w:gridCol w:w="3248"/>
        <w:gridCol w:w="2854"/>
      </w:tblGrid>
      <w:tr w:rsidR="00EE4A31" w14:paraId="6952716E" w14:textId="77777777" w:rsidTr="00B1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00D7CF56" w14:textId="77777777" w:rsidR="00EE4A31" w:rsidRDefault="00EE4A31" w:rsidP="00EE4A31">
            <w:pPr>
              <w:ind w:left="0"/>
              <w:jc w:val="center"/>
            </w:pPr>
            <w:r>
              <w:lastRenderedPageBreak/>
              <w:t>Pré-condições</w:t>
            </w:r>
          </w:p>
        </w:tc>
        <w:tc>
          <w:tcPr>
            <w:tcW w:w="3248" w:type="dxa"/>
          </w:tcPr>
          <w:p w14:paraId="7239B842"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2B5EA7A7"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1F016E" w14:paraId="3174BD6C" w14:textId="77777777" w:rsidTr="00B11020">
        <w:tc>
          <w:tcPr>
            <w:cnfStyle w:val="001000000000" w:firstRow="0" w:lastRow="0" w:firstColumn="1" w:lastColumn="0" w:oddVBand="0" w:evenVBand="0" w:oddHBand="0" w:evenHBand="0" w:firstRowFirstColumn="0" w:firstRowLastColumn="0" w:lastRowFirstColumn="0" w:lastRowLastColumn="0"/>
            <w:tcW w:w="3248" w:type="dxa"/>
          </w:tcPr>
          <w:p w14:paraId="1AD678E8" w14:textId="5AC79249" w:rsidR="001F016E" w:rsidRPr="000749A4" w:rsidRDefault="001F016E" w:rsidP="001F016E">
            <w:pPr>
              <w:ind w:left="150"/>
              <w:jc w:val="center"/>
              <w:rPr>
                <w:b w:val="0"/>
              </w:rPr>
            </w:pPr>
            <w:r>
              <w:rPr>
                <w:b w:val="0"/>
              </w:rPr>
              <w:t>A Enfermeira Coordenadora deve estar autenticada no sistema</w:t>
            </w:r>
          </w:p>
        </w:tc>
        <w:tc>
          <w:tcPr>
            <w:tcW w:w="3248" w:type="dxa"/>
          </w:tcPr>
          <w:p w14:paraId="30E91DFF" w14:textId="3543DC4D"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t xml:space="preserve">O estado relativo à validação dos dados do dador é atualizado na base de dados </w:t>
            </w:r>
          </w:p>
        </w:tc>
        <w:tc>
          <w:tcPr>
            <w:tcW w:w="2854" w:type="dxa"/>
          </w:tcPr>
          <w:p w14:paraId="7A307E93" w14:textId="07675164" w:rsidR="001F016E" w:rsidRPr="000749A4" w:rsidRDefault="001F016E" w:rsidP="001F016E">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7D293950" w14:textId="77777777" w:rsidR="00EE4A31" w:rsidRPr="001151C7" w:rsidRDefault="00EE4A31" w:rsidP="00EE4A31">
      <w:pPr>
        <w:ind w:left="0"/>
      </w:pPr>
    </w:p>
    <w:p w14:paraId="305EE10A" w14:textId="67926A23" w:rsidR="00EE4A31" w:rsidRDefault="00EE4A31" w:rsidP="001F016E">
      <w:pPr>
        <w:pStyle w:val="Cabealho3"/>
        <w:numPr>
          <w:ilvl w:val="2"/>
          <w:numId w:val="66"/>
        </w:numPr>
      </w:pPr>
      <w:bookmarkStart w:id="91" w:name="_Toc500183035"/>
      <w:r>
        <w:t>Diagrama de sequência</w:t>
      </w:r>
      <w:bookmarkEnd w:id="91"/>
    </w:p>
    <w:p w14:paraId="42EBF6A1" w14:textId="65880DD3" w:rsidR="00EE4A31" w:rsidRDefault="00EE4A31" w:rsidP="00EE4A31">
      <w:r>
        <w:t>&lt;Diagrama de sequência básico, que junta o Actor e a interação entre as diferentes camadas. Nos casos de uso mais completos/complexos, complementar o diagrama com uma breve descrição&gt;</w:t>
      </w:r>
    </w:p>
    <w:p w14:paraId="2F8737DB" w14:textId="38FE4D81" w:rsidR="001F016E" w:rsidRDefault="001F016E" w:rsidP="00EE4A31">
      <w:r>
        <w:rPr>
          <w:noProof/>
          <w:lang w:eastAsia="pt-PT"/>
        </w:rPr>
        <w:drawing>
          <wp:inline distT="0" distB="0" distL="0" distR="0" wp14:anchorId="351EDEA6" wp14:editId="4C5B40DD">
            <wp:extent cx="5943600" cy="399197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991970"/>
                    </a:xfrm>
                    <a:prstGeom prst="rect">
                      <a:avLst/>
                    </a:prstGeom>
                    <a:noFill/>
                    <a:ln>
                      <a:noFill/>
                    </a:ln>
                  </pic:spPr>
                </pic:pic>
              </a:graphicData>
            </a:graphic>
          </wp:inline>
        </w:drawing>
      </w:r>
    </w:p>
    <w:p w14:paraId="71614897" w14:textId="2AA2D61D" w:rsidR="00EE4A31" w:rsidRDefault="00EE4A31" w:rsidP="00EE4A31"/>
    <w:p w14:paraId="43FCF326" w14:textId="5B39681D" w:rsidR="00EE4A31" w:rsidRDefault="00EE4A31" w:rsidP="00EE4A31"/>
    <w:p w14:paraId="445BFA26" w14:textId="1AEC77C7" w:rsidR="00EE4A31" w:rsidRDefault="00EE4A31" w:rsidP="00EE4A31"/>
    <w:p w14:paraId="7CBBCB55" w14:textId="45D373A7" w:rsidR="00EE4A31" w:rsidRDefault="00EE4A31" w:rsidP="00EE4A31"/>
    <w:p w14:paraId="5C08AC00" w14:textId="3FCF185D" w:rsidR="00EE4A31" w:rsidRDefault="00EE4A31" w:rsidP="00EE4A31"/>
    <w:p w14:paraId="06E67318" w14:textId="5B0947B5" w:rsidR="00EE4A31" w:rsidRDefault="00EE4A31" w:rsidP="00EE4A31"/>
    <w:p w14:paraId="0E10D3CF" w14:textId="56018E0E" w:rsidR="00EE4A31" w:rsidRDefault="00EE4A31" w:rsidP="00EE4A31"/>
    <w:p w14:paraId="3C2ABB59" w14:textId="77777777" w:rsidR="00EE4A31" w:rsidRDefault="00EE4A31" w:rsidP="001F016E">
      <w:pPr>
        <w:ind w:left="0"/>
      </w:pPr>
    </w:p>
    <w:p w14:paraId="55643B83" w14:textId="68F316EB" w:rsidR="003510B3" w:rsidRDefault="00EE4A31" w:rsidP="00EE4A31">
      <w:pPr>
        <w:pStyle w:val="Cabealho3"/>
        <w:numPr>
          <w:ilvl w:val="2"/>
          <w:numId w:val="69"/>
        </w:numPr>
      </w:pPr>
      <w:bookmarkStart w:id="92" w:name="_Toc500183036"/>
      <w:r>
        <w:lastRenderedPageBreak/>
        <w:t>Ilustração da funcionalidade</w:t>
      </w:r>
      <w:bookmarkEnd w:id="92"/>
    </w:p>
    <w:p w14:paraId="66AEDAE7" w14:textId="1FF00107" w:rsidR="00653980" w:rsidRDefault="00EA2B19" w:rsidP="00653980">
      <w:r>
        <w:rPr>
          <w:noProof/>
          <w:lang w:eastAsia="pt-PT"/>
        </w:rPr>
        <w:drawing>
          <wp:anchor distT="0" distB="0" distL="114300" distR="114300" simplePos="0" relativeHeight="251652096" behindDoc="1" locked="0" layoutInCell="1" allowOverlap="1" wp14:anchorId="122F3E62" wp14:editId="11564400">
            <wp:simplePos x="0" y="0"/>
            <wp:positionH relativeFrom="margin">
              <wp:align>center</wp:align>
            </wp:positionH>
            <wp:positionV relativeFrom="paragraph">
              <wp:posOffset>327025</wp:posOffset>
            </wp:positionV>
            <wp:extent cx="6454775" cy="1358900"/>
            <wp:effectExtent l="0" t="0" r="3175" b="0"/>
            <wp:wrapTight wrapText="bothSides">
              <wp:wrapPolygon edited="0">
                <wp:start x="0" y="0"/>
                <wp:lineTo x="0" y="21196"/>
                <wp:lineTo x="21547" y="21196"/>
                <wp:lineTo x="21547" y="0"/>
                <wp:lineTo x="0" y="0"/>
              </wp:wrapPolygon>
            </wp:wrapTight>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Q2_Page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54775" cy="1358900"/>
                    </a:xfrm>
                    <a:prstGeom prst="rect">
                      <a:avLst/>
                    </a:prstGeom>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55168" behindDoc="1" locked="0" layoutInCell="1" allowOverlap="1" wp14:anchorId="73919E0D" wp14:editId="357B74E4">
                <wp:simplePos x="0" y="0"/>
                <wp:positionH relativeFrom="column">
                  <wp:posOffset>-133985</wp:posOffset>
                </wp:positionH>
                <wp:positionV relativeFrom="paragraph">
                  <wp:posOffset>1768475</wp:posOffset>
                </wp:positionV>
                <wp:extent cx="6454775" cy="259715"/>
                <wp:effectExtent l="0" t="0" r="0" b="0"/>
                <wp:wrapTight wrapText="bothSides">
                  <wp:wrapPolygon edited="0">
                    <wp:start x="0" y="0"/>
                    <wp:lineTo x="0" y="21600"/>
                    <wp:lineTo x="21600" y="21600"/>
                    <wp:lineTo x="21600" y="0"/>
                  </wp:wrapPolygon>
                </wp:wrapTight>
                <wp:docPr id="22" name="Caixa de texto 22"/>
                <wp:cNvGraphicFramePr/>
                <a:graphic xmlns:a="http://schemas.openxmlformats.org/drawingml/2006/main">
                  <a:graphicData uri="http://schemas.microsoft.com/office/word/2010/wordprocessingShape">
                    <wps:wsp>
                      <wps:cNvSpPr txBox="1"/>
                      <wps:spPr>
                        <a:xfrm>
                          <a:off x="0" y="0"/>
                          <a:ext cx="6454775" cy="259715"/>
                        </a:xfrm>
                        <a:prstGeom prst="rect">
                          <a:avLst/>
                        </a:prstGeom>
                        <a:solidFill>
                          <a:prstClr val="white"/>
                        </a:solidFill>
                        <a:ln>
                          <a:noFill/>
                        </a:ln>
                      </wps:spPr>
                      <wps:txbx>
                        <w:txbxContent>
                          <w:p w14:paraId="489E831E" w14:textId="5FBD42E1" w:rsidR="0072233D" w:rsidRPr="00745EB8" w:rsidRDefault="0072233D" w:rsidP="00EA2B19">
                            <w:pPr>
                              <w:pStyle w:val="Legenda"/>
                              <w:jc w:val="center"/>
                              <w:rPr>
                                <w:noProof/>
                                <w:color w:val="404040" w:themeColor="text1" w:themeTint="BF"/>
                              </w:rPr>
                            </w:pPr>
                            <w:bookmarkStart w:id="93" w:name="_Toc499477207"/>
                            <w:r>
                              <w:t xml:space="preserve">Figura </w:t>
                            </w:r>
                            <w:r>
                              <w:fldChar w:fldCharType="begin"/>
                            </w:r>
                            <w:r>
                              <w:instrText xml:space="preserve"> SEQ Figura \* ARABIC </w:instrText>
                            </w:r>
                            <w:r>
                              <w:fldChar w:fldCharType="separate"/>
                            </w:r>
                            <w:r>
                              <w:rPr>
                                <w:noProof/>
                              </w:rPr>
                              <w:t>9</w:t>
                            </w:r>
                            <w:r>
                              <w:fldChar w:fldCharType="end"/>
                            </w:r>
                            <w:r>
                              <w:t xml:space="preserve"> - REQ_2: </w:t>
                            </w:r>
                            <w:proofErr w:type="spellStart"/>
                            <w:r>
                              <w:t>View</w:t>
                            </w:r>
                            <w:proofErr w:type="spellEnd"/>
                            <w:r>
                              <w:t xml:space="preserve"> Lista de Dadores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919E0D" id="Caixa de texto 22" o:spid="_x0000_s1036" type="#_x0000_t202" style="position:absolute;left:0;text-align:left;margin-left:-10.55pt;margin-top:139.25pt;width:508.25pt;height:20.4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" stroked="f">
                <v:textbox style="mso-fit-shape-to-text:t" inset="0,0,0,0">
                  <w:txbxContent>
                    <w:p w14:paraId="489E831E" w14:textId="5FBD42E1" w:rsidR="0072233D" w:rsidRPr="00745EB8" w:rsidRDefault="0072233D" w:rsidP="00EA2B19">
                      <w:pPr>
                        <w:pStyle w:val="Legenda"/>
                        <w:jc w:val="center"/>
                        <w:rPr>
                          <w:noProof/>
                          <w:color w:val="404040" w:themeColor="text1" w:themeTint="BF"/>
                        </w:rPr>
                      </w:pPr>
                      <w:bookmarkStart w:id="94" w:name="_Toc499477207"/>
                      <w:r>
                        <w:t xml:space="preserve">Figura </w:t>
                      </w:r>
                      <w:r>
                        <w:fldChar w:fldCharType="begin"/>
                      </w:r>
                      <w:r>
                        <w:instrText xml:space="preserve"> SEQ Figura \* ARABIC </w:instrText>
                      </w:r>
                      <w:r>
                        <w:fldChar w:fldCharType="separate"/>
                      </w:r>
                      <w:r>
                        <w:rPr>
                          <w:noProof/>
                        </w:rPr>
                        <w:t>9</w:t>
                      </w:r>
                      <w:r>
                        <w:fldChar w:fldCharType="end"/>
                      </w:r>
                      <w:r>
                        <w:t xml:space="preserve"> - REQ_2: </w:t>
                      </w:r>
                      <w:proofErr w:type="spellStart"/>
                      <w:r>
                        <w:t>View</w:t>
                      </w:r>
                      <w:proofErr w:type="spellEnd"/>
                      <w:r>
                        <w:t xml:space="preserve"> Lista de Dadores</w:t>
                      </w:r>
                      <w:bookmarkEnd w:id="94"/>
                    </w:p>
                  </w:txbxContent>
                </v:textbox>
                <w10:wrap type="tight"/>
              </v:shape>
            </w:pict>
          </mc:Fallback>
        </mc:AlternateContent>
      </w:r>
    </w:p>
    <w:p w14:paraId="1384E1BF" w14:textId="4AECEB54" w:rsidR="00653980" w:rsidRDefault="00EA2B19" w:rsidP="00653980">
      <w:r>
        <w:rPr>
          <w:noProof/>
          <w:lang w:eastAsia="pt-PT"/>
        </w:rPr>
        <mc:AlternateContent>
          <mc:Choice Requires="wps">
            <w:drawing>
              <wp:anchor distT="0" distB="0" distL="114300" distR="114300" simplePos="0" relativeHeight="251657216" behindDoc="1" locked="0" layoutInCell="1" allowOverlap="1" wp14:anchorId="7E0CDE0A" wp14:editId="5C400DD7">
                <wp:simplePos x="0" y="0"/>
                <wp:positionH relativeFrom="column">
                  <wp:posOffset>-276225</wp:posOffset>
                </wp:positionH>
                <wp:positionV relativeFrom="paragraph">
                  <wp:posOffset>6081395</wp:posOffset>
                </wp:positionV>
                <wp:extent cx="6489700" cy="259715"/>
                <wp:effectExtent l="0" t="0" r="0" b="0"/>
                <wp:wrapTight wrapText="bothSides">
                  <wp:wrapPolygon edited="0">
                    <wp:start x="0" y="0"/>
                    <wp:lineTo x="0" y="21600"/>
                    <wp:lineTo x="21600" y="21600"/>
                    <wp:lineTo x="21600" y="0"/>
                  </wp:wrapPolygon>
                </wp:wrapTight>
                <wp:docPr id="23" name="Caixa de texto 23"/>
                <wp:cNvGraphicFramePr/>
                <a:graphic xmlns:a="http://schemas.openxmlformats.org/drawingml/2006/main">
                  <a:graphicData uri="http://schemas.microsoft.com/office/word/2010/wordprocessingShape">
                    <wps:wsp>
                      <wps:cNvSpPr txBox="1"/>
                      <wps:spPr>
                        <a:xfrm>
                          <a:off x="0" y="0"/>
                          <a:ext cx="6489700" cy="259715"/>
                        </a:xfrm>
                        <a:prstGeom prst="rect">
                          <a:avLst/>
                        </a:prstGeom>
                        <a:solidFill>
                          <a:prstClr val="white"/>
                        </a:solidFill>
                        <a:ln>
                          <a:noFill/>
                        </a:ln>
                      </wps:spPr>
                      <wps:txbx>
                        <w:txbxContent>
                          <w:p w14:paraId="03DE89F2" w14:textId="09A031A0" w:rsidR="0072233D" w:rsidRPr="00244F99" w:rsidRDefault="0072233D" w:rsidP="00EA2B19">
                            <w:pPr>
                              <w:pStyle w:val="Legenda"/>
                              <w:jc w:val="center"/>
                              <w:rPr>
                                <w:noProof/>
                                <w:color w:val="404040" w:themeColor="text1" w:themeTint="BF"/>
                              </w:rPr>
                            </w:pPr>
                            <w:bookmarkStart w:id="95" w:name="_Toc499477208"/>
                            <w:r>
                              <w:t xml:space="preserve">Figura </w:t>
                            </w:r>
                            <w:r>
                              <w:fldChar w:fldCharType="begin"/>
                            </w:r>
                            <w:r>
                              <w:instrText xml:space="preserve"> SEQ Figura \* ARABIC </w:instrText>
                            </w:r>
                            <w:r>
                              <w:fldChar w:fldCharType="separate"/>
                            </w:r>
                            <w:r>
                              <w:rPr>
                                <w:noProof/>
                              </w:rPr>
                              <w:t>10</w:t>
                            </w:r>
                            <w:r>
                              <w:fldChar w:fldCharType="end"/>
                            </w:r>
                            <w:r>
                              <w:t xml:space="preserve"> - REQ_2: </w:t>
                            </w:r>
                            <w:proofErr w:type="spellStart"/>
                            <w:r>
                              <w:t>View</w:t>
                            </w:r>
                            <w:proofErr w:type="spellEnd"/>
                            <w:r>
                              <w:t xml:space="preserve"> da Validação de Dador</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CDE0A" id="Caixa de texto 23" o:spid="_x0000_s1037" type="#_x0000_t202" style="position:absolute;left:0;text-align:left;margin-left:-21.75pt;margin-top:478.85pt;width:511pt;height:20.4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" stroked="f">
                <v:textbox style="mso-fit-shape-to-text:t" inset="0,0,0,0">
                  <w:txbxContent>
                    <w:p w14:paraId="03DE89F2" w14:textId="09A031A0" w:rsidR="0072233D" w:rsidRPr="00244F99" w:rsidRDefault="0072233D" w:rsidP="00EA2B19">
                      <w:pPr>
                        <w:pStyle w:val="Legenda"/>
                        <w:jc w:val="center"/>
                        <w:rPr>
                          <w:noProof/>
                          <w:color w:val="404040" w:themeColor="text1" w:themeTint="BF"/>
                        </w:rPr>
                      </w:pPr>
                      <w:bookmarkStart w:id="96" w:name="_Toc499477208"/>
                      <w:r>
                        <w:t xml:space="preserve">Figura </w:t>
                      </w:r>
                      <w:r>
                        <w:fldChar w:fldCharType="begin"/>
                      </w:r>
                      <w:r>
                        <w:instrText xml:space="preserve"> SEQ Figura \* ARABIC </w:instrText>
                      </w:r>
                      <w:r>
                        <w:fldChar w:fldCharType="separate"/>
                      </w:r>
                      <w:r>
                        <w:rPr>
                          <w:noProof/>
                        </w:rPr>
                        <w:t>10</w:t>
                      </w:r>
                      <w:r>
                        <w:fldChar w:fldCharType="end"/>
                      </w:r>
                      <w:r>
                        <w:t xml:space="preserve"> - REQ_2: </w:t>
                      </w:r>
                      <w:proofErr w:type="spellStart"/>
                      <w:r>
                        <w:t>View</w:t>
                      </w:r>
                      <w:proofErr w:type="spellEnd"/>
                      <w:r>
                        <w:t xml:space="preserve"> da Validação de Dador</w:t>
                      </w:r>
                      <w:bookmarkEnd w:id="96"/>
                    </w:p>
                  </w:txbxContent>
                </v:textbox>
                <w10:wrap type="tight"/>
              </v:shape>
            </w:pict>
          </mc:Fallback>
        </mc:AlternateContent>
      </w:r>
      <w:r>
        <w:rPr>
          <w:noProof/>
          <w:lang w:eastAsia="pt-PT"/>
        </w:rPr>
        <w:drawing>
          <wp:anchor distT="0" distB="0" distL="114300" distR="114300" simplePos="0" relativeHeight="251653120" behindDoc="1" locked="0" layoutInCell="1" allowOverlap="1" wp14:anchorId="4321BF0E" wp14:editId="205FE818">
            <wp:simplePos x="0" y="0"/>
            <wp:positionH relativeFrom="margin">
              <wp:align>center</wp:align>
            </wp:positionH>
            <wp:positionV relativeFrom="paragraph">
              <wp:posOffset>2315210</wp:posOffset>
            </wp:positionV>
            <wp:extent cx="6489700" cy="3709035"/>
            <wp:effectExtent l="0" t="0" r="6350" b="5715"/>
            <wp:wrapTight wrapText="bothSides">
              <wp:wrapPolygon edited="0">
                <wp:start x="0" y="0"/>
                <wp:lineTo x="0" y="21522"/>
                <wp:lineTo x="21558" y="21522"/>
                <wp:lineTo x="21558" y="0"/>
                <wp:lineTo x="0" y="0"/>
              </wp:wrapPolygon>
            </wp:wrapTight>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Q2_Page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89700" cy="3709035"/>
                    </a:xfrm>
                    <a:prstGeom prst="rect">
                      <a:avLst/>
                    </a:prstGeom>
                  </pic:spPr>
                </pic:pic>
              </a:graphicData>
            </a:graphic>
            <wp14:sizeRelH relativeFrom="page">
              <wp14:pctWidth>0</wp14:pctWidth>
            </wp14:sizeRelH>
            <wp14:sizeRelV relativeFrom="page">
              <wp14:pctHeight>0</wp14:pctHeight>
            </wp14:sizeRelV>
          </wp:anchor>
        </w:drawing>
      </w:r>
    </w:p>
    <w:p w14:paraId="10B27AB6" w14:textId="59C22188" w:rsidR="00653980" w:rsidRDefault="00653980" w:rsidP="00653980"/>
    <w:p w14:paraId="349EDAA9" w14:textId="25467838" w:rsidR="00653980" w:rsidRDefault="00653980" w:rsidP="00653980"/>
    <w:p w14:paraId="32991850" w14:textId="04F7A767" w:rsidR="00EA2B19" w:rsidRDefault="00EA2B19" w:rsidP="00653980"/>
    <w:p w14:paraId="15552391" w14:textId="48A98757" w:rsidR="00EA2B19" w:rsidRDefault="00EA2B19" w:rsidP="00653980"/>
    <w:p w14:paraId="02CD7599" w14:textId="77777777" w:rsidR="00EA2B19" w:rsidRPr="00653980" w:rsidRDefault="00EA2B19" w:rsidP="00EA2B19">
      <w:pPr>
        <w:ind w:left="0"/>
      </w:pPr>
    </w:p>
    <w:p w14:paraId="473C71DE" w14:textId="14A3BE22" w:rsidR="00EE4A31" w:rsidRDefault="00411ABC" w:rsidP="00EE4A31">
      <w:pPr>
        <w:pStyle w:val="Cabealho2"/>
        <w:numPr>
          <w:ilvl w:val="1"/>
          <w:numId w:val="66"/>
        </w:numPr>
      </w:pPr>
      <w:bookmarkStart w:id="97" w:name="_Toc500183037"/>
      <w:r>
        <w:lastRenderedPageBreak/>
        <w:t>REQ 3</w:t>
      </w:r>
      <w:r w:rsidR="000A4B61">
        <w:t xml:space="preserve"> – Gestão de perfis de utilizadores</w:t>
      </w:r>
      <w:bookmarkEnd w:id="97"/>
    </w:p>
    <w:p w14:paraId="790AA26C" w14:textId="77777777" w:rsidR="00EE4A31" w:rsidRDefault="00EE4A31" w:rsidP="00EE4A31">
      <w:pPr>
        <w:pStyle w:val="Cabealho3"/>
        <w:numPr>
          <w:ilvl w:val="2"/>
          <w:numId w:val="66"/>
        </w:numPr>
      </w:pPr>
      <w:bookmarkStart w:id="98" w:name="_Toc500183038"/>
      <w:r>
        <w:t>Análise de requisitos</w:t>
      </w:r>
      <w:bookmarkEnd w:id="98"/>
    </w:p>
    <w:p w14:paraId="28060A56" w14:textId="77777777" w:rsidR="00EE4A31" w:rsidRDefault="00EE4A31" w:rsidP="00EE4A31"/>
    <w:tbl>
      <w:tblPr>
        <w:tblStyle w:val="SyllabusTable-withBorders"/>
        <w:tblW w:w="0" w:type="auto"/>
        <w:tblLook w:val="04A0" w:firstRow="1" w:lastRow="0" w:firstColumn="1" w:lastColumn="0" w:noHBand="0" w:noVBand="1"/>
      </w:tblPr>
      <w:tblGrid>
        <w:gridCol w:w="1604"/>
        <w:gridCol w:w="7502"/>
      </w:tblGrid>
      <w:tr w:rsidR="00EE4A31" w14:paraId="72D5171C"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AC75DE3" w14:textId="77777777" w:rsidR="00EE4A31" w:rsidRPr="001151C7" w:rsidRDefault="00EE4A31" w:rsidP="00EE4A31">
            <w:pPr>
              <w:ind w:left="0"/>
              <w:jc w:val="center"/>
              <w:rPr>
                <w:b w:val="0"/>
              </w:rPr>
            </w:pPr>
            <w:r w:rsidRPr="001151C7">
              <w:rPr>
                <w:b w:val="0"/>
              </w:rPr>
              <w:t>Identificador</w:t>
            </w:r>
          </w:p>
        </w:tc>
        <w:tc>
          <w:tcPr>
            <w:tcW w:w="7502" w:type="dxa"/>
          </w:tcPr>
          <w:p w14:paraId="1D697C5F" w14:textId="77777777" w:rsidR="00EE4A31" w:rsidRDefault="00EE4A31" w:rsidP="00EE4A31">
            <w:pPr>
              <w:ind w:left="0"/>
              <w:cnfStyle w:val="100000000000" w:firstRow="1" w:lastRow="0" w:firstColumn="0" w:lastColumn="0" w:oddVBand="0" w:evenVBand="0" w:oddHBand="0" w:evenHBand="0" w:firstRowFirstColumn="0" w:firstRowLastColumn="0" w:lastRowFirstColumn="0" w:lastRowLastColumn="0"/>
            </w:pPr>
          </w:p>
        </w:tc>
      </w:tr>
      <w:tr w:rsidR="001F016E" w14:paraId="30A43905"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3E47BC3" w14:textId="77777777" w:rsidR="001F016E" w:rsidRPr="001151C7" w:rsidRDefault="001F016E" w:rsidP="001F016E">
            <w:pPr>
              <w:ind w:left="0"/>
              <w:jc w:val="center"/>
              <w:rPr>
                <w:b w:val="0"/>
              </w:rPr>
            </w:pPr>
            <w:r w:rsidRPr="001151C7">
              <w:rPr>
                <w:b w:val="0"/>
              </w:rPr>
              <w:t>Nome</w:t>
            </w:r>
          </w:p>
        </w:tc>
        <w:tc>
          <w:tcPr>
            <w:tcW w:w="7502" w:type="dxa"/>
          </w:tcPr>
          <w:p w14:paraId="1F6CEBF1" w14:textId="1624E2AE"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Gestão de perfis de utilizadores</w:t>
            </w:r>
          </w:p>
        </w:tc>
      </w:tr>
      <w:tr w:rsidR="001F016E" w14:paraId="04723C13"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72C3EB3" w14:textId="77777777" w:rsidR="001F016E" w:rsidRPr="001151C7" w:rsidRDefault="001F016E" w:rsidP="001F016E">
            <w:pPr>
              <w:ind w:left="0"/>
              <w:jc w:val="center"/>
              <w:rPr>
                <w:b w:val="0"/>
              </w:rPr>
            </w:pPr>
            <w:r w:rsidRPr="001151C7">
              <w:rPr>
                <w:b w:val="0"/>
              </w:rPr>
              <w:t>Descrição</w:t>
            </w:r>
          </w:p>
        </w:tc>
        <w:tc>
          <w:tcPr>
            <w:tcW w:w="7502" w:type="dxa"/>
          </w:tcPr>
          <w:p w14:paraId="676E103F" w14:textId="7FF56AAE"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 xml:space="preserve">O Informático, enquanto utilizador registado no sistema, pode aceder à secção “Gerir Perfis” na sua página da </w:t>
            </w:r>
            <w:proofErr w:type="spellStart"/>
            <w:r>
              <w:t>iGAM</w:t>
            </w:r>
            <w:proofErr w:type="spellEnd"/>
            <w:r>
              <w:t xml:space="preserve"> para criar, editar, ou eliminar utilizadores que podem aceder ao sistema, atribuindo um perfil respetivo ao cargo do utilizador.</w:t>
            </w:r>
          </w:p>
        </w:tc>
      </w:tr>
    </w:tbl>
    <w:p w14:paraId="2D7749B2" w14:textId="77777777" w:rsidR="00EE4A31" w:rsidRDefault="00EE4A31" w:rsidP="00EE4A31"/>
    <w:p w14:paraId="5452EC42" w14:textId="77777777" w:rsidR="00EE4A31" w:rsidRDefault="00EE4A31" w:rsidP="00EE4A31"/>
    <w:tbl>
      <w:tblPr>
        <w:tblStyle w:val="SyllabusTable-withBorders"/>
        <w:tblW w:w="0" w:type="auto"/>
        <w:tblLook w:val="04A0" w:firstRow="1" w:lastRow="0" w:firstColumn="1" w:lastColumn="0" w:noHBand="0" w:noVBand="1"/>
      </w:tblPr>
      <w:tblGrid>
        <w:gridCol w:w="4675"/>
        <w:gridCol w:w="4675"/>
      </w:tblGrid>
      <w:tr w:rsidR="00EE4A31" w14:paraId="04CD9892"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C3E7B78" w14:textId="77777777" w:rsidR="00EE4A31" w:rsidRDefault="00EE4A31" w:rsidP="00EE4A31">
            <w:pPr>
              <w:ind w:left="0"/>
              <w:jc w:val="center"/>
            </w:pPr>
            <w:r>
              <w:t>Fluxo de Eventos - Humano</w:t>
            </w:r>
          </w:p>
        </w:tc>
        <w:tc>
          <w:tcPr>
            <w:tcW w:w="4675" w:type="dxa"/>
          </w:tcPr>
          <w:p w14:paraId="541355C0"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1F016E" w14:paraId="0A44410F"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5E62C924" w14:textId="07338238" w:rsidR="001F016E" w:rsidRPr="00873462" w:rsidRDefault="001F016E" w:rsidP="001F016E">
            <w:pPr>
              <w:spacing w:after="0"/>
              <w:ind w:left="45"/>
              <w:rPr>
                <w:b w:val="0"/>
              </w:rPr>
            </w:pPr>
            <w:r w:rsidRPr="00873462">
              <w:rPr>
                <w:b w:val="0"/>
              </w:rPr>
              <w:t xml:space="preserve">1 </w:t>
            </w:r>
            <w:r>
              <w:rPr>
                <w:b w:val="0"/>
              </w:rPr>
              <w:t>–</w:t>
            </w:r>
            <w:r w:rsidRPr="00873462">
              <w:rPr>
                <w:b w:val="0"/>
              </w:rPr>
              <w:t xml:space="preserve"> </w:t>
            </w:r>
            <w:r>
              <w:rPr>
                <w:b w:val="0"/>
              </w:rPr>
              <w:t>O Informático acede à secção “Gerir Perfis”</w:t>
            </w:r>
          </w:p>
        </w:tc>
        <w:tc>
          <w:tcPr>
            <w:tcW w:w="4675" w:type="dxa"/>
          </w:tcPr>
          <w:p w14:paraId="40CA2A07"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w:t>
            </w:r>
            <w:proofErr w:type="spellStart"/>
            <w:r>
              <w:t>Controller</w:t>
            </w:r>
            <w:proofErr w:type="spellEnd"/>
            <w:r>
              <w:t xml:space="preserve"> “</w:t>
            </w:r>
            <w:proofErr w:type="spellStart"/>
            <w:r>
              <w:t>GestaoPerfisController</w:t>
            </w:r>
            <w:proofErr w:type="spellEnd"/>
            <w:r>
              <w:t>”</w:t>
            </w:r>
          </w:p>
          <w:p w14:paraId="2A7FF770" w14:textId="26BB31D3"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w:t>
            </w:r>
            <w:proofErr w:type="spellStart"/>
            <w:r>
              <w:t>GestaoPerfisController</w:t>
            </w:r>
            <w:proofErr w:type="spellEnd"/>
            <w:r>
              <w:t xml:space="preserve">” carrega a </w:t>
            </w:r>
            <w:proofErr w:type="spellStart"/>
            <w:r>
              <w:t>view</w:t>
            </w:r>
            <w:proofErr w:type="spellEnd"/>
            <w:r>
              <w:t xml:space="preserve"> de “</w:t>
            </w:r>
            <w:proofErr w:type="spellStart"/>
            <w:r>
              <w:t>GestaoPerfis</w:t>
            </w:r>
            <w:proofErr w:type="spellEnd"/>
            <w:r>
              <w:t>” associada, com os utilizadores existentes no sistema</w:t>
            </w:r>
          </w:p>
        </w:tc>
      </w:tr>
      <w:tr w:rsidR="001F016E" w14:paraId="77927A42"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778086DB" w14:textId="3D5DBA0B" w:rsidR="001F016E" w:rsidRPr="00873462" w:rsidRDefault="001F016E" w:rsidP="001F016E">
            <w:pPr>
              <w:pStyle w:val="PargrafodaLista"/>
              <w:spacing w:after="0"/>
              <w:ind w:left="45"/>
              <w:rPr>
                <w:b w:val="0"/>
              </w:rPr>
            </w:pPr>
            <w:r w:rsidRPr="00873462">
              <w:rPr>
                <w:b w:val="0"/>
              </w:rPr>
              <w:t xml:space="preserve">2 </w:t>
            </w:r>
            <w:r>
              <w:rPr>
                <w:b w:val="0"/>
              </w:rPr>
              <w:t>–</w:t>
            </w:r>
            <w:r w:rsidRPr="00873462">
              <w:rPr>
                <w:b w:val="0"/>
              </w:rPr>
              <w:t xml:space="preserve"> </w:t>
            </w:r>
            <w:r>
              <w:rPr>
                <w:b w:val="0"/>
              </w:rPr>
              <w:t>O Informático pode criar um novo utilizador, ou pode editar ou remover um utilizador existente</w:t>
            </w:r>
          </w:p>
        </w:tc>
        <w:tc>
          <w:tcPr>
            <w:tcW w:w="4675" w:type="dxa"/>
          </w:tcPr>
          <w:p w14:paraId="3CCC9512"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proofErr w:type="spellStart"/>
            <w:r>
              <w:t>GestaoPerfis</w:t>
            </w:r>
            <w:proofErr w:type="spellEnd"/>
            <w:r>
              <w:t xml:space="preserve">” executa o método </w:t>
            </w:r>
            <w:proofErr w:type="spellStart"/>
            <w:r>
              <w:t>Create</w:t>
            </w:r>
            <w:proofErr w:type="spellEnd"/>
            <w:r>
              <w:t xml:space="preserve">, </w:t>
            </w:r>
            <w:proofErr w:type="spellStart"/>
            <w:r>
              <w:t>Edit</w:t>
            </w:r>
            <w:proofErr w:type="spellEnd"/>
            <w:r>
              <w:t xml:space="preserve">, ou Delete do </w:t>
            </w:r>
            <w:proofErr w:type="spellStart"/>
            <w:r>
              <w:t>Controller</w:t>
            </w:r>
            <w:proofErr w:type="spellEnd"/>
            <w:r>
              <w:t xml:space="preserve"> “</w:t>
            </w:r>
            <w:proofErr w:type="spellStart"/>
            <w:r>
              <w:t>GestaoPerfisController</w:t>
            </w:r>
            <w:proofErr w:type="spellEnd"/>
            <w:r>
              <w:t>” consoante a respetiva opção</w:t>
            </w:r>
          </w:p>
          <w:p w14:paraId="18C2786C" w14:textId="0F7FA7D6"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2.2 – O </w:t>
            </w:r>
            <w:proofErr w:type="spellStart"/>
            <w:r>
              <w:t>Controller</w:t>
            </w:r>
            <w:proofErr w:type="spellEnd"/>
            <w:r>
              <w:t xml:space="preserve"> “</w:t>
            </w:r>
            <w:proofErr w:type="spellStart"/>
            <w:r>
              <w:t>GestaoPerfisController</w:t>
            </w:r>
            <w:proofErr w:type="spellEnd"/>
            <w:r>
              <w:t xml:space="preserve">” carrega a </w:t>
            </w:r>
            <w:proofErr w:type="spellStart"/>
            <w:r>
              <w:t>view</w:t>
            </w:r>
            <w:proofErr w:type="spellEnd"/>
            <w:r>
              <w:t xml:space="preserve"> de “</w:t>
            </w:r>
            <w:proofErr w:type="spellStart"/>
            <w:r>
              <w:t>GestaoPerfis</w:t>
            </w:r>
            <w:proofErr w:type="spellEnd"/>
            <w:r>
              <w:t>” associada, com um formulário para criação ou edição do utilizador, ou um pedido de confirmação para eliminação da conta, consoante a respetiva opção</w:t>
            </w:r>
          </w:p>
        </w:tc>
      </w:tr>
      <w:tr w:rsidR="001F016E" w14:paraId="4844AB12"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49692A91" w14:textId="2418AF20" w:rsidR="001F016E" w:rsidRPr="00873462" w:rsidRDefault="001F016E" w:rsidP="001F016E">
            <w:pPr>
              <w:pStyle w:val="PargrafodaLista"/>
              <w:spacing w:after="0"/>
              <w:ind w:left="45"/>
              <w:rPr>
                <w:b w:val="0"/>
              </w:rPr>
            </w:pPr>
            <w:r w:rsidRPr="00873462">
              <w:rPr>
                <w:b w:val="0"/>
              </w:rPr>
              <w:t xml:space="preserve">3 </w:t>
            </w:r>
            <w:r>
              <w:rPr>
                <w:b w:val="0"/>
              </w:rPr>
              <w:t>–</w:t>
            </w:r>
            <w:r w:rsidRPr="00873462">
              <w:rPr>
                <w:b w:val="0"/>
              </w:rPr>
              <w:t xml:space="preserve"> </w:t>
            </w:r>
            <w:r>
              <w:rPr>
                <w:b w:val="0"/>
              </w:rPr>
              <w:t>O Informático insere os dados para criação e edição, ou consulta a informação para remoção</w:t>
            </w:r>
          </w:p>
        </w:tc>
        <w:tc>
          <w:tcPr>
            <w:tcW w:w="4675" w:type="dxa"/>
          </w:tcPr>
          <w:p w14:paraId="341FEFF0" w14:textId="3074A096"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Sem ação do sistema</w:t>
            </w:r>
          </w:p>
        </w:tc>
      </w:tr>
      <w:tr w:rsidR="001F016E" w14:paraId="4A245C5C"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1D7A5F5D" w14:textId="05415CBC" w:rsidR="001F016E" w:rsidRPr="00873462" w:rsidRDefault="001F016E" w:rsidP="001F016E">
            <w:pPr>
              <w:pStyle w:val="PargrafodaLista"/>
              <w:spacing w:after="0"/>
              <w:ind w:left="45"/>
            </w:pPr>
            <w:r>
              <w:rPr>
                <w:b w:val="0"/>
              </w:rPr>
              <w:t>4 – O Informático confirma a ação</w:t>
            </w:r>
          </w:p>
        </w:tc>
        <w:tc>
          <w:tcPr>
            <w:tcW w:w="4675" w:type="dxa"/>
          </w:tcPr>
          <w:p w14:paraId="378F3B4A"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4.1 – A </w:t>
            </w:r>
            <w:proofErr w:type="spellStart"/>
            <w:r>
              <w:t>view</w:t>
            </w:r>
            <w:proofErr w:type="spellEnd"/>
            <w:r>
              <w:t xml:space="preserve"> “</w:t>
            </w:r>
            <w:proofErr w:type="spellStart"/>
            <w:r>
              <w:t>GestaoPerfis</w:t>
            </w:r>
            <w:proofErr w:type="spellEnd"/>
            <w:r>
              <w:t xml:space="preserve">” executa o método </w:t>
            </w:r>
            <w:proofErr w:type="spellStart"/>
            <w:r>
              <w:t>Create</w:t>
            </w:r>
            <w:proofErr w:type="spellEnd"/>
            <w:r>
              <w:t xml:space="preserve">, </w:t>
            </w:r>
            <w:proofErr w:type="spellStart"/>
            <w:r>
              <w:t>Edit</w:t>
            </w:r>
            <w:proofErr w:type="spellEnd"/>
            <w:r>
              <w:t xml:space="preserve">, ou </w:t>
            </w:r>
            <w:proofErr w:type="spellStart"/>
            <w:r>
              <w:t>DeleteConfirmed</w:t>
            </w:r>
            <w:proofErr w:type="spellEnd"/>
            <w:r>
              <w:t xml:space="preserve"> do </w:t>
            </w:r>
            <w:proofErr w:type="spellStart"/>
            <w:r>
              <w:t>Controller</w:t>
            </w:r>
            <w:proofErr w:type="spellEnd"/>
            <w:r>
              <w:t xml:space="preserve"> “</w:t>
            </w:r>
            <w:proofErr w:type="spellStart"/>
            <w:r>
              <w:t>GestaoPerfisController</w:t>
            </w:r>
            <w:proofErr w:type="spellEnd"/>
            <w:r>
              <w:t>” consoante a respetiva ação</w:t>
            </w:r>
          </w:p>
          <w:p w14:paraId="7AA940B5" w14:textId="0CE2590F" w:rsidR="001F016E" w:rsidRDefault="001F016E" w:rsidP="001F016E">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 xml:space="preserve">4.2 – O </w:t>
            </w:r>
            <w:proofErr w:type="spellStart"/>
            <w:r>
              <w:t>Controller</w:t>
            </w:r>
            <w:proofErr w:type="spellEnd"/>
            <w:r>
              <w:t xml:space="preserve"> “</w:t>
            </w:r>
            <w:proofErr w:type="spellStart"/>
            <w:r>
              <w:t>GestaoPerfisController</w:t>
            </w:r>
            <w:proofErr w:type="spellEnd"/>
            <w:r>
              <w:t>” cria, atualiza, ou elimina os dados de um utilizador do sistema consoante a ação</w:t>
            </w:r>
          </w:p>
        </w:tc>
      </w:tr>
    </w:tbl>
    <w:p w14:paraId="42E66318" w14:textId="77777777" w:rsidR="00EE4A31" w:rsidRDefault="00EE4A31" w:rsidP="00EE4A31">
      <w:pPr>
        <w:ind w:left="0"/>
      </w:pPr>
    </w:p>
    <w:tbl>
      <w:tblPr>
        <w:tblStyle w:val="SyllabusTable-withBorders"/>
        <w:tblW w:w="0" w:type="auto"/>
        <w:tblLook w:val="04A0" w:firstRow="1" w:lastRow="0" w:firstColumn="1" w:lastColumn="0" w:noHBand="0" w:noVBand="1"/>
      </w:tblPr>
      <w:tblGrid>
        <w:gridCol w:w="3248"/>
        <w:gridCol w:w="3248"/>
        <w:gridCol w:w="2854"/>
      </w:tblGrid>
      <w:tr w:rsidR="00EE4A31" w14:paraId="7D0E4B72"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1B745ACD" w14:textId="77777777" w:rsidR="00EE4A31" w:rsidRDefault="00EE4A31" w:rsidP="00EE4A31">
            <w:pPr>
              <w:ind w:left="0"/>
              <w:jc w:val="center"/>
            </w:pPr>
            <w:r>
              <w:t>Pré-condições</w:t>
            </w:r>
          </w:p>
        </w:tc>
        <w:tc>
          <w:tcPr>
            <w:tcW w:w="3248" w:type="dxa"/>
          </w:tcPr>
          <w:p w14:paraId="59CC1E19"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6AB84B2"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1F016E" w14:paraId="4F0CB911"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287149C1" w14:textId="562B63E3" w:rsidR="001F016E" w:rsidRPr="000749A4" w:rsidRDefault="001F016E" w:rsidP="001F016E">
            <w:pPr>
              <w:ind w:left="150"/>
              <w:jc w:val="center"/>
              <w:rPr>
                <w:b w:val="0"/>
              </w:rPr>
            </w:pPr>
            <w:r>
              <w:rPr>
                <w:b w:val="0"/>
              </w:rPr>
              <w:t>O Informático deve estar autenticado no sistema</w:t>
            </w:r>
          </w:p>
        </w:tc>
        <w:tc>
          <w:tcPr>
            <w:tcW w:w="3248" w:type="dxa"/>
          </w:tcPr>
          <w:p w14:paraId="1D2735FA" w14:textId="59A3E4AA"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rsidRPr="000749A4">
              <w:t>O</w:t>
            </w:r>
            <w:r>
              <w:t xml:space="preserve">s dados </w:t>
            </w:r>
            <w:r w:rsidRPr="000749A4">
              <w:t>inserido</w:t>
            </w:r>
            <w:r>
              <w:t>s</w:t>
            </w:r>
            <w:r w:rsidRPr="000749A4">
              <w:t xml:space="preserve"> são validados pelo sistema</w:t>
            </w:r>
            <w:r>
              <w:t xml:space="preserve"> (criação e edição)</w:t>
            </w:r>
          </w:p>
        </w:tc>
        <w:tc>
          <w:tcPr>
            <w:tcW w:w="2854" w:type="dxa"/>
          </w:tcPr>
          <w:p w14:paraId="044E6887" w14:textId="7F88287E" w:rsidR="001F016E" w:rsidRPr="000749A4" w:rsidRDefault="001F016E" w:rsidP="001F016E">
            <w:pPr>
              <w:ind w:left="136"/>
              <w:jc w:val="center"/>
              <w:cnfStyle w:val="000000000000" w:firstRow="0" w:lastRow="0" w:firstColumn="0" w:lastColumn="0" w:oddVBand="0" w:evenVBand="0" w:oddHBand="0" w:evenHBand="0" w:firstRowFirstColumn="0" w:firstRowLastColumn="0" w:lastRowFirstColumn="0" w:lastRowLastColumn="0"/>
            </w:pPr>
            <w:r>
              <w:t>Os campos de texto não podem estar vazios</w:t>
            </w:r>
          </w:p>
        </w:tc>
      </w:tr>
      <w:tr w:rsidR="001F016E" w14:paraId="33A16ED4"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36249998" w14:textId="77777777" w:rsidR="001F016E" w:rsidRPr="000749A4" w:rsidRDefault="001F016E" w:rsidP="001F016E">
            <w:pPr>
              <w:ind w:left="0"/>
              <w:jc w:val="center"/>
              <w:rPr>
                <w:b w:val="0"/>
              </w:rPr>
            </w:pPr>
          </w:p>
        </w:tc>
        <w:tc>
          <w:tcPr>
            <w:tcW w:w="3248" w:type="dxa"/>
          </w:tcPr>
          <w:p w14:paraId="35251C95" w14:textId="258668B4"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rsidRPr="000749A4">
              <w:t>Os dados inseridos no sistema são armazenados</w:t>
            </w:r>
            <w:r>
              <w:t xml:space="preserve"> ou atualizados</w:t>
            </w:r>
            <w:r w:rsidRPr="000749A4">
              <w:t xml:space="preserve"> numa base de dados</w:t>
            </w:r>
            <w:r>
              <w:t xml:space="preserve"> (criação e edição) </w:t>
            </w:r>
          </w:p>
        </w:tc>
        <w:tc>
          <w:tcPr>
            <w:tcW w:w="2854" w:type="dxa"/>
          </w:tcPr>
          <w:p w14:paraId="6BC65B17" w14:textId="306B8FD8" w:rsidR="001F016E" w:rsidRPr="000749A4" w:rsidRDefault="001F016E" w:rsidP="001F016E">
            <w:pPr>
              <w:ind w:left="0"/>
              <w:jc w:val="center"/>
              <w:cnfStyle w:val="000000000000" w:firstRow="0" w:lastRow="0" w:firstColumn="0" w:lastColumn="0" w:oddVBand="0" w:evenVBand="0" w:oddHBand="0" w:evenHBand="0" w:firstRowFirstColumn="0" w:firstRowLastColumn="0" w:lastRowFirstColumn="0" w:lastRowLastColumn="0"/>
            </w:pPr>
            <w:r>
              <w:t xml:space="preserve">A </w:t>
            </w:r>
            <w:proofErr w:type="gramStart"/>
            <w:r>
              <w:t>password</w:t>
            </w:r>
            <w:proofErr w:type="gramEnd"/>
            <w:r>
              <w:t xml:space="preserve"> e a confirmação da password devem ser idênticas</w:t>
            </w:r>
          </w:p>
        </w:tc>
      </w:tr>
      <w:tr w:rsidR="001F016E" w14:paraId="2DE99B66"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53257D07" w14:textId="77777777" w:rsidR="001F016E" w:rsidRPr="000749A4" w:rsidRDefault="001F016E" w:rsidP="001F016E">
            <w:pPr>
              <w:ind w:left="0"/>
              <w:jc w:val="center"/>
              <w:rPr>
                <w:b w:val="0"/>
              </w:rPr>
            </w:pPr>
          </w:p>
        </w:tc>
        <w:tc>
          <w:tcPr>
            <w:tcW w:w="3248" w:type="dxa"/>
          </w:tcPr>
          <w:p w14:paraId="603A505B" w14:textId="297A0BC4"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t>Os dados são eliminados da base de dados (remoção)</w:t>
            </w:r>
          </w:p>
        </w:tc>
        <w:tc>
          <w:tcPr>
            <w:tcW w:w="2854" w:type="dxa"/>
          </w:tcPr>
          <w:p w14:paraId="38299298" w14:textId="4A221DD1" w:rsidR="001F016E" w:rsidRPr="000749A4" w:rsidRDefault="001F016E" w:rsidP="001F016E">
            <w:pPr>
              <w:ind w:left="0"/>
              <w:jc w:val="center"/>
              <w:cnfStyle w:val="000000000000" w:firstRow="0" w:lastRow="0" w:firstColumn="0" w:lastColumn="0" w:oddVBand="0" w:evenVBand="0" w:oddHBand="0" w:evenHBand="0" w:firstRowFirstColumn="0" w:firstRowLastColumn="0" w:lastRowFirstColumn="0" w:lastRowLastColumn="0"/>
            </w:pPr>
            <w:r>
              <w:t xml:space="preserve">A </w:t>
            </w:r>
            <w:proofErr w:type="gramStart"/>
            <w:r>
              <w:t>password</w:t>
            </w:r>
            <w:proofErr w:type="gramEnd"/>
            <w:r>
              <w:t xml:space="preserve"> deve conter um mínimo de 6 caracteres, um máximo 100 caracteres, letras maiúsculas, letras minúsculas, números e caracteres especiais</w:t>
            </w:r>
          </w:p>
        </w:tc>
      </w:tr>
      <w:tr w:rsidR="001F016E" w14:paraId="07FC2AD4"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75FB6B26" w14:textId="77777777" w:rsidR="001F016E" w:rsidRPr="000749A4" w:rsidRDefault="001F016E" w:rsidP="001F016E">
            <w:pPr>
              <w:ind w:left="0"/>
              <w:jc w:val="center"/>
            </w:pPr>
          </w:p>
        </w:tc>
        <w:tc>
          <w:tcPr>
            <w:tcW w:w="3248" w:type="dxa"/>
          </w:tcPr>
          <w:p w14:paraId="494A7B81" w14:textId="19DEBCEF"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rsidRPr="000749A4">
              <w:t xml:space="preserve">É gerado um identificador único para </w:t>
            </w:r>
            <w:r>
              <w:t>o utilizador (criação)</w:t>
            </w:r>
          </w:p>
        </w:tc>
        <w:tc>
          <w:tcPr>
            <w:tcW w:w="2854" w:type="dxa"/>
          </w:tcPr>
          <w:p w14:paraId="4970D084" w14:textId="77777777" w:rsidR="001F016E" w:rsidRDefault="001F016E" w:rsidP="001F016E">
            <w:pPr>
              <w:ind w:left="0"/>
              <w:jc w:val="center"/>
              <w:cnfStyle w:val="000000000000" w:firstRow="0" w:lastRow="0" w:firstColumn="0" w:lastColumn="0" w:oddVBand="0" w:evenVBand="0" w:oddHBand="0" w:evenHBand="0" w:firstRowFirstColumn="0" w:firstRowLastColumn="0" w:lastRowFirstColumn="0" w:lastRowLastColumn="0"/>
            </w:pPr>
          </w:p>
        </w:tc>
      </w:tr>
    </w:tbl>
    <w:p w14:paraId="487CE1E5" w14:textId="77777777" w:rsidR="00EE4A31" w:rsidRPr="001151C7" w:rsidRDefault="00EE4A31" w:rsidP="00EE4A31">
      <w:pPr>
        <w:ind w:left="0"/>
      </w:pPr>
    </w:p>
    <w:p w14:paraId="763DD244" w14:textId="1551C248" w:rsidR="00EE4A31" w:rsidRDefault="00EE4A31" w:rsidP="001F016E">
      <w:pPr>
        <w:pStyle w:val="Cabealho3"/>
        <w:numPr>
          <w:ilvl w:val="2"/>
          <w:numId w:val="66"/>
        </w:numPr>
      </w:pPr>
      <w:bookmarkStart w:id="99" w:name="_Toc500183039"/>
      <w:r>
        <w:t>Diagrama de sequência</w:t>
      </w:r>
      <w:bookmarkEnd w:id="99"/>
    </w:p>
    <w:p w14:paraId="3CB8701E" w14:textId="77777777" w:rsidR="00EE4A31" w:rsidRDefault="00EE4A31" w:rsidP="00EE4A31">
      <w:r>
        <w:t>&lt;Diagrama de sequência básico, que junta o Actor e a interação entre as diferentes camadas. Nos casos de uso mais completos/complexos, complementar o diagrama com uma breve descrição&gt;</w:t>
      </w:r>
    </w:p>
    <w:p w14:paraId="45E1D85D" w14:textId="6E7B1EE2" w:rsidR="00EE4A31" w:rsidRDefault="001F016E" w:rsidP="001F016E">
      <w:r>
        <w:rPr>
          <w:noProof/>
          <w:lang w:eastAsia="pt-PT"/>
        </w:rPr>
        <w:lastRenderedPageBreak/>
        <w:drawing>
          <wp:inline distT="0" distB="0" distL="0" distR="0" wp14:anchorId="5C583AE0" wp14:editId="223AE3AC">
            <wp:extent cx="5943600" cy="3752472"/>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752472"/>
                    </a:xfrm>
                    <a:prstGeom prst="rect">
                      <a:avLst/>
                    </a:prstGeom>
                    <a:noFill/>
                    <a:ln>
                      <a:noFill/>
                    </a:ln>
                  </pic:spPr>
                </pic:pic>
              </a:graphicData>
            </a:graphic>
          </wp:inline>
        </w:drawing>
      </w:r>
    </w:p>
    <w:p w14:paraId="045CB446" w14:textId="77777777" w:rsidR="001F016E" w:rsidRDefault="001F016E" w:rsidP="001F016E"/>
    <w:p w14:paraId="13B97292" w14:textId="401BD650" w:rsidR="00EA2B19" w:rsidRDefault="00625EF7" w:rsidP="00EE4A31">
      <w:pPr>
        <w:pStyle w:val="Cabealho3"/>
        <w:numPr>
          <w:ilvl w:val="2"/>
          <w:numId w:val="69"/>
        </w:numPr>
      </w:pPr>
      <w:bookmarkStart w:id="100" w:name="_Toc500183040"/>
      <w:r>
        <w:rPr>
          <w:noProof/>
          <w:lang w:eastAsia="pt-PT"/>
        </w:rPr>
        <w:lastRenderedPageBreak/>
        <mc:AlternateContent>
          <mc:Choice Requires="wpg">
            <w:drawing>
              <wp:anchor distT="0" distB="0" distL="114300" distR="114300" simplePos="0" relativeHeight="251662336" behindDoc="0" locked="0" layoutInCell="1" allowOverlap="1" wp14:anchorId="6884D6FF" wp14:editId="6F61D9A2">
                <wp:simplePos x="0" y="0"/>
                <wp:positionH relativeFrom="column">
                  <wp:posOffset>0</wp:posOffset>
                </wp:positionH>
                <wp:positionV relativeFrom="paragraph">
                  <wp:posOffset>432435</wp:posOffset>
                </wp:positionV>
                <wp:extent cx="5943600" cy="3593465"/>
                <wp:effectExtent l="0" t="0" r="0" b="6985"/>
                <wp:wrapTight wrapText="bothSides">
                  <wp:wrapPolygon edited="0">
                    <wp:start x="0" y="0"/>
                    <wp:lineTo x="0" y="21527"/>
                    <wp:lineTo x="21531" y="21527"/>
                    <wp:lineTo x="21531" y="0"/>
                    <wp:lineTo x="0" y="0"/>
                  </wp:wrapPolygon>
                </wp:wrapTight>
                <wp:docPr id="159" name="Grupo 159"/>
                <wp:cNvGraphicFramePr/>
                <a:graphic xmlns:a="http://schemas.openxmlformats.org/drawingml/2006/main">
                  <a:graphicData uri="http://schemas.microsoft.com/office/word/2010/wordprocessingGroup">
                    <wpg:wgp>
                      <wpg:cNvGrpSpPr/>
                      <wpg:grpSpPr>
                        <a:xfrm>
                          <a:off x="0" y="0"/>
                          <a:ext cx="5943600" cy="3593465"/>
                          <a:chOff x="0" y="0"/>
                          <a:chExt cx="5943600" cy="3593465"/>
                        </a:xfrm>
                      </wpg:grpSpPr>
                      <pic:pic xmlns:pic="http://schemas.openxmlformats.org/drawingml/2006/picture">
                        <pic:nvPicPr>
                          <pic:cNvPr id="24" name="Imagem 24"/>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wps:wsp>
                        <wps:cNvPr id="26" name="Caixa de texto 26"/>
                        <wps:cNvSpPr txBox="1"/>
                        <wps:spPr>
                          <a:xfrm>
                            <a:off x="0" y="3333750"/>
                            <a:ext cx="5943600" cy="259715"/>
                          </a:xfrm>
                          <a:prstGeom prst="rect">
                            <a:avLst/>
                          </a:prstGeom>
                          <a:solidFill>
                            <a:prstClr val="white"/>
                          </a:solidFill>
                          <a:ln>
                            <a:noFill/>
                          </a:ln>
                        </wps:spPr>
                        <wps:txbx>
                          <w:txbxContent>
                            <w:p w14:paraId="2D1C81FE" w14:textId="6D5D03FF" w:rsidR="0072233D" w:rsidRPr="00976C1D" w:rsidRDefault="0072233D" w:rsidP="007B224B">
                              <w:pPr>
                                <w:pStyle w:val="Legenda"/>
                                <w:jc w:val="center"/>
                                <w:rPr>
                                  <w:noProof/>
                                  <w:color w:val="404040" w:themeColor="text1" w:themeTint="BF"/>
                                </w:rPr>
                              </w:pPr>
                              <w:bookmarkStart w:id="101" w:name="_Toc499477209"/>
                              <w:r>
                                <w:t xml:space="preserve">Figura </w:t>
                              </w:r>
                              <w:r>
                                <w:fldChar w:fldCharType="begin"/>
                              </w:r>
                              <w:r>
                                <w:instrText xml:space="preserve"> SEQ Figura \* ARABIC </w:instrText>
                              </w:r>
                              <w:r>
                                <w:fldChar w:fldCharType="separate"/>
                              </w:r>
                              <w:r>
                                <w:rPr>
                                  <w:noProof/>
                                </w:rPr>
                                <w:t>11</w:t>
                              </w:r>
                              <w:r>
                                <w:fldChar w:fldCharType="end"/>
                              </w:r>
                              <w:r>
                                <w:t xml:space="preserve"> - REQ_3: </w:t>
                              </w:r>
                              <w:proofErr w:type="spellStart"/>
                              <w:r>
                                <w:t>View</w:t>
                              </w:r>
                              <w:proofErr w:type="spellEnd"/>
                              <w:r>
                                <w:t xml:space="preserve"> da Lista de Perfis</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84D6FF" id="Grupo 159" o:spid="_x0000_s1038" style="position:absolute;left:0;text-align:left;margin-left:0;margin-top:34.05pt;width:468pt;height:282.95pt;z-index:251662336" coordsize="59436,35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">
                <v:shape id="Imagem 24" o:spid="_x0000_s1039" type="#_x0000_t75" style="position:absolute;width:59436;height:327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l13EAAAA2wAAAA8AAABkcnMvZG93bnJldi54bWxEj9Fqg0AURN8L+YflBvpWV4M0xboJIVAa&#10;aKDU+gG37o2auHfF3aj5+2yh0MdhZs4w+XY2nRhpcK1lBUkUgyCurG65VlB+vz29gHAeWWNnmRTc&#10;yMF2s3jIMdN24i8aC1+LAGGXoYLG+z6T0lUNGXSR7YmDd7KDQR/kUEs94BTgppOrOH6WBlsOCw32&#10;tG+ouhRXo+BYrtP3j+SzPK7PlZ92P0VHSaHU43LevYLwNPv/8F/7oBWsUvj9En6A3N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nl13EAAAA2wAAAA8AAAAAAAAAAAAAAAAA&#10;nwIAAGRycy9kb3ducmV2LnhtbFBLBQYAAAAABAAEAPcAAACQAwAAAAA=&#10;">
                  <v:imagedata r:id="rId72" o:title=""/>
                  <v:path arrowok="t"/>
                </v:shape>
                <v:shape id="Caixa de texto 26" o:spid="_x0000_s1040" type="#_x0000_t202" style="position:absolute;top:33337;width:5943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slMUA&#10;AADbAAAADwAAAGRycy9kb3ducmV2LnhtbESPQWsCMRSE74X+h/AKXkrN1spSVqOIVGh7kW69eHts&#10;npvVzcuSZHX77xtB8DjMzDfMfDnYVpzJh8axgtdxBoK4crrhWsHud/PyDiJEZI2tY1LwRwGWi8eH&#10;ORbaXfiHzmWsRYJwKFCBibErpAyVIYth7Dri5B2ctxiT9LXUHi8Jbls5ybJcWmw4LRjsaG2oOpW9&#10;VbCd7rfmuT98fK+mb/5r16/zY10qNXoaVjMQkYZ4D9/an1rBJ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uGyUxQAAANsAAAAPAAAAAAAAAAAAAAAAAJgCAABkcnMv&#10;ZG93bnJldi54bWxQSwUGAAAAAAQABAD1AAAAigMAAAAA&#10;" stroked="f">
                  <v:textbox style="mso-fit-shape-to-text:t" inset="0,0,0,0">
                    <w:txbxContent>
                      <w:p w14:paraId="2D1C81FE" w14:textId="6D5D03FF" w:rsidR="0072233D" w:rsidRPr="00976C1D" w:rsidRDefault="0072233D" w:rsidP="007B224B">
                        <w:pPr>
                          <w:pStyle w:val="Legenda"/>
                          <w:jc w:val="center"/>
                          <w:rPr>
                            <w:noProof/>
                            <w:color w:val="404040" w:themeColor="text1" w:themeTint="BF"/>
                          </w:rPr>
                        </w:pPr>
                        <w:bookmarkStart w:id="102" w:name="_Toc499477209"/>
                        <w:r>
                          <w:t xml:space="preserve">Figura </w:t>
                        </w:r>
                        <w:r>
                          <w:fldChar w:fldCharType="begin"/>
                        </w:r>
                        <w:r>
                          <w:instrText xml:space="preserve"> SEQ Figura \* ARABIC </w:instrText>
                        </w:r>
                        <w:r>
                          <w:fldChar w:fldCharType="separate"/>
                        </w:r>
                        <w:r>
                          <w:rPr>
                            <w:noProof/>
                          </w:rPr>
                          <w:t>11</w:t>
                        </w:r>
                        <w:r>
                          <w:fldChar w:fldCharType="end"/>
                        </w:r>
                        <w:r>
                          <w:t xml:space="preserve"> - REQ_3: </w:t>
                        </w:r>
                        <w:proofErr w:type="spellStart"/>
                        <w:r>
                          <w:t>View</w:t>
                        </w:r>
                        <w:proofErr w:type="spellEnd"/>
                        <w:r>
                          <w:t xml:space="preserve"> da Lista de Perfis</w:t>
                        </w:r>
                        <w:bookmarkEnd w:id="102"/>
                      </w:p>
                    </w:txbxContent>
                  </v:textbox>
                </v:shape>
                <w10:wrap type="tight"/>
              </v:group>
            </w:pict>
          </mc:Fallback>
        </mc:AlternateContent>
      </w:r>
      <w:r w:rsidR="00EE4A31">
        <w:rPr>
          <w:noProof/>
          <w:lang w:eastAsia="pt-PT"/>
        </w:rPr>
        <mc:AlternateContent>
          <mc:Choice Requires="wpg">
            <w:drawing>
              <wp:anchor distT="0" distB="0" distL="114300" distR="114300" simplePos="0" relativeHeight="251666432" behindDoc="0" locked="0" layoutInCell="1" allowOverlap="1" wp14:anchorId="2F23190A" wp14:editId="3B484962">
                <wp:simplePos x="0" y="0"/>
                <wp:positionH relativeFrom="column">
                  <wp:posOffset>0</wp:posOffset>
                </wp:positionH>
                <wp:positionV relativeFrom="paragraph">
                  <wp:posOffset>4118610</wp:posOffset>
                </wp:positionV>
                <wp:extent cx="5943600" cy="3688715"/>
                <wp:effectExtent l="0" t="0" r="0" b="6985"/>
                <wp:wrapTight wrapText="bothSides">
                  <wp:wrapPolygon edited="0">
                    <wp:start x="0" y="0"/>
                    <wp:lineTo x="0" y="21529"/>
                    <wp:lineTo x="21531" y="21529"/>
                    <wp:lineTo x="21531" y="0"/>
                    <wp:lineTo x="0" y="0"/>
                  </wp:wrapPolygon>
                </wp:wrapTight>
                <wp:docPr id="28" name="Grupo 28"/>
                <wp:cNvGraphicFramePr/>
                <a:graphic xmlns:a="http://schemas.openxmlformats.org/drawingml/2006/main">
                  <a:graphicData uri="http://schemas.microsoft.com/office/word/2010/wordprocessingGroup">
                    <wpg:wgp>
                      <wpg:cNvGrpSpPr/>
                      <wpg:grpSpPr>
                        <a:xfrm>
                          <a:off x="0" y="0"/>
                          <a:ext cx="5943600" cy="3688715"/>
                          <a:chOff x="0" y="0"/>
                          <a:chExt cx="5943600" cy="3688715"/>
                        </a:xfrm>
                      </wpg:grpSpPr>
                      <wps:wsp>
                        <wps:cNvPr id="27" name="Caixa de texto 27"/>
                        <wps:cNvSpPr txBox="1"/>
                        <wps:spPr>
                          <a:xfrm>
                            <a:off x="0" y="3429000"/>
                            <a:ext cx="5943600" cy="259715"/>
                          </a:xfrm>
                          <a:prstGeom prst="rect">
                            <a:avLst/>
                          </a:prstGeom>
                          <a:solidFill>
                            <a:prstClr val="white"/>
                          </a:solidFill>
                          <a:ln>
                            <a:noFill/>
                          </a:ln>
                        </wps:spPr>
                        <wps:txbx>
                          <w:txbxContent>
                            <w:p w14:paraId="61A82294" w14:textId="096990DA" w:rsidR="0072233D" w:rsidRPr="009027DA" w:rsidRDefault="0072233D" w:rsidP="007B224B">
                              <w:pPr>
                                <w:pStyle w:val="Legenda"/>
                                <w:jc w:val="center"/>
                                <w:rPr>
                                  <w:noProof/>
                                  <w:color w:val="404040" w:themeColor="text1" w:themeTint="BF"/>
                                </w:rPr>
                              </w:pPr>
                              <w:bookmarkStart w:id="103" w:name="_Toc499477210"/>
                              <w:r>
                                <w:t xml:space="preserve">Figura </w:t>
                              </w:r>
                              <w:r>
                                <w:fldChar w:fldCharType="begin"/>
                              </w:r>
                              <w:r>
                                <w:instrText xml:space="preserve"> SEQ Figura \* ARABIC </w:instrText>
                              </w:r>
                              <w:r>
                                <w:fldChar w:fldCharType="separate"/>
                              </w:r>
                              <w:r>
                                <w:rPr>
                                  <w:noProof/>
                                </w:rPr>
                                <w:t>12</w:t>
                              </w:r>
                              <w:r>
                                <w:fldChar w:fldCharType="end"/>
                              </w:r>
                              <w:r>
                                <w:t xml:space="preserve"> - REQ_3: </w:t>
                              </w:r>
                              <w:proofErr w:type="spellStart"/>
                              <w:r>
                                <w:t>View</w:t>
                              </w:r>
                              <w:proofErr w:type="spellEnd"/>
                              <w:r>
                                <w:t xml:space="preserve"> da Criação de um novo perfil</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9" name="Imagem 29"/>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wpg:wgp>
                  </a:graphicData>
                </a:graphic>
              </wp:anchor>
            </w:drawing>
          </mc:Choice>
          <mc:Fallback>
            <w:pict>
              <v:group w14:anchorId="2F23190A" id="Grupo 28" o:spid="_x0000_s1041" style="position:absolute;left:0;text-align:left;margin-left:0;margin-top:324.3pt;width:468pt;height:290.45pt;z-index:251666432" coordsize="59436,36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">
                <v:shape id="Caixa de texto 27" o:spid="_x0000_s1042" type="#_x0000_t202" style="position:absolute;top:34290;width:5943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14:paraId="61A82294" w14:textId="096990DA" w:rsidR="0072233D" w:rsidRPr="009027DA" w:rsidRDefault="0072233D" w:rsidP="007B224B">
                        <w:pPr>
                          <w:pStyle w:val="Legenda"/>
                          <w:jc w:val="center"/>
                          <w:rPr>
                            <w:noProof/>
                            <w:color w:val="404040" w:themeColor="text1" w:themeTint="BF"/>
                          </w:rPr>
                        </w:pPr>
                        <w:bookmarkStart w:id="104" w:name="_Toc499477210"/>
                        <w:r>
                          <w:t xml:space="preserve">Figura </w:t>
                        </w:r>
                        <w:r>
                          <w:fldChar w:fldCharType="begin"/>
                        </w:r>
                        <w:r>
                          <w:instrText xml:space="preserve"> SEQ Figura \* ARABIC </w:instrText>
                        </w:r>
                        <w:r>
                          <w:fldChar w:fldCharType="separate"/>
                        </w:r>
                        <w:r>
                          <w:rPr>
                            <w:noProof/>
                          </w:rPr>
                          <w:t>12</w:t>
                        </w:r>
                        <w:r>
                          <w:fldChar w:fldCharType="end"/>
                        </w:r>
                        <w:r>
                          <w:t xml:space="preserve"> - REQ_3: </w:t>
                        </w:r>
                        <w:proofErr w:type="spellStart"/>
                        <w:r>
                          <w:t>View</w:t>
                        </w:r>
                        <w:proofErr w:type="spellEnd"/>
                        <w:r>
                          <w:t xml:space="preserve"> da Criação de um novo perfil</w:t>
                        </w:r>
                        <w:bookmarkEnd w:id="104"/>
                      </w:p>
                    </w:txbxContent>
                  </v:textbox>
                </v:shape>
                <v:shape id="Imagem 29" o:spid="_x0000_s1043" type="#_x0000_t75" style="position:absolute;width:59436;height:33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qS8DBAAAA2wAAAA8AAABkcnMvZG93bnJldi54bWxEj0GLwjAUhO8L/ofwBC+LphYUrUYpguBN&#10;VsXzo3k2xealNLFWf71ZWNjjMDPfMOttb2vRUesrxwqmkwQEceF0xaWCy3k/XoDwAVlj7ZgUvMjD&#10;djP4WmOm3ZN/qDuFUkQI+wwVmBCaTEpfGLLoJ64hjt7NtRZDlG0pdYvPCLe1TJNkLi1WHBcMNrQz&#10;VNxPD6tgRrk53k0yd9fv/S3v0vPsvXgrNRr2+QpEoD78h//aB60gXcLvl/gD5OY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2qS8DBAAAA2wAAAA8AAAAAAAAAAAAAAAAAnwIA&#10;AGRycy9kb3ducmV2LnhtbFBLBQYAAAAABAAEAPcAAACNAwAAAAA=&#10;">
                  <v:imagedata r:id="rId74" o:title=""/>
                  <v:path arrowok="t"/>
                </v:shape>
                <w10:wrap type="tight"/>
              </v:group>
            </w:pict>
          </mc:Fallback>
        </mc:AlternateContent>
      </w:r>
      <w:r w:rsidR="00EE4A31">
        <w:t>Ilustração da funcionalidade</w:t>
      </w:r>
      <w:bookmarkEnd w:id="100"/>
    </w:p>
    <w:p w14:paraId="43AEFDEA" w14:textId="682F545E" w:rsidR="006524FB" w:rsidRPr="00EA2B19" w:rsidRDefault="006524FB" w:rsidP="007B224B">
      <w:pPr>
        <w:ind w:left="0"/>
      </w:pPr>
      <w:r>
        <w:rPr>
          <w:noProof/>
          <w:lang w:eastAsia="pt-PT"/>
        </w:rPr>
        <mc:AlternateContent>
          <mc:Choice Requires="wps">
            <w:drawing>
              <wp:anchor distT="0" distB="0" distL="114300" distR="114300" simplePos="0" relativeHeight="251668480" behindDoc="1" locked="0" layoutInCell="1" allowOverlap="1" wp14:anchorId="055FFED6" wp14:editId="32D79ECF">
                <wp:simplePos x="0" y="0"/>
                <wp:positionH relativeFrom="margin">
                  <wp:align>right</wp:align>
                </wp:positionH>
                <wp:positionV relativeFrom="paragraph">
                  <wp:posOffset>3463925</wp:posOffset>
                </wp:positionV>
                <wp:extent cx="5943600" cy="259715"/>
                <wp:effectExtent l="0" t="0" r="0" b="6985"/>
                <wp:wrapTight wrapText="bothSides">
                  <wp:wrapPolygon edited="0">
                    <wp:start x="0" y="0"/>
                    <wp:lineTo x="0" y="20597"/>
                    <wp:lineTo x="21531" y="20597"/>
                    <wp:lineTo x="21531" y="0"/>
                    <wp:lineTo x="0" y="0"/>
                  </wp:wrapPolygon>
                </wp:wrapTight>
                <wp:docPr id="30" name="Caixa de texto 30"/>
                <wp:cNvGraphicFramePr/>
                <a:graphic xmlns:a="http://schemas.openxmlformats.org/drawingml/2006/main">
                  <a:graphicData uri="http://schemas.microsoft.com/office/word/2010/wordprocessingShape">
                    <wps:wsp>
                      <wps:cNvSpPr txBox="1"/>
                      <wps:spPr>
                        <a:xfrm>
                          <a:off x="0" y="0"/>
                          <a:ext cx="5943600" cy="259715"/>
                        </a:xfrm>
                        <a:prstGeom prst="rect">
                          <a:avLst/>
                        </a:prstGeom>
                        <a:solidFill>
                          <a:prstClr val="white"/>
                        </a:solidFill>
                        <a:ln>
                          <a:noFill/>
                        </a:ln>
                      </wps:spPr>
                      <wps:txbx>
                        <w:txbxContent>
                          <w:p w14:paraId="7A95617E" w14:textId="3B94883E" w:rsidR="0072233D" w:rsidRPr="00794DE3" w:rsidRDefault="0072233D" w:rsidP="006524FB">
                            <w:pPr>
                              <w:pStyle w:val="Legenda"/>
                              <w:jc w:val="center"/>
                              <w:rPr>
                                <w:noProof/>
                                <w:color w:val="404040" w:themeColor="text1" w:themeTint="BF"/>
                              </w:rPr>
                            </w:pPr>
                            <w:bookmarkStart w:id="105" w:name="_Toc499477211"/>
                            <w:r>
                              <w:t xml:space="preserve">Figura </w:t>
                            </w:r>
                            <w:r>
                              <w:fldChar w:fldCharType="begin"/>
                            </w:r>
                            <w:r>
                              <w:instrText xml:space="preserve"> SEQ Figura \* ARABIC </w:instrText>
                            </w:r>
                            <w:r>
                              <w:fldChar w:fldCharType="separate"/>
                            </w:r>
                            <w:r>
                              <w:rPr>
                                <w:noProof/>
                              </w:rPr>
                              <w:t>13</w:t>
                            </w:r>
                            <w:r>
                              <w:fldChar w:fldCharType="end"/>
                            </w:r>
                            <w:r>
                              <w:t xml:space="preserve">: REQ_3: </w:t>
                            </w:r>
                            <w:proofErr w:type="spellStart"/>
                            <w:r>
                              <w:t>View</w:t>
                            </w:r>
                            <w:proofErr w:type="spellEnd"/>
                            <w:r>
                              <w:t xml:space="preserve"> de edição de um perfil</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FFED6" id="Caixa de texto 30" o:spid="_x0000_s1044" type="#_x0000_t202" style="position:absolute;margin-left:416.8pt;margin-top:272.75pt;width:468pt;height:20.45pt;z-index:-2516480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" stroked="f">
                <v:textbox style="mso-fit-shape-to-text:t" inset="0,0,0,0">
                  <w:txbxContent>
                    <w:p w14:paraId="7A95617E" w14:textId="3B94883E" w:rsidR="0072233D" w:rsidRPr="00794DE3" w:rsidRDefault="0072233D" w:rsidP="006524FB">
                      <w:pPr>
                        <w:pStyle w:val="Legenda"/>
                        <w:jc w:val="center"/>
                        <w:rPr>
                          <w:noProof/>
                          <w:color w:val="404040" w:themeColor="text1" w:themeTint="BF"/>
                        </w:rPr>
                      </w:pPr>
                      <w:bookmarkStart w:id="106" w:name="_Toc499477211"/>
                      <w:r>
                        <w:t xml:space="preserve">Figura </w:t>
                      </w:r>
                      <w:r>
                        <w:fldChar w:fldCharType="begin"/>
                      </w:r>
                      <w:r>
                        <w:instrText xml:space="preserve"> SEQ Figura \* ARABIC </w:instrText>
                      </w:r>
                      <w:r>
                        <w:fldChar w:fldCharType="separate"/>
                      </w:r>
                      <w:r>
                        <w:rPr>
                          <w:noProof/>
                        </w:rPr>
                        <w:t>13</w:t>
                      </w:r>
                      <w:r>
                        <w:fldChar w:fldCharType="end"/>
                      </w:r>
                      <w:r>
                        <w:t xml:space="preserve">: REQ_3: </w:t>
                      </w:r>
                      <w:proofErr w:type="spellStart"/>
                      <w:r>
                        <w:t>View</w:t>
                      </w:r>
                      <w:proofErr w:type="spellEnd"/>
                      <w:r>
                        <w:t xml:space="preserve"> de edição de um perfil</w:t>
                      </w:r>
                      <w:bookmarkEnd w:id="106"/>
                    </w:p>
                  </w:txbxContent>
                </v:textbox>
                <w10:wrap type="tight" anchorx="margin"/>
              </v:shape>
            </w:pict>
          </mc:Fallback>
        </mc:AlternateContent>
      </w:r>
    </w:p>
    <w:p w14:paraId="25C8CAC8" w14:textId="3429E4EB" w:rsidR="00625EF7" w:rsidRDefault="00411ABC" w:rsidP="00625EF7">
      <w:pPr>
        <w:pStyle w:val="Cabealho2"/>
        <w:numPr>
          <w:ilvl w:val="1"/>
          <w:numId w:val="66"/>
        </w:numPr>
      </w:pPr>
      <w:bookmarkStart w:id="107" w:name="_Toc500183041"/>
      <w:r>
        <w:lastRenderedPageBreak/>
        <w:t>REQ 4</w:t>
      </w:r>
      <w:r w:rsidR="000A4B61">
        <w:t xml:space="preserve"> – Configuração do </w:t>
      </w:r>
      <w:proofErr w:type="spellStart"/>
      <w:r w:rsidR="000A4B61">
        <w:t>template</w:t>
      </w:r>
      <w:proofErr w:type="spellEnd"/>
      <w:r w:rsidR="000A4B61">
        <w:t xml:space="preserve"> de perguntas médicas</w:t>
      </w:r>
      <w:bookmarkEnd w:id="107"/>
    </w:p>
    <w:p w14:paraId="2944BF9C" w14:textId="77777777" w:rsidR="00625EF7" w:rsidRDefault="00625EF7" w:rsidP="00625EF7">
      <w:pPr>
        <w:pStyle w:val="Cabealho3"/>
        <w:numPr>
          <w:ilvl w:val="2"/>
          <w:numId w:val="66"/>
        </w:numPr>
      </w:pPr>
      <w:bookmarkStart w:id="108" w:name="_Toc500183042"/>
      <w:r>
        <w:t>Análise de requisitos</w:t>
      </w:r>
      <w:bookmarkEnd w:id="108"/>
    </w:p>
    <w:p w14:paraId="4D779771" w14:textId="77777777" w:rsidR="00625EF7" w:rsidRDefault="00625EF7" w:rsidP="00625EF7"/>
    <w:tbl>
      <w:tblPr>
        <w:tblStyle w:val="SyllabusTable-withBorders"/>
        <w:tblW w:w="0" w:type="auto"/>
        <w:tblLook w:val="04A0" w:firstRow="1" w:lastRow="0" w:firstColumn="1" w:lastColumn="0" w:noHBand="0" w:noVBand="1"/>
      </w:tblPr>
      <w:tblGrid>
        <w:gridCol w:w="1604"/>
        <w:gridCol w:w="7502"/>
      </w:tblGrid>
      <w:tr w:rsidR="00625EF7" w14:paraId="386546BC"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7FF9A6BC" w14:textId="77777777" w:rsidR="00625EF7" w:rsidRPr="001151C7" w:rsidRDefault="00625EF7" w:rsidP="009923F4">
            <w:pPr>
              <w:ind w:left="0"/>
              <w:jc w:val="center"/>
              <w:rPr>
                <w:b w:val="0"/>
              </w:rPr>
            </w:pPr>
            <w:r w:rsidRPr="001151C7">
              <w:rPr>
                <w:b w:val="0"/>
              </w:rPr>
              <w:t>Identificador</w:t>
            </w:r>
          </w:p>
        </w:tc>
        <w:tc>
          <w:tcPr>
            <w:tcW w:w="7502" w:type="dxa"/>
          </w:tcPr>
          <w:p w14:paraId="277E6E96" w14:textId="77777777" w:rsidR="00625EF7" w:rsidRDefault="00625EF7" w:rsidP="009923F4">
            <w:pPr>
              <w:ind w:left="0"/>
              <w:cnfStyle w:val="100000000000" w:firstRow="1" w:lastRow="0" w:firstColumn="0" w:lastColumn="0" w:oddVBand="0" w:evenVBand="0" w:oddHBand="0" w:evenHBand="0" w:firstRowFirstColumn="0" w:firstRowLastColumn="0" w:lastRowFirstColumn="0" w:lastRowLastColumn="0"/>
            </w:pPr>
          </w:p>
        </w:tc>
      </w:tr>
      <w:tr w:rsidR="00625EF7" w14:paraId="33FA0D87"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205776C3" w14:textId="77777777" w:rsidR="00625EF7" w:rsidRPr="001151C7" w:rsidRDefault="00625EF7" w:rsidP="009923F4">
            <w:pPr>
              <w:ind w:left="0"/>
              <w:jc w:val="center"/>
              <w:rPr>
                <w:b w:val="0"/>
              </w:rPr>
            </w:pPr>
            <w:r w:rsidRPr="001151C7">
              <w:rPr>
                <w:b w:val="0"/>
              </w:rPr>
              <w:t>Nome</w:t>
            </w:r>
          </w:p>
        </w:tc>
        <w:tc>
          <w:tcPr>
            <w:tcW w:w="7502" w:type="dxa"/>
          </w:tcPr>
          <w:p w14:paraId="5673CFDC" w14:textId="77777777" w:rsidR="00625EF7" w:rsidRDefault="00625EF7" w:rsidP="009923F4">
            <w:pPr>
              <w:ind w:left="0"/>
              <w:cnfStyle w:val="000000000000" w:firstRow="0" w:lastRow="0" w:firstColumn="0" w:lastColumn="0" w:oddVBand="0" w:evenVBand="0" w:oddHBand="0" w:evenHBand="0" w:firstRowFirstColumn="0" w:firstRowLastColumn="0" w:lastRowFirstColumn="0" w:lastRowLastColumn="0"/>
            </w:pPr>
          </w:p>
        </w:tc>
      </w:tr>
      <w:tr w:rsidR="00625EF7" w14:paraId="40615322"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AE5CF62" w14:textId="77777777" w:rsidR="00625EF7" w:rsidRPr="001151C7" w:rsidRDefault="00625EF7" w:rsidP="009923F4">
            <w:pPr>
              <w:ind w:left="0"/>
              <w:jc w:val="center"/>
              <w:rPr>
                <w:b w:val="0"/>
              </w:rPr>
            </w:pPr>
            <w:r w:rsidRPr="001151C7">
              <w:rPr>
                <w:b w:val="0"/>
              </w:rPr>
              <w:t>Descrição</w:t>
            </w:r>
          </w:p>
        </w:tc>
        <w:tc>
          <w:tcPr>
            <w:tcW w:w="7502" w:type="dxa"/>
          </w:tcPr>
          <w:p w14:paraId="7D51A62F" w14:textId="77777777" w:rsidR="00625EF7" w:rsidRDefault="00625EF7" w:rsidP="009923F4">
            <w:pPr>
              <w:ind w:left="0"/>
              <w:cnfStyle w:val="000000000000" w:firstRow="0" w:lastRow="0" w:firstColumn="0" w:lastColumn="0" w:oddVBand="0" w:evenVBand="0" w:oddHBand="0" w:evenHBand="0" w:firstRowFirstColumn="0" w:firstRowLastColumn="0" w:lastRowFirstColumn="0" w:lastRowLastColumn="0"/>
            </w:pPr>
          </w:p>
        </w:tc>
      </w:tr>
    </w:tbl>
    <w:p w14:paraId="70BF1524" w14:textId="77777777" w:rsidR="00625EF7" w:rsidRDefault="00625EF7" w:rsidP="00625EF7"/>
    <w:p w14:paraId="6D9B0574" w14:textId="77777777" w:rsidR="00625EF7" w:rsidRDefault="00625EF7" w:rsidP="00625EF7"/>
    <w:tbl>
      <w:tblPr>
        <w:tblStyle w:val="SyllabusTable-withBorders"/>
        <w:tblW w:w="0" w:type="auto"/>
        <w:tblLook w:val="04A0" w:firstRow="1" w:lastRow="0" w:firstColumn="1" w:lastColumn="0" w:noHBand="0" w:noVBand="1"/>
      </w:tblPr>
      <w:tblGrid>
        <w:gridCol w:w="4675"/>
        <w:gridCol w:w="4675"/>
      </w:tblGrid>
      <w:tr w:rsidR="00625EF7" w14:paraId="003008BA"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F2D2B40" w14:textId="77777777" w:rsidR="00625EF7" w:rsidRDefault="00625EF7" w:rsidP="009923F4">
            <w:pPr>
              <w:ind w:left="0"/>
              <w:jc w:val="center"/>
            </w:pPr>
            <w:r>
              <w:t>Fluxo de Eventos - Humano</w:t>
            </w:r>
          </w:p>
        </w:tc>
        <w:tc>
          <w:tcPr>
            <w:tcW w:w="4675" w:type="dxa"/>
          </w:tcPr>
          <w:p w14:paraId="32E116AF" w14:textId="77777777" w:rsidR="00625EF7" w:rsidRDefault="00625EF7"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625EF7" w14:paraId="721A7C9A"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4DCB702E" w14:textId="77777777" w:rsidR="00625EF7" w:rsidRPr="00873462" w:rsidRDefault="00625EF7"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109B7FCA" w14:textId="77777777" w:rsidR="00625EF7" w:rsidRDefault="00625EF7" w:rsidP="009923F4">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“XPTO” chama/faz …</w:t>
            </w:r>
          </w:p>
          <w:p w14:paraId="38821989" w14:textId="77777777" w:rsidR="00625EF7" w:rsidRDefault="00625EF7" w:rsidP="009923F4">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“ZXY” chama/faz …</w:t>
            </w:r>
          </w:p>
        </w:tc>
      </w:tr>
      <w:tr w:rsidR="00625EF7" w14:paraId="57CE3CAF"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7D2B05FF" w14:textId="77777777" w:rsidR="00625EF7" w:rsidRPr="00873462" w:rsidRDefault="00625EF7" w:rsidP="009923F4">
            <w:pPr>
              <w:pStyle w:val="PargrafodaLista"/>
              <w:spacing w:after="0"/>
              <w:ind w:left="45"/>
              <w:rPr>
                <w:b w:val="0"/>
              </w:rPr>
            </w:pPr>
            <w:r w:rsidRPr="00873462">
              <w:rPr>
                <w:b w:val="0"/>
              </w:rPr>
              <w:t xml:space="preserve">2 </w:t>
            </w:r>
            <w:r>
              <w:rPr>
                <w:b w:val="0"/>
              </w:rPr>
              <w:t>–</w:t>
            </w:r>
            <w:r w:rsidRPr="00873462">
              <w:rPr>
                <w:b w:val="0"/>
              </w:rPr>
              <w:t xml:space="preserve"> </w:t>
            </w:r>
          </w:p>
        </w:tc>
        <w:tc>
          <w:tcPr>
            <w:tcW w:w="4675" w:type="dxa"/>
          </w:tcPr>
          <w:p w14:paraId="7691F0C2" w14:textId="77777777" w:rsidR="00625EF7" w:rsidRDefault="00625EF7"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625EF7" w14:paraId="3A55C370"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1DFAE94E" w14:textId="77777777" w:rsidR="00625EF7" w:rsidRPr="00873462" w:rsidRDefault="00625EF7" w:rsidP="009923F4">
            <w:pPr>
              <w:pStyle w:val="PargrafodaLista"/>
              <w:spacing w:after="0"/>
              <w:ind w:left="45"/>
              <w:rPr>
                <w:b w:val="0"/>
              </w:rPr>
            </w:pPr>
            <w:r w:rsidRPr="00873462">
              <w:rPr>
                <w:b w:val="0"/>
              </w:rPr>
              <w:t xml:space="preserve">3 </w:t>
            </w:r>
            <w:r>
              <w:rPr>
                <w:b w:val="0"/>
              </w:rPr>
              <w:t>–</w:t>
            </w:r>
            <w:r w:rsidRPr="00873462">
              <w:rPr>
                <w:b w:val="0"/>
              </w:rPr>
              <w:t xml:space="preserve"> </w:t>
            </w:r>
          </w:p>
        </w:tc>
        <w:tc>
          <w:tcPr>
            <w:tcW w:w="4675" w:type="dxa"/>
          </w:tcPr>
          <w:p w14:paraId="3DD5261C" w14:textId="77777777" w:rsidR="00625EF7" w:rsidRDefault="00625EF7"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3523D2AB" w14:textId="77777777" w:rsidR="00625EF7" w:rsidRDefault="00625EF7"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073766F3" w14:textId="77777777" w:rsidR="00625EF7" w:rsidRDefault="00625EF7" w:rsidP="00625EF7">
      <w:pPr>
        <w:ind w:left="0"/>
      </w:pPr>
    </w:p>
    <w:p w14:paraId="737521C9" w14:textId="77777777" w:rsidR="00625EF7" w:rsidRDefault="00625EF7" w:rsidP="00625EF7">
      <w:pPr>
        <w:ind w:left="0"/>
      </w:pPr>
    </w:p>
    <w:tbl>
      <w:tblPr>
        <w:tblStyle w:val="SyllabusTable-withBorders"/>
        <w:tblW w:w="0" w:type="auto"/>
        <w:tblLook w:val="04A0" w:firstRow="1" w:lastRow="0" w:firstColumn="1" w:lastColumn="0" w:noHBand="0" w:noVBand="1"/>
      </w:tblPr>
      <w:tblGrid>
        <w:gridCol w:w="3248"/>
        <w:gridCol w:w="3248"/>
        <w:gridCol w:w="2854"/>
      </w:tblGrid>
      <w:tr w:rsidR="00625EF7" w14:paraId="74F113F2"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6F9E0DFC" w14:textId="77777777" w:rsidR="00625EF7" w:rsidRDefault="00625EF7" w:rsidP="009923F4">
            <w:pPr>
              <w:ind w:left="0"/>
              <w:jc w:val="center"/>
            </w:pPr>
            <w:r>
              <w:t>Pré-condições</w:t>
            </w:r>
          </w:p>
        </w:tc>
        <w:tc>
          <w:tcPr>
            <w:tcW w:w="3248" w:type="dxa"/>
          </w:tcPr>
          <w:p w14:paraId="1D8B6107" w14:textId="77777777" w:rsidR="00625EF7" w:rsidRDefault="00625EF7"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716135A" w14:textId="77777777" w:rsidR="00625EF7" w:rsidRDefault="00625EF7"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625EF7" w14:paraId="063D2AA6"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5F972A37" w14:textId="77777777" w:rsidR="00625EF7" w:rsidRPr="000749A4" w:rsidRDefault="00625EF7" w:rsidP="009923F4">
            <w:pPr>
              <w:ind w:left="150"/>
              <w:jc w:val="center"/>
              <w:rPr>
                <w:b w:val="0"/>
              </w:rPr>
            </w:pPr>
            <w:r w:rsidRPr="000749A4">
              <w:rPr>
                <w:b w:val="0"/>
              </w:rPr>
              <w:t>Sem nada a registar</w:t>
            </w:r>
          </w:p>
        </w:tc>
        <w:tc>
          <w:tcPr>
            <w:tcW w:w="3248" w:type="dxa"/>
          </w:tcPr>
          <w:p w14:paraId="453B7132" w14:textId="77777777" w:rsidR="00625EF7" w:rsidRPr="000749A4" w:rsidRDefault="00625EF7"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472769D" w14:textId="77777777" w:rsidR="00625EF7" w:rsidRPr="000749A4" w:rsidRDefault="00625EF7"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625EF7" w14:paraId="2B007DE4"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7399CBF6" w14:textId="77777777" w:rsidR="00625EF7" w:rsidRPr="000749A4" w:rsidRDefault="00625EF7" w:rsidP="009923F4">
            <w:pPr>
              <w:ind w:left="0"/>
              <w:jc w:val="center"/>
              <w:rPr>
                <w:b w:val="0"/>
              </w:rPr>
            </w:pPr>
          </w:p>
        </w:tc>
        <w:tc>
          <w:tcPr>
            <w:tcW w:w="3248" w:type="dxa"/>
          </w:tcPr>
          <w:p w14:paraId="6E329C44" w14:textId="77777777" w:rsidR="00625EF7" w:rsidRPr="000749A4" w:rsidRDefault="00625EF7"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26A1DF4E" w14:textId="77777777" w:rsidR="00625EF7" w:rsidRPr="000749A4" w:rsidRDefault="00625EF7"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625EF7" w14:paraId="20890C2A"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CEA6367" w14:textId="77777777" w:rsidR="00625EF7" w:rsidRPr="000749A4" w:rsidRDefault="00625EF7" w:rsidP="009923F4">
            <w:pPr>
              <w:ind w:left="0"/>
              <w:jc w:val="center"/>
              <w:rPr>
                <w:b w:val="0"/>
              </w:rPr>
            </w:pPr>
          </w:p>
        </w:tc>
        <w:tc>
          <w:tcPr>
            <w:tcW w:w="3248" w:type="dxa"/>
          </w:tcPr>
          <w:p w14:paraId="56F43C82" w14:textId="77777777" w:rsidR="00625EF7" w:rsidRPr="000749A4" w:rsidRDefault="00625EF7"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2C23C1D" w14:textId="77777777" w:rsidR="00625EF7" w:rsidRPr="000749A4" w:rsidRDefault="00625EF7"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625EF7" w14:paraId="116BB740"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4A462D3" w14:textId="77777777" w:rsidR="00625EF7" w:rsidRPr="000749A4" w:rsidRDefault="00625EF7" w:rsidP="009923F4">
            <w:pPr>
              <w:ind w:left="0"/>
              <w:jc w:val="center"/>
            </w:pPr>
          </w:p>
        </w:tc>
        <w:tc>
          <w:tcPr>
            <w:tcW w:w="3248" w:type="dxa"/>
          </w:tcPr>
          <w:p w14:paraId="71702200" w14:textId="77777777" w:rsidR="00625EF7" w:rsidRPr="000749A4" w:rsidRDefault="00625EF7"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5D542AC" w14:textId="77777777" w:rsidR="00625EF7" w:rsidRDefault="00625EF7"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6C61C1FA" w14:textId="77777777" w:rsidR="00625EF7" w:rsidRDefault="00625EF7" w:rsidP="00625EF7">
      <w:pPr>
        <w:ind w:left="0"/>
      </w:pPr>
    </w:p>
    <w:p w14:paraId="7D5B88B4" w14:textId="77777777" w:rsidR="00625EF7" w:rsidRDefault="00625EF7" w:rsidP="00625EF7">
      <w:pPr>
        <w:ind w:left="0"/>
      </w:pPr>
    </w:p>
    <w:p w14:paraId="3B986F61" w14:textId="77777777" w:rsidR="00625EF7" w:rsidRDefault="00625EF7" w:rsidP="00625EF7">
      <w:pPr>
        <w:ind w:left="0"/>
      </w:pPr>
    </w:p>
    <w:p w14:paraId="61F5BE2B" w14:textId="77777777" w:rsidR="00625EF7" w:rsidRDefault="00625EF7" w:rsidP="00625EF7">
      <w:pPr>
        <w:ind w:left="0"/>
      </w:pPr>
    </w:p>
    <w:p w14:paraId="2B8D60F9" w14:textId="77777777" w:rsidR="00625EF7" w:rsidRDefault="00625EF7" w:rsidP="00625EF7">
      <w:pPr>
        <w:ind w:left="0"/>
      </w:pPr>
    </w:p>
    <w:p w14:paraId="69CDF2C4" w14:textId="77777777" w:rsidR="00625EF7" w:rsidRDefault="00625EF7" w:rsidP="00625EF7">
      <w:pPr>
        <w:ind w:left="0"/>
      </w:pPr>
    </w:p>
    <w:p w14:paraId="1CE73FE4" w14:textId="77777777" w:rsidR="00625EF7" w:rsidRDefault="00625EF7" w:rsidP="00625EF7">
      <w:pPr>
        <w:ind w:left="0"/>
      </w:pPr>
    </w:p>
    <w:p w14:paraId="6E8ADCE0" w14:textId="77777777" w:rsidR="00625EF7" w:rsidRPr="001151C7" w:rsidRDefault="00625EF7" w:rsidP="00625EF7">
      <w:pPr>
        <w:ind w:left="0"/>
      </w:pPr>
    </w:p>
    <w:p w14:paraId="60486F6A" w14:textId="77777777" w:rsidR="00625EF7" w:rsidRDefault="00625EF7" w:rsidP="00625EF7">
      <w:pPr>
        <w:pStyle w:val="Cabealho3"/>
        <w:numPr>
          <w:ilvl w:val="2"/>
          <w:numId w:val="66"/>
        </w:numPr>
      </w:pPr>
      <w:bookmarkStart w:id="109" w:name="_Toc500183043"/>
      <w:r>
        <w:lastRenderedPageBreak/>
        <w:t>Diagrama de sequência</w:t>
      </w:r>
      <w:bookmarkEnd w:id="109"/>
    </w:p>
    <w:p w14:paraId="55E72107" w14:textId="77777777" w:rsidR="00625EF7" w:rsidRDefault="00625EF7" w:rsidP="00625EF7"/>
    <w:p w14:paraId="1EEAFC7C" w14:textId="77777777" w:rsidR="00625EF7" w:rsidRDefault="00625EF7" w:rsidP="00625EF7">
      <w:r>
        <w:t>&lt;Diagrama de sequência básico, que junta o Actor e a interação entre as diferentes camadas. Nos casos de uso mais completos/complexos, complementar o diagrama com uma breve descrição&gt;</w:t>
      </w:r>
    </w:p>
    <w:p w14:paraId="37E4ECF3" w14:textId="77777777" w:rsidR="00625EF7" w:rsidRDefault="00625EF7" w:rsidP="00625EF7"/>
    <w:p w14:paraId="64630030" w14:textId="77777777" w:rsidR="00625EF7" w:rsidRDefault="00625EF7" w:rsidP="00625EF7"/>
    <w:p w14:paraId="450B3071" w14:textId="77777777" w:rsidR="00625EF7" w:rsidRDefault="00625EF7" w:rsidP="00625EF7"/>
    <w:p w14:paraId="594E3451" w14:textId="77777777" w:rsidR="00625EF7" w:rsidRDefault="00625EF7" w:rsidP="00625EF7"/>
    <w:p w14:paraId="2839FC64" w14:textId="77777777" w:rsidR="00625EF7" w:rsidRDefault="00625EF7" w:rsidP="00625EF7"/>
    <w:p w14:paraId="5394508F" w14:textId="77777777" w:rsidR="00625EF7" w:rsidRDefault="00625EF7" w:rsidP="00625EF7"/>
    <w:p w14:paraId="7BE35BAE" w14:textId="77777777" w:rsidR="00625EF7" w:rsidRDefault="00625EF7" w:rsidP="00625EF7"/>
    <w:p w14:paraId="5C412B54" w14:textId="77777777" w:rsidR="00625EF7" w:rsidRDefault="00625EF7" w:rsidP="00625EF7"/>
    <w:p w14:paraId="4B281EF0" w14:textId="77777777" w:rsidR="00625EF7" w:rsidRDefault="00625EF7" w:rsidP="00625EF7"/>
    <w:p w14:paraId="5D37CCD4" w14:textId="77777777" w:rsidR="00625EF7" w:rsidRDefault="00625EF7" w:rsidP="00625EF7"/>
    <w:p w14:paraId="40B9D395" w14:textId="77777777" w:rsidR="00625EF7" w:rsidRDefault="00625EF7" w:rsidP="00625EF7"/>
    <w:p w14:paraId="33F6CA8E" w14:textId="77777777" w:rsidR="00625EF7" w:rsidRDefault="00625EF7" w:rsidP="00625EF7"/>
    <w:p w14:paraId="1DC571BF" w14:textId="77777777" w:rsidR="00625EF7" w:rsidRDefault="00625EF7" w:rsidP="00625EF7"/>
    <w:p w14:paraId="3AA95CCB" w14:textId="77777777" w:rsidR="00625EF7" w:rsidRDefault="00625EF7" w:rsidP="00625EF7"/>
    <w:p w14:paraId="0E599843" w14:textId="77777777" w:rsidR="00625EF7" w:rsidRDefault="00625EF7" w:rsidP="00625EF7"/>
    <w:p w14:paraId="1E3304E1" w14:textId="77777777" w:rsidR="00625EF7" w:rsidRDefault="00625EF7" w:rsidP="00625EF7"/>
    <w:p w14:paraId="264EEA9B" w14:textId="77777777" w:rsidR="00625EF7" w:rsidRDefault="00625EF7" w:rsidP="00625EF7"/>
    <w:p w14:paraId="3C8AFEFF" w14:textId="77777777" w:rsidR="00625EF7" w:rsidRDefault="00625EF7" w:rsidP="00625EF7"/>
    <w:p w14:paraId="3B654970" w14:textId="77777777" w:rsidR="00625EF7" w:rsidRDefault="00625EF7" w:rsidP="00625EF7"/>
    <w:p w14:paraId="37BF2E7F" w14:textId="77777777" w:rsidR="00625EF7" w:rsidRDefault="00625EF7" w:rsidP="00625EF7"/>
    <w:p w14:paraId="3C678BB0" w14:textId="77777777" w:rsidR="00625EF7" w:rsidRDefault="00625EF7" w:rsidP="00625EF7"/>
    <w:p w14:paraId="6B66B8B3" w14:textId="77777777" w:rsidR="00625EF7" w:rsidRDefault="00625EF7" w:rsidP="00625EF7"/>
    <w:p w14:paraId="5EC89C18" w14:textId="77777777" w:rsidR="00625EF7" w:rsidRDefault="00625EF7" w:rsidP="00625EF7"/>
    <w:p w14:paraId="5119224E" w14:textId="77777777" w:rsidR="00625EF7" w:rsidRDefault="00625EF7" w:rsidP="00625EF7"/>
    <w:p w14:paraId="4C45DF28" w14:textId="77777777" w:rsidR="00625EF7" w:rsidRDefault="00625EF7" w:rsidP="00625EF7"/>
    <w:p w14:paraId="2F8ECCB0" w14:textId="77777777" w:rsidR="00625EF7" w:rsidRDefault="00625EF7" w:rsidP="00625EF7"/>
    <w:p w14:paraId="144F3689" w14:textId="77777777" w:rsidR="00625EF7" w:rsidRDefault="00625EF7" w:rsidP="00625EF7"/>
    <w:p w14:paraId="3DEBDAE5" w14:textId="77777777" w:rsidR="00625EF7" w:rsidRDefault="00625EF7" w:rsidP="00625EF7">
      <w:pPr>
        <w:pStyle w:val="Cabealho3"/>
        <w:numPr>
          <w:ilvl w:val="2"/>
          <w:numId w:val="69"/>
        </w:numPr>
      </w:pPr>
      <w:bookmarkStart w:id="110" w:name="_Toc500183044"/>
      <w:r>
        <w:lastRenderedPageBreak/>
        <w:t>Ilustração da funcionalidade</w:t>
      </w:r>
      <w:bookmarkEnd w:id="110"/>
    </w:p>
    <w:p w14:paraId="36366CD0" w14:textId="79DD3C82" w:rsidR="00625EF7" w:rsidRDefault="00625EF7" w:rsidP="006524FB">
      <w:pPr>
        <w:ind w:left="0"/>
      </w:pPr>
      <w:r>
        <w:rPr>
          <w:noProof/>
          <w:lang w:eastAsia="pt-PT"/>
        </w:rPr>
        <mc:AlternateContent>
          <mc:Choice Requires="wpg">
            <w:drawing>
              <wp:anchor distT="0" distB="0" distL="114300" distR="114300" simplePos="0" relativeHeight="251672576" behindDoc="0" locked="0" layoutInCell="1" allowOverlap="1" wp14:anchorId="0D559156" wp14:editId="4F764779">
                <wp:simplePos x="0" y="0"/>
                <wp:positionH relativeFrom="column">
                  <wp:posOffset>28575</wp:posOffset>
                </wp:positionH>
                <wp:positionV relativeFrom="paragraph">
                  <wp:posOffset>169545</wp:posOffset>
                </wp:positionV>
                <wp:extent cx="5943600" cy="2974340"/>
                <wp:effectExtent l="0" t="0" r="0" b="0"/>
                <wp:wrapTight wrapText="bothSides">
                  <wp:wrapPolygon edited="0">
                    <wp:start x="0" y="0"/>
                    <wp:lineTo x="0" y="21443"/>
                    <wp:lineTo x="21531" y="21443"/>
                    <wp:lineTo x="21531" y="0"/>
                    <wp:lineTo x="0" y="0"/>
                  </wp:wrapPolygon>
                </wp:wrapTight>
                <wp:docPr id="174" name="Grupo 174"/>
                <wp:cNvGraphicFramePr/>
                <a:graphic xmlns:a="http://schemas.openxmlformats.org/drawingml/2006/main">
                  <a:graphicData uri="http://schemas.microsoft.com/office/word/2010/wordprocessingGroup">
                    <wpg:wgp>
                      <wpg:cNvGrpSpPr/>
                      <wpg:grpSpPr>
                        <a:xfrm>
                          <a:off x="0" y="0"/>
                          <a:ext cx="5943600" cy="2974340"/>
                          <a:chOff x="0" y="0"/>
                          <a:chExt cx="5943600" cy="2974340"/>
                        </a:xfrm>
                      </wpg:grpSpPr>
                      <pic:pic xmlns:pic="http://schemas.openxmlformats.org/drawingml/2006/picture">
                        <pic:nvPicPr>
                          <pic:cNvPr id="31" name="Imagem 31"/>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926080"/>
                          </a:xfrm>
                          <a:prstGeom prst="rect">
                            <a:avLst/>
                          </a:prstGeom>
                        </pic:spPr>
                      </pic:pic>
                      <wps:wsp>
                        <wps:cNvPr id="128" name="Caixa de texto 128"/>
                        <wps:cNvSpPr txBox="1"/>
                        <wps:spPr>
                          <a:xfrm>
                            <a:off x="0" y="2714625"/>
                            <a:ext cx="5943600" cy="259715"/>
                          </a:xfrm>
                          <a:prstGeom prst="rect">
                            <a:avLst/>
                          </a:prstGeom>
                          <a:solidFill>
                            <a:prstClr val="white"/>
                          </a:solidFill>
                          <a:ln>
                            <a:noFill/>
                          </a:ln>
                        </wps:spPr>
                        <wps:txbx>
                          <w:txbxContent>
                            <w:p w14:paraId="4A21C9EE" w14:textId="67B281CD" w:rsidR="0072233D" w:rsidRPr="00A04494" w:rsidRDefault="0072233D" w:rsidP="006524FB">
                              <w:pPr>
                                <w:pStyle w:val="Legenda"/>
                                <w:jc w:val="center"/>
                                <w:rPr>
                                  <w:b/>
                                  <w:bCs/>
                                  <w:noProof/>
                                  <w:color w:val="D6615C" w:themeColor="accent1"/>
                                  <w:sz w:val="28"/>
                                  <w:szCs w:val="28"/>
                                </w:rPr>
                              </w:pPr>
                              <w:bookmarkStart w:id="111" w:name="_Toc499477212"/>
                              <w:r>
                                <w:t xml:space="preserve">Figura </w:t>
                              </w:r>
                              <w:r>
                                <w:fldChar w:fldCharType="begin"/>
                              </w:r>
                              <w:r>
                                <w:instrText xml:space="preserve"> SEQ Figura \* ARABIC </w:instrText>
                              </w:r>
                              <w:r>
                                <w:fldChar w:fldCharType="separate"/>
                              </w:r>
                              <w:r>
                                <w:rPr>
                                  <w:noProof/>
                                </w:rPr>
                                <w:t>14</w:t>
                              </w:r>
                              <w:r>
                                <w:fldChar w:fldCharType="end"/>
                              </w:r>
                              <w:r>
                                <w:t xml:space="preserve"> - REQ_4: </w:t>
                              </w:r>
                              <w:proofErr w:type="spellStart"/>
                              <w:r>
                                <w:t>View</w:t>
                              </w:r>
                              <w:proofErr w:type="spellEnd"/>
                              <w:r>
                                <w:t xml:space="preserve"> de edição de um questionário</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559156" id="Grupo 174" o:spid="_x0000_s1045" style="position:absolute;margin-left:2.25pt;margin-top:13.35pt;width:468pt;height:234.2pt;z-index:251672576" coordsize="59436,29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">
                <v:shape id="Imagem 31" o:spid="_x0000_s1046" type="#_x0000_t75" style="position:absolute;width:59436;height:29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cnM7EAAAA2wAAAA8AAABkcnMvZG93bnJldi54bWxEj0FrwkAUhO8F/8PyhN7qJlqkRNegQrGH&#10;Cpra+yP7TNJm36a7G03/fVcQehxm5htmmQ+mFRdyvrGsIJ0kIIhLqxuuFJw+Xp9eQPiArLG1TAp+&#10;yUO+Gj0sMdP2yke6FKESEcI+QwV1CF0mpS9rMugntiOO3tk6gyFKV0nt8BrhppXTJJlLgw3HhRo7&#10;2tZUfhe9UfBTdF/veid7eXCbw2l/bJ/L/lOpx/GwXoAINIT/8L39phXMUrh9iT9Ar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9cnM7EAAAA2wAAAA8AAAAAAAAAAAAAAAAA&#10;nwIAAGRycy9kb3ducmV2LnhtbFBLBQYAAAAABAAEAPcAAACQAwAAAAA=&#10;">
                  <v:imagedata r:id="rId76" o:title=""/>
                  <v:path arrowok="t"/>
                </v:shape>
                <v:shape id="Caixa de texto 128" o:spid="_x0000_s1047" type="#_x0000_t202" style="position:absolute;top:27146;width:5943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5EMcA&#10;AADcAAAADwAAAGRycy9kb3ducmV2LnhtbESPQUsDMRCF70L/Q5iCF7FZaymyNi2lKFQvxbUXb8Nm&#10;ulndTJYk227/vXMQvM3w3rz3zWoz+k6dKaY2sIGHWQGKuA625cbA8fP1/glUysgWu8Bk4EoJNuvJ&#10;zQpLGy78QecqN0pCOJVowOXcl1qn2pHHNAs9sWinED1mWWOjbcSLhPtOz4tiqT22LA0Oe9o5qn+q&#10;wRs4LL4O7m44vbxvF4/x7Tjslt9NZcztdNw+g8o05n/z3/XeCv5caOUZmUC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1eRDHAAAA3AAAAA8AAAAAAAAAAAAAAAAAmAIAAGRy&#10;cy9kb3ducmV2LnhtbFBLBQYAAAAABAAEAPUAAACMAwAAAAA=&#10;" stroked="f">
                  <v:textbox style="mso-fit-shape-to-text:t" inset="0,0,0,0">
                    <w:txbxContent>
                      <w:p w14:paraId="4A21C9EE" w14:textId="67B281CD" w:rsidR="0072233D" w:rsidRPr="00A04494" w:rsidRDefault="0072233D" w:rsidP="006524FB">
                        <w:pPr>
                          <w:pStyle w:val="Legenda"/>
                          <w:jc w:val="center"/>
                          <w:rPr>
                            <w:b/>
                            <w:bCs/>
                            <w:noProof/>
                            <w:color w:val="D6615C" w:themeColor="accent1"/>
                            <w:sz w:val="28"/>
                            <w:szCs w:val="28"/>
                          </w:rPr>
                        </w:pPr>
                        <w:bookmarkStart w:id="112" w:name="_Toc499477212"/>
                        <w:r>
                          <w:t xml:space="preserve">Figura </w:t>
                        </w:r>
                        <w:r>
                          <w:fldChar w:fldCharType="begin"/>
                        </w:r>
                        <w:r>
                          <w:instrText xml:space="preserve"> SEQ Figura \* ARABIC </w:instrText>
                        </w:r>
                        <w:r>
                          <w:fldChar w:fldCharType="separate"/>
                        </w:r>
                        <w:r>
                          <w:rPr>
                            <w:noProof/>
                          </w:rPr>
                          <w:t>14</w:t>
                        </w:r>
                        <w:r>
                          <w:fldChar w:fldCharType="end"/>
                        </w:r>
                        <w:r>
                          <w:t xml:space="preserve"> - REQ_4: </w:t>
                        </w:r>
                        <w:proofErr w:type="spellStart"/>
                        <w:r>
                          <w:t>View</w:t>
                        </w:r>
                        <w:proofErr w:type="spellEnd"/>
                        <w:r>
                          <w:t xml:space="preserve"> de edição de um questionário</w:t>
                        </w:r>
                        <w:bookmarkEnd w:id="112"/>
                      </w:p>
                    </w:txbxContent>
                  </v:textbox>
                </v:shape>
                <w10:wrap type="tight"/>
              </v:group>
            </w:pict>
          </mc:Fallback>
        </mc:AlternateContent>
      </w:r>
    </w:p>
    <w:p w14:paraId="028F483E" w14:textId="06D06A63" w:rsidR="00625EF7" w:rsidRDefault="00625EF7" w:rsidP="006524FB">
      <w:pPr>
        <w:ind w:left="0"/>
      </w:pPr>
    </w:p>
    <w:p w14:paraId="5E6FD203" w14:textId="495F64B2" w:rsidR="00625EF7" w:rsidRDefault="00625EF7" w:rsidP="006524FB">
      <w:pPr>
        <w:ind w:left="0"/>
      </w:pPr>
    </w:p>
    <w:p w14:paraId="610B6815" w14:textId="1464CB70" w:rsidR="00625EF7" w:rsidRDefault="00625EF7" w:rsidP="006524FB">
      <w:pPr>
        <w:ind w:left="0"/>
      </w:pPr>
    </w:p>
    <w:p w14:paraId="27813DB3" w14:textId="1E09A5FD" w:rsidR="00625EF7" w:rsidRDefault="00625EF7" w:rsidP="006524FB">
      <w:pPr>
        <w:ind w:left="0"/>
      </w:pPr>
    </w:p>
    <w:p w14:paraId="558ECE12" w14:textId="5E535DBB" w:rsidR="00625EF7" w:rsidRDefault="00625EF7" w:rsidP="006524FB">
      <w:pPr>
        <w:ind w:left="0"/>
      </w:pPr>
    </w:p>
    <w:p w14:paraId="5A47D883" w14:textId="1B7A1A47" w:rsidR="00625EF7" w:rsidRDefault="00625EF7" w:rsidP="006524FB">
      <w:pPr>
        <w:ind w:left="0"/>
      </w:pPr>
    </w:p>
    <w:p w14:paraId="2A2EC631" w14:textId="4EEC0CB4" w:rsidR="00625EF7" w:rsidRDefault="00625EF7" w:rsidP="006524FB">
      <w:pPr>
        <w:ind w:left="0"/>
      </w:pPr>
    </w:p>
    <w:p w14:paraId="66A2E3A8" w14:textId="33CDDBC4" w:rsidR="00625EF7" w:rsidRDefault="00625EF7" w:rsidP="006524FB">
      <w:pPr>
        <w:ind w:left="0"/>
      </w:pPr>
    </w:p>
    <w:p w14:paraId="6BD4CE66" w14:textId="04F3AD35" w:rsidR="00625EF7" w:rsidRDefault="00625EF7" w:rsidP="006524FB">
      <w:pPr>
        <w:ind w:left="0"/>
      </w:pPr>
    </w:p>
    <w:p w14:paraId="166A8316" w14:textId="6A1D3A2F" w:rsidR="00625EF7" w:rsidRDefault="00625EF7" w:rsidP="006524FB">
      <w:pPr>
        <w:ind w:left="0"/>
      </w:pPr>
    </w:p>
    <w:p w14:paraId="798FB969" w14:textId="5B01AB63" w:rsidR="00625EF7" w:rsidRDefault="00625EF7" w:rsidP="006524FB">
      <w:pPr>
        <w:ind w:left="0"/>
      </w:pPr>
    </w:p>
    <w:p w14:paraId="3B1343F5" w14:textId="2C3944E4" w:rsidR="00625EF7" w:rsidRDefault="00625EF7" w:rsidP="006524FB">
      <w:pPr>
        <w:ind w:left="0"/>
      </w:pPr>
    </w:p>
    <w:p w14:paraId="2A847D01" w14:textId="10A87FA3" w:rsidR="00625EF7" w:rsidRDefault="00625EF7" w:rsidP="006524FB">
      <w:pPr>
        <w:ind w:left="0"/>
      </w:pPr>
    </w:p>
    <w:p w14:paraId="1D0D70C3" w14:textId="473DA7A9" w:rsidR="00625EF7" w:rsidRDefault="00625EF7" w:rsidP="006524FB">
      <w:pPr>
        <w:ind w:left="0"/>
      </w:pPr>
    </w:p>
    <w:p w14:paraId="74AA8E51" w14:textId="4A7F6C20" w:rsidR="00625EF7" w:rsidRDefault="00625EF7" w:rsidP="006524FB">
      <w:pPr>
        <w:ind w:left="0"/>
      </w:pPr>
    </w:p>
    <w:p w14:paraId="124E0025" w14:textId="1627F1D5" w:rsidR="00625EF7" w:rsidRDefault="00625EF7" w:rsidP="006524FB">
      <w:pPr>
        <w:ind w:left="0"/>
      </w:pPr>
    </w:p>
    <w:p w14:paraId="3A46B3EB" w14:textId="39001C80" w:rsidR="00625EF7" w:rsidRDefault="00625EF7" w:rsidP="006524FB">
      <w:pPr>
        <w:ind w:left="0"/>
      </w:pPr>
    </w:p>
    <w:p w14:paraId="71332A74" w14:textId="77777777" w:rsidR="00625EF7" w:rsidRPr="00EA2B19" w:rsidRDefault="00625EF7" w:rsidP="006524FB">
      <w:pPr>
        <w:ind w:left="0"/>
      </w:pPr>
    </w:p>
    <w:p w14:paraId="1D336715" w14:textId="57F92893" w:rsidR="00411ABC" w:rsidRDefault="00411ABC" w:rsidP="00411ABC">
      <w:pPr>
        <w:pStyle w:val="Cabealho2"/>
        <w:numPr>
          <w:ilvl w:val="1"/>
          <w:numId w:val="66"/>
        </w:numPr>
      </w:pPr>
      <w:bookmarkStart w:id="113" w:name="_Toc500183045"/>
      <w:r>
        <w:lastRenderedPageBreak/>
        <w:t>REQ 5</w:t>
      </w:r>
      <w:r w:rsidR="000A4B61">
        <w:t xml:space="preserve"> – Consultas médicas via inquérito </w:t>
      </w:r>
      <w:proofErr w:type="spellStart"/>
      <w:r w:rsidR="000A4B61">
        <w:t>template</w:t>
      </w:r>
      <w:bookmarkEnd w:id="113"/>
      <w:proofErr w:type="spellEnd"/>
    </w:p>
    <w:p w14:paraId="61D3F219" w14:textId="77777777" w:rsidR="00766C32" w:rsidRDefault="00766C32" w:rsidP="00766C32">
      <w:pPr>
        <w:pStyle w:val="Cabealho3"/>
        <w:numPr>
          <w:ilvl w:val="2"/>
          <w:numId w:val="66"/>
        </w:numPr>
      </w:pPr>
      <w:bookmarkStart w:id="114" w:name="_Toc500183046"/>
      <w:r>
        <w:t>Análise de requisitos</w:t>
      </w:r>
      <w:bookmarkEnd w:id="114"/>
    </w:p>
    <w:p w14:paraId="1AFB86F8" w14:textId="77777777" w:rsidR="00766C32" w:rsidRDefault="00766C32" w:rsidP="00766C32"/>
    <w:tbl>
      <w:tblPr>
        <w:tblStyle w:val="SyllabusTable-withBorders"/>
        <w:tblW w:w="0" w:type="auto"/>
        <w:tblLook w:val="04A0" w:firstRow="1" w:lastRow="0" w:firstColumn="1" w:lastColumn="0" w:noHBand="0" w:noVBand="1"/>
      </w:tblPr>
      <w:tblGrid>
        <w:gridCol w:w="1604"/>
        <w:gridCol w:w="7502"/>
      </w:tblGrid>
      <w:tr w:rsidR="00766C32" w14:paraId="05FC152A"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3E75A26C" w14:textId="77777777" w:rsidR="00766C32" w:rsidRPr="001151C7" w:rsidRDefault="00766C32" w:rsidP="009923F4">
            <w:pPr>
              <w:ind w:left="0"/>
              <w:jc w:val="center"/>
              <w:rPr>
                <w:b w:val="0"/>
              </w:rPr>
            </w:pPr>
            <w:r w:rsidRPr="001151C7">
              <w:rPr>
                <w:b w:val="0"/>
              </w:rPr>
              <w:t>Identificador</w:t>
            </w:r>
          </w:p>
        </w:tc>
        <w:tc>
          <w:tcPr>
            <w:tcW w:w="7502" w:type="dxa"/>
          </w:tcPr>
          <w:p w14:paraId="41E4EA44" w14:textId="77777777" w:rsidR="00766C32" w:rsidRDefault="00766C32" w:rsidP="009923F4">
            <w:pPr>
              <w:ind w:left="0"/>
              <w:cnfStyle w:val="100000000000" w:firstRow="1" w:lastRow="0" w:firstColumn="0" w:lastColumn="0" w:oddVBand="0" w:evenVBand="0" w:oddHBand="0" w:evenHBand="0" w:firstRowFirstColumn="0" w:firstRowLastColumn="0" w:lastRowFirstColumn="0" w:lastRowLastColumn="0"/>
            </w:pPr>
          </w:p>
        </w:tc>
      </w:tr>
      <w:tr w:rsidR="00766C32" w14:paraId="33BF19A2"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2C4934C" w14:textId="77777777" w:rsidR="00766C32" w:rsidRPr="001151C7" w:rsidRDefault="00766C32" w:rsidP="009923F4">
            <w:pPr>
              <w:ind w:left="0"/>
              <w:jc w:val="center"/>
              <w:rPr>
                <w:b w:val="0"/>
              </w:rPr>
            </w:pPr>
            <w:r w:rsidRPr="001151C7">
              <w:rPr>
                <w:b w:val="0"/>
              </w:rPr>
              <w:t>Nome</w:t>
            </w:r>
          </w:p>
        </w:tc>
        <w:tc>
          <w:tcPr>
            <w:tcW w:w="7502" w:type="dxa"/>
          </w:tcPr>
          <w:p w14:paraId="3A539670" w14:textId="77777777" w:rsidR="00766C32" w:rsidRDefault="00766C32" w:rsidP="009923F4">
            <w:pPr>
              <w:ind w:left="0"/>
              <w:cnfStyle w:val="000000000000" w:firstRow="0" w:lastRow="0" w:firstColumn="0" w:lastColumn="0" w:oddVBand="0" w:evenVBand="0" w:oddHBand="0" w:evenHBand="0" w:firstRowFirstColumn="0" w:firstRowLastColumn="0" w:lastRowFirstColumn="0" w:lastRowLastColumn="0"/>
            </w:pPr>
          </w:p>
        </w:tc>
      </w:tr>
      <w:tr w:rsidR="00766C32" w14:paraId="1E2A8396"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4547389D" w14:textId="77777777" w:rsidR="00766C32" w:rsidRPr="001151C7" w:rsidRDefault="00766C32" w:rsidP="009923F4">
            <w:pPr>
              <w:ind w:left="0"/>
              <w:jc w:val="center"/>
              <w:rPr>
                <w:b w:val="0"/>
              </w:rPr>
            </w:pPr>
            <w:r w:rsidRPr="001151C7">
              <w:rPr>
                <w:b w:val="0"/>
              </w:rPr>
              <w:t>Descrição</w:t>
            </w:r>
          </w:p>
        </w:tc>
        <w:tc>
          <w:tcPr>
            <w:tcW w:w="7502" w:type="dxa"/>
          </w:tcPr>
          <w:p w14:paraId="5853B3EE" w14:textId="77777777" w:rsidR="00766C32" w:rsidRDefault="00766C32" w:rsidP="009923F4">
            <w:pPr>
              <w:ind w:left="0"/>
              <w:cnfStyle w:val="000000000000" w:firstRow="0" w:lastRow="0" w:firstColumn="0" w:lastColumn="0" w:oddVBand="0" w:evenVBand="0" w:oddHBand="0" w:evenHBand="0" w:firstRowFirstColumn="0" w:firstRowLastColumn="0" w:lastRowFirstColumn="0" w:lastRowLastColumn="0"/>
            </w:pPr>
          </w:p>
        </w:tc>
      </w:tr>
    </w:tbl>
    <w:p w14:paraId="6006C7F7" w14:textId="77777777" w:rsidR="00766C32" w:rsidRDefault="00766C32" w:rsidP="00766C32"/>
    <w:p w14:paraId="7F322A97" w14:textId="77777777" w:rsidR="00766C32" w:rsidRDefault="00766C32" w:rsidP="00766C32"/>
    <w:tbl>
      <w:tblPr>
        <w:tblStyle w:val="SyllabusTable-withBorders"/>
        <w:tblW w:w="0" w:type="auto"/>
        <w:tblLook w:val="04A0" w:firstRow="1" w:lastRow="0" w:firstColumn="1" w:lastColumn="0" w:noHBand="0" w:noVBand="1"/>
      </w:tblPr>
      <w:tblGrid>
        <w:gridCol w:w="4675"/>
        <w:gridCol w:w="4675"/>
      </w:tblGrid>
      <w:tr w:rsidR="00766C32" w14:paraId="233F6BCD"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98D738" w14:textId="77777777" w:rsidR="00766C32" w:rsidRDefault="00766C32" w:rsidP="009923F4">
            <w:pPr>
              <w:ind w:left="0"/>
              <w:jc w:val="center"/>
            </w:pPr>
            <w:r>
              <w:t>Fluxo de Eventos - Humano</w:t>
            </w:r>
          </w:p>
        </w:tc>
        <w:tc>
          <w:tcPr>
            <w:tcW w:w="4675" w:type="dxa"/>
          </w:tcPr>
          <w:p w14:paraId="7C855CA0" w14:textId="77777777" w:rsidR="00766C32" w:rsidRDefault="00766C32"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766C32" w14:paraId="21A00F37"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53174CBF" w14:textId="77777777" w:rsidR="00766C32" w:rsidRPr="00873462" w:rsidRDefault="00766C32"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3FE81AD8" w14:textId="77777777" w:rsidR="00766C32" w:rsidRDefault="00766C32" w:rsidP="009923F4">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“XPTO” chama/faz …</w:t>
            </w:r>
          </w:p>
          <w:p w14:paraId="465ABA0B" w14:textId="77777777" w:rsidR="00766C32" w:rsidRDefault="00766C32" w:rsidP="009923F4">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“ZXY” chama/faz …</w:t>
            </w:r>
          </w:p>
        </w:tc>
      </w:tr>
      <w:tr w:rsidR="00766C32" w14:paraId="542FCDAF"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147474F2" w14:textId="77777777" w:rsidR="00766C32" w:rsidRPr="00873462" w:rsidRDefault="00766C32" w:rsidP="009923F4">
            <w:pPr>
              <w:pStyle w:val="PargrafodaLista"/>
              <w:spacing w:after="0"/>
              <w:ind w:left="45"/>
              <w:rPr>
                <w:b w:val="0"/>
              </w:rPr>
            </w:pPr>
            <w:r w:rsidRPr="00873462">
              <w:rPr>
                <w:b w:val="0"/>
              </w:rPr>
              <w:t xml:space="preserve">2 </w:t>
            </w:r>
            <w:r>
              <w:rPr>
                <w:b w:val="0"/>
              </w:rPr>
              <w:t>–</w:t>
            </w:r>
            <w:r w:rsidRPr="00873462">
              <w:rPr>
                <w:b w:val="0"/>
              </w:rPr>
              <w:t xml:space="preserve"> </w:t>
            </w:r>
          </w:p>
        </w:tc>
        <w:tc>
          <w:tcPr>
            <w:tcW w:w="4675" w:type="dxa"/>
          </w:tcPr>
          <w:p w14:paraId="52B711B9" w14:textId="77777777" w:rsidR="00766C32" w:rsidRDefault="00766C32"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766C32" w14:paraId="6F6E09A6"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48F2867E" w14:textId="77777777" w:rsidR="00766C32" w:rsidRPr="00873462" w:rsidRDefault="00766C32" w:rsidP="009923F4">
            <w:pPr>
              <w:pStyle w:val="PargrafodaLista"/>
              <w:spacing w:after="0"/>
              <w:ind w:left="45"/>
              <w:rPr>
                <w:b w:val="0"/>
              </w:rPr>
            </w:pPr>
            <w:r w:rsidRPr="00873462">
              <w:rPr>
                <w:b w:val="0"/>
              </w:rPr>
              <w:t xml:space="preserve">3 </w:t>
            </w:r>
            <w:r>
              <w:rPr>
                <w:b w:val="0"/>
              </w:rPr>
              <w:t>–</w:t>
            </w:r>
            <w:r w:rsidRPr="00873462">
              <w:rPr>
                <w:b w:val="0"/>
              </w:rPr>
              <w:t xml:space="preserve"> </w:t>
            </w:r>
          </w:p>
        </w:tc>
        <w:tc>
          <w:tcPr>
            <w:tcW w:w="4675" w:type="dxa"/>
          </w:tcPr>
          <w:p w14:paraId="1B1E7A66" w14:textId="77777777" w:rsidR="00766C32" w:rsidRDefault="00766C32"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7B4A60BC" w14:textId="77777777" w:rsidR="00766C32" w:rsidRDefault="00766C32"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6B752129" w14:textId="77777777" w:rsidR="00766C32" w:rsidRDefault="00766C32" w:rsidP="00766C32">
      <w:pPr>
        <w:ind w:left="0"/>
      </w:pPr>
    </w:p>
    <w:p w14:paraId="0786057A" w14:textId="77777777" w:rsidR="00766C32" w:rsidRDefault="00766C32" w:rsidP="00766C32">
      <w:pPr>
        <w:ind w:left="0"/>
      </w:pPr>
    </w:p>
    <w:tbl>
      <w:tblPr>
        <w:tblStyle w:val="SyllabusTable-withBorders"/>
        <w:tblW w:w="0" w:type="auto"/>
        <w:tblLook w:val="04A0" w:firstRow="1" w:lastRow="0" w:firstColumn="1" w:lastColumn="0" w:noHBand="0" w:noVBand="1"/>
      </w:tblPr>
      <w:tblGrid>
        <w:gridCol w:w="3248"/>
        <w:gridCol w:w="3248"/>
        <w:gridCol w:w="2854"/>
      </w:tblGrid>
      <w:tr w:rsidR="00766C32" w14:paraId="0379255C"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3B8CDC3B" w14:textId="77777777" w:rsidR="00766C32" w:rsidRDefault="00766C32" w:rsidP="009923F4">
            <w:pPr>
              <w:ind w:left="0"/>
              <w:jc w:val="center"/>
            </w:pPr>
            <w:r>
              <w:t>Pré-condições</w:t>
            </w:r>
          </w:p>
        </w:tc>
        <w:tc>
          <w:tcPr>
            <w:tcW w:w="3248" w:type="dxa"/>
          </w:tcPr>
          <w:p w14:paraId="25E9A524" w14:textId="77777777" w:rsidR="00766C32" w:rsidRDefault="00766C32"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F712A87" w14:textId="77777777" w:rsidR="00766C32" w:rsidRDefault="00766C32"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766C32" w14:paraId="284D144D"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599AE342" w14:textId="77777777" w:rsidR="00766C32" w:rsidRPr="000749A4" w:rsidRDefault="00766C32" w:rsidP="009923F4">
            <w:pPr>
              <w:ind w:left="150"/>
              <w:jc w:val="center"/>
              <w:rPr>
                <w:b w:val="0"/>
              </w:rPr>
            </w:pPr>
            <w:r w:rsidRPr="000749A4">
              <w:rPr>
                <w:b w:val="0"/>
              </w:rPr>
              <w:t>Sem nada a registar</w:t>
            </w:r>
          </w:p>
        </w:tc>
        <w:tc>
          <w:tcPr>
            <w:tcW w:w="3248" w:type="dxa"/>
          </w:tcPr>
          <w:p w14:paraId="260D3498" w14:textId="77777777" w:rsidR="00766C32" w:rsidRPr="000749A4" w:rsidRDefault="00766C3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63A767FC" w14:textId="77777777" w:rsidR="00766C32" w:rsidRPr="000749A4" w:rsidRDefault="00766C32"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766C32" w14:paraId="295DC032"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30109B13" w14:textId="77777777" w:rsidR="00766C32" w:rsidRPr="000749A4" w:rsidRDefault="00766C32" w:rsidP="009923F4">
            <w:pPr>
              <w:ind w:left="0"/>
              <w:jc w:val="center"/>
              <w:rPr>
                <w:b w:val="0"/>
              </w:rPr>
            </w:pPr>
          </w:p>
        </w:tc>
        <w:tc>
          <w:tcPr>
            <w:tcW w:w="3248" w:type="dxa"/>
          </w:tcPr>
          <w:p w14:paraId="0819FE39" w14:textId="77777777" w:rsidR="00766C32" w:rsidRPr="000749A4" w:rsidRDefault="00766C3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683A8DC5" w14:textId="77777777" w:rsidR="00766C32" w:rsidRPr="000749A4" w:rsidRDefault="00766C3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766C32" w14:paraId="4EAE4C8A"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0CA2FAC9" w14:textId="77777777" w:rsidR="00766C32" w:rsidRPr="000749A4" w:rsidRDefault="00766C32" w:rsidP="009923F4">
            <w:pPr>
              <w:ind w:left="0"/>
              <w:jc w:val="center"/>
              <w:rPr>
                <w:b w:val="0"/>
              </w:rPr>
            </w:pPr>
          </w:p>
        </w:tc>
        <w:tc>
          <w:tcPr>
            <w:tcW w:w="3248" w:type="dxa"/>
          </w:tcPr>
          <w:p w14:paraId="637BA278" w14:textId="77777777" w:rsidR="00766C32" w:rsidRPr="000749A4" w:rsidRDefault="00766C3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914D14E" w14:textId="77777777" w:rsidR="00766C32" w:rsidRPr="000749A4" w:rsidRDefault="00766C3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766C32" w14:paraId="0758047B"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0FBB349C" w14:textId="77777777" w:rsidR="00766C32" w:rsidRPr="000749A4" w:rsidRDefault="00766C32" w:rsidP="009923F4">
            <w:pPr>
              <w:ind w:left="0"/>
              <w:jc w:val="center"/>
            </w:pPr>
          </w:p>
        </w:tc>
        <w:tc>
          <w:tcPr>
            <w:tcW w:w="3248" w:type="dxa"/>
          </w:tcPr>
          <w:p w14:paraId="1BDDFC6C" w14:textId="77777777" w:rsidR="00766C32" w:rsidRPr="000749A4" w:rsidRDefault="00766C3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2E29741B" w14:textId="77777777" w:rsidR="00766C32" w:rsidRDefault="00766C32"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56B09FE6" w14:textId="77777777" w:rsidR="00766C32" w:rsidRDefault="00766C32" w:rsidP="00766C32">
      <w:pPr>
        <w:ind w:left="0"/>
      </w:pPr>
    </w:p>
    <w:p w14:paraId="50F323C1" w14:textId="77777777" w:rsidR="00766C32" w:rsidRDefault="00766C32" w:rsidP="00766C32">
      <w:pPr>
        <w:ind w:left="0"/>
      </w:pPr>
    </w:p>
    <w:p w14:paraId="1AAF7DDB" w14:textId="77777777" w:rsidR="00766C32" w:rsidRDefault="00766C32" w:rsidP="00766C32">
      <w:pPr>
        <w:ind w:left="0"/>
      </w:pPr>
    </w:p>
    <w:p w14:paraId="597BECC2" w14:textId="77777777" w:rsidR="00766C32" w:rsidRDefault="00766C32" w:rsidP="00766C32">
      <w:pPr>
        <w:ind w:left="0"/>
      </w:pPr>
    </w:p>
    <w:p w14:paraId="0236C325" w14:textId="77777777" w:rsidR="00766C32" w:rsidRDefault="00766C32" w:rsidP="00766C32">
      <w:pPr>
        <w:ind w:left="0"/>
      </w:pPr>
    </w:p>
    <w:p w14:paraId="09E90ECD" w14:textId="77777777" w:rsidR="00766C32" w:rsidRDefault="00766C32" w:rsidP="00766C32">
      <w:pPr>
        <w:ind w:left="0"/>
      </w:pPr>
    </w:p>
    <w:p w14:paraId="4CE99655" w14:textId="77777777" w:rsidR="00766C32" w:rsidRDefault="00766C32" w:rsidP="00766C32">
      <w:pPr>
        <w:ind w:left="0"/>
      </w:pPr>
    </w:p>
    <w:p w14:paraId="38390CC4" w14:textId="77777777" w:rsidR="00766C32" w:rsidRPr="001151C7" w:rsidRDefault="00766C32" w:rsidP="00766C32">
      <w:pPr>
        <w:ind w:left="0"/>
      </w:pPr>
    </w:p>
    <w:p w14:paraId="7FAB9A35" w14:textId="77777777" w:rsidR="00766C32" w:rsidRDefault="00766C32" w:rsidP="00766C32">
      <w:pPr>
        <w:pStyle w:val="Cabealho3"/>
        <w:numPr>
          <w:ilvl w:val="2"/>
          <w:numId w:val="66"/>
        </w:numPr>
      </w:pPr>
      <w:bookmarkStart w:id="115" w:name="_Toc500183047"/>
      <w:r>
        <w:lastRenderedPageBreak/>
        <w:t>Diagrama de sequência</w:t>
      </w:r>
      <w:bookmarkEnd w:id="115"/>
    </w:p>
    <w:p w14:paraId="7547EFBE" w14:textId="77777777" w:rsidR="00766C32" w:rsidRDefault="00766C32" w:rsidP="00766C32"/>
    <w:p w14:paraId="63C53C0A" w14:textId="77777777" w:rsidR="00766C32" w:rsidRDefault="00766C32" w:rsidP="00766C32">
      <w:r>
        <w:t>&lt;Diagrama de sequência básico, que junta o Actor e a interação entre as diferentes camadas. Nos casos de uso mais completos/complexos, complementar o diagrama com uma breve descrição&gt;</w:t>
      </w:r>
    </w:p>
    <w:p w14:paraId="209D3AC1" w14:textId="77777777" w:rsidR="00766C32" w:rsidRDefault="00766C32" w:rsidP="00766C32"/>
    <w:p w14:paraId="4AE3BFE6" w14:textId="77777777" w:rsidR="00766C32" w:rsidRDefault="00766C32" w:rsidP="00766C32"/>
    <w:p w14:paraId="1E45C6D4" w14:textId="77777777" w:rsidR="00766C32" w:rsidRDefault="00766C32" w:rsidP="00766C32"/>
    <w:p w14:paraId="75E9788C" w14:textId="77777777" w:rsidR="00766C32" w:rsidRDefault="00766C32" w:rsidP="00766C32"/>
    <w:p w14:paraId="18C28248" w14:textId="77777777" w:rsidR="00766C32" w:rsidRDefault="00766C32" w:rsidP="00766C32"/>
    <w:p w14:paraId="790CBB86" w14:textId="77777777" w:rsidR="00766C32" w:rsidRDefault="00766C32" w:rsidP="00766C32"/>
    <w:p w14:paraId="78830CCC" w14:textId="77777777" w:rsidR="00766C32" w:rsidRDefault="00766C32" w:rsidP="00766C32"/>
    <w:p w14:paraId="568ED788" w14:textId="77777777" w:rsidR="00766C32" w:rsidRDefault="00766C32" w:rsidP="00766C32"/>
    <w:p w14:paraId="40EF6C20" w14:textId="77777777" w:rsidR="00766C32" w:rsidRDefault="00766C32" w:rsidP="00766C32"/>
    <w:p w14:paraId="3C13DACC" w14:textId="77777777" w:rsidR="00766C32" w:rsidRDefault="00766C32" w:rsidP="00766C32"/>
    <w:p w14:paraId="60BD8F69" w14:textId="77777777" w:rsidR="00766C32" w:rsidRDefault="00766C32" w:rsidP="00766C32"/>
    <w:p w14:paraId="63339E09" w14:textId="77777777" w:rsidR="00766C32" w:rsidRDefault="00766C32" w:rsidP="00766C32"/>
    <w:p w14:paraId="4E42B8E1" w14:textId="77777777" w:rsidR="00766C32" w:rsidRDefault="00766C32" w:rsidP="00766C32"/>
    <w:p w14:paraId="70BB6202" w14:textId="77777777" w:rsidR="00766C32" w:rsidRDefault="00766C32" w:rsidP="00766C32"/>
    <w:p w14:paraId="5FABD17F" w14:textId="77777777" w:rsidR="00766C32" w:rsidRDefault="00766C32" w:rsidP="00766C32"/>
    <w:p w14:paraId="5D90EF32" w14:textId="77777777" w:rsidR="00766C32" w:rsidRDefault="00766C32" w:rsidP="00766C32"/>
    <w:p w14:paraId="1C3526E2" w14:textId="77777777" w:rsidR="00766C32" w:rsidRDefault="00766C32" w:rsidP="00766C32"/>
    <w:p w14:paraId="3E217E26" w14:textId="77777777" w:rsidR="00766C32" w:rsidRDefault="00766C32" w:rsidP="00766C32"/>
    <w:p w14:paraId="25F14DAD" w14:textId="77777777" w:rsidR="00766C32" w:rsidRDefault="00766C32" w:rsidP="00766C32"/>
    <w:p w14:paraId="353D9F78" w14:textId="77777777" w:rsidR="00766C32" w:rsidRDefault="00766C32" w:rsidP="00766C32"/>
    <w:p w14:paraId="181B8C39" w14:textId="77777777" w:rsidR="00766C32" w:rsidRDefault="00766C32" w:rsidP="00766C32"/>
    <w:p w14:paraId="73DF2113" w14:textId="77777777" w:rsidR="00766C32" w:rsidRDefault="00766C32" w:rsidP="00766C32"/>
    <w:p w14:paraId="5204C2D9" w14:textId="77777777" w:rsidR="00766C32" w:rsidRDefault="00766C32" w:rsidP="00766C32"/>
    <w:p w14:paraId="1BB3DCDF" w14:textId="77777777" w:rsidR="00766C32" w:rsidRDefault="00766C32" w:rsidP="00766C32"/>
    <w:p w14:paraId="5E2D08EA" w14:textId="77777777" w:rsidR="00766C32" w:rsidRDefault="00766C32" w:rsidP="00766C32"/>
    <w:p w14:paraId="00BBD1CD" w14:textId="77777777" w:rsidR="00766C32" w:rsidRDefault="00766C32" w:rsidP="00766C32"/>
    <w:p w14:paraId="406C6251" w14:textId="77777777" w:rsidR="00766C32" w:rsidRDefault="00766C32" w:rsidP="00766C32"/>
    <w:p w14:paraId="0C967AC7" w14:textId="45940252" w:rsidR="00766C32" w:rsidRPr="00766C32" w:rsidRDefault="00766C32" w:rsidP="00766C32">
      <w:pPr>
        <w:pStyle w:val="Cabealho3"/>
        <w:numPr>
          <w:ilvl w:val="2"/>
          <w:numId w:val="69"/>
        </w:numPr>
      </w:pPr>
      <w:bookmarkStart w:id="116" w:name="_Toc500183048"/>
      <w:r>
        <w:lastRenderedPageBreak/>
        <w:t>Ilustração da funcionalidade</w:t>
      </w:r>
      <w:bookmarkEnd w:id="116"/>
    </w:p>
    <w:p w14:paraId="4C66734C" w14:textId="48ECA1F5" w:rsidR="00EA2B19" w:rsidRDefault="00B944B5" w:rsidP="00EA2B19">
      <w:r>
        <w:rPr>
          <w:noProof/>
          <w:lang w:eastAsia="pt-PT"/>
        </w:rPr>
        <mc:AlternateContent>
          <mc:Choice Requires="wpg">
            <w:drawing>
              <wp:anchor distT="0" distB="0" distL="114300" distR="114300" simplePos="0" relativeHeight="251678720" behindDoc="0" locked="0" layoutInCell="1" allowOverlap="1" wp14:anchorId="390E065A" wp14:editId="785475F6">
                <wp:simplePos x="0" y="0"/>
                <wp:positionH relativeFrom="column">
                  <wp:posOffset>-133350</wp:posOffset>
                </wp:positionH>
                <wp:positionV relativeFrom="paragraph">
                  <wp:posOffset>190500</wp:posOffset>
                </wp:positionV>
                <wp:extent cx="6354445" cy="2983865"/>
                <wp:effectExtent l="0" t="0" r="8255" b="6985"/>
                <wp:wrapTight wrapText="bothSides">
                  <wp:wrapPolygon edited="0">
                    <wp:start x="0" y="0"/>
                    <wp:lineTo x="0" y="19444"/>
                    <wp:lineTo x="65" y="21513"/>
                    <wp:lineTo x="21563" y="21513"/>
                    <wp:lineTo x="21563" y="19720"/>
                    <wp:lineTo x="21175" y="17651"/>
                    <wp:lineTo x="21175" y="0"/>
                    <wp:lineTo x="0" y="0"/>
                  </wp:wrapPolygon>
                </wp:wrapTight>
                <wp:docPr id="176" name="Grupo 176"/>
                <wp:cNvGraphicFramePr/>
                <a:graphic xmlns:a="http://schemas.openxmlformats.org/drawingml/2006/main">
                  <a:graphicData uri="http://schemas.microsoft.com/office/word/2010/wordprocessingGroup">
                    <wpg:wgp>
                      <wpg:cNvGrpSpPr/>
                      <wpg:grpSpPr>
                        <a:xfrm>
                          <a:off x="0" y="0"/>
                          <a:ext cx="6354445" cy="2983865"/>
                          <a:chOff x="0" y="0"/>
                          <a:chExt cx="6354445" cy="2983865"/>
                        </a:xfrm>
                      </wpg:grpSpPr>
                      <pic:pic xmlns:pic="http://schemas.openxmlformats.org/drawingml/2006/picture">
                        <pic:nvPicPr>
                          <pic:cNvPr id="129" name="Imagem 129"/>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216650" cy="2676525"/>
                          </a:xfrm>
                          <a:prstGeom prst="rect">
                            <a:avLst/>
                          </a:prstGeom>
                        </pic:spPr>
                      </pic:pic>
                      <wps:wsp>
                        <wps:cNvPr id="133" name="Caixa de texto 133"/>
                        <wps:cNvSpPr txBox="1"/>
                        <wps:spPr>
                          <a:xfrm>
                            <a:off x="57150" y="2724150"/>
                            <a:ext cx="6297295" cy="259715"/>
                          </a:xfrm>
                          <a:prstGeom prst="rect">
                            <a:avLst/>
                          </a:prstGeom>
                          <a:solidFill>
                            <a:prstClr val="white"/>
                          </a:solidFill>
                          <a:ln>
                            <a:noFill/>
                          </a:ln>
                        </wps:spPr>
                        <wps:txbx>
                          <w:txbxContent>
                            <w:p w14:paraId="4ED0DEB9" w14:textId="7AEC60F4" w:rsidR="0072233D" w:rsidRPr="00076F97" w:rsidRDefault="0072233D" w:rsidP="00840638">
                              <w:pPr>
                                <w:pStyle w:val="Legenda"/>
                                <w:jc w:val="center"/>
                                <w:rPr>
                                  <w:noProof/>
                                  <w:color w:val="404040" w:themeColor="text1" w:themeTint="BF"/>
                                </w:rPr>
                              </w:pPr>
                              <w:bookmarkStart w:id="117" w:name="_Toc499477213"/>
                              <w:r>
                                <w:t xml:space="preserve">Figura </w:t>
                              </w:r>
                              <w:r>
                                <w:fldChar w:fldCharType="begin"/>
                              </w:r>
                              <w:r>
                                <w:instrText xml:space="preserve"> SEQ Figura \* ARABIC </w:instrText>
                              </w:r>
                              <w:r>
                                <w:fldChar w:fldCharType="separate"/>
                              </w:r>
                              <w:r>
                                <w:rPr>
                                  <w:noProof/>
                                </w:rPr>
                                <w:t>15</w:t>
                              </w:r>
                              <w:r>
                                <w:fldChar w:fldCharType="end"/>
                              </w:r>
                              <w:r>
                                <w:t xml:space="preserve"> - REQ_5: </w:t>
                              </w:r>
                              <w:proofErr w:type="spellStart"/>
                              <w:r>
                                <w:t>View</w:t>
                              </w:r>
                              <w:proofErr w:type="spellEnd"/>
                              <w:r>
                                <w:t xml:space="preserve"> da lista de possíveis dadores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0E065A" id="Grupo 176" o:spid="_x0000_s1048" style="position:absolute;left:0;text-align:left;margin-left:-10.5pt;margin-top:15pt;width:500.35pt;height:234.95pt;z-index:251678720" coordsize="63544,29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">
                <v:shape id="Imagem 129" o:spid="_x0000_s1049" type="#_x0000_t75" style="position:absolute;width:62166;height:26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d+lfEAAAA3AAAAA8AAABkcnMvZG93bnJldi54bWxETztvwjAQ3ivxH6xD6lYcMiBIcSKEqNSh&#10;Q3kMdDvFRxKIz8F2SPrv60qVut2n73nrYjSteJDzjWUF81kCgri0uuFKwen49rIE4QOyxtYyKfgm&#10;D0U+eVpjpu3Ae3ocQiViCPsMFdQhdJmUvqzJoJ/ZjjhyF+sMhghdJbXDIYabVqZJspAGG44NNXa0&#10;ram8HXqjYHNduM/5ueev1ZAeT7uP8t7vl0o9T8fNK4hAY/gX/7nfdZyfruD3mXiBz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ed+lfEAAAA3AAAAA8AAAAAAAAAAAAAAAAA&#10;nwIAAGRycy9kb3ducmV2LnhtbFBLBQYAAAAABAAEAPcAAACQAwAAAAA=&#10;">
                  <v:imagedata r:id="rId78" o:title=""/>
                  <v:path arrowok="t"/>
                </v:shape>
                <v:shape id="Caixa de texto 133" o:spid="_x0000_s1050" type="#_x0000_t202" style="position:absolute;left:571;top:27241;width:62973;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h9vMQA&#10;AADcAAAADwAAAGRycy9kb3ducmV2LnhtbERPTWsCMRC9F/ofwhS8lJqtK1K2RhGpYHsRVy+9DZtx&#10;s+1msiRZ3f77RhC8zeN9znw52FacyYfGsYLXcQaCuHK64VrB8bB5eQMRIrLG1jEp+KMAy8XjwxwL&#10;7S68p3MZa5FCOBSowMTYFVKGypDFMHYdceJOzluMCfpaao+XFG5bOcmymbTYcGow2NHaUPVb9lbB&#10;bvq9M8/96eNrNc3957Ffz37qUqnR07B6BxFpiHfxzb3VaX6ew/WZdIF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IfbzEAAAA3AAAAA8AAAAAAAAAAAAAAAAAmAIAAGRycy9k&#10;b3ducmV2LnhtbFBLBQYAAAAABAAEAPUAAACJAwAAAAA=&#10;" stroked="f">
                  <v:textbox style="mso-fit-shape-to-text:t" inset="0,0,0,0">
                    <w:txbxContent>
                      <w:p w14:paraId="4ED0DEB9" w14:textId="7AEC60F4" w:rsidR="0072233D" w:rsidRPr="00076F97" w:rsidRDefault="0072233D" w:rsidP="00840638">
                        <w:pPr>
                          <w:pStyle w:val="Legenda"/>
                          <w:jc w:val="center"/>
                          <w:rPr>
                            <w:noProof/>
                            <w:color w:val="404040" w:themeColor="text1" w:themeTint="BF"/>
                          </w:rPr>
                        </w:pPr>
                        <w:bookmarkStart w:id="118" w:name="_Toc499477213"/>
                        <w:r>
                          <w:t xml:space="preserve">Figura </w:t>
                        </w:r>
                        <w:r>
                          <w:fldChar w:fldCharType="begin"/>
                        </w:r>
                        <w:r>
                          <w:instrText xml:space="preserve"> SEQ Figura \* ARABIC </w:instrText>
                        </w:r>
                        <w:r>
                          <w:fldChar w:fldCharType="separate"/>
                        </w:r>
                        <w:r>
                          <w:rPr>
                            <w:noProof/>
                          </w:rPr>
                          <w:t>15</w:t>
                        </w:r>
                        <w:r>
                          <w:fldChar w:fldCharType="end"/>
                        </w:r>
                        <w:r>
                          <w:t xml:space="preserve"> - REQ_5: </w:t>
                        </w:r>
                        <w:proofErr w:type="spellStart"/>
                        <w:r>
                          <w:t>View</w:t>
                        </w:r>
                        <w:proofErr w:type="spellEnd"/>
                        <w:r>
                          <w:t xml:space="preserve"> da lista de possíveis dadores</w:t>
                        </w:r>
                        <w:bookmarkEnd w:id="118"/>
                      </w:p>
                    </w:txbxContent>
                  </v:textbox>
                </v:shape>
                <w10:wrap type="tight"/>
              </v:group>
            </w:pict>
          </mc:Fallback>
        </mc:AlternateContent>
      </w:r>
    </w:p>
    <w:p w14:paraId="414020DE" w14:textId="6D809E96" w:rsidR="00840638" w:rsidRDefault="00B944B5" w:rsidP="00840638">
      <w:pPr>
        <w:ind w:left="0"/>
      </w:pPr>
      <w:r>
        <w:rPr>
          <w:noProof/>
          <w:lang w:eastAsia="pt-PT"/>
        </w:rPr>
        <mc:AlternateContent>
          <mc:Choice Requires="wpg">
            <w:drawing>
              <wp:anchor distT="0" distB="0" distL="114300" distR="114300" simplePos="0" relativeHeight="251684864" behindDoc="0" locked="0" layoutInCell="1" allowOverlap="1" wp14:anchorId="70FC09ED" wp14:editId="5B3E4458">
                <wp:simplePos x="0" y="0"/>
                <wp:positionH relativeFrom="column">
                  <wp:posOffset>19050</wp:posOffset>
                </wp:positionH>
                <wp:positionV relativeFrom="paragraph">
                  <wp:posOffset>0</wp:posOffset>
                </wp:positionV>
                <wp:extent cx="5918200" cy="3402965"/>
                <wp:effectExtent l="0" t="0" r="6350" b="6985"/>
                <wp:wrapTight wrapText="bothSides">
                  <wp:wrapPolygon edited="0">
                    <wp:start x="0" y="0"/>
                    <wp:lineTo x="0" y="21523"/>
                    <wp:lineTo x="21554" y="21523"/>
                    <wp:lineTo x="21554" y="0"/>
                    <wp:lineTo x="0" y="0"/>
                  </wp:wrapPolygon>
                </wp:wrapTight>
                <wp:docPr id="198" name="Grupo 198"/>
                <wp:cNvGraphicFramePr/>
                <a:graphic xmlns:a="http://schemas.openxmlformats.org/drawingml/2006/main">
                  <a:graphicData uri="http://schemas.microsoft.com/office/word/2010/wordprocessingGroup">
                    <wpg:wgp>
                      <wpg:cNvGrpSpPr/>
                      <wpg:grpSpPr>
                        <a:xfrm>
                          <a:off x="0" y="0"/>
                          <a:ext cx="5918200" cy="3402965"/>
                          <a:chOff x="0" y="0"/>
                          <a:chExt cx="5918200" cy="3402965"/>
                        </a:xfrm>
                      </wpg:grpSpPr>
                      <pic:pic xmlns:pic="http://schemas.openxmlformats.org/drawingml/2006/picture">
                        <pic:nvPicPr>
                          <pic:cNvPr id="131" name="Imagem 131"/>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18200" cy="3061970"/>
                          </a:xfrm>
                          <a:prstGeom prst="rect">
                            <a:avLst/>
                          </a:prstGeom>
                        </pic:spPr>
                      </pic:pic>
                      <wps:wsp>
                        <wps:cNvPr id="135" name="Caixa de texto 135"/>
                        <wps:cNvSpPr txBox="1"/>
                        <wps:spPr>
                          <a:xfrm>
                            <a:off x="0" y="3143250"/>
                            <a:ext cx="5918200" cy="259715"/>
                          </a:xfrm>
                          <a:prstGeom prst="rect">
                            <a:avLst/>
                          </a:prstGeom>
                          <a:solidFill>
                            <a:prstClr val="white"/>
                          </a:solidFill>
                          <a:ln>
                            <a:noFill/>
                          </a:ln>
                        </wps:spPr>
                        <wps:txbx>
                          <w:txbxContent>
                            <w:p w14:paraId="740DD0BA" w14:textId="3838D263" w:rsidR="0072233D" w:rsidRPr="006A5D5E" w:rsidRDefault="0072233D" w:rsidP="00840638">
                              <w:pPr>
                                <w:pStyle w:val="Legenda"/>
                                <w:jc w:val="center"/>
                                <w:rPr>
                                  <w:noProof/>
                                  <w:color w:val="404040" w:themeColor="text1" w:themeTint="BF"/>
                                </w:rPr>
                              </w:pPr>
                              <w:bookmarkStart w:id="119" w:name="_Toc499477215"/>
                              <w:r>
                                <w:t xml:space="preserve">Figura </w:t>
                              </w:r>
                              <w:r>
                                <w:fldChar w:fldCharType="begin"/>
                              </w:r>
                              <w:r>
                                <w:instrText xml:space="preserve"> SEQ Figura \* ARABIC </w:instrText>
                              </w:r>
                              <w:r>
                                <w:fldChar w:fldCharType="separate"/>
                              </w:r>
                              <w:r>
                                <w:rPr>
                                  <w:noProof/>
                                </w:rPr>
                                <w:t>17</w:t>
                              </w:r>
                              <w:r>
                                <w:fldChar w:fldCharType="end"/>
                              </w:r>
                              <w:r>
                                <w:t xml:space="preserve">: REQ_5: </w:t>
                              </w:r>
                              <w:proofErr w:type="spellStart"/>
                              <w:r>
                                <w:t>View</w:t>
                              </w:r>
                              <w:proofErr w:type="spellEnd"/>
                              <w:r>
                                <w:t xml:space="preserve"> do preenchimento do formulário</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FC09ED" id="Grupo 198" o:spid="_x0000_s1051" style="position:absolute;margin-left:1.5pt;margin-top:0;width:466pt;height:267.95pt;z-index:251684864" coordsize="59182,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">
                <v:shape id="Imagem 131" o:spid="_x0000_s1052" type="#_x0000_t75" style="position:absolute;width:59182;height:30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d5IrEAAAA3AAAAA8AAABkcnMvZG93bnJldi54bWxET9tqwkAQfRf8h2UKfRHdaINIdBVbLRZR&#10;8IqvQ3aaBLOzIbtq+vfdQsG3OZzrTGaNKcWdaldYVtDvRSCIU6sLzhScjp/dEQjnkTWWlknBDzmY&#10;TdutCSbaPnhP94PPRAhhl6CC3PsqkdKlORl0PVsRB+7b1gZ9gHUmdY2PEG5KOYiioTRYcGjIsaKP&#10;nNLr4WYUxP682WzfV8NFfIk7ere6dtbVUqnXl2Y+BuGp8U/xv/tLh/lvffh7Jlwgp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Dd5IrEAAAA3AAAAA8AAAAAAAAAAAAAAAAA&#10;nwIAAGRycy9kb3ducmV2LnhtbFBLBQYAAAAABAAEAPcAAACQAwAAAAA=&#10;">
                  <v:imagedata r:id="rId80" o:title=""/>
                  <v:path arrowok="t"/>
                </v:shape>
                <v:shape id="Caixa de texto 135" o:spid="_x0000_s1053" type="#_x0000_t202" style="position:absolute;top:31432;width:59182;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1AU8QA&#10;AADcAAAADwAAAGRycy9kb3ducmV2LnhtbERPTWsCMRC9C/0PYQq9iGZbrchqFJEKthfp1ou3YTNu&#10;VjeTJcnq9t83hUJv83ifs1z3thE38qF2rOB5nIEgLp2uuVJw/NqN5iBCRNbYOCYF3xRgvXoYLDHX&#10;7s6fdCtiJVIIhxwVmBjbXMpQGrIYxq4lTtzZeYsxQV9J7fGewm0jX7JsJi3WnBoMtrQ1VF6Lzio4&#10;TE8HM+zObx+b6cS/H7vt7FIVSj099psFiEh9/Bf/ufc6zZ+8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2tQFPEAAAA3AAAAA8AAAAAAAAAAAAAAAAAmAIAAGRycy9k&#10;b3ducmV2LnhtbFBLBQYAAAAABAAEAPUAAACJAwAAAAA=&#10;" stroked="f">
                  <v:textbox style="mso-fit-shape-to-text:t" inset="0,0,0,0">
                    <w:txbxContent>
                      <w:p w14:paraId="740DD0BA" w14:textId="3838D263" w:rsidR="0072233D" w:rsidRPr="006A5D5E" w:rsidRDefault="0072233D" w:rsidP="00840638">
                        <w:pPr>
                          <w:pStyle w:val="Legenda"/>
                          <w:jc w:val="center"/>
                          <w:rPr>
                            <w:noProof/>
                            <w:color w:val="404040" w:themeColor="text1" w:themeTint="BF"/>
                          </w:rPr>
                        </w:pPr>
                        <w:bookmarkStart w:id="120" w:name="_Toc499477215"/>
                        <w:r>
                          <w:t xml:space="preserve">Figura </w:t>
                        </w:r>
                        <w:r>
                          <w:fldChar w:fldCharType="begin"/>
                        </w:r>
                        <w:r>
                          <w:instrText xml:space="preserve"> SEQ Figura \* ARABIC </w:instrText>
                        </w:r>
                        <w:r>
                          <w:fldChar w:fldCharType="separate"/>
                        </w:r>
                        <w:r>
                          <w:rPr>
                            <w:noProof/>
                          </w:rPr>
                          <w:t>17</w:t>
                        </w:r>
                        <w:r>
                          <w:fldChar w:fldCharType="end"/>
                        </w:r>
                        <w:r>
                          <w:t xml:space="preserve">: REQ_5: </w:t>
                        </w:r>
                        <w:proofErr w:type="spellStart"/>
                        <w:r>
                          <w:t>View</w:t>
                        </w:r>
                        <w:proofErr w:type="spellEnd"/>
                        <w:r>
                          <w:t xml:space="preserve"> do preenchimento do formulário</w:t>
                        </w:r>
                        <w:bookmarkEnd w:id="120"/>
                      </w:p>
                    </w:txbxContent>
                  </v:textbox>
                </v:shape>
                <w10:wrap type="tight"/>
              </v:group>
            </w:pict>
          </mc:Fallback>
        </mc:AlternateContent>
      </w:r>
      <w:r>
        <w:rPr>
          <w:noProof/>
          <w:lang w:eastAsia="pt-PT"/>
        </w:rPr>
        <mc:AlternateContent>
          <mc:Choice Requires="wpg">
            <w:drawing>
              <wp:anchor distT="0" distB="0" distL="114300" distR="114300" simplePos="0" relativeHeight="251681792" behindDoc="0" locked="0" layoutInCell="1" allowOverlap="1" wp14:anchorId="24B4DBC6" wp14:editId="7ED0C60C">
                <wp:simplePos x="0" y="0"/>
                <wp:positionH relativeFrom="column">
                  <wp:posOffset>-152400</wp:posOffset>
                </wp:positionH>
                <wp:positionV relativeFrom="paragraph">
                  <wp:posOffset>3943350</wp:posOffset>
                </wp:positionV>
                <wp:extent cx="6346190" cy="3098165"/>
                <wp:effectExtent l="0" t="0" r="0" b="6985"/>
                <wp:wrapTight wrapText="bothSides">
                  <wp:wrapPolygon edited="0">
                    <wp:start x="0" y="0"/>
                    <wp:lineTo x="0" y="19125"/>
                    <wp:lineTo x="10763" y="19125"/>
                    <wp:lineTo x="195" y="19656"/>
                    <wp:lineTo x="195" y="21516"/>
                    <wp:lineTo x="21527" y="21516"/>
                    <wp:lineTo x="21527" y="19656"/>
                    <wp:lineTo x="10763" y="19125"/>
                    <wp:lineTo x="21008" y="19125"/>
                    <wp:lineTo x="21462" y="18992"/>
                    <wp:lineTo x="21332" y="0"/>
                    <wp:lineTo x="0" y="0"/>
                  </wp:wrapPolygon>
                </wp:wrapTight>
                <wp:docPr id="197" name="Grupo 197"/>
                <wp:cNvGraphicFramePr/>
                <a:graphic xmlns:a="http://schemas.openxmlformats.org/drawingml/2006/main">
                  <a:graphicData uri="http://schemas.microsoft.com/office/word/2010/wordprocessingGroup">
                    <wpg:wgp>
                      <wpg:cNvGrpSpPr/>
                      <wpg:grpSpPr>
                        <a:xfrm>
                          <a:off x="0" y="0"/>
                          <a:ext cx="6346190" cy="3098165"/>
                          <a:chOff x="0" y="0"/>
                          <a:chExt cx="6346190" cy="3098165"/>
                        </a:xfrm>
                      </wpg:grpSpPr>
                      <pic:pic xmlns:pic="http://schemas.openxmlformats.org/drawingml/2006/picture">
                        <pic:nvPicPr>
                          <pic:cNvPr id="130" name="Imagem 130"/>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250940" cy="2749550"/>
                          </a:xfrm>
                          <a:prstGeom prst="rect">
                            <a:avLst/>
                          </a:prstGeom>
                        </pic:spPr>
                      </pic:pic>
                      <wps:wsp>
                        <wps:cNvPr id="134" name="Caixa de texto 134"/>
                        <wps:cNvSpPr txBox="1"/>
                        <wps:spPr>
                          <a:xfrm>
                            <a:off x="95250" y="2838450"/>
                            <a:ext cx="6250940" cy="259715"/>
                          </a:xfrm>
                          <a:prstGeom prst="rect">
                            <a:avLst/>
                          </a:prstGeom>
                          <a:solidFill>
                            <a:prstClr val="white"/>
                          </a:solidFill>
                          <a:ln>
                            <a:noFill/>
                          </a:ln>
                        </wps:spPr>
                        <wps:txbx>
                          <w:txbxContent>
                            <w:p w14:paraId="04AE4835" w14:textId="1B77E4B0" w:rsidR="0072233D" w:rsidRPr="00C5335C" w:rsidRDefault="0072233D" w:rsidP="00840638">
                              <w:pPr>
                                <w:pStyle w:val="Legenda"/>
                                <w:jc w:val="center"/>
                                <w:rPr>
                                  <w:noProof/>
                                  <w:color w:val="404040" w:themeColor="text1" w:themeTint="BF"/>
                                </w:rPr>
                              </w:pPr>
                              <w:bookmarkStart w:id="121" w:name="_Toc499477214"/>
                              <w:r>
                                <w:t xml:space="preserve">Figura </w:t>
                              </w:r>
                              <w:r>
                                <w:fldChar w:fldCharType="begin"/>
                              </w:r>
                              <w:r>
                                <w:instrText xml:space="preserve"> SEQ Figura \* ARABIC </w:instrText>
                              </w:r>
                              <w:r>
                                <w:fldChar w:fldCharType="separate"/>
                              </w:r>
                              <w:r>
                                <w:rPr>
                                  <w:noProof/>
                                </w:rPr>
                                <w:t>16</w:t>
                              </w:r>
                              <w:r>
                                <w:fldChar w:fldCharType="end"/>
                              </w:r>
                              <w:r>
                                <w:t xml:space="preserve"> - REQ5: </w:t>
                              </w:r>
                              <w:proofErr w:type="spellStart"/>
                              <w:r>
                                <w:t>View</w:t>
                              </w:r>
                              <w:proofErr w:type="spellEnd"/>
                              <w:r>
                                <w:t xml:space="preserve"> dos detalhes do dador</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4DBC6" id="Grupo 197" o:spid="_x0000_s1054" style="position:absolute;margin-left:-12pt;margin-top:310.5pt;width:499.7pt;height:243.95pt;z-index:251681792" coordsize="63461,30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">
                <v:shape id="Imagem 130" o:spid="_x0000_s1055" type="#_x0000_t75" style="position:absolute;width:62509;height:27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bpwrFAAAA3AAAAA8AAABkcnMvZG93bnJldi54bWxEj09rwkAQxe9Cv8MyBW9m0woiqRuxloI3&#10;NS3F4zQ7+dNmZ0N21fjtO4eCtxnem/d+s1qPrlMXGkLr2cBTkoIiLr1tuTbw+fE+W4IKEdli55kM&#10;3CjAOn+YrDCz/spHuhSxVhLCIUMDTYx9pnUoG3IYEt8Ti1b5wWGUdai1HfAq4a7Tz2m60A5bloYG&#10;e9o2VP4WZ2fgxJU73vbF+fXtJz3FL11/H7YbY6aP4+YFVKQx3s3/1zsr+HPBl2dkAp3/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326cKxQAAANwAAAAPAAAAAAAAAAAAAAAA&#10;AJ8CAABkcnMvZG93bnJldi54bWxQSwUGAAAAAAQABAD3AAAAkQMAAAAA&#10;">
                  <v:imagedata r:id="rId82" o:title=""/>
                  <v:path arrowok="t"/>
                </v:shape>
                <v:shape id="Caixa de texto 134" o:spid="_x0000_s1056" type="#_x0000_t202" style="position:absolute;left:952;top:28384;width:62509;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HlyMQA&#10;AADcAAAADwAAAGRycy9kb3ducmV2LnhtbERPTWsCMRC9C/0PYQq9SM1WFylbo4hUaL1It156Gzbj&#10;ZtvNZEmyuv33RhC8zeN9zmI12FacyIfGsYKXSQaCuHK64VrB4Xv7/AoiRGSNrWNS8E8BVsuH0QIL&#10;7c78Racy1iKFcChQgYmxK6QMlSGLYeI64sQdnbcYE/S11B7PKdy2cpplc2mx4dRgsKONoeqv7K2C&#10;ff6zN+P++L5b5zP/eeg389+6VOrpcVi/gYg0xLv45v7Qaf4sh+sz6QK5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h5cjEAAAA3AAAAA8AAAAAAAAAAAAAAAAAmAIAAGRycy9k&#10;b3ducmV2LnhtbFBLBQYAAAAABAAEAPUAAACJAwAAAAA=&#10;" stroked="f">
                  <v:textbox style="mso-fit-shape-to-text:t" inset="0,0,0,0">
                    <w:txbxContent>
                      <w:p w14:paraId="04AE4835" w14:textId="1B77E4B0" w:rsidR="0072233D" w:rsidRPr="00C5335C" w:rsidRDefault="0072233D" w:rsidP="00840638">
                        <w:pPr>
                          <w:pStyle w:val="Legenda"/>
                          <w:jc w:val="center"/>
                          <w:rPr>
                            <w:noProof/>
                            <w:color w:val="404040" w:themeColor="text1" w:themeTint="BF"/>
                          </w:rPr>
                        </w:pPr>
                        <w:bookmarkStart w:id="122" w:name="_Toc499477214"/>
                        <w:r>
                          <w:t xml:space="preserve">Figura </w:t>
                        </w:r>
                        <w:r>
                          <w:fldChar w:fldCharType="begin"/>
                        </w:r>
                        <w:r>
                          <w:instrText xml:space="preserve"> SEQ Figura \* ARABIC </w:instrText>
                        </w:r>
                        <w:r>
                          <w:fldChar w:fldCharType="separate"/>
                        </w:r>
                        <w:r>
                          <w:rPr>
                            <w:noProof/>
                          </w:rPr>
                          <w:t>16</w:t>
                        </w:r>
                        <w:r>
                          <w:fldChar w:fldCharType="end"/>
                        </w:r>
                        <w:r>
                          <w:t xml:space="preserve"> - REQ5: </w:t>
                        </w:r>
                        <w:proofErr w:type="spellStart"/>
                        <w:r>
                          <w:t>View</w:t>
                        </w:r>
                        <w:proofErr w:type="spellEnd"/>
                        <w:r>
                          <w:t xml:space="preserve"> dos detalhes do dador</w:t>
                        </w:r>
                        <w:bookmarkEnd w:id="122"/>
                      </w:p>
                    </w:txbxContent>
                  </v:textbox>
                </v:shape>
                <w10:wrap type="tight"/>
              </v:group>
            </w:pict>
          </mc:Fallback>
        </mc:AlternateContent>
      </w:r>
    </w:p>
    <w:p w14:paraId="63ACF93E" w14:textId="0D897600" w:rsidR="00EA2B19" w:rsidRDefault="00EA2B19" w:rsidP="00EA2B19"/>
    <w:p w14:paraId="7FF7E3B3" w14:textId="460001D4" w:rsidR="00EA2B19" w:rsidRPr="00EA2B19" w:rsidRDefault="00EA2B19" w:rsidP="00D448A1">
      <w:pPr>
        <w:ind w:left="0"/>
      </w:pPr>
    </w:p>
    <w:p w14:paraId="0BEA5CB3" w14:textId="78631718" w:rsidR="00411ABC" w:rsidRDefault="00411ABC" w:rsidP="00411ABC">
      <w:pPr>
        <w:pStyle w:val="Cabealho2"/>
        <w:numPr>
          <w:ilvl w:val="1"/>
          <w:numId w:val="66"/>
        </w:numPr>
      </w:pPr>
      <w:bookmarkStart w:id="123" w:name="_Toc500183049"/>
      <w:r>
        <w:lastRenderedPageBreak/>
        <w:t>REQ 6</w:t>
      </w:r>
      <w:r w:rsidR="000A4B61">
        <w:t xml:space="preserve"> – Registo de amostras</w:t>
      </w:r>
      <w:bookmarkEnd w:id="123"/>
    </w:p>
    <w:p w14:paraId="6E3385E8" w14:textId="77777777" w:rsidR="000B4099" w:rsidRDefault="000B4099" w:rsidP="000B4099">
      <w:pPr>
        <w:pStyle w:val="Cabealho3"/>
        <w:numPr>
          <w:ilvl w:val="2"/>
          <w:numId w:val="66"/>
        </w:numPr>
      </w:pPr>
      <w:bookmarkStart w:id="124" w:name="_Toc500183050"/>
      <w:r>
        <w:t>Análise de requisitos</w:t>
      </w:r>
      <w:bookmarkEnd w:id="124"/>
    </w:p>
    <w:p w14:paraId="49A5102A" w14:textId="77777777" w:rsidR="000B4099" w:rsidRDefault="000B4099" w:rsidP="000B4099"/>
    <w:tbl>
      <w:tblPr>
        <w:tblStyle w:val="SyllabusTable-withBorders"/>
        <w:tblW w:w="0" w:type="auto"/>
        <w:tblLook w:val="04A0" w:firstRow="1" w:lastRow="0" w:firstColumn="1" w:lastColumn="0" w:noHBand="0" w:noVBand="1"/>
      </w:tblPr>
      <w:tblGrid>
        <w:gridCol w:w="1604"/>
        <w:gridCol w:w="7502"/>
      </w:tblGrid>
      <w:tr w:rsidR="000B4099" w14:paraId="5A3948A0"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C69F0E6" w14:textId="77777777" w:rsidR="000B4099" w:rsidRPr="001151C7" w:rsidRDefault="000B4099" w:rsidP="009923F4">
            <w:pPr>
              <w:ind w:left="0"/>
              <w:jc w:val="center"/>
              <w:rPr>
                <w:b w:val="0"/>
              </w:rPr>
            </w:pPr>
            <w:r w:rsidRPr="001151C7">
              <w:rPr>
                <w:b w:val="0"/>
              </w:rPr>
              <w:t>Identificador</w:t>
            </w:r>
          </w:p>
        </w:tc>
        <w:tc>
          <w:tcPr>
            <w:tcW w:w="7502" w:type="dxa"/>
          </w:tcPr>
          <w:p w14:paraId="674B98FE" w14:textId="77777777" w:rsidR="000B4099" w:rsidRDefault="000B4099" w:rsidP="009923F4">
            <w:pPr>
              <w:ind w:left="0"/>
              <w:cnfStyle w:val="100000000000" w:firstRow="1" w:lastRow="0" w:firstColumn="0" w:lastColumn="0" w:oddVBand="0" w:evenVBand="0" w:oddHBand="0" w:evenHBand="0" w:firstRowFirstColumn="0" w:firstRowLastColumn="0" w:lastRowFirstColumn="0" w:lastRowLastColumn="0"/>
            </w:pPr>
          </w:p>
        </w:tc>
      </w:tr>
      <w:tr w:rsidR="000B4099" w14:paraId="55119663"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62A401BB" w14:textId="77777777" w:rsidR="000B4099" w:rsidRPr="001151C7" w:rsidRDefault="000B4099" w:rsidP="009923F4">
            <w:pPr>
              <w:ind w:left="0"/>
              <w:jc w:val="center"/>
              <w:rPr>
                <w:b w:val="0"/>
              </w:rPr>
            </w:pPr>
            <w:r w:rsidRPr="001151C7">
              <w:rPr>
                <w:b w:val="0"/>
              </w:rPr>
              <w:t>Nome</w:t>
            </w:r>
          </w:p>
        </w:tc>
        <w:tc>
          <w:tcPr>
            <w:tcW w:w="7502" w:type="dxa"/>
          </w:tcPr>
          <w:p w14:paraId="48E35A72" w14:textId="45BA0ABC" w:rsidR="000B4099" w:rsidRDefault="0072233D" w:rsidP="009923F4">
            <w:pPr>
              <w:ind w:left="0"/>
              <w:cnfStyle w:val="000000000000" w:firstRow="0" w:lastRow="0" w:firstColumn="0" w:lastColumn="0" w:oddVBand="0" w:evenVBand="0" w:oddHBand="0" w:evenHBand="0" w:firstRowFirstColumn="0" w:firstRowLastColumn="0" w:lastRowFirstColumn="0" w:lastRowLastColumn="0"/>
            </w:pPr>
            <w:r>
              <w:t>Registo de amostras</w:t>
            </w:r>
          </w:p>
        </w:tc>
      </w:tr>
      <w:tr w:rsidR="000B4099" w14:paraId="5BD9BC78"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EC33F0A" w14:textId="77777777" w:rsidR="000B4099" w:rsidRPr="001151C7" w:rsidRDefault="000B4099" w:rsidP="009923F4">
            <w:pPr>
              <w:ind w:left="0"/>
              <w:jc w:val="center"/>
              <w:rPr>
                <w:b w:val="0"/>
              </w:rPr>
            </w:pPr>
            <w:r w:rsidRPr="001151C7">
              <w:rPr>
                <w:b w:val="0"/>
              </w:rPr>
              <w:t>Descrição</w:t>
            </w:r>
          </w:p>
        </w:tc>
        <w:tc>
          <w:tcPr>
            <w:tcW w:w="7502" w:type="dxa"/>
          </w:tcPr>
          <w:p w14:paraId="43562BC3" w14:textId="0A2A7FE5" w:rsidR="000B4099" w:rsidRDefault="0072233D" w:rsidP="0072233D">
            <w:pPr>
              <w:ind w:left="0"/>
              <w:cnfStyle w:val="000000000000" w:firstRow="0" w:lastRow="0" w:firstColumn="0" w:lastColumn="0" w:oddVBand="0" w:evenVBand="0" w:oddHBand="0" w:evenHBand="0" w:firstRowFirstColumn="0" w:firstRowLastColumn="0" w:lastRowFirstColumn="0" w:lastRowLastColumn="0"/>
            </w:pPr>
            <w:r>
              <w:t>A Enfermeira enquanto utilizadora registada no sistema</w:t>
            </w:r>
            <w:proofErr w:type="gramStart"/>
            <w:r>
              <w:t>,</w:t>
            </w:r>
            <w:proofErr w:type="gramEnd"/>
            <w:r>
              <w:t xml:space="preserve"> pode aceder à secção “Amostras” na sua página da </w:t>
            </w:r>
            <w:proofErr w:type="spellStart"/>
            <w:r>
              <w:t>iGAM</w:t>
            </w:r>
            <w:proofErr w:type="spellEnd"/>
            <w:r>
              <w:t xml:space="preserve"> para registar espermogramas.</w:t>
            </w:r>
          </w:p>
        </w:tc>
      </w:tr>
    </w:tbl>
    <w:p w14:paraId="4B201F42" w14:textId="77777777" w:rsidR="000B4099" w:rsidRDefault="000B4099" w:rsidP="000B4099"/>
    <w:p w14:paraId="2A5C14C0" w14:textId="77777777" w:rsidR="000B4099" w:rsidRDefault="000B4099" w:rsidP="000B4099"/>
    <w:tbl>
      <w:tblPr>
        <w:tblStyle w:val="SyllabusTable-withBorders"/>
        <w:tblW w:w="0" w:type="auto"/>
        <w:tblLook w:val="04A0" w:firstRow="1" w:lastRow="0" w:firstColumn="1" w:lastColumn="0" w:noHBand="0" w:noVBand="1"/>
      </w:tblPr>
      <w:tblGrid>
        <w:gridCol w:w="4675"/>
        <w:gridCol w:w="4675"/>
      </w:tblGrid>
      <w:tr w:rsidR="000B4099" w14:paraId="702ADD9E"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994C133" w14:textId="77777777" w:rsidR="000B4099" w:rsidRDefault="000B4099" w:rsidP="009923F4">
            <w:pPr>
              <w:ind w:left="0"/>
              <w:jc w:val="center"/>
            </w:pPr>
            <w:r>
              <w:t>Fluxo de Eventos - Humano</w:t>
            </w:r>
          </w:p>
        </w:tc>
        <w:tc>
          <w:tcPr>
            <w:tcW w:w="4675" w:type="dxa"/>
          </w:tcPr>
          <w:p w14:paraId="4AC484E3" w14:textId="77777777" w:rsidR="000B4099" w:rsidRDefault="000B4099"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0B4099" w14:paraId="05CCD4FE"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3784D87B" w14:textId="370E258D" w:rsidR="000B4099" w:rsidRPr="00873462" w:rsidRDefault="000B4099" w:rsidP="009923F4">
            <w:pPr>
              <w:spacing w:after="0"/>
              <w:ind w:left="45"/>
              <w:rPr>
                <w:b w:val="0"/>
              </w:rPr>
            </w:pPr>
            <w:r w:rsidRPr="00873462">
              <w:rPr>
                <w:b w:val="0"/>
              </w:rPr>
              <w:t xml:space="preserve">1 </w:t>
            </w:r>
            <w:r>
              <w:rPr>
                <w:b w:val="0"/>
              </w:rPr>
              <w:t>–</w:t>
            </w:r>
            <w:r w:rsidRPr="00873462">
              <w:rPr>
                <w:b w:val="0"/>
              </w:rPr>
              <w:t xml:space="preserve"> </w:t>
            </w:r>
            <w:r w:rsidR="0072233D">
              <w:rPr>
                <w:b w:val="0"/>
              </w:rPr>
              <w:t>A enfermeira acede à secção “Amostra”.</w:t>
            </w:r>
          </w:p>
        </w:tc>
        <w:tc>
          <w:tcPr>
            <w:tcW w:w="4675" w:type="dxa"/>
          </w:tcPr>
          <w:p w14:paraId="7E71B7AD" w14:textId="72B61058" w:rsidR="000B4099" w:rsidRDefault="000B4099" w:rsidP="009923F4">
            <w:pPr>
              <w:ind w:left="360" w:hanging="90"/>
              <w:cnfStyle w:val="000000000000" w:firstRow="0" w:lastRow="0" w:firstColumn="0" w:lastColumn="0" w:oddVBand="0" w:evenVBand="0" w:oddHBand="0" w:evenHBand="0" w:firstRowFirstColumn="0" w:firstRowLastColumn="0" w:lastRowFirstColumn="0" w:lastRowLastColumn="0"/>
            </w:pPr>
            <w:r>
              <w:t xml:space="preserve">1.1 – </w:t>
            </w:r>
            <w:r w:rsidR="003243C7">
              <w:t xml:space="preserve">A </w:t>
            </w:r>
            <w:proofErr w:type="spellStart"/>
            <w:r w:rsidR="003243C7">
              <w:t>view</w:t>
            </w:r>
            <w:proofErr w:type="spellEnd"/>
            <w:r w:rsidR="003243C7">
              <w:t xml:space="preserve"> “</w:t>
            </w:r>
            <w:proofErr w:type="spellStart"/>
            <w:r w:rsidR="003243C7">
              <w:t>Home</w:t>
            </w:r>
            <w:proofErr w:type="spellEnd"/>
            <w:r w:rsidR="003243C7">
              <w:t xml:space="preserve">” executa o método </w:t>
            </w:r>
            <w:proofErr w:type="spellStart"/>
            <w:r w:rsidR="003243C7">
              <w:t>Index</w:t>
            </w:r>
            <w:proofErr w:type="spellEnd"/>
            <w:r w:rsidR="003243C7">
              <w:t xml:space="preserve"> do </w:t>
            </w:r>
            <w:proofErr w:type="spellStart"/>
            <w:r w:rsidR="003243C7">
              <w:t>Controller</w:t>
            </w:r>
            <w:proofErr w:type="spellEnd"/>
            <w:r w:rsidR="003243C7">
              <w:t xml:space="preserve"> “</w:t>
            </w:r>
            <w:proofErr w:type="spellStart"/>
            <w:r w:rsidR="003243C7">
              <w:t>Amostras</w:t>
            </w:r>
            <w:r w:rsidR="003243C7">
              <w:t>Controller</w:t>
            </w:r>
            <w:proofErr w:type="spellEnd"/>
            <w:r w:rsidR="003243C7">
              <w:t>”</w:t>
            </w:r>
          </w:p>
          <w:p w14:paraId="6BA0759C" w14:textId="2182FAD3" w:rsidR="000B4099" w:rsidRDefault="000B4099" w:rsidP="003243C7">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w:t>
            </w:r>
            <w:proofErr w:type="spellStart"/>
            <w:r w:rsidR="003243C7">
              <w:t>AmostrasController</w:t>
            </w:r>
            <w:proofErr w:type="spellEnd"/>
            <w:r>
              <w:t xml:space="preserve">” </w:t>
            </w:r>
            <w:r w:rsidR="003243C7">
              <w:t xml:space="preserve">carrega a </w:t>
            </w:r>
            <w:proofErr w:type="spellStart"/>
            <w:r w:rsidR="003243C7">
              <w:t>view</w:t>
            </w:r>
            <w:proofErr w:type="spellEnd"/>
            <w:r w:rsidR="003243C7">
              <w:t xml:space="preserve"> de “</w:t>
            </w:r>
            <w:r w:rsidR="003243C7">
              <w:t>Amostras</w:t>
            </w:r>
            <w:r w:rsidR="003243C7">
              <w:t xml:space="preserve">” associada, com </w:t>
            </w:r>
            <w:r w:rsidR="003243C7">
              <w:t xml:space="preserve">as amostras </w:t>
            </w:r>
            <w:r w:rsidR="003243C7">
              <w:t>existentes no sistema</w:t>
            </w:r>
            <w:r w:rsidR="003243C7">
              <w:t>.</w:t>
            </w:r>
          </w:p>
        </w:tc>
      </w:tr>
      <w:tr w:rsidR="000B4099" w14:paraId="66452BFD"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1E13B65E" w14:textId="06D155E7" w:rsidR="000B4099" w:rsidRPr="00873462" w:rsidRDefault="000B4099" w:rsidP="009923F4">
            <w:pPr>
              <w:pStyle w:val="PargrafodaLista"/>
              <w:spacing w:after="0"/>
              <w:ind w:left="45"/>
              <w:rPr>
                <w:b w:val="0"/>
              </w:rPr>
            </w:pPr>
            <w:r w:rsidRPr="00873462">
              <w:rPr>
                <w:b w:val="0"/>
              </w:rPr>
              <w:t xml:space="preserve">2 </w:t>
            </w:r>
            <w:r>
              <w:rPr>
                <w:b w:val="0"/>
              </w:rPr>
              <w:t>–</w:t>
            </w:r>
            <w:r w:rsidRPr="00873462">
              <w:rPr>
                <w:b w:val="0"/>
              </w:rPr>
              <w:t xml:space="preserve"> </w:t>
            </w:r>
            <w:r w:rsidR="0072233D">
              <w:rPr>
                <w:b w:val="0"/>
              </w:rPr>
              <w:t xml:space="preserve">A enfermeira acede à </w:t>
            </w:r>
            <w:r w:rsidR="003243C7">
              <w:rPr>
                <w:b w:val="0"/>
              </w:rPr>
              <w:t>“criação de uma nova amostra”</w:t>
            </w:r>
            <w:r w:rsidR="0072233D">
              <w:rPr>
                <w:b w:val="0"/>
              </w:rPr>
              <w:t xml:space="preserve">. </w:t>
            </w:r>
          </w:p>
        </w:tc>
        <w:tc>
          <w:tcPr>
            <w:tcW w:w="4675" w:type="dxa"/>
          </w:tcPr>
          <w:p w14:paraId="6F021D28" w14:textId="18A881AD" w:rsidR="003243C7" w:rsidRDefault="003243C7" w:rsidP="003243C7">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r>
              <w:t>Amostras</w:t>
            </w:r>
            <w:r>
              <w:t xml:space="preserve">” executa o método </w:t>
            </w:r>
            <w:proofErr w:type="spellStart"/>
            <w:r>
              <w:t>Create</w:t>
            </w:r>
            <w:proofErr w:type="spellEnd"/>
            <w:r>
              <w:t xml:space="preserve"> do </w:t>
            </w:r>
            <w:proofErr w:type="spellStart"/>
            <w:r>
              <w:t>Controller</w:t>
            </w:r>
            <w:proofErr w:type="spellEnd"/>
            <w:r>
              <w:t xml:space="preserve"> “</w:t>
            </w:r>
            <w:proofErr w:type="spellStart"/>
            <w:r>
              <w:t>Amostras</w:t>
            </w:r>
            <w:r>
              <w:t>sController</w:t>
            </w:r>
            <w:proofErr w:type="spellEnd"/>
            <w:r>
              <w:t>”</w:t>
            </w:r>
          </w:p>
          <w:p w14:paraId="7548006C" w14:textId="221F9A5C" w:rsidR="000B4099" w:rsidRDefault="003243C7" w:rsidP="003243C7">
            <w:pPr>
              <w:ind w:left="360" w:hanging="90"/>
              <w:cnfStyle w:val="000000000000" w:firstRow="0" w:lastRow="0" w:firstColumn="0" w:lastColumn="0" w:oddVBand="0" w:evenVBand="0" w:oddHBand="0" w:evenHBand="0" w:firstRowFirstColumn="0" w:firstRowLastColumn="0" w:lastRowFirstColumn="0" w:lastRowLastColumn="0"/>
            </w:pPr>
            <w:r>
              <w:t xml:space="preserve">2.2 </w:t>
            </w:r>
            <w:r>
              <w:t xml:space="preserve">O </w:t>
            </w:r>
            <w:proofErr w:type="spellStart"/>
            <w:r>
              <w:t>Controller</w:t>
            </w:r>
            <w:proofErr w:type="spellEnd"/>
            <w:r>
              <w:t xml:space="preserve"> “</w:t>
            </w:r>
            <w:proofErr w:type="spellStart"/>
            <w:r>
              <w:t>Amostras</w:t>
            </w:r>
            <w:r>
              <w:t>Controller</w:t>
            </w:r>
            <w:proofErr w:type="spellEnd"/>
            <w:r>
              <w:t xml:space="preserve">” carrega a </w:t>
            </w:r>
            <w:proofErr w:type="spellStart"/>
            <w:r>
              <w:t>view</w:t>
            </w:r>
            <w:proofErr w:type="spellEnd"/>
            <w:r>
              <w:t xml:space="preserve"> de “</w:t>
            </w:r>
            <w:r>
              <w:t>Amostras</w:t>
            </w:r>
            <w:r>
              <w:t>” associada, com um formulário para criação</w:t>
            </w:r>
            <w:r>
              <w:t>.</w:t>
            </w:r>
          </w:p>
        </w:tc>
      </w:tr>
      <w:tr w:rsidR="000B4099" w14:paraId="6D4BB670"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06B57363" w14:textId="74AADCB8" w:rsidR="000B4099" w:rsidRPr="00873462" w:rsidRDefault="000B4099" w:rsidP="009923F4">
            <w:pPr>
              <w:pStyle w:val="PargrafodaLista"/>
              <w:spacing w:after="0"/>
              <w:ind w:left="45"/>
              <w:rPr>
                <w:b w:val="0"/>
              </w:rPr>
            </w:pPr>
            <w:r w:rsidRPr="00873462">
              <w:rPr>
                <w:b w:val="0"/>
              </w:rPr>
              <w:t xml:space="preserve">3 </w:t>
            </w:r>
            <w:r>
              <w:rPr>
                <w:b w:val="0"/>
              </w:rPr>
              <w:t>–</w:t>
            </w:r>
            <w:r w:rsidRPr="00873462">
              <w:rPr>
                <w:b w:val="0"/>
              </w:rPr>
              <w:t xml:space="preserve"> </w:t>
            </w:r>
            <w:r w:rsidR="003243C7">
              <w:rPr>
                <w:b w:val="0"/>
              </w:rPr>
              <w:t>A Enfermeira visualiza a lista de amostras criadas atualizada.</w:t>
            </w:r>
          </w:p>
        </w:tc>
        <w:tc>
          <w:tcPr>
            <w:tcW w:w="4675" w:type="dxa"/>
          </w:tcPr>
          <w:p w14:paraId="1276A95B" w14:textId="7A8BDA1E" w:rsidR="000B4099" w:rsidRDefault="000B4099" w:rsidP="003243C7">
            <w:pPr>
              <w:ind w:left="360" w:hanging="90"/>
              <w:cnfStyle w:val="000000000000" w:firstRow="0" w:lastRow="0" w:firstColumn="0" w:lastColumn="0" w:oddVBand="0" w:evenVBand="0" w:oddHBand="0" w:evenHBand="0" w:firstRowFirstColumn="0" w:firstRowLastColumn="0" w:lastRowFirstColumn="0" w:lastRowLastColumn="0"/>
            </w:pPr>
            <w:r>
              <w:t>3.1 –</w:t>
            </w:r>
            <w:proofErr w:type="gramStart"/>
            <w:r w:rsidR="003243C7">
              <w:t>O</w:t>
            </w:r>
            <w:proofErr w:type="gramEnd"/>
            <w:r w:rsidR="003243C7">
              <w:t xml:space="preserve"> </w:t>
            </w:r>
            <w:proofErr w:type="spellStart"/>
            <w:r w:rsidR="003243C7">
              <w:t>Controller</w:t>
            </w:r>
            <w:proofErr w:type="spellEnd"/>
            <w:r w:rsidR="003243C7">
              <w:t xml:space="preserve"> “</w:t>
            </w:r>
            <w:proofErr w:type="spellStart"/>
            <w:r w:rsidR="003243C7">
              <w:t>Amostras</w:t>
            </w:r>
            <w:r w:rsidR="003243C7">
              <w:t>Controller</w:t>
            </w:r>
            <w:proofErr w:type="spellEnd"/>
            <w:r w:rsidR="003243C7">
              <w:t xml:space="preserve">” carrega a </w:t>
            </w:r>
            <w:proofErr w:type="spellStart"/>
            <w:r w:rsidR="003243C7">
              <w:t>view</w:t>
            </w:r>
            <w:proofErr w:type="spellEnd"/>
            <w:r w:rsidR="003243C7">
              <w:t xml:space="preserve"> de “</w:t>
            </w:r>
            <w:r w:rsidR="003243C7">
              <w:t>Amostras</w:t>
            </w:r>
            <w:r w:rsidR="003243C7">
              <w:t xml:space="preserve">” associada, com </w:t>
            </w:r>
            <w:r w:rsidR="003243C7">
              <w:t>as amostras</w:t>
            </w:r>
            <w:r w:rsidR="003243C7">
              <w:t xml:space="preserve"> existentes no sistema.</w:t>
            </w:r>
          </w:p>
        </w:tc>
      </w:tr>
    </w:tbl>
    <w:p w14:paraId="0CA2D13D" w14:textId="77777777" w:rsidR="000B4099" w:rsidRDefault="000B4099" w:rsidP="000B4099">
      <w:pPr>
        <w:ind w:left="0"/>
      </w:pPr>
    </w:p>
    <w:p w14:paraId="5D41D006" w14:textId="77777777" w:rsidR="000B4099" w:rsidRDefault="000B4099" w:rsidP="000B4099">
      <w:pPr>
        <w:ind w:left="0"/>
      </w:pPr>
    </w:p>
    <w:tbl>
      <w:tblPr>
        <w:tblStyle w:val="SyllabusTable-withBorders"/>
        <w:tblW w:w="0" w:type="auto"/>
        <w:tblLook w:val="04A0" w:firstRow="1" w:lastRow="0" w:firstColumn="1" w:lastColumn="0" w:noHBand="0" w:noVBand="1"/>
      </w:tblPr>
      <w:tblGrid>
        <w:gridCol w:w="3248"/>
        <w:gridCol w:w="3248"/>
        <w:gridCol w:w="2854"/>
      </w:tblGrid>
      <w:tr w:rsidR="000B4099" w14:paraId="56834CDC"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40D65F3B" w14:textId="77777777" w:rsidR="000B4099" w:rsidRDefault="000B4099" w:rsidP="009923F4">
            <w:pPr>
              <w:ind w:left="0"/>
              <w:jc w:val="center"/>
            </w:pPr>
            <w:r>
              <w:t>Pré-condições</w:t>
            </w:r>
          </w:p>
        </w:tc>
        <w:tc>
          <w:tcPr>
            <w:tcW w:w="3248" w:type="dxa"/>
          </w:tcPr>
          <w:p w14:paraId="7B10273B" w14:textId="77777777" w:rsidR="000B4099" w:rsidRDefault="000B4099"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35BE099B" w14:textId="77777777" w:rsidR="000B4099" w:rsidRDefault="000B4099"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0B4099" w14:paraId="23246835"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06286DB1" w14:textId="3B6F8AD3" w:rsidR="000B4099" w:rsidRPr="000749A4" w:rsidRDefault="003243C7" w:rsidP="003243C7">
            <w:pPr>
              <w:tabs>
                <w:tab w:val="left" w:pos="688"/>
                <w:tab w:val="center" w:pos="1699"/>
              </w:tabs>
              <w:ind w:left="150"/>
              <w:rPr>
                <w:b w:val="0"/>
              </w:rPr>
            </w:pPr>
            <w:r>
              <w:rPr>
                <w:b w:val="0"/>
              </w:rPr>
              <w:t xml:space="preserve">O </w:t>
            </w:r>
            <w:r>
              <w:rPr>
                <w:b w:val="0"/>
              </w:rPr>
              <w:t>E</w:t>
            </w:r>
            <w:r w:rsidRPr="00ED177B">
              <w:rPr>
                <w:b w:val="0"/>
              </w:rPr>
              <w:t>mbriologista</w:t>
            </w:r>
            <w:r>
              <w:rPr>
                <w:b w:val="0"/>
              </w:rPr>
              <w:t xml:space="preserve"> </w:t>
            </w:r>
            <w:r w:rsidRPr="00DF1BAE">
              <w:rPr>
                <w:b w:val="0"/>
              </w:rPr>
              <w:t>deve estar autenticada no sistema</w:t>
            </w:r>
          </w:p>
        </w:tc>
        <w:tc>
          <w:tcPr>
            <w:tcW w:w="3248" w:type="dxa"/>
          </w:tcPr>
          <w:p w14:paraId="5804C3A4" w14:textId="348FAB3C" w:rsidR="000B4099" w:rsidRPr="000749A4" w:rsidRDefault="003243C7" w:rsidP="009923F4">
            <w:pPr>
              <w:ind w:left="151"/>
              <w:jc w:val="center"/>
              <w:cnfStyle w:val="000000000000" w:firstRow="0" w:lastRow="0" w:firstColumn="0" w:lastColumn="0" w:oddVBand="0" w:evenVBand="0" w:oddHBand="0" w:evenHBand="0" w:firstRowFirstColumn="0" w:firstRowLastColumn="0" w:lastRowFirstColumn="0" w:lastRowLastColumn="0"/>
            </w:pPr>
            <w:r>
              <w:t>A amostra é registada na base de dados</w:t>
            </w:r>
          </w:p>
        </w:tc>
        <w:tc>
          <w:tcPr>
            <w:tcW w:w="2854" w:type="dxa"/>
          </w:tcPr>
          <w:p w14:paraId="49D24817" w14:textId="2F201340" w:rsidR="000B4099" w:rsidRPr="000749A4" w:rsidRDefault="003243C7" w:rsidP="009923F4">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3010A357" w14:textId="77777777" w:rsidR="000B4099" w:rsidRDefault="000B4099" w:rsidP="000B4099">
      <w:pPr>
        <w:ind w:left="0"/>
      </w:pPr>
    </w:p>
    <w:p w14:paraId="09570F0F" w14:textId="77777777" w:rsidR="000B4099" w:rsidRDefault="000B4099" w:rsidP="000B4099">
      <w:pPr>
        <w:ind w:left="0"/>
      </w:pPr>
    </w:p>
    <w:p w14:paraId="6BE96CBE" w14:textId="77777777" w:rsidR="000B4099" w:rsidRDefault="000B4099" w:rsidP="000B4099">
      <w:pPr>
        <w:ind w:left="0"/>
      </w:pPr>
    </w:p>
    <w:p w14:paraId="74FD9AFF" w14:textId="77777777" w:rsidR="000B4099" w:rsidRDefault="000B4099" w:rsidP="000B4099">
      <w:pPr>
        <w:ind w:left="0"/>
      </w:pPr>
    </w:p>
    <w:p w14:paraId="40303115" w14:textId="77777777" w:rsidR="000B4099" w:rsidRDefault="000B4099" w:rsidP="000B4099">
      <w:pPr>
        <w:ind w:left="0"/>
      </w:pPr>
    </w:p>
    <w:p w14:paraId="13D7C3A1" w14:textId="77777777" w:rsidR="000B4099" w:rsidRDefault="000B4099" w:rsidP="000B4099">
      <w:pPr>
        <w:ind w:left="0"/>
      </w:pPr>
    </w:p>
    <w:p w14:paraId="5778B886" w14:textId="77777777" w:rsidR="000B4099" w:rsidRPr="001151C7" w:rsidRDefault="000B4099" w:rsidP="000B4099">
      <w:pPr>
        <w:ind w:left="0"/>
      </w:pPr>
    </w:p>
    <w:p w14:paraId="4D4BDFFE" w14:textId="77777777" w:rsidR="000B4099" w:rsidRDefault="000B4099" w:rsidP="000B4099">
      <w:pPr>
        <w:pStyle w:val="Cabealho3"/>
        <w:numPr>
          <w:ilvl w:val="2"/>
          <w:numId w:val="66"/>
        </w:numPr>
      </w:pPr>
      <w:bookmarkStart w:id="125" w:name="_Toc500183051"/>
      <w:r>
        <w:lastRenderedPageBreak/>
        <w:t>Diagrama de sequência</w:t>
      </w:r>
      <w:bookmarkEnd w:id="125"/>
    </w:p>
    <w:p w14:paraId="72DD0204" w14:textId="77777777" w:rsidR="000B4099" w:rsidRDefault="000B4099" w:rsidP="000B4099"/>
    <w:p w14:paraId="23A33F21" w14:textId="77777777" w:rsidR="000B4099" w:rsidRDefault="000B4099" w:rsidP="000B4099">
      <w:r>
        <w:t>&lt;Diagrama de sequência básico, que junta o Actor e a interação entre as diferentes camadas. Nos casos de uso mais completos/complexos, complementar o diagrama com uma breve descrição&gt;</w:t>
      </w:r>
    </w:p>
    <w:p w14:paraId="48B98937" w14:textId="77777777" w:rsidR="000B4099" w:rsidRDefault="000B4099" w:rsidP="000B4099"/>
    <w:p w14:paraId="10D1CD9D" w14:textId="77777777" w:rsidR="000B4099" w:rsidRDefault="000B4099" w:rsidP="000B4099"/>
    <w:p w14:paraId="5BC9B036" w14:textId="77777777" w:rsidR="000B4099" w:rsidRDefault="000B4099" w:rsidP="000B4099"/>
    <w:p w14:paraId="6379FFF3" w14:textId="77777777" w:rsidR="000B4099" w:rsidRDefault="000B4099" w:rsidP="000B4099"/>
    <w:p w14:paraId="5A5D028A" w14:textId="77777777" w:rsidR="000B4099" w:rsidRDefault="000B4099" w:rsidP="000B4099"/>
    <w:p w14:paraId="3D374C3D" w14:textId="77777777" w:rsidR="000B4099" w:rsidRDefault="000B4099" w:rsidP="000B4099"/>
    <w:p w14:paraId="0D748D6A" w14:textId="77777777" w:rsidR="000B4099" w:rsidRDefault="000B4099" w:rsidP="000B4099"/>
    <w:p w14:paraId="4B61D966" w14:textId="77777777" w:rsidR="000B4099" w:rsidRDefault="000B4099" w:rsidP="000B4099"/>
    <w:p w14:paraId="03DDF93F" w14:textId="77777777" w:rsidR="000B4099" w:rsidRDefault="000B4099" w:rsidP="000B4099"/>
    <w:p w14:paraId="75AF9B88" w14:textId="77777777" w:rsidR="000B4099" w:rsidRDefault="000B4099" w:rsidP="000B4099"/>
    <w:p w14:paraId="6CEEB2B4" w14:textId="77777777" w:rsidR="000B4099" w:rsidRDefault="000B4099" w:rsidP="000B4099"/>
    <w:p w14:paraId="1C4A9ECD" w14:textId="77777777" w:rsidR="000B4099" w:rsidRDefault="000B4099" w:rsidP="000B4099"/>
    <w:p w14:paraId="75BAD83D" w14:textId="77777777" w:rsidR="000B4099" w:rsidRDefault="000B4099" w:rsidP="000B4099"/>
    <w:p w14:paraId="1C069E17" w14:textId="77777777" w:rsidR="000B4099" w:rsidRDefault="000B4099" w:rsidP="000B4099"/>
    <w:p w14:paraId="44EB8AA2" w14:textId="77777777" w:rsidR="000B4099" w:rsidRDefault="000B4099" w:rsidP="000B4099"/>
    <w:p w14:paraId="1B323E1F" w14:textId="77777777" w:rsidR="000B4099" w:rsidRDefault="000B4099" w:rsidP="000B4099"/>
    <w:p w14:paraId="7185F9DC" w14:textId="77777777" w:rsidR="000B4099" w:rsidRDefault="000B4099" w:rsidP="000B4099"/>
    <w:p w14:paraId="3BCF5B84" w14:textId="77777777" w:rsidR="000B4099" w:rsidRDefault="000B4099" w:rsidP="000B4099"/>
    <w:p w14:paraId="1CF6B4B1" w14:textId="77777777" w:rsidR="000B4099" w:rsidRDefault="000B4099" w:rsidP="000B4099"/>
    <w:p w14:paraId="3F7EA6B1" w14:textId="77777777" w:rsidR="000B4099" w:rsidRDefault="000B4099" w:rsidP="000B4099"/>
    <w:p w14:paraId="78CDBD92" w14:textId="77777777" w:rsidR="000B4099" w:rsidRDefault="000B4099" w:rsidP="000B4099"/>
    <w:p w14:paraId="07EE921D" w14:textId="77777777" w:rsidR="000B4099" w:rsidRDefault="000B4099" w:rsidP="000B4099"/>
    <w:p w14:paraId="6668109D" w14:textId="77777777" w:rsidR="000B4099" w:rsidRDefault="000B4099" w:rsidP="000B4099"/>
    <w:p w14:paraId="41524C13" w14:textId="77777777" w:rsidR="000B4099" w:rsidRDefault="000B4099" w:rsidP="000B4099"/>
    <w:p w14:paraId="0D3D441B" w14:textId="77777777" w:rsidR="000B4099" w:rsidRDefault="000B4099" w:rsidP="000B4099"/>
    <w:p w14:paraId="026A7310" w14:textId="77777777" w:rsidR="000B4099" w:rsidRDefault="000B4099" w:rsidP="000B4099"/>
    <w:p w14:paraId="48CCE994" w14:textId="77777777" w:rsidR="000B4099" w:rsidRDefault="000B4099" w:rsidP="000B4099"/>
    <w:p w14:paraId="7871DB01" w14:textId="426BB700" w:rsidR="00EA2B19" w:rsidRDefault="000B4099" w:rsidP="000B4099">
      <w:pPr>
        <w:pStyle w:val="Cabealho3"/>
        <w:numPr>
          <w:ilvl w:val="2"/>
          <w:numId w:val="69"/>
        </w:numPr>
      </w:pPr>
      <w:bookmarkStart w:id="126" w:name="_Toc500183052"/>
      <w:r>
        <w:rPr>
          <w:noProof/>
          <w:lang w:eastAsia="pt-PT"/>
        </w:rPr>
        <w:lastRenderedPageBreak/>
        <mc:AlternateContent>
          <mc:Choice Requires="wpg">
            <w:drawing>
              <wp:anchor distT="0" distB="0" distL="114300" distR="114300" simplePos="0" relativeHeight="251688960" behindDoc="0" locked="0" layoutInCell="1" allowOverlap="1" wp14:anchorId="2B36FCC1" wp14:editId="73A46462">
                <wp:simplePos x="0" y="0"/>
                <wp:positionH relativeFrom="column">
                  <wp:posOffset>9525</wp:posOffset>
                </wp:positionH>
                <wp:positionV relativeFrom="paragraph">
                  <wp:posOffset>374650</wp:posOffset>
                </wp:positionV>
                <wp:extent cx="5943600" cy="2040890"/>
                <wp:effectExtent l="0" t="0" r="0" b="0"/>
                <wp:wrapTight wrapText="bothSides">
                  <wp:wrapPolygon edited="0">
                    <wp:start x="0" y="0"/>
                    <wp:lineTo x="0" y="21371"/>
                    <wp:lineTo x="21531" y="21371"/>
                    <wp:lineTo x="21531" y="0"/>
                    <wp:lineTo x="0" y="0"/>
                  </wp:wrapPolygon>
                </wp:wrapTight>
                <wp:docPr id="199" name="Grupo 199"/>
                <wp:cNvGraphicFramePr/>
                <a:graphic xmlns:a="http://schemas.openxmlformats.org/drawingml/2006/main">
                  <a:graphicData uri="http://schemas.microsoft.com/office/word/2010/wordprocessingGroup">
                    <wpg:wgp>
                      <wpg:cNvGrpSpPr/>
                      <wpg:grpSpPr>
                        <a:xfrm>
                          <a:off x="0" y="0"/>
                          <a:ext cx="5943600" cy="2040890"/>
                          <a:chOff x="0" y="0"/>
                          <a:chExt cx="5943600" cy="2040890"/>
                        </a:xfrm>
                      </wpg:grpSpPr>
                      <pic:pic xmlns:pic="http://schemas.openxmlformats.org/drawingml/2006/picture">
                        <pic:nvPicPr>
                          <pic:cNvPr id="136" name="Imagem 136"/>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1733550"/>
                          </a:xfrm>
                          <a:prstGeom prst="rect">
                            <a:avLst/>
                          </a:prstGeom>
                        </pic:spPr>
                      </pic:pic>
                      <wps:wsp>
                        <wps:cNvPr id="137" name="Caixa de texto 137"/>
                        <wps:cNvSpPr txBox="1"/>
                        <wps:spPr>
                          <a:xfrm>
                            <a:off x="0" y="1781175"/>
                            <a:ext cx="5943600" cy="259715"/>
                          </a:xfrm>
                          <a:prstGeom prst="rect">
                            <a:avLst/>
                          </a:prstGeom>
                          <a:solidFill>
                            <a:prstClr val="white"/>
                          </a:solidFill>
                          <a:ln>
                            <a:noFill/>
                          </a:ln>
                        </wps:spPr>
                        <wps:txbx>
                          <w:txbxContent>
                            <w:p w14:paraId="1CFF56E0" w14:textId="2E98F6FC" w:rsidR="0072233D" w:rsidRPr="00A930CE" w:rsidRDefault="0072233D" w:rsidP="00403604">
                              <w:pPr>
                                <w:pStyle w:val="Legenda"/>
                                <w:jc w:val="center"/>
                                <w:rPr>
                                  <w:noProof/>
                                  <w:color w:val="404040" w:themeColor="text1" w:themeTint="BF"/>
                                </w:rPr>
                              </w:pPr>
                              <w:bookmarkStart w:id="127" w:name="_Toc499477216"/>
                              <w:r>
                                <w:t xml:space="preserve">Figura </w:t>
                              </w:r>
                              <w:r>
                                <w:fldChar w:fldCharType="begin"/>
                              </w:r>
                              <w:r>
                                <w:instrText xml:space="preserve"> SEQ Figura \* ARABIC </w:instrText>
                              </w:r>
                              <w:r>
                                <w:fldChar w:fldCharType="separate"/>
                              </w:r>
                              <w:r>
                                <w:rPr>
                                  <w:noProof/>
                                </w:rPr>
                                <w:t>18</w:t>
                              </w:r>
                              <w:r>
                                <w:fldChar w:fldCharType="end"/>
                              </w:r>
                              <w:r>
                                <w:t xml:space="preserve"> - REQ_6: </w:t>
                              </w:r>
                              <w:proofErr w:type="spellStart"/>
                              <w:r>
                                <w:t>View</w:t>
                              </w:r>
                              <w:proofErr w:type="spellEnd"/>
                              <w:r>
                                <w:t xml:space="preserve"> da lista de amostras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36FCC1" id="Grupo 199" o:spid="_x0000_s1057" style="position:absolute;left:0;text-align:left;margin-left:.75pt;margin-top:29.5pt;width:468pt;height:160.7pt;z-index:251688960" coordsize="59436,20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">
                <v:shape id="Imagem 136" o:spid="_x0000_s1058" type="#_x0000_t75" style="position:absolute;width:59436;height:17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NzTrAAAAA3AAAAA8AAABkcnMvZG93bnJldi54bWxET02LwjAQvQv7H8IseNNkFcTtGmURFPFm&#10;9OBxthnbss2kNFGrv94Igrd5vM+ZLTpXiwu1ofKs4WuoQBDn3lZcaDjsV4MpiBCRLdaeScONAizm&#10;H70ZZtZfeUcXEwuRQjhkqKGMscmkDHlJDsPQN8SJO/nWYUywLaRt8ZrCXS1HSk2kw4pTQ4kNLUvK&#10;/83ZaeDj7lSrZkudVXcTzPf6rzIjrfuf3e8PiEhdfItf7o1N88cTeD6TLpDz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883NOsAAAADcAAAADwAAAAAAAAAAAAAAAACfAgAA&#10;ZHJzL2Rvd25yZXYueG1sUEsFBgAAAAAEAAQA9wAAAIwDAAAAAA==&#10;">
                  <v:imagedata r:id="rId84" o:title=""/>
                  <v:path arrowok="t"/>
                </v:shape>
                <v:shape id="Caixa de texto 137" o:spid="_x0000_s1059" type="#_x0000_t202" style="position:absolute;top:17811;width:5943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N7v8QA&#10;AADcAAAADwAAAGRycy9kb3ducmV2LnhtbERPTWsCMRC9C/0PYQq9iGZbxcpqFJEKthfp1ou3YTNu&#10;VjeTJcnq9t83hUJv83ifs1z3thE38qF2rOB5nIEgLp2uuVJw/NqN5iBCRNbYOCYF3xRgvXoYLDHX&#10;7s6fdCtiJVIIhxwVmBjbXMpQGrIYxq4lTtzZeYsxQV9J7fGewm0jX7JsJi3WnBoMtrQ1VF6Lzio4&#10;TE8HM+zObx+b6cS/H7vt7FIVSj099psFiEh9/Bf/ufc6zZ+8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ze7/EAAAA3AAAAA8AAAAAAAAAAAAAAAAAmAIAAGRycy9k&#10;b3ducmV2LnhtbFBLBQYAAAAABAAEAPUAAACJAwAAAAA=&#10;" stroked="f">
                  <v:textbox style="mso-fit-shape-to-text:t" inset="0,0,0,0">
                    <w:txbxContent>
                      <w:p w14:paraId="1CFF56E0" w14:textId="2E98F6FC" w:rsidR="0072233D" w:rsidRPr="00A930CE" w:rsidRDefault="0072233D" w:rsidP="00403604">
                        <w:pPr>
                          <w:pStyle w:val="Legenda"/>
                          <w:jc w:val="center"/>
                          <w:rPr>
                            <w:noProof/>
                            <w:color w:val="404040" w:themeColor="text1" w:themeTint="BF"/>
                          </w:rPr>
                        </w:pPr>
                        <w:bookmarkStart w:id="128" w:name="_Toc499477216"/>
                        <w:r>
                          <w:t xml:space="preserve">Figura </w:t>
                        </w:r>
                        <w:r>
                          <w:fldChar w:fldCharType="begin"/>
                        </w:r>
                        <w:r>
                          <w:instrText xml:space="preserve"> SEQ Figura \* ARABIC </w:instrText>
                        </w:r>
                        <w:r>
                          <w:fldChar w:fldCharType="separate"/>
                        </w:r>
                        <w:r>
                          <w:rPr>
                            <w:noProof/>
                          </w:rPr>
                          <w:t>18</w:t>
                        </w:r>
                        <w:r>
                          <w:fldChar w:fldCharType="end"/>
                        </w:r>
                        <w:r>
                          <w:t xml:space="preserve"> - REQ_6: </w:t>
                        </w:r>
                        <w:proofErr w:type="spellStart"/>
                        <w:r>
                          <w:t>View</w:t>
                        </w:r>
                        <w:proofErr w:type="spellEnd"/>
                        <w:r>
                          <w:t xml:space="preserve"> da lista de amostras</w:t>
                        </w:r>
                        <w:bookmarkEnd w:id="128"/>
                      </w:p>
                    </w:txbxContent>
                  </v:textbox>
                </v:shape>
                <w10:wrap type="tight"/>
              </v:group>
            </w:pict>
          </mc:Fallback>
        </mc:AlternateContent>
      </w:r>
      <w:r>
        <w:t>Ilustração da funcionalidade</w:t>
      </w:r>
      <w:bookmarkEnd w:id="126"/>
    </w:p>
    <w:p w14:paraId="16CFA7B2" w14:textId="0F81C3C6" w:rsidR="00EA2B19" w:rsidRDefault="000B4099" w:rsidP="00EA2B19">
      <w:r>
        <w:rPr>
          <w:noProof/>
          <w:lang w:eastAsia="pt-PT"/>
        </w:rPr>
        <mc:AlternateContent>
          <mc:Choice Requires="wpg">
            <w:drawing>
              <wp:anchor distT="0" distB="0" distL="114300" distR="114300" simplePos="0" relativeHeight="251695104" behindDoc="0" locked="0" layoutInCell="1" allowOverlap="1" wp14:anchorId="2D794540" wp14:editId="4182DAEE">
                <wp:simplePos x="0" y="0"/>
                <wp:positionH relativeFrom="column">
                  <wp:posOffset>-330200</wp:posOffset>
                </wp:positionH>
                <wp:positionV relativeFrom="paragraph">
                  <wp:posOffset>2383790</wp:posOffset>
                </wp:positionV>
                <wp:extent cx="6718300" cy="3717290"/>
                <wp:effectExtent l="0" t="0" r="6350" b="0"/>
                <wp:wrapTight wrapText="bothSides">
                  <wp:wrapPolygon edited="0">
                    <wp:start x="0" y="0"/>
                    <wp:lineTo x="0" y="19482"/>
                    <wp:lineTo x="10780" y="19482"/>
                    <wp:lineTo x="429" y="20036"/>
                    <wp:lineTo x="429" y="21475"/>
                    <wp:lineTo x="21559" y="21475"/>
                    <wp:lineTo x="21559" y="20036"/>
                    <wp:lineTo x="10780" y="19482"/>
                    <wp:lineTo x="21559" y="19482"/>
                    <wp:lineTo x="21559" y="0"/>
                    <wp:lineTo x="0" y="0"/>
                  </wp:wrapPolygon>
                </wp:wrapTight>
                <wp:docPr id="200" name="Grupo 200"/>
                <wp:cNvGraphicFramePr/>
                <a:graphic xmlns:a="http://schemas.openxmlformats.org/drawingml/2006/main">
                  <a:graphicData uri="http://schemas.microsoft.com/office/word/2010/wordprocessingGroup">
                    <wpg:wgp>
                      <wpg:cNvGrpSpPr/>
                      <wpg:grpSpPr>
                        <a:xfrm>
                          <a:off x="0" y="0"/>
                          <a:ext cx="6718300" cy="3717290"/>
                          <a:chOff x="0" y="0"/>
                          <a:chExt cx="6718300" cy="3717290"/>
                        </a:xfrm>
                      </wpg:grpSpPr>
                      <pic:pic xmlns:pic="http://schemas.openxmlformats.org/drawingml/2006/picture">
                        <pic:nvPicPr>
                          <pic:cNvPr id="138" name="Imagem 138"/>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718300" cy="3359150"/>
                          </a:xfrm>
                          <a:prstGeom prst="rect">
                            <a:avLst/>
                          </a:prstGeom>
                        </pic:spPr>
                      </pic:pic>
                      <wps:wsp>
                        <wps:cNvPr id="141" name="Caixa de texto 141"/>
                        <wps:cNvSpPr txBox="1"/>
                        <wps:spPr>
                          <a:xfrm>
                            <a:off x="171450" y="3457575"/>
                            <a:ext cx="6521450" cy="259715"/>
                          </a:xfrm>
                          <a:prstGeom prst="rect">
                            <a:avLst/>
                          </a:prstGeom>
                          <a:solidFill>
                            <a:prstClr val="white"/>
                          </a:solidFill>
                          <a:ln>
                            <a:noFill/>
                          </a:ln>
                        </wps:spPr>
                        <wps:txbx>
                          <w:txbxContent>
                            <w:p w14:paraId="511480DE" w14:textId="5C74896F" w:rsidR="0072233D" w:rsidRPr="009464A4" w:rsidRDefault="0072233D" w:rsidP="00403604">
                              <w:pPr>
                                <w:pStyle w:val="Legenda"/>
                                <w:jc w:val="center"/>
                                <w:rPr>
                                  <w:noProof/>
                                  <w:color w:val="404040" w:themeColor="text1" w:themeTint="BF"/>
                                </w:rPr>
                              </w:pPr>
                              <w:bookmarkStart w:id="129" w:name="_Toc499477217"/>
                              <w:r>
                                <w:t xml:space="preserve">Figura </w:t>
                              </w:r>
                              <w:r>
                                <w:fldChar w:fldCharType="begin"/>
                              </w:r>
                              <w:r>
                                <w:instrText xml:space="preserve"> SEQ Figura \* ARABIC </w:instrText>
                              </w:r>
                              <w:r>
                                <w:fldChar w:fldCharType="separate"/>
                              </w:r>
                              <w:r>
                                <w:rPr>
                                  <w:noProof/>
                                </w:rPr>
                                <w:t>19</w:t>
                              </w:r>
                              <w:r>
                                <w:fldChar w:fldCharType="end"/>
                              </w:r>
                              <w:r>
                                <w:t xml:space="preserve"> - REQ_6: </w:t>
                              </w:r>
                              <w:proofErr w:type="spellStart"/>
                              <w:r>
                                <w:t>View</w:t>
                              </w:r>
                              <w:proofErr w:type="spellEnd"/>
                              <w:r>
                                <w:t xml:space="preserve"> de criação de uma amostra</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794540" id="Grupo 200" o:spid="_x0000_s1060" style="position:absolute;left:0;text-align:left;margin-left:-26pt;margin-top:187.7pt;width:529pt;height:292.7pt;z-index:251695104" coordsize="67183,37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">
                <v:shape id="Imagem 138" o:spid="_x0000_s1061" type="#_x0000_t75" style="position:absolute;width:67183;height:335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WgwTHAAAA3AAAAA8AAABkcnMvZG93bnJldi54bWxEj0FLw0AQhe+C/2EZoTe7UaFK7LbUgKHQ&#10;HmwVpLchO8kGs7Mhu7Zpf33nIHib4b1575v5cvSdOtIQ28AGHqYZKOIq2JYbA1+f7/cvoGJCttgF&#10;JgNnirBc3N7MMbfhxDs67lOjJIRjjgZcSn2udawceYzT0BOLVofBY5J1aLQd8CThvtOPWTbTHluW&#10;Boc9FY6qn/2vN9CvDrH82LwVvv5+PhTbqry4ujRmcjeuXkElGtO/+e96bQX/SWjlGZlAL6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tWgwTHAAAA3AAAAA8AAAAAAAAAAAAA&#10;AAAAnwIAAGRycy9kb3ducmV2LnhtbFBLBQYAAAAABAAEAPcAAACTAwAAAAA=&#10;">
                  <v:imagedata r:id="rId86" o:title=""/>
                  <v:path arrowok="t"/>
                </v:shape>
                <v:shape id="Caixa de texto 141" o:spid="_x0000_s1062" type="#_x0000_t202" style="position:absolute;left:1714;top:34575;width:65215;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A1LcQA&#10;AADcAAAADwAAAGRycy9kb3ducmV2LnhtbERPTWsCMRC9F/ofwhS8lJpVFylbo4i0UHsRVy+9DZtx&#10;s+1msiRZ3f77RhC8zeN9zmI12FacyYfGsYLJOANBXDndcK3gePh4eQURIrLG1jEp+KMAq+XjwwIL&#10;7S68p3MZa5FCOBSowMTYFVKGypDFMHYdceJOzluMCfpaao+XFG5bOc2yubTYcGow2NHGUPVb9lbB&#10;Lv/emef+9P61zmd+e+w385+6VGr0NKzfQEQa4l18c3/qND+fwPWZdIF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QNS3EAAAA3AAAAA8AAAAAAAAAAAAAAAAAmAIAAGRycy9k&#10;b3ducmV2LnhtbFBLBQYAAAAABAAEAPUAAACJAwAAAAA=&#10;" stroked="f">
                  <v:textbox style="mso-fit-shape-to-text:t" inset="0,0,0,0">
                    <w:txbxContent>
                      <w:p w14:paraId="511480DE" w14:textId="5C74896F" w:rsidR="0072233D" w:rsidRPr="009464A4" w:rsidRDefault="0072233D" w:rsidP="00403604">
                        <w:pPr>
                          <w:pStyle w:val="Legenda"/>
                          <w:jc w:val="center"/>
                          <w:rPr>
                            <w:noProof/>
                            <w:color w:val="404040" w:themeColor="text1" w:themeTint="BF"/>
                          </w:rPr>
                        </w:pPr>
                        <w:bookmarkStart w:id="130" w:name="_Toc499477217"/>
                        <w:r>
                          <w:t xml:space="preserve">Figura </w:t>
                        </w:r>
                        <w:r>
                          <w:fldChar w:fldCharType="begin"/>
                        </w:r>
                        <w:r>
                          <w:instrText xml:space="preserve"> SEQ Figura \* ARABIC </w:instrText>
                        </w:r>
                        <w:r>
                          <w:fldChar w:fldCharType="separate"/>
                        </w:r>
                        <w:r>
                          <w:rPr>
                            <w:noProof/>
                          </w:rPr>
                          <w:t>19</w:t>
                        </w:r>
                        <w:r>
                          <w:fldChar w:fldCharType="end"/>
                        </w:r>
                        <w:r>
                          <w:t xml:space="preserve"> - REQ_6: </w:t>
                        </w:r>
                        <w:proofErr w:type="spellStart"/>
                        <w:r>
                          <w:t>View</w:t>
                        </w:r>
                        <w:proofErr w:type="spellEnd"/>
                        <w:r>
                          <w:t xml:space="preserve"> de criação de uma amostra</w:t>
                        </w:r>
                        <w:bookmarkEnd w:id="130"/>
                      </w:p>
                    </w:txbxContent>
                  </v:textbox>
                </v:shape>
                <w10:wrap type="tight"/>
              </v:group>
            </w:pict>
          </mc:Fallback>
        </mc:AlternateContent>
      </w:r>
    </w:p>
    <w:p w14:paraId="5BF06B7E" w14:textId="7AF29220" w:rsidR="00EA2B19" w:rsidRDefault="00EA2B19" w:rsidP="00EA2B19"/>
    <w:p w14:paraId="547C6D0B" w14:textId="45174F06" w:rsidR="00EA2B19" w:rsidRDefault="00EA2B19" w:rsidP="00EA2B19"/>
    <w:p w14:paraId="45B4A629" w14:textId="218ACBD9" w:rsidR="00EA2B19" w:rsidRDefault="00EA2B19" w:rsidP="00EA2B19"/>
    <w:p w14:paraId="1C8B53DF" w14:textId="040A0634" w:rsidR="00EA2B19" w:rsidRDefault="00EA2B19" w:rsidP="00EA2B19"/>
    <w:p w14:paraId="003F95AF" w14:textId="3C4072D2" w:rsidR="00EA2B19" w:rsidRDefault="00EA2B19" w:rsidP="00EA2B19"/>
    <w:p w14:paraId="61695A8B" w14:textId="724DBC13" w:rsidR="00EA2B19" w:rsidRDefault="00EA2B19" w:rsidP="00EA2B19"/>
    <w:p w14:paraId="7F7B9B03" w14:textId="2ED5DB00" w:rsidR="00EA2B19" w:rsidRDefault="000B4099" w:rsidP="00403604">
      <w:pPr>
        <w:ind w:left="0"/>
      </w:pPr>
      <w:r>
        <w:rPr>
          <w:noProof/>
          <w:lang w:eastAsia="pt-PT"/>
        </w:rPr>
        <w:lastRenderedPageBreak/>
        <mc:AlternateContent>
          <mc:Choice Requires="wpg">
            <w:drawing>
              <wp:anchor distT="0" distB="0" distL="114300" distR="114300" simplePos="0" relativeHeight="251701248" behindDoc="0" locked="0" layoutInCell="1" allowOverlap="1" wp14:anchorId="09EAC09D" wp14:editId="58946F94">
                <wp:simplePos x="0" y="0"/>
                <wp:positionH relativeFrom="column">
                  <wp:posOffset>66675</wp:posOffset>
                </wp:positionH>
                <wp:positionV relativeFrom="paragraph">
                  <wp:posOffset>2499360</wp:posOffset>
                </wp:positionV>
                <wp:extent cx="5943600" cy="5603240"/>
                <wp:effectExtent l="0" t="0" r="0" b="0"/>
                <wp:wrapTight wrapText="bothSides">
                  <wp:wrapPolygon edited="0">
                    <wp:start x="0" y="0"/>
                    <wp:lineTo x="0" y="21517"/>
                    <wp:lineTo x="21531" y="21517"/>
                    <wp:lineTo x="21531" y="0"/>
                    <wp:lineTo x="0" y="0"/>
                  </wp:wrapPolygon>
                </wp:wrapTight>
                <wp:docPr id="203" name="Grupo 203"/>
                <wp:cNvGraphicFramePr/>
                <a:graphic xmlns:a="http://schemas.openxmlformats.org/drawingml/2006/main">
                  <a:graphicData uri="http://schemas.microsoft.com/office/word/2010/wordprocessingGroup">
                    <wpg:wgp>
                      <wpg:cNvGrpSpPr/>
                      <wpg:grpSpPr>
                        <a:xfrm>
                          <a:off x="0" y="0"/>
                          <a:ext cx="5943600" cy="5603240"/>
                          <a:chOff x="0" y="0"/>
                          <a:chExt cx="5943600" cy="5603240"/>
                        </a:xfrm>
                      </wpg:grpSpPr>
                      <pic:pic xmlns:pic="http://schemas.openxmlformats.org/drawingml/2006/picture">
                        <pic:nvPicPr>
                          <pic:cNvPr id="140" name="Imagem 140"/>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5345430"/>
                          </a:xfrm>
                          <a:prstGeom prst="rect">
                            <a:avLst/>
                          </a:prstGeom>
                        </pic:spPr>
                      </pic:pic>
                      <wps:wsp>
                        <wps:cNvPr id="143" name="Caixa de texto 143"/>
                        <wps:cNvSpPr txBox="1"/>
                        <wps:spPr>
                          <a:xfrm>
                            <a:off x="0" y="5343525"/>
                            <a:ext cx="5943600" cy="259715"/>
                          </a:xfrm>
                          <a:prstGeom prst="rect">
                            <a:avLst/>
                          </a:prstGeom>
                          <a:solidFill>
                            <a:prstClr val="white"/>
                          </a:solidFill>
                          <a:ln>
                            <a:noFill/>
                          </a:ln>
                        </wps:spPr>
                        <wps:txbx>
                          <w:txbxContent>
                            <w:p w14:paraId="538745C4" w14:textId="1CFA2BBF" w:rsidR="0072233D" w:rsidRPr="000F7FA5" w:rsidRDefault="0072233D" w:rsidP="00403604">
                              <w:pPr>
                                <w:pStyle w:val="Legenda"/>
                                <w:jc w:val="center"/>
                                <w:rPr>
                                  <w:noProof/>
                                  <w:color w:val="404040" w:themeColor="text1" w:themeTint="BF"/>
                                </w:rPr>
                              </w:pPr>
                              <w:bookmarkStart w:id="131" w:name="_Toc499477219"/>
                              <w:r>
                                <w:t xml:space="preserve">Figura </w:t>
                              </w:r>
                              <w:r>
                                <w:fldChar w:fldCharType="begin"/>
                              </w:r>
                              <w:r>
                                <w:instrText xml:space="preserve"> SEQ Figura \* ARABIC </w:instrText>
                              </w:r>
                              <w:r>
                                <w:fldChar w:fldCharType="separate"/>
                              </w:r>
                              <w:r>
                                <w:rPr>
                                  <w:noProof/>
                                </w:rPr>
                                <w:t>21</w:t>
                              </w:r>
                              <w:r>
                                <w:fldChar w:fldCharType="end"/>
                              </w:r>
                              <w:r>
                                <w:t xml:space="preserve"> - REQ_6: </w:t>
                              </w:r>
                              <w:proofErr w:type="spellStart"/>
                              <w:r>
                                <w:t>View</w:t>
                              </w:r>
                              <w:proofErr w:type="spellEnd"/>
                              <w:r>
                                <w:t xml:space="preserve"> de edição de uma amostra</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EAC09D" id="Grupo 203" o:spid="_x0000_s1063" style="position:absolute;margin-left:5.25pt;margin-top:196.8pt;width:468pt;height:441.2pt;z-index:251701248" coordsize="59436,56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">
                <v:shape id="Imagem 140" o:spid="_x0000_s1064" type="#_x0000_t75" style="position:absolute;width:59436;height:534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0lFp/EAAAA3AAAAA8AAABkcnMvZG93bnJldi54bWxEj0FrAjEQhe+F/ocwBW81a5WlbI3SCkWp&#10;J7XQ67CZbpZuJksS3fXfdw6Ctxnem/e+Wa5H36kLxdQGNjCbFqCI62Bbbgx8nz6fX0GljGyxC0wG&#10;rpRgvXp8WGJlw8AHuhxzoySEU4UGXM59pXWqHXlM09ATi/Yboscsa2y0jThIuO/0S1GU2mPL0uCw&#10;p42j+u949ga+YvPhrnvbHUoc/Cye5z/lZmvM5Gl8fwOVacx38+16ZwV/IfjyjEyg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0lFp/EAAAA3AAAAA8AAAAAAAAAAAAAAAAA&#10;nwIAAGRycy9kb3ducmV2LnhtbFBLBQYAAAAABAAEAPcAAACQAwAAAAA=&#10;">
                  <v:imagedata r:id="rId88" o:title=""/>
                  <v:path arrowok="t"/>
                </v:shape>
                <v:shape id="Caixa de texto 143" o:spid="_x0000_s1065" type="#_x0000_t202" style="position:absolute;top:53435;width:5943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4OwcQA&#10;AADcAAAADwAAAGRycy9kb3ducmV2LnhtbERPTWsCMRC9C/0PYQq9SM1WFylbo4hUaL1It156Gzbj&#10;ZtvNZEmyuv33RhC8zeN9zmI12FacyIfGsYKXSQaCuHK64VrB4Xv7/AoiRGSNrWNS8E8BVsuH0QIL&#10;7c78Racy1iKFcChQgYmxK6QMlSGLYeI64sQdnbcYE/S11B7PKdy2cpplc2mx4dRgsKONoeqv7K2C&#10;ff6zN+P++L5b5zP/eeg389+6VOrpcVi/gYg0xLv45v7QaX4+g+sz6QK5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ODsHEAAAA3AAAAA8AAAAAAAAAAAAAAAAAmAIAAGRycy9k&#10;b3ducmV2LnhtbFBLBQYAAAAABAAEAPUAAACJAwAAAAA=&#10;" stroked="f">
                  <v:textbox style="mso-fit-shape-to-text:t" inset="0,0,0,0">
                    <w:txbxContent>
                      <w:p w14:paraId="538745C4" w14:textId="1CFA2BBF" w:rsidR="0072233D" w:rsidRPr="000F7FA5" w:rsidRDefault="0072233D" w:rsidP="00403604">
                        <w:pPr>
                          <w:pStyle w:val="Legenda"/>
                          <w:jc w:val="center"/>
                          <w:rPr>
                            <w:noProof/>
                            <w:color w:val="404040" w:themeColor="text1" w:themeTint="BF"/>
                          </w:rPr>
                        </w:pPr>
                        <w:bookmarkStart w:id="132" w:name="_Toc499477219"/>
                        <w:r>
                          <w:t xml:space="preserve">Figura </w:t>
                        </w:r>
                        <w:r>
                          <w:fldChar w:fldCharType="begin"/>
                        </w:r>
                        <w:r>
                          <w:instrText xml:space="preserve"> SEQ Figura \* ARABIC </w:instrText>
                        </w:r>
                        <w:r>
                          <w:fldChar w:fldCharType="separate"/>
                        </w:r>
                        <w:r>
                          <w:rPr>
                            <w:noProof/>
                          </w:rPr>
                          <w:t>21</w:t>
                        </w:r>
                        <w:r>
                          <w:fldChar w:fldCharType="end"/>
                        </w:r>
                        <w:r>
                          <w:t xml:space="preserve"> - REQ_6: </w:t>
                        </w:r>
                        <w:proofErr w:type="spellStart"/>
                        <w:r>
                          <w:t>View</w:t>
                        </w:r>
                        <w:proofErr w:type="spellEnd"/>
                        <w:r>
                          <w:t xml:space="preserve"> de edição de uma amostra</w:t>
                        </w:r>
                        <w:bookmarkEnd w:id="132"/>
                      </w:p>
                    </w:txbxContent>
                  </v:textbox>
                </v:shape>
                <w10:wrap type="tight"/>
              </v:group>
            </w:pict>
          </mc:Fallback>
        </mc:AlternateContent>
      </w:r>
      <w:r>
        <w:rPr>
          <w:noProof/>
          <w:lang w:eastAsia="pt-PT"/>
        </w:rPr>
        <mc:AlternateContent>
          <mc:Choice Requires="wpg">
            <w:drawing>
              <wp:anchor distT="0" distB="0" distL="114300" distR="114300" simplePos="0" relativeHeight="251698176" behindDoc="0" locked="0" layoutInCell="1" allowOverlap="1" wp14:anchorId="49797E85" wp14:editId="1565E0E5">
                <wp:simplePos x="0" y="0"/>
                <wp:positionH relativeFrom="column">
                  <wp:posOffset>-394335</wp:posOffset>
                </wp:positionH>
                <wp:positionV relativeFrom="paragraph">
                  <wp:posOffset>0</wp:posOffset>
                </wp:positionV>
                <wp:extent cx="6781800" cy="2279015"/>
                <wp:effectExtent l="0" t="0" r="0" b="6985"/>
                <wp:wrapTight wrapText="bothSides">
                  <wp:wrapPolygon edited="0">
                    <wp:start x="0" y="0"/>
                    <wp:lineTo x="0" y="21486"/>
                    <wp:lineTo x="21539" y="21486"/>
                    <wp:lineTo x="21539" y="19138"/>
                    <wp:lineTo x="21418" y="0"/>
                    <wp:lineTo x="0" y="0"/>
                  </wp:wrapPolygon>
                </wp:wrapTight>
                <wp:docPr id="201" name="Grupo 201"/>
                <wp:cNvGraphicFramePr/>
                <a:graphic xmlns:a="http://schemas.openxmlformats.org/drawingml/2006/main">
                  <a:graphicData uri="http://schemas.microsoft.com/office/word/2010/wordprocessingGroup">
                    <wpg:wgp>
                      <wpg:cNvGrpSpPr/>
                      <wpg:grpSpPr>
                        <a:xfrm>
                          <a:off x="0" y="0"/>
                          <a:ext cx="6781800" cy="2279015"/>
                          <a:chOff x="0" y="0"/>
                          <a:chExt cx="6781800" cy="2279015"/>
                        </a:xfrm>
                      </wpg:grpSpPr>
                      <pic:pic xmlns:pic="http://schemas.openxmlformats.org/drawingml/2006/picture">
                        <pic:nvPicPr>
                          <pic:cNvPr id="139" name="Imagem 139"/>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703695" cy="1885950"/>
                          </a:xfrm>
                          <a:prstGeom prst="rect">
                            <a:avLst/>
                          </a:prstGeom>
                        </pic:spPr>
                      </pic:pic>
                      <wps:wsp>
                        <wps:cNvPr id="142" name="Caixa de texto 142"/>
                        <wps:cNvSpPr txBox="1"/>
                        <wps:spPr>
                          <a:xfrm>
                            <a:off x="0" y="2019300"/>
                            <a:ext cx="6781800" cy="259715"/>
                          </a:xfrm>
                          <a:prstGeom prst="rect">
                            <a:avLst/>
                          </a:prstGeom>
                          <a:solidFill>
                            <a:prstClr val="white"/>
                          </a:solidFill>
                          <a:ln>
                            <a:noFill/>
                          </a:ln>
                        </wps:spPr>
                        <wps:txbx>
                          <w:txbxContent>
                            <w:p w14:paraId="32D24170" w14:textId="4082E0A6" w:rsidR="0072233D" w:rsidRPr="00F954C9" w:rsidRDefault="0072233D" w:rsidP="00403604">
                              <w:pPr>
                                <w:pStyle w:val="Legenda"/>
                                <w:jc w:val="center"/>
                                <w:rPr>
                                  <w:noProof/>
                                  <w:color w:val="404040" w:themeColor="text1" w:themeTint="BF"/>
                                </w:rPr>
                              </w:pPr>
                              <w:bookmarkStart w:id="133" w:name="_Toc499477218"/>
                              <w:r>
                                <w:t xml:space="preserve">Figura </w:t>
                              </w:r>
                              <w:r>
                                <w:fldChar w:fldCharType="begin"/>
                              </w:r>
                              <w:r>
                                <w:instrText xml:space="preserve"> SEQ Figura \* ARABIC </w:instrText>
                              </w:r>
                              <w:r>
                                <w:fldChar w:fldCharType="separate"/>
                              </w:r>
                              <w:r>
                                <w:rPr>
                                  <w:noProof/>
                                </w:rPr>
                                <w:t>20</w:t>
                              </w:r>
                              <w:r>
                                <w:fldChar w:fldCharType="end"/>
                              </w:r>
                              <w:r>
                                <w:t xml:space="preserve"> - REQ_6 - </w:t>
                              </w:r>
                              <w:proofErr w:type="spellStart"/>
                              <w:r>
                                <w:t>View</w:t>
                              </w:r>
                              <w:proofErr w:type="spellEnd"/>
                              <w:r>
                                <w:t xml:space="preserve"> de detalhes de uma amostra</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797E85" id="Grupo 201" o:spid="_x0000_s1066" style="position:absolute;margin-left:-31.05pt;margin-top:0;width:534pt;height:179.45pt;z-index:251698176" coordsize="67818,22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">
                <v:shape id="Imagem 139" o:spid="_x0000_s1067" type="#_x0000_t75" style="position:absolute;width:67036;height:18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swILCAAAA3AAAAA8AAABkcnMvZG93bnJldi54bWxET01rwkAQvRf8D8sI3uqmFqRG19CWlNje&#10;tEKvQ3ZMFrOzIbsm0V/vFgq9zeN9ziYbbSN66rxxrOBpnoAgLp02XCk4fn88voDwAVlj45gUXMlD&#10;tp08bDDVbuA99YdQiRjCPkUFdQhtKqUva7Lo564ljtzJdRZDhF0ldYdDDLeNXCTJUlo0HBtqbOm9&#10;pvJ8uFgFn8EmxDf/81Z9HQfTmiI/5YVSs+n4ugYRaAz/4j/3Tsf5zyv4fSZeIL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7MCCwgAAANwAAAAPAAAAAAAAAAAAAAAAAJ8C&#10;AABkcnMvZG93bnJldi54bWxQSwUGAAAAAAQABAD3AAAAjgMAAAAA&#10;">
                  <v:imagedata r:id="rId90" o:title=""/>
                  <v:path arrowok="t"/>
                </v:shape>
                <v:shape id="Caixa de texto 142" o:spid="_x0000_s1068" type="#_x0000_t202" style="position:absolute;top:20193;width:67818;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KrWsQA&#10;AADcAAAADwAAAGRycy9kb3ducmV2LnhtbERPTWsCMRC9C/0PYQq9SM1WFylbo4i0UHsRVy+9DZtx&#10;s+1msiRZ3f77RhC8zeN9zmI12FacyYfGsYKXSQaCuHK64VrB8fDx/AoiRGSNrWNS8EcBVsuH0QIL&#10;7S68p3MZa5FCOBSowMTYFVKGypDFMHEdceJOzluMCfpaao+XFG5bOc2yubTYcGow2NHGUPVb9lbB&#10;Lv/emXF/ev9a5zO/Pfab+U9dKvX0OKzfQEQa4l18c3/qND+fwvWZdIF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Cq1rEAAAA3AAAAA8AAAAAAAAAAAAAAAAAmAIAAGRycy9k&#10;b3ducmV2LnhtbFBLBQYAAAAABAAEAPUAAACJAwAAAAA=&#10;" stroked="f">
                  <v:textbox style="mso-fit-shape-to-text:t" inset="0,0,0,0">
                    <w:txbxContent>
                      <w:p w14:paraId="32D24170" w14:textId="4082E0A6" w:rsidR="0072233D" w:rsidRPr="00F954C9" w:rsidRDefault="0072233D" w:rsidP="00403604">
                        <w:pPr>
                          <w:pStyle w:val="Legenda"/>
                          <w:jc w:val="center"/>
                          <w:rPr>
                            <w:noProof/>
                            <w:color w:val="404040" w:themeColor="text1" w:themeTint="BF"/>
                          </w:rPr>
                        </w:pPr>
                        <w:bookmarkStart w:id="134" w:name="_Toc499477218"/>
                        <w:r>
                          <w:t xml:space="preserve">Figura </w:t>
                        </w:r>
                        <w:r>
                          <w:fldChar w:fldCharType="begin"/>
                        </w:r>
                        <w:r>
                          <w:instrText xml:space="preserve"> SEQ Figura \* ARABIC </w:instrText>
                        </w:r>
                        <w:r>
                          <w:fldChar w:fldCharType="separate"/>
                        </w:r>
                        <w:r>
                          <w:rPr>
                            <w:noProof/>
                          </w:rPr>
                          <w:t>20</w:t>
                        </w:r>
                        <w:r>
                          <w:fldChar w:fldCharType="end"/>
                        </w:r>
                        <w:r>
                          <w:t xml:space="preserve"> - REQ_6 - </w:t>
                        </w:r>
                        <w:proofErr w:type="spellStart"/>
                        <w:r>
                          <w:t>View</w:t>
                        </w:r>
                        <w:proofErr w:type="spellEnd"/>
                        <w:r>
                          <w:t xml:space="preserve"> de detalhes de uma amostra</w:t>
                        </w:r>
                        <w:bookmarkEnd w:id="134"/>
                      </w:p>
                    </w:txbxContent>
                  </v:textbox>
                </v:shape>
                <w10:wrap type="tight"/>
              </v:group>
            </w:pict>
          </mc:Fallback>
        </mc:AlternateContent>
      </w:r>
    </w:p>
    <w:p w14:paraId="40D26D64" w14:textId="1CDA436C" w:rsidR="00411ABC" w:rsidRDefault="00411ABC" w:rsidP="00411ABC">
      <w:pPr>
        <w:pStyle w:val="Cabealho2"/>
        <w:numPr>
          <w:ilvl w:val="1"/>
          <w:numId w:val="66"/>
        </w:numPr>
      </w:pPr>
      <w:bookmarkStart w:id="135" w:name="_Toc500183053"/>
      <w:r>
        <w:lastRenderedPageBreak/>
        <w:t>REQ 7</w:t>
      </w:r>
      <w:r w:rsidR="000A4B61">
        <w:t xml:space="preserve"> – Pedido das análises de sangue iniciais</w:t>
      </w:r>
      <w:bookmarkEnd w:id="135"/>
    </w:p>
    <w:p w14:paraId="49B2D037" w14:textId="77777777" w:rsidR="00B90F4D" w:rsidRDefault="00B90F4D" w:rsidP="00B90F4D">
      <w:pPr>
        <w:pStyle w:val="Cabealho3"/>
        <w:numPr>
          <w:ilvl w:val="2"/>
          <w:numId w:val="66"/>
        </w:numPr>
      </w:pPr>
      <w:bookmarkStart w:id="136" w:name="_Toc500183054"/>
      <w:r>
        <w:t>Análise de requisitos</w:t>
      </w:r>
      <w:bookmarkEnd w:id="136"/>
    </w:p>
    <w:p w14:paraId="6BEAA678" w14:textId="77777777" w:rsidR="00B90F4D" w:rsidRDefault="00B90F4D" w:rsidP="00B90F4D"/>
    <w:tbl>
      <w:tblPr>
        <w:tblStyle w:val="SyllabusTable-withBorders"/>
        <w:tblW w:w="0" w:type="auto"/>
        <w:tblLook w:val="04A0" w:firstRow="1" w:lastRow="0" w:firstColumn="1" w:lastColumn="0" w:noHBand="0" w:noVBand="1"/>
      </w:tblPr>
      <w:tblGrid>
        <w:gridCol w:w="1604"/>
        <w:gridCol w:w="7502"/>
      </w:tblGrid>
      <w:tr w:rsidR="00B90F4D" w14:paraId="3396EF0E"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401374A" w14:textId="77777777" w:rsidR="00B90F4D" w:rsidRPr="001151C7" w:rsidRDefault="00B90F4D" w:rsidP="009923F4">
            <w:pPr>
              <w:ind w:left="0"/>
              <w:jc w:val="center"/>
              <w:rPr>
                <w:b w:val="0"/>
              </w:rPr>
            </w:pPr>
            <w:r w:rsidRPr="001151C7">
              <w:rPr>
                <w:b w:val="0"/>
              </w:rPr>
              <w:t>Identificador</w:t>
            </w:r>
          </w:p>
        </w:tc>
        <w:tc>
          <w:tcPr>
            <w:tcW w:w="7502" w:type="dxa"/>
          </w:tcPr>
          <w:p w14:paraId="5DB2E8B9" w14:textId="77777777" w:rsidR="00B90F4D" w:rsidRDefault="00B90F4D" w:rsidP="009923F4">
            <w:pPr>
              <w:ind w:left="0"/>
              <w:cnfStyle w:val="100000000000" w:firstRow="1" w:lastRow="0" w:firstColumn="0" w:lastColumn="0" w:oddVBand="0" w:evenVBand="0" w:oddHBand="0" w:evenHBand="0" w:firstRowFirstColumn="0" w:firstRowLastColumn="0" w:lastRowFirstColumn="0" w:lastRowLastColumn="0"/>
            </w:pPr>
          </w:p>
        </w:tc>
      </w:tr>
      <w:tr w:rsidR="00B90F4D" w14:paraId="3EBC88F9"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405DAA80" w14:textId="77777777" w:rsidR="00B90F4D" w:rsidRPr="001151C7" w:rsidRDefault="00B90F4D" w:rsidP="009923F4">
            <w:pPr>
              <w:ind w:left="0"/>
              <w:jc w:val="center"/>
              <w:rPr>
                <w:b w:val="0"/>
              </w:rPr>
            </w:pPr>
            <w:r w:rsidRPr="001151C7">
              <w:rPr>
                <w:b w:val="0"/>
              </w:rPr>
              <w:t>Nome</w:t>
            </w:r>
          </w:p>
        </w:tc>
        <w:tc>
          <w:tcPr>
            <w:tcW w:w="7502" w:type="dxa"/>
          </w:tcPr>
          <w:p w14:paraId="6462D61A" w14:textId="77777777" w:rsidR="00B90F4D" w:rsidRDefault="00B90F4D" w:rsidP="009923F4">
            <w:pPr>
              <w:ind w:left="0"/>
              <w:cnfStyle w:val="000000000000" w:firstRow="0" w:lastRow="0" w:firstColumn="0" w:lastColumn="0" w:oddVBand="0" w:evenVBand="0" w:oddHBand="0" w:evenHBand="0" w:firstRowFirstColumn="0" w:firstRowLastColumn="0" w:lastRowFirstColumn="0" w:lastRowLastColumn="0"/>
            </w:pPr>
          </w:p>
        </w:tc>
      </w:tr>
      <w:tr w:rsidR="00B90F4D" w14:paraId="036895A9"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61DF9704" w14:textId="77777777" w:rsidR="00B90F4D" w:rsidRPr="001151C7" w:rsidRDefault="00B90F4D" w:rsidP="009923F4">
            <w:pPr>
              <w:ind w:left="0"/>
              <w:jc w:val="center"/>
              <w:rPr>
                <w:b w:val="0"/>
              </w:rPr>
            </w:pPr>
            <w:r w:rsidRPr="001151C7">
              <w:rPr>
                <w:b w:val="0"/>
              </w:rPr>
              <w:t>Descrição</w:t>
            </w:r>
          </w:p>
        </w:tc>
        <w:tc>
          <w:tcPr>
            <w:tcW w:w="7502" w:type="dxa"/>
          </w:tcPr>
          <w:p w14:paraId="59B15722" w14:textId="77777777" w:rsidR="00B90F4D" w:rsidRDefault="00B90F4D" w:rsidP="009923F4">
            <w:pPr>
              <w:ind w:left="0"/>
              <w:cnfStyle w:val="000000000000" w:firstRow="0" w:lastRow="0" w:firstColumn="0" w:lastColumn="0" w:oddVBand="0" w:evenVBand="0" w:oddHBand="0" w:evenHBand="0" w:firstRowFirstColumn="0" w:firstRowLastColumn="0" w:lastRowFirstColumn="0" w:lastRowLastColumn="0"/>
            </w:pPr>
          </w:p>
        </w:tc>
      </w:tr>
    </w:tbl>
    <w:p w14:paraId="5E4233DB" w14:textId="77777777" w:rsidR="00B90F4D" w:rsidRDefault="00B90F4D" w:rsidP="00B90F4D"/>
    <w:p w14:paraId="2CCC52FE" w14:textId="77777777" w:rsidR="00B90F4D" w:rsidRDefault="00B90F4D" w:rsidP="00B90F4D"/>
    <w:tbl>
      <w:tblPr>
        <w:tblStyle w:val="SyllabusTable-withBorders"/>
        <w:tblW w:w="0" w:type="auto"/>
        <w:tblLook w:val="04A0" w:firstRow="1" w:lastRow="0" w:firstColumn="1" w:lastColumn="0" w:noHBand="0" w:noVBand="1"/>
      </w:tblPr>
      <w:tblGrid>
        <w:gridCol w:w="4675"/>
        <w:gridCol w:w="4675"/>
      </w:tblGrid>
      <w:tr w:rsidR="00B90F4D" w14:paraId="2A482FCC"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98AC79" w14:textId="77777777" w:rsidR="00B90F4D" w:rsidRDefault="00B90F4D" w:rsidP="009923F4">
            <w:pPr>
              <w:ind w:left="0"/>
              <w:jc w:val="center"/>
            </w:pPr>
            <w:r>
              <w:t>Fluxo de Eventos - Humano</w:t>
            </w:r>
          </w:p>
        </w:tc>
        <w:tc>
          <w:tcPr>
            <w:tcW w:w="4675" w:type="dxa"/>
          </w:tcPr>
          <w:p w14:paraId="3D1D5B66" w14:textId="77777777" w:rsidR="00B90F4D" w:rsidRDefault="00B90F4D"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B90F4D" w14:paraId="1EE09F53"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2E5E737C" w14:textId="77777777" w:rsidR="00B90F4D" w:rsidRPr="00873462" w:rsidRDefault="00B90F4D"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788135BC" w14:textId="77777777" w:rsidR="00B90F4D" w:rsidRDefault="00B90F4D" w:rsidP="009923F4">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“XPTO” chama/faz …</w:t>
            </w:r>
          </w:p>
          <w:p w14:paraId="0FF75766" w14:textId="77777777" w:rsidR="00B90F4D" w:rsidRDefault="00B90F4D" w:rsidP="009923F4">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“ZXY” chama/faz …</w:t>
            </w:r>
          </w:p>
        </w:tc>
      </w:tr>
      <w:tr w:rsidR="00B90F4D" w14:paraId="030B0659"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2A4D00A1" w14:textId="77777777" w:rsidR="00B90F4D" w:rsidRPr="00873462" w:rsidRDefault="00B90F4D" w:rsidP="009923F4">
            <w:pPr>
              <w:pStyle w:val="PargrafodaLista"/>
              <w:spacing w:after="0"/>
              <w:ind w:left="45"/>
              <w:rPr>
                <w:b w:val="0"/>
              </w:rPr>
            </w:pPr>
            <w:r w:rsidRPr="00873462">
              <w:rPr>
                <w:b w:val="0"/>
              </w:rPr>
              <w:t xml:space="preserve">2 </w:t>
            </w:r>
            <w:r>
              <w:rPr>
                <w:b w:val="0"/>
              </w:rPr>
              <w:t>–</w:t>
            </w:r>
            <w:r w:rsidRPr="00873462">
              <w:rPr>
                <w:b w:val="0"/>
              </w:rPr>
              <w:t xml:space="preserve"> </w:t>
            </w:r>
          </w:p>
        </w:tc>
        <w:tc>
          <w:tcPr>
            <w:tcW w:w="4675" w:type="dxa"/>
          </w:tcPr>
          <w:p w14:paraId="671DF348" w14:textId="77777777" w:rsidR="00B90F4D" w:rsidRDefault="00B90F4D"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B90F4D" w14:paraId="3EF04BDD"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58FF3B1A" w14:textId="77777777" w:rsidR="00B90F4D" w:rsidRPr="00873462" w:rsidRDefault="00B90F4D" w:rsidP="009923F4">
            <w:pPr>
              <w:pStyle w:val="PargrafodaLista"/>
              <w:spacing w:after="0"/>
              <w:ind w:left="45"/>
              <w:rPr>
                <w:b w:val="0"/>
              </w:rPr>
            </w:pPr>
            <w:r w:rsidRPr="00873462">
              <w:rPr>
                <w:b w:val="0"/>
              </w:rPr>
              <w:t xml:space="preserve">3 </w:t>
            </w:r>
            <w:r>
              <w:rPr>
                <w:b w:val="0"/>
              </w:rPr>
              <w:t>–</w:t>
            </w:r>
            <w:r w:rsidRPr="00873462">
              <w:rPr>
                <w:b w:val="0"/>
              </w:rPr>
              <w:t xml:space="preserve"> </w:t>
            </w:r>
          </w:p>
        </w:tc>
        <w:tc>
          <w:tcPr>
            <w:tcW w:w="4675" w:type="dxa"/>
          </w:tcPr>
          <w:p w14:paraId="528B4C2F" w14:textId="77777777" w:rsidR="00B90F4D" w:rsidRDefault="00B90F4D"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44F67B98" w14:textId="77777777" w:rsidR="00B90F4D" w:rsidRDefault="00B90F4D"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239B285E" w14:textId="77777777" w:rsidR="00B90F4D" w:rsidRDefault="00B90F4D" w:rsidP="00B90F4D">
      <w:pPr>
        <w:ind w:left="0"/>
      </w:pPr>
    </w:p>
    <w:p w14:paraId="126851C7" w14:textId="77777777" w:rsidR="00B90F4D" w:rsidRDefault="00B90F4D" w:rsidP="00B90F4D">
      <w:pPr>
        <w:ind w:left="0"/>
      </w:pPr>
    </w:p>
    <w:tbl>
      <w:tblPr>
        <w:tblStyle w:val="SyllabusTable-withBorders"/>
        <w:tblW w:w="0" w:type="auto"/>
        <w:tblLook w:val="04A0" w:firstRow="1" w:lastRow="0" w:firstColumn="1" w:lastColumn="0" w:noHBand="0" w:noVBand="1"/>
      </w:tblPr>
      <w:tblGrid>
        <w:gridCol w:w="3248"/>
        <w:gridCol w:w="3248"/>
        <w:gridCol w:w="2854"/>
      </w:tblGrid>
      <w:tr w:rsidR="00B90F4D" w14:paraId="31980110"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4715F88A" w14:textId="77777777" w:rsidR="00B90F4D" w:rsidRDefault="00B90F4D" w:rsidP="009923F4">
            <w:pPr>
              <w:ind w:left="0"/>
              <w:jc w:val="center"/>
            </w:pPr>
            <w:r>
              <w:t>Pré-condições</w:t>
            </w:r>
          </w:p>
        </w:tc>
        <w:tc>
          <w:tcPr>
            <w:tcW w:w="3248" w:type="dxa"/>
          </w:tcPr>
          <w:p w14:paraId="30EC9748" w14:textId="77777777" w:rsidR="00B90F4D" w:rsidRDefault="00B90F4D"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7F747421" w14:textId="77777777" w:rsidR="00B90F4D" w:rsidRDefault="00B90F4D"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B90F4D" w14:paraId="7B2B35D8"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2F6D8C05" w14:textId="77777777" w:rsidR="00B90F4D" w:rsidRPr="000749A4" w:rsidRDefault="00B90F4D" w:rsidP="009923F4">
            <w:pPr>
              <w:ind w:left="150"/>
              <w:jc w:val="center"/>
              <w:rPr>
                <w:b w:val="0"/>
              </w:rPr>
            </w:pPr>
            <w:r w:rsidRPr="000749A4">
              <w:rPr>
                <w:b w:val="0"/>
              </w:rPr>
              <w:t>Sem nada a registar</w:t>
            </w:r>
          </w:p>
        </w:tc>
        <w:tc>
          <w:tcPr>
            <w:tcW w:w="3248" w:type="dxa"/>
          </w:tcPr>
          <w:p w14:paraId="18A1610E" w14:textId="77777777" w:rsidR="00B90F4D" w:rsidRPr="000749A4" w:rsidRDefault="00B90F4D"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2150346" w14:textId="77777777" w:rsidR="00B90F4D" w:rsidRPr="000749A4" w:rsidRDefault="00B90F4D"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B90F4D" w14:paraId="4A9E979C"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3BDA020" w14:textId="77777777" w:rsidR="00B90F4D" w:rsidRPr="000749A4" w:rsidRDefault="00B90F4D" w:rsidP="009923F4">
            <w:pPr>
              <w:ind w:left="0"/>
              <w:jc w:val="center"/>
              <w:rPr>
                <w:b w:val="0"/>
              </w:rPr>
            </w:pPr>
          </w:p>
        </w:tc>
        <w:tc>
          <w:tcPr>
            <w:tcW w:w="3248" w:type="dxa"/>
          </w:tcPr>
          <w:p w14:paraId="5CB4B162" w14:textId="77777777" w:rsidR="00B90F4D" w:rsidRPr="000749A4" w:rsidRDefault="00B90F4D"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B05DA90" w14:textId="77777777" w:rsidR="00B90F4D" w:rsidRPr="000749A4" w:rsidRDefault="00B90F4D"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B90F4D" w14:paraId="2B04D779"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12B1895" w14:textId="77777777" w:rsidR="00B90F4D" w:rsidRPr="000749A4" w:rsidRDefault="00B90F4D" w:rsidP="009923F4">
            <w:pPr>
              <w:ind w:left="0"/>
              <w:jc w:val="center"/>
              <w:rPr>
                <w:b w:val="0"/>
              </w:rPr>
            </w:pPr>
          </w:p>
        </w:tc>
        <w:tc>
          <w:tcPr>
            <w:tcW w:w="3248" w:type="dxa"/>
          </w:tcPr>
          <w:p w14:paraId="2D5AEEF6" w14:textId="77777777" w:rsidR="00B90F4D" w:rsidRPr="000749A4" w:rsidRDefault="00B90F4D"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48E1D40" w14:textId="77777777" w:rsidR="00B90F4D" w:rsidRPr="000749A4" w:rsidRDefault="00B90F4D"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B90F4D" w14:paraId="4021EFDF"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73CB11C6" w14:textId="77777777" w:rsidR="00B90F4D" w:rsidRPr="000749A4" w:rsidRDefault="00B90F4D" w:rsidP="009923F4">
            <w:pPr>
              <w:ind w:left="0"/>
              <w:jc w:val="center"/>
            </w:pPr>
          </w:p>
        </w:tc>
        <w:tc>
          <w:tcPr>
            <w:tcW w:w="3248" w:type="dxa"/>
          </w:tcPr>
          <w:p w14:paraId="5075CA72" w14:textId="77777777" w:rsidR="00B90F4D" w:rsidRPr="000749A4" w:rsidRDefault="00B90F4D"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51E45872" w14:textId="77777777" w:rsidR="00B90F4D" w:rsidRDefault="00B90F4D"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70FC0B69" w14:textId="77777777" w:rsidR="00B90F4D" w:rsidRDefault="00B90F4D" w:rsidP="00B90F4D">
      <w:pPr>
        <w:ind w:left="0"/>
      </w:pPr>
    </w:p>
    <w:p w14:paraId="104EAD57" w14:textId="77777777" w:rsidR="00B90F4D" w:rsidRDefault="00B90F4D" w:rsidP="00B90F4D">
      <w:pPr>
        <w:ind w:left="0"/>
      </w:pPr>
    </w:p>
    <w:p w14:paraId="355C8F30" w14:textId="77777777" w:rsidR="00B90F4D" w:rsidRDefault="00B90F4D" w:rsidP="00B90F4D">
      <w:pPr>
        <w:ind w:left="0"/>
      </w:pPr>
    </w:p>
    <w:p w14:paraId="3AEE0133" w14:textId="77777777" w:rsidR="00B90F4D" w:rsidRDefault="00B90F4D" w:rsidP="00B90F4D">
      <w:pPr>
        <w:ind w:left="0"/>
      </w:pPr>
    </w:p>
    <w:p w14:paraId="57B0D66C" w14:textId="77777777" w:rsidR="00B90F4D" w:rsidRDefault="00B90F4D" w:rsidP="00B90F4D">
      <w:pPr>
        <w:ind w:left="0"/>
      </w:pPr>
    </w:p>
    <w:p w14:paraId="361EBF5B" w14:textId="77777777" w:rsidR="00B90F4D" w:rsidRDefault="00B90F4D" w:rsidP="00B90F4D">
      <w:pPr>
        <w:ind w:left="0"/>
      </w:pPr>
    </w:p>
    <w:p w14:paraId="549FE2E5" w14:textId="77777777" w:rsidR="00B90F4D" w:rsidRDefault="00B90F4D" w:rsidP="00B90F4D">
      <w:pPr>
        <w:ind w:left="0"/>
      </w:pPr>
    </w:p>
    <w:p w14:paraId="14D0470E" w14:textId="77777777" w:rsidR="00B90F4D" w:rsidRPr="001151C7" w:rsidRDefault="00B90F4D" w:rsidP="00B90F4D">
      <w:pPr>
        <w:ind w:left="0"/>
      </w:pPr>
    </w:p>
    <w:p w14:paraId="1542B217" w14:textId="77777777" w:rsidR="00B90F4D" w:rsidRDefault="00B90F4D" w:rsidP="00B90F4D">
      <w:pPr>
        <w:pStyle w:val="Cabealho3"/>
        <w:numPr>
          <w:ilvl w:val="2"/>
          <w:numId w:val="66"/>
        </w:numPr>
      </w:pPr>
      <w:bookmarkStart w:id="137" w:name="_Toc500183055"/>
      <w:r>
        <w:lastRenderedPageBreak/>
        <w:t>Diagrama de sequência</w:t>
      </w:r>
      <w:bookmarkEnd w:id="137"/>
    </w:p>
    <w:p w14:paraId="3AB6D334" w14:textId="77777777" w:rsidR="00B90F4D" w:rsidRDefault="00B90F4D" w:rsidP="00B90F4D"/>
    <w:p w14:paraId="12D14A3C" w14:textId="77777777" w:rsidR="00B90F4D" w:rsidRDefault="00B90F4D" w:rsidP="00B90F4D">
      <w:r>
        <w:t>&lt;Diagrama de sequência básico, que junta o Actor e a interação entre as diferentes camadas. Nos casos de uso mais completos/complexos, complementar o diagrama com uma breve descrição&gt;</w:t>
      </w:r>
    </w:p>
    <w:p w14:paraId="02199932" w14:textId="77777777" w:rsidR="00B90F4D" w:rsidRDefault="00B90F4D" w:rsidP="00B90F4D"/>
    <w:p w14:paraId="2B16CBE3" w14:textId="77777777" w:rsidR="00B90F4D" w:rsidRDefault="00B90F4D" w:rsidP="00B90F4D"/>
    <w:p w14:paraId="24988A34" w14:textId="77777777" w:rsidR="00B90F4D" w:rsidRDefault="00B90F4D" w:rsidP="00B90F4D"/>
    <w:p w14:paraId="0AFAA2FE" w14:textId="77777777" w:rsidR="00B90F4D" w:rsidRDefault="00B90F4D" w:rsidP="00B90F4D"/>
    <w:p w14:paraId="4C4BA34B" w14:textId="77777777" w:rsidR="00B90F4D" w:rsidRDefault="00B90F4D" w:rsidP="00B90F4D"/>
    <w:p w14:paraId="0CC456DB" w14:textId="77777777" w:rsidR="00B90F4D" w:rsidRDefault="00B90F4D" w:rsidP="00B90F4D"/>
    <w:p w14:paraId="6344C488" w14:textId="77777777" w:rsidR="00B90F4D" w:rsidRDefault="00B90F4D" w:rsidP="00B90F4D"/>
    <w:p w14:paraId="60347F5A" w14:textId="77777777" w:rsidR="00B90F4D" w:rsidRDefault="00B90F4D" w:rsidP="00B90F4D"/>
    <w:p w14:paraId="590699C1" w14:textId="77777777" w:rsidR="00B90F4D" w:rsidRDefault="00B90F4D" w:rsidP="00B90F4D"/>
    <w:p w14:paraId="6D4556D4" w14:textId="77777777" w:rsidR="00B90F4D" w:rsidRDefault="00B90F4D" w:rsidP="00B90F4D"/>
    <w:p w14:paraId="1820FB6E" w14:textId="77777777" w:rsidR="00B90F4D" w:rsidRDefault="00B90F4D" w:rsidP="00B90F4D"/>
    <w:p w14:paraId="445A5A8A" w14:textId="77777777" w:rsidR="00B90F4D" w:rsidRDefault="00B90F4D" w:rsidP="00B90F4D"/>
    <w:p w14:paraId="59504715" w14:textId="77777777" w:rsidR="00B90F4D" w:rsidRDefault="00B90F4D" w:rsidP="00B90F4D"/>
    <w:p w14:paraId="77C3E07E" w14:textId="77777777" w:rsidR="00B90F4D" w:rsidRDefault="00B90F4D" w:rsidP="00B90F4D"/>
    <w:p w14:paraId="3088493F" w14:textId="77777777" w:rsidR="00B90F4D" w:rsidRDefault="00B90F4D" w:rsidP="00B90F4D"/>
    <w:p w14:paraId="776EB8F2" w14:textId="77777777" w:rsidR="00B90F4D" w:rsidRDefault="00B90F4D" w:rsidP="00B90F4D"/>
    <w:p w14:paraId="6DBA0B8E" w14:textId="77777777" w:rsidR="00B90F4D" w:rsidRDefault="00B90F4D" w:rsidP="00B90F4D"/>
    <w:p w14:paraId="155A394E" w14:textId="77777777" w:rsidR="00B90F4D" w:rsidRDefault="00B90F4D" w:rsidP="00B90F4D"/>
    <w:p w14:paraId="41551C69" w14:textId="77777777" w:rsidR="00B90F4D" w:rsidRDefault="00B90F4D" w:rsidP="00B90F4D"/>
    <w:p w14:paraId="792FAF06" w14:textId="77777777" w:rsidR="00B90F4D" w:rsidRDefault="00B90F4D" w:rsidP="00B90F4D"/>
    <w:p w14:paraId="355A72F0" w14:textId="77777777" w:rsidR="00B90F4D" w:rsidRDefault="00B90F4D" w:rsidP="00B90F4D"/>
    <w:p w14:paraId="69F84178" w14:textId="77777777" w:rsidR="00B90F4D" w:rsidRDefault="00B90F4D" w:rsidP="00B90F4D"/>
    <w:p w14:paraId="73F48217" w14:textId="77777777" w:rsidR="00B90F4D" w:rsidRDefault="00B90F4D" w:rsidP="00B90F4D"/>
    <w:p w14:paraId="062FA2F9" w14:textId="77777777" w:rsidR="00B90F4D" w:rsidRDefault="00B90F4D" w:rsidP="00B90F4D"/>
    <w:p w14:paraId="6C8BCC3F" w14:textId="77777777" w:rsidR="00B90F4D" w:rsidRDefault="00B90F4D" w:rsidP="00B90F4D"/>
    <w:p w14:paraId="4A278A04" w14:textId="77777777" w:rsidR="00B90F4D" w:rsidRDefault="00B90F4D" w:rsidP="00B90F4D"/>
    <w:p w14:paraId="69E6A27A" w14:textId="77777777" w:rsidR="00B90F4D" w:rsidRDefault="00B90F4D" w:rsidP="00B90F4D"/>
    <w:p w14:paraId="4FF41928" w14:textId="77777777" w:rsidR="00B90F4D" w:rsidRDefault="00B90F4D" w:rsidP="00B90F4D">
      <w:pPr>
        <w:pStyle w:val="Cabealho3"/>
        <w:numPr>
          <w:ilvl w:val="2"/>
          <w:numId w:val="69"/>
        </w:numPr>
      </w:pPr>
      <w:bookmarkStart w:id="138" w:name="_Toc500183056"/>
      <w:r>
        <w:lastRenderedPageBreak/>
        <w:t>Ilustração da funcionalidade</w:t>
      </w:r>
      <w:bookmarkEnd w:id="138"/>
    </w:p>
    <w:p w14:paraId="7C593489" w14:textId="7A97F992" w:rsidR="00B90F4D" w:rsidRDefault="00B90F4D" w:rsidP="00B90F4D">
      <w:r>
        <w:rPr>
          <w:noProof/>
          <w:lang w:eastAsia="pt-PT"/>
        </w:rPr>
        <mc:AlternateContent>
          <mc:Choice Requires="wpg">
            <w:drawing>
              <wp:anchor distT="0" distB="0" distL="114300" distR="114300" simplePos="0" relativeHeight="251706368" behindDoc="0" locked="0" layoutInCell="1" allowOverlap="1" wp14:anchorId="54FFE670" wp14:editId="60A28B02">
                <wp:simplePos x="0" y="0"/>
                <wp:positionH relativeFrom="column">
                  <wp:posOffset>-374015</wp:posOffset>
                </wp:positionH>
                <wp:positionV relativeFrom="paragraph">
                  <wp:posOffset>260985</wp:posOffset>
                </wp:positionV>
                <wp:extent cx="6888480" cy="1631315"/>
                <wp:effectExtent l="0" t="0" r="7620" b="6985"/>
                <wp:wrapTight wrapText="bothSides">
                  <wp:wrapPolygon edited="0">
                    <wp:start x="0" y="0"/>
                    <wp:lineTo x="0" y="21440"/>
                    <wp:lineTo x="21564" y="21440"/>
                    <wp:lineTo x="21564" y="0"/>
                    <wp:lineTo x="0" y="0"/>
                  </wp:wrapPolygon>
                </wp:wrapTight>
                <wp:docPr id="202" name="Grupo 202"/>
                <wp:cNvGraphicFramePr/>
                <a:graphic xmlns:a="http://schemas.openxmlformats.org/drawingml/2006/main">
                  <a:graphicData uri="http://schemas.microsoft.com/office/word/2010/wordprocessingGroup">
                    <wpg:wgp>
                      <wpg:cNvGrpSpPr/>
                      <wpg:grpSpPr>
                        <a:xfrm>
                          <a:off x="0" y="0"/>
                          <a:ext cx="6888480" cy="1631315"/>
                          <a:chOff x="0" y="0"/>
                          <a:chExt cx="6888480" cy="1631315"/>
                        </a:xfrm>
                      </wpg:grpSpPr>
                      <pic:pic xmlns:pic="http://schemas.openxmlformats.org/drawingml/2006/picture">
                        <pic:nvPicPr>
                          <pic:cNvPr id="144" name="Imagem 144"/>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888480" cy="1314450"/>
                          </a:xfrm>
                          <a:prstGeom prst="rect">
                            <a:avLst/>
                          </a:prstGeom>
                        </pic:spPr>
                      </pic:pic>
                      <wps:wsp>
                        <wps:cNvPr id="146" name="Caixa de texto 146"/>
                        <wps:cNvSpPr txBox="1"/>
                        <wps:spPr>
                          <a:xfrm>
                            <a:off x="0" y="1371600"/>
                            <a:ext cx="6888480" cy="259715"/>
                          </a:xfrm>
                          <a:prstGeom prst="rect">
                            <a:avLst/>
                          </a:prstGeom>
                          <a:solidFill>
                            <a:prstClr val="white"/>
                          </a:solidFill>
                          <a:ln>
                            <a:noFill/>
                          </a:ln>
                        </wps:spPr>
                        <wps:txbx>
                          <w:txbxContent>
                            <w:p w14:paraId="5473C78F" w14:textId="3D1390C5" w:rsidR="0072233D" w:rsidRPr="00840A86" w:rsidRDefault="0072233D" w:rsidP="00887E91">
                              <w:pPr>
                                <w:pStyle w:val="Legenda"/>
                                <w:jc w:val="center"/>
                                <w:rPr>
                                  <w:noProof/>
                                  <w:color w:val="404040" w:themeColor="text1" w:themeTint="BF"/>
                                </w:rPr>
                              </w:pPr>
                              <w:bookmarkStart w:id="139" w:name="_Toc499477220"/>
                              <w:r>
                                <w:t xml:space="preserve">Figura </w:t>
                              </w:r>
                              <w:r>
                                <w:fldChar w:fldCharType="begin"/>
                              </w:r>
                              <w:r>
                                <w:instrText xml:space="preserve"> SEQ Figura \* ARABIC </w:instrText>
                              </w:r>
                              <w:r>
                                <w:fldChar w:fldCharType="separate"/>
                              </w:r>
                              <w:r>
                                <w:rPr>
                                  <w:noProof/>
                                </w:rPr>
                                <w:t>22</w:t>
                              </w:r>
                              <w:r>
                                <w:fldChar w:fldCharType="end"/>
                              </w:r>
                              <w:r>
                                <w:t xml:space="preserve"> - REQ_7: </w:t>
                              </w:r>
                              <w:proofErr w:type="spellStart"/>
                              <w:r>
                                <w:t>View</w:t>
                              </w:r>
                              <w:proofErr w:type="spellEnd"/>
                              <w:r>
                                <w:t xml:space="preserve"> da listagem de dadores com amostras pendentes de análise</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FFE670" id="Grupo 202" o:spid="_x0000_s1069" style="position:absolute;left:0;text-align:left;margin-left:-29.45pt;margin-top:20.55pt;width:542.4pt;height:128.45pt;z-index:251706368" coordsize="68884,16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">
                <v:shape id="Imagem 144" o:spid="_x0000_s1070" type="#_x0000_t75" style="position:absolute;width:68884;height:13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aO93EAAAA3AAAAA8AAABkcnMvZG93bnJldi54bWxET01rwkAQvQv+h2UKvYS6sQSR1FWKUigi&#10;FtNeehuyYzZpdjZmV43/vlsoeJvH+5zFarCtuFDva8cKppMUBHHpdM2Vgq/Pt6c5CB+QNbaOScGN&#10;PKyW49ECc+2ufKBLESoRQ9jnqMCE0OVS+tKQRT9xHXHkjq63GCLsK6l7vMZw28rnNJ1JizXHBoMd&#10;rQ2VP8XZKtgdC3/6SJpTk20Pm/C9T5LG7JV6fBheX0AEGsJd/O9+13F+lsHfM/ECuf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VaO93EAAAA3AAAAA8AAAAAAAAAAAAAAAAA&#10;nwIAAGRycy9kb3ducmV2LnhtbFBLBQYAAAAABAAEAPcAAACQAwAAAAA=&#10;">
                  <v:imagedata r:id="rId92" o:title=""/>
                  <v:path arrowok="t"/>
                </v:shape>
                <v:shape id="Caixa de texto 146" o:spid="_x0000_s1071" type="#_x0000_t202" style="position:absolute;top:13716;width:68884;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mtWcQA&#10;AADcAAAADwAAAGRycy9kb3ducmV2LnhtbERPTUvDQBC9F/wPywheit1oQ5DYbSlFwXopjbl4G7LT&#10;bDQ7G3Y3bfz3riD0No/3OavNZHtxJh86xwoeFhkI4sbpjlsF9cfr/ROIEJE19o5JwQ8F2KxvZiss&#10;tbvwkc5VbEUK4VCiAhPjUEoZGkMWw8INxIk7OW8xJuhbqT1eUrjt5WOWFdJix6nB4EA7Q813NVoF&#10;h/zzYObj6eV9my/9vh53xVdbKXV3O22fQUSa4lX8737TaX5ewN8z6QK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5rVnEAAAA3AAAAA8AAAAAAAAAAAAAAAAAmAIAAGRycy9k&#10;b3ducmV2LnhtbFBLBQYAAAAABAAEAPUAAACJAwAAAAA=&#10;" stroked="f">
                  <v:textbox style="mso-fit-shape-to-text:t" inset="0,0,0,0">
                    <w:txbxContent>
                      <w:p w14:paraId="5473C78F" w14:textId="3D1390C5" w:rsidR="0072233D" w:rsidRPr="00840A86" w:rsidRDefault="0072233D" w:rsidP="00887E91">
                        <w:pPr>
                          <w:pStyle w:val="Legenda"/>
                          <w:jc w:val="center"/>
                          <w:rPr>
                            <w:noProof/>
                            <w:color w:val="404040" w:themeColor="text1" w:themeTint="BF"/>
                          </w:rPr>
                        </w:pPr>
                        <w:bookmarkStart w:id="140" w:name="_Toc499477220"/>
                        <w:r>
                          <w:t xml:space="preserve">Figura </w:t>
                        </w:r>
                        <w:r>
                          <w:fldChar w:fldCharType="begin"/>
                        </w:r>
                        <w:r>
                          <w:instrText xml:space="preserve"> SEQ Figura \* ARABIC </w:instrText>
                        </w:r>
                        <w:r>
                          <w:fldChar w:fldCharType="separate"/>
                        </w:r>
                        <w:r>
                          <w:rPr>
                            <w:noProof/>
                          </w:rPr>
                          <w:t>22</w:t>
                        </w:r>
                        <w:r>
                          <w:fldChar w:fldCharType="end"/>
                        </w:r>
                        <w:r>
                          <w:t xml:space="preserve"> - REQ_7: </w:t>
                        </w:r>
                        <w:proofErr w:type="spellStart"/>
                        <w:r>
                          <w:t>View</w:t>
                        </w:r>
                        <w:proofErr w:type="spellEnd"/>
                        <w:r>
                          <w:t xml:space="preserve"> da listagem de dadores com amostras pendentes de análise</w:t>
                        </w:r>
                        <w:bookmarkEnd w:id="140"/>
                      </w:p>
                    </w:txbxContent>
                  </v:textbox>
                </v:shape>
                <w10:wrap type="tight"/>
              </v:group>
            </w:pict>
          </mc:Fallback>
        </mc:AlternateContent>
      </w:r>
    </w:p>
    <w:p w14:paraId="7B5E2672" w14:textId="334E5F16" w:rsidR="00B90F4D" w:rsidRDefault="00B90F4D" w:rsidP="00B90F4D">
      <w:r>
        <w:rPr>
          <w:noProof/>
          <w:lang w:eastAsia="pt-PT"/>
        </w:rPr>
        <mc:AlternateContent>
          <mc:Choice Requires="wpg">
            <w:drawing>
              <wp:anchor distT="0" distB="0" distL="114300" distR="114300" simplePos="0" relativeHeight="251709440" behindDoc="0" locked="0" layoutInCell="1" allowOverlap="1" wp14:anchorId="35B08358" wp14:editId="11D7414D">
                <wp:simplePos x="0" y="0"/>
                <wp:positionH relativeFrom="column">
                  <wp:posOffset>-330835</wp:posOffset>
                </wp:positionH>
                <wp:positionV relativeFrom="paragraph">
                  <wp:posOffset>1979295</wp:posOffset>
                </wp:positionV>
                <wp:extent cx="6847840" cy="4574540"/>
                <wp:effectExtent l="0" t="0" r="0" b="0"/>
                <wp:wrapTight wrapText="bothSides">
                  <wp:wrapPolygon edited="0">
                    <wp:start x="0" y="0"/>
                    <wp:lineTo x="0" y="21498"/>
                    <wp:lineTo x="21512" y="21498"/>
                    <wp:lineTo x="21512" y="0"/>
                    <wp:lineTo x="0" y="0"/>
                  </wp:wrapPolygon>
                </wp:wrapTight>
                <wp:docPr id="204" name="Grupo 204"/>
                <wp:cNvGraphicFramePr/>
                <a:graphic xmlns:a="http://schemas.openxmlformats.org/drawingml/2006/main">
                  <a:graphicData uri="http://schemas.microsoft.com/office/word/2010/wordprocessingGroup">
                    <wpg:wgp>
                      <wpg:cNvGrpSpPr/>
                      <wpg:grpSpPr>
                        <a:xfrm>
                          <a:off x="0" y="0"/>
                          <a:ext cx="6847840" cy="4574540"/>
                          <a:chOff x="0" y="0"/>
                          <a:chExt cx="6847840" cy="4574540"/>
                        </a:xfrm>
                      </wpg:grpSpPr>
                      <pic:pic xmlns:pic="http://schemas.openxmlformats.org/drawingml/2006/picture">
                        <pic:nvPicPr>
                          <pic:cNvPr id="145" name="Imagem 145"/>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847840" cy="4254500"/>
                          </a:xfrm>
                          <a:prstGeom prst="rect">
                            <a:avLst/>
                          </a:prstGeom>
                        </pic:spPr>
                      </pic:pic>
                      <wps:wsp>
                        <wps:cNvPr id="147" name="Caixa de texto 147"/>
                        <wps:cNvSpPr txBox="1"/>
                        <wps:spPr>
                          <a:xfrm>
                            <a:off x="0" y="4314825"/>
                            <a:ext cx="6847840" cy="259715"/>
                          </a:xfrm>
                          <a:prstGeom prst="rect">
                            <a:avLst/>
                          </a:prstGeom>
                          <a:solidFill>
                            <a:prstClr val="white"/>
                          </a:solidFill>
                          <a:ln>
                            <a:noFill/>
                          </a:ln>
                        </wps:spPr>
                        <wps:txbx>
                          <w:txbxContent>
                            <w:p w14:paraId="67E1BA36" w14:textId="7E795D46" w:rsidR="0072233D" w:rsidRPr="005F4902" w:rsidRDefault="0072233D" w:rsidP="00887E91">
                              <w:pPr>
                                <w:pStyle w:val="Legenda"/>
                                <w:jc w:val="center"/>
                                <w:rPr>
                                  <w:noProof/>
                                  <w:color w:val="404040" w:themeColor="text1" w:themeTint="BF"/>
                                </w:rPr>
                              </w:pPr>
                              <w:bookmarkStart w:id="141" w:name="_Toc499477221"/>
                              <w:r>
                                <w:t xml:space="preserve">Figura </w:t>
                              </w:r>
                              <w:r>
                                <w:fldChar w:fldCharType="begin"/>
                              </w:r>
                              <w:r>
                                <w:instrText xml:space="preserve"> SEQ Figura \* ARABIC </w:instrText>
                              </w:r>
                              <w:r>
                                <w:fldChar w:fldCharType="separate"/>
                              </w:r>
                              <w:r>
                                <w:rPr>
                                  <w:noProof/>
                                </w:rPr>
                                <w:t>23</w:t>
                              </w:r>
                              <w:r>
                                <w:fldChar w:fldCharType="end"/>
                              </w:r>
                              <w:r>
                                <w:t xml:space="preserve"> - REQ_7: </w:t>
                              </w:r>
                              <w:proofErr w:type="spellStart"/>
                              <w:r>
                                <w:t>View</w:t>
                              </w:r>
                              <w:proofErr w:type="spellEnd"/>
                              <w:r>
                                <w:t xml:space="preserve"> dos resultados das análises gerados pela API </w:t>
                              </w:r>
                              <w:proofErr w:type="spellStart"/>
                              <w:r>
                                <w:t>iAnalysis</w:t>
                              </w:r>
                              <w:bookmarkEnd w:id="1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B08358" id="Grupo 204" o:spid="_x0000_s1072" style="position:absolute;left:0;text-align:left;margin-left:-26.05pt;margin-top:155.85pt;width:539.2pt;height:360.2pt;z-index:251709440" coordsize="68478,45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">
                <v:shape id="Imagem 145" o:spid="_x0000_s1073" type="#_x0000_t75" style="position:absolute;width:68478;height:42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vX13CAAAA3AAAAA8AAABkcnMvZG93bnJldi54bWxET9tqAjEQfS/4D2GEvmlWqaWuRinSgqhI&#10;vT4Pm3GzdDNZNnFd/94UhL7N4VxnOm9tKRqqfeFYwaCfgCDOnC44V3A8fPc+QPiArLF0TAru5GE+&#10;67xMMdXuxjtq9iEXMYR9igpMCFUqpc8MWfR9VxFH7uJqiyHCOpe6xlsMt6UcJsm7tFhwbDBY0cJQ&#10;9ru/WgXj62mYnderTbHUl8VZb81P87VT6rXbfk5ABGrDv/jpXuo4/20Ef8/EC+Ts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b19dwgAAANwAAAAPAAAAAAAAAAAAAAAAAJ8C&#10;AABkcnMvZG93bnJldi54bWxQSwUGAAAAAAQABAD3AAAAjgMAAAAA&#10;">
                  <v:imagedata r:id="rId94" o:title=""/>
                  <v:path arrowok="t"/>
                </v:shape>
                <v:shape id="Caixa de texto 147" o:spid="_x0000_s1074" type="#_x0000_t202" style="position:absolute;top:43148;width:68478;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UIwsUA&#10;AADcAAAADwAAAGRycy9kb3ducmV2LnhtbERPTUvDQBC9C/6HZQQv0m7UkJbYbSlFQXspxl56G7LT&#10;bDQ7G3Y3bfz3rlDobR7vcxar0XbiRD60jhU8TjMQxLXTLTcK9l9vkzmIEJE1do5JwS8FWC1vbxZY&#10;anfmTzpVsREphEOJCkyMfSllqA1ZDFPXEyfu6LzFmKBvpPZ4TuG2k09ZVkiLLacGgz1tDNU/1WAV&#10;7PLDzjwMx9ftOn/2H/thU3w3lVL3d+P6BUSkMV7FF/e7TvPzGfw/ky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NQjCxQAAANwAAAAPAAAAAAAAAAAAAAAAAJgCAABkcnMv&#10;ZG93bnJldi54bWxQSwUGAAAAAAQABAD1AAAAigMAAAAA&#10;" stroked="f">
                  <v:textbox style="mso-fit-shape-to-text:t" inset="0,0,0,0">
                    <w:txbxContent>
                      <w:p w14:paraId="67E1BA36" w14:textId="7E795D46" w:rsidR="0072233D" w:rsidRPr="005F4902" w:rsidRDefault="0072233D" w:rsidP="00887E91">
                        <w:pPr>
                          <w:pStyle w:val="Legenda"/>
                          <w:jc w:val="center"/>
                          <w:rPr>
                            <w:noProof/>
                            <w:color w:val="404040" w:themeColor="text1" w:themeTint="BF"/>
                          </w:rPr>
                        </w:pPr>
                        <w:bookmarkStart w:id="142" w:name="_Toc499477221"/>
                        <w:r>
                          <w:t xml:space="preserve">Figura </w:t>
                        </w:r>
                        <w:r>
                          <w:fldChar w:fldCharType="begin"/>
                        </w:r>
                        <w:r>
                          <w:instrText xml:space="preserve"> SEQ Figura \* ARABIC </w:instrText>
                        </w:r>
                        <w:r>
                          <w:fldChar w:fldCharType="separate"/>
                        </w:r>
                        <w:r>
                          <w:rPr>
                            <w:noProof/>
                          </w:rPr>
                          <w:t>23</w:t>
                        </w:r>
                        <w:r>
                          <w:fldChar w:fldCharType="end"/>
                        </w:r>
                        <w:r>
                          <w:t xml:space="preserve"> - REQ_7: </w:t>
                        </w:r>
                        <w:proofErr w:type="spellStart"/>
                        <w:r>
                          <w:t>View</w:t>
                        </w:r>
                        <w:proofErr w:type="spellEnd"/>
                        <w:r>
                          <w:t xml:space="preserve"> dos resultados das análises gerados pela API </w:t>
                        </w:r>
                        <w:proofErr w:type="spellStart"/>
                        <w:r>
                          <w:t>iAnalysis</w:t>
                        </w:r>
                        <w:bookmarkEnd w:id="142"/>
                        <w:proofErr w:type="spellEnd"/>
                      </w:p>
                    </w:txbxContent>
                  </v:textbox>
                </v:shape>
                <w10:wrap type="tight"/>
              </v:group>
            </w:pict>
          </mc:Fallback>
        </mc:AlternateContent>
      </w:r>
    </w:p>
    <w:p w14:paraId="589FCE06" w14:textId="53F4BBD9" w:rsidR="00B90F4D" w:rsidRDefault="00B90F4D" w:rsidP="00B90F4D"/>
    <w:p w14:paraId="77373290" w14:textId="74DDA4BA" w:rsidR="00B90F4D" w:rsidRPr="00B90F4D" w:rsidRDefault="00B90F4D" w:rsidP="00B90F4D"/>
    <w:p w14:paraId="7FB1BC4E" w14:textId="475A4EAE" w:rsidR="00EA2B19" w:rsidRDefault="00EA2B19" w:rsidP="00EA2B19"/>
    <w:p w14:paraId="4F31ECC5" w14:textId="77777777" w:rsidR="00EA2B19" w:rsidRPr="00EA2B19" w:rsidRDefault="00EA2B19" w:rsidP="00887E91">
      <w:pPr>
        <w:ind w:left="0"/>
      </w:pPr>
    </w:p>
    <w:p w14:paraId="126C45FB" w14:textId="0A23FEF3" w:rsidR="00C95518" w:rsidRDefault="00411ABC" w:rsidP="00C95518">
      <w:pPr>
        <w:pStyle w:val="Cabealho2"/>
        <w:numPr>
          <w:ilvl w:val="1"/>
          <w:numId w:val="66"/>
        </w:numPr>
      </w:pPr>
      <w:bookmarkStart w:id="143" w:name="_Toc500183057"/>
      <w:r>
        <w:lastRenderedPageBreak/>
        <w:t>REQ 8</w:t>
      </w:r>
      <w:r w:rsidR="000A4B61">
        <w:t xml:space="preserve"> – Ciclo da dádiva (abertura e consulta de informação)</w:t>
      </w:r>
      <w:bookmarkEnd w:id="143"/>
    </w:p>
    <w:p w14:paraId="4F187671" w14:textId="77777777" w:rsidR="00C95518" w:rsidRDefault="00C95518" w:rsidP="00C95518">
      <w:pPr>
        <w:pStyle w:val="Cabealho3"/>
        <w:numPr>
          <w:ilvl w:val="2"/>
          <w:numId w:val="66"/>
        </w:numPr>
      </w:pPr>
      <w:bookmarkStart w:id="144" w:name="_Toc500183058"/>
      <w:r>
        <w:t>Análise de requisitos</w:t>
      </w:r>
      <w:bookmarkEnd w:id="144"/>
    </w:p>
    <w:p w14:paraId="7884B875" w14:textId="77777777" w:rsidR="00C95518" w:rsidRDefault="00C95518" w:rsidP="00C95518"/>
    <w:tbl>
      <w:tblPr>
        <w:tblStyle w:val="SyllabusTable-withBorders"/>
        <w:tblW w:w="0" w:type="auto"/>
        <w:tblLook w:val="04A0" w:firstRow="1" w:lastRow="0" w:firstColumn="1" w:lastColumn="0" w:noHBand="0" w:noVBand="1"/>
      </w:tblPr>
      <w:tblGrid>
        <w:gridCol w:w="1604"/>
        <w:gridCol w:w="7502"/>
      </w:tblGrid>
      <w:tr w:rsidR="00C95518" w14:paraId="1F5CA066" w14:textId="77777777" w:rsidTr="008D1346">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6A55C23" w14:textId="77777777" w:rsidR="00C95518" w:rsidRPr="001151C7" w:rsidRDefault="00C95518" w:rsidP="009923F4">
            <w:pPr>
              <w:ind w:left="0"/>
              <w:jc w:val="center"/>
              <w:rPr>
                <w:b w:val="0"/>
              </w:rPr>
            </w:pPr>
            <w:r w:rsidRPr="001151C7">
              <w:rPr>
                <w:b w:val="0"/>
              </w:rPr>
              <w:t>Identificador</w:t>
            </w:r>
          </w:p>
        </w:tc>
        <w:tc>
          <w:tcPr>
            <w:tcW w:w="7502" w:type="dxa"/>
          </w:tcPr>
          <w:p w14:paraId="60CC7976" w14:textId="77777777" w:rsidR="00C95518" w:rsidRDefault="00C95518" w:rsidP="009923F4">
            <w:pPr>
              <w:ind w:left="0"/>
              <w:cnfStyle w:val="100000000000" w:firstRow="1" w:lastRow="0" w:firstColumn="0" w:lastColumn="0" w:oddVBand="0" w:evenVBand="0" w:oddHBand="0" w:evenHBand="0" w:firstRowFirstColumn="0" w:firstRowLastColumn="0" w:lastRowFirstColumn="0" w:lastRowLastColumn="0"/>
            </w:pPr>
          </w:p>
        </w:tc>
      </w:tr>
      <w:tr w:rsidR="001F016E" w14:paraId="44652604" w14:textId="77777777" w:rsidTr="008D1346">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F823E8C" w14:textId="77777777" w:rsidR="001F016E" w:rsidRPr="001151C7" w:rsidRDefault="001F016E" w:rsidP="001F016E">
            <w:pPr>
              <w:ind w:left="0"/>
              <w:jc w:val="center"/>
              <w:rPr>
                <w:b w:val="0"/>
              </w:rPr>
            </w:pPr>
            <w:r w:rsidRPr="001151C7">
              <w:rPr>
                <w:b w:val="0"/>
              </w:rPr>
              <w:t>Nome</w:t>
            </w:r>
          </w:p>
        </w:tc>
        <w:tc>
          <w:tcPr>
            <w:tcW w:w="7502" w:type="dxa"/>
          </w:tcPr>
          <w:p w14:paraId="02A6645E" w14:textId="0871E2D7"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Ciclo da dádiva (abertura e consulta de informação)</w:t>
            </w:r>
          </w:p>
        </w:tc>
      </w:tr>
      <w:tr w:rsidR="001F016E" w14:paraId="0B015EBC" w14:textId="77777777" w:rsidTr="008D1346">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77704650" w14:textId="77777777" w:rsidR="001F016E" w:rsidRPr="001151C7" w:rsidRDefault="001F016E" w:rsidP="001F016E">
            <w:pPr>
              <w:ind w:left="0"/>
              <w:jc w:val="center"/>
              <w:rPr>
                <w:b w:val="0"/>
              </w:rPr>
            </w:pPr>
            <w:r w:rsidRPr="001151C7">
              <w:rPr>
                <w:b w:val="0"/>
              </w:rPr>
              <w:t>Descrição</w:t>
            </w:r>
          </w:p>
        </w:tc>
        <w:tc>
          <w:tcPr>
            <w:tcW w:w="7502" w:type="dxa"/>
          </w:tcPr>
          <w:p w14:paraId="29465A42" w14:textId="3FA2F6E7"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A Enfermeira Coordenadora enquanto utilizadora registada no sistema</w:t>
            </w:r>
            <w:proofErr w:type="gramStart"/>
            <w:r>
              <w:t>,</w:t>
            </w:r>
            <w:proofErr w:type="gramEnd"/>
            <w:r>
              <w:t xml:space="preserve"> pode aceder à secção “Consulta Ciclo de Dádiva” na sua página da </w:t>
            </w:r>
            <w:proofErr w:type="spellStart"/>
            <w:r>
              <w:t>iGAM</w:t>
            </w:r>
            <w:proofErr w:type="spellEnd"/>
            <w:r>
              <w:t xml:space="preserve"> para visualizar processos pendentes que podem ser iniciados, e processos abertos</w:t>
            </w:r>
          </w:p>
        </w:tc>
      </w:tr>
    </w:tbl>
    <w:p w14:paraId="4E9C1415" w14:textId="77777777" w:rsidR="00C95518" w:rsidRDefault="00C95518" w:rsidP="00C95518"/>
    <w:p w14:paraId="54BB55E6" w14:textId="77777777" w:rsidR="00C95518" w:rsidRDefault="00C95518" w:rsidP="00C95518"/>
    <w:tbl>
      <w:tblPr>
        <w:tblStyle w:val="SyllabusTable-withBorders"/>
        <w:tblW w:w="0" w:type="auto"/>
        <w:tblLook w:val="04A0" w:firstRow="1" w:lastRow="0" w:firstColumn="1" w:lastColumn="0" w:noHBand="0" w:noVBand="1"/>
      </w:tblPr>
      <w:tblGrid>
        <w:gridCol w:w="4675"/>
        <w:gridCol w:w="4675"/>
      </w:tblGrid>
      <w:tr w:rsidR="00C95518" w14:paraId="31C85ED3" w14:textId="77777777" w:rsidTr="008D1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1DB4474" w14:textId="77777777" w:rsidR="00C95518" w:rsidRDefault="00C95518" w:rsidP="009923F4">
            <w:pPr>
              <w:ind w:left="0"/>
              <w:jc w:val="center"/>
            </w:pPr>
            <w:r>
              <w:t>Fluxo de Eventos - Humano</w:t>
            </w:r>
          </w:p>
        </w:tc>
        <w:tc>
          <w:tcPr>
            <w:tcW w:w="4675" w:type="dxa"/>
          </w:tcPr>
          <w:p w14:paraId="43DDDF32" w14:textId="77777777" w:rsidR="00C95518" w:rsidRDefault="00C95518"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1F016E" w14:paraId="2C2EE956" w14:textId="77777777" w:rsidTr="008D1346">
        <w:tc>
          <w:tcPr>
            <w:cnfStyle w:val="001000000000" w:firstRow="0" w:lastRow="0" w:firstColumn="1" w:lastColumn="0" w:oddVBand="0" w:evenVBand="0" w:oddHBand="0" w:evenHBand="0" w:firstRowFirstColumn="0" w:firstRowLastColumn="0" w:lastRowFirstColumn="0" w:lastRowLastColumn="0"/>
            <w:tcW w:w="4675" w:type="dxa"/>
          </w:tcPr>
          <w:p w14:paraId="6EEAA070" w14:textId="6EE47655" w:rsidR="001F016E" w:rsidRPr="00873462" w:rsidRDefault="001F016E" w:rsidP="001F016E">
            <w:pPr>
              <w:spacing w:after="0"/>
              <w:ind w:left="45"/>
              <w:rPr>
                <w:b w:val="0"/>
              </w:rPr>
            </w:pPr>
            <w:r w:rsidRPr="00873462">
              <w:rPr>
                <w:b w:val="0"/>
              </w:rPr>
              <w:t xml:space="preserve">1 </w:t>
            </w:r>
            <w:r>
              <w:rPr>
                <w:b w:val="0"/>
              </w:rPr>
              <w:t>–</w:t>
            </w:r>
            <w:r w:rsidRPr="00873462">
              <w:rPr>
                <w:b w:val="0"/>
              </w:rPr>
              <w:t xml:space="preserve"> </w:t>
            </w:r>
            <w:r>
              <w:rPr>
                <w:b w:val="0"/>
              </w:rPr>
              <w:t>A Enfermeira Coordenadora acede à secção “Consulta Ciclo de Dádiva”</w:t>
            </w:r>
          </w:p>
        </w:tc>
        <w:tc>
          <w:tcPr>
            <w:tcW w:w="4675" w:type="dxa"/>
          </w:tcPr>
          <w:p w14:paraId="0A301AD0"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w:t>
            </w:r>
            <w:proofErr w:type="spellStart"/>
            <w:r>
              <w:t>Controller</w:t>
            </w:r>
            <w:proofErr w:type="spellEnd"/>
            <w:r>
              <w:t xml:space="preserve"> “</w:t>
            </w:r>
            <w:proofErr w:type="spellStart"/>
            <w:r>
              <w:t>ConsultaCicloDadivaController</w:t>
            </w:r>
            <w:proofErr w:type="spellEnd"/>
            <w:r>
              <w:t>”</w:t>
            </w:r>
          </w:p>
          <w:p w14:paraId="0C36C4F7" w14:textId="72815681"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w:t>
            </w:r>
            <w:proofErr w:type="spellStart"/>
            <w:r>
              <w:t>ConsultaCicloDadivaController</w:t>
            </w:r>
            <w:proofErr w:type="spellEnd"/>
            <w:r>
              <w:t xml:space="preserve">” carrega a </w:t>
            </w:r>
            <w:proofErr w:type="spellStart"/>
            <w:r>
              <w:t>view</w:t>
            </w:r>
            <w:proofErr w:type="spellEnd"/>
            <w:r>
              <w:t xml:space="preserve"> de “</w:t>
            </w:r>
            <w:proofErr w:type="spellStart"/>
            <w:r>
              <w:t>ConsultaCicloDadiva</w:t>
            </w:r>
            <w:proofErr w:type="spellEnd"/>
            <w:r>
              <w:t xml:space="preserve">” associada, com os ciclos de </w:t>
            </w:r>
            <w:proofErr w:type="gramStart"/>
            <w:r>
              <w:t>dadiva</w:t>
            </w:r>
            <w:proofErr w:type="gramEnd"/>
            <w:r>
              <w:t xml:space="preserve"> pendentes e aceites</w:t>
            </w:r>
          </w:p>
        </w:tc>
      </w:tr>
      <w:tr w:rsidR="001F016E" w14:paraId="61146690" w14:textId="77777777" w:rsidTr="008D1346">
        <w:tc>
          <w:tcPr>
            <w:cnfStyle w:val="001000000000" w:firstRow="0" w:lastRow="0" w:firstColumn="1" w:lastColumn="0" w:oddVBand="0" w:evenVBand="0" w:oddHBand="0" w:evenHBand="0" w:firstRowFirstColumn="0" w:firstRowLastColumn="0" w:lastRowFirstColumn="0" w:lastRowLastColumn="0"/>
            <w:tcW w:w="4675" w:type="dxa"/>
          </w:tcPr>
          <w:p w14:paraId="1EBA4529" w14:textId="50BBC1D1" w:rsidR="001F016E" w:rsidRPr="00873462" w:rsidRDefault="001F016E" w:rsidP="001F016E">
            <w:pPr>
              <w:pStyle w:val="PargrafodaLista"/>
              <w:spacing w:after="0"/>
              <w:ind w:left="45"/>
              <w:rPr>
                <w:b w:val="0"/>
              </w:rPr>
            </w:pPr>
            <w:r w:rsidRPr="00873462">
              <w:rPr>
                <w:b w:val="0"/>
              </w:rPr>
              <w:t xml:space="preserve">2 </w:t>
            </w:r>
            <w:r>
              <w:rPr>
                <w:b w:val="0"/>
              </w:rPr>
              <w:t>–</w:t>
            </w:r>
            <w:r w:rsidRPr="00873462">
              <w:rPr>
                <w:b w:val="0"/>
              </w:rPr>
              <w:t xml:space="preserve"> </w:t>
            </w:r>
            <w:r>
              <w:rPr>
                <w:b w:val="0"/>
              </w:rPr>
              <w:t>A Enfermeira Coordenadora seleciona um ciclo de dádiva pendente ou aberto</w:t>
            </w:r>
          </w:p>
        </w:tc>
        <w:tc>
          <w:tcPr>
            <w:tcW w:w="4675" w:type="dxa"/>
          </w:tcPr>
          <w:p w14:paraId="0BE651B1"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proofErr w:type="spellStart"/>
            <w:r>
              <w:t>ConsultaCicloDadiva</w:t>
            </w:r>
            <w:proofErr w:type="spellEnd"/>
            <w:r>
              <w:t xml:space="preserve">” executa o método </w:t>
            </w:r>
            <w:proofErr w:type="spellStart"/>
            <w:r>
              <w:t>Edit</w:t>
            </w:r>
            <w:proofErr w:type="spellEnd"/>
            <w:r>
              <w:t xml:space="preserve"> ou </w:t>
            </w:r>
            <w:proofErr w:type="spellStart"/>
            <w:r>
              <w:t>Details</w:t>
            </w:r>
            <w:proofErr w:type="spellEnd"/>
            <w:r>
              <w:t xml:space="preserve"> do </w:t>
            </w:r>
            <w:proofErr w:type="spellStart"/>
            <w:r>
              <w:t>Controller</w:t>
            </w:r>
            <w:proofErr w:type="spellEnd"/>
            <w:r>
              <w:t xml:space="preserve"> “</w:t>
            </w:r>
            <w:proofErr w:type="spellStart"/>
            <w:r>
              <w:t>ConsultaCicloDadivaController</w:t>
            </w:r>
            <w:proofErr w:type="spellEnd"/>
            <w:r>
              <w:t>” consoante o caso</w:t>
            </w:r>
          </w:p>
          <w:p w14:paraId="6AFC0338" w14:textId="1DD8B7A3"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2.2 – O </w:t>
            </w:r>
            <w:proofErr w:type="spellStart"/>
            <w:r>
              <w:t>Controller</w:t>
            </w:r>
            <w:proofErr w:type="spellEnd"/>
            <w:r>
              <w:t xml:space="preserve"> “</w:t>
            </w:r>
            <w:proofErr w:type="spellStart"/>
            <w:r>
              <w:t>ConsultaCicloDadivaController</w:t>
            </w:r>
            <w:proofErr w:type="spellEnd"/>
            <w:r>
              <w:t xml:space="preserve">” carrega a </w:t>
            </w:r>
            <w:proofErr w:type="spellStart"/>
            <w:r>
              <w:t>view</w:t>
            </w:r>
            <w:proofErr w:type="spellEnd"/>
            <w:r>
              <w:t xml:space="preserve"> de “</w:t>
            </w:r>
            <w:proofErr w:type="spellStart"/>
            <w:r>
              <w:t>ConsultaCicloDadiva</w:t>
            </w:r>
            <w:proofErr w:type="spellEnd"/>
            <w:r>
              <w:t>” associada, com informação sobre o dador do respetivo ciclo de dádiva</w:t>
            </w:r>
          </w:p>
        </w:tc>
      </w:tr>
      <w:tr w:rsidR="001F016E" w14:paraId="3AA340F4" w14:textId="77777777" w:rsidTr="008D1346">
        <w:tc>
          <w:tcPr>
            <w:cnfStyle w:val="001000000000" w:firstRow="0" w:lastRow="0" w:firstColumn="1" w:lastColumn="0" w:oddVBand="0" w:evenVBand="0" w:oddHBand="0" w:evenHBand="0" w:firstRowFirstColumn="0" w:firstRowLastColumn="0" w:lastRowFirstColumn="0" w:lastRowLastColumn="0"/>
            <w:tcW w:w="4675" w:type="dxa"/>
          </w:tcPr>
          <w:p w14:paraId="66AF9FD1" w14:textId="756C7B84" w:rsidR="001F016E" w:rsidRPr="00873462" w:rsidRDefault="001F016E" w:rsidP="001F016E">
            <w:pPr>
              <w:pStyle w:val="PargrafodaLista"/>
              <w:spacing w:after="0"/>
              <w:ind w:left="45"/>
              <w:rPr>
                <w:b w:val="0"/>
              </w:rPr>
            </w:pPr>
            <w:r w:rsidRPr="00873462">
              <w:rPr>
                <w:b w:val="0"/>
              </w:rPr>
              <w:t xml:space="preserve">3 </w:t>
            </w:r>
            <w:r>
              <w:rPr>
                <w:b w:val="0"/>
              </w:rPr>
              <w:t>–</w:t>
            </w:r>
            <w:r w:rsidRPr="00873462">
              <w:rPr>
                <w:b w:val="0"/>
              </w:rPr>
              <w:t xml:space="preserve"> </w:t>
            </w:r>
            <w:r>
              <w:rPr>
                <w:b w:val="0"/>
              </w:rPr>
              <w:t>A Enfermeira Coordenadora inicia o processo de ciclo de dádiva para ciclos pendentes</w:t>
            </w:r>
          </w:p>
        </w:tc>
        <w:tc>
          <w:tcPr>
            <w:tcW w:w="4675" w:type="dxa"/>
          </w:tcPr>
          <w:p w14:paraId="610BD243"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3.1 – A </w:t>
            </w:r>
            <w:proofErr w:type="spellStart"/>
            <w:r>
              <w:t>view</w:t>
            </w:r>
            <w:proofErr w:type="spellEnd"/>
            <w:r>
              <w:t xml:space="preserve"> “</w:t>
            </w:r>
            <w:proofErr w:type="spellStart"/>
            <w:r>
              <w:t>ConsultaCicloDadiva</w:t>
            </w:r>
            <w:proofErr w:type="spellEnd"/>
            <w:r>
              <w:t xml:space="preserve">” executa o método </w:t>
            </w:r>
            <w:proofErr w:type="spellStart"/>
            <w:r>
              <w:t>Edit</w:t>
            </w:r>
            <w:proofErr w:type="spellEnd"/>
            <w:r>
              <w:t xml:space="preserve"> do </w:t>
            </w:r>
            <w:proofErr w:type="spellStart"/>
            <w:r>
              <w:t>Controller</w:t>
            </w:r>
            <w:proofErr w:type="spellEnd"/>
            <w:r>
              <w:t xml:space="preserve"> “</w:t>
            </w:r>
            <w:proofErr w:type="spellStart"/>
            <w:r>
              <w:t>ConsultaCicloDadivaController</w:t>
            </w:r>
            <w:proofErr w:type="spellEnd"/>
            <w:r>
              <w:t>”</w:t>
            </w:r>
          </w:p>
          <w:p w14:paraId="734BB673" w14:textId="1D8E2D0F"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3.2 – O </w:t>
            </w:r>
            <w:proofErr w:type="spellStart"/>
            <w:r>
              <w:t>Controller</w:t>
            </w:r>
            <w:proofErr w:type="spellEnd"/>
            <w:r>
              <w:t xml:space="preserve"> “</w:t>
            </w:r>
            <w:proofErr w:type="spellStart"/>
            <w:r>
              <w:t>ConsultaCicloDadivaController</w:t>
            </w:r>
            <w:proofErr w:type="spellEnd"/>
            <w:r>
              <w:t>” atualiza o estado do processo do dador</w:t>
            </w:r>
          </w:p>
        </w:tc>
      </w:tr>
    </w:tbl>
    <w:p w14:paraId="23FFAF21" w14:textId="77777777" w:rsidR="00C95518" w:rsidRDefault="00C95518" w:rsidP="00C95518">
      <w:pPr>
        <w:ind w:left="0"/>
      </w:pPr>
    </w:p>
    <w:p w14:paraId="22EE3A57" w14:textId="5C9614A6" w:rsidR="00C95518" w:rsidRDefault="00C95518" w:rsidP="00C95518">
      <w:pPr>
        <w:ind w:left="0"/>
      </w:pPr>
    </w:p>
    <w:p w14:paraId="04A307D0" w14:textId="77777777" w:rsidR="001F016E" w:rsidRDefault="001F016E" w:rsidP="00C95518">
      <w:pPr>
        <w:ind w:left="0"/>
      </w:pPr>
    </w:p>
    <w:tbl>
      <w:tblPr>
        <w:tblStyle w:val="SyllabusTable-withBorders"/>
        <w:tblW w:w="0" w:type="auto"/>
        <w:tblLook w:val="04A0" w:firstRow="1" w:lastRow="0" w:firstColumn="1" w:lastColumn="0" w:noHBand="0" w:noVBand="1"/>
      </w:tblPr>
      <w:tblGrid>
        <w:gridCol w:w="3248"/>
        <w:gridCol w:w="3248"/>
        <w:gridCol w:w="2854"/>
      </w:tblGrid>
      <w:tr w:rsidR="00C95518" w14:paraId="159D5114" w14:textId="77777777" w:rsidTr="008D1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840DBAC" w14:textId="77777777" w:rsidR="00C95518" w:rsidRDefault="00C95518" w:rsidP="009923F4">
            <w:pPr>
              <w:ind w:left="0"/>
              <w:jc w:val="center"/>
            </w:pPr>
            <w:r>
              <w:lastRenderedPageBreak/>
              <w:t>Pré-condições</w:t>
            </w:r>
          </w:p>
        </w:tc>
        <w:tc>
          <w:tcPr>
            <w:tcW w:w="3248" w:type="dxa"/>
          </w:tcPr>
          <w:p w14:paraId="5B381493" w14:textId="77777777" w:rsidR="00C95518" w:rsidRDefault="00C95518"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117A22FF" w14:textId="77777777" w:rsidR="00C95518" w:rsidRDefault="00C95518"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1F016E" w14:paraId="50F22036" w14:textId="77777777" w:rsidTr="008D1346">
        <w:tc>
          <w:tcPr>
            <w:cnfStyle w:val="001000000000" w:firstRow="0" w:lastRow="0" w:firstColumn="1" w:lastColumn="0" w:oddVBand="0" w:evenVBand="0" w:oddHBand="0" w:evenHBand="0" w:firstRowFirstColumn="0" w:firstRowLastColumn="0" w:lastRowFirstColumn="0" w:lastRowLastColumn="0"/>
            <w:tcW w:w="3248" w:type="dxa"/>
          </w:tcPr>
          <w:p w14:paraId="4F3C27D5" w14:textId="43DE9C11" w:rsidR="001F016E" w:rsidRPr="000749A4" w:rsidRDefault="001F016E" w:rsidP="001F016E">
            <w:pPr>
              <w:ind w:left="150"/>
              <w:jc w:val="center"/>
              <w:rPr>
                <w:b w:val="0"/>
              </w:rPr>
            </w:pPr>
            <w:r>
              <w:rPr>
                <w:b w:val="0"/>
              </w:rPr>
              <w:t>A Enfermeira Coordenadora deve estar autenticada no sistema</w:t>
            </w:r>
          </w:p>
        </w:tc>
        <w:tc>
          <w:tcPr>
            <w:tcW w:w="3248" w:type="dxa"/>
          </w:tcPr>
          <w:p w14:paraId="51D0FFBA" w14:textId="4E160ECB"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t>O estado do processo do dador é atualizado na base de dados</w:t>
            </w:r>
          </w:p>
        </w:tc>
        <w:tc>
          <w:tcPr>
            <w:tcW w:w="2854" w:type="dxa"/>
          </w:tcPr>
          <w:p w14:paraId="59EF6B3E" w14:textId="3F425AB0" w:rsidR="001F016E" w:rsidRPr="000749A4" w:rsidRDefault="001F016E" w:rsidP="001F016E">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497B288A" w14:textId="77777777" w:rsidR="00C95518" w:rsidRPr="001151C7" w:rsidRDefault="00C95518" w:rsidP="00C95518">
      <w:pPr>
        <w:ind w:left="0"/>
      </w:pPr>
    </w:p>
    <w:p w14:paraId="686AC0B1" w14:textId="6945CACE" w:rsidR="00C95518" w:rsidRDefault="00C95518" w:rsidP="001F016E">
      <w:pPr>
        <w:pStyle w:val="Cabealho3"/>
        <w:numPr>
          <w:ilvl w:val="2"/>
          <w:numId w:val="66"/>
        </w:numPr>
      </w:pPr>
      <w:bookmarkStart w:id="145" w:name="_Toc500183059"/>
      <w:r>
        <w:t>Diagrama de sequência</w:t>
      </w:r>
      <w:bookmarkEnd w:id="145"/>
    </w:p>
    <w:p w14:paraId="626F471A" w14:textId="4BC185F9" w:rsidR="00C95518" w:rsidRDefault="00C95518" w:rsidP="00C95518">
      <w:r>
        <w:t>&lt;Diagrama de sequência básico, que junta o Actor e a interação entre as diferentes camadas. Nos casos de uso mais completos/complexos, complementar o diagrama com uma breve descrição&gt;</w:t>
      </w:r>
    </w:p>
    <w:p w14:paraId="5A3D7B98" w14:textId="4D62136C" w:rsidR="001F016E" w:rsidRDefault="001F016E" w:rsidP="00C95518">
      <w:r>
        <w:rPr>
          <w:noProof/>
          <w:lang w:eastAsia="pt-PT"/>
        </w:rPr>
        <w:drawing>
          <wp:inline distT="0" distB="0" distL="0" distR="0" wp14:anchorId="77D72EF7" wp14:editId="56F359E3">
            <wp:extent cx="5943600" cy="397080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970804"/>
                    </a:xfrm>
                    <a:prstGeom prst="rect">
                      <a:avLst/>
                    </a:prstGeom>
                    <a:noFill/>
                    <a:ln>
                      <a:noFill/>
                    </a:ln>
                  </pic:spPr>
                </pic:pic>
              </a:graphicData>
            </a:graphic>
          </wp:inline>
        </w:drawing>
      </w:r>
    </w:p>
    <w:p w14:paraId="62079380" w14:textId="77777777" w:rsidR="00C95518" w:rsidRDefault="00C95518" w:rsidP="00C95518"/>
    <w:p w14:paraId="57B27448" w14:textId="77777777" w:rsidR="00C95518" w:rsidRDefault="00C95518" w:rsidP="00C95518"/>
    <w:p w14:paraId="7423E5BD" w14:textId="77777777" w:rsidR="00C95518" w:rsidRDefault="00C95518" w:rsidP="00C95518"/>
    <w:p w14:paraId="20317FF8" w14:textId="77777777" w:rsidR="00C95518" w:rsidRDefault="00C95518" w:rsidP="00C95518"/>
    <w:p w14:paraId="26070DC2" w14:textId="77777777" w:rsidR="00C95518" w:rsidRDefault="00C95518" w:rsidP="00C95518"/>
    <w:p w14:paraId="77A79BF2" w14:textId="77777777" w:rsidR="00C95518" w:rsidRDefault="00C95518" w:rsidP="00C95518"/>
    <w:p w14:paraId="3CC4E04E" w14:textId="77777777" w:rsidR="00C95518" w:rsidRDefault="00C95518" w:rsidP="001F016E">
      <w:pPr>
        <w:ind w:left="0"/>
      </w:pPr>
    </w:p>
    <w:p w14:paraId="67DDE6CD" w14:textId="77777777" w:rsidR="00C95518" w:rsidRDefault="00C95518" w:rsidP="00C95518"/>
    <w:p w14:paraId="46EC37D7" w14:textId="71BC5CD1" w:rsidR="00C95518" w:rsidRDefault="00C95518" w:rsidP="00C95518">
      <w:pPr>
        <w:pStyle w:val="Cabealho3"/>
        <w:numPr>
          <w:ilvl w:val="2"/>
          <w:numId w:val="69"/>
        </w:numPr>
      </w:pPr>
      <w:bookmarkStart w:id="146" w:name="_Toc500183060"/>
      <w:r>
        <w:rPr>
          <w:noProof/>
          <w:lang w:eastAsia="pt-PT"/>
        </w:rPr>
        <w:lastRenderedPageBreak/>
        <mc:AlternateContent>
          <mc:Choice Requires="wpg">
            <w:drawing>
              <wp:anchor distT="0" distB="0" distL="114300" distR="114300" simplePos="0" relativeHeight="251714560" behindDoc="0" locked="0" layoutInCell="1" allowOverlap="1" wp14:anchorId="7BE05F32" wp14:editId="6FAD1045">
                <wp:simplePos x="0" y="0"/>
                <wp:positionH relativeFrom="column">
                  <wp:posOffset>-95250</wp:posOffset>
                </wp:positionH>
                <wp:positionV relativeFrom="paragraph">
                  <wp:posOffset>377825</wp:posOffset>
                </wp:positionV>
                <wp:extent cx="6178550" cy="3250565"/>
                <wp:effectExtent l="0" t="0" r="0" b="6985"/>
                <wp:wrapTight wrapText="bothSides">
                  <wp:wrapPolygon edited="0">
                    <wp:start x="0" y="0"/>
                    <wp:lineTo x="0" y="21520"/>
                    <wp:lineTo x="21511" y="21520"/>
                    <wp:lineTo x="21511" y="0"/>
                    <wp:lineTo x="0" y="0"/>
                  </wp:wrapPolygon>
                </wp:wrapTight>
                <wp:docPr id="205" name="Grupo 205"/>
                <wp:cNvGraphicFramePr/>
                <a:graphic xmlns:a="http://schemas.openxmlformats.org/drawingml/2006/main">
                  <a:graphicData uri="http://schemas.microsoft.com/office/word/2010/wordprocessingGroup">
                    <wpg:wgp>
                      <wpg:cNvGrpSpPr/>
                      <wpg:grpSpPr>
                        <a:xfrm>
                          <a:off x="0" y="0"/>
                          <a:ext cx="6178550" cy="3250565"/>
                          <a:chOff x="0" y="0"/>
                          <a:chExt cx="6178550" cy="3250565"/>
                        </a:xfrm>
                      </wpg:grpSpPr>
                      <pic:pic xmlns:pic="http://schemas.openxmlformats.org/drawingml/2006/picture">
                        <pic:nvPicPr>
                          <pic:cNvPr id="148" name="Imagem 148"/>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78550" cy="2937510"/>
                          </a:xfrm>
                          <a:prstGeom prst="rect">
                            <a:avLst/>
                          </a:prstGeom>
                        </pic:spPr>
                      </pic:pic>
                      <wps:wsp>
                        <wps:cNvPr id="150" name="Caixa de texto 150"/>
                        <wps:cNvSpPr txBox="1"/>
                        <wps:spPr>
                          <a:xfrm>
                            <a:off x="0" y="2990850"/>
                            <a:ext cx="6178550" cy="259715"/>
                          </a:xfrm>
                          <a:prstGeom prst="rect">
                            <a:avLst/>
                          </a:prstGeom>
                          <a:solidFill>
                            <a:prstClr val="white"/>
                          </a:solidFill>
                          <a:ln>
                            <a:noFill/>
                          </a:ln>
                        </wps:spPr>
                        <wps:txbx>
                          <w:txbxContent>
                            <w:p w14:paraId="31F92A4A" w14:textId="01813F23" w:rsidR="0072233D" w:rsidRPr="002D0005" w:rsidRDefault="0072233D" w:rsidP="00C848D9">
                              <w:pPr>
                                <w:pStyle w:val="Legenda"/>
                                <w:jc w:val="center"/>
                                <w:rPr>
                                  <w:b/>
                                  <w:bCs/>
                                  <w:noProof/>
                                  <w:color w:val="D6615C" w:themeColor="accent1"/>
                                  <w:sz w:val="28"/>
                                  <w:szCs w:val="28"/>
                                </w:rPr>
                              </w:pPr>
                              <w:bookmarkStart w:id="147" w:name="_Toc499477222"/>
                              <w:r>
                                <w:t xml:space="preserve">Figura </w:t>
                              </w:r>
                              <w:r>
                                <w:fldChar w:fldCharType="begin"/>
                              </w:r>
                              <w:r>
                                <w:instrText xml:space="preserve"> SEQ Figura \* ARABIC </w:instrText>
                              </w:r>
                              <w:r>
                                <w:fldChar w:fldCharType="separate"/>
                              </w:r>
                              <w:r>
                                <w:rPr>
                                  <w:noProof/>
                                </w:rPr>
                                <w:t>24</w:t>
                              </w:r>
                              <w:r>
                                <w:fldChar w:fldCharType="end"/>
                              </w:r>
                              <w:r>
                                <w:t xml:space="preserve"> - REQ_8: </w:t>
                              </w:r>
                              <w:proofErr w:type="spellStart"/>
                              <w:r>
                                <w:t>View</w:t>
                              </w:r>
                              <w:proofErr w:type="spellEnd"/>
                              <w:r>
                                <w:t xml:space="preserve"> dos processos pendentes e abertos</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E05F32" id="Grupo 205" o:spid="_x0000_s1075" style="position:absolute;left:0;text-align:left;margin-left:-7.5pt;margin-top:29.75pt;width:486.5pt;height:255.95pt;z-index:251714560" coordsize="61785,32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">
                <v:shape id="Imagem 148" o:spid="_x0000_s1076" type="#_x0000_t75" style="position:absolute;width:61785;height:29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NFj7FAAAA3AAAAA8AAABkcnMvZG93bnJldi54bWxEj0FLw0AQhe9C/8MyBW92ExGR2G0pTQVB&#10;JTSK5yE7TUKzs2F3TaO/3jkI3mZ4b977Zr2d3aAmCrH3bCBfZaCIG297bg18vD/dPICKCdni4JkM&#10;fFOE7WZxtcbC+gsfaapTqySEY4EGupTGQuvYdOQwrvxILNrJB4dJ1tBqG/Ai4W7Qt1l2rx32LA0d&#10;jrTvqDnXX87AZxV+0vRa1uXL+YB5/VbpMq+MuV7Ou0dQieb0b/67fraCfye08oxMoD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jRY+xQAAANwAAAAPAAAAAAAAAAAAAAAA&#10;AJ8CAABkcnMvZG93bnJldi54bWxQSwUGAAAAAAQABAD3AAAAkQMAAAAA&#10;">
                  <v:imagedata r:id="rId97" o:title=""/>
                  <v:path arrowok="t"/>
                </v:shape>
                <v:shape id="Caixa de texto 150" o:spid="_x0000_s1077" type="#_x0000_t202" style="position:absolute;top:29908;width:61785;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UGa8cA&#10;AADcAAAADwAAAGRycy9kb3ducmV2LnhtbESPQU/DMAyF70j7D5EncUEsHYwJlWXTNA0JuEyUXbhZ&#10;jdcUGqdK0q38e3xA4mbrPb/3ebUZfafOFFMb2MB8VoAiroNtuTFw/Hi+fQSVMrLFLjAZ+KEEm/Xk&#10;aoWlDRd+p3OVGyUhnEo04HLuS61T7chjmoWeWLRTiB6zrLHRNuJFwn2n74piqT22LA0Oe9o5qr+r&#10;wRs4LD4P7mY47d+2i/v4ehx2y6+mMuZ6Om6fQGUa87/57/rFCv6D4Ms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FBmvHAAAA3AAAAA8AAAAAAAAAAAAAAAAAmAIAAGRy&#10;cy9kb3ducmV2LnhtbFBLBQYAAAAABAAEAPUAAACMAwAAAAA=&#10;" stroked="f">
                  <v:textbox style="mso-fit-shape-to-text:t" inset="0,0,0,0">
                    <w:txbxContent>
                      <w:p w14:paraId="31F92A4A" w14:textId="01813F23" w:rsidR="0072233D" w:rsidRPr="002D0005" w:rsidRDefault="0072233D" w:rsidP="00C848D9">
                        <w:pPr>
                          <w:pStyle w:val="Legenda"/>
                          <w:jc w:val="center"/>
                          <w:rPr>
                            <w:b/>
                            <w:bCs/>
                            <w:noProof/>
                            <w:color w:val="D6615C" w:themeColor="accent1"/>
                            <w:sz w:val="28"/>
                            <w:szCs w:val="28"/>
                          </w:rPr>
                        </w:pPr>
                        <w:bookmarkStart w:id="148" w:name="_Toc499477222"/>
                        <w:r>
                          <w:t xml:space="preserve">Figura </w:t>
                        </w:r>
                        <w:r>
                          <w:fldChar w:fldCharType="begin"/>
                        </w:r>
                        <w:r>
                          <w:instrText xml:space="preserve"> SEQ Figura \* ARABIC </w:instrText>
                        </w:r>
                        <w:r>
                          <w:fldChar w:fldCharType="separate"/>
                        </w:r>
                        <w:r>
                          <w:rPr>
                            <w:noProof/>
                          </w:rPr>
                          <w:t>24</w:t>
                        </w:r>
                        <w:r>
                          <w:fldChar w:fldCharType="end"/>
                        </w:r>
                        <w:r>
                          <w:t xml:space="preserve"> - REQ_8: </w:t>
                        </w:r>
                        <w:proofErr w:type="spellStart"/>
                        <w:r>
                          <w:t>View</w:t>
                        </w:r>
                        <w:proofErr w:type="spellEnd"/>
                        <w:r>
                          <w:t xml:space="preserve"> dos processos pendentes e abertos</w:t>
                        </w:r>
                        <w:bookmarkEnd w:id="148"/>
                      </w:p>
                    </w:txbxContent>
                  </v:textbox>
                </v:shape>
                <w10:wrap type="tight"/>
              </v:group>
            </w:pict>
          </mc:Fallback>
        </mc:AlternateContent>
      </w:r>
      <w:r>
        <w:t>Ilustração da funcionalidade</w:t>
      </w:r>
      <w:bookmarkEnd w:id="146"/>
    </w:p>
    <w:p w14:paraId="468E4973" w14:textId="5867B486" w:rsidR="00EA2B19" w:rsidRPr="00EA2B19" w:rsidRDefault="00B944B5" w:rsidP="00C95518">
      <w:pPr>
        <w:ind w:left="0"/>
      </w:pPr>
      <w:r>
        <w:rPr>
          <w:noProof/>
          <w:lang w:eastAsia="pt-PT"/>
        </w:rPr>
        <mc:AlternateContent>
          <mc:Choice Requires="wpg">
            <w:drawing>
              <wp:anchor distT="0" distB="0" distL="114300" distR="114300" simplePos="0" relativeHeight="251717632" behindDoc="0" locked="0" layoutInCell="1" allowOverlap="1" wp14:anchorId="5BF92271" wp14:editId="66FD6B01">
                <wp:simplePos x="0" y="0"/>
                <wp:positionH relativeFrom="column">
                  <wp:posOffset>-142875</wp:posOffset>
                </wp:positionH>
                <wp:positionV relativeFrom="paragraph">
                  <wp:posOffset>3575050</wp:posOffset>
                </wp:positionV>
                <wp:extent cx="6230620" cy="4022090"/>
                <wp:effectExtent l="0" t="0" r="0" b="0"/>
                <wp:wrapTight wrapText="bothSides">
                  <wp:wrapPolygon edited="0">
                    <wp:start x="0" y="0"/>
                    <wp:lineTo x="0" y="21484"/>
                    <wp:lineTo x="21530" y="21484"/>
                    <wp:lineTo x="21530" y="0"/>
                    <wp:lineTo x="0" y="0"/>
                  </wp:wrapPolygon>
                </wp:wrapTight>
                <wp:docPr id="206" name="Grupo 206"/>
                <wp:cNvGraphicFramePr/>
                <a:graphic xmlns:a="http://schemas.openxmlformats.org/drawingml/2006/main">
                  <a:graphicData uri="http://schemas.microsoft.com/office/word/2010/wordprocessingGroup">
                    <wpg:wgp>
                      <wpg:cNvGrpSpPr/>
                      <wpg:grpSpPr>
                        <a:xfrm>
                          <a:off x="0" y="0"/>
                          <a:ext cx="6230620" cy="4022090"/>
                          <a:chOff x="0" y="0"/>
                          <a:chExt cx="6230620" cy="4022090"/>
                        </a:xfrm>
                      </wpg:grpSpPr>
                      <pic:pic xmlns:pic="http://schemas.openxmlformats.org/drawingml/2006/picture">
                        <pic:nvPicPr>
                          <pic:cNvPr id="149" name="Imagem 149"/>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230620" cy="3702050"/>
                          </a:xfrm>
                          <a:prstGeom prst="rect">
                            <a:avLst/>
                          </a:prstGeom>
                        </pic:spPr>
                      </pic:pic>
                      <wps:wsp>
                        <wps:cNvPr id="151" name="Caixa de texto 151"/>
                        <wps:cNvSpPr txBox="1"/>
                        <wps:spPr>
                          <a:xfrm>
                            <a:off x="0" y="3762375"/>
                            <a:ext cx="6230620" cy="259715"/>
                          </a:xfrm>
                          <a:prstGeom prst="rect">
                            <a:avLst/>
                          </a:prstGeom>
                          <a:solidFill>
                            <a:prstClr val="white"/>
                          </a:solidFill>
                          <a:ln>
                            <a:noFill/>
                          </a:ln>
                        </wps:spPr>
                        <wps:txbx>
                          <w:txbxContent>
                            <w:p w14:paraId="064D43DE" w14:textId="552027FB" w:rsidR="0072233D" w:rsidRPr="00CA1E5E" w:rsidRDefault="0072233D" w:rsidP="00C848D9">
                              <w:pPr>
                                <w:pStyle w:val="Legenda"/>
                                <w:jc w:val="center"/>
                                <w:rPr>
                                  <w:noProof/>
                                  <w:color w:val="404040" w:themeColor="text1" w:themeTint="BF"/>
                                </w:rPr>
                              </w:pPr>
                              <w:bookmarkStart w:id="149" w:name="_Toc499477223"/>
                              <w:r>
                                <w:t xml:space="preserve">Figura </w:t>
                              </w:r>
                              <w:r>
                                <w:fldChar w:fldCharType="begin"/>
                              </w:r>
                              <w:r>
                                <w:instrText xml:space="preserve"> SEQ Figura \* ARABIC </w:instrText>
                              </w:r>
                              <w:r>
                                <w:fldChar w:fldCharType="separate"/>
                              </w:r>
                              <w:r>
                                <w:rPr>
                                  <w:noProof/>
                                </w:rPr>
                                <w:t>25</w:t>
                              </w:r>
                              <w:r>
                                <w:fldChar w:fldCharType="end"/>
                              </w:r>
                              <w:r>
                                <w:t xml:space="preserve"> - REQ_8: </w:t>
                              </w:r>
                              <w:proofErr w:type="spellStart"/>
                              <w:r>
                                <w:t>View</w:t>
                              </w:r>
                              <w:proofErr w:type="spellEnd"/>
                              <w:r>
                                <w:t xml:space="preserve"> de abertura do processo</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92271" id="Grupo 206" o:spid="_x0000_s1078" style="position:absolute;margin-left:-11.25pt;margin-top:281.5pt;width:490.6pt;height:316.7pt;z-index:251717632" coordsize="62306,40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">
                <v:shape id="Imagem 149" o:spid="_x0000_s1079" type="#_x0000_t75" style="position:absolute;width:62306;height:370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R/SHDAAAA3AAAAA8AAABkcnMvZG93bnJldi54bWxET99rwjAQfhf2P4Qb7E1T3RCtRhFhbIyB&#10;2JbB3o7mbIrNpTRZ2/33y0Dw7T6+n7fdj7YRPXW+dqxgPktAEJdO11wpKPLX6QqED8gaG8ek4Jc8&#10;7HcPky2m2g18pj4LlYgh7FNUYEJoUyl9aciin7mWOHIX11kMEXaV1B0OMdw2cpEkS2mx5thgsKWj&#10;ofKa/VgFh5bqD/mdP3+eLkX/ZoZr/5UVSj09jocNiEBjuItv7ncd57+s4f+ZeIHc/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RH9IcMAAADcAAAADwAAAAAAAAAAAAAAAACf&#10;AgAAZHJzL2Rvd25yZXYueG1sUEsFBgAAAAAEAAQA9wAAAI8DAAAAAA==&#10;">
                  <v:imagedata r:id="rId99" o:title=""/>
                  <v:path arrowok="t"/>
                </v:shape>
                <v:shape id="Caixa de texto 151" o:spid="_x0000_s1080" type="#_x0000_t202" style="position:absolute;top:37623;width:6230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mj8MQA&#10;AADcAAAADwAAAGRycy9kb3ducmV2LnhtbERPTWsCMRC9C/0PYQq9iGatVmQ1ikgLthfp1ou3YTNu&#10;VjeTJcnq9t83hUJv83ifs9r0thE38qF2rGAyzkAQl07XXCk4fr2NFiBCRNbYOCYF3xRgs34YrDDX&#10;7s6fdCtiJVIIhxwVmBjbXMpQGrIYxq4lTtzZeYsxQV9J7fGewm0jn7NsLi3WnBoMtrQzVF6Lzio4&#10;zE4HM+zOrx/b2dS/H7vd/FIVSj099tsliEh9/Bf/ufc6zX+Z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Jo/DEAAAA3AAAAA8AAAAAAAAAAAAAAAAAmAIAAGRycy9k&#10;b3ducmV2LnhtbFBLBQYAAAAABAAEAPUAAACJAwAAAAA=&#10;" stroked="f">
                  <v:textbox style="mso-fit-shape-to-text:t" inset="0,0,0,0">
                    <w:txbxContent>
                      <w:p w14:paraId="064D43DE" w14:textId="552027FB" w:rsidR="0072233D" w:rsidRPr="00CA1E5E" w:rsidRDefault="0072233D" w:rsidP="00C848D9">
                        <w:pPr>
                          <w:pStyle w:val="Legenda"/>
                          <w:jc w:val="center"/>
                          <w:rPr>
                            <w:noProof/>
                            <w:color w:val="404040" w:themeColor="text1" w:themeTint="BF"/>
                          </w:rPr>
                        </w:pPr>
                        <w:bookmarkStart w:id="150" w:name="_Toc499477223"/>
                        <w:r>
                          <w:t xml:space="preserve">Figura </w:t>
                        </w:r>
                        <w:r>
                          <w:fldChar w:fldCharType="begin"/>
                        </w:r>
                        <w:r>
                          <w:instrText xml:space="preserve"> SEQ Figura \* ARABIC </w:instrText>
                        </w:r>
                        <w:r>
                          <w:fldChar w:fldCharType="separate"/>
                        </w:r>
                        <w:r>
                          <w:rPr>
                            <w:noProof/>
                          </w:rPr>
                          <w:t>25</w:t>
                        </w:r>
                        <w:r>
                          <w:fldChar w:fldCharType="end"/>
                        </w:r>
                        <w:r>
                          <w:t xml:space="preserve"> - REQ_8: </w:t>
                        </w:r>
                        <w:proofErr w:type="spellStart"/>
                        <w:r>
                          <w:t>View</w:t>
                        </w:r>
                        <w:proofErr w:type="spellEnd"/>
                        <w:r>
                          <w:t xml:space="preserve"> de abertura do processo</w:t>
                        </w:r>
                        <w:bookmarkEnd w:id="150"/>
                      </w:p>
                    </w:txbxContent>
                  </v:textbox>
                </v:shape>
                <w10:wrap type="tight"/>
              </v:group>
            </w:pict>
          </mc:Fallback>
        </mc:AlternateContent>
      </w:r>
    </w:p>
    <w:p w14:paraId="4DD40CD6" w14:textId="24B3AC68" w:rsidR="00411ABC" w:rsidRDefault="00411ABC" w:rsidP="00411ABC">
      <w:pPr>
        <w:pStyle w:val="Cabealho2"/>
        <w:numPr>
          <w:ilvl w:val="1"/>
          <w:numId w:val="66"/>
        </w:numPr>
      </w:pPr>
      <w:bookmarkStart w:id="151" w:name="_Toc500183061"/>
      <w:r>
        <w:lastRenderedPageBreak/>
        <w:t>REQ 9</w:t>
      </w:r>
      <w:r w:rsidR="000A4B61">
        <w:t xml:space="preserve"> – Marcação de consultas</w:t>
      </w:r>
      <w:bookmarkEnd w:id="151"/>
    </w:p>
    <w:p w14:paraId="1BFF00C9" w14:textId="77777777" w:rsidR="00B16295" w:rsidRDefault="00B16295" w:rsidP="00B16295">
      <w:pPr>
        <w:pStyle w:val="Cabealho3"/>
        <w:numPr>
          <w:ilvl w:val="2"/>
          <w:numId w:val="66"/>
        </w:numPr>
      </w:pPr>
      <w:bookmarkStart w:id="152" w:name="_Toc500183062"/>
      <w:r>
        <w:t>Análise de requisitos</w:t>
      </w:r>
      <w:bookmarkEnd w:id="152"/>
    </w:p>
    <w:p w14:paraId="20CDD9EA" w14:textId="77777777" w:rsidR="00B16295" w:rsidRDefault="00B16295" w:rsidP="00B16295"/>
    <w:tbl>
      <w:tblPr>
        <w:tblStyle w:val="SyllabusTable-withBorders"/>
        <w:tblW w:w="0" w:type="auto"/>
        <w:tblLook w:val="04A0" w:firstRow="1" w:lastRow="0" w:firstColumn="1" w:lastColumn="0" w:noHBand="0" w:noVBand="1"/>
      </w:tblPr>
      <w:tblGrid>
        <w:gridCol w:w="1604"/>
        <w:gridCol w:w="7502"/>
      </w:tblGrid>
      <w:tr w:rsidR="00B16295" w14:paraId="7FD59427" w14:textId="77777777" w:rsidTr="008D1346">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42DB702" w14:textId="77777777" w:rsidR="00B16295" w:rsidRPr="001151C7" w:rsidRDefault="00B16295" w:rsidP="009923F4">
            <w:pPr>
              <w:ind w:left="0"/>
              <w:jc w:val="center"/>
              <w:rPr>
                <w:b w:val="0"/>
              </w:rPr>
            </w:pPr>
            <w:r w:rsidRPr="001151C7">
              <w:rPr>
                <w:b w:val="0"/>
              </w:rPr>
              <w:t>Identificador</w:t>
            </w:r>
          </w:p>
        </w:tc>
        <w:tc>
          <w:tcPr>
            <w:tcW w:w="7502" w:type="dxa"/>
          </w:tcPr>
          <w:p w14:paraId="38D288C4" w14:textId="4B380608" w:rsidR="00B16295" w:rsidRDefault="00724A24" w:rsidP="009923F4">
            <w:pPr>
              <w:ind w:left="0"/>
              <w:cnfStyle w:val="100000000000" w:firstRow="1" w:lastRow="0" w:firstColumn="0" w:lastColumn="0" w:oddVBand="0" w:evenVBand="0" w:oddHBand="0" w:evenHBand="0" w:firstRowFirstColumn="0" w:firstRowLastColumn="0" w:lastRowFirstColumn="0" w:lastRowLastColumn="0"/>
            </w:pPr>
            <w:r>
              <w:t>REQ 9</w:t>
            </w:r>
          </w:p>
        </w:tc>
      </w:tr>
      <w:tr w:rsidR="00B16295" w14:paraId="43FAD5AE" w14:textId="77777777" w:rsidTr="008D1346">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FA18AEA" w14:textId="77777777" w:rsidR="00B16295" w:rsidRPr="001151C7" w:rsidRDefault="00B16295" w:rsidP="009923F4">
            <w:pPr>
              <w:ind w:left="0"/>
              <w:jc w:val="center"/>
              <w:rPr>
                <w:b w:val="0"/>
              </w:rPr>
            </w:pPr>
            <w:r w:rsidRPr="001151C7">
              <w:rPr>
                <w:b w:val="0"/>
              </w:rPr>
              <w:t>Nome</w:t>
            </w:r>
          </w:p>
        </w:tc>
        <w:tc>
          <w:tcPr>
            <w:tcW w:w="7502" w:type="dxa"/>
          </w:tcPr>
          <w:p w14:paraId="335AF878" w14:textId="73DF8377" w:rsidR="00B16295" w:rsidRDefault="00C63C45" w:rsidP="009923F4">
            <w:pPr>
              <w:ind w:left="0"/>
              <w:cnfStyle w:val="000000000000" w:firstRow="0" w:lastRow="0" w:firstColumn="0" w:lastColumn="0" w:oddVBand="0" w:evenVBand="0" w:oddHBand="0" w:evenHBand="0" w:firstRowFirstColumn="0" w:firstRowLastColumn="0" w:lastRowFirstColumn="0" w:lastRowLastColumn="0"/>
            </w:pPr>
            <w:r>
              <w:t>Marcação de consultas</w:t>
            </w:r>
          </w:p>
        </w:tc>
      </w:tr>
      <w:tr w:rsidR="00B16295" w14:paraId="0490467F" w14:textId="77777777" w:rsidTr="00C63C45">
        <w:trPr>
          <w:trHeight w:val="380"/>
        </w:trPr>
        <w:tc>
          <w:tcPr>
            <w:cnfStyle w:val="001000000000" w:firstRow="0" w:lastRow="0" w:firstColumn="1" w:lastColumn="0" w:oddVBand="0" w:evenVBand="0" w:oddHBand="0" w:evenHBand="0" w:firstRowFirstColumn="0" w:firstRowLastColumn="0" w:lastRowFirstColumn="0" w:lastRowLastColumn="0"/>
            <w:tcW w:w="1604" w:type="dxa"/>
          </w:tcPr>
          <w:p w14:paraId="08E455FF" w14:textId="77777777" w:rsidR="00B16295" w:rsidRPr="001151C7" w:rsidRDefault="00B16295" w:rsidP="009923F4">
            <w:pPr>
              <w:ind w:left="0"/>
              <w:jc w:val="center"/>
              <w:rPr>
                <w:b w:val="0"/>
              </w:rPr>
            </w:pPr>
            <w:r w:rsidRPr="001151C7">
              <w:rPr>
                <w:b w:val="0"/>
              </w:rPr>
              <w:t>Descrição</w:t>
            </w:r>
          </w:p>
        </w:tc>
        <w:tc>
          <w:tcPr>
            <w:tcW w:w="7502" w:type="dxa"/>
          </w:tcPr>
          <w:p w14:paraId="3AC3CCB0" w14:textId="612D4A28" w:rsidR="00B16295" w:rsidRDefault="00C63C45" w:rsidP="00C63C45">
            <w:pPr>
              <w:ind w:left="0"/>
              <w:cnfStyle w:val="000000000000" w:firstRow="0" w:lastRow="0" w:firstColumn="0" w:lastColumn="0" w:oddVBand="0" w:evenVBand="0" w:oddHBand="0" w:evenHBand="0" w:firstRowFirstColumn="0" w:firstRowLastColumn="0" w:lastRowFirstColumn="0" w:lastRowLastColumn="0"/>
            </w:pPr>
            <w:r>
              <w:t>A enfermeira</w:t>
            </w:r>
            <w:r w:rsidRPr="00DF1BAE">
              <w:t>, enquanto utilizador registado no sistema, pode aceder à secção “</w:t>
            </w:r>
            <w:r>
              <w:t>Marcação de Consultas</w:t>
            </w:r>
            <w:r w:rsidRPr="00DF1BAE">
              <w:t xml:space="preserve">” na sua página da </w:t>
            </w:r>
            <w:proofErr w:type="spellStart"/>
            <w:r w:rsidRPr="00DF1BAE">
              <w:t>iGAM</w:t>
            </w:r>
            <w:proofErr w:type="spellEnd"/>
            <w:r w:rsidRPr="00DF1BAE">
              <w:t xml:space="preserve"> para criar, editar, ou eliminar </w:t>
            </w:r>
            <w:r>
              <w:t>consultas ao dador.</w:t>
            </w:r>
          </w:p>
        </w:tc>
      </w:tr>
    </w:tbl>
    <w:p w14:paraId="2DED1F59" w14:textId="77777777" w:rsidR="00B16295" w:rsidRDefault="00B16295" w:rsidP="00B16295"/>
    <w:p w14:paraId="7CD86F6C" w14:textId="77777777" w:rsidR="00B16295" w:rsidRDefault="00B16295" w:rsidP="00B16295"/>
    <w:tbl>
      <w:tblPr>
        <w:tblStyle w:val="SyllabusTable-withBorders"/>
        <w:tblW w:w="0" w:type="auto"/>
        <w:tblLook w:val="04A0" w:firstRow="1" w:lastRow="0" w:firstColumn="1" w:lastColumn="0" w:noHBand="0" w:noVBand="1"/>
      </w:tblPr>
      <w:tblGrid>
        <w:gridCol w:w="4675"/>
        <w:gridCol w:w="4675"/>
      </w:tblGrid>
      <w:tr w:rsidR="00B16295" w14:paraId="38BE3152"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6377720" w14:textId="77777777" w:rsidR="00B16295" w:rsidRDefault="00B16295" w:rsidP="009923F4">
            <w:pPr>
              <w:ind w:left="0"/>
              <w:jc w:val="center"/>
            </w:pPr>
            <w:r>
              <w:t>Fluxo de Eventos - Humano</w:t>
            </w:r>
          </w:p>
        </w:tc>
        <w:tc>
          <w:tcPr>
            <w:tcW w:w="4675" w:type="dxa"/>
          </w:tcPr>
          <w:p w14:paraId="68E1C7E3" w14:textId="77777777" w:rsidR="00B16295" w:rsidRDefault="00B16295"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7C6FBA" w14:paraId="5C2C6DDC"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7376F92B" w14:textId="22116AF0" w:rsidR="007C6FBA" w:rsidRPr="00873462" w:rsidRDefault="007C6FBA" w:rsidP="007C6FBA">
            <w:pPr>
              <w:spacing w:after="0"/>
              <w:ind w:left="45"/>
              <w:rPr>
                <w:b w:val="0"/>
              </w:rPr>
            </w:pPr>
            <w:r w:rsidRPr="00873462">
              <w:rPr>
                <w:b w:val="0"/>
              </w:rPr>
              <w:t xml:space="preserve">1 </w:t>
            </w:r>
            <w:r>
              <w:rPr>
                <w:b w:val="0"/>
              </w:rPr>
              <w:t>–</w:t>
            </w:r>
            <w:r w:rsidRPr="00873462">
              <w:rPr>
                <w:b w:val="0"/>
              </w:rPr>
              <w:t xml:space="preserve"> </w:t>
            </w:r>
            <w:r>
              <w:rPr>
                <w:b w:val="0"/>
              </w:rPr>
              <w:t>A Enfermeira acede à secção “Marcação de Consultas”</w:t>
            </w:r>
          </w:p>
        </w:tc>
        <w:tc>
          <w:tcPr>
            <w:tcW w:w="4675" w:type="dxa"/>
          </w:tcPr>
          <w:p w14:paraId="1735F5C2" w14:textId="33E05F32" w:rsidR="007C6FBA" w:rsidRDefault="007C6FBA" w:rsidP="004A44B1">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w:t>
            </w:r>
            <w:proofErr w:type="spellStart"/>
            <w:r>
              <w:t>Controller</w:t>
            </w:r>
            <w:proofErr w:type="spellEnd"/>
            <w:r>
              <w:t xml:space="preserve"> “</w:t>
            </w:r>
            <w:proofErr w:type="spellStart"/>
            <w:r>
              <w:t>ConsultasController</w:t>
            </w:r>
            <w:proofErr w:type="spellEnd"/>
            <w:r>
              <w:t>”</w:t>
            </w:r>
          </w:p>
          <w:p w14:paraId="16587FD3" w14:textId="0F89084B" w:rsidR="007C6FBA" w:rsidRDefault="007C6FBA" w:rsidP="007C6FBA">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w:t>
            </w:r>
            <w:proofErr w:type="spellStart"/>
            <w:r>
              <w:t>ConsultasController</w:t>
            </w:r>
            <w:proofErr w:type="spellEnd"/>
            <w:r>
              <w:t xml:space="preserve">” carrega a </w:t>
            </w:r>
            <w:proofErr w:type="spellStart"/>
            <w:r>
              <w:t>view</w:t>
            </w:r>
            <w:proofErr w:type="spellEnd"/>
            <w:r>
              <w:t xml:space="preserve"> de “Consulta</w:t>
            </w:r>
            <w:r w:rsidR="00724A24">
              <w:t>s</w:t>
            </w:r>
            <w:r>
              <w:t>” associada, com as consultas existentes no sistema</w:t>
            </w:r>
          </w:p>
        </w:tc>
      </w:tr>
      <w:tr w:rsidR="007C6FBA" w14:paraId="34D5E994" w14:textId="77777777" w:rsidTr="00C63C45">
        <w:trPr>
          <w:trHeight w:val="563"/>
        </w:trPr>
        <w:tc>
          <w:tcPr>
            <w:cnfStyle w:val="001000000000" w:firstRow="0" w:lastRow="0" w:firstColumn="1" w:lastColumn="0" w:oddVBand="0" w:evenVBand="0" w:oddHBand="0" w:evenHBand="0" w:firstRowFirstColumn="0" w:firstRowLastColumn="0" w:lastRowFirstColumn="0" w:lastRowLastColumn="0"/>
            <w:tcW w:w="4675" w:type="dxa"/>
          </w:tcPr>
          <w:p w14:paraId="2F7F7135" w14:textId="5A65C296" w:rsidR="007C6FBA" w:rsidRPr="00873462" w:rsidRDefault="007C6FBA" w:rsidP="002F2511">
            <w:pPr>
              <w:pStyle w:val="PargrafodaLista"/>
              <w:spacing w:after="0"/>
              <w:ind w:left="45"/>
              <w:rPr>
                <w:b w:val="0"/>
              </w:rPr>
            </w:pPr>
            <w:r w:rsidRPr="00873462">
              <w:rPr>
                <w:b w:val="0"/>
              </w:rPr>
              <w:t xml:space="preserve">2 </w:t>
            </w:r>
            <w:r>
              <w:rPr>
                <w:b w:val="0"/>
              </w:rPr>
              <w:t>–</w:t>
            </w:r>
            <w:r w:rsidRPr="00873462">
              <w:rPr>
                <w:b w:val="0"/>
              </w:rPr>
              <w:t xml:space="preserve"> </w:t>
            </w:r>
            <w:r>
              <w:rPr>
                <w:b w:val="0"/>
              </w:rPr>
              <w:t xml:space="preserve">A Enfermeira </w:t>
            </w:r>
            <w:r w:rsidR="002F2511">
              <w:rPr>
                <w:b w:val="0"/>
              </w:rPr>
              <w:t>escolhe uma das opções</w:t>
            </w:r>
            <w:proofErr w:type="gramStart"/>
            <w:r w:rsidR="002F2511">
              <w:rPr>
                <w:b w:val="0"/>
              </w:rPr>
              <w:t>:  criar</w:t>
            </w:r>
            <w:proofErr w:type="gramEnd"/>
            <w:r>
              <w:rPr>
                <w:b w:val="0"/>
              </w:rPr>
              <w:t xml:space="preserve"> nova consulta</w:t>
            </w:r>
            <w:r w:rsidR="002F2511">
              <w:rPr>
                <w:b w:val="0"/>
              </w:rPr>
              <w:t>, editar consulta ou</w:t>
            </w:r>
            <w:r>
              <w:rPr>
                <w:b w:val="0"/>
              </w:rPr>
              <w:t xml:space="preserve"> remover</w:t>
            </w:r>
            <w:r w:rsidR="002F2511">
              <w:rPr>
                <w:b w:val="0"/>
              </w:rPr>
              <w:t xml:space="preserve"> consulta</w:t>
            </w:r>
            <w:r>
              <w:rPr>
                <w:b w:val="0"/>
              </w:rPr>
              <w:t>.</w:t>
            </w:r>
            <w:r w:rsidR="002F2511">
              <w:rPr>
                <w:b w:val="0"/>
              </w:rPr>
              <w:t xml:space="preserve"> Para criação e edição necessita de adicionar o dador, data (dia, mês, ano) e hora.</w:t>
            </w:r>
          </w:p>
        </w:tc>
        <w:tc>
          <w:tcPr>
            <w:tcW w:w="4675" w:type="dxa"/>
          </w:tcPr>
          <w:p w14:paraId="3172094C" w14:textId="660F71E6" w:rsidR="007C6FBA" w:rsidRDefault="007C6FBA" w:rsidP="004A44B1">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r w:rsidR="00724A24">
              <w:t>Consultas</w:t>
            </w:r>
            <w:r>
              <w:t>” executa o</w:t>
            </w:r>
            <w:r w:rsidR="00724A24">
              <w:t>s</w:t>
            </w:r>
            <w:r>
              <w:t xml:space="preserve"> método</w:t>
            </w:r>
            <w:r w:rsidR="00724A24">
              <w:t>s</w:t>
            </w:r>
            <w:r>
              <w:t xml:space="preserve"> </w:t>
            </w:r>
            <w:proofErr w:type="spellStart"/>
            <w:r>
              <w:t>Create</w:t>
            </w:r>
            <w:proofErr w:type="spellEnd"/>
            <w:r>
              <w:t xml:space="preserve">, </w:t>
            </w:r>
            <w:proofErr w:type="spellStart"/>
            <w:r>
              <w:t>Edit</w:t>
            </w:r>
            <w:proofErr w:type="spellEnd"/>
            <w:r>
              <w:t xml:space="preserve">, ou Delete do </w:t>
            </w:r>
            <w:proofErr w:type="spellStart"/>
            <w:r>
              <w:t>Controller</w:t>
            </w:r>
            <w:proofErr w:type="spellEnd"/>
            <w:r>
              <w:t xml:space="preserve"> “</w:t>
            </w:r>
            <w:proofErr w:type="spellStart"/>
            <w:r>
              <w:t>ConsultasController</w:t>
            </w:r>
            <w:proofErr w:type="spellEnd"/>
            <w:r>
              <w:t>” consoante a respetiva opção</w:t>
            </w:r>
          </w:p>
          <w:p w14:paraId="4726C164" w14:textId="5B2EF963" w:rsidR="007C6FBA" w:rsidRDefault="007C6FBA" w:rsidP="002F2511">
            <w:pPr>
              <w:ind w:left="360" w:hanging="90"/>
              <w:cnfStyle w:val="000000000000" w:firstRow="0" w:lastRow="0" w:firstColumn="0" w:lastColumn="0" w:oddVBand="0" w:evenVBand="0" w:oddHBand="0" w:evenHBand="0" w:firstRowFirstColumn="0" w:firstRowLastColumn="0" w:lastRowFirstColumn="0" w:lastRowLastColumn="0"/>
            </w:pPr>
            <w:r>
              <w:t xml:space="preserve">2.2 – O </w:t>
            </w:r>
            <w:proofErr w:type="spellStart"/>
            <w:r>
              <w:t>Controller</w:t>
            </w:r>
            <w:proofErr w:type="spellEnd"/>
            <w:r>
              <w:t xml:space="preserve"> “</w:t>
            </w:r>
            <w:proofErr w:type="spellStart"/>
            <w:r>
              <w:t>ConsultasController</w:t>
            </w:r>
            <w:proofErr w:type="spellEnd"/>
            <w:r>
              <w:t xml:space="preserve">” carrega a </w:t>
            </w:r>
            <w:proofErr w:type="spellStart"/>
            <w:r>
              <w:t>view</w:t>
            </w:r>
            <w:proofErr w:type="spellEnd"/>
            <w:r>
              <w:t xml:space="preserve"> de “</w:t>
            </w:r>
            <w:r w:rsidR="00724A24">
              <w:t>Consultas</w:t>
            </w:r>
            <w:r>
              <w:t>” associada, com um form</w:t>
            </w:r>
            <w:r w:rsidR="002F2511">
              <w:t>ulário para criação ou edição da consulta</w:t>
            </w:r>
            <w:r>
              <w:t xml:space="preserve">, ou um pedido de confirmação para eliminação da </w:t>
            </w:r>
            <w:r w:rsidR="002F2511">
              <w:t>consulta</w:t>
            </w:r>
            <w:r>
              <w:t>, consoante a respetiva opção</w:t>
            </w:r>
          </w:p>
        </w:tc>
      </w:tr>
      <w:tr w:rsidR="007C6FBA" w14:paraId="0A4A7293"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0D6E9ADA" w14:textId="6E86C606" w:rsidR="007C6FBA" w:rsidRPr="00873462" w:rsidRDefault="007C6FBA" w:rsidP="002F2511">
            <w:pPr>
              <w:pStyle w:val="PargrafodaLista"/>
              <w:spacing w:after="0"/>
              <w:ind w:left="45"/>
              <w:rPr>
                <w:b w:val="0"/>
              </w:rPr>
            </w:pPr>
            <w:r w:rsidRPr="00873462">
              <w:rPr>
                <w:b w:val="0"/>
              </w:rPr>
              <w:t xml:space="preserve">3 </w:t>
            </w:r>
            <w:r>
              <w:rPr>
                <w:b w:val="0"/>
              </w:rPr>
              <w:t>–</w:t>
            </w:r>
            <w:r w:rsidR="002F2511">
              <w:rPr>
                <w:b w:val="0"/>
              </w:rPr>
              <w:t xml:space="preserve"> A Enfermeira</w:t>
            </w:r>
            <w:r>
              <w:rPr>
                <w:b w:val="0"/>
              </w:rPr>
              <w:t xml:space="preserve"> </w:t>
            </w:r>
            <w:r w:rsidR="002F2511">
              <w:rPr>
                <w:b w:val="0"/>
              </w:rPr>
              <w:t xml:space="preserve">visualiza a lista de consultas atualizada </w:t>
            </w:r>
          </w:p>
        </w:tc>
        <w:tc>
          <w:tcPr>
            <w:tcW w:w="4675" w:type="dxa"/>
          </w:tcPr>
          <w:p w14:paraId="4E9D797C" w14:textId="766184D3" w:rsidR="007C6FBA" w:rsidRDefault="002F2511" w:rsidP="00724A24">
            <w:pPr>
              <w:ind w:left="360" w:hanging="90"/>
              <w:cnfStyle w:val="000000000000" w:firstRow="0" w:lastRow="0" w:firstColumn="0" w:lastColumn="0" w:oddVBand="0" w:evenVBand="0" w:oddHBand="0" w:evenHBand="0" w:firstRowFirstColumn="0" w:firstRowLastColumn="0" w:lastRowFirstColumn="0" w:lastRowLastColumn="0"/>
            </w:pPr>
            <w:r>
              <w:t xml:space="preserve">3.1 - O </w:t>
            </w:r>
            <w:proofErr w:type="spellStart"/>
            <w:r>
              <w:t>Controller</w:t>
            </w:r>
            <w:proofErr w:type="spellEnd"/>
            <w:r>
              <w:t xml:space="preserve"> “</w:t>
            </w:r>
            <w:proofErr w:type="spellStart"/>
            <w:r>
              <w:t>ConsultasController</w:t>
            </w:r>
            <w:proofErr w:type="spellEnd"/>
            <w:r>
              <w:t xml:space="preserve">” </w:t>
            </w:r>
            <w:r w:rsidR="00724A24">
              <w:t>atualiza</w:t>
            </w:r>
            <w:r>
              <w:t xml:space="preserve"> a </w:t>
            </w:r>
            <w:proofErr w:type="spellStart"/>
            <w:r>
              <w:t>view</w:t>
            </w:r>
            <w:proofErr w:type="spellEnd"/>
            <w:r>
              <w:t xml:space="preserve"> de “</w:t>
            </w:r>
            <w:r w:rsidR="00724A24">
              <w:t>Consultas</w:t>
            </w:r>
            <w:r>
              <w:t>” associada, com as consultas existentes no sistema.</w:t>
            </w:r>
          </w:p>
        </w:tc>
      </w:tr>
    </w:tbl>
    <w:p w14:paraId="651A33C9" w14:textId="77777777" w:rsidR="00B16295" w:rsidRDefault="00B16295" w:rsidP="00B16295">
      <w:pPr>
        <w:ind w:left="0"/>
      </w:pPr>
    </w:p>
    <w:p w14:paraId="16318179" w14:textId="77777777" w:rsidR="00724A24" w:rsidRDefault="00724A24" w:rsidP="00B16295">
      <w:pPr>
        <w:ind w:left="0"/>
      </w:pPr>
    </w:p>
    <w:p w14:paraId="0440CB50" w14:textId="77777777" w:rsidR="00724A24" w:rsidRDefault="00724A24" w:rsidP="00B16295">
      <w:pPr>
        <w:ind w:left="0"/>
      </w:pPr>
    </w:p>
    <w:p w14:paraId="44C4730F" w14:textId="77777777" w:rsidR="00724A24" w:rsidRDefault="00724A24" w:rsidP="00B16295">
      <w:pPr>
        <w:ind w:left="0"/>
      </w:pPr>
    </w:p>
    <w:p w14:paraId="3F7EECBA" w14:textId="77777777" w:rsidR="00724A24" w:rsidRDefault="00724A24" w:rsidP="00B16295">
      <w:pPr>
        <w:ind w:left="0"/>
      </w:pPr>
    </w:p>
    <w:p w14:paraId="034C7317" w14:textId="77777777" w:rsidR="00724A24" w:rsidRDefault="00724A24" w:rsidP="00B16295">
      <w:pPr>
        <w:ind w:left="0"/>
      </w:pPr>
    </w:p>
    <w:p w14:paraId="26E7F2D4" w14:textId="77777777" w:rsidR="00724A24" w:rsidRDefault="00724A24" w:rsidP="00B16295">
      <w:pPr>
        <w:ind w:left="0"/>
      </w:pPr>
    </w:p>
    <w:p w14:paraId="3941A3AD" w14:textId="77777777" w:rsidR="00B16295" w:rsidRDefault="00B16295" w:rsidP="00B16295">
      <w:pPr>
        <w:ind w:left="0"/>
      </w:pPr>
    </w:p>
    <w:tbl>
      <w:tblPr>
        <w:tblStyle w:val="SyllabusTable-withBorders"/>
        <w:tblW w:w="0" w:type="auto"/>
        <w:tblLook w:val="04A0" w:firstRow="1" w:lastRow="0" w:firstColumn="1" w:lastColumn="0" w:noHBand="0" w:noVBand="1"/>
      </w:tblPr>
      <w:tblGrid>
        <w:gridCol w:w="3248"/>
        <w:gridCol w:w="3248"/>
        <w:gridCol w:w="2854"/>
      </w:tblGrid>
      <w:tr w:rsidR="00B16295" w14:paraId="231157B0"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630EEC7" w14:textId="77777777" w:rsidR="00B16295" w:rsidRDefault="00B16295" w:rsidP="009923F4">
            <w:pPr>
              <w:ind w:left="0"/>
              <w:jc w:val="center"/>
            </w:pPr>
            <w:r>
              <w:lastRenderedPageBreak/>
              <w:t>Pré-condições</w:t>
            </w:r>
          </w:p>
        </w:tc>
        <w:tc>
          <w:tcPr>
            <w:tcW w:w="3248" w:type="dxa"/>
          </w:tcPr>
          <w:p w14:paraId="3E451458" w14:textId="77777777" w:rsidR="00B16295" w:rsidRDefault="00B16295"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7B2A5BD1" w14:textId="77777777" w:rsidR="00B16295" w:rsidRDefault="00B16295"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2F2511" w14:paraId="4C5B3159"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6B5DD107" w14:textId="7A5852F7" w:rsidR="002F2511" w:rsidRPr="000749A4" w:rsidRDefault="002F2511" w:rsidP="009923F4">
            <w:pPr>
              <w:ind w:left="150"/>
              <w:jc w:val="center"/>
              <w:rPr>
                <w:b w:val="0"/>
              </w:rPr>
            </w:pPr>
            <w:r w:rsidRPr="00DF1BAE">
              <w:rPr>
                <w:b w:val="0"/>
              </w:rPr>
              <w:t>A Enfermeira Coordenadora deve estar autenticada no sistema</w:t>
            </w:r>
          </w:p>
        </w:tc>
        <w:tc>
          <w:tcPr>
            <w:tcW w:w="3248" w:type="dxa"/>
          </w:tcPr>
          <w:p w14:paraId="0928EE6F" w14:textId="11A1B71A" w:rsidR="002F2511" w:rsidRPr="000749A4" w:rsidRDefault="002F2511" w:rsidP="009923F4">
            <w:pPr>
              <w:ind w:left="151"/>
              <w:jc w:val="center"/>
              <w:cnfStyle w:val="000000000000" w:firstRow="0" w:lastRow="0" w:firstColumn="0" w:lastColumn="0" w:oddVBand="0" w:evenVBand="0" w:oddHBand="0" w:evenHBand="0" w:firstRowFirstColumn="0" w:firstRowLastColumn="0" w:lastRowFirstColumn="0" w:lastRowLastColumn="0"/>
            </w:pPr>
            <w:r>
              <w:t xml:space="preserve">A consulta </w:t>
            </w:r>
            <w:r w:rsidR="00A34BAD">
              <w:t>é registada/atualizada/removida da base de dados</w:t>
            </w:r>
          </w:p>
        </w:tc>
        <w:tc>
          <w:tcPr>
            <w:tcW w:w="2854" w:type="dxa"/>
          </w:tcPr>
          <w:p w14:paraId="024FD997" w14:textId="7AFB0939" w:rsidR="002F2511" w:rsidRPr="000749A4" w:rsidRDefault="002F2511" w:rsidP="002F2511">
            <w:pPr>
              <w:ind w:left="136"/>
              <w:jc w:val="center"/>
              <w:cnfStyle w:val="000000000000" w:firstRow="0" w:lastRow="0" w:firstColumn="0" w:lastColumn="0" w:oddVBand="0" w:evenVBand="0" w:oddHBand="0" w:evenHBand="0" w:firstRowFirstColumn="0" w:firstRowLastColumn="0" w:lastRowFirstColumn="0" w:lastRowLastColumn="0"/>
            </w:pPr>
            <w:r>
              <w:t>A data da consulta deve ser posterior à data atual</w:t>
            </w:r>
          </w:p>
        </w:tc>
      </w:tr>
      <w:tr w:rsidR="008E5D7A" w14:paraId="1BC35CF3"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2E94C807" w14:textId="30D1A614" w:rsidR="008E5D7A" w:rsidRPr="008E5D7A" w:rsidRDefault="008E5D7A" w:rsidP="009923F4">
            <w:pPr>
              <w:ind w:left="150"/>
              <w:jc w:val="center"/>
              <w:rPr>
                <w:b w:val="0"/>
              </w:rPr>
            </w:pPr>
            <w:r>
              <w:rPr>
                <w:b w:val="0"/>
              </w:rPr>
              <w:t>O dador deve estar criado no sistema</w:t>
            </w:r>
          </w:p>
        </w:tc>
        <w:tc>
          <w:tcPr>
            <w:tcW w:w="3248" w:type="dxa"/>
          </w:tcPr>
          <w:p w14:paraId="1CCA77AE" w14:textId="77777777" w:rsidR="008E5D7A" w:rsidRDefault="008E5D7A"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E5E1E76" w14:textId="77777777" w:rsidR="008E5D7A" w:rsidRDefault="008E5D7A" w:rsidP="002F2511">
            <w:pPr>
              <w:ind w:left="136"/>
              <w:jc w:val="center"/>
              <w:cnfStyle w:val="000000000000" w:firstRow="0" w:lastRow="0" w:firstColumn="0" w:lastColumn="0" w:oddVBand="0" w:evenVBand="0" w:oddHBand="0" w:evenHBand="0" w:firstRowFirstColumn="0" w:firstRowLastColumn="0" w:lastRowFirstColumn="0" w:lastRowLastColumn="0"/>
            </w:pPr>
          </w:p>
        </w:tc>
      </w:tr>
    </w:tbl>
    <w:p w14:paraId="26A2D7AB" w14:textId="77777777" w:rsidR="00B16295" w:rsidRPr="001151C7" w:rsidRDefault="00B16295" w:rsidP="00B16295">
      <w:pPr>
        <w:ind w:left="0"/>
      </w:pPr>
    </w:p>
    <w:p w14:paraId="5038945C" w14:textId="77777777" w:rsidR="00B16295" w:rsidRDefault="00B16295" w:rsidP="00B16295">
      <w:pPr>
        <w:pStyle w:val="Cabealho3"/>
        <w:numPr>
          <w:ilvl w:val="2"/>
          <w:numId w:val="66"/>
        </w:numPr>
      </w:pPr>
      <w:bookmarkStart w:id="153" w:name="_Toc500183063"/>
      <w:r>
        <w:t>Diagrama de sequência</w:t>
      </w:r>
      <w:bookmarkEnd w:id="153"/>
    </w:p>
    <w:p w14:paraId="25A07413" w14:textId="77777777" w:rsidR="00B16295" w:rsidRDefault="00B16295" w:rsidP="00B16295"/>
    <w:p w14:paraId="5007D2C8" w14:textId="77777777" w:rsidR="00B16295" w:rsidRDefault="00B16295" w:rsidP="00B16295"/>
    <w:p w14:paraId="572E2A95" w14:textId="77777777" w:rsidR="00B16295" w:rsidRDefault="00B16295" w:rsidP="00B16295"/>
    <w:p w14:paraId="21246D7F" w14:textId="77777777" w:rsidR="00B16295" w:rsidRDefault="00B16295" w:rsidP="00B16295"/>
    <w:p w14:paraId="0D897309" w14:textId="77777777" w:rsidR="00B16295" w:rsidRDefault="00B16295" w:rsidP="00B16295"/>
    <w:p w14:paraId="6D0EE833" w14:textId="77777777" w:rsidR="00B16295" w:rsidRDefault="00B16295" w:rsidP="00B16295"/>
    <w:p w14:paraId="6FEED4C0" w14:textId="77777777" w:rsidR="00B16295" w:rsidRDefault="00B16295" w:rsidP="00B16295"/>
    <w:p w14:paraId="3864BD11" w14:textId="77777777" w:rsidR="00B16295" w:rsidRDefault="00B16295" w:rsidP="00B16295"/>
    <w:p w14:paraId="0BB5FDA3" w14:textId="77777777" w:rsidR="00B16295" w:rsidRDefault="00B16295" w:rsidP="00B16295"/>
    <w:p w14:paraId="5FCFFC20" w14:textId="77777777" w:rsidR="00B16295" w:rsidRDefault="00B16295" w:rsidP="00B16295"/>
    <w:p w14:paraId="49085461" w14:textId="77777777" w:rsidR="00B16295" w:rsidRDefault="00B16295" w:rsidP="00B16295"/>
    <w:p w14:paraId="5F99F7A3" w14:textId="77777777" w:rsidR="00B16295" w:rsidRDefault="00B16295" w:rsidP="00B16295"/>
    <w:p w14:paraId="30BDFF5C" w14:textId="77777777" w:rsidR="00B16295" w:rsidRDefault="00B16295" w:rsidP="00B16295"/>
    <w:p w14:paraId="03FA296B" w14:textId="77777777" w:rsidR="00B16295" w:rsidRDefault="00B16295" w:rsidP="00B16295"/>
    <w:p w14:paraId="2F139BCE" w14:textId="77777777" w:rsidR="00B16295" w:rsidRDefault="00B16295" w:rsidP="00B16295"/>
    <w:p w14:paraId="1E4CEE94" w14:textId="77777777" w:rsidR="00B16295" w:rsidRDefault="00B16295" w:rsidP="00B16295"/>
    <w:p w14:paraId="086954D9" w14:textId="77777777" w:rsidR="00B16295" w:rsidRDefault="00B16295" w:rsidP="00B16295"/>
    <w:p w14:paraId="4BE8BB55" w14:textId="77777777" w:rsidR="00B16295" w:rsidRDefault="00B16295" w:rsidP="00B16295"/>
    <w:p w14:paraId="3A67960E" w14:textId="77777777" w:rsidR="00B16295" w:rsidRDefault="00B16295" w:rsidP="00B16295"/>
    <w:p w14:paraId="32F45953" w14:textId="77777777" w:rsidR="00B16295" w:rsidRDefault="00B16295" w:rsidP="00B16295"/>
    <w:p w14:paraId="63138E81" w14:textId="77777777" w:rsidR="00B16295" w:rsidRDefault="00B16295" w:rsidP="00B16295"/>
    <w:p w14:paraId="004EE467" w14:textId="77777777" w:rsidR="00B16295" w:rsidRDefault="00B16295" w:rsidP="00B16295"/>
    <w:p w14:paraId="6D9CE85B" w14:textId="77777777" w:rsidR="00B16295" w:rsidRDefault="00B16295" w:rsidP="00B16295"/>
    <w:p w14:paraId="2D602617" w14:textId="77777777" w:rsidR="00B16295" w:rsidRDefault="00B16295" w:rsidP="00B16295"/>
    <w:p w14:paraId="5CA21D7D" w14:textId="77777777" w:rsidR="00B16295" w:rsidRDefault="00B16295" w:rsidP="00B16295">
      <w:pPr>
        <w:pStyle w:val="Cabealho3"/>
        <w:numPr>
          <w:ilvl w:val="2"/>
          <w:numId w:val="69"/>
        </w:numPr>
      </w:pPr>
      <w:bookmarkStart w:id="154" w:name="_Toc500183064"/>
      <w:r>
        <w:lastRenderedPageBreak/>
        <w:t>Ilustração da funcionalidade</w:t>
      </w:r>
      <w:bookmarkEnd w:id="154"/>
    </w:p>
    <w:p w14:paraId="56D8E830" w14:textId="7996F237" w:rsidR="00C95518" w:rsidRDefault="00C95518" w:rsidP="00A11B4A"/>
    <w:p w14:paraId="65B4F1B9" w14:textId="2ED71288" w:rsidR="00B16295" w:rsidRDefault="00B16295" w:rsidP="00A11B4A">
      <w:r>
        <w:rPr>
          <w:noProof/>
          <w:lang w:eastAsia="pt-PT"/>
        </w:rPr>
        <mc:AlternateContent>
          <mc:Choice Requires="wpg">
            <w:drawing>
              <wp:anchor distT="0" distB="0" distL="114300" distR="114300" simplePos="0" relativeHeight="251722752" behindDoc="0" locked="0" layoutInCell="1" allowOverlap="1" wp14:anchorId="4F2096A0" wp14:editId="7862CC04">
                <wp:simplePos x="0" y="0"/>
                <wp:positionH relativeFrom="column">
                  <wp:posOffset>-402590</wp:posOffset>
                </wp:positionH>
                <wp:positionV relativeFrom="paragraph">
                  <wp:posOffset>251460</wp:posOffset>
                </wp:positionV>
                <wp:extent cx="6677025" cy="1793240"/>
                <wp:effectExtent l="0" t="0" r="9525" b="0"/>
                <wp:wrapTight wrapText="bothSides">
                  <wp:wrapPolygon edited="0">
                    <wp:start x="0" y="0"/>
                    <wp:lineTo x="0" y="21340"/>
                    <wp:lineTo x="21569" y="21340"/>
                    <wp:lineTo x="21569" y="0"/>
                    <wp:lineTo x="0" y="0"/>
                  </wp:wrapPolygon>
                </wp:wrapTight>
                <wp:docPr id="207" name="Grupo 207"/>
                <wp:cNvGraphicFramePr/>
                <a:graphic xmlns:a="http://schemas.openxmlformats.org/drawingml/2006/main">
                  <a:graphicData uri="http://schemas.microsoft.com/office/word/2010/wordprocessingGroup">
                    <wpg:wgp>
                      <wpg:cNvGrpSpPr/>
                      <wpg:grpSpPr>
                        <a:xfrm>
                          <a:off x="0" y="0"/>
                          <a:ext cx="6677025" cy="1793240"/>
                          <a:chOff x="0" y="0"/>
                          <a:chExt cx="6677025" cy="1793240"/>
                        </a:xfrm>
                      </wpg:grpSpPr>
                      <pic:pic xmlns:pic="http://schemas.openxmlformats.org/drawingml/2006/picture">
                        <pic:nvPicPr>
                          <pic:cNvPr id="152" name="Imagem 152"/>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677025" cy="1473200"/>
                          </a:xfrm>
                          <a:prstGeom prst="rect">
                            <a:avLst/>
                          </a:prstGeom>
                        </pic:spPr>
                      </pic:pic>
                      <wps:wsp>
                        <wps:cNvPr id="154" name="Caixa de texto 154"/>
                        <wps:cNvSpPr txBox="1"/>
                        <wps:spPr>
                          <a:xfrm>
                            <a:off x="0" y="1533525"/>
                            <a:ext cx="6677025" cy="259715"/>
                          </a:xfrm>
                          <a:prstGeom prst="rect">
                            <a:avLst/>
                          </a:prstGeom>
                          <a:solidFill>
                            <a:prstClr val="white"/>
                          </a:solidFill>
                          <a:ln>
                            <a:noFill/>
                          </a:ln>
                        </wps:spPr>
                        <wps:txbx>
                          <w:txbxContent>
                            <w:p w14:paraId="79C514F8" w14:textId="69546BA7" w:rsidR="0072233D" w:rsidRPr="0068303B" w:rsidRDefault="0072233D" w:rsidP="0074286F">
                              <w:pPr>
                                <w:pStyle w:val="Legenda"/>
                                <w:jc w:val="center"/>
                                <w:rPr>
                                  <w:noProof/>
                                  <w:color w:val="404040" w:themeColor="text1" w:themeTint="BF"/>
                                </w:rPr>
                              </w:pPr>
                              <w:bookmarkStart w:id="155" w:name="_Toc499477224"/>
                              <w:r>
                                <w:t xml:space="preserve">Figura </w:t>
                              </w:r>
                              <w:r>
                                <w:fldChar w:fldCharType="begin"/>
                              </w:r>
                              <w:r>
                                <w:instrText xml:space="preserve"> SEQ Figura \* ARABIC </w:instrText>
                              </w:r>
                              <w:r>
                                <w:fldChar w:fldCharType="separate"/>
                              </w:r>
                              <w:r>
                                <w:rPr>
                                  <w:noProof/>
                                </w:rPr>
                                <w:t>26</w:t>
                              </w:r>
                              <w:r>
                                <w:fldChar w:fldCharType="end"/>
                              </w:r>
                              <w:r>
                                <w:t xml:space="preserve"> - REQ_9: </w:t>
                              </w:r>
                              <w:proofErr w:type="spellStart"/>
                              <w:r>
                                <w:t>View</w:t>
                              </w:r>
                              <w:proofErr w:type="spellEnd"/>
                              <w:r>
                                <w:t xml:space="preserve"> da lista de consultas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2096A0" id="Grupo 207" o:spid="_x0000_s1081" style="position:absolute;left:0;text-align:left;margin-left:-31.7pt;margin-top:19.8pt;width:525.75pt;height:141.2pt;z-index:251722752" coordsize="66770,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">
                <v:shape id="Imagem 152" o:spid="_x0000_s1082" type="#_x0000_t75" style="position:absolute;width:66770;height:14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qIzHAAAA3AAAAA8AAABkcnMvZG93bnJldi54bWxEj09rwkAQxe8Fv8MyQi+lbgy1SOoqUhDS&#10;4qWpQr0N2WkSzM6G7Obft+8KBW8zvDfv92azG00tempdZVnBchGBIM6trrhQcPo+PK9BOI+ssbZM&#10;CiZysNvOHjaYaDvwF/WZL0QIYZeggtL7JpHS5SUZdAvbEAft17YGfVjbQuoWhxBuahlH0as0WHEg&#10;lNjQe0n5NetMgFwuq/4zPb8cl1l2qD7ip/XP1Cn1OB/3byA8jf5u/r9Odai/iuH2TJhAbv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I/qIzHAAAA3AAAAA8AAAAAAAAAAAAA&#10;AAAAnwIAAGRycy9kb3ducmV2LnhtbFBLBQYAAAAABAAEAPcAAACTAwAAAAA=&#10;">
                  <v:imagedata r:id="rId101" o:title=""/>
                  <v:path arrowok="t"/>
                </v:shape>
                <v:shape id="Caixa de texto 154" o:spid="_x0000_s1083" type="#_x0000_t202" style="position:absolute;top:15335;width:66770;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AaMUA&#10;AADcAAAADwAAAGRycy9kb3ducmV2LnhtbERPTUvDQBC9C/6HZQQvYjdqDCXttpSioL0UYy+9Ddlp&#10;NjU7G3Y3bfz3rlDobR7vc+bL0XbiRD60jhU8TTIQxLXTLTcKdt/vj1MQISJr7ByTgl8KsFzc3syx&#10;1O7MX3SqYiNSCIcSFZgY+1LKUBuyGCauJ07cwXmLMUHfSO3xnMJtJ5+zrJAWW04NBntaG6p/qsEq&#10;2Ob7rXkYDm+bVf7iP3fDujg2lVL3d+NqBiLSGK/ii/tDp/mvOfw/ky6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gBoxQAAANwAAAAPAAAAAAAAAAAAAAAAAJgCAABkcnMv&#10;ZG93bnJldi54bWxQSwUGAAAAAAQABAD1AAAAigMAAAAA&#10;" stroked="f">
                  <v:textbox style="mso-fit-shape-to-text:t" inset="0,0,0,0">
                    <w:txbxContent>
                      <w:p w14:paraId="79C514F8" w14:textId="69546BA7" w:rsidR="0072233D" w:rsidRPr="0068303B" w:rsidRDefault="0072233D" w:rsidP="0074286F">
                        <w:pPr>
                          <w:pStyle w:val="Legenda"/>
                          <w:jc w:val="center"/>
                          <w:rPr>
                            <w:noProof/>
                            <w:color w:val="404040" w:themeColor="text1" w:themeTint="BF"/>
                          </w:rPr>
                        </w:pPr>
                        <w:bookmarkStart w:id="156" w:name="_Toc499477224"/>
                        <w:r>
                          <w:t xml:space="preserve">Figura </w:t>
                        </w:r>
                        <w:r>
                          <w:fldChar w:fldCharType="begin"/>
                        </w:r>
                        <w:r>
                          <w:instrText xml:space="preserve"> SEQ Figura \* ARABIC </w:instrText>
                        </w:r>
                        <w:r>
                          <w:fldChar w:fldCharType="separate"/>
                        </w:r>
                        <w:r>
                          <w:rPr>
                            <w:noProof/>
                          </w:rPr>
                          <w:t>26</w:t>
                        </w:r>
                        <w:r>
                          <w:fldChar w:fldCharType="end"/>
                        </w:r>
                        <w:r>
                          <w:t xml:space="preserve"> - REQ_9: </w:t>
                        </w:r>
                        <w:proofErr w:type="spellStart"/>
                        <w:r>
                          <w:t>View</w:t>
                        </w:r>
                        <w:proofErr w:type="spellEnd"/>
                        <w:r>
                          <w:t xml:space="preserve"> da lista de consultas</w:t>
                        </w:r>
                        <w:bookmarkEnd w:id="156"/>
                      </w:p>
                    </w:txbxContent>
                  </v:textbox>
                </v:shape>
                <w10:wrap type="tight"/>
              </v:group>
            </w:pict>
          </mc:Fallback>
        </mc:AlternateContent>
      </w:r>
    </w:p>
    <w:p w14:paraId="54029320" w14:textId="5A2F8558" w:rsidR="00B16295" w:rsidRDefault="00B16295" w:rsidP="00A11B4A"/>
    <w:p w14:paraId="65803E32" w14:textId="78B5F780" w:rsidR="00A11B4A" w:rsidRDefault="00B16295" w:rsidP="00A11B4A">
      <w:r>
        <w:rPr>
          <w:noProof/>
          <w:lang w:eastAsia="pt-PT"/>
        </w:rPr>
        <mc:AlternateContent>
          <mc:Choice Requires="wpg">
            <w:drawing>
              <wp:anchor distT="0" distB="0" distL="114300" distR="114300" simplePos="0" relativeHeight="251725824" behindDoc="0" locked="0" layoutInCell="1" allowOverlap="1" wp14:anchorId="53B71C37" wp14:editId="6747071A">
                <wp:simplePos x="0" y="0"/>
                <wp:positionH relativeFrom="column">
                  <wp:posOffset>-400050</wp:posOffset>
                </wp:positionH>
                <wp:positionV relativeFrom="paragraph">
                  <wp:posOffset>190500</wp:posOffset>
                </wp:positionV>
                <wp:extent cx="6607810" cy="2660015"/>
                <wp:effectExtent l="0" t="0" r="2540" b="6985"/>
                <wp:wrapTight wrapText="bothSides">
                  <wp:wrapPolygon edited="0">
                    <wp:start x="0" y="0"/>
                    <wp:lineTo x="0" y="21502"/>
                    <wp:lineTo x="21546" y="21502"/>
                    <wp:lineTo x="21546" y="0"/>
                    <wp:lineTo x="0" y="0"/>
                  </wp:wrapPolygon>
                </wp:wrapTight>
                <wp:docPr id="208" name="Grupo 208"/>
                <wp:cNvGraphicFramePr/>
                <a:graphic xmlns:a="http://schemas.openxmlformats.org/drawingml/2006/main">
                  <a:graphicData uri="http://schemas.microsoft.com/office/word/2010/wordprocessingGroup">
                    <wpg:wgp>
                      <wpg:cNvGrpSpPr/>
                      <wpg:grpSpPr>
                        <a:xfrm>
                          <a:off x="0" y="0"/>
                          <a:ext cx="6607810" cy="2660015"/>
                          <a:chOff x="0" y="0"/>
                          <a:chExt cx="6607810" cy="2660015"/>
                        </a:xfrm>
                      </wpg:grpSpPr>
                      <pic:pic xmlns:pic="http://schemas.openxmlformats.org/drawingml/2006/picture">
                        <pic:nvPicPr>
                          <pic:cNvPr id="153" name="Imagem 153"/>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607810" cy="2343150"/>
                          </a:xfrm>
                          <a:prstGeom prst="rect">
                            <a:avLst/>
                          </a:prstGeom>
                        </pic:spPr>
                      </pic:pic>
                      <wps:wsp>
                        <wps:cNvPr id="155" name="Caixa de texto 155"/>
                        <wps:cNvSpPr txBox="1"/>
                        <wps:spPr>
                          <a:xfrm>
                            <a:off x="0" y="2400300"/>
                            <a:ext cx="6607810" cy="259715"/>
                          </a:xfrm>
                          <a:prstGeom prst="rect">
                            <a:avLst/>
                          </a:prstGeom>
                          <a:solidFill>
                            <a:prstClr val="white"/>
                          </a:solidFill>
                          <a:ln>
                            <a:noFill/>
                          </a:ln>
                        </wps:spPr>
                        <wps:txbx>
                          <w:txbxContent>
                            <w:p w14:paraId="3096671A" w14:textId="5838FF84" w:rsidR="0072233D" w:rsidRPr="00D50F4E" w:rsidRDefault="0072233D" w:rsidP="0074286F">
                              <w:pPr>
                                <w:pStyle w:val="Legenda"/>
                                <w:jc w:val="center"/>
                                <w:rPr>
                                  <w:noProof/>
                                  <w:color w:val="404040" w:themeColor="text1" w:themeTint="BF"/>
                                </w:rPr>
                              </w:pPr>
                              <w:bookmarkStart w:id="157" w:name="_Toc499477225"/>
                              <w:r>
                                <w:t xml:space="preserve">Figura </w:t>
                              </w:r>
                              <w:r>
                                <w:fldChar w:fldCharType="begin"/>
                              </w:r>
                              <w:r>
                                <w:instrText xml:space="preserve"> SEQ Figura \* ARABIC </w:instrText>
                              </w:r>
                              <w:r>
                                <w:fldChar w:fldCharType="separate"/>
                              </w:r>
                              <w:r>
                                <w:rPr>
                                  <w:noProof/>
                                </w:rPr>
                                <w:t>27</w:t>
                              </w:r>
                              <w:r>
                                <w:fldChar w:fldCharType="end"/>
                              </w:r>
                              <w:r>
                                <w:t xml:space="preserve"> - REQ_9: </w:t>
                              </w:r>
                              <w:proofErr w:type="spellStart"/>
                              <w:r>
                                <w:t>View</w:t>
                              </w:r>
                              <w:proofErr w:type="spellEnd"/>
                              <w:r>
                                <w:t xml:space="preserve"> da marcação de uma consulta</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B71C37" id="Grupo 208" o:spid="_x0000_s1084" style="position:absolute;left:0;text-align:left;margin-left:-31.5pt;margin-top:15pt;width:520.3pt;height:209.45pt;z-index:251725824" coordsize="66078,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">
                <v:shape id="Imagem 153" o:spid="_x0000_s1085" type="#_x0000_t75" style="position:absolute;width:66078;height:23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TxK/EAAAA3AAAAA8AAABkcnMvZG93bnJldi54bWxET01rwkAQvRf6H5Yp9FY3aTCE1FWkUOoh&#10;ClWxPQ7ZaRKanQ3ZTYz/3hUK3ubxPmexmkwrRupdY1lBPItAEJdWN1wpOB4+XjIQziNrbC2Tggs5&#10;WC0fHxaYa3vmLxr3vhIhhF2OCmrvu1xKV9Zk0M1sRxy4X9sb9AH2ldQ9nkO4aeVrFKXSYMOhocaO&#10;3msq//aDURCdss9dOgzbY1EkQxUnP+vse6PU89O0fgPhafJ38b97o8P8eQK3Z8IFcnk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nTxK/EAAAA3AAAAA8AAAAAAAAAAAAAAAAA&#10;nwIAAGRycy9kb3ducmV2LnhtbFBLBQYAAAAABAAEAPcAAACQAwAAAAA=&#10;">
                  <v:imagedata r:id="rId103" o:title=""/>
                  <v:path arrowok="t"/>
                </v:shape>
                <v:shape id="Caixa de texto 155" o:spid="_x0000_s1086" type="#_x0000_t202" style="position:absolute;top:24003;width:66078;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l88QA&#10;AADcAAAADwAAAGRycy9kb3ducmV2LnhtbERPTWsCMRC9F/ofwhR6KZptqyKrUURaaHsRVy/ehs24&#10;WbuZLElW139vCgVv83ifM1/2thFn8qF2rOB1mIEgLp2uuVKw330OpiBCRNbYOCYFVwqwXDw+zDHX&#10;7sJbOhexEimEQ44KTIxtLmUoDVkMQ9cSJ+7ovMWYoK+k9nhJ4baRb1k2kRZrTg0GW1obKn+LzirY&#10;jA4b89IdP35Wo3f/ve/Wk1NVKPX81K9mICL18S7+d3/pNH88hr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ypfPEAAAA3AAAAA8AAAAAAAAAAAAAAAAAmAIAAGRycy9k&#10;b3ducmV2LnhtbFBLBQYAAAAABAAEAPUAAACJAwAAAAA=&#10;" stroked="f">
                  <v:textbox style="mso-fit-shape-to-text:t" inset="0,0,0,0">
                    <w:txbxContent>
                      <w:p w14:paraId="3096671A" w14:textId="5838FF84" w:rsidR="0072233D" w:rsidRPr="00D50F4E" w:rsidRDefault="0072233D" w:rsidP="0074286F">
                        <w:pPr>
                          <w:pStyle w:val="Legenda"/>
                          <w:jc w:val="center"/>
                          <w:rPr>
                            <w:noProof/>
                            <w:color w:val="404040" w:themeColor="text1" w:themeTint="BF"/>
                          </w:rPr>
                        </w:pPr>
                        <w:bookmarkStart w:id="158" w:name="_Toc499477225"/>
                        <w:r>
                          <w:t xml:space="preserve">Figura </w:t>
                        </w:r>
                        <w:r>
                          <w:fldChar w:fldCharType="begin"/>
                        </w:r>
                        <w:r>
                          <w:instrText xml:space="preserve"> SEQ Figura \* ARABIC </w:instrText>
                        </w:r>
                        <w:r>
                          <w:fldChar w:fldCharType="separate"/>
                        </w:r>
                        <w:r>
                          <w:rPr>
                            <w:noProof/>
                          </w:rPr>
                          <w:t>27</w:t>
                        </w:r>
                        <w:r>
                          <w:fldChar w:fldCharType="end"/>
                        </w:r>
                        <w:r>
                          <w:t xml:space="preserve"> - REQ_9: </w:t>
                        </w:r>
                        <w:proofErr w:type="spellStart"/>
                        <w:r>
                          <w:t>View</w:t>
                        </w:r>
                        <w:proofErr w:type="spellEnd"/>
                        <w:r>
                          <w:t xml:space="preserve"> da marcação de uma consulta</w:t>
                        </w:r>
                        <w:bookmarkEnd w:id="158"/>
                      </w:p>
                    </w:txbxContent>
                  </v:textbox>
                </v:shape>
                <w10:wrap type="tight"/>
              </v:group>
            </w:pict>
          </mc:Fallback>
        </mc:AlternateContent>
      </w:r>
    </w:p>
    <w:p w14:paraId="3BC5D41E" w14:textId="65B98B17" w:rsidR="00A11B4A" w:rsidRDefault="00A11B4A" w:rsidP="00A11B4A"/>
    <w:p w14:paraId="2183558B" w14:textId="54C99611" w:rsidR="00EA2B19" w:rsidRDefault="00EA2B19" w:rsidP="00A11B4A"/>
    <w:p w14:paraId="4BFF1549" w14:textId="66C04222" w:rsidR="00EA2B19" w:rsidRDefault="00EA2B19" w:rsidP="00A11B4A"/>
    <w:p w14:paraId="601F6911" w14:textId="698AA75C" w:rsidR="00EA2B19" w:rsidRDefault="00EA2B19" w:rsidP="00A11B4A"/>
    <w:p w14:paraId="7A2885A0" w14:textId="3449F343" w:rsidR="00EA2B19" w:rsidRDefault="00EA2B19" w:rsidP="00A11B4A"/>
    <w:p w14:paraId="18A0B68F" w14:textId="7B9E7E8D" w:rsidR="00EA2B19" w:rsidRDefault="00EA2B19" w:rsidP="00A11B4A"/>
    <w:p w14:paraId="0A69EBED" w14:textId="0E588113" w:rsidR="00EA2B19" w:rsidRDefault="00EA2B19" w:rsidP="00A11B4A"/>
    <w:p w14:paraId="08E17F28" w14:textId="77777777" w:rsidR="00EA2B19" w:rsidRPr="00A11B4A" w:rsidRDefault="00EA2B19" w:rsidP="00FA0E14">
      <w:pPr>
        <w:ind w:left="0"/>
      </w:pPr>
    </w:p>
    <w:p w14:paraId="07A8E9F3" w14:textId="61D5F1DC" w:rsidR="00411ABC" w:rsidRDefault="00411ABC" w:rsidP="00411ABC">
      <w:pPr>
        <w:pStyle w:val="Cabealho2"/>
        <w:numPr>
          <w:ilvl w:val="1"/>
          <w:numId w:val="66"/>
        </w:numPr>
      </w:pPr>
      <w:bookmarkStart w:id="159" w:name="_Toc500183065"/>
      <w:r>
        <w:lastRenderedPageBreak/>
        <w:t>REQ 10</w:t>
      </w:r>
      <w:r w:rsidR="000A4B61">
        <w:t xml:space="preserve"> – Aprovação/Rejeição do ciclo da dádiva</w:t>
      </w:r>
      <w:bookmarkEnd w:id="159"/>
    </w:p>
    <w:p w14:paraId="4112DCCC" w14:textId="77777777" w:rsidR="009B6215" w:rsidRDefault="009B6215" w:rsidP="009B6215">
      <w:pPr>
        <w:pStyle w:val="Cabealho3"/>
        <w:numPr>
          <w:ilvl w:val="2"/>
          <w:numId w:val="66"/>
        </w:numPr>
        <w:ind w:left="2430" w:hanging="540"/>
      </w:pPr>
      <w:bookmarkStart w:id="160" w:name="_Toc500183066"/>
      <w:r>
        <w:t>Análise de requisitos</w:t>
      </w:r>
      <w:bookmarkEnd w:id="160"/>
    </w:p>
    <w:p w14:paraId="0BAD6823" w14:textId="77777777" w:rsidR="009B6215" w:rsidRDefault="009B6215" w:rsidP="009B6215"/>
    <w:tbl>
      <w:tblPr>
        <w:tblStyle w:val="SyllabusTable-withBorders"/>
        <w:tblW w:w="0" w:type="auto"/>
        <w:tblLook w:val="04A0" w:firstRow="1" w:lastRow="0" w:firstColumn="1" w:lastColumn="0" w:noHBand="0" w:noVBand="1"/>
      </w:tblPr>
      <w:tblGrid>
        <w:gridCol w:w="1604"/>
        <w:gridCol w:w="7502"/>
      </w:tblGrid>
      <w:tr w:rsidR="009B6215" w14:paraId="26F27725"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680BB05" w14:textId="77777777" w:rsidR="009B6215" w:rsidRPr="001151C7" w:rsidRDefault="009B6215" w:rsidP="009923F4">
            <w:pPr>
              <w:ind w:left="0"/>
              <w:jc w:val="center"/>
              <w:rPr>
                <w:b w:val="0"/>
              </w:rPr>
            </w:pPr>
            <w:r w:rsidRPr="001151C7">
              <w:rPr>
                <w:b w:val="0"/>
              </w:rPr>
              <w:t>Identificador</w:t>
            </w:r>
          </w:p>
        </w:tc>
        <w:tc>
          <w:tcPr>
            <w:tcW w:w="7502" w:type="dxa"/>
          </w:tcPr>
          <w:p w14:paraId="63935A0C" w14:textId="77777777" w:rsidR="009B6215" w:rsidRDefault="009B6215" w:rsidP="009923F4">
            <w:pPr>
              <w:ind w:left="0"/>
              <w:cnfStyle w:val="100000000000" w:firstRow="1" w:lastRow="0" w:firstColumn="0" w:lastColumn="0" w:oddVBand="0" w:evenVBand="0" w:oddHBand="0" w:evenHBand="0" w:firstRowFirstColumn="0" w:firstRowLastColumn="0" w:lastRowFirstColumn="0" w:lastRowLastColumn="0"/>
            </w:pPr>
          </w:p>
        </w:tc>
      </w:tr>
      <w:tr w:rsidR="001F016E" w14:paraId="55F73056"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ED198CA" w14:textId="77777777" w:rsidR="001F016E" w:rsidRPr="001151C7" w:rsidRDefault="001F016E" w:rsidP="001F016E">
            <w:pPr>
              <w:ind w:left="0"/>
              <w:jc w:val="center"/>
              <w:rPr>
                <w:b w:val="0"/>
              </w:rPr>
            </w:pPr>
            <w:r w:rsidRPr="001151C7">
              <w:rPr>
                <w:b w:val="0"/>
              </w:rPr>
              <w:t>Nome</w:t>
            </w:r>
          </w:p>
        </w:tc>
        <w:tc>
          <w:tcPr>
            <w:tcW w:w="7502" w:type="dxa"/>
          </w:tcPr>
          <w:p w14:paraId="09DF48C4" w14:textId="45DC002F"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Aprovação/Rejeição do ciclo da dádiva</w:t>
            </w:r>
          </w:p>
        </w:tc>
      </w:tr>
      <w:tr w:rsidR="001F016E" w14:paraId="68201504"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70648BC" w14:textId="77777777" w:rsidR="001F016E" w:rsidRPr="001151C7" w:rsidRDefault="001F016E" w:rsidP="001F016E">
            <w:pPr>
              <w:ind w:left="0"/>
              <w:jc w:val="center"/>
              <w:rPr>
                <w:b w:val="0"/>
              </w:rPr>
            </w:pPr>
            <w:r w:rsidRPr="001151C7">
              <w:rPr>
                <w:b w:val="0"/>
              </w:rPr>
              <w:t>Descrição</w:t>
            </w:r>
          </w:p>
        </w:tc>
        <w:tc>
          <w:tcPr>
            <w:tcW w:w="7502" w:type="dxa"/>
          </w:tcPr>
          <w:p w14:paraId="17210095" w14:textId="25F97DE5"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O Médico enquanto utilizador registado no sistema</w:t>
            </w:r>
            <w:proofErr w:type="gramStart"/>
            <w:r>
              <w:t>,</w:t>
            </w:r>
            <w:proofErr w:type="gramEnd"/>
            <w:r>
              <w:t xml:space="preserve"> pode aceder à secção “Validação Ciclo de Dádiva” na sua página da </w:t>
            </w:r>
            <w:proofErr w:type="spellStart"/>
            <w:r>
              <w:t>iGAM</w:t>
            </w:r>
            <w:proofErr w:type="spellEnd"/>
            <w:r>
              <w:t xml:space="preserve"> para visualizar processos de ciclo de dádiva pendentes para aprovação. Estes processos podem ser aceites ou rejeitados.</w:t>
            </w:r>
          </w:p>
        </w:tc>
      </w:tr>
    </w:tbl>
    <w:p w14:paraId="31D31FD5" w14:textId="77777777" w:rsidR="009B6215" w:rsidRDefault="009B6215" w:rsidP="009B6215"/>
    <w:p w14:paraId="0B78FF01" w14:textId="77777777" w:rsidR="009B6215" w:rsidRDefault="009B6215" w:rsidP="009B6215"/>
    <w:tbl>
      <w:tblPr>
        <w:tblStyle w:val="SyllabusTable-withBorders"/>
        <w:tblW w:w="0" w:type="auto"/>
        <w:tblLook w:val="04A0" w:firstRow="1" w:lastRow="0" w:firstColumn="1" w:lastColumn="0" w:noHBand="0" w:noVBand="1"/>
      </w:tblPr>
      <w:tblGrid>
        <w:gridCol w:w="4675"/>
        <w:gridCol w:w="4675"/>
      </w:tblGrid>
      <w:tr w:rsidR="009B6215" w14:paraId="6E739BC0"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DB8DEC" w14:textId="77777777" w:rsidR="009B6215" w:rsidRDefault="009B6215" w:rsidP="009923F4">
            <w:pPr>
              <w:ind w:left="0"/>
              <w:jc w:val="center"/>
            </w:pPr>
            <w:r>
              <w:t>Fluxo de Eventos - Humano</w:t>
            </w:r>
          </w:p>
        </w:tc>
        <w:tc>
          <w:tcPr>
            <w:tcW w:w="4675" w:type="dxa"/>
          </w:tcPr>
          <w:p w14:paraId="70E0784A"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1F016E" w14:paraId="1971C68E"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642B121A" w14:textId="3DAEFE96" w:rsidR="001F016E" w:rsidRPr="00873462" w:rsidRDefault="001F016E" w:rsidP="001F016E">
            <w:pPr>
              <w:spacing w:after="0"/>
              <w:ind w:left="45"/>
              <w:rPr>
                <w:b w:val="0"/>
              </w:rPr>
            </w:pPr>
            <w:r w:rsidRPr="00873462">
              <w:rPr>
                <w:b w:val="0"/>
              </w:rPr>
              <w:t xml:space="preserve">1 </w:t>
            </w:r>
            <w:r>
              <w:rPr>
                <w:b w:val="0"/>
              </w:rPr>
              <w:t>–</w:t>
            </w:r>
            <w:r w:rsidRPr="00873462">
              <w:rPr>
                <w:b w:val="0"/>
              </w:rPr>
              <w:t xml:space="preserve"> </w:t>
            </w:r>
            <w:r>
              <w:rPr>
                <w:b w:val="0"/>
              </w:rPr>
              <w:t>O Médico acede à secção “Validação Ciclo de Dádiva”</w:t>
            </w:r>
          </w:p>
        </w:tc>
        <w:tc>
          <w:tcPr>
            <w:tcW w:w="4675" w:type="dxa"/>
          </w:tcPr>
          <w:p w14:paraId="57AE7C69"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w:t>
            </w:r>
            <w:proofErr w:type="spellStart"/>
            <w:r>
              <w:t>Controller</w:t>
            </w:r>
            <w:proofErr w:type="spellEnd"/>
            <w:r>
              <w:t xml:space="preserve"> “</w:t>
            </w:r>
            <w:proofErr w:type="spellStart"/>
            <w:r>
              <w:t>ValidacaoCicloDadivaController</w:t>
            </w:r>
            <w:proofErr w:type="spellEnd"/>
            <w:r>
              <w:t>”</w:t>
            </w:r>
          </w:p>
          <w:p w14:paraId="51BB4C7A" w14:textId="5BE7B743"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w:t>
            </w:r>
            <w:proofErr w:type="spellStart"/>
            <w:r>
              <w:t>ValidacaoCicloDadivaController</w:t>
            </w:r>
            <w:proofErr w:type="spellEnd"/>
            <w:r>
              <w:t xml:space="preserve">” carrega a </w:t>
            </w:r>
            <w:proofErr w:type="spellStart"/>
            <w:r>
              <w:t>view</w:t>
            </w:r>
            <w:proofErr w:type="spellEnd"/>
            <w:r>
              <w:t xml:space="preserve"> de “</w:t>
            </w:r>
            <w:proofErr w:type="spellStart"/>
            <w:r>
              <w:t>ValidacaoCicloDadiva</w:t>
            </w:r>
            <w:proofErr w:type="spellEnd"/>
            <w:r>
              <w:t xml:space="preserve">” associada, com os ciclos de </w:t>
            </w:r>
            <w:proofErr w:type="gramStart"/>
            <w:r>
              <w:t>dadiva</w:t>
            </w:r>
            <w:proofErr w:type="gramEnd"/>
            <w:r>
              <w:t xml:space="preserve"> pendentes para aprovação</w:t>
            </w:r>
          </w:p>
        </w:tc>
      </w:tr>
      <w:tr w:rsidR="001F016E" w14:paraId="4B24111C"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3CDAEE15" w14:textId="1E6B40AF" w:rsidR="001F016E" w:rsidRPr="00873462" w:rsidRDefault="001F016E" w:rsidP="001F016E">
            <w:pPr>
              <w:pStyle w:val="PargrafodaLista"/>
              <w:spacing w:after="0"/>
              <w:ind w:left="45"/>
              <w:rPr>
                <w:b w:val="0"/>
              </w:rPr>
            </w:pPr>
            <w:r w:rsidRPr="00873462">
              <w:rPr>
                <w:b w:val="0"/>
              </w:rPr>
              <w:t xml:space="preserve">2 </w:t>
            </w:r>
            <w:r>
              <w:rPr>
                <w:b w:val="0"/>
              </w:rPr>
              <w:t>–</w:t>
            </w:r>
            <w:r w:rsidRPr="00873462">
              <w:rPr>
                <w:b w:val="0"/>
              </w:rPr>
              <w:t xml:space="preserve"> </w:t>
            </w:r>
            <w:r>
              <w:rPr>
                <w:b w:val="0"/>
              </w:rPr>
              <w:t>O Médico seleciona um processo de ciclo de dádiva pendente para aprovação</w:t>
            </w:r>
          </w:p>
        </w:tc>
        <w:tc>
          <w:tcPr>
            <w:tcW w:w="4675" w:type="dxa"/>
          </w:tcPr>
          <w:p w14:paraId="128ADE3B"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proofErr w:type="spellStart"/>
            <w:r>
              <w:t>ValidacaoCicloDadiva</w:t>
            </w:r>
            <w:proofErr w:type="spellEnd"/>
            <w:r>
              <w:t xml:space="preserve">” executa o método </w:t>
            </w:r>
            <w:proofErr w:type="spellStart"/>
            <w:r>
              <w:t>Edit</w:t>
            </w:r>
            <w:proofErr w:type="spellEnd"/>
            <w:r>
              <w:t xml:space="preserve"> do </w:t>
            </w:r>
            <w:proofErr w:type="spellStart"/>
            <w:r>
              <w:t>Controller</w:t>
            </w:r>
            <w:proofErr w:type="spellEnd"/>
            <w:r>
              <w:t xml:space="preserve"> “</w:t>
            </w:r>
            <w:proofErr w:type="spellStart"/>
            <w:r>
              <w:t>ValidacaoCicloDadivaController</w:t>
            </w:r>
            <w:proofErr w:type="spellEnd"/>
            <w:r>
              <w:t>”</w:t>
            </w:r>
          </w:p>
          <w:p w14:paraId="35EC73D2" w14:textId="747C34BA"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2.2 – O </w:t>
            </w:r>
            <w:proofErr w:type="spellStart"/>
            <w:r>
              <w:t>Controller</w:t>
            </w:r>
            <w:proofErr w:type="spellEnd"/>
            <w:r>
              <w:t xml:space="preserve"> “</w:t>
            </w:r>
            <w:proofErr w:type="spellStart"/>
            <w:r>
              <w:t>ValidacaoCicloDadivaController</w:t>
            </w:r>
            <w:proofErr w:type="spellEnd"/>
            <w:r>
              <w:t xml:space="preserve">” carrega a </w:t>
            </w:r>
            <w:proofErr w:type="spellStart"/>
            <w:r>
              <w:t>view</w:t>
            </w:r>
            <w:proofErr w:type="spellEnd"/>
            <w:r>
              <w:t xml:space="preserve"> de “</w:t>
            </w:r>
            <w:proofErr w:type="spellStart"/>
            <w:r>
              <w:t>ValidacaoCicloDadiva</w:t>
            </w:r>
            <w:proofErr w:type="spellEnd"/>
            <w:r>
              <w:t>” associada, com informação sobre o dador do respetivo ciclo de dádiva</w:t>
            </w:r>
          </w:p>
        </w:tc>
      </w:tr>
      <w:tr w:rsidR="001F016E" w14:paraId="064F1529"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41B14680" w14:textId="7E51114F" w:rsidR="001F016E" w:rsidRPr="00873462" w:rsidRDefault="001F016E" w:rsidP="001F016E">
            <w:pPr>
              <w:pStyle w:val="PargrafodaLista"/>
              <w:spacing w:after="0"/>
              <w:ind w:left="45"/>
              <w:rPr>
                <w:b w:val="0"/>
              </w:rPr>
            </w:pPr>
            <w:r w:rsidRPr="00873462">
              <w:rPr>
                <w:b w:val="0"/>
              </w:rPr>
              <w:t xml:space="preserve">3 </w:t>
            </w:r>
            <w:r>
              <w:rPr>
                <w:b w:val="0"/>
              </w:rPr>
              <w:t>–</w:t>
            </w:r>
            <w:r w:rsidRPr="00873462">
              <w:rPr>
                <w:b w:val="0"/>
              </w:rPr>
              <w:t xml:space="preserve"> </w:t>
            </w:r>
            <w:r>
              <w:rPr>
                <w:b w:val="0"/>
              </w:rPr>
              <w:t>O Médico aceita ou rejeita o processo de ciclo de dádiva selecionado</w:t>
            </w:r>
          </w:p>
        </w:tc>
        <w:tc>
          <w:tcPr>
            <w:tcW w:w="4675" w:type="dxa"/>
          </w:tcPr>
          <w:p w14:paraId="5B574DA1"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3.1 – A </w:t>
            </w:r>
            <w:proofErr w:type="spellStart"/>
            <w:r>
              <w:t>view</w:t>
            </w:r>
            <w:proofErr w:type="spellEnd"/>
            <w:r>
              <w:t xml:space="preserve"> “</w:t>
            </w:r>
            <w:proofErr w:type="spellStart"/>
            <w:r>
              <w:t>ValidacaoCicloDadiva</w:t>
            </w:r>
            <w:proofErr w:type="spellEnd"/>
            <w:r>
              <w:t xml:space="preserve">” executa o método </w:t>
            </w:r>
            <w:proofErr w:type="spellStart"/>
            <w:r>
              <w:t>Edit</w:t>
            </w:r>
            <w:proofErr w:type="spellEnd"/>
            <w:r>
              <w:t xml:space="preserve"> do </w:t>
            </w:r>
            <w:proofErr w:type="spellStart"/>
            <w:r>
              <w:t>Controller</w:t>
            </w:r>
            <w:proofErr w:type="spellEnd"/>
            <w:r>
              <w:t xml:space="preserve"> “</w:t>
            </w:r>
            <w:proofErr w:type="spellStart"/>
            <w:r>
              <w:t>ValidacaoCicloDadivaController</w:t>
            </w:r>
            <w:proofErr w:type="spellEnd"/>
            <w:r>
              <w:t>”</w:t>
            </w:r>
          </w:p>
          <w:p w14:paraId="62D0FB8C" w14:textId="3F49FD25"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3.2 – O </w:t>
            </w:r>
            <w:proofErr w:type="spellStart"/>
            <w:r>
              <w:t>Controller</w:t>
            </w:r>
            <w:proofErr w:type="spellEnd"/>
            <w:r>
              <w:t xml:space="preserve"> “</w:t>
            </w:r>
            <w:proofErr w:type="spellStart"/>
            <w:r>
              <w:t>ValidacaoCicloDadivaController</w:t>
            </w:r>
            <w:proofErr w:type="spellEnd"/>
            <w:r>
              <w:t>” atualiza o estado do processo do dador para aceite ou rejeitado consoante a opção selecionada</w:t>
            </w:r>
          </w:p>
        </w:tc>
      </w:tr>
    </w:tbl>
    <w:p w14:paraId="22EB7D91" w14:textId="77777777" w:rsidR="009B6215" w:rsidRDefault="009B6215" w:rsidP="009B6215">
      <w:pPr>
        <w:ind w:left="0"/>
      </w:pPr>
    </w:p>
    <w:p w14:paraId="3F3CFBF1" w14:textId="14E23693" w:rsidR="009B6215" w:rsidRDefault="009B6215" w:rsidP="009B6215">
      <w:pPr>
        <w:ind w:left="0"/>
      </w:pPr>
    </w:p>
    <w:p w14:paraId="45546E62" w14:textId="77777777" w:rsidR="001F016E" w:rsidRDefault="001F016E" w:rsidP="009B6215">
      <w:pPr>
        <w:ind w:left="0"/>
      </w:pPr>
    </w:p>
    <w:tbl>
      <w:tblPr>
        <w:tblStyle w:val="SyllabusTable-withBorders"/>
        <w:tblW w:w="0" w:type="auto"/>
        <w:tblLook w:val="04A0" w:firstRow="1" w:lastRow="0" w:firstColumn="1" w:lastColumn="0" w:noHBand="0" w:noVBand="1"/>
      </w:tblPr>
      <w:tblGrid>
        <w:gridCol w:w="3248"/>
        <w:gridCol w:w="3248"/>
        <w:gridCol w:w="2854"/>
      </w:tblGrid>
      <w:tr w:rsidR="009B6215" w14:paraId="126DB8B8"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19A2558" w14:textId="77777777" w:rsidR="009B6215" w:rsidRDefault="009B6215" w:rsidP="009923F4">
            <w:pPr>
              <w:ind w:left="0"/>
              <w:jc w:val="center"/>
            </w:pPr>
            <w:r>
              <w:lastRenderedPageBreak/>
              <w:t>Pré-condições</w:t>
            </w:r>
          </w:p>
        </w:tc>
        <w:tc>
          <w:tcPr>
            <w:tcW w:w="3248" w:type="dxa"/>
          </w:tcPr>
          <w:p w14:paraId="31975DD0"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16F6BAEC"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1F016E" w14:paraId="4892BAAF"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16541B2D" w14:textId="03A28134" w:rsidR="001F016E" w:rsidRPr="000749A4" w:rsidRDefault="001F016E" w:rsidP="001F016E">
            <w:pPr>
              <w:ind w:left="150"/>
              <w:jc w:val="center"/>
              <w:rPr>
                <w:b w:val="0"/>
              </w:rPr>
            </w:pPr>
            <w:r>
              <w:rPr>
                <w:b w:val="0"/>
              </w:rPr>
              <w:t>O Médico deve estar autenticado no sistema</w:t>
            </w:r>
          </w:p>
        </w:tc>
        <w:tc>
          <w:tcPr>
            <w:tcW w:w="3248" w:type="dxa"/>
          </w:tcPr>
          <w:p w14:paraId="33A346E5" w14:textId="0C435706"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t>O estado do processo do dador é atualizado na base de dados</w:t>
            </w:r>
          </w:p>
        </w:tc>
        <w:tc>
          <w:tcPr>
            <w:tcW w:w="2854" w:type="dxa"/>
          </w:tcPr>
          <w:p w14:paraId="19E385DA" w14:textId="0E6E3E53" w:rsidR="001F016E" w:rsidRPr="000749A4" w:rsidRDefault="001F016E" w:rsidP="001F016E">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5D4529F4" w14:textId="77777777" w:rsidR="009B6215" w:rsidRPr="001151C7" w:rsidRDefault="009B6215" w:rsidP="009B6215">
      <w:pPr>
        <w:ind w:left="0"/>
      </w:pPr>
    </w:p>
    <w:p w14:paraId="350A6037" w14:textId="543AE681" w:rsidR="009B6215" w:rsidRDefault="009B6215" w:rsidP="001F016E">
      <w:pPr>
        <w:pStyle w:val="Cabealho3"/>
        <w:numPr>
          <w:ilvl w:val="2"/>
          <w:numId w:val="66"/>
        </w:numPr>
        <w:tabs>
          <w:tab w:val="left" w:pos="2880"/>
        </w:tabs>
        <w:ind w:hanging="270"/>
      </w:pPr>
      <w:bookmarkStart w:id="161" w:name="_Toc500183067"/>
      <w:r>
        <w:t>Diagrama de sequência</w:t>
      </w:r>
      <w:bookmarkEnd w:id="161"/>
    </w:p>
    <w:p w14:paraId="6A19FB44" w14:textId="470F15C4" w:rsidR="009B6215" w:rsidRDefault="009B6215" w:rsidP="009B6215">
      <w:r>
        <w:t>&lt;Diagrama de sequência básico, que junta o Actor e a interação entre as diferentes camadas. Nos casos de uso mais completos/complexos, complementar o diagrama com uma breve descrição&gt;</w:t>
      </w:r>
    </w:p>
    <w:p w14:paraId="28C2E50F" w14:textId="493A839D" w:rsidR="001F016E" w:rsidRDefault="001F016E" w:rsidP="009B6215">
      <w:r>
        <w:rPr>
          <w:noProof/>
          <w:lang w:eastAsia="pt-PT"/>
        </w:rPr>
        <w:drawing>
          <wp:inline distT="0" distB="0" distL="0" distR="0" wp14:anchorId="731D1888" wp14:editId="0518E5A2">
            <wp:extent cx="5943600" cy="4165148"/>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4165148"/>
                    </a:xfrm>
                    <a:prstGeom prst="rect">
                      <a:avLst/>
                    </a:prstGeom>
                    <a:noFill/>
                    <a:ln>
                      <a:noFill/>
                    </a:ln>
                  </pic:spPr>
                </pic:pic>
              </a:graphicData>
            </a:graphic>
          </wp:inline>
        </w:drawing>
      </w:r>
    </w:p>
    <w:p w14:paraId="01C93F04" w14:textId="77777777" w:rsidR="009B6215" w:rsidRDefault="009B6215" w:rsidP="009B6215"/>
    <w:p w14:paraId="208331BB" w14:textId="77777777" w:rsidR="009B6215" w:rsidRDefault="009B6215" w:rsidP="009B6215"/>
    <w:p w14:paraId="64178C08" w14:textId="77777777" w:rsidR="009B6215" w:rsidRDefault="009B6215" w:rsidP="009B6215"/>
    <w:p w14:paraId="7663E91E" w14:textId="77777777" w:rsidR="009B6215" w:rsidRDefault="009B6215" w:rsidP="009B6215"/>
    <w:p w14:paraId="71F31869" w14:textId="77777777" w:rsidR="009B6215" w:rsidRDefault="009B6215" w:rsidP="009B6215"/>
    <w:p w14:paraId="15FC5F5F" w14:textId="77777777" w:rsidR="009B6215" w:rsidRDefault="009B6215" w:rsidP="009B6215"/>
    <w:p w14:paraId="09AFDC94" w14:textId="77777777" w:rsidR="009B6215" w:rsidRDefault="009B6215" w:rsidP="001F016E">
      <w:pPr>
        <w:ind w:left="0"/>
      </w:pPr>
    </w:p>
    <w:p w14:paraId="3BE64FD2" w14:textId="77777777" w:rsidR="009B6215" w:rsidRDefault="009B6215" w:rsidP="001F016E">
      <w:pPr>
        <w:ind w:left="0"/>
      </w:pPr>
    </w:p>
    <w:p w14:paraId="1F1019C2" w14:textId="2F8F902E" w:rsidR="00CE002A" w:rsidRDefault="009B6215" w:rsidP="009B6215">
      <w:pPr>
        <w:pStyle w:val="Cabealho3"/>
        <w:numPr>
          <w:ilvl w:val="2"/>
          <w:numId w:val="69"/>
        </w:numPr>
        <w:tabs>
          <w:tab w:val="left" w:pos="2880"/>
        </w:tabs>
        <w:ind w:hanging="270"/>
      </w:pPr>
      <w:bookmarkStart w:id="162" w:name="_Toc500183068"/>
      <w:r>
        <w:lastRenderedPageBreak/>
        <w:t>Ilustração da funcionalidade</w:t>
      </w:r>
      <w:bookmarkEnd w:id="162"/>
    </w:p>
    <w:p w14:paraId="62DC67BA" w14:textId="1925387F" w:rsidR="00EA2B19" w:rsidRDefault="00B944B5" w:rsidP="00EA2B19">
      <w:r>
        <w:rPr>
          <w:noProof/>
          <w:lang w:eastAsia="pt-PT"/>
        </w:rPr>
        <mc:AlternateContent>
          <mc:Choice Requires="wpg">
            <w:drawing>
              <wp:anchor distT="0" distB="0" distL="114300" distR="114300" simplePos="0" relativeHeight="251730944" behindDoc="0" locked="0" layoutInCell="1" allowOverlap="1" wp14:anchorId="43F51F00" wp14:editId="1C16E053">
                <wp:simplePos x="0" y="0"/>
                <wp:positionH relativeFrom="column">
                  <wp:posOffset>-542925</wp:posOffset>
                </wp:positionH>
                <wp:positionV relativeFrom="paragraph">
                  <wp:posOffset>231140</wp:posOffset>
                </wp:positionV>
                <wp:extent cx="7038975" cy="1745615"/>
                <wp:effectExtent l="0" t="0" r="9525" b="6985"/>
                <wp:wrapTight wrapText="bothSides">
                  <wp:wrapPolygon edited="0">
                    <wp:start x="0" y="0"/>
                    <wp:lineTo x="0" y="21451"/>
                    <wp:lineTo x="21571" y="21451"/>
                    <wp:lineTo x="21571" y="0"/>
                    <wp:lineTo x="0" y="0"/>
                  </wp:wrapPolygon>
                </wp:wrapTight>
                <wp:docPr id="209" name="Grupo 209"/>
                <wp:cNvGraphicFramePr/>
                <a:graphic xmlns:a="http://schemas.openxmlformats.org/drawingml/2006/main">
                  <a:graphicData uri="http://schemas.microsoft.com/office/word/2010/wordprocessingGroup">
                    <wpg:wgp>
                      <wpg:cNvGrpSpPr/>
                      <wpg:grpSpPr>
                        <a:xfrm>
                          <a:off x="0" y="0"/>
                          <a:ext cx="7038975" cy="1745615"/>
                          <a:chOff x="0" y="0"/>
                          <a:chExt cx="7038975" cy="1745615"/>
                        </a:xfrm>
                      </wpg:grpSpPr>
                      <pic:pic xmlns:pic="http://schemas.openxmlformats.org/drawingml/2006/picture">
                        <pic:nvPicPr>
                          <pic:cNvPr id="156" name="Imagem 156"/>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7029450" cy="1433830"/>
                          </a:xfrm>
                          <a:prstGeom prst="rect">
                            <a:avLst/>
                          </a:prstGeom>
                        </pic:spPr>
                      </pic:pic>
                      <wps:wsp>
                        <wps:cNvPr id="158" name="Caixa de texto 158"/>
                        <wps:cNvSpPr txBox="1"/>
                        <wps:spPr>
                          <a:xfrm>
                            <a:off x="9525" y="1485900"/>
                            <a:ext cx="7029450" cy="259715"/>
                          </a:xfrm>
                          <a:prstGeom prst="rect">
                            <a:avLst/>
                          </a:prstGeom>
                          <a:solidFill>
                            <a:prstClr val="white"/>
                          </a:solidFill>
                          <a:ln>
                            <a:noFill/>
                          </a:ln>
                        </wps:spPr>
                        <wps:txbx>
                          <w:txbxContent>
                            <w:p w14:paraId="4538806B" w14:textId="4A1025FB" w:rsidR="0072233D" w:rsidRPr="000162E0" w:rsidRDefault="0072233D" w:rsidP="00FA0E14">
                              <w:pPr>
                                <w:pStyle w:val="Legenda"/>
                                <w:jc w:val="center"/>
                                <w:rPr>
                                  <w:noProof/>
                                  <w:color w:val="404040" w:themeColor="text1" w:themeTint="BF"/>
                                </w:rPr>
                              </w:pPr>
                              <w:bookmarkStart w:id="163" w:name="_Toc499477226"/>
                              <w:r>
                                <w:t xml:space="preserve">Figura </w:t>
                              </w:r>
                              <w:r>
                                <w:fldChar w:fldCharType="begin"/>
                              </w:r>
                              <w:r>
                                <w:instrText xml:space="preserve"> SEQ Figura \* ARABIC </w:instrText>
                              </w:r>
                              <w:r>
                                <w:fldChar w:fldCharType="separate"/>
                              </w:r>
                              <w:r>
                                <w:rPr>
                                  <w:noProof/>
                                </w:rPr>
                                <w:t>28</w:t>
                              </w:r>
                              <w:r>
                                <w:fldChar w:fldCharType="end"/>
                              </w:r>
                              <w:r>
                                <w:t xml:space="preserve"> - REQ_10: </w:t>
                              </w:r>
                              <w:proofErr w:type="spellStart"/>
                              <w:r>
                                <w:t>View</w:t>
                              </w:r>
                              <w:proofErr w:type="spellEnd"/>
                              <w:r>
                                <w:t xml:space="preserve"> da lista de processos pendentes de aprovação</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F51F00" id="Grupo 209" o:spid="_x0000_s1087" style="position:absolute;left:0;text-align:left;margin-left:-42.75pt;margin-top:18.2pt;width:554.25pt;height:137.45pt;z-index:251730944" coordsize="70389,17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">
                <v:shape id="Imagem 156" o:spid="_x0000_s1088" type="#_x0000_t75" style="position:absolute;width:70294;height:14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VFzS/AAAA3AAAAA8AAABkcnMvZG93bnJldi54bWxET01rAjEQvRf6H8IUvJSareJStkZpFcGr&#10;2t6HzXSzNJksSVbTf98Igrd5vM9ZrrOz4kwh9p4VvE4rEMSt1z13Cr5Ou5c3EDEha7SeScEfRViv&#10;Hh+W2Gh/4QOdj6kTJYRjgwpMSkMjZWwNOYxTPxAX7scHh6nA0Ekd8FLCnZWzqqqlw55Lg8GBNoba&#10;3+PoFDx/f479dm8zHuZmlHaT61nISk2e8sc7iEQ53cU3916X+Ysars+UC+TqH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BVRc0vwAAANwAAAAPAAAAAAAAAAAAAAAAAJ8CAABk&#10;cnMvZG93bnJldi54bWxQSwUGAAAAAAQABAD3AAAAiwMAAAAA&#10;">
                  <v:imagedata r:id="rId106" o:title=""/>
                  <v:path arrowok="t"/>
                </v:shape>
                <v:shape id="Caixa de texto 158" o:spid="_x0000_s1089" type="#_x0000_t202" style="position:absolute;left:95;top:14859;width:70294;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MKbccA&#10;AADcAAAADwAAAGRycy9kb3ducmV2LnhtbESPQU/DMAyF70j7D5EncUEsHYwJlWXTNA0JuEyUXbhZ&#10;jdcUGqdK0q38e3xA4mbrPb/3ebUZfafOFFMb2MB8VoAiroNtuTFw/Hi+fQSVMrLFLjAZ+KEEm/Xk&#10;aoWlDRd+p3OVGyUhnEo04HLuS61T7chjmoWeWLRTiB6zrLHRNuJFwn2n74piqT22LA0Oe9o5qr+r&#10;wRs4LD4P7mY47d+2i/v4ehx2y6+mMuZ6Om6fQGUa87/57/rFCv6D0Mo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zCm3HAAAA3AAAAA8AAAAAAAAAAAAAAAAAmAIAAGRy&#10;cy9kb3ducmV2LnhtbFBLBQYAAAAABAAEAPUAAACMAwAAAAA=&#10;" stroked="f">
                  <v:textbox style="mso-fit-shape-to-text:t" inset="0,0,0,0">
                    <w:txbxContent>
                      <w:p w14:paraId="4538806B" w14:textId="4A1025FB" w:rsidR="0072233D" w:rsidRPr="000162E0" w:rsidRDefault="0072233D" w:rsidP="00FA0E14">
                        <w:pPr>
                          <w:pStyle w:val="Legenda"/>
                          <w:jc w:val="center"/>
                          <w:rPr>
                            <w:noProof/>
                            <w:color w:val="404040" w:themeColor="text1" w:themeTint="BF"/>
                          </w:rPr>
                        </w:pPr>
                        <w:bookmarkStart w:id="164" w:name="_Toc499477226"/>
                        <w:r>
                          <w:t xml:space="preserve">Figura </w:t>
                        </w:r>
                        <w:r>
                          <w:fldChar w:fldCharType="begin"/>
                        </w:r>
                        <w:r>
                          <w:instrText xml:space="preserve"> SEQ Figura \* ARABIC </w:instrText>
                        </w:r>
                        <w:r>
                          <w:fldChar w:fldCharType="separate"/>
                        </w:r>
                        <w:r>
                          <w:rPr>
                            <w:noProof/>
                          </w:rPr>
                          <w:t>28</w:t>
                        </w:r>
                        <w:r>
                          <w:fldChar w:fldCharType="end"/>
                        </w:r>
                        <w:r>
                          <w:t xml:space="preserve"> - REQ_10: </w:t>
                        </w:r>
                        <w:proofErr w:type="spellStart"/>
                        <w:r>
                          <w:t>View</w:t>
                        </w:r>
                        <w:proofErr w:type="spellEnd"/>
                        <w:r>
                          <w:t xml:space="preserve"> da lista de processos pendentes de aprovação</w:t>
                        </w:r>
                        <w:bookmarkEnd w:id="164"/>
                      </w:p>
                    </w:txbxContent>
                  </v:textbox>
                </v:shape>
                <w10:wrap type="tight"/>
              </v:group>
            </w:pict>
          </mc:Fallback>
        </mc:AlternateContent>
      </w:r>
    </w:p>
    <w:p w14:paraId="3C686BE8" w14:textId="4AAE3FA8" w:rsidR="00EA2B19" w:rsidRDefault="00B944B5" w:rsidP="00EA2B19">
      <w:r>
        <w:rPr>
          <w:noProof/>
          <w:lang w:eastAsia="pt-PT"/>
        </w:rPr>
        <mc:AlternateContent>
          <mc:Choice Requires="wpg">
            <w:drawing>
              <wp:anchor distT="0" distB="0" distL="114300" distR="114300" simplePos="0" relativeHeight="251734016" behindDoc="0" locked="0" layoutInCell="1" allowOverlap="1" wp14:anchorId="19CCF5F0" wp14:editId="34A89A55">
                <wp:simplePos x="0" y="0"/>
                <wp:positionH relativeFrom="column">
                  <wp:posOffset>-504825</wp:posOffset>
                </wp:positionH>
                <wp:positionV relativeFrom="paragraph">
                  <wp:posOffset>2145665</wp:posOffset>
                </wp:positionV>
                <wp:extent cx="6946900" cy="4507865"/>
                <wp:effectExtent l="0" t="0" r="6350" b="6985"/>
                <wp:wrapTight wrapText="bothSides">
                  <wp:wrapPolygon edited="0">
                    <wp:start x="0" y="0"/>
                    <wp:lineTo x="0" y="21542"/>
                    <wp:lineTo x="21561" y="21542"/>
                    <wp:lineTo x="21561" y="0"/>
                    <wp:lineTo x="0" y="0"/>
                  </wp:wrapPolygon>
                </wp:wrapTight>
                <wp:docPr id="210" name="Grupo 210"/>
                <wp:cNvGraphicFramePr/>
                <a:graphic xmlns:a="http://schemas.openxmlformats.org/drawingml/2006/main">
                  <a:graphicData uri="http://schemas.microsoft.com/office/word/2010/wordprocessingGroup">
                    <wpg:wgp>
                      <wpg:cNvGrpSpPr/>
                      <wpg:grpSpPr>
                        <a:xfrm>
                          <a:off x="0" y="0"/>
                          <a:ext cx="6946900" cy="4507865"/>
                          <a:chOff x="0" y="0"/>
                          <a:chExt cx="6946900" cy="4507865"/>
                        </a:xfrm>
                      </wpg:grpSpPr>
                      <pic:pic xmlns:pic="http://schemas.openxmlformats.org/drawingml/2006/picture">
                        <pic:nvPicPr>
                          <pic:cNvPr id="157" name="Imagem 157"/>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946900" cy="4193540"/>
                          </a:xfrm>
                          <a:prstGeom prst="rect">
                            <a:avLst/>
                          </a:prstGeom>
                        </pic:spPr>
                      </pic:pic>
                      <wps:wsp>
                        <wps:cNvPr id="160" name="Caixa de texto 160"/>
                        <wps:cNvSpPr txBox="1"/>
                        <wps:spPr>
                          <a:xfrm>
                            <a:off x="0" y="4248150"/>
                            <a:ext cx="6946900" cy="259715"/>
                          </a:xfrm>
                          <a:prstGeom prst="rect">
                            <a:avLst/>
                          </a:prstGeom>
                          <a:solidFill>
                            <a:prstClr val="white"/>
                          </a:solidFill>
                          <a:ln>
                            <a:noFill/>
                          </a:ln>
                        </wps:spPr>
                        <wps:txbx>
                          <w:txbxContent>
                            <w:p w14:paraId="0E62D03D" w14:textId="66D0AE0A" w:rsidR="0072233D" w:rsidRPr="007215EB" w:rsidRDefault="0072233D" w:rsidP="00483D9C">
                              <w:pPr>
                                <w:pStyle w:val="Legenda"/>
                                <w:jc w:val="center"/>
                                <w:rPr>
                                  <w:noProof/>
                                  <w:color w:val="404040" w:themeColor="text1" w:themeTint="BF"/>
                                </w:rPr>
                              </w:pPr>
                              <w:bookmarkStart w:id="165" w:name="_Toc499477227"/>
                              <w:r>
                                <w:t xml:space="preserve">Figura </w:t>
                              </w:r>
                              <w:r>
                                <w:fldChar w:fldCharType="begin"/>
                              </w:r>
                              <w:r>
                                <w:instrText xml:space="preserve"> SEQ Figura \* ARABIC </w:instrText>
                              </w:r>
                              <w:r>
                                <w:fldChar w:fldCharType="separate"/>
                              </w:r>
                              <w:r>
                                <w:rPr>
                                  <w:noProof/>
                                </w:rPr>
                                <w:t>29</w:t>
                              </w:r>
                              <w:r>
                                <w:fldChar w:fldCharType="end"/>
                              </w:r>
                              <w:r>
                                <w:t xml:space="preserve"> - REQ_10: </w:t>
                              </w:r>
                              <w:proofErr w:type="spellStart"/>
                              <w:r>
                                <w:t>View</w:t>
                              </w:r>
                              <w:proofErr w:type="spellEnd"/>
                              <w:r>
                                <w:t xml:space="preserve"> da aprovação/rejeição de um processo</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CCF5F0" id="Grupo 210" o:spid="_x0000_s1090" style="position:absolute;left:0;text-align:left;margin-left:-39.75pt;margin-top:168.95pt;width:547pt;height:354.95pt;z-index:251734016" coordsize="69469,45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">
                <v:shape id="Imagem 157" o:spid="_x0000_s1091" type="#_x0000_t75" style="position:absolute;width:69469;height:419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ABEvCAAAA3AAAAA8AAABkcnMvZG93bnJldi54bWxET9uKwjAQfV/Yfwiz4JumClqtRlkERQRh&#10;vb0PzfTiNpPSRK1+vVkQ9m0O5zqzRWsqcaPGlZYV9HsRCOLU6pJzBafjqjsG4TyyxsoyKXiQg8X8&#10;82OGibZ33tPt4HMRQtglqKDwvk6kdGlBBl3P1sSBy2xj0AfY5FI3eA/hppKDKBpJgyWHhgJrWhaU&#10;/h6uRsG2vkxG/dX2eV6vl84Msvhnl8VKdb7a7ykIT63/F7/dGx3mD2P4eyZcIO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QARLwgAAANwAAAAPAAAAAAAAAAAAAAAAAJ8C&#10;AABkcnMvZG93bnJldi54bWxQSwUGAAAAAAQABAD3AAAAjgMAAAAA&#10;">
                  <v:imagedata r:id="rId108" o:title=""/>
                  <v:path arrowok="t"/>
                </v:shape>
                <v:shape id="Caixa de texto 160" o:spid="_x0000_s1092" type="#_x0000_t202" style="position:absolute;top:42481;width:69469;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nM1scA&#10;AADcAAAADwAAAGRycy9kb3ducmV2LnhtbESPQUvDQBCF74L/YRnBi9iNWoKk3ZZSFNRLaezF25Cd&#10;ZlOzs2F308Z/7xwEbzO8N+99s1xPvldniqkLbOBhVoAiboLtuDVw+Hy9fwaVMrLFPjAZ+KEE69X1&#10;1RIrGy68p3OdWyUhnCo04HIeKq1T48hjmoWBWLRjiB6zrLHVNuJFwn2vH4ui1B47lgaHA20dNd/1&#10;6A3s5l87dzceXz4286f4fhi35amtjbm9mTYLUJmm/G/+u36zgl8KvjwjE+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pzNbHAAAA3AAAAA8AAAAAAAAAAAAAAAAAmAIAAGRy&#10;cy9kb3ducmV2LnhtbFBLBQYAAAAABAAEAPUAAACMAwAAAAA=&#10;" stroked="f">
                  <v:textbox style="mso-fit-shape-to-text:t" inset="0,0,0,0">
                    <w:txbxContent>
                      <w:p w14:paraId="0E62D03D" w14:textId="66D0AE0A" w:rsidR="0072233D" w:rsidRPr="007215EB" w:rsidRDefault="0072233D" w:rsidP="00483D9C">
                        <w:pPr>
                          <w:pStyle w:val="Legenda"/>
                          <w:jc w:val="center"/>
                          <w:rPr>
                            <w:noProof/>
                            <w:color w:val="404040" w:themeColor="text1" w:themeTint="BF"/>
                          </w:rPr>
                        </w:pPr>
                        <w:bookmarkStart w:id="166" w:name="_Toc499477227"/>
                        <w:r>
                          <w:t xml:space="preserve">Figura </w:t>
                        </w:r>
                        <w:r>
                          <w:fldChar w:fldCharType="begin"/>
                        </w:r>
                        <w:r>
                          <w:instrText xml:space="preserve"> SEQ Figura \* ARABIC </w:instrText>
                        </w:r>
                        <w:r>
                          <w:fldChar w:fldCharType="separate"/>
                        </w:r>
                        <w:r>
                          <w:rPr>
                            <w:noProof/>
                          </w:rPr>
                          <w:t>29</w:t>
                        </w:r>
                        <w:r>
                          <w:fldChar w:fldCharType="end"/>
                        </w:r>
                        <w:r>
                          <w:t xml:space="preserve"> - REQ_10: </w:t>
                        </w:r>
                        <w:proofErr w:type="spellStart"/>
                        <w:r>
                          <w:t>View</w:t>
                        </w:r>
                        <w:proofErr w:type="spellEnd"/>
                        <w:r>
                          <w:t xml:space="preserve"> da aprovação/rejeição de um processo</w:t>
                        </w:r>
                        <w:bookmarkEnd w:id="166"/>
                      </w:p>
                    </w:txbxContent>
                  </v:textbox>
                </v:shape>
                <w10:wrap type="tight"/>
              </v:group>
            </w:pict>
          </mc:Fallback>
        </mc:AlternateContent>
      </w:r>
    </w:p>
    <w:p w14:paraId="5AFDC405" w14:textId="58803C92" w:rsidR="00EA2B19" w:rsidRDefault="00EA2B19" w:rsidP="00FA0E14">
      <w:pPr>
        <w:ind w:left="0"/>
      </w:pPr>
    </w:p>
    <w:p w14:paraId="4A9EB4FD" w14:textId="77777777" w:rsidR="00EA2B19" w:rsidRPr="00EA2B19" w:rsidRDefault="00EA2B19" w:rsidP="00FC6BE2">
      <w:pPr>
        <w:ind w:left="0"/>
      </w:pPr>
    </w:p>
    <w:p w14:paraId="5C2E1100" w14:textId="6548D573" w:rsidR="00411ABC" w:rsidRDefault="00411ABC" w:rsidP="00411ABC">
      <w:pPr>
        <w:pStyle w:val="Cabealho2"/>
        <w:numPr>
          <w:ilvl w:val="1"/>
          <w:numId w:val="66"/>
        </w:numPr>
      </w:pPr>
      <w:bookmarkStart w:id="167" w:name="_Toc500183069"/>
      <w:r>
        <w:lastRenderedPageBreak/>
        <w:t>REQ 11</w:t>
      </w:r>
      <w:r w:rsidR="000A4B61">
        <w:t xml:space="preserve"> – Lista de trabalhos do laboratório</w:t>
      </w:r>
      <w:bookmarkEnd w:id="167"/>
    </w:p>
    <w:p w14:paraId="0DC0CCD6" w14:textId="77777777" w:rsidR="009B6215" w:rsidRDefault="009B6215" w:rsidP="009B6215">
      <w:pPr>
        <w:pStyle w:val="Cabealho3"/>
        <w:numPr>
          <w:ilvl w:val="2"/>
          <w:numId w:val="66"/>
        </w:numPr>
        <w:ind w:left="2430" w:hanging="540"/>
      </w:pPr>
      <w:bookmarkStart w:id="168" w:name="_Toc500183070"/>
      <w:r>
        <w:t>Análise de requisitos</w:t>
      </w:r>
      <w:bookmarkEnd w:id="168"/>
    </w:p>
    <w:p w14:paraId="387EE112" w14:textId="77777777" w:rsidR="009B6215" w:rsidRDefault="009B6215" w:rsidP="009B6215"/>
    <w:tbl>
      <w:tblPr>
        <w:tblStyle w:val="SyllabusTable-withBorders"/>
        <w:tblW w:w="0" w:type="auto"/>
        <w:tblLook w:val="04A0" w:firstRow="1" w:lastRow="0" w:firstColumn="1" w:lastColumn="0" w:noHBand="0" w:noVBand="1"/>
      </w:tblPr>
      <w:tblGrid>
        <w:gridCol w:w="1604"/>
        <w:gridCol w:w="7502"/>
      </w:tblGrid>
      <w:tr w:rsidR="009B6215" w14:paraId="4B2AC15D"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768D3345" w14:textId="77777777" w:rsidR="009B6215" w:rsidRPr="001151C7" w:rsidRDefault="009B6215" w:rsidP="009923F4">
            <w:pPr>
              <w:ind w:left="0"/>
              <w:jc w:val="center"/>
              <w:rPr>
                <w:b w:val="0"/>
              </w:rPr>
            </w:pPr>
            <w:r w:rsidRPr="001151C7">
              <w:rPr>
                <w:b w:val="0"/>
              </w:rPr>
              <w:t>Identificador</w:t>
            </w:r>
          </w:p>
        </w:tc>
        <w:tc>
          <w:tcPr>
            <w:tcW w:w="7502" w:type="dxa"/>
          </w:tcPr>
          <w:p w14:paraId="21F4E610" w14:textId="77777777" w:rsidR="009B6215" w:rsidRDefault="009B6215" w:rsidP="009923F4">
            <w:pPr>
              <w:ind w:left="0"/>
              <w:cnfStyle w:val="100000000000" w:firstRow="1" w:lastRow="0" w:firstColumn="0" w:lastColumn="0" w:oddVBand="0" w:evenVBand="0" w:oddHBand="0" w:evenHBand="0" w:firstRowFirstColumn="0" w:firstRowLastColumn="0" w:lastRowFirstColumn="0" w:lastRowLastColumn="0"/>
            </w:pPr>
          </w:p>
        </w:tc>
      </w:tr>
      <w:tr w:rsidR="009B6215" w14:paraId="766F569B"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4248E68D" w14:textId="77777777" w:rsidR="009B6215" w:rsidRPr="001151C7" w:rsidRDefault="009B6215" w:rsidP="009923F4">
            <w:pPr>
              <w:ind w:left="0"/>
              <w:jc w:val="center"/>
              <w:rPr>
                <w:b w:val="0"/>
              </w:rPr>
            </w:pPr>
            <w:r w:rsidRPr="001151C7">
              <w:rPr>
                <w:b w:val="0"/>
              </w:rPr>
              <w:t>Nome</w:t>
            </w:r>
          </w:p>
        </w:tc>
        <w:tc>
          <w:tcPr>
            <w:tcW w:w="7502" w:type="dxa"/>
          </w:tcPr>
          <w:p w14:paraId="01C179EE" w14:textId="77777777" w:rsidR="009B6215" w:rsidRDefault="009B6215" w:rsidP="009923F4">
            <w:pPr>
              <w:ind w:left="0"/>
              <w:cnfStyle w:val="000000000000" w:firstRow="0" w:lastRow="0" w:firstColumn="0" w:lastColumn="0" w:oddVBand="0" w:evenVBand="0" w:oddHBand="0" w:evenHBand="0" w:firstRowFirstColumn="0" w:firstRowLastColumn="0" w:lastRowFirstColumn="0" w:lastRowLastColumn="0"/>
            </w:pPr>
          </w:p>
        </w:tc>
      </w:tr>
      <w:tr w:rsidR="009B6215" w14:paraId="60032C85"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85A6C87" w14:textId="77777777" w:rsidR="009B6215" w:rsidRPr="001151C7" w:rsidRDefault="009B6215" w:rsidP="009923F4">
            <w:pPr>
              <w:ind w:left="0"/>
              <w:jc w:val="center"/>
              <w:rPr>
                <w:b w:val="0"/>
              </w:rPr>
            </w:pPr>
            <w:r w:rsidRPr="001151C7">
              <w:rPr>
                <w:b w:val="0"/>
              </w:rPr>
              <w:t>Descrição</w:t>
            </w:r>
          </w:p>
        </w:tc>
        <w:tc>
          <w:tcPr>
            <w:tcW w:w="7502" w:type="dxa"/>
          </w:tcPr>
          <w:p w14:paraId="300236F5" w14:textId="77777777" w:rsidR="009B6215" w:rsidRDefault="009B6215" w:rsidP="009923F4">
            <w:pPr>
              <w:ind w:left="0"/>
              <w:cnfStyle w:val="000000000000" w:firstRow="0" w:lastRow="0" w:firstColumn="0" w:lastColumn="0" w:oddVBand="0" w:evenVBand="0" w:oddHBand="0" w:evenHBand="0" w:firstRowFirstColumn="0" w:firstRowLastColumn="0" w:lastRowFirstColumn="0" w:lastRowLastColumn="0"/>
            </w:pPr>
          </w:p>
        </w:tc>
      </w:tr>
    </w:tbl>
    <w:p w14:paraId="74CFCA26" w14:textId="77777777" w:rsidR="009B6215" w:rsidRDefault="009B6215" w:rsidP="009B6215"/>
    <w:p w14:paraId="628AF9DB" w14:textId="77777777" w:rsidR="009B6215" w:rsidRDefault="009B6215" w:rsidP="009B6215"/>
    <w:tbl>
      <w:tblPr>
        <w:tblStyle w:val="SyllabusTable-withBorders"/>
        <w:tblW w:w="0" w:type="auto"/>
        <w:tblLook w:val="04A0" w:firstRow="1" w:lastRow="0" w:firstColumn="1" w:lastColumn="0" w:noHBand="0" w:noVBand="1"/>
      </w:tblPr>
      <w:tblGrid>
        <w:gridCol w:w="4675"/>
        <w:gridCol w:w="4675"/>
      </w:tblGrid>
      <w:tr w:rsidR="009B6215" w14:paraId="5DAFACA7"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8A02FB0" w14:textId="77777777" w:rsidR="009B6215" w:rsidRDefault="009B6215" w:rsidP="009923F4">
            <w:pPr>
              <w:ind w:left="0"/>
              <w:jc w:val="center"/>
            </w:pPr>
            <w:r>
              <w:t>Fluxo de Eventos - Humano</w:t>
            </w:r>
          </w:p>
        </w:tc>
        <w:tc>
          <w:tcPr>
            <w:tcW w:w="4675" w:type="dxa"/>
          </w:tcPr>
          <w:p w14:paraId="04522059"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9B6215" w14:paraId="4F5031B7"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377F76F5" w14:textId="77777777" w:rsidR="009B6215" w:rsidRPr="00873462" w:rsidRDefault="009B6215"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30036B3F" w14:textId="77777777" w:rsidR="009B6215" w:rsidRDefault="009B6215" w:rsidP="009923F4">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“XPTO” chama/faz …</w:t>
            </w:r>
          </w:p>
          <w:p w14:paraId="0E362C5A" w14:textId="77777777" w:rsidR="009B6215" w:rsidRDefault="009B6215" w:rsidP="009923F4">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“ZXY” chama/faz …</w:t>
            </w:r>
          </w:p>
        </w:tc>
      </w:tr>
      <w:tr w:rsidR="009B6215" w14:paraId="7193A776"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2901C16" w14:textId="77777777" w:rsidR="009B6215" w:rsidRPr="00873462" w:rsidRDefault="009B6215" w:rsidP="009923F4">
            <w:pPr>
              <w:pStyle w:val="PargrafodaLista"/>
              <w:spacing w:after="0"/>
              <w:ind w:left="45"/>
              <w:rPr>
                <w:b w:val="0"/>
              </w:rPr>
            </w:pPr>
            <w:r w:rsidRPr="00873462">
              <w:rPr>
                <w:b w:val="0"/>
              </w:rPr>
              <w:t xml:space="preserve">2 </w:t>
            </w:r>
            <w:r>
              <w:rPr>
                <w:b w:val="0"/>
              </w:rPr>
              <w:t>–</w:t>
            </w:r>
            <w:r w:rsidRPr="00873462">
              <w:rPr>
                <w:b w:val="0"/>
              </w:rPr>
              <w:t xml:space="preserve"> </w:t>
            </w:r>
          </w:p>
        </w:tc>
        <w:tc>
          <w:tcPr>
            <w:tcW w:w="4675" w:type="dxa"/>
          </w:tcPr>
          <w:p w14:paraId="7D925354" w14:textId="77777777" w:rsidR="009B6215" w:rsidRDefault="009B6215"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9B6215" w14:paraId="628C679F"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488C5413" w14:textId="77777777" w:rsidR="009B6215" w:rsidRPr="00873462" w:rsidRDefault="009B6215" w:rsidP="009923F4">
            <w:pPr>
              <w:pStyle w:val="PargrafodaLista"/>
              <w:spacing w:after="0"/>
              <w:ind w:left="45"/>
              <w:rPr>
                <w:b w:val="0"/>
              </w:rPr>
            </w:pPr>
            <w:r w:rsidRPr="00873462">
              <w:rPr>
                <w:b w:val="0"/>
              </w:rPr>
              <w:t xml:space="preserve">3 </w:t>
            </w:r>
            <w:r>
              <w:rPr>
                <w:b w:val="0"/>
              </w:rPr>
              <w:t>–</w:t>
            </w:r>
            <w:r w:rsidRPr="00873462">
              <w:rPr>
                <w:b w:val="0"/>
              </w:rPr>
              <w:t xml:space="preserve"> </w:t>
            </w:r>
          </w:p>
        </w:tc>
        <w:tc>
          <w:tcPr>
            <w:tcW w:w="4675" w:type="dxa"/>
          </w:tcPr>
          <w:p w14:paraId="4A8240A2" w14:textId="77777777" w:rsidR="009B6215" w:rsidRDefault="009B6215"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01F657A1" w14:textId="77777777" w:rsidR="009B6215" w:rsidRDefault="009B6215"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3F701814" w14:textId="77777777" w:rsidR="009B6215" w:rsidRDefault="009B6215" w:rsidP="009B6215">
      <w:pPr>
        <w:ind w:left="0"/>
      </w:pPr>
    </w:p>
    <w:p w14:paraId="4A589586" w14:textId="77777777" w:rsidR="009B6215" w:rsidRDefault="009B6215" w:rsidP="009B6215">
      <w:pPr>
        <w:ind w:left="0"/>
      </w:pPr>
    </w:p>
    <w:tbl>
      <w:tblPr>
        <w:tblStyle w:val="SyllabusTable-withBorders"/>
        <w:tblW w:w="0" w:type="auto"/>
        <w:tblLook w:val="04A0" w:firstRow="1" w:lastRow="0" w:firstColumn="1" w:lastColumn="0" w:noHBand="0" w:noVBand="1"/>
      </w:tblPr>
      <w:tblGrid>
        <w:gridCol w:w="3248"/>
        <w:gridCol w:w="3248"/>
        <w:gridCol w:w="2854"/>
      </w:tblGrid>
      <w:tr w:rsidR="009B6215" w14:paraId="34F64583"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436D22DA" w14:textId="77777777" w:rsidR="009B6215" w:rsidRDefault="009B6215" w:rsidP="009923F4">
            <w:pPr>
              <w:ind w:left="0"/>
              <w:jc w:val="center"/>
            </w:pPr>
            <w:r>
              <w:t>Pré-condições</w:t>
            </w:r>
          </w:p>
        </w:tc>
        <w:tc>
          <w:tcPr>
            <w:tcW w:w="3248" w:type="dxa"/>
          </w:tcPr>
          <w:p w14:paraId="4CDED19F"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1B1CA518"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9B6215" w14:paraId="3EF8C47A"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66D58A7B" w14:textId="77777777" w:rsidR="009B6215" w:rsidRPr="000749A4" w:rsidRDefault="009B6215" w:rsidP="009923F4">
            <w:pPr>
              <w:ind w:left="150"/>
              <w:jc w:val="center"/>
              <w:rPr>
                <w:b w:val="0"/>
              </w:rPr>
            </w:pPr>
            <w:r w:rsidRPr="000749A4">
              <w:rPr>
                <w:b w:val="0"/>
              </w:rPr>
              <w:t>Sem nada a registar</w:t>
            </w:r>
          </w:p>
        </w:tc>
        <w:tc>
          <w:tcPr>
            <w:tcW w:w="3248" w:type="dxa"/>
          </w:tcPr>
          <w:p w14:paraId="292E6CFF" w14:textId="77777777" w:rsidR="009B6215" w:rsidRPr="000749A4" w:rsidRDefault="009B621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5184415" w14:textId="77777777" w:rsidR="009B6215" w:rsidRPr="000749A4" w:rsidRDefault="009B6215"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9B6215" w14:paraId="6BCBB4D5"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6896570E" w14:textId="77777777" w:rsidR="009B6215" w:rsidRPr="000749A4" w:rsidRDefault="009B6215" w:rsidP="009923F4">
            <w:pPr>
              <w:ind w:left="0"/>
              <w:jc w:val="center"/>
              <w:rPr>
                <w:b w:val="0"/>
              </w:rPr>
            </w:pPr>
          </w:p>
        </w:tc>
        <w:tc>
          <w:tcPr>
            <w:tcW w:w="3248" w:type="dxa"/>
          </w:tcPr>
          <w:p w14:paraId="6A96B303" w14:textId="77777777" w:rsidR="009B6215" w:rsidRPr="000749A4" w:rsidRDefault="009B621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325E6EC1" w14:textId="77777777" w:rsidR="009B6215" w:rsidRPr="000749A4" w:rsidRDefault="009B6215"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9B6215" w14:paraId="6B5E7646"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00E53D9A" w14:textId="77777777" w:rsidR="009B6215" w:rsidRPr="000749A4" w:rsidRDefault="009B6215" w:rsidP="009923F4">
            <w:pPr>
              <w:ind w:left="0"/>
              <w:jc w:val="center"/>
              <w:rPr>
                <w:b w:val="0"/>
              </w:rPr>
            </w:pPr>
          </w:p>
        </w:tc>
        <w:tc>
          <w:tcPr>
            <w:tcW w:w="3248" w:type="dxa"/>
          </w:tcPr>
          <w:p w14:paraId="7578F7E9" w14:textId="77777777" w:rsidR="009B6215" w:rsidRPr="000749A4" w:rsidRDefault="009B621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3CCBA3FA" w14:textId="77777777" w:rsidR="009B6215" w:rsidRPr="000749A4" w:rsidRDefault="009B6215"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9B6215" w14:paraId="4D7FB4D8"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21EC4E12" w14:textId="77777777" w:rsidR="009B6215" w:rsidRPr="000749A4" w:rsidRDefault="009B6215" w:rsidP="009923F4">
            <w:pPr>
              <w:ind w:left="0"/>
              <w:jc w:val="center"/>
            </w:pPr>
          </w:p>
        </w:tc>
        <w:tc>
          <w:tcPr>
            <w:tcW w:w="3248" w:type="dxa"/>
          </w:tcPr>
          <w:p w14:paraId="017BDF16" w14:textId="77777777" w:rsidR="009B6215" w:rsidRPr="000749A4" w:rsidRDefault="009B621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829FA9B" w14:textId="77777777" w:rsidR="009B6215" w:rsidRDefault="009B6215"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3749B213" w14:textId="77777777" w:rsidR="009B6215" w:rsidRDefault="009B6215" w:rsidP="009B6215">
      <w:pPr>
        <w:ind w:left="0"/>
      </w:pPr>
    </w:p>
    <w:p w14:paraId="21415EC4" w14:textId="77777777" w:rsidR="009B6215" w:rsidRDefault="009B6215" w:rsidP="009B6215">
      <w:pPr>
        <w:ind w:left="0"/>
      </w:pPr>
    </w:p>
    <w:p w14:paraId="63DD5334" w14:textId="77777777" w:rsidR="009B6215" w:rsidRDefault="009B6215" w:rsidP="009B6215">
      <w:pPr>
        <w:ind w:left="0"/>
      </w:pPr>
    </w:p>
    <w:p w14:paraId="3CCDCF1A" w14:textId="77777777" w:rsidR="009B6215" w:rsidRDefault="009B6215" w:rsidP="009B6215">
      <w:pPr>
        <w:ind w:left="0"/>
      </w:pPr>
    </w:p>
    <w:p w14:paraId="3E8EF0C9" w14:textId="77777777" w:rsidR="009B6215" w:rsidRDefault="009B6215" w:rsidP="009B6215">
      <w:pPr>
        <w:ind w:left="0"/>
      </w:pPr>
    </w:p>
    <w:p w14:paraId="0CB82EC8" w14:textId="77777777" w:rsidR="009B6215" w:rsidRDefault="009B6215" w:rsidP="009B6215">
      <w:pPr>
        <w:ind w:left="0"/>
      </w:pPr>
    </w:p>
    <w:p w14:paraId="10E76761" w14:textId="77777777" w:rsidR="009B6215" w:rsidRDefault="009B6215" w:rsidP="009B6215">
      <w:pPr>
        <w:ind w:left="0"/>
      </w:pPr>
    </w:p>
    <w:p w14:paraId="1875BAF9" w14:textId="77777777" w:rsidR="009B6215" w:rsidRPr="001151C7" w:rsidRDefault="009B6215" w:rsidP="009B6215">
      <w:pPr>
        <w:ind w:left="0"/>
      </w:pPr>
    </w:p>
    <w:p w14:paraId="7792A7EA" w14:textId="77777777" w:rsidR="009B6215" w:rsidRDefault="009B6215" w:rsidP="009B6215">
      <w:pPr>
        <w:pStyle w:val="Cabealho3"/>
        <w:numPr>
          <w:ilvl w:val="2"/>
          <w:numId w:val="66"/>
        </w:numPr>
        <w:tabs>
          <w:tab w:val="left" w:pos="2880"/>
        </w:tabs>
        <w:ind w:hanging="270"/>
      </w:pPr>
      <w:bookmarkStart w:id="169" w:name="_Toc500183071"/>
      <w:r>
        <w:lastRenderedPageBreak/>
        <w:t>Diagrama de sequência</w:t>
      </w:r>
      <w:bookmarkEnd w:id="169"/>
    </w:p>
    <w:p w14:paraId="5040A475" w14:textId="77777777" w:rsidR="009B6215" w:rsidRDefault="009B6215" w:rsidP="009B6215"/>
    <w:p w14:paraId="5AF1FE6F" w14:textId="77777777" w:rsidR="009B6215" w:rsidRDefault="009B6215" w:rsidP="009B6215">
      <w:r>
        <w:t>&lt;Diagrama de sequência básico, que junta o Actor e a interação entre as diferentes camadas. Nos casos de uso mais completos/complexos, complementar o diagrama com uma breve descrição&gt;</w:t>
      </w:r>
    </w:p>
    <w:p w14:paraId="10BAD1AD" w14:textId="77777777" w:rsidR="009B6215" w:rsidRDefault="009B6215" w:rsidP="009B6215"/>
    <w:p w14:paraId="6A0A9C28" w14:textId="77777777" w:rsidR="009B6215" w:rsidRDefault="009B6215" w:rsidP="009B6215"/>
    <w:p w14:paraId="3415A138" w14:textId="77777777" w:rsidR="009B6215" w:rsidRDefault="009B6215" w:rsidP="009B6215"/>
    <w:p w14:paraId="3CD6B065" w14:textId="77777777" w:rsidR="009B6215" w:rsidRDefault="009B6215" w:rsidP="009B6215"/>
    <w:p w14:paraId="1339DE5F" w14:textId="77777777" w:rsidR="009B6215" w:rsidRDefault="009B6215" w:rsidP="009B6215"/>
    <w:p w14:paraId="2E14A786" w14:textId="77777777" w:rsidR="009B6215" w:rsidRDefault="009B6215" w:rsidP="009B6215"/>
    <w:p w14:paraId="696B7E51" w14:textId="77777777" w:rsidR="009B6215" w:rsidRDefault="009B6215" w:rsidP="009B6215"/>
    <w:p w14:paraId="5BD9E3EF" w14:textId="77777777" w:rsidR="009B6215" w:rsidRDefault="009B6215" w:rsidP="009B6215"/>
    <w:p w14:paraId="510A20FD" w14:textId="77777777" w:rsidR="009B6215" w:rsidRDefault="009B6215" w:rsidP="009B6215"/>
    <w:p w14:paraId="0CA06999" w14:textId="77777777" w:rsidR="009B6215" w:rsidRDefault="009B6215" w:rsidP="009B6215"/>
    <w:p w14:paraId="00FFC457" w14:textId="77777777" w:rsidR="009B6215" w:rsidRDefault="009B6215" w:rsidP="009B6215"/>
    <w:p w14:paraId="6F1BE218" w14:textId="77777777" w:rsidR="009B6215" w:rsidRDefault="009B6215" w:rsidP="009B6215"/>
    <w:p w14:paraId="1BBD9E2B" w14:textId="77777777" w:rsidR="009B6215" w:rsidRDefault="009B6215" w:rsidP="009B6215"/>
    <w:p w14:paraId="5469A8C4" w14:textId="77777777" w:rsidR="009B6215" w:rsidRDefault="009B6215" w:rsidP="009B6215"/>
    <w:p w14:paraId="747C5C8A" w14:textId="77777777" w:rsidR="009B6215" w:rsidRDefault="009B6215" w:rsidP="009B6215"/>
    <w:p w14:paraId="61F70534" w14:textId="77777777" w:rsidR="009B6215" w:rsidRDefault="009B6215" w:rsidP="009B6215"/>
    <w:p w14:paraId="5C8F8B75" w14:textId="77777777" w:rsidR="009B6215" w:rsidRDefault="009B6215" w:rsidP="009B6215"/>
    <w:p w14:paraId="09E5F31B" w14:textId="77777777" w:rsidR="009B6215" w:rsidRDefault="009B6215" w:rsidP="009B6215"/>
    <w:p w14:paraId="55ABFFFD" w14:textId="77777777" w:rsidR="009B6215" w:rsidRDefault="009B6215" w:rsidP="009B6215"/>
    <w:p w14:paraId="42887B0E" w14:textId="77777777" w:rsidR="009B6215" w:rsidRDefault="009B6215" w:rsidP="009B6215"/>
    <w:p w14:paraId="08E5A261" w14:textId="77777777" w:rsidR="009B6215" w:rsidRDefault="009B6215" w:rsidP="009B6215"/>
    <w:p w14:paraId="6C9311FE" w14:textId="77777777" w:rsidR="009B6215" w:rsidRDefault="009B6215" w:rsidP="009B6215"/>
    <w:p w14:paraId="6126244C" w14:textId="77777777" w:rsidR="009B6215" w:rsidRDefault="009B6215" w:rsidP="009B6215"/>
    <w:p w14:paraId="0F4B6E86" w14:textId="77777777" w:rsidR="009B6215" w:rsidRDefault="009B6215" w:rsidP="009B6215"/>
    <w:p w14:paraId="5BDBC845" w14:textId="77777777" w:rsidR="009B6215" w:rsidRDefault="009B6215" w:rsidP="009B6215"/>
    <w:p w14:paraId="199EE4BF" w14:textId="77777777" w:rsidR="009B6215" w:rsidRDefault="009B6215" w:rsidP="009B6215"/>
    <w:p w14:paraId="7FBA3984" w14:textId="77777777" w:rsidR="009B6215" w:rsidRDefault="009B6215" w:rsidP="009B6215"/>
    <w:p w14:paraId="263D7DC2" w14:textId="77777777" w:rsidR="009B6215" w:rsidRDefault="009B6215" w:rsidP="009B6215">
      <w:pPr>
        <w:pStyle w:val="Cabealho3"/>
        <w:numPr>
          <w:ilvl w:val="2"/>
          <w:numId w:val="69"/>
        </w:numPr>
        <w:tabs>
          <w:tab w:val="left" w:pos="2880"/>
        </w:tabs>
        <w:ind w:hanging="270"/>
      </w:pPr>
      <w:bookmarkStart w:id="170" w:name="_Toc500183072"/>
      <w:r>
        <w:lastRenderedPageBreak/>
        <w:t>Ilustração da funcionalidade</w:t>
      </w:r>
      <w:bookmarkEnd w:id="170"/>
    </w:p>
    <w:p w14:paraId="36317D79" w14:textId="672E4706" w:rsidR="009B6215" w:rsidRDefault="0066112C" w:rsidP="009B6215">
      <w:r>
        <w:rPr>
          <w:noProof/>
          <w:lang w:eastAsia="pt-PT"/>
        </w:rPr>
        <mc:AlternateContent>
          <mc:Choice Requires="wpg">
            <w:drawing>
              <wp:anchor distT="0" distB="0" distL="114300" distR="114300" simplePos="0" relativeHeight="251739136" behindDoc="0" locked="0" layoutInCell="1" allowOverlap="1" wp14:anchorId="775C0DD5" wp14:editId="4077E320">
                <wp:simplePos x="0" y="0"/>
                <wp:positionH relativeFrom="column">
                  <wp:posOffset>-402590</wp:posOffset>
                </wp:positionH>
                <wp:positionV relativeFrom="paragraph">
                  <wp:posOffset>299085</wp:posOffset>
                </wp:positionV>
                <wp:extent cx="6711315" cy="1802765"/>
                <wp:effectExtent l="0" t="0" r="0" b="6985"/>
                <wp:wrapTight wrapText="bothSides">
                  <wp:wrapPolygon edited="0">
                    <wp:start x="0" y="0"/>
                    <wp:lineTo x="0" y="21455"/>
                    <wp:lineTo x="21520" y="21455"/>
                    <wp:lineTo x="21520" y="0"/>
                    <wp:lineTo x="0" y="0"/>
                  </wp:wrapPolygon>
                </wp:wrapTight>
                <wp:docPr id="211" name="Grupo 211"/>
                <wp:cNvGraphicFramePr/>
                <a:graphic xmlns:a="http://schemas.openxmlformats.org/drawingml/2006/main">
                  <a:graphicData uri="http://schemas.microsoft.com/office/word/2010/wordprocessingGroup">
                    <wpg:wgp>
                      <wpg:cNvGrpSpPr/>
                      <wpg:grpSpPr>
                        <a:xfrm>
                          <a:off x="0" y="0"/>
                          <a:ext cx="6711315" cy="1802765"/>
                          <a:chOff x="0" y="0"/>
                          <a:chExt cx="6711315" cy="1802765"/>
                        </a:xfrm>
                      </wpg:grpSpPr>
                      <pic:pic xmlns:pic="http://schemas.openxmlformats.org/drawingml/2006/picture">
                        <pic:nvPicPr>
                          <pic:cNvPr id="161" name="Imagem 161"/>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711315" cy="1492250"/>
                          </a:xfrm>
                          <a:prstGeom prst="rect">
                            <a:avLst/>
                          </a:prstGeom>
                        </pic:spPr>
                      </pic:pic>
                      <wps:wsp>
                        <wps:cNvPr id="163" name="Caixa de texto 163"/>
                        <wps:cNvSpPr txBox="1"/>
                        <wps:spPr>
                          <a:xfrm>
                            <a:off x="0" y="1543050"/>
                            <a:ext cx="6711315" cy="259715"/>
                          </a:xfrm>
                          <a:prstGeom prst="rect">
                            <a:avLst/>
                          </a:prstGeom>
                          <a:solidFill>
                            <a:prstClr val="white"/>
                          </a:solidFill>
                          <a:ln>
                            <a:noFill/>
                          </a:ln>
                        </wps:spPr>
                        <wps:txbx>
                          <w:txbxContent>
                            <w:p w14:paraId="544A5BE1" w14:textId="7B7CE5CA" w:rsidR="0072233D" w:rsidRPr="001A2D07" w:rsidRDefault="0072233D" w:rsidP="000F6892">
                              <w:pPr>
                                <w:pStyle w:val="Legenda"/>
                                <w:jc w:val="center"/>
                                <w:rPr>
                                  <w:noProof/>
                                  <w:color w:val="404040" w:themeColor="text1" w:themeTint="BF"/>
                                </w:rPr>
                              </w:pPr>
                              <w:bookmarkStart w:id="171" w:name="_Toc499477228"/>
                              <w:r>
                                <w:t xml:space="preserve">Figura </w:t>
                              </w:r>
                              <w:r>
                                <w:fldChar w:fldCharType="begin"/>
                              </w:r>
                              <w:r>
                                <w:instrText xml:space="preserve"> SEQ Figura \* ARABIC </w:instrText>
                              </w:r>
                              <w:r>
                                <w:fldChar w:fldCharType="separate"/>
                              </w:r>
                              <w:r>
                                <w:rPr>
                                  <w:noProof/>
                                </w:rPr>
                                <w:t>30</w:t>
                              </w:r>
                              <w:r>
                                <w:fldChar w:fldCharType="end"/>
                              </w:r>
                              <w:r>
                                <w:t xml:space="preserve"> - REQ_11: </w:t>
                              </w:r>
                              <w:proofErr w:type="spellStart"/>
                              <w:r>
                                <w:t>View</w:t>
                              </w:r>
                              <w:proofErr w:type="spellEnd"/>
                              <w:r>
                                <w:t xml:space="preserve"> da lista de amostras por analisar</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75C0DD5" id="Grupo 211" o:spid="_x0000_s1093" style="position:absolute;left:0;text-align:left;margin-left:-31.7pt;margin-top:23.55pt;width:528.45pt;height:141.95pt;z-index:251739136;mso-height-relative:margin" coordsize="67113,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">
                <v:shape id="Imagem 161" o:spid="_x0000_s1094" type="#_x0000_t75" style="position:absolute;width:67113;height:149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s3zCAAAA3AAAAA8AAABkcnMvZG93bnJldi54bWxET02LwjAQvQv7H8Is7EW2aT2IVFNZFla8&#10;eLCK0NvQjG21mZQm2vrvN4LgbR7vc1br0bTiTr1rLCtIohgEcWl1w5WC4+HvewHCeWSNrWVS8CAH&#10;6+xjssJU24H3dM99JUIIuxQV1N53qZSurMmgi2xHHLiz7Q36APtK6h6HEG5aOYvjuTTYcGiosaPf&#10;msprfjMKOtxsiwuf8Thci8cuSfLp6ZIr9fU5/ixBeBr9W/xyb3WYP0/g+Uy4QGb/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yLN8wgAAANwAAAAPAAAAAAAAAAAAAAAAAJ8C&#10;AABkcnMvZG93bnJldi54bWxQSwUGAAAAAAQABAD3AAAAjgMAAAAA&#10;">
                  <v:imagedata r:id="rId110" o:title=""/>
                  <v:path arrowok="t"/>
                </v:shape>
                <v:shape id="Caixa de texto 163" o:spid="_x0000_s1095" type="#_x0000_t202" style="position:absolute;top:15430;width:67113;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tSocQA&#10;AADcAAAADwAAAGRycy9kb3ducmV2LnhtbERPTWsCMRC9C/0PYQq9SM1WZSlbo4hUaL1It156Gzbj&#10;ZtvNZEmyuv33RhC8zeN9zmI12FacyIfGsYKXSQaCuHK64VrB4Xv7/AoiRGSNrWNS8E8BVsuH0QIL&#10;7c78Racy1iKFcChQgYmxK6QMlSGLYeI64sQdnbcYE/S11B7PKdy2cpplubTYcGow2NHGUPVX9lbB&#10;fv6zN+P++L5bz2f+89Bv8t+6VOrpcVi/gYg0xLv45v7QaX4+g+sz6QK5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7UqHEAAAA3AAAAA8AAAAAAAAAAAAAAAAAmAIAAGRycy9k&#10;b3ducmV2LnhtbFBLBQYAAAAABAAEAPUAAACJAwAAAAA=&#10;" stroked="f">
                  <v:textbox style="mso-fit-shape-to-text:t" inset="0,0,0,0">
                    <w:txbxContent>
                      <w:p w14:paraId="544A5BE1" w14:textId="7B7CE5CA" w:rsidR="0072233D" w:rsidRPr="001A2D07" w:rsidRDefault="0072233D" w:rsidP="000F6892">
                        <w:pPr>
                          <w:pStyle w:val="Legenda"/>
                          <w:jc w:val="center"/>
                          <w:rPr>
                            <w:noProof/>
                            <w:color w:val="404040" w:themeColor="text1" w:themeTint="BF"/>
                          </w:rPr>
                        </w:pPr>
                        <w:bookmarkStart w:id="172" w:name="_Toc499477228"/>
                        <w:r>
                          <w:t xml:space="preserve">Figura </w:t>
                        </w:r>
                        <w:r>
                          <w:fldChar w:fldCharType="begin"/>
                        </w:r>
                        <w:r>
                          <w:instrText xml:space="preserve"> SEQ Figura \* ARABIC </w:instrText>
                        </w:r>
                        <w:r>
                          <w:fldChar w:fldCharType="separate"/>
                        </w:r>
                        <w:r>
                          <w:rPr>
                            <w:noProof/>
                          </w:rPr>
                          <w:t>30</w:t>
                        </w:r>
                        <w:r>
                          <w:fldChar w:fldCharType="end"/>
                        </w:r>
                        <w:r>
                          <w:t xml:space="preserve"> - REQ_11: </w:t>
                        </w:r>
                        <w:proofErr w:type="spellStart"/>
                        <w:r>
                          <w:t>View</w:t>
                        </w:r>
                        <w:proofErr w:type="spellEnd"/>
                        <w:r>
                          <w:t xml:space="preserve"> da lista de amostras por analisar</w:t>
                        </w:r>
                        <w:bookmarkEnd w:id="172"/>
                      </w:p>
                    </w:txbxContent>
                  </v:textbox>
                </v:shape>
                <w10:wrap type="tight"/>
              </v:group>
            </w:pict>
          </mc:Fallback>
        </mc:AlternateContent>
      </w:r>
    </w:p>
    <w:p w14:paraId="79067467" w14:textId="6BF0427A" w:rsidR="009B6215" w:rsidRDefault="0066112C" w:rsidP="009B6215">
      <w:r>
        <w:rPr>
          <w:noProof/>
          <w:lang w:eastAsia="pt-PT"/>
        </w:rPr>
        <mc:AlternateContent>
          <mc:Choice Requires="wpg">
            <w:drawing>
              <wp:anchor distT="0" distB="0" distL="114300" distR="114300" simplePos="0" relativeHeight="251742208" behindDoc="0" locked="0" layoutInCell="1" allowOverlap="1" wp14:anchorId="29E2DC5D" wp14:editId="43A1D01C">
                <wp:simplePos x="0" y="0"/>
                <wp:positionH relativeFrom="column">
                  <wp:posOffset>-356870</wp:posOffset>
                </wp:positionH>
                <wp:positionV relativeFrom="paragraph">
                  <wp:posOffset>2223135</wp:posOffset>
                </wp:positionV>
                <wp:extent cx="6670675" cy="1878965"/>
                <wp:effectExtent l="0" t="0" r="0" b="6985"/>
                <wp:wrapTight wrapText="bothSides">
                  <wp:wrapPolygon edited="0">
                    <wp:start x="0" y="0"/>
                    <wp:lineTo x="0" y="21461"/>
                    <wp:lineTo x="21528" y="21461"/>
                    <wp:lineTo x="21528" y="0"/>
                    <wp:lineTo x="0" y="0"/>
                  </wp:wrapPolygon>
                </wp:wrapTight>
                <wp:docPr id="212" name="Grupo 212"/>
                <wp:cNvGraphicFramePr/>
                <a:graphic xmlns:a="http://schemas.openxmlformats.org/drawingml/2006/main">
                  <a:graphicData uri="http://schemas.microsoft.com/office/word/2010/wordprocessingGroup">
                    <wpg:wgp>
                      <wpg:cNvGrpSpPr/>
                      <wpg:grpSpPr>
                        <a:xfrm>
                          <a:off x="0" y="0"/>
                          <a:ext cx="6670675" cy="1878965"/>
                          <a:chOff x="0" y="0"/>
                          <a:chExt cx="6670675" cy="1878965"/>
                        </a:xfrm>
                      </wpg:grpSpPr>
                      <pic:pic xmlns:pic="http://schemas.openxmlformats.org/drawingml/2006/picture">
                        <pic:nvPicPr>
                          <pic:cNvPr id="162" name="Imagem 162"/>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670675" cy="1619250"/>
                          </a:xfrm>
                          <a:prstGeom prst="rect">
                            <a:avLst/>
                          </a:prstGeom>
                        </pic:spPr>
                      </pic:pic>
                      <wps:wsp>
                        <wps:cNvPr id="164" name="Caixa de texto 164"/>
                        <wps:cNvSpPr txBox="1"/>
                        <wps:spPr>
                          <a:xfrm>
                            <a:off x="0" y="1619250"/>
                            <a:ext cx="6670675" cy="259715"/>
                          </a:xfrm>
                          <a:prstGeom prst="rect">
                            <a:avLst/>
                          </a:prstGeom>
                          <a:solidFill>
                            <a:prstClr val="white"/>
                          </a:solidFill>
                          <a:ln>
                            <a:noFill/>
                          </a:ln>
                        </wps:spPr>
                        <wps:txbx>
                          <w:txbxContent>
                            <w:p w14:paraId="5F69FBB1" w14:textId="174AE4B7" w:rsidR="0072233D" w:rsidRPr="00D408A7" w:rsidRDefault="0072233D" w:rsidP="000F6892">
                              <w:pPr>
                                <w:pStyle w:val="Legenda"/>
                                <w:jc w:val="center"/>
                                <w:rPr>
                                  <w:noProof/>
                                  <w:color w:val="404040" w:themeColor="text1" w:themeTint="BF"/>
                                </w:rPr>
                              </w:pPr>
                              <w:bookmarkStart w:id="173" w:name="_Toc499477229"/>
                              <w:r>
                                <w:t xml:space="preserve">Figura </w:t>
                              </w:r>
                              <w:r>
                                <w:fldChar w:fldCharType="begin"/>
                              </w:r>
                              <w:r>
                                <w:instrText xml:space="preserve"> SEQ Figura \* ARABIC </w:instrText>
                              </w:r>
                              <w:r>
                                <w:fldChar w:fldCharType="separate"/>
                              </w:r>
                              <w:r>
                                <w:rPr>
                                  <w:noProof/>
                                </w:rPr>
                                <w:t>31</w:t>
                              </w:r>
                              <w:r>
                                <w:fldChar w:fldCharType="end"/>
                              </w:r>
                              <w:r>
                                <w:t xml:space="preserve"> - REQ_11: </w:t>
                              </w:r>
                              <w:proofErr w:type="spellStart"/>
                              <w:r>
                                <w:t>View</w:t>
                              </w:r>
                              <w:proofErr w:type="spellEnd"/>
                              <w:r>
                                <w:t xml:space="preserve"> da lista de amostras analisadas</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E2DC5D" id="Grupo 212" o:spid="_x0000_s1096" style="position:absolute;left:0;text-align:left;margin-left:-28.1pt;margin-top:175.05pt;width:525.25pt;height:147.95pt;z-index:251742208" coordsize="66706,18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">
                <v:shape id="Imagem 162" o:spid="_x0000_s1097" type="#_x0000_t75" style="position:absolute;width:66706;height:16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EzxHCAAAA3AAAAA8AAABkcnMvZG93bnJldi54bWxEj0GLwjAQhe+C/yGM4EXWVEFZqlFUcNWj&#10;dWGvYzO2xWZSmmzN/vuNIHib4b1535vlOphadNS6yrKCyTgBQZxbXXGh4Puy//gE4TyyxtoyKfgj&#10;B+tVv7fEVNsHn6nLfCFiCLsUFZTeN6mULi/JoBvbhjhqN9sa9HFtC6lbfMRwU8tpksylwYojocSG&#10;diXl9+zXREhVm3DIZvx1Ctdu27nRdvZDSg0HYbMA4Sn4t/l1fdSx/nwKz2fiBHL1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BM8RwgAAANwAAAAPAAAAAAAAAAAAAAAAAJ8C&#10;AABkcnMvZG93bnJldi54bWxQSwUGAAAAAAQABAD3AAAAjgMAAAAA&#10;">
                  <v:imagedata r:id="rId112" o:title=""/>
                  <v:path arrowok="t"/>
                </v:shape>
                <v:shape id="Caixa de texto 164" o:spid="_x0000_s1098" type="#_x0000_t202" style="position:absolute;top:16192;width:6670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LK1cQA&#10;AADcAAAADwAAAGRycy9kb3ducmV2LnhtbERPTUvDQBC9F/wPywheit1oQ5DYbSlFwXopjbl4G7LT&#10;bDQ7G3Y3bfz3riD0No/3OavNZHtxJh86xwoeFhkI4sbpjlsF9cfr/ROIEJE19o5JwQ8F2KxvZiss&#10;tbvwkc5VbEUK4VCiAhPjUEoZGkMWw8INxIk7OW8xJuhbqT1eUrjt5WOWFdJix6nB4EA7Q813NVoF&#10;h/zzYObj6eV9my/9vh53xVdbKXV3O22fQUSa4lX8737TaX6Rw98z6QK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SytXEAAAA3AAAAA8AAAAAAAAAAAAAAAAAmAIAAGRycy9k&#10;b3ducmV2LnhtbFBLBQYAAAAABAAEAPUAAACJAwAAAAA=&#10;" stroked="f">
                  <v:textbox style="mso-fit-shape-to-text:t" inset="0,0,0,0">
                    <w:txbxContent>
                      <w:p w14:paraId="5F69FBB1" w14:textId="174AE4B7" w:rsidR="0072233D" w:rsidRPr="00D408A7" w:rsidRDefault="0072233D" w:rsidP="000F6892">
                        <w:pPr>
                          <w:pStyle w:val="Legenda"/>
                          <w:jc w:val="center"/>
                          <w:rPr>
                            <w:noProof/>
                            <w:color w:val="404040" w:themeColor="text1" w:themeTint="BF"/>
                          </w:rPr>
                        </w:pPr>
                        <w:bookmarkStart w:id="174" w:name="_Toc499477229"/>
                        <w:r>
                          <w:t xml:space="preserve">Figura </w:t>
                        </w:r>
                        <w:r>
                          <w:fldChar w:fldCharType="begin"/>
                        </w:r>
                        <w:r>
                          <w:instrText xml:space="preserve"> SEQ Figura \* ARABIC </w:instrText>
                        </w:r>
                        <w:r>
                          <w:fldChar w:fldCharType="separate"/>
                        </w:r>
                        <w:r>
                          <w:rPr>
                            <w:noProof/>
                          </w:rPr>
                          <w:t>31</w:t>
                        </w:r>
                        <w:r>
                          <w:fldChar w:fldCharType="end"/>
                        </w:r>
                        <w:r>
                          <w:t xml:space="preserve"> - REQ_11: </w:t>
                        </w:r>
                        <w:proofErr w:type="spellStart"/>
                        <w:r>
                          <w:t>View</w:t>
                        </w:r>
                        <w:proofErr w:type="spellEnd"/>
                        <w:r>
                          <w:t xml:space="preserve"> da lista de amostras analisadas</w:t>
                        </w:r>
                        <w:bookmarkEnd w:id="174"/>
                      </w:p>
                    </w:txbxContent>
                  </v:textbox>
                </v:shape>
                <w10:wrap type="tight"/>
              </v:group>
            </w:pict>
          </mc:Fallback>
        </mc:AlternateContent>
      </w:r>
    </w:p>
    <w:p w14:paraId="347CBD40" w14:textId="4C6B0278" w:rsidR="009B6215" w:rsidRPr="009B6215" w:rsidRDefault="009B6215" w:rsidP="009B6215"/>
    <w:p w14:paraId="00C81A1C" w14:textId="327F8521" w:rsidR="00FC6BE2" w:rsidRDefault="00FC6BE2" w:rsidP="00FC6BE2"/>
    <w:p w14:paraId="4146D6DA" w14:textId="39C0DEB6" w:rsidR="0066112C" w:rsidRDefault="0066112C" w:rsidP="00FC6BE2"/>
    <w:p w14:paraId="54A13DCC" w14:textId="7643D12F" w:rsidR="0066112C" w:rsidRDefault="0066112C" w:rsidP="00FC6BE2"/>
    <w:p w14:paraId="0A91C1AE" w14:textId="186AE93D" w:rsidR="0066112C" w:rsidRDefault="0066112C" w:rsidP="00FC6BE2"/>
    <w:p w14:paraId="31825E75" w14:textId="5CC8935D" w:rsidR="0066112C" w:rsidRDefault="0066112C" w:rsidP="00FC6BE2"/>
    <w:p w14:paraId="3649ADF5" w14:textId="2715AB88" w:rsidR="0066112C" w:rsidRDefault="0066112C" w:rsidP="00FC6BE2"/>
    <w:p w14:paraId="16C9C356" w14:textId="76DB451C" w:rsidR="0066112C" w:rsidRDefault="0066112C" w:rsidP="00FC6BE2"/>
    <w:p w14:paraId="29E3171C" w14:textId="1612D7DF" w:rsidR="0066112C" w:rsidRDefault="0066112C" w:rsidP="00FC6BE2"/>
    <w:p w14:paraId="5D1295E2" w14:textId="49599055" w:rsidR="0066112C" w:rsidRDefault="0066112C" w:rsidP="00FC6BE2"/>
    <w:p w14:paraId="672753C1" w14:textId="3C60650A" w:rsidR="0066112C" w:rsidRDefault="0066112C" w:rsidP="00FC6BE2"/>
    <w:p w14:paraId="211D8888" w14:textId="22B550A4" w:rsidR="0066112C" w:rsidRDefault="0066112C" w:rsidP="00FC6BE2"/>
    <w:p w14:paraId="0BD86AB6" w14:textId="15F1CF49" w:rsidR="0066112C" w:rsidRDefault="0066112C" w:rsidP="00FC6BE2"/>
    <w:p w14:paraId="54CE27AB" w14:textId="701D64E1" w:rsidR="00FC6BE2" w:rsidRPr="00FC6BE2" w:rsidRDefault="00FC6BE2" w:rsidP="0066112C">
      <w:pPr>
        <w:ind w:left="0"/>
      </w:pPr>
    </w:p>
    <w:p w14:paraId="19C9A72F" w14:textId="21167615" w:rsidR="00411ABC" w:rsidRDefault="00411ABC" w:rsidP="00411ABC">
      <w:pPr>
        <w:pStyle w:val="Cabealho2"/>
        <w:numPr>
          <w:ilvl w:val="1"/>
          <w:numId w:val="66"/>
        </w:numPr>
      </w:pPr>
      <w:bookmarkStart w:id="175" w:name="_Toc500183073"/>
      <w:r>
        <w:lastRenderedPageBreak/>
        <w:t>REQ 12</w:t>
      </w:r>
      <w:r w:rsidR="000A4B61">
        <w:t xml:space="preserve"> – Registo de espermograma</w:t>
      </w:r>
      <w:bookmarkEnd w:id="175"/>
    </w:p>
    <w:p w14:paraId="0EE4841C" w14:textId="77777777" w:rsidR="0066112C" w:rsidRDefault="0066112C" w:rsidP="0066112C">
      <w:pPr>
        <w:pStyle w:val="Cabealho3"/>
        <w:numPr>
          <w:ilvl w:val="2"/>
          <w:numId w:val="66"/>
        </w:numPr>
        <w:ind w:left="2430" w:hanging="540"/>
      </w:pPr>
      <w:bookmarkStart w:id="176" w:name="_Toc500183074"/>
      <w:r>
        <w:t>Análise de requisitos</w:t>
      </w:r>
      <w:bookmarkEnd w:id="176"/>
    </w:p>
    <w:p w14:paraId="6FACF22F" w14:textId="77777777" w:rsidR="0066112C" w:rsidRDefault="0066112C" w:rsidP="0066112C"/>
    <w:tbl>
      <w:tblPr>
        <w:tblStyle w:val="SyllabusTable-withBorders"/>
        <w:tblW w:w="0" w:type="auto"/>
        <w:tblLook w:val="04A0" w:firstRow="1" w:lastRow="0" w:firstColumn="1" w:lastColumn="0" w:noHBand="0" w:noVBand="1"/>
      </w:tblPr>
      <w:tblGrid>
        <w:gridCol w:w="1604"/>
        <w:gridCol w:w="7502"/>
      </w:tblGrid>
      <w:tr w:rsidR="0066112C" w14:paraId="328B362F"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8D3EC9F" w14:textId="77777777" w:rsidR="0066112C" w:rsidRPr="001151C7" w:rsidRDefault="0066112C" w:rsidP="009923F4">
            <w:pPr>
              <w:ind w:left="0"/>
              <w:jc w:val="center"/>
              <w:rPr>
                <w:b w:val="0"/>
              </w:rPr>
            </w:pPr>
            <w:r w:rsidRPr="001151C7">
              <w:rPr>
                <w:b w:val="0"/>
              </w:rPr>
              <w:t>Identificador</w:t>
            </w:r>
          </w:p>
        </w:tc>
        <w:tc>
          <w:tcPr>
            <w:tcW w:w="7502" w:type="dxa"/>
          </w:tcPr>
          <w:p w14:paraId="55297570" w14:textId="77777777" w:rsidR="0066112C" w:rsidRDefault="0066112C" w:rsidP="009923F4">
            <w:pPr>
              <w:ind w:left="0"/>
              <w:cnfStyle w:val="100000000000" w:firstRow="1" w:lastRow="0" w:firstColumn="0" w:lastColumn="0" w:oddVBand="0" w:evenVBand="0" w:oddHBand="0" w:evenHBand="0" w:firstRowFirstColumn="0" w:firstRowLastColumn="0" w:lastRowFirstColumn="0" w:lastRowLastColumn="0"/>
            </w:pPr>
          </w:p>
        </w:tc>
      </w:tr>
      <w:tr w:rsidR="0066112C" w14:paraId="582567B9"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21AA8384" w14:textId="77777777" w:rsidR="0066112C" w:rsidRPr="001151C7" w:rsidRDefault="0066112C" w:rsidP="009923F4">
            <w:pPr>
              <w:ind w:left="0"/>
              <w:jc w:val="center"/>
              <w:rPr>
                <w:b w:val="0"/>
              </w:rPr>
            </w:pPr>
            <w:r w:rsidRPr="001151C7">
              <w:rPr>
                <w:b w:val="0"/>
              </w:rPr>
              <w:t>Nome</w:t>
            </w:r>
          </w:p>
        </w:tc>
        <w:tc>
          <w:tcPr>
            <w:tcW w:w="7502" w:type="dxa"/>
          </w:tcPr>
          <w:p w14:paraId="25841BA6" w14:textId="7D77009B" w:rsidR="0066112C" w:rsidRDefault="00AE2069" w:rsidP="009923F4">
            <w:pPr>
              <w:ind w:left="0"/>
              <w:cnfStyle w:val="000000000000" w:firstRow="0" w:lastRow="0" w:firstColumn="0" w:lastColumn="0" w:oddVBand="0" w:evenVBand="0" w:oddHBand="0" w:evenHBand="0" w:firstRowFirstColumn="0" w:firstRowLastColumn="0" w:lastRowFirstColumn="0" w:lastRowLastColumn="0"/>
            </w:pPr>
            <w:r>
              <w:t>Registo de espermograma</w:t>
            </w:r>
          </w:p>
        </w:tc>
      </w:tr>
      <w:tr w:rsidR="0066112C" w14:paraId="689916E3"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E091BCB" w14:textId="77777777" w:rsidR="0066112C" w:rsidRPr="001151C7" w:rsidRDefault="0066112C" w:rsidP="009923F4">
            <w:pPr>
              <w:ind w:left="0"/>
              <w:jc w:val="center"/>
              <w:rPr>
                <w:b w:val="0"/>
              </w:rPr>
            </w:pPr>
            <w:r w:rsidRPr="001151C7">
              <w:rPr>
                <w:b w:val="0"/>
              </w:rPr>
              <w:t>Descrição</w:t>
            </w:r>
          </w:p>
        </w:tc>
        <w:tc>
          <w:tcPr>
            <w:tcW w:w="7502" w:type="dxa"/>
          </w:tcPr>
          <w:p w14:paraId="2E7C10B1" w14:textId="590A555D" w:rsidR="0066112C" w:rsidRDefault="00851898" w:rsidP="00851898">
            <w:pPr>
              <w:ind w:left="0"/>
              <w:cnfStyle w:val="000000000000" w:firstRow="0" w:lastRow="0" w:firstColumn="0" w:lastColumn="0" w:oddVBand="0" w:evenVBand="0" w:oddHBand="0" w:evenHBand="0" w:firstRowFirstColumn="0" w:firstRowLastColumn="0" w:lastRowFirstColumn="0" w:lastRowLastColumn="0"/>
            </w:pPr>
            <w:r>
              <w:t>O Embriologista</w:t>
            </w:r>
            <w:r w:rsidRPr="00DF1BAE">
              <w:t>, enquanto utilizador registado no sistema, pode aceder à secção “</w:t>
            </w:r>
            <w:r>
              <w:t>Material</w:t>
            </w:r>
            <w:r w:rsidRPr="00DF1BAE">
              <w:t xml:space="preserve">” na sua página da </w:t>
            </w:r>
            <w:proofErr w:type="spellStart"/>
            <w:r w:rsidRPr="00DF1BAE">
              <w:t>iGAM</w:t>
            </w:r>
            <w:proofErr w:type="spellEnd"/>
            <w:r w:rsidRPr="00DF1BAE">
              <w:t xml:space="preserve"> para criar</w:t>
            </w:r>
            <w:r>
              <w:t xml:space="preserve"> um espermograma.</w:t>
            </w:r>
          </w:p>
        </w:tc>
      </w:tr>
    </w:tbl>
    <w:p w14:paraId="540FF255" w14:textId="77777777" w:rsidR="0066112C" w:rsidRDefault="0066112C" w:rsidP="0066112C"/>
    <w:p w14:paraId="02D087FD" w14:textId="77777777" w:rsidR="0066112C" w:rsidRDefault="0066112C" w:rsidP="0066112C"/>
    <w:tbl>
      <w:tblPr>
        <w:tblStyle w:val="SyllabusTable-withBorders"/>
        <w:tblW w:w="0" w:type="auto"/>
        <w:tblLook w:val="04A0" w:firstRow="1" w:lastRow="0" w:firstColumn="1" w:lastColumn="0" w:noHBand="0" w:noVBand="1"/>
      </w:tblPr>
      <w:tblGrid>
        <w:gridCol w:w="4675"/>
        <w:gridCol w:w="4675"/>
      </w:tblGrid>
      <w:tr w:rsidR="0066112C" w14:paraId="4061F9DE"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4FDB7F9" w14:textId="77777777" w:rsidR="0066112C" w:rsidRDefault="0066112C" w:rsidP="009923F4">
            <w:pPr>
              <w:ind w:left="0"/>
              <w:jc w:val="center"/>
            </w:pPr>
            <w:r>
              <w:t>Fluxo de Eventos - Humano</w:t>
            </w:r>
          </w:p>
        </w:tc>
        <w:tc>
          <w:tcPr>
            <w:tcW w:w="4675" w:type="dxa"/>
          </w:tcPr>
          <w:p w14:paraId="648794BD" w14:textId="77777777" w:rsidR="0066112C" w:rsidRDefault="0066112C"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66112C" w14:paraId="24965066"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09BB8002" w14:textId="518CD49C" w:rsidR="0066112C" w:rsidRPr="00873462" w:rsidRDefault="0066112C" w:rsidP="0072233D">
            <w:pPr>
              <w:spacing w:after="0"/>
              <w:ind w:left="45"/>
              <w:rPr>
                <w:b w:val="0"/>
              </w:rPr>
            </w:pPr>
            <w:r w:rsidRPr="00873462">
              <w:rPr>
                <w:b w:val="0"/>
              </w:rPr>
              <w:t xml:space="preserve">1 </w:t>
            </w:r>
            <w:r>
              <w:rPr>
                <w:b w:val="0"/>
              </w:rPr>
              <w:t>–</w:t>
            </w:r>
            <w:r w:rsidRPr="00873462">
              <w:rPr>
                <w:b w:val="0"/>
              </w:rPr>
              <w:t xml:space="preserve"> </w:t>
            </w:r>
            <w:r w:rsidR="00FB1511">
              <w:rPr>
                <w:b w:val="0"/>
              </w:rPr>
              <w:t xml:space="preserve">O Embriologista acede à secção “Espermograma” </w:t>
            </w:r>
          </w:p>
        </w:tc>
        <w:tc>
          <w:tcPr>
            <w:tcW w:w="4675" w:type="dxa"/>
          </w:tcPr>
          <w:p w14:paraId="792A95B4" w14:textId="2CA913C0" w:rsidR="0066112C" w:rsidRDefault="0066112C" w:rsidP="009923F4">
            <w:pPr>
              <w:ind w:left="360" w:hanging="90"/>
              <w:cnfStyle w:val="000000000000" w:firstRow="0" w:lastRow="0" w:firstColumn="0" w:lastColumn="0" w:oddVBand="0" w:evenVBand="0" w:oddHBand="0" w:evenHBand="0" w:firstRowFirstColumn="0" w:firstRowLastColumn="0" w:lastRowFirstColumn="0" w:lastRowLastColumn="0"/>
            </w:pPr>
            <w:r>
              <w:t xml:space="preserve">1.1 – </w:t>
            </w:r>
            <w:r w:rsidR="00FB1511">
              <w:t xml:space="preserve">A </w:t>
            </w:r>
            <w:proofErr w:type="spellStart"/>
            <w:r w:rsidR="00FB1511">
              <w:t>view</w:t>
            </w:r>
            <w:proofErr w:type="spellEnd"/>
            <w:r w:rsidR="00FB1511">
              <w:t xml:space="preserve"> “</w:t>
            </w:r>
            <w:proofErr w:type="spellStart"/>
            <w:r w:rsidR="00FB1511">
              <w:t>Home</w:t>
            </w:r>
            <w:proofErr w:type="spellEnd"/>
            <w:r w:rsidR="00FB1511">
              <w:t xml:space="preserve">” executa o método </w:t>
            </w:r>
            <w:proofErr w:type="spellStart"/>
            <w:r w:rsidR="00FB1511">
              <w:t>Index</w:t>
            </w:r>
            <w:proofErr w:type="spellEnd"/>
            <w:r w:rsidR="00FB1511">
              <w:t xml:space="preserve"> do </w:t>
            </w:r>
            <w:proofErr w:type="spellStart"/>
            <w:r w:rsidR="00FB1511">
              <w:t>Controller</w:t>
            </w:r>
            <w:proofErr w:type="spellEnd"/>
            <w:r w:rsidR="00FB1511">
              <w:t xml:space="preserve"> “</w:t>
            </w:r>
            <w:proofErr w:type="spellStart"/>
            <w:r w:rsidR="00FB1511">
              <w:t>Espermogramas</w:t>
            </w:r>
            <w:r w:rsidR="00FB1511">
              <w:t>Controller</w:t>
            </w:r>
            <w:proofErr w:type="spellEnd"/>
            <w:r w:rsidR="00FB1511">
              <w:t>”</w:t>
            </w:r>
          </w:p>
          <w:p w14:paraId="71BE1771" w14:textId="7AF6C1C6" w:rsidR="0066112C" w:rsidRDefault="0066112C" w:rsidP="00DC77DB">
            <w:pPr>
              <w:ind w:left="360" w:hanging="90"/>
              <w:cnfStyle w:val="000000000000" w:firstRow="0" w:lastRow="0" w:firstColumn="0" w:lastColumn="0" w:oddVBand="0" w:evenVBand="0" w:oddHBand="0" w:evenHBand="0" w:firstRowFirstColumn="0" w:firstRowLastColumn="0" w:lastRowFirstColumn="0" w:lastRowLastColumn="0"/>
            </w:pPr>
            <w:r>
              <w:t xml:space="preserve">1.2 – </w:t>
            </w:r>
            <w:r w:rsidR="00DC77DB">
              <w:t xml:space="preserve">– O </w:t>
            </w:r>
            <w:proofErr w:type="spellStart"/>
            <w:r w:rsidR="00DC77DB">
              <w:t>Controller</w:t>
            </w:r>
            <w:proofErr w:type="spellEnd"/>
            <w:r w:rsidR="00DC77DB">
              <w:t xml:space="preserve"> “</w:t>
            </w:r>
            <w:proofErr w:type="spellStart"/>
            <w:r w:rsidR="00DC77DB">
              <w:t>Espermograma</w:t>
            </w:r>
            <w:r w:rsidR="00DC77DB">
              <w:t>sController</w:t>
            </w:r>
            <w:proofErr w:type="spellEnd"/>
            <w:r w:rsidR="00DC77DB">
              <w:t xml:space="preserve">” carrega a </w:t>
            </w:r>
            <w:proofErr w:type="spellStart"/>
            <w:r w:rsidR="00DC77DB">
              <w:t>view</w:t>
            </w:r>
            <w:proofErr w:type="spellEnd"/>
            <w:r w:rsidR="00DC77DB">
              <w:t xml:space="preserve"> de “</w:t>
            </w:r>
            <w:r w:rsidR="00DC77DB">
              <w:t>Espermogramas</w:t>
            </w:r>
            <w:r w:rsidR="00DC77DB">
              <w:t xml:space="preserve">” associada, com </w:t>
            </w:r>
            <w:r w:rsidR="00DC77DB">
              <w:t xml:space="preserve">os espermogramas </w:t>
            </w:r>
            <w:r w:rsidR="00DC77DB">
              <w:t>existentes no sistema.</w:t>
            </w:r>
          </w:p>
        </w:tc>
      </w:tr>
      <w:tr w:rsidR="0066112C" w14:paraId="336A9163"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359726C2" w14:textId="07E5D0DE" w:rsidR="0066112C" w:rsidRPr="00873462" w:rsidRDefault="0066112C" w:rsidP="0072233D">
            <w:pPr>
              <w:pStyle w:val="PargrafodaLista"/>
              <w:spacing w:after="0"/>
              <w:ind w:left="45"/>
              <w:rPr>
                <w:b w:val="0"/>
              </w:rPr>
            </w:pPr>
            <w:r w:rsidRPr="00873462">
              <w:rPr>
                <w:b w:val="0"/>
              </w:rPr>
              <w:t xml:space="preserve">2 </w:t>
            </w:r>
            <w:r>
              <w:rPr>
                <w:b w:val="0"/>
              </w:rPr>
              <w:t>–</w:t>
            </w:r>
            <w:r w:rsidRPr="00873462">
              <w:rPr>
                <w:b w:val="0"/>
              </w:rPr>
              <w:t xml:space="preserve"> </w:t>
            </w:r>
            <w:r w:rsidR="00DC77DB">
              <w:rPr>
                <w:b w:val="0"/>
              </w:rPr>
              <w:t>O Embriologista</w:t>
            </w:r>
            <w:r w:rsidR="00DC77DB">
              <w:rPr>
                <w:b w:val="0"/>
              </w:rPr>
              <w:t xml:space="preserve"> </w:t>
            </w:r>
            <w:r w:rsidR="00DC77DB">
              <w:rPr>
                <w:b w:val="0"/>
              </w:rPr>
              <w:t>acede à “criação de um</w:t>
            </w:r>
            <w:r w:rsidR="00DC77DB">
              <w:rPr>
                <w:b w:val="0"/>
              </w:rPr>
              <w:t xml:space="preserve"> novo espermograma.</w:t>
            </w:r>
          </w:p>
        </w:tc>
        <w:tc>
          <w:tcPr>
            <w:tcW w:w="4675" w:type="dxa"/>
          </w:tcPr>
          <w:p w14:paraId="28F9EB1D" w14:textId="570849F1" w:rsidR="0072233D" w:rsidRDefault="00AE2069" w:rsidP="0072233D">
            <w:pPr>
              <w:ind w:left="360" w:hanging="90"/>
              <w:cnfStyle w:val="000000000000" w:firstRow="0" w:lastRow="0" w:firstColumn="0" w:lastColumn="0" w:oddVBand="0" w:evenVBand="0" w:oddHBand="0" w:evenHBand="0" w:firstRowFirstColumn="0" w:firstRowLastColumn="0" w:lastRowFirstColumn="0" w:lastRowLastColumn="0"/>
            </w:pPr>
            <w:r>
              <w:t>2.1 –</w:t>
            </w:r>
            <w:proofErr w:type="gramStart"/>
            <w:r w:rsidR="00DC77DB">
              <w:t>A</w:t>
            </w:r>
            <w:proofErr w:type="gramEnd"/>
            <w:r w:rsidR="00DC77DB">
              <w:t xml:space="preserve"> </w:t>
            </w:r>
            <w:proofErr w:type="spellStart"/>
            <w:r w:rsidR="00DC77DB">
              <w:t>view</w:t>
            </w:r>
            <w:proofErr w:type="spellEnd"/>
            <w:r w:rsidR="00DC77DB">
              <w:t xml:space="preserve"> “</w:t>
            </w:r>
            <w:r w:rsidR="00DC77DB">
              <w:t>Espermograma</w:t>
            </w:r>
            <w:r w:rsidR="00DC77DB">
              <w:t xml:space="preserve">s” executa o método </w:t>
            </w:r>
            <w:proofErr w:type="spellStart"/>
            <w:r w:rsidR="00DC77DB">
              <w:t>Create</w:t>
            </w:r>
            <w:proofErr w:type="spellEnd"/>
            <w:r w:rsidR="00DC77DB">
              <w:t xml:space="preserve"> do </w:t>
            </w:r>
            <w:proofErr w:type="spellStart"/>
            <w:r w:rsidR="00DC77DB">
              <w:t>Controller</w:t>
            </w:r>
            <w:proofErr w:type="spellEnd"/>
            <w:r w:rsidR="00DC77DB">
              <w:t xml:space="preserve"> “</w:t>
            </w:r>
            <w:proofErr w:type="spellStart"/>
            <w:r w:rsidR="00DC77DB">
              <w:t>Espermograma</w:t>
            </w:r>
            <w:r w:rsidR="00DC77DB">
              <w:t>sController</w:t>
            </w:r>
            <w:proofErr w:type="spellEnd"/>
            <w:r w:rsidR="00DC77DB">
              <w:t>”</w:t>
            </w:r>
          </w:p>
          <w:p w14:paraId="02B6A1D1" w14:textId="2D3ED454" w:rsidR="0066112C" w:rsidRDefault="00AE2069" w:rsidP="00DC77DB">
            <w:pPr>
              <w:ind w:left="360" w:hanging="90"/>
              <w:cnfStyle w:val="000000000000" w:firstRow="0" w:lastRow="0" w:firstColumn="0" w:lastColumn="0" w:oddVBand="0" w:evenVBand="0" w:oddHBand="0" w:evenHBand="0" w:firstRowFirstColumn="0" w:firstRowLastColumn="0" w:lastRowFirstColumn="0" w:lastRowLastColumn="0"/>
            </w:pPr>
            <w:r>
              <w:t xml:space="preserve">2.2 – </w:t>
            </w:r>
            <w:r w:rsidR="00DC77DB">
              <w:t xml:space="preserve">O </w:t>
            </w:r>
            <w:proofErr w:type="spellStart"/>
            <w:r w:rsidR="00DC77DB">
              <w:t>Controller</w:t>
            </w:r>
            <w:proofErr w:type="spellEnd"/>
            <w:r w:rsidR="00DC77DB">
              <w:t xml:space="preserve"> “</w:t>
            </w:r>
            <w:proofErr w:type="spellStart"/>
            <w:r w:rsidR="00DC77DB">
              <w:t>Espermogramas</w:t>
            </w:r>
            <w:r w:rsidR="00DC77DB">
              <w:t>Controller</w:t>
            </w:r>
            <w:proofErr w:type="spellEnd"/>
            <w:r w:rsidR="00DC77DB">
              <w:t xml:space="preserve">” carrega a </w:t>
            </w:r>
            <w:proofErr w:type="spellStart"/>
            <w:r w:rsidR="00DC77DB">
              <w:t>view</w:t>
            </w:r>
            <w:proofErr w:type="spellEnd"/>
            <w:r w:rsidR="00DC77DB">
              <w:t xml:space="preserve"> de “</w:t>
            </w:r>
            <w:r w:rsidR="00DC77DB">
              <w:t>Espermograma</w:t>
            </w:r>
            <w:r w:rsidR="00DC77DB">
              <w:t>” associada, com um formulário para criação.</w:t>
            </w:r>
          </w:p>
        </w:tc>
      </w:tr>
      <w:tr w:rsidR="0066112C" w14:paraId="09397406"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1A58613B" w14:textId="00FBD6C2" w:rsidR="0066112C" w:rsidRPr="00873462" w:rsidRDefault="0066112C" w:rsidP="0072233D">
            <w:pPr>
              <w:pStyle w:val="PargrafodaLista"/>
              <w:spacing w:after="0"/>
              <w:ind w:left="45"/>
              <w:rPr>
                <w:b w:val="0"/>
              </w:rPr>
            </w:pPr>
            <w:r w:rsidRPr="00873462">
              <w:rPr>
                <w:b w:val="0"/>
              </w:rPr>
              <w:t xml:space="preserve">3 </w:t>
            </w:r>
            <w:r>
              <w:rPr>
                <w:b w:val="0"/>
              </w:rPr>
              <w:t>–</w:t>
            </w:r>
            <w:r w:rsidRPr="00873462">
              <w:rPr>
                <w:b w:val="0"/>
              </w:rPr>
              <w:t xml:space="preserve"> </w:t>
            </w:r>
            <w:r w:rsidR="00DC77DB">
              <w:rPr>
                <w:b w:val="0"/>
              </w:rPr>
              <w:t>O Embriologista</w:t>
            </w:r>
            <w:r w:rsidR="00DC77DB">
              <w:rPr>
                <w:b w:val="0"/>
              </w:rPr>
              <w:t xml:space="preserve"> visualiza a lista de espermogramas actualizada.</w:t>
            </w:r>
            <w:bookmarkStart w:id="177" w:name="_GoBack"/>
            <w:bookmarkEnd w:id="177"/>
          </w:p>
        </w:tc>
        <w:tc>
          <w:tcPr>
            <w:tcW w:w="4675" w:type="dxa"/>
          </w:tcPr>
          <w:p w14:paraId="73186076" w14:textId="28C86817" w:rsidR="0066112C" w:rsidRDefault="0066112C" w:rsidP="00DC77DB">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r w:rsidR="00AE2069">
              <w:t xml:space="preserve"> </w:t>
            </w:r>
            <w:r w:rsidR="00DC77DB">
              <w:t xml:space="preserve">O </w:t>
            </w:r>
            <w:proofErr w:type="spellStart"/>
            <w:r w:rsidR="00DC77DB">
              <w:t>Controller</w:t>
            </w:r>
            <w:proofErr w:type="spellEnd"/>
            <w:r w:rsidR="00DC77DB">
              <w:t xml:space="preserve"> “</w:t>
            </w:r>
            <w:proofErr w:type="spellStart"/>
            <w:r w:rsidR="00DC77DB">
              <w:t>Espermogramas</w:t>
            </w:r>
            <w:r w:rsidR="00DC77DB">
              <w:t>Controller</w:t>
            </w:r>
            <w:proofErr w:type="spellEnd"/>
            <w:r w:rsidR="00DC77DB">
              <w:t xml:space="preserve">” carrega a </w:t>
            </w:r>
            <w:proofErr w:type="spellStart"/>
            <w:r w:rsidR="00DC77DB">
              <w:t>view</w:t>
            </w:r>
            <w:proofErr w:type="spellEnd"/>
            <w:r w:rsidR="00DC77DB">
              <w:t xml:space="preserve"> de “</w:t>
            </w:r>
            <w:r w:rsidR="00DC77DB">
              <w:t>Espermograma</w:t>
            </w:r>
            <w:r w:rsidR="00DC77DB">
              <w:t xml:space="preserve">” associada, com </w:t>
            </w:r>
            <w:r w:rsidR="00DC77DB">
              <w:t xml:space="preserve">os espermogramas </w:t>
            </w:r>
            <w:r w:rsidR="00DC77DB">
              <w:t>existentes no sistema.</w:t>
            </w:r>
            <w:r w:rsidR="00AE2069">
              <w:t xml:space="preserve"> </w:t>
            </w:r>
          </w:p>
        </w:tc>
      </w:tr>
    </w:tbl>
    <w:p w14:paraId="7C24C60B" w14:textId="77777777" w:rsidR="0066112C" w:rsidRDefault="0066112C" w:rsidP="0066112C">
      <w:pPr>
        <w:ind w:left="0"/>
      </w:pPr>
    </w:p>
    <w:p w14:paraId="29CE9938" w14:textId="77777777" w:rsidR="0066112C" w:rsidRDefault="0066112C" w:rsidP="0066112C">
      <w:pPr>
        <w:ind w:left="0"/>
      </w:pPr>
    </w:p>
    <w:tbl>
      <w:tblPr>
        <w:tblStyle w:val="SyllabusTable-withBorders"/>
        <w:tblW w:w="0" w:type="auto"/>
        <w:tblLook w:val="04A0" w:firstRow="1" w:lastRow="0" w:firstColumn="1" w:lastColumn="0" w:noHBand="0" w:noVBand="1"/>
      </w:tblPr>
      <w:tblGrid>
        <w:gridCol w:w="3248"/>
        <w:gridCol w:w="3248"/>
        <w:gridCol w:w="2854"/>
      </w:tblGrid>
      <w:tr w:rsidR="0066112C" w14:paraId="0A328F35"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75D8D1AE" w14:textId="77777777" w:rsidR="0066112C" w:rsidRDefault="0066112C" w:rsidP="009923F4">
            <w:pPr>
              <w:ind w:left="0"/>
              <w:jc w:val="center"/>
            </w:pPr>
            <w:r>
              <w:t>Pré-condições</w:t>
            </w:r>
          </w:p>
        </w:tc>
        <w:tc>
          <w:tcPr>
            <w:tcW w:w="3248" w:type="dxa"/>
          </w:tcPr>
          <w:p w14:paraId="19F10656" w14:textId="77777777" w:rsidR="0066112C" w:rsidRDefault="0066112C"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4E8CCA1D" w14:textId="77777777" w:rsidR="0066112C" w:rsidRDefault="0066112C"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66112C" w14:paraId="3FF8049D"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50ACA178" w14:textId="560BE940" w:rsidR="0066112C" w:rsidRPr="000749A4" w:rsidRDefault="0072233D" w:rsidP="009923F4">
            <w:pPr>
              <w:ind w:left="150"/>
              <w:jc w:val="center"/>
              <w:rPr>
                <w:b w:val="0"/>
              </w:rPr>
            </w:pPr>
            <w:r>
              <w:rPr>
                <w:b w:val="0"/>
              </w:rPr>
              <w:t xml:space="preserve">O Embriologista </w:t>
            </w:r>
            <w:r w:rsidR="00AE2069">
              <w:rPr>
                <w:b w:val="0"/>
              </w:rPr>
              <w:t>deve estar autenticada no sistema</w:t>
            </w:r>
          </w:p>
        </w:tc>
        <w:tc>
          <w:tcPr>
            <w:tcW w:w="3248" w:type="dxa"/>
          </w:tcPr>
          <w:p w14:paraId="09BB61CC" w14:textId="558B24B4" w:rsidR="0066112C" w:rsidRPr="000749A4" w:rsidRDefault="00AE2069" w:rsidP="0072233D">
            <w:pPr>
              <w:ind w:left="151"/>
              <w:jc w:val="center"/>
              <w:cnfStyle w:val="000000000000" w:firstRow="0" w:lastRow="0" w:firstColumn="0" w:lastColumn="0" w:oddVBand="0" w:evenVBand="0" w:oddHBand="0" w:evenHBand="0" w:firstRowFirstColumn="0" w:firstRowLastColumn="0" w:lastRowFirstColumn="0" w:lastRowLastColumn="0"/>
            </w:pPr>
            <w:r>
              <w:t xml:space="preserve">O </w:t>
            </w:r>
            <w:r w:rsidR="0072233D">
              <w:t>registo</w:t>
            </w:r>
            <w:r>
              <w:t xml:space="preserve"> do espermograma é atualizado na base de dados</w:t>
            </w:r>
          </w:p>
        </w:tc>
        <w:tc>
          <w:tcPr>
            <w:tcW w:w="2854" w:type="dxa"/>
          </w:tcPr>
          <w:p w14:paraId="74A3837B" w14:textId="12A6EA02" w:rsidR="0066112C" w:rsidRPr="000749A4" w:rsidRDefault="00AE2069" w:rsidP="009923F4">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r w:rsidR="0066112C" w14:paraId="2FF9C528"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28D5C97D" w14:textId="77777777" w:rsidR="0066112C" w:rsidRPr="000749A4" w:rsidRDefault="0066112C" w:rsidP="009923F4">
            <w:pPr>
              <w:ind w:left="0"/>
              <w:jc w:val="center"/>
              <w:rPr>
                <w:b w:val="0"/>
              </w:rPr>
            </w:pPr>
          </w:p>
        </w:tc>
        <w:tc>
          <w:tcPr>
            <w:tcW w:w="3248" w:type="dxa"/>
          </w:tcPr>
          <w:p w14:paraId="2C9F7AB5" w14:textId="77777777" w:rsidR="0066112C" w:rsidRPr="000749A4" w:rsidRDefault="0066112C"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D33315D" w14:textId="77777777" w:rsidR="0066112C" w:rsidRPr="000749A4" w:rsidRDefault="0066112C"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66112C" w14:paraId="6EDD1777"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1C0D597D" w14:textId="77777777" w:rsidR="0066112C" w:rsidRPr="000749A4" w:rsidRDefault="0066112C" w:rsidP="009923F4">
            <w:pPr>
              <w:ind w:left="0"/>
              <w:jc w:val="center"/>
              <w:rPr>
                <w:b w:val="0"/>
              </w:rPr>
            </w:pPr>
          </w:p>
        </w:tc>
        <w:tc>
          <w:tcPr>
            <w:tcW w:w="3248" w:type="dxa"/>
          </w:tcPr>
          <w:p w14:paraId="472ECE9A" w14:textId="77777777" w:rsidR="0066112C" w:rsidRPr="000749A4" w:rsidRDefault="0066112C"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69B8BAA4" w14:textId="77777777" w:rsidR="0066112C" w:rsidRPr="000749A4" w:rsidRDefault="0066112C"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66112C" w14:paraId="7659598A"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32DA3408" w14:textId="77777777" w:rsidR="0066112C" w:rsidRPr="000749A4" w:rsidRDefault="0066112C" w:rsidP="009923F4">
            <w:pPr>
              <w:ind w:left="0"/>
              <w:jc w:val="center"/>
            </w:pPr>
          </w:p>
        </w:tc>
        <w:tc>
          <w:tcPr>
            <w:tcW w:w="3248" w:type="dxa"/>
          </w:tcPr>
          <w:p w14:paraId="780ADDDC" w14:textId="77777777" w:rsidR="0066112C" w:rsidRPr="000749A4" w:rsidRDefault="0066112C"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53EE41A6" w14:textId="77777777" w:rsidR="0066112C" w:rsidRDefault="0066112C"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5CCCF3F9" w14:textId="77777777" w:rsidR="0066112C" w:rsidRDefault="0066112C" w:rsidP="0066112C">
      <w:pPr>
        <w:ind w:left="0"/>
      </w:pPr>
    </w:p>
    <w:p w14:paraId="730C9A2C" w14:textId="77777777" w:rsidR="0066112C" w:rsidRDefault="0066112C" w:rsidP="0066112C">
      <w:pPr>
        <w:pStyle w:val="Cabealho3"/>
        <w:numPr>
          <w:ilvl w:val="2"/>
          <w:numId w:val="66"/>
        </w:numPr>
        <w:tabs>
          <w:tab w:val="left" w:pos="2880"/>
        </w:tabs>
        <w:ind w:hanging="270"/>
      </w:pPr>
      <w:bookmarkStart w:id="178" w:name="_Toc500183075"/>
      <w:r>
        <w:t>Diagrama de sequência</w:t>
      </w:r>
      <w:bookmarkEnd w:id="178"/>
    </w:p>
    <w:p w14:paraId="45836DB4" w14:textId="77777777" w:rsidR="0066112C" w:rsidRDefault="0066112C" w:rsidP="0066112C"/>
    <w:p w14:paraId="5E147A51" w14:textId="77777777" w:rsidR="0066112C" w:rsidRDefault="0066112C" w:rsidP="0066112C">
      <w:r>
        <w:t>&lt;Diagrama de sequência básico, que junta o Actor e a interação entre as diferentes camadas. Nos casos de uso mais completos/complexos, complementar o diagrama com uma breve descrição&gt;</w:t>
      </w:r>
    </w:p>
    <w:p w14:paraId="52A54CCB" w14:textId="77777777" w:rsidR="0066112C" w:rsidRDefault="0066112C" w:rsidP="0066112C"/>
    <w:p w14:paraId="2A7FD9A5" w14:textId="2200309E" w:rsidR="0066112C" w:rsidRDefault="0066112C" w:rsidP="0066112C"/>
    <w:p w14:paraId="05CD56E0" w14:textId="77777777" w:rsidR="0066112C" w:rsidRDefault="0066112C" w:rsidP="0066112C"/>
    <w:p w14:paraId="318A913D" w14:textId="77777777" w:rsidR="0066112C" w:rsidRDefault="0066112C" w:rsidP="0066112C"/>
    <w:p w14:paraId="2BF29E0A" w14:textId="77777777" w:rsidR="0066112C" w:rsidRDefault="0066112C" w:rsidP="0066112C"/>
    <w:p w14:paraId="15A5A70C" w14:textId="77777777" w:rsidR="0066112C" w:rsidRDefault="0066112C" w:rsidP="0066112C"/>
    <w:p w14:paraId="0F0640CB" w14:textId="77777777" w:rsidR="0066112C" w:rsidRDefault="0066112C" w:rsidP="0066112C"/>
    <w:p w14:paraId="7DF05F85" w14:textId="77777777" w:rsidR="0066112C" w:rsidRDefault="0066112C" w:rsidP="0066112C"/>
    <w:p w14:paraId="098D5EDD" w14:textId="77777777" w:rsidR="0066112C" w:rsidRDefault="0066112C" w:rsidP="0066112C"/>
    <w:p w14:paraId="0F7D0D58" w14:textId="77777777" w:rsidR="0066112C" w:rsidRDefault="0066112C" w:rsidP="0066112C"/>
    <w:p w14:paraId="4B75A044" w14:textId="77777777" w:rsidR="0066112C" w:rsidRDefault="0066112C" w:rsidP="0066112C"/>
    <w:p w14:paraId="7A922C7D" w14:textId="77777777" w:rsidR="0066112C" w:rsidRDefault="0066112C" w:rsidP="0066112C"/>
    <w:p w14:paraId="54C1A4CE" w14:textId="77777777" w:rsidR="0066112C" w:rsidRDefault="0066112C" w:rsidP="0066112C"/>
    <w:p w14:paraId="23DC542B" w14:textId="77777777" w:rsidR="0066112C" w:rsidRDefault="0066112C" w:rsidP="0066112C"/>
    <w:p w14:paraId="5695CD96" w14:textId="77777777" w:rsidR="0066112C" w:rsidRDefault="0066112C" w:rsidP="0066112C"/>
    <w:p w14:paraId="4BFCD6C6" w14:textId="77777777" w:rsidR="0066112C" w:rsidRDefault="0066112C" w:rsidP="0066112C"/>
    <w:p w14:paraId="3DC83742" w14:textId="77777777" w:rsidR="0066112C" w:rsidRDefault="0066112C" w:rsidP="0066112C"/>
    <w:p w14:paraId="44FCA3D6" w14:textId="77777777" w:rsidR="0066112C" w:rsidRDefault="0066112C" w:rsidP="0066112C"/>
    <w:p w14:paraId="2B261FCF" w14:textId="77777777" w:rsidR="0066112C" w:rsidRDefault="0066112C" w:rsidP="0066112C"/>
    <w:p w14:paraId="709F2495" w14:textId="77777777" w:rsidR="0066112C" w:rsidRDefault="0066112C" w:rsidP="0066112C"/>
    <w:p w14:paraId="244B66E9" w14:textId="77777777" w:rsidR="0066112C" w:rsidRDefault="0066112C" w:rsidP="0066112C"/>
    <w:p w14:paraId="7BB7B901" w14:textId="77777777" w:rsidR="0066112C" w:rsidRDefault="0066112C" w:rsidP="0066112C"/>
    <w:p w14:paraId="52415CB0" w14:textId="77777777" w:rsidR="0066112C" w:rsidRDefault="0066112C" w:rsidP="0066112C"/>
    <w:p w14:paraId="308DB98F" w14:textId="77777777" w:rsidR="0066112C" w:rsidRDefault="0066112C" w:rsidP="0066112C"/>
    <w:p w14:paraId="481472D3" w14:textId="77777777" w:rsidR="0066112C" w:rsidRDefault="0066112C" w:rsidP="0066112C"/>
    <w:p w14:paraId="5385D441" w14:textId="77777777" w:rsidR="0066112C" w:rsidRDefault="0066112C" w:rsidP="0066112C"/>
    <w:p w14:paraId="502CA604" w14:textId="77777777" w:rsidR="0066112C" w:rsidRDefault="0066112C" w:rsidP="0066112C"/>
    <w:p w14:paraId="5BE9D093" w14:textId="77777777" w:rsidR="0066112C" w:rsidRDefault="0066112C" w:rsidP="0066112C">
      <w:pPr>
        <w:pStyle w:val="Cabealho3"/>
        <w:numPr>
          <w:ilvl w:val="2"/>
          <w:numId w:val="69"/>
        </w:numPr>
        <w:tabs>
          <w:tab w:val="left" w:pos="2880"/>
        </w:tabs>
        <w:ind w:hanging="270"/>
      </w:pPr>
      <w:bookmarkStart w:id="179" w:name="_Toc500183076"/>
      <w:r>
        <w:lastRenderedPageBreak/>
        <w:t>Ilustração da funcionalidade</w:t>
      </w:r>
      <w:bookmarkEnd w:id="179"/>
    </w:p>
    <w:p w14:paraId="2892ADFB" w14:textId="7C3A81ED" w:rsidR="0066112C" w:rsidRDefault="00E23533" w:rsidP="00FC6BE2">
      <w:r>
        <w:rPr>
          <w:noProof/>
          <w:lang w:eastAsia="pt-PT"/>
        </w:rPr>
        <mc:AlternateContent>
          <mc:Choice Requires="wpg">
            <w:drawing>
              <wp:anchor distT="0" distB="0" distL="114300" distR="114300" simplePos="0" relativeHeight="251748352" behindDoc="0" locked="0" layoutInCell="1" allowOverlap="1" wp14:anchorId="3B32F399" wp14:editId="5EBDF513">
                <wp:simplePos x="0" y="0"/>
                <wp:positionH relativeFrom="column">
                  <wp:posOffset>-333375</wp:posOffset>
                </wp:positionH>
                <wp:positionV relativeFrom="paragraph">
                  <wp:posOffset>348615</wp:posOffset>
                </wp:positionV>
                <wp:extent cx="6731635" cy="1821815"/>
                <wp:effectExtent l="0" t="0" r="0" b="6985"/>
                <wp:wrapTight wrapText="bothSides">
                  <wp:wrapPolygon edited="0">
                    <wp:start x="0" y="0"/>
                    <wp:lineTo x="0" y="21457"/>
                    <wp:lineTo x="21516" y="21457"/>
                    <wp:lineTo x="21516" y="0"/>
                    <wp:lineTo x="0" y="0"/>
                  </wp:wrapPolygon>
                </wp:wrapTight>
                <wp:docPr id="213" name="Grupo 213"/>
                <wp:cNvGraphicFramePr/>
                <a:graphic xmlns:a="http://schemas.openxmlformats.org/drawingml/2006/main">
                  <a:graphicData uri="http://schemas.microsoft.com/office/word/2010/wordprocessingGroup">
                    <wpg:wgp>
                      <wpg:cNvGrpSpPr/>
                      <wpg:grpSpPr>
                        <a:xfrm>
                          <a:off x="0" y="0"/>
                          <a:ext cx="6731635" cy="1821815"/>
                          <a:chOff x="0" y="0"/>
                          <a:chExt cx="6731635" cy="1821815"/>
                        </a:xfrm>
                      </wpg:grpSpPr>
                      <pic:pic xmlns:pic="http://schemas.openxmlformats.org/drawingml/2006/picture">
                        <pic:nvPicPr>
                          <pic:cNvPr id="165" name="Imagem 165"/>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731635" cy="1562100"/>
                          </a:xfrm>
                          <a:prstGeom prst="rect">
                            <a:avLst/>
                          </a:prstGeom>
                        </pic:spPr>
                      </pic:pic>
                      <wps:wsp>
                        <wps:cNvPr id="168" name="Caixa de texto 168"/>
                        <wps:cNvSpPr txBox="1"/>
                        <wps:spPr>
                          <a:xfrm>
                            <a:off x="0" y="1562100"/>
                            <a:ext cx="6731635" cy="259715"/>
                          </a:xfrm>
                          <a:prstGeom prst="rect">
                            <a:avLst/>
                          </a:prstGeom>
                          <a:solidFill>
                            <a:prstClr val="white"/>
                          </a:solidFill>
                          <a:ln>
                            <a:noFill/>
                          </a:ln>
                        </wps:spPr>
                        <wps:txbx>
                          <w:txbxContent>
                            <w:p w14:paraId="69DF11E6" w14:textId="7EE51478" w:rsidR="0072233D" w:rsidRPr="008430F3" w:rsidRDefault="0072233D" w:rsidP="004511B9">
                              <w:pPr>
                                <w:pStyle w:val="Legenda"/>
                                <w:jc w:val="center"/>
                                <w:rPr>
                                  <w:noProof/>
                                  <w:color w:val="404040" w:themeColor="text1" w:themeTint="BF"/>
                                </w:rPr>
                              </w:pPr>
                              <w:bookmarkStart w:id="180" w:name="_Toc499477230"/>
                              <w:r>
                                <w:t xml:space="preserve">Figura </w:t>
                              </w:r>
                              <w:r>
                                <w:fldChar w:fldCharType="begin"/>
                              </w:r>
                              <w:r>
                                <w:instrText xml:space="preserve"> SEQ Figura \* ARABIC </w:instrText>
                              </w:r>
                              <w:r>
                                <w:fldChar w:fldCharType="separate"/>
                              </w:r>
                              <w:r>
                                <w:rPr>
                                  <w:noProof/>
                                </w:rPr>
                                <w:t>32</w:t>
                              </w:r>
                              <w:r>
                                <w:fldChar w:fldCharType="end"/>
                              </w:r>
                              <w:r>
                                <w:t xml:space="preserve"> - REQ_12 – </w:t>
                              </w:r>
                              <w:proofErr w:type="spellStart"/>
                              <w:r>
                                <w:t>View</w:t>
                              </w:r>
                              <w:proofErr w:type="spellEnd"/>
                              <w:r>
                                <w:t xml:space="preserve"> da lista de espermogramas</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32F399" id="Grupo 213" o:spid="_x0000_s1099" style="position:absolute;left:0;text-align:left;margin-left:-26.25pt;margin-top:27.45pt;width:530.05pt;height:143.45pt;z-index:251748352" coordsize="67316,18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">
                <v:shape id="Imagem 165" o:spid="_x0000_s1100" type="#_x0000_t75" style="position:absolute;width:67316;height:15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PeFvCAAAA3AAAAA8AAABkcnMvZG93bnJldi54bWxEj0GLwjAQhe8L/ocwgrc1VdGVahRRZAUv&#10;6ha8Ds3YFJtJaaJ2/70RBG8zvPe+eTNftrYSd2p86VjBoJ+AIM6dLrlQkP1tv6cgfEDWWDkmBf/k&#10;YbnofM0x1e7BR7qfQiEihH2KCkwIdSqlzw1Z9H1XE0ft4hqLIa5NIXWDjwi3lRwmyURaLDleMFjT&#10;2lB+Pd1spGQrP8w2+9/DiIP8qY5Unw0p1eu2qxmIQG34mN/pnY71J2N4PRMnkI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D3hbwgAAANwAAAAPAAAAAAAAAAAAAAAAAJ8C&#10;AABkcnMvZG93bnJldi54bWxQSwUGAAAAAAQABAD3AAAAjgMAAAAA&#10;">
                  <v:imagedata r:id="rId114" o:title=""/>
                  <v:path arrowok="t"/>
                </v:shape>
                <v:shape id="Caixa de texto 168" o:spid="_x0000_s1101" type="#_x0000_t202" style="position:absolute;top:15621;width:6731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A0McA&#10;AADcAAAADwAAAGRycy9kb3ducmV2LnhtbESPQUvDQBCF74L/YRnBi9iNWoKk3ZZSFNRLaezF25Cd&#10;ZlOzs2F308Z/7xwEbzO8N+99s1xPvldniqkLbOBhVoAiboLtuDVw+Hy9fwaVMrLFPjAZ+KEE69X1&#10;1RIrGy68p3OdWyUhnCo04HIeKq1T48hjmoWBWLRjiB6zrLHVNuJFwn2vH4ui1B47lgaHA20dNd/1&#10;6A3s5l87dzceXz4286f4fhi35amtjbm9mTYLUJmm/G/+u36zgl8KrTwjE+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fwNDHAAAA3AAAAA8AAAAAAAAAAAAAAAAAmAIAAGRy&#10;cy9kb3ducmV2LnhtbFBLBQYAAAAABAAEAPUAAACMAwAAAAA=&#10;" stroked="f">
                  <v:textbox style="mso-fit-shape-to-text:t" inset="0,0,0,0">
                    <w:txbxContent>
                      <w:p w14:paraId="69DF11E6" w14:textId="7EE51478" w:rsidR="0072233D" w:rsidRPr="008430F3" w:rsidRDefault="0072233D" w:rsidP="004511B9">
                        <w:pPr>
                          <w:pStyle w:val="Legenda"/>
                          <w:jc w:val="center"/>
                          <w:rPr>
                            <w:noProof/>
                            <w:color w:val="404040" w:themeColor="text1" w:themeTint="BF"/>
                          </w:rPr>
                        </w:pPr>
                        <w:bookmarkStart w:id="181" w:name="_Toc499477230"/>
                        <w:r>
                          <w:t xml:space="preserve">Figura </w:t>
                        </w:r>
                        <w:r>
                          <w:fldChar w:fldCharType="begin"/>
                        </w:r>
                        <w:r>
                          <w:instrText xml:space="preserve"> SEQ Figura \* ARABIC </w:instrText>
                        </w:r>
                        <w:r>
                          <w:fldChar w:fldCharType="separate"/>
                        </w:r>
                        <w:r>
                          <w:rPr>
                            <w:noProof/>
                          </w:rPr>
                          <w:t>32</w:t>
                        </w:r>
                        <w:r>
                          <w:fldChar w:fldCharType="end"/>
                        </w:r>
                        <w:r>
                          <w:t xml:space="preserve"> - REQ_12 – </w:t>
                        </w:r>
                        <w:proofErr w:type="spellStart"/>
                        <w:r>
                          <w:t>View</w:t>
                        </w:r>
                        <w:proofErr w:type="spellEnd"/>
                        <w:r>
                          <w:t xml:space="preserve"> da lista de espermogramas</w:t>
                        </w:r>
                        <w:bookmarkEnd w:id="181"/>
                      </w:p>
                    </w:txbxContent>
                  </v:textbox>
                </v:shape>
                <w10:wrap type="tight"/>
              </v:group>
            </w:pict>
          </mc:Fallback>
        </mc:AlternateContent>
      </w:r>
    </w:p>
    <w:p w14:paraId="7463DA0E" w14:textId="3DF94C38" w:rsidR="0066112C" w:rsidRDefault="0066112C" w:rsidP="00FC6BE2"/>
    <w:p w14:paraId="1466AC49" w14:textId="1D5A2640" w:rsidR="0066112C" w:rsidRDefault="0066112C" w:rsidP="00FC6BE2"/>
    <w:p w14:paraId="649067B9" w14:textId="63DC60E1" w:rsidR="00FC6BE2" w:rsidRDefault="00E23533" w:rsidP="00FC6BE2">
      <w:r>
        <w:rPr>
          <w:noProof/>
          <w:lang w:eastAsia="pt-PT"/>
        </w:rPr>
        <mc:AlternateContent>
          <mc:Choice Requires="wpg">
            <w:drawing>
              <wp:anchor distT="0" distB="0" distL="114300" distR="114300" simplePos="0" relativeHeight="251751424" behindDoc="0" locked="0" layoutInCell="1" allowOverlap="1" wp14:anchorId="45DB232A" wp14:editId="16C71786">
                <wp:simplePos x="0" y="0"/>
                <wp:positionH relativeFrom="column">
                  <wp:posOffset>552450</wp:posOffset>
                </wp:positionH>
                <wp:positionV relativeFrom="paragraph">
                  <wp:posOffset>228600</wp:posOffset>
                </wp:positionV>
                <wp:extent cx="4832350" cy="3383915"/>
                <wp:effectExtent l="0" t="0" r="6350" b="6985"/>
                <wp:wrapTight wrapText="bothSides">
                  <wp:wrapPolygon edited="0">
                    <wp:start x="0" y="0"/>
                    <wp:lineTo x="0" y="19821"/>
                    <wp:lineTo x="255" y="21523"/>
                    <wp:lineTo x="21288" y="21523"/>
                    <wp:lineTo x="21543" y="19821"/>
                    <wp:lineTo x="21543" y="0"/>
                    <wp:lineTo x="0" y="0"/>
                  </wp:wrapPolygon>
                </wp:wrapTight>
                <wp:docPr id="214" name="Grupo 214"/>
                <wp:cNvGraphicFramePr/>
                <a:graphic xmlns:a="http://schemas.openxmlformats.org/drawingml/2006/main">
                  <a:graphicData uri="http://schemas.microsoft.com/office/word/2010/wordprocessingGroup">
                    <wpg:wgp>
                      <wpg:cNvGrpSpPr/>
                      <wpg:grpSpPr>
                        <a:xfrm>
                          <a:off x="0" y="0"/>
                          <a:ext cx="4832350" cy="3383915"/>
                          <a:chOff x="0" y="0"/>
                          <a:chExt cx="4832350" cy="3383915"/>
                        </a:xfrm>
                      </wpg:grpSpPr>
                      <pic:pic xmlns:pic="http://schemas.openxmlformats.org/drawingml/2006/picture">
                        <pic:nvPicPr>
                          <pic:cNvPr id="166" name="Imagem 166"/>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832350" cy="3110230"/>
                          </a:xfrm>
                          <a:prstGeom prst="rect">
                            <a:avLst/>
                          </a:prstGeom>
                        </pic:spPr>
                      </pic:pic>
                      <wps:wsp>
                        <wps:cNvPr id="169" name="Caixa de texto 169"/>
                        <wps:cNvSpPr txBox="1"/>
                        <wps:spPr>
                          <a:xfrm>
                            <a:off x="95250" y="3124200"/>
                            <a:ext cx="4654550" cy="259715"/>
                          </a:xfrm>
                          <a:prstGeom prst="rect">
                            <a:avLst/>
                          </a:prstGeom>
                          <a:solidFill>
                            <a:prstClr val="white"/>
                          </a:solidFill>
                          <a:ln>
                            <a:noFill/>
                          </a:ln>
                        </wps:spPr>
                        <wps:txbx>
                          <w:txbxContent>
                            <w:p w14:paraId="14F5D339" w14:textId="561DC988" w:rsidR="0072233D" w:rsidRPr="00496683" w:rsidRDefault="0072233D" w:rsidP="004511B9">
                              <w:pPr>
                                <w:pStyle w:val="Legenda"/>
                                <w:jc w:val="center"/>
                                <w:rPr>
                                  <w:noProof/>
                                  <w:color w:val="404040" w:themeColor="text1" w:themeTint="BF"/>
                                </w:rPr>
                              </w:pPr>
                              <w:bookmarkStart w:id="182" w:name="_Toc499477231"/>
                              <w:r>
                                <w:t xml:space="preserve">Figura </w:t>
                              </w:r>
                              <w:r>
                                <w:fldChar w:fldCharType="begin"/>
                              </w:r>
                              <w:r>
                                <w:instrText xml:space="preserve"> SEQ Figura \* ARABIC </w:instrText>
                              </w:r>
                              <w:r>
                                <w:fldChar w:fldCharType="separate"/>
                              </w:r>
                              <w:r>
                                <w:rPr>
                                  <w:noProof/>
                                </w:rPr>
                                <w:t>33</w:t>
                              </w:r>
                              <w:r>
                                <w:fldChar w:fldCharType="end"/>
                              </w:r>
                              <w:r>
                                <w:t xml:space="preserve"> - REQ_12: </w:t>
                              </w:r>
                              <w:proofErr w:type="spellStart"/>
                              <w:r>
                                <w:t>View</w:t>
                              </w:r>
                              <w:proofErr w:type="spellEnd"/>
                              <w:r>
                                <w:t xml:space="preserve"> de criação de espermograma</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DB232A" id="Grupo 214" o:spid="_x0000_s1102" style="position:absolute;left:0;text-align:left;margin-left:43.5pt;margin-top:18pt;width:380.5pt;height:266.45pt;z-index:251751424" coordsize="48323,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">
                <v:shape id="Imagem 166" o:spid="_x0000_s1103" type="#_x0000_t75" style="position:absolute;width:48323;height:311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3YgGPBAAAA3AAAAA8AAABkcnMvZG93bnJldi54bWxET9tqAjEQfS/4D2GEvtWspS6yGkUUxfrm&#10;5QOGzexFN5MlSXXXrzeFQt/mcK4zX3amEXdyvrasYDxKQBDnVtdcKrictx9TED4ga2wsk4KePCwX&#10;g7c5Zto++Ej3UyhFDGGfoYIqhDaT0ucVGfQj2xJHrrDOYIjQlVI7fMRw08jPJEmlwZpjQ4UtrSvK&#10;b6cfo6B49sedO6TJ83Cd9MX3V1uvNxOl3ofdagYiUBf+xX/uvY7z0xR+n4kXyMU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3YgGPBAAAA3AAAAA8AAAAAAAAAAAAAAAAAnwIA&#10;AGRycy9kb3ducmV2LnhtbFBLBQYAAAAABAAEAPcAAACNAwAAAAA=&#10;">
                  <v:imagedata r:id="rId116" o:title=""/>
                  <v:path arrowok="t"/>
                </v:shape>
                <v:shape id="Caixa de texto 169" o:spid="_x0000_s1104" type="#_x0000_t202" style="position:absolute;left:952;top:31242;width:4654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NlS8QA&#10;AADcAAAADwAAAGRycy9kb3ducmV2LnhtbERPTUvDQBC9C/6HZQQvYjfWEjR2W0qpoF6CMRdvQ3aa&#10;jWZnw+6mif/eFYTe5vE+Z72dbS9O5EPnWMHdIgNB3Djdcaug/ni+fQARIrLG3jEp+KEA283lxRoL&#10;7SZ+p1MVW5FCOBSowMQ4FFKGxpDFsHADceKOzluMCfpWao9TCre9XGZZLi12nBoMDrQ31HxXo1VQ&#10;rj5LczMeD2+71b1/rcd9/tVWSl1fzbsnEJHmeBb/u190mp8/wt8z6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TZUvEAAAA3AAAAA8AAAAAAAAAAAAAAAAAmAIAAGRycy9k&#10;b3ducmV2LnhtbFBLBQYAAAAABAAEAPUAAACJAwAAAAA=&#10;" stroked="f">
                  <v:textbox style="mso-fit-shape-to-text:t" inset="0,0,0,0">
                    <w:txbxContent>
                      <w:p w14:paraId="14F5D339" w14:textId="561DC988" w:rsidR="0072233D" w:rsidRPr="00496683" w:rsidRDefault="0072233D" w:rsidP="004511B9">
                        <w:pPr>
                          <w:pStyle w:val="Legenda"/>
                          <w:jc w:val="center"/>
                          <w:rPr>
                            <w:noProof/>
                            <w:color w:val="404040" w:themeColor="text1" w:themeTint="BF"/>
                          </w:rPr>
                        </w:pPr>
                        <w:bookmarkStart w:id="183" w:name="_Toc499477231"/>
                        <w:r>
                          <w:t xml:space="preserve">Figura </w:t>
                        </w:r>
                        <w:r>
                          <w:fldChar w:fldCharType="begin"/>
                        </w:r>
                        <w:r>
                          <w:instrText xml:space="preserve"> SEQ Figura \* ARABIC </w:instrText>
                        </w:r>
                        <w:r>
                          <w:fldChar w:fldCharType="separate"/>
                        </w:r>
                        <w:r>
                          <w:rPr>
                            <w:noProof/>
                          </w:rPr>
                          <w:t>33</w:t>
                        </w:r>
                        <w:r>
                          <w:fldChar w:fldCharType="end"/>
                        </w:r>
                        <w:r>
                          <w:t xml:space="preserve"> - REQ_12: </w:t>
                        </w:r>
                        <w:proofErr w:type="spellStart"/>
                        <w:r>
                          <w:t>View</w:t>
                        </w:r>
                        <w:proofErr w:type="spellEnd"/>
                        <w:r>
                          <w:t xml:space="preserve"> de criação de espermograma</w:t>
                        </w:r>
                        <w:bookmarkEnd w:id="183"/>
                      </w:p>
                    </w:txbxContent>
                  </v:textbox>
                </v:shape>
                <w10:wrap type="tight"/>
              </v:group>
            </w:pict>
          </mc:Fallback>
        </mc:AlternateContent>
      </w:r>
    </w:p>
    <w:p w14:paraId="0B3F10E5" w14:textId="66DDBE5A" w:rsidR="00FC6BE2" w:rsidRDefault="00FC6BE2" w:rsidP="00FC6BE2"/>
    <w:p w14:paraId="5C57CDC0" w14:textId="2EAB72E6" w:rsidR="00FC6BE2" w:rsidRDefault="00FC6BE2" w:rsidP="00FC6BE2"/>
    <w:p w14:paraId="2093BB8C" w14:textId="5E60A59C" w:rsidR="00FC6BE2" w:rsidRDefault="00FC6BE2" w:rsidP="00FC6BE2"/>
    <w:p w14:paraId="1FE92135" w14:textId="55E9366F" w:rsidR="00FC6BE2" w:rsidRDefault="00FC6BE2" w:rsidP="00FC6BE2"/>
    <w:p w14:paraId="4F6709A5" w14:textId="1A2C11CE" w:rsidR="00FC6BE2" w:rsidRDefault="00FC6BE2" w:rsidP="00FC6BE2"/>
    <w:p w14:paraId="27B3CF7F" w14:textId="17E95E66" w:rsidR="00FC6BE2" w:rsidRDefault="00FC6BE2" w:rsidP="00FC6BE2"/>
    <w:p w14:paraId="6ED73FE6" w14:textId="5E19CBFB" w:rsidR="00FC6BE2" w:rsidRDefault="00FC6BE2" w:rsidP="00FC6BE2"/>
    <w:p w14:paraId="1EB345C3" w14:textId="0D5FCEE3" w:rsidR="00FC6BE2" w:rsidRDefault="00FC6BE2" w:rsidP="00FC6BE2"/>
    <w:p w14:paraId="2F9085DA" w14:textId="110A69AE" w:rsidR="00FC6BE2" w:rsidRDefault="00FC6BE2" w:rsidP="00FC6BE2"/>
    <w:p w14:paraId="5784EE62" w14:textId="1F95297B" w:rsidR="00FC6BE2" w:rsidRDefault="00FC6BE2" w:rsidP="00FC6BE2"/>
    <w:p w14:paraId="386521E9" w14:textId="05C40036" w:rsidR="00FC6BE2" w:rsidRDefault="00FC6BE2" w:rsidP="00FC6BE2"/>
    <w:p w14:paraId="4B48D5CF" w14:textId="768378E7" w:rsidR="00FC6BE2" w:rsidRDefault="00FC6BE2" w:rsidP="00FC6BE2"/>
    <w:p w14:paraId="2CC2355F" w14:textId="6F7A7E3E" w:rsidR="00FC6BE2" w:rsidRDefault="00FC6BE2" w:rsidP="00FC6BE2"/>
    <w:p w14:paraId="0989FE09" w14:textId="2B23857E" w:rsidR="00FC6BE2" w:rsidRDefault="00FC6BE2" w:rsidP="00FC6BE2"/>
    <w:p w14:paraId="723F0948" w14:textId="203A01E7" w:rsidR="00FC6BE2" w:rsidRDefault="00FC6BE2" w:rsidP="00FC6BE2"/>
    <w:p w14:paraId="7E0A44E9" w14:textId="2D9C136E" w:rsidR="00FC6BE2" w:rsidRDefault="00A516BF" w:rsidP="00FC6BE2">
      <w:r>
        <w:rPr>
          <w:noProof/>
          <w:lang w:eastAsia="pt-PT"/>
        </w:rPr>
        <w:lastRenderedPageBreak/>
        <mc:AlternateContent>
          <mc:Choice Requires="wpg">
            <w:drawing>
              <wp:anchor distT="0" distB="0" distL="114300" distR="114300" simplePos="0" relativeHeight="251754496" behindDoc="0" locked="0" layoutInCell="1" allowOverlap="1" wp14:anchorId="57A23E13" wp14:editId="18563E7C">
                <wp:simplePos x="0" y="0"/>
                <wp:positionH relativeFrom="column">
                  <wp:posOffset>352425</wp:posOffset>
                </wp:positionH>
                <wp:positionV relativeFrom="paragraph">
                  <wp:posOffset>161290</wp:posOffset>
                </wp:positionV>
                <wp:extent cx="5010150" cy="5324475"/>
                <wp:effectExtent l="0" t="0" r="0" b="9525"/>
                <wp:wrapTight wrapText="bothSides">
                  <wp:wrapPolygon edited="0">
                    <wp:start x="0" y="0"/>
                    <wp:lineTo x="0" y="21561"/>
                    <wp:lineTo x="21518" y="21561"/>
                    <wp:lineTo x="21518" y="0"/>
                    <wp:lineTo x="0" y="0"/>
                  </wp:wrapPolygon>
                </wp:wrapTight>
                <wp:docPr id="215" name="Grupo 215"/>
                <wp:cNvGraphicFramePr/>
                <a:graphic xmlns:a="http://schemas.openxmlformats.org/drawingml/2006/main">
                  <a:graphicData uri="http://schemas.microsoft.com/office/word/2010/wordprocessingGroup">
                    <wpg:wgp>
                      <wpg:cNvGrpSpPr/>
                      <wpg:grpSpPr>
                        <a:xfrm>
                          <a:off x="0" y="0"/>
                          <a:ext cx="5010150" cy="5324475"/>
                          <a:chOff x="0" y="0"/>
                          <a:chExt cx="4654550" cy="4345940"/>
                        </a:xfrm>
                      </wpg:grpSpPr>
                      <pic:pic xmlns:pic="http://schemas.openxmlformats.org/drawingml/2006/picture">
                        <pic:nvPicPr>
                          <pic:cNvPr id="167" name="Imagem 167"/>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654550" cy="4030345"/>
                          </a:xfrm>
                          <a:prstGeom prst="rect">
                            <a:avLst/>
                          </a:prstGeom>
                        </pic:spPr>
                      </pic:pic>
                      <wps:wsp>
                        <wps:cNvPr id="170" name="Caixa de texto 170"/>
                        <wps:cNvSpPr txBox="1"/>
                        <wps:spPr>
                          <a:xfrm>
                            <a:off x="0" y="4086225"/>
                            <a:ext cx="4654550" cy="259715"/>
                          </a:xfrm>
                          <a:prstGeom prst="rect">
                            <a:avLst/>
                          </a:prstGeom>
                          <a:solidFill>
                            <a:prstClr val="white"/>
                          </a:solidFill>
                          <a:ln>
                            <a:noFill/>
                          </a:ln>
                        </wps:spPr>
                        <wps:txbx>
                          <w:txbxContent>
                            <w:p w14:paraId="2AEE21DE" w14:textId="752542D2" w:rsidR="0072233D" w:rsidRPr="009757F9" w:rsidRDefault="0072233D" w:rsidP="004511B9">
                              <w:pPr>
                                <w:pStyle w:val="Legenda"/>
                                <w:jc w:val="center"/>
                                <w:rPr>
                                  <w:noProof/>
                                  <w:color w:val="404040" w:themeColor="text1" w:themeTint="BF"/>
                                </w:rPr>
                              </w:pPr>
                              <w:bookmarkStart w:id="184" w:name="_Toc499477232"/>
                              <w:r>
                                <w:t xml:space="preserve">Figura </w:t>
                              </w:r>
                              <w:r>
                                <w:fldChar w:fldCharType="begin"/>
                              </w:r>
                              <w:r>
                                <w:instrText xml:space="preserve"> SEQ Figura \* ARABIC </w:instrText>
                              </w:r>
                              <w:r>
                                <w:fldChar w:fldCharType="separate"/>
                              </w:r>
                              <w:r>
                                <w:rPr>
                                  <w:noProof/>
                                </w:rPr>
                                <w:t>34</w:t>
                              </w:r>
                              <w:r>
                                <w:fldChar w:fldCharType="end"/>
                              </w:r>
                              <w:r>
                                <w:t xml:space="preserve"> - REQ_12: </w:t>
                              </w:r>
                              <w:proofErr w:type="spellStart"/>
                              <w:r>
                                <w:t>View</w:t>
                              </w:r>
                              <w:proofErr w:type="spellEnd"/>
                              <w:r>
                                <w:t xml:space="preserve"> dos detalhes do espermograma</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A23E13" id="Grupo 215" o:spid="_x0000_s1105" style="position:absolute;left:0;text-align:left;margin-left:27.75pt;margin-top:12.7pt;width:394.5pt;height:419.25pt;z-index:251754496;mso-width-relative:margin;mso-height-relative:margin" coordsize="46545,43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">
                <v:shape id="Imagem 167" o:spid="_x0000_s1106" type="#_x0000_t75" style="position:absolute;width:46545;height:40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DyHnCAAAA3AAAAA8AAABkcnMvZG93bnJldi54bWxET01rAjEQvQv9D2GE3jSrUFe2RilCUeqp&#10;qx56G5Jxs3UzWTaprv/eFARv83ifs1j1rhEX6kLtWcFknIEg1t7UXCk47D9HcxAhIhtsPJOCGwVY&#10;LV8GCyyMv/I3XcpYiRTCoUAFNsa2kDJoSw7D2LfEiTv5zmFMsKuk6fCawl0jp1k2kw5rTg0WW1pb&#10;0ufyzyk4/dLPW37Ttjzr3Xp7dPN88xWUeh32H+8gIvXxKX64tybNn+Xw/0y6QC7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Q8h5wgAAANwAAAAPAAAAAAAAAAAAAAAAAJ8C&#10;AABkcnMvZG93bnJldi54bWxQSwUGAAAAAAQABAD3AAAAjgMAAAAA&#10;">
                  <v:imagedata r:id="rId118" o:title=""/>
                  <v:path arrowok="t"/>
                </v:shape>
                <v:shape id="Caixa de texto 170" o:spid="_x0000_s1107" type="#_x0000_t202" style="position:absolute;top:40862;width:46545;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HFdsUA&#10;AADcAAAADwAAAGRycy9kb3ducmV2LnhtbESPQW/CMAyF75P4D5GRdplGOg4MFQJisEkc2AGGOFuN&#10;aSsap0oCLf9+PiBxs/We3/s8X/auUTcKsfZs4GOUgSIuvK25NHD8+3mfgooJ2WLjmQzcKcJyMXiZ&#10;Y259x3u6HVKpJIRjjgaqlNpc61hU5DCOfEss2tkHh0nWUGobsJNw1+hxlk20w5qlocKW1hUVl8PV&#10;GZhswrXb8/ptc/ze4W9bjk9f95Mxr8N+NQOVqE9P8+N6awX/U/D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YcV2xQAAANwAAAAPAAAAAAAAAAAAAAAAAJgCAABkcnMv&#10;ZG93bnJldi54bWxQSwUGAAAAAAQABAD1AAAAigMAAAAA&#10;" stroked="f">
                  <v:textbox inset="0,0,0,0">
                    <w:txbxContent>
                      <w:p w14:paraId="2AEE21DE" w14:textId="752542D2" w:rsidR="0072233D" w:rsidRPr="009757F9" w:rsidRDefault="0072233D" w:rsidP="004511B9">
                        <w:pPr>
                          <w:pStyle w:val="Legenda"/>
                          <w:jc w:val="center"/>
                          <w:rPr>
                            <w:noProof/>
                            <w:color w:val="404040" w:themeColor="text1" w:themeTint="BF"/>
                          </w:rPr>
                        </w:pPr>
                        <w:bookmarkStart w:id="185" w:name="_Toc499477232"/>
                        <w:r>
                          <w:t xml:space="preserve">Figura </w:t>
                        </w:r>
                        <w:r>
                          <w:fldChar w:fldCharType="begin"/>
                        </w:r>
                        <w:r>
                          <w:instrText xml:space="preserve"> SEQ Figura \* ARABIC </w:instrText>
                        </w:r>
                        <w:r>
                          <w:fldChar w:fldCharType="separate"/>
                        </w:r>
                        <w:r>
                          <w:rPr>
                            <w:noProof/>
                          </w:rPr>
                          <w:t>34</w:t>
                        </w:r>
                        <w:r>
                          <w:fldChar w:fldCharType="end"/>
                        </w:r>
                        <w:r>
                          <w:t xml:space="preserve"> - REQ_12: </w:t>
                        </w:r>
                        <w:proofErr w:type="spellStart"/>
                        <w:r>
                          <w:t>View</w:t>
                        </w:r>
                        <w:proofErr w:type="spellEnd"/>
                        <w:r>
                          <w:t xml:space="preserve"> dos detalhes do espermograma</w:t>
                        </w:r>
                        <w:bookmarkEnd w:id="185"/>
                      </w:p>
                    </w:txbxContent>
                  </v:textbox>
                </v:shape>
                <w10:wrap type="tight"/>
              </v:group>
            </w:pict>
          </mc:Fallback>
        </mc:AlternateContent>
      </w:r>
    </w:p>
    <w:p w14:paraId="6867EBCF" w14:textId="7C0715AE" w:rsidR="00FC6BE2" w:rsidRDefault="00FC6BE2" w:rsidP="00FC6BE2"/>
    <w:p w14:paraId="3FA201BA" w14:textId="6F9F0C27" w:rsidR="00FC6BE2" w:rsidRDefault="00FC6BE2" w:rsidP="00FC6BE2"/>
    <w:p w14:paraId="43A22DDA" w14:textId="01485147" w:rsidR="00FC6BE2" w:rsidRDefault="00FC6BE2" w:rsidP="00FC6BE2"/>
    <w:p w14:paraId="4E62CC36" w14:textId="2503E970" w:rsidR="00FC6BE2" w:rsidRDefault="00FC6BE2" w:rsidP="00FC6BE2"/>
    <w:p w14:paraId="221F2FC7" w14:textId="3DEBD9E4" w:rsidR="00FC6BE2" w:rsidRDefault="00FC6BE2" w:rsidP="00FC6BE2"/>
    <w:p w14:paraId="1C12DCD1" w14:textId="4D0DABC2" w:rsidR="00FC6BE2" w:rsidRDefault="00FC6BE2" w:rsidP="00FC6BE2"/>
    <w:p w14:paraId="208319B4" w14:textId="34C72D76" w:rsidR="00FC6BE2" w:rsidRDefault="00FC6BE2" w:rsidP="00FC6BE2"/>
    <w:p w14:paraId="5827E3A7" w14:textId="4220FC03" w:rsidR="00FC6BE2" w:rsidRDefault="00FC6BE2" w:rsidP="00FC6BE2"/>
    <w:p w14:paraId="0670DE37" w14:textId="1BA13701" w:rsidR="00FC6BE2" w:rsidRDefault="00FC6BE2" w:rsidP="00FC6BE2"/>
    <w:p w14:paraId="12C7D1D8" w14:textId="7B12EBA1" w:rsidR="00FC6BE2" w:rsidRDefault="00FC6BE2" w:rsidP="00FC6BE2"/>
    <w:p w14:paraId="1FE68B75" w14:textId="223C8126" w:rsidR="00FC6BE2" w:rsidRDefault="00FC6BE2" w:rsidP="00FC6BE2"/>
    <w:p w14:paraId="3E67E763" w14:textId="631AF9D0" w:rsidR="00FC6BE2" w:rsidRDefault="00FC6BE2" w:rsidP="00FC6BE2"/>
    <w:p w14:paraId="2ECD5CF6" w14:textId="428DAA62" w:rsidR="00FC6BE2" w:rsidRDefault="00FC6BE2" w:rsidP="00FC6BE2"/>
    <w:p w14:paraId="2DD36AF8" w14:textId="4C5B5EB1" w:rsidR="00FC6BE2" w:rsidRDefault="00FC6BE2" w:rsidP="00FC6BE2"/>
    <w:p w14:paraId="11369E44" w14:textId="4C8C4562" w:rsidR="00FC6BE2" w:rsidRDefault="00FC6BE2" w:rsidP="00FC6BE2"/>
    <w:p w14:paraId="3C4EAF6C" w14:textId="44A63E2D" w:rsidR="00E23533" w:rsidRDefault="00E23533" w:rsidP="00FC6BE2"/>
    <w:p w14:paraId="38AC295A" w14:textId="5F0B548F" w:rsidR="00E23533" w:rsidRDefault="00E23533" w:rsidP="00FC6BE2"/>
    <w:p w14:paraId="50B7E50A" w14:textId="7AA63CB4" w:rsidR="00E23533" w:rsidRDefault="00E23533" w:rsidP="00FC6BE2"/>
    <w:p w14:paraId="5673CBA9" w14:textId="4713FFFA" w:rsidR="00E23533" w:rsidRDefault="00E23533" w:rsidP="00FC6BE2"/>
    <w:p w14:paraId="655000B2" w14:textId="0A1E24D5" w:rsidR="00E23533" w:rsidRDefault="00E23533" w:rsidP="00FC6BE2"/>
    <w:p w14:paraId="4177AB5D" w14:textId="45660017" w:rsidR="00E23533" w:rsidRDefault="00E23533" w:rsidP="00FC6BE2"/>
    <w:p w14:paraId="751E448D" w14:textId="3442FEE6" w:rsidR="00E23533" w:rsidRDefault="00E23533" w:rsidP="00FC6BE2"/>
    <w:p w14:paraId="09399A9F" w14:textId="7A22BA12" w:rsidR="00E23533" w:rsidRDefault="00E23533" w:rsidP="00FC6BE2"/>
    <w:p w14:paraId="21492F17" w14:textId="65D9089F" w:rsidR="00E23533" w:rsidRDefault="00E23533" w:rsidP="00FC6BE2"/>
    <w:p w14:paraId="522CA483" w14:textId="3B8A3C69" w:rsidR="00E23533" w:rsidRDefault="00E23533" w:rsidP="00FC6BE2"/>
    <w:p w14:paraId="413C60EF" w14:textId="7831A086" w:rsidR="00E23533" w:rsidRDefault="00E23533" w:rsidP="00FC6BE2"/>
    <w:p w14:paraId="22E8302A" w14:textId="0DDD0588" w:rsidR="00E23533" w:rsidRDefault="00E23533" w:rsidP="00FC6BE2"/>
    <w:p w14:paraId="7329DB17" w14:textId="4DFA8829" w:rsidR="00E23533" w:rsidRDefault="00E23533" w:rsidP="00FC6BE2"/>
    <w:p w14:paraId="1F467040" w14:textId="67547466" w:rsidR="00E23533" w:rsidRDefault="00E23533" w:rsidP="00FC6BE2"/>
    <w:p w14:paraId="2E025E1F" w14:textId="43DC88AA" w:rsidR="00E23533" w:rsidRDefault="00E23533" w:rsidP="00FC6BE2"/>
    <w:p w14:paraId="7E73CDBA" w14:textId="265DEA7E" w:rsidR="00E23533" w:rsidRDefault="00E23533" w:rsidP="00FC6BE2"/>
    <w:p w14:paraId="7BF9BD9C" w14:textId="10B9CF66" w:rsidR="00E23533" w:rsidRDefault="00E23533" w:rsidP="00FC6BE2"/>
    <w:p w14:paraId="63C12A5A" w14:textId="77777777" w:rsidR="00E23533" w:rsidRPr="00FC6BE2" w:rsidRDefault="00E23533" w:rsidP="00FC6BE2"/>
    <w:p w14:paraId="10CB4D85" w14:textId="0B2AF96F" w:rsidR="00411ABC" w:rsidRDefault="00411ABC" w:rsidP="00411ABC">
      <w:pPr>
        <w:pStyle w:val="Cabealho2"/>
        <w:numPr>
          <w:ilvl w:val="1"/>
          <w:numId w:val="66"/>
        </w:numPr>
      </w:pPr>
      <w:bookmarkStart w:id="186" w:name="_Toc500183077"/>
      <w:r>
        <w:lastRenderedPageBreak/>
        <w:t>REQ 13</w:t>
      </w:r>
      <w:r w:rsidR="000A4B61">
        <w:t xml:space="preserve"> – Validação do espermograma</w:t>
      </w:r>
      <w:bookmarkEnd w:id="186"/>
    </w:p>
    <w:p w14:paraId="09850567" w14:textId="77777777" w:rsidR="00F536F5" w:rsidRDefault="00F536F5" w:rsidP="00F536F5">
      <w:pPr>
        <w:pStyle w:val="Cabealho3"/>
        <w:numPr>
          <w:ilvl w:val="2"/>
          <w:numId w:val="66"/>
        </w:numPr>
        <w:ind w:left="2430" w:hanging="540"/>
      </w:pPr>
      <w:bookmarkStart w:id="187" w:name="_Toc500183078"/>
      <w:r>
        <w:t>Análise de requisitos</w:t>
      </w:r>
      <w:bookmarkEnd w:id="187"/>
    </w:p>
    <w:p w14:paraId="4F2CF026" w14:textId="77777777" w:rsidR="00F536F5" w:rsidRDefault="00F536F5" w:rsidP="00F536F5"/>
    <w:tbl>
      <w:tblPr>
        <w:tblStyle w:val="SyllabusTable-withBorders"/>
        <w:tblW w:w="0" w:type="auto"/>
        <w:tblLook w:val="04A0" w:firstRow="1" w:lastRow="0" w:firstColumn="1" w:lastColumn="0" w:noHBand="0" w:noVBand="1"/>
      </w:tblPr>
      <w:tblGrid>
        <w:gridCol w:w="1604"/>
        <w:gridCol w:w="7502"/>
      </w:tblGrid>
      <w:tr w:rsidR="00F536F5" w14:paraId="1D703CF0"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A05B055" w14:textId="77777777" w:rsidR="00F536F5" w:rsidRPr="001151C7" w:rsidRDefault="00F536F5" w:rsidP="009923F4">
            <w:pPr>
              <w:ind w:left="0"/>
              <w:jc w:val="center"/>
              <w:rPr>
                <w:b w:val="0"/>
              </w:rPr>
            </w:pPr>
            <w:r w:rsidRPr="001151C7">
              <w:rPr>
                <w:b w:val="0"/>
              </w:rPr>
              <w:t>Identificador</w:t>
            </w:r>
          </w:p>
        </w:tc>
        <w:tc>
          <w:tcPr>
            <w:tcW w:w="7502" w:type="dxa"/>
          </w:tcPr>
          <w:p w14:paraId="174A6E25" w14:textId="77777777" w:rsidR="00F536F5" w:rsidRDefault="00F536F5" w:rsidP="009923F4">
            <w:pPr>
              <w:ind w:left="0"/>
              <w:cnfStyle w:val="100000000000" w:firstRow="1" w:lastRow="0" w:firstColumn="0" w:lastColumn="0" w:oddVBand="0" w:evenVBand="0" w:oddHBand="0" w:evenHBand="0" w:firstRowFirstColumn="0" w:firstRowLastColumn="0" w:lastRowFirstColumn="0" w:lastRowLastColumn="0"/>
            </w:pPr>
          </w:p>
        </w:tc>
      </w:tr>
      <w:tr w:rsidR="00F536F5" w14:paraId="154C61E4"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5DE7F34" w14:textId="77777777" w:rsidR="00F536F5" w:rsidRPr="001151C7" w:rsidRDefault="00F536F5" w:rsidP="009923F4">
            <w:pPr>
              <w:ind w:left="0"/>
              <w:jc w:val="center"/>
              <w:rPr>
                <w:b w:val="0"/>
              </w:rPr>
            </w:pPr>
            <w:r w:rsidRPr="001151C7">
              <w:rPr>
                <w:b w:val="0"/>
              </w:rPr>
              <w:t>Nome</w:t>
            </w:r>
          </w:p>
        </w:tc>
        <w:tc>
          <w:tcPr>
            <w:tcW w:w="7502" w:type="dxa"/>
          </w:tcPr>
          <w:p w14:paraId="73C2DAAF" w14:textId="4DFA3B11" w:rsidR="00F536F5" w:rsidRDefault="0072233D" w:rsidP="009923F4">
            <w:pPr>
              <w:ind w:left="0"/>
              <w:cnfStyle w:val="000000000000" w:firstRow="0" w:lastRow="0" w:firstColumn="0" w:lastColumn="0" w:oddVBand="0" w:evenVBand="0" w:oddHBand="0" w:evenHBand="0" w:firstRowFirstColumn="0" w:firstRowLastColumn="0" w:lastRowFirstColumn="0" w:lastRowLastColumn="0"/>
            </w:pPr>
            <w:r>
              <w:t>Validação do espermograma</w:t>
            </w:r>
          </w:p>
        </w:tc>
      </w:tr>
      <w:tr w:rsidR="00F536F5" w14:paraId="58D0DD9C"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E54141D" w14:textId="77777777" w:rsidR="00F536F5" w:rsidRPr="001151C7" w:rsidRDefault="00F536F5" w:rsidP="009923F4">
            <w:pPr>
              <w:ind w:left="0"/>
              <w:jc w:val="center"/>
              <w:rPr>
                <w:b w:val="0"/>
              </w:rPr>
            </w:pPr>
            <w:r w:rsidRPr="001151C7">
              <w:rPr>
                <w:b w:val="0"/>
              </w:rPr>
              <w:t>Descrição</w:t>
            </w:r>
          </w:p>
        </w:tc>
        <w:tc>
          <w:tcPr>
            <w:tcW w:w="7502" w:type="dxa"/>
          </w:tcPr>
          <w:p w14:paraId="6A945D6C" w14:textId="5297183A" w:rsidR="00F536F5" w:rsidRDefault="0072233D" w:rsidP="0072233D">
            <w:pPr>
              <w:ind w:left="0"/>
              <w:jc w:val="both"/>
              <w:cnfStyle w:val="000000000000" w:firstRow="0" w:lastRow="0" w:firstColumn="0" w:lastColumn="0" w:oddVBand="0" w:evenVBand="0" w:oddHBand="0" w:evenHBand="0" w:firstRowFirstColumn="0" w:firstRowLastColumn="0" w:lastRowFirstColumn="0" w:lastRowLastColumn="0"/>
            </w:pPr>
            <w:r>
              <w:t>A Diretora de Laboratório enquanto utilizadora registada no sistema</w:t>
            </w:r>
            <w:proofErr w:type="gramStart"/>
            <w:r>
              <w:t>,</w:t>
            </w:r>
            <w:proofErr w:type="gramEnd"/>
            <w:r>
              <w:t xml:space="preserve"> pode aceder à secção “Espermograma” na sua página da </w:t>
            </w:r>
            <w:proofErr w:type="spellStart"/>
            <w:r>
              <w:t>iGAM</w:t>
            </w:r>
            <w:proofErr w:type="spellEnd"/>
            <w:r>
              <w:t xml:space="preserve"> para validar espermogramas. Esta validação poderá ser aceite ou rejeitada.</w:t>
            </w:r>
          </w:p>
        </w:tc>
      </w:tr>
    </w:tbl>
    <w:p w14:paraId="5FD2A0A8" w14:textId="77777777" w:rsidR="00F536F5" w:rsidRDefault="00F536F5" w:rsidP="00F536F5"/>
    <w:p w14:paraId="2E6A37F5" w14:textId="77777777" w:rsidR="00F536F5" w:rsidRDefault="00F536F5" w:rsidP="00F536F5"/>
    <w:tbl>
      <w:tblPr>
        <w:tblStyle w:val="SyllabusTable-withBorders"/>
        <w:tblW w:w="0" w:type="auto"/>
        <w:tblLook w:val="04A0" w:firstRow="1" w:lastRow="0" w:firstColumn="1" w:lastColumn="0" w:noHBand="0" w:noVBand="1"/>
      </w:tblPr>
      <w:tblGrid>
        <w:gridCol w:w="4675"/>
        <w:gridCol w:w="4675"/>
      </w:tblGrid>
      <w:tr w:rsidR="0072233D" w14:paraId="49D67723" w14:textId="77777777" w:rsidTr="007223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DE0FC5E" w14:textId="77777777" w:rsidR="0072233D" w:rsidRDefault="0072233D" w:rsidP="0072233D">
            <w:pPr>
              <w:ind w:left="0"/>
              <w:jc w:val="center"/>
            </w:pPr>
            <w:r>
              <w:t>Fluxo de Eventos - Humano</w:t>
            </w:r>
          </w:p>
        </w:tc>
        <w:tc>
          <w:tcPr>
            <w:tcW w:w="4675" w:type="dxa"/>
          </w:tcPr>
          <w:p w14:paraId="1B3E8DE6" w14:textId="77777777" w:rsidR="0072233D" w:rsidRDefault="0072233D" w:rsidP="0072233D">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72233D" w14:paraId="09D1B854" w14:textId="77777777" w:rsidTr="0072233D">
        <w:tc>
          <w:tcPr>
            <w:cnfStyle w:val="001000000000" w:firstRow="0" w:lastRow="0" w:firstColumn="1" w:lastColumn="0" w:oddVBand="0" w:evenVBand="0" w:oddHBand="0" w:evenHBand="0" w:firstRowFirstColumn="0" w:firstRowLastColumn="0" w:lastRowFirstColumn="0" w:lastRowLastColumn="0"/>
            <w:tcW w:w="4675" w:type="dxa"/>
          </w:tcPr>
          <w:p w14:paraId="43A5579A" w14:textId="77777777" w:rsidR="0072233D" w:rsidRPr="00873462" w:rsidRDefault="0072233D" w:rsidP="0072233D">
            <w:pPr>
              <w:spacing w:after="0"/>
              <w:ind w:left="45"/>
              <w:rPr>
                <w:b w:val="0"/>
              </w:rPr>
            </w:pPr>
            <w:r w:rsidRPr="00873462">
              <w:rPr>
                <w:b w:val="0"/>
              </w:rPr>
              <w:t xml:space="preserve">1 </w:t>
            </w:r>
            <w:r>
              <w:rPr>
                <w:b w:val="0"/>
              </w:rPr>
              <w:t>–</w:t>
            </w:r>
            <w:r w:rsidRPr="00873462">
              <w:rPr>
                <w:b w:val="0"/>
              </w:rPr>
              <w:t xml:space="preserve"> </w:t>
            </w:r>
            <w:r w:rsidRPr="00AE2069">
              <w:rPr>
                <w:b w:val="0"/>
              </w:rPr>
              <w:t>A Diretora de Laboratório</w:t>
            </w:r>
            <w:r>
              <w:rPr>
                <w:b w:val="0"/>
              </w:rPr>
              <w:t xml:space="preserve"> acede à secção “Espermograma”</w:t>
            </w:r>
          </w:p>
        </w:tc>
        <w:tc>
          <w:tcPr>
            <w:tcW w:w="4675" w:type="dxa"/>
          </w:tcPr>
          <w:p w14:paraId="391E7946" w14:textId="77777777" w:rsidR="0072233D" w:rsidRDefault="0072233D" w:rsidP="0072233D">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w:t>
            </w:r>
            <w:proofErr w:type="spellStart"/>
            <w:r>
              <w:t>Controller</w:t>
            </w:r>
            <w:proofErr w:type="spellEnd"/>
            <w:r>
              <w:t xml:space="preserve"> “</w:t>
            </w:r>
            <w:proofErr w:type="spellStart"/>
            <w:r>
              <w:t>EspermogramasController</w:t>
            </w:r>
            <w:proofErr w:type="spellEnd"/>
            <w:r>
              <w:t>”</w:t>
            </w:r>
          </w:p>
          <w:p w14:paraId="611F5376" w14:textId="77777777" w:rsidR="0072233D" w:rsidRDefault="0072233D" w:rsidP="0072233D">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w:t>
            </w:r>
            <w:proofErr w:type="spellStart"/>
            <w:r>
              <w:t>EspermogramasController</w:t>
            </w:r>
            <w:proofErr w:type="spellEnd"/>
            <w:r>
              <w:t xml:space="preserve">” carrega a </w:t>
            </w:r>
            <w:proofErr w:type="spellStart"/>
            <w:r>
              <w:t>view</w:t>
            </w:r>
            <w:proofErr w:type="spellEnd"/>
            <w:r>
              <w:t xml:space="preserve"> de “</w:t>
            </w:r>
            <w:proofErr w:type="spellStart"/>
            <w:r>
              <w:t>Espermogramasr</w:t>
            </w:r>
            <w:proofErr w:type="spellEnd"/>
            <w:r>
              <w:t>” associada, com espermogramas</w:t>
            </w:r>
          </w:p>
        </w:tc>
      </w:tr>
      <w:tr w:rsidR="0072233D" w14:paraId="459753E7" w14:textId="77777777" w:rsidTr="0072233D">
        <w:tc>
          <w:tcPr>
            <w:cnfStyle w:val="001000000000" w:firstRow="0" w:lastRow="0" w:firstColumn="1" w:lastColumn="0" w:oddVBand="0" w:evenVBand="0" w:oddHBand="0" w:evenHBand="0" w:firstRowFirstColumn="0" w:firstRowLastColumn="0" w:lastRowFirstColumn="0" w:lastRowLastColumn="0"/>
            <w:tcW w:w="4675" w:type="dxa"/>
          </w:tcPr>
          <w:p w14:paraId="4D99158E" w14:textId="77777777" w:rsidR="0072233D" w:rsidRPr="00873462" w:rsidRDefault="0072233D" w:rsidP="0072233D">
            <w:pPr>
              <w:pStyle w:val="PargrafodaLista"/>
              <w:spacing w:after="0"/>
              <w:ind w:left="45"/>
              <w:rPr>
                <w:b w:val="0"/>
              </w:rPr>
            </w:pPr>
            <w:r w:rsidRPr="00873462">
              <w:rPr>
                <w:b w:val="0"/>
              </w:rPr>
              <w:t xml:space="preserve">2 </w:t>
            </w:r>
            <w:r>
              <w:rPr>
                <w:b w:val="0"/>
              </w:rPr>
              <w:t>–</w:t>
            </w:r>
            <w:r w:rsidRPr="00873462">
              <w:rPr>
                <w:b w:val="0"/>
              </w:rPr>
              <w:t xml:space="preserve"> </w:t>
            </w:r>
            <w:r w:rsidRPr="00AE2069">
              <w:rPr>
                <w:b w:val="0"/>
              </w:rPr>
              <w:t>A Diretora de Laboratório</w:t>
            </w:r>
            <w:r>
              <w:rPr>
                <w:b w:val="0"/>
              </w:rPr>
              <w:t xml:space="preserve"> seleciona a opção “Editar” de um espermograma</w:t>
            </w:r>
          </w:p>
        </w:tc>
        <w:tc>
          <w:tcPr>
            <w:tcW w:w="4675" w:type="dxa"/>
          </w:tcPr>
          <w:p w14:paraId="04DCB46B" w14:textId="77777777" w:rsidR="0072233D" w:rsidRDefault="0072233D" w:rsidP="0072233D">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“Espermogramas” executa o método </w:t>
            </w:r>
            <w:proofErr w:type="spellStart"/>
            <w:r>
              <w:t>Edit</w:t>
            </w:r>
            <w:proofErr w:type="spellEnd"/>
            <w:r>
              <w:t xml:space="preserve"> do </w:t>
            </w:r>
            <w:proofErr w:type="spellStart"/>
            <w:r>
              <w:t>Controller</w:t>
            </w:r>
            <w:proofErr w:type="spellEnd"/>
            <w:r>
              <w:t xml:space="preserve"> “</w:t>
            </w:r>
            <w:proofErr w:type="spellStart"/>
            <w:r>
              <w:t>EspermogramasController</w:t>
            </w:r>
            <w:proofErr w:type="spellEnd"/>
            <w:r>
              <w:t>”</w:t>
            </w:r>
          </w:p>
          <w:p w14:paraId="22021975" w14:textId="77777777" w:rsidR="0072233D" w:rsidRDefault="0072233D" w:rsidP="0072233D">
            <w:pPr>
              <w:ind w:left="360" w:hanging="90"/>
              <w:cnfStyle w:val="000000000000" w:firstRow="0" w:lastRow="0" w:firstColumn="0" w:lastColumn="0" w:oddVBand="0" w:evenVBand="0" w:oddHBand="0" w:evenHBand="0" w:firstRowFirstColumn="0" w:firstRowLastColumn="0" w:lastRowFirstColumn="0" w:lastRowLastColumn="0"/>
            </w:pPr>
            <w:r>
              <w:t xml:space="preserve">2.2 – O </w:t>
            </w:r>
            <w:proofErr w:type="spellStart"/>
            <w:r>
              <w:t>Controller</w:t>
            </w:r>
            <w:proofErr w:type="spellEnd"/>
            <w:r>
              <w:t xml:space="preserve"> “</w:t>
            </w:r>
            <w:proofErr w:type="spellStart"/>
            <w:r>
              <w:t>EspermogramasController</w:t>
            </w:r>
            <w:proofErr w:type="spellEnd"/>
            <w:r>
              <w:t xml:space="preserve">” carrega a </w:t>
            </w:r>
            <w:proofErr w:type="spellStart"/>
            <w:r>
              <w:t>view</w:t>
            </w:r>
            <w:proofErr w:type="spellEnd"/>
            <w:r>
              <w:t xml:space="preserve"> de “Espermogramas” associada, com o Espermograma selecionado</w:t>
            </w:r>
          </w:p>
        </w:tc>
      </w:tr>
      <w:tr w:rsidR="0072233D" w14:paraId="79D33801" w14:textId="77777777" w:rsidTr="0072233D">
        <w:tc>
          <w:tcPr>
            <w:cnfStyle w:val="001000000000" w:firstRow="0" w:lastRow="0" w:firstColumn="1" w:lastColumn="0" w:oddVBand="0" w:evenVBand="0" w:oddHBand="0" w:evenHBand="0" w:firstRowFirstColumn="0" w:firstRowLastColumn="0" w:lastRowFirstColumn="0" w:lastRowLastColumn="0"/>
            <w:tcW w:w="4675" w:type="dxa"/>
          </w:tcPr>
          <w:p w14:paraId="597A99CF" w14:textId="77777777" w:rsidR="0072233D" w:rsidRPr="00873462" w:rsidRDefault="0072233D" w:rsidP="0072233D">
            <w:pPr>
              <w:pStyle w:val="PargrafodaLista"/>
              <w:spacing w:after="0"/>
              <w:ind w:left="45"/>
              <w:rPr>
                <w:b w:val="0"/>
              </w:rPr>
            </w:pPr>
            <w:r w:rsidRPr="00873462">
              <w:rPr>
                <w:b w:val="0"/>
              </w:rPr>
              <w:t xml:space="preserve">3 </w:t>
            </w:r>
            <w:r>
              <w:rPr>
                <w:b w:val="0"/>
              </w:rPr>
              <w:t>–</w:t>
            </w:r>
            <w:r w:rsidRPr="00873462">
              <w:rPr>
                <w:b w:val="0"/>
              </w:rPr>
              <w:t xml:space="preserve"> </w:t>
            </w:r>
            <w:r w:rsidRPr="00AE2069">
              <w:rPr>
                <w:b w:val="0"/>
              </w:rPr>
              <w:t>A Diretora de Laboratório</w:t>
            </w:r>
            <w:r>
              <w:rPr>
                <w:b w:val="0"/>
              </w:rPr>
              <w:t xml:space="preserve"> aceita ou rejeita o registo</w:t>
            </w:r>
          </w:p>
        </w:tc>
        <w:tc>
          <w:tcPr>
            <w:tcW w:w="4675" w:type="dxa"/>
          </w:tcPr>
          <w:p w14:paraId="4F6B92AF" w14:textId="77777777" w:rsidR="0072233D" w:rsidRDefault="0072233D" w:rsidP="0072233D">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 xml:space="preserve">3.1 – A </w:t>
            </w:r>
            <w:proofErr w:type="spellStart"/>
            <w:r>
              <w:t>view</w:t>
            </w:r>
            <w:proofErr w:type="spellEnd"/>
            <w:r>
              <w:t xml:space="preserve"> “Espermograma” executa o método </w:t>
            </w:r>
            <w:proofErr w:type="spellStart"/>
            <w:r>
              <w:t>Edit</w:t>
            </w:r>
            <w:proofErr w:type="spellEnd"/>
            <w:r>
              <w:t xml:space="preserve"> do </w:t>
            </w:r>
            <w:proofErr w:type="spellStart"/>
            <w:r>
              <w:t>Controller</w:t>
            </w:r>
            <w:proofErr w:type="spellEnd"/>
            <w:r>
              <w:t xml:space="preserve"> “</w:t>
            </w:r>
            <w:proofErr w:type="spellStart"/>
            <w:r>
              <w:t>EspermogramasController</w:t>
            </w:r>
            <w:proofErr w:type="spellEnd"/>
            <w:r>
              <w:t>”</w:t>
            </w:r>
          </w:p>
          <w:p w14:paraId="6CE72068" w14:textId="77777777" w:rsidR="0072233D" w:rsidRDefault="0072233D" w:rsidP="0072233D">
            <w:pPr>
              <w:ind w:left="360" w:hanging="90"/>
              <w:cnfStyle w:val="000000000000" w:firstRow="0" w:lastRow="0" w:firstColumn="0" w:lastColumn="0" w:oddVBand="0" w:evenVBand="0" w:oddHBand="0" w:evenHBand="0" w:firstRowFirstColumn="0" w:firstRowLastColumn="0" w:lastRowFirstColumn="0" w:lastRowLastColumn="0"/>
            </w:pPr>
            <w:r>
              <w:t xml:space="preserve">3.2 - O </w:t>
            </w:r>
            <w:proofErr w:type="spellStart"/>
            <w:r>
              <w:t>Controller</w:t>
            </w:r>
            <w:proofErr w:type="spellEnd"/>
            <w:r>
              <w:t xml:space="preserve"> “</w:t>
            </w:r>
            <w:proofErr w:type="spellStart"/>
            <w:r>
              <w:t>EspermogramasController</w:t>
            </w:r>
            <w:proofErr w:type="spellEnd"/>
            <w:r>
              <w:t>” atualiza o estado da validação do espermograma para aceite ou rejeitado conforme a escolha</w:t>
            </w:r>
          </w:p>
        </w:tc>
      </w:tr>
    </w:tbl>
    <w:p w14:paraId="371872E1" w14:textId="77777777" w:rsidR="0072233D" w:rsidRDefault="0072233D" w:rsidP="0072233D">
      <w:pPr>
        <w:ind w:left="0"/>
      </w:pPr>
    </w:p>
    <w:p w14:paraId="3FFBE699" w14:textId="77777777" w:rsidR="0072233D" w:rsidRDefault="0072233D" w:rsidP="0072233D">
      <w:pPr>
        <w:ind w:left="0"/>
      </w:pPr>
    </w:p>
    <w:tbl>
      <w:tblPr>
        <w:tblStyle w:val="SyllabusTable-withBorders"/>
        <w:tblW w:w="0" w:type="auto"/>
        <w:tblLook w:val="04A0" w:firstRow="1" w:lastRow="0" w:firstColumn="1" w:lastColumn="0" w:noHBand="0" w:noVBand="1"/>
      </w:tblPr>
      <w:tblGrid>
        <w:gridCol w:w="3248"/>
        <w:gridCol w:w="3248"/>
        <w:gridCol w:w="2854"/>
      </w:tblGrid>
      <w:tr w:rsidR="0072233D" w14:paraId="1BD9AF36" w14:textId="77777777" w:rsidTr="007223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3DCA52A6" w14:textId="77777777" w:rsidR="0072233D" w:rsidRDefault="0072233D" w:rsidP="0072233D">
            <w:pPr>
              <w:ind w:left="0"/>
              <w:jc w:val="center"/>
            </w:pPr>
            <w:r>
              <w:t>Pré-condições</w:t>
            </w:r>
          </w:p>
        </w:tc>
        <w:tc>
          <w:tcPr>
            <w:tcW w:w="3248" w:type="dxa"/>
          </w:tcPr>
          <w:p w14:paraId="15D186B2" w14:textId="77777777" w:rsidR="0072233D" w:rsidRDefault="0072233D" w:rsidP="0072233D">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22290CB8" w14:textId="77777777" w:rsidR="0072233D" w:rsidRDefault="0072233D" w:rsidP="0072233D">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72233D" w14:paraId="04A1851D" w14:textId="77777777" w:rsidTr="0072233D">
        <w:tc>
          <w:tcPr>
            <w:cnfStyle w:val="001000000000" w:firstRow="0" w:lastRow="0" w:firstColumn="1" w:lastColumn="0" w:oddVBand="0" w:evenVBand="0" w:oddHBand="0" w:evenHBand="0" w:firstRowFirstColumn="0" w:firstRowLastColumn="0" w:lastRowFirstColumn="0" w:lastRowLastColumn="0"/>
            <w:tcW w:w="3248" w:type="dxa"/>
          </w:tcPr>
          <w:p w14:paraId="09235F38" w14:textId="77777777" w:rsidR="0072233D" w:rsidRPr="000749A4" w:rsidRDefault="0072233D" w:rsidP="0072233D">
            <w:pPr>
              <w:ind w:left="150"/>
              <w:jc w:val="center"/>
              <w:rPr>
                <w:b w:val="0"/>
              </w:rPr>
            </w:pPr>
            <w:r w:rsidRPr="00AE2069">
              <w:rPr>
                <w:b w:val="0"/>
              </w:rPr>
              <w:t>A Diretora de Laboratório</w:t>
            </w:r>
            <w:r>
              <w:rPr>
                <w:b w:val="0"/>
              </w:rPr>
              <w:t xml:space="preserve"> deve estar autenticada no sistema</w:t>
            </w:r>
          </w:p>
        </w:tc>
        <w:tc>
          <w:tcPr>
            <w:tcW w:w="3248" w:type="dxa"/>
          </w:tcPr>
          <w:p w14:paraId="2D08AE74" w14:textId="77777777" w:rsidR="0072233D" w:rsidRPr="000749A4" w:rsidRDefault="0072233D" w:rsidP="0072233D">
            <w:pPr>
              <w:ind w:left="151"/>
              <w:jc w:val="center"/>
              <w:cnfStyle w:val="000000000000" w:firstRow="0" w:lastRow="0" w:firstColumn="0" w:lastColumn="0" w:oddVBand="0" w:evenVBand="0" w:oddHBand="0" w:evenHBand="0" w:firstRowFirstColumn="0" w:firstRowLastColumn="0" w:lastRowFirstColumn="0" w:lastRowLastColumn="0"/>
            </w:pPr>
            <w:r>
              <w:t>O estado relativo à validação do espermograma é atualizado na base de dados</w:t>
            </w:r>
          </w:p>
        </w:tc>
        <w:tc>
          <w:tcPr>
            <w:tcW w:w="2854" w:type="dxa"/>
          </w:tcPr>
          <w:p w14:paraId="41195A14" w14:textId="77777777" w:rsidR="0072233D" w:rsidRPr="000749A4" w:rsidRDefault="0072233D" w:rsidP="0072233D">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16B67814" w14:textId="77777777" w:rsidR="00F536F5" w:rsidRDefault="00F536F5" w:rsidP="00F536F5">
      <w:pPr>
        <w:pStyle w:val="Cabealho3"/>
        <w:numPr>
          <w:ilvl w:val="2"/>
          <w:numId w:val="66"/>
        </w:numPr>
        <w:tabs>
          <w:tab w:val="left" w:pos="2880"/>
        </w:tabs>
        <w:ind w:hanging="270"/>
      </w:pPr>
      <w:bookmarkStart w:id="188" w:name="_Toc500183079"/>
      <w:r>
        <w:lastRenderedPageBreak/>
        <w:t>Diagrama de sequência</w:t>
      </w:r>
      <w:bookmarkEnd w:id="188"/>
    </w:p>
    <w:p w14:paraId="71294F62" w14:textId="77777777" w:rsidR="00F536F5" w:rsidRDefault="00F536F5" w:rsidP="00F536F5"/>
    <w:p w14:paraId="58D764AD" w14:textId="77777777" w:rsidR="00F536F5" w:rsidRDefault="00F536F5" w:rsidP="00F536F5">
      <w:r>
        <w:t>&lt;Diagrama de sequência básico, que junta o Actor e a interação entre as diferentes camadas. Nos casos de uso mais completos/complexos, complementar o diagrama com uma breve descrição&gt;</w:t>
      </w:r>
    </w:p>
    <w:p w14:paraId="5A3E2746" w14:textId="77777777" w:rsidR="00F536F5" w:rsidRDefault="00F536F5" w:rsidP="00F536F5"/>
    <w:p w14:paraId="1D758DE3" w14:textId="77777777" w:rsidR="00F536F5" w:rsidRDefault="00F536F5" w:rsidP="00F536F5"/>
    <w:p w14:paraId="41D0EEB1" w14:textId="383F785F" w:rsidR="00F536F5" w:rsidRDefault="0072233D" w:rsidP="00F536F5">
      <w:r>
        <w:rPr>
          <w:noProof/>
          <w:lang w:eastAsia="pt-PT"/>
        </w:rPr>
        <w:drawing>
          <wp:inline distT="0" distB="0" distL="0" distR="0" wp14:anchorId="75F99C11" wp14:editId="59D169EB">
            <wp:extent cx="5943600" cy="4041140"/>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Validação do espermograma.jpg"/>
                    <pic:cNvPicPr/>
                  </pic:nvPicPr>
                  <pic:blipFill>
                    <a:blip r:embed="rId119">
                      <a:extLst>
                        <a:ext uri="{28A0092B-C50C-407E-A947-70E740481C1C}">
                          <a14:useLocalDpi xmlns:a14="http://schemas.microsoft.com/office/drawing/2010/main" val="0"/>
                        </a:ext>
                      </a:extLst>
                    </a:blip>
                    <a:stretch>
                      <a:fillRect/>
                    </a:stretch>
                  </pic:blipFill>
                  <pic:spPr>
                    <a:xfrm>
                      <a:off x="0" y="0"/>
                      <a:ext cx="5943600" cy="4041140"/>
                    </a:xfrm>
                    <a:prstGeom prst="rect">
                      <a:avLst/>
                    </a:prstGeom>
                  </pic:spPr>
                </pic:pic>
              </a:graphicData>
            </a:graphic>
          </wp:inline>
        </w:drawing>
      </w:r>
    </w:p>
    <w:p w14:paraId="0761E31B" w14:textId="77777777" w:rsidR="00F536F5" w:rsidRDefault="00F536F5" w:rsidP="00F536F5"/>
    <w:p w14:paraId="51523E60" w14:textId="77777777" w:rsidR="00F536F5" w:rsidRDefault="00F536F5" w:rsidP="00F536F5"/>
    <w:p w14:paraId="5B2FD239" w14:textId="77777777" w:rsidR="00F536F5" w:rsidRDefault="00F536F5" w:rsidP="00F536F5"/>
    <w:p w14:paraId="54A0BD62" w14:textId="77777777" w:rsidR="00F536F5" w:rsidRDefault="00F536F5" w:rsidP="00F536F5"/>
    <w:p w14:paraId="358E28ED" w14:textId="77777777" w:rsidR="00F536F5" w:rsidRDefault="00F536F5" w:rsidP="00F536F5"/>
    <w:p w14:paraId="29C4DB26" w14:textId="77777777" w:rsidR="00F536F5" w:rsidRDefault="00F536F5" w:rsidP="00F536F5"/>
    <w:p w14:paraId="00180C7D" w14:textId="77777777" w:rsidR="00F536F5" w:rsidRDefault="00F536F5" w:rsidP="00F536F5"/>
    <w:p w14:paraId="35A3B60F" w14:textId="77777777" w:rsidR="00F536F5" w:rsidRDefault="00F536F5" w:rsidP="00F536F5"/>
    <w:p w14:paraId="648C1C17" w14:textId="77777777" w:rsidR="00F536F5" w:rsidRDefault="00F536F5" w:rsidP="00F536F5"/>
    <w:p w14:paraId="6E1E8022" w14:textId="77777777" w:rsidR="00F536F5" w:rsidRDefault="00F536F5" w:rsidP="00F536F5"/>
    <w:p w14:paraId="23269A21" w14:textId="77777777" w:rsidR="00F536F5" w:rsidRDefault="00F536F5" w:rsidP="00F536F5"/>
    <w:p w14:paraId="1AF3AE8B" w14:textId="77777777" w:rsidR="00F536F5" w:rsidRDefault="00F536F5" w:rsidP="00F536F5"/>
    <w:p w14:paraId="117BDA13" w14:textId="77777777" w:rsidR="00F536F5" w:rsidRDefault="00F536F5" w:rsidP="00F536F5"/>
    <w:p w14:paraId="5769BAA1" w14:textId="77777777" w:rsidR="00F536F5" w:rsidRDefault="00F536F5" w:rsidP="00F536F5"/>
    <w:p w14:paraId="0E29A761" w14:textId="77777777" w:rsidR="00F536F5" w:rsidRDefault="00F536F5" w:rsidP="00F536F5"/>
    <w:p w14:paraId="6F06F580" w14:textId="77777777" w:rsidR="00F536F5" w:rsidRDefault="00F536F5" w:rsidP="00F536F5"/>
    <w:p w14:paraId="7905115A" w14:textId="77777777" w:rsidR="00F536F5" w:rsidRDefault="00F536F5" w:rsidP="00F536F5"/>
    <w:p w14:paraId="5277B297" w14:textId="77777777" w:rsidR="00F536F5" w:rsidRDefault="00F536F5" w:rsidP="00F536F5"/>
    <w:p w14:paraId="550B1F4C" w14:textId="77777777" w:rsidR="00F536F5" w:rsidRDefault="00F536F5" w:rsidP="00F536F5"/>
    <w:p w14:paraId="26BC9BA6" w14:textId="77777777" w:rsidR="00F536F5" w:rsidRDefault="00F536F5" w:rsidP="00F536F5"/>
    <w:p w14:paraId="2CABFE81" w14:textId="77777777" w:rsidR="00F536F5" w:rsidRDefault="00F536F5" w:rsidP="00F536F5"/>
    <w:p w14:paraId="5D4F747A" w14:textId="77777777" w:rsidR="00F536F5" w:rsidRDefault="00F536F5" w:rsidP="00F536F5"/>
    <w:p w14:paraId="4C344F73" w14:textId="77777777" w:rsidR="00F536F5" w:rsidRDefault="00F536F5" w:rsidP="00F536F5"/>
    <w:p w14:paraId="0DD8D489" w14:textId="77777777" w:rsidR="00F536F5" w:rsidRDefault="00F536F5" w:rsidP="00F536F5"/>
    <w:p w14:paraId="525E3282" w14:textId="77777777" w:rsidR="00F536F5" w:rsidRDefault="00F536F5" w:rsidP="00F536F5">
      <w:pPr>
        <w:pStyle w:val="Cabealho3"/>
        <w:numPr>
          <w:ilvl w:val="2"/>
          <w:numId w:val="69"/>
        </w:numPr>
        <w:tabs>
          <w:tab w:val="left" w:pos="2880"/>
        </w:tabs>
        <w:ind w:hanging="270"/>
      </w:pPr>
      <w:bookmarkStart w:id="189" w:name="_Toc500183080"/>
      <w:r>
        <w:t>Ilustração da funcionalidade</w:t>
      </w:r>
      <w:bookmarkEnd w:id="189"/>
    </w:p>
    <w:p w14:paraId="0AAFDA2A" w14:textId="10EDCD7F" w:rsidR="00E23533" w:rsidRDefault="00BC64F9" w:rsidP="00E23533">
      <w:r>
        <w:rPr>
          <w:noProof/>
          <w:lang w:eastAsia="pt-PT"/>
        </w:rPr>
        <mc:AlternateContent>
          <mc:Choice Requires="wpg">
            <w:drawing>
              <wp:anchor distT="0" distB="0" distL="114300" distR="114300" simplePos="0" relativeHeight="251759616" behindDoc="0" locked="0" layoutInCell="1" allowOverlap="1" wp14:anchorId="1333EE5E" wp14:editId="2CEC1A53">
                <wp:simplePos x="0" y="0"/>
                <wp:positionH relativeFrom="column">
                  <wp:posOffset>-314325</wp:posOffset>
                </wp:positionH>
                <wp:positionV relativeFrom="paragraph">
                  <wp:posOffset>384810</wp:posOffset>
                </wp:positionV>
                <wp:extent cx="6570980" cy="1602740"/>
                <wp:effectExtent l="0" t="0" r="1270" b="0"/>
                <wp:wrapTight wrapText="bothSides">
                  <wp:wrapPolygon edited="0">
                    <wp:start x="0" y="0"/>
                    <wp:lineTo x="0" y="21309"/>
                    <wp:lineTo x="21542" y="21309"/>
                    <wp:lineTo x="21542" y="0"/>
                    <wp:lineTo x="0" y="0"/>
                  </wp:wrapPolygon>
                </wp:wrapTight>
                <wp:docPr id="216" name="Grupo 216"/>
                <wp:cNvGraphicFramePr/>
                <a:graphic xmlns:a="http://schemas.openxmlformats.org/drawingml/2006/main">
                  <a:graphicData uri="http://schemas.microsoft.com/office/word/2010/wordprocessingGroup">
                    <wpg:wgp>
                      <wpg:cNvGrpSpPr/>
                      <wpg:grpSpPr>
                        <a:xfrm>
                          <a:off x="0" y="0"/>
                          <a:ext cx="6570980" cy="1602740"/>
                          <a:chOff x="0" y="0"/>
                          <a:chExt cx="6570980" cy="1602740"/>
                        </a:xfrm>
                      </wpg:grpSpPr>
                      <pic:pic xmlns:pic="http://schemas.openxmlformats.org/drawingml/2006/picture">
                        <pic:nvPicPr>
                          <pic:cNvPr id="171" name="Imagem 171"/>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570980" cy="1282700"/>
                          </a:xfrm>
                          <a:prstGeom prst="rect">
                            <a:avLst/>
                          </a:prstGeom>
                        </pic:spPr>
                      </pic:pic>
                      <wps:wsp>
                        <wps:cNvPr id="173" name="Caixa de texto 173"/>
                        <wps:cNvSpPr txBox="1"/>
                        <wps:spPr>
                          <a:xfrm>
                            <a:off x="0" y="1343025"/>
                            <a:ext cx="6570980" cy="259715"/>
                          </a:xfrm>
                          <a:prstGeom prst="rect">
                            <a:avLst/>
                          </a:prstGeom>
                          <a:solidFill>
                            <a:prstClr val="white"/>
                          </a:solidFill>
                          <a:ln>
                            <a:noFill/>
                          </a:ln>
                        </wps:spPr>
                        <wps:txbx>
                          <w:txbxContent>
                            <w:p w14:paraId="37B19280" w14:textId="0E416BA5" w:rsidR="0072233D" w:rsidRPr="00CB4470" w:rsidRDefault="0072233D" w:rsidP="00663959">
                              <w:pPr>
                                <w:pStyle w:val="Legenda"/>
                                <w:jc w:val="center"/>
                                <w:rPr>
                                  <w:noProof/>
                                  <w:color w:val="404040" w:themeColor="text1" w:themeTint="BF"/>
                                </w:rPr>
                              </w:pPr>
                              <w:bookmarkStart w:id="190" w:name="_Toc499477233"/>
                              <w:r>
                                <w:t xml:space="preserve">Figura </w:t>
                              </w:r>
                              <w:r>
                                <w:fldChar w:fldCharType="begin"/>
                              </w:r>
                              <w:r>
                                <w:instrText xml:space="preserve"> SEQ Figura \* ARABIC </w:instrText>
                              </w:r>
                              <w:r>
                                <w:fldChar w:fldCharType="separate"/>
                              </w:r>
                              <w:r>
                                <w:rPr>
                                  <w:noProof/>
                                </w:rPr>
                                <w:t>35</w:t>
                              </w:r>
                              <w:r>
                                <w:fldChar w:fldCharType="end"/>
                              </w:r>
                              <w:r>
                                <w:t xml:space="preserve"> - REQ_13: </w:t>
                              </w:r>
                              <w:proofErr w:type="spellStart"/>
                              <w:r>
                                <w:t>View</w:t>
                              </w:r>
                              <w:proofErr w:type="spellEnd"/>
                              <w:r>
                                <w:t xml:space="preserve"> da lista de espermogramas</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33EE5E" id="Grupo 216" o:spid="_x0000_s1108" style="position:absolute;left:0;text-align:left;margin-left:-24.75pt;margin-top:30.3pt;width:517.4pt;height:126.2pt;z-index:251759616" coordsize="65709,16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">
                <v:shape id="Imagem 171" o:spid="_x0000_s1109" type="#_x0000_t75" style="position:absolute;width:65709;height:128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SMOjDAAAA3AAAAA8AAABkcnMvZG93bnJldi54bWxET0trwkAQvhf8D8sIvdVNWqwldSNWWqh4&#10;8kHPQ3aaTczOhuzWRH+9KxS8zcf3nPlisI04UecrxwrSSQKCuHC64lLBYf/19AbCB2SNjWNScCYP&#10;i3z0MMdMu563dNqFUsQQ9hkqMCG0mZS+MGTRT1xLHLlf11kMEXal1B32Mdw28jlJXqXFimODwZZW&#10;horj7s8qeAm1GVx/SVf1VB/W58+Z//jZKPU4HpbvIAIN4S7+d3/rOH+Wwu2ZeIHMr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JIw6MMAAADcAAAADwAAAAAAAAAAAAAAAACf&#10;AgAAZHJzL2Rvd25yZXYueG1sUEsFBgAAAAAEAAQA9wAAAI8DAAAAAA==&#10;">
                  <v:imagedata r:id="rId121" o:title=""/>
                  <v:path arrowok="t"/>
                </v:shape>
                <v:shape id="Caixa de texto 173" o:spid="_x0000_s1110" type="#_x0000_t202" style="position:absolute;top:13430;width:65709;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LEfMQA&#10;AADcAAAADwAAAGRycy9kb3ducmV2LnhtbERPTWsCMRC9C/0PYQq9iGZbxcpqFJEKthfp1ou3YTNu&#10;VjeTJcnq9t83hUJv83ifs1z3thE38qF2rOB5nIEgLp2uuVJw/NqN5iBCRNbYOCYF3xRgvXoYLDHX&#10;7s6fdCtiJVIIhxwVmBjbXMpQGrIYxq4lTtzZeYsxQV9J7fGewm0jX7JsJi3WnBoMtrQ1VF6Lzio4&#10;TE8HM+zObx+b6cS/H7vt7FIVSj099psFiEh9/Bf/ufc6zX+d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ixHzEAAAA3AAAAA8AAAAAAAAAAAAAAAAAmAIAAGRycy9k&#10;b3ducmV2LnhtbFBLBQYAAAAABAAEAPUAAACJAwAAAAA=&#10;" stroked="f">
                  <v:textbox style="mso-fit-shape-to-text:t" inset="0,0,0,0">
                    <w:txbxContent>
                      <w:p w14:paraId="37B19280" w14:textId="0E416BA5" w:rsidR="0072233D" w:rsidRPr="00CB4470" w:rsidRDefault="0072233D" w:rsidP="00663959">
                        <w:pPr>
                          <w:pStyle w:val="Legenda"/>
                          <w:jc w:val="center"/>
                          <w:rPr>
                            <w:noProof/>
                            <w:color w:val="404040" w:themeColor="text1" w:themeTint="BF"/>
                          </w:rPr>
                        </w:pPr>
                        <w:bookmarkStart w:id="191" w:name="_Toc499477233"/>
                        <w:r>
                          <w:t xml:space="preserve">Figura </w:t>
                        </w:r>
                        <w:r>
                          <w:fldChar w:fldCharType="begin"/>
                        </w:r>
                        <w:r>
                          <w:instrText xml:space="preserve"> SEQ Figura \* ARABIC </w:instrText>
                        </w:r>
                        <w:r>
                          <w:fldChar w:fldCharType="separate"/>
                        </w:r>
                        <w:r>
                          <w:rPr>
                            <w:noProof/>
                          </w:rPr>
                          <w:t>35</w:t>
                        </w:r>
                        <w:r>
                          <w:fldChar w:fldCharType="end"/>
                        </w:r>
                        <w:r>
                          <w:t xml:space="preserve"> - REQ_13: </w:t>
                        </w:r>
                        <w:proofErr w:type="spellStart"/>
                        <w:r>
                          <w:t>View</w:t>
                        </w:r>
                        <w:proofErr w:type="spellEnd"/>
                        <w:r>
                          <w:t xml:space="preserve"> da lista de espermogramas</w:t>
                        </w:r>
                        <w:bookmarkEnd w:id="191"/>
                      </w:p>
                    </w:txbxContent>
                  </v:textbox>
                </v:shape>
                <w10:wrap type="tight"/>
              </v:group>
            </w:pict>
          </mc:Fallback>
        </mc:AlternateContent>
      </w:r>
    </w:p>
    <w:p w14:paraId="74BA53E7" w14:textId="44DEBCC6" w:rsidR="00E23533" w:rsidRDefault="00E23533" w:rsidP="00E23533"/>
    <w:p w14:paraId="542C10D6" w14:textId="21086BFF" w:rsidR="00E23533" w:rsidRDefault="00BC64F9" w:rsidP="00E23533">
      <w:r>
        <w:rPr>
          <w:noProof/>
          <w:lang w:eastAsia="pt-PT"/>
        </w:rPr>
        <w:lastRenderedPageBreak/>
        <mc:AlternateContent>
          <mc:Choice Requires="wpg">
            <w:drawing>
              <wp:anchor distT="0" distB="0" distL="114300" distR="114300" simplePos="0" relativeHeight="251762688" behindDoc="0" locked="0" layoutInCell="1" allowOverlap="1" wp14:anchorId="1883295C" wp14:editId="38E35E4B">
                <wp:simplePos x="0" y="0"/>
                <wp:positionH relativeFrom="column">
                  <wp:posOffset>-280670</wp:posOffset>
                </wp:positionH>
                <wp:positionV relativeFrom="paragraph">
                  <wp:posOffset>197485</wp:posOffset>
                </wp:positionV>
                <wp:extent cx="6539865" cy="1974215"/>
                <wp:effectExtent l="0" t="0" r="0" b="6985"/>
                <wp:wrapTight wrapText="bothSides">
                  <wp:wrapPolygon edited="0">
                    <wp:start x="0" y="0"/>
                    <wp:lineTo x="0" y="21468"/>
                    <wp:lineTo x="21518" y="21468"/>
                    <wp:lineTo x="21518" y="0"/>
                    <wp:lineTo x="0" y="0"/>
                  </wp:wrapPolygon>
                </wp:wrapTight>
                <wp:docPr id="217" name="Grupo 217"/>
                <wp:cNvGraphicFramePr/>
                <a:graphic xmlns:a="http://schemas.openxmlformats.org/drawingml/2006/main">
                  <a:graphicData uri="http://schemas.microsoft.com/office/word/2010/wordprocessingGroup">
                    <wpg:wgp>
                      <wpg:cNvGrpSpPr/>
                      <wpg:grpSpPr>
                        <a:xfrm>
                          <a:off x="0" y="0"/>
                          <a:ext cx="6539865" cy="1974215"/>
                          <a:chOff x="0" y="0"/>
                          <a:chExt cx="6539865" cy="1974215"/>
                        </a:xfrm>
                      </wpg:grpSpPr>
                      <pic:pic xmlns:pic="http://schemas.openxmlformats.org/drawingml/2006/picture">
                        <pic:nvPicPr>
                          <pic:cNvPr id="172" name="Imagem 172"/>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539865" cy="1657350"/>
                          </a:xfrm>
                          <a:prstGeom prst="rect">
                            <a:avLst/>
                          </a:prstGeom>
                        </pic:spPr>
                      </pic:pic>
                      <wps:wsp>
                        <wps:cNvPr id="175" name="Caixa de texto 175"/>
                        <wps:cNvSpPr txBox="1"/>
                        <wps:spPr>
                          <a:xfrm>
                            <a:off x="0" y="1714500"/>
                            <a:ext cx="6539865" cy="259715"/>
                          </a:xfrm>
                          <a:prstGeom prst="rect">
                            <a:avLst/>
                          </a:prstGeom>
                          <a:solidFill>
                            <a:prstClr val="white"/>
                          </a:solidFill>
                          <a:ln>
                            <a:noFill/>
                          </a:ln>
                        </wps:spPr>
                        <wps:txbx>
                          <w:txbxContent>
                            <w:p w14:paraId="5CF5FC4C" w14:textId="740026FF" w:rsidR="0072233D" w:rsidRPr="00A972A9" w:rsidRDefault="0072233D" w:rsidP="004C5DDD">
                              <w:pPr>
                                <w:pStyle w:val="Legenda"/>
                                <w:jc w:val="center"/>
                                <w:rPr>
                                  <w:noProof/>
                                  <w:color w:val="404040" w:themeColor="text1" w:themeTint="BF"/>
                                </w:rPr>
                              </w:pPr>
                              <w:bookmarkStart w:id="192" w:name="_Toc499477234"/>
                              <w:r>
                                <w:t xml:space="preserve">Figura </w:t>
                              </w:r>
                              <w:r>
                                <w:fldChar w:fldCharType="begin"/>
                              </w:r>
                              <w:r>
                                <w:instrText xml:space="preserve"> SEQ Figura \* ARABIC </w:instrText>
                              </w:r>
                              <w:r>
                                <w:fldChar w:fldCharType="separate"/>
                              </w:r>
                              <w:r>
                                <w:rPr>
                                  <w:noProof/>
                                </w:rPr>
                                <w:t>36</w:t>
                              </w:r>
                              <w:r>
                                <w:fldChar w:fldCharType="end"/>
                              </w:r>
                              <w:r>
                                <w:t xml:space="preserve"> - REQ_13: </w:t>
                              </w:r>
                              <w:proofErr w:type="spellStart"/>
                              <w:r>
                                <w:t>View</w:t>
                              </w:r>
                              <w:proofErr w:type="spellEnd"/>
                              <w:r>
                                <w:t xml:space="preserve"> de aprovação/rejeição de um espermograma</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83295C" id="Grupo 217" o:spid="_x0000_s1111" style="position:absolute;left:0;text-align:left;margin-left:-22.1pt;margin-top:15.55pt;width:514.95pt;height:155.45pt;z-index:251762688" coordsize="65398,19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">
                <v:shape id="Imagem 172" o:spid="_x0000_s1112" type="#_x0000_t75" style="position:absolute;width:65398;height:16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cTSXAAAAA3AAAAA8AAABkcnMvZG93bnJldi54bWxET01rAjEQvQv+hzBCb5rtUqpdjSKWgvRS&#10;XIVeh824WbqZLEm6xn/fFAq9zeN9zmaXbC9G8qFzrOBxUYAgbpzuuFVwOb/NVyBCRNbYOyYFdwqw&#10;204nG6y0u/GJxjq2IodwqFCBiXGopAyNIYth4QbizF2dtxgz9K3UHm853PayLIpnabHj3GBwoIOh&#10;5qv+tgrS04t5H9OHH8rL/ehfmR2FT6UeZmm/BhEpxX/xn/uo8/xlCb/P5Avk9g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NxNJcAAAADcAAAADwAAAAAAAAAAAAAAAACfAgAA&#10;ZHJzL2Rvd25yZXYueG1sUEsFBgAAAAAEAAQA9wAAAIwDAAAAAA==&#10;">
                  <v:imagedata r:id="rId123" o:title=""/>
                  <v:path arrowok="t"/>
                </v:shape>
                <v:shape id="Caixa de texto 175" o:spid="_x0000_s1113" type="#_x0000_t202" style="position:absolute;top:17145;width:65398;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f5k8UA&#10;AADcAAAADwAAAGRycy9kb3ducmV2LnhtbERPTWsCMRC9F/ofwgheimbbWi1bo4hYsL1IVy/ehs24&#10;WbuZLElW13/fFAq9zeN9znzZ20ZcyIfasYLHcQaCuHS65krBYf8+egURIrLGxjEpuFGA5eL+bo65&#10;dlf+oksRK5FCOOSowMTY5lKG0pDFMHYtceJOzluMCfpKao/XFG4b+ZRlU2mx5tRgsKW1ofK76KyC&#10;3eS4Mw/dafO5mjz7j0O3np6rQqnhoF+9gYjUx3/xn3ur0/zZC/w+ky6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x/mTxQAAANwAAAAPAAAAAAAAAAAAAAAAAJgCAABkcnMv&#10;ZG93bnJldi54bWxQSwUGAAAAAAQABAD1AAAAigMAAAAA&#10;" stroked="f">
                  <v:textbox style="mso-fit-shape-to-text:t" inset="0,0,0,0">
                    <w:txbxContent>
                      <w:p w14:paraId="5CF5FC4C" w14:textId="740026FF" w:rsidR="0072233D" w:rsidRPr="00A972A9" w:rsidRDefault="0072233D" w:rsidP="004C5DDD">
                        <w:pPr>
                          <w:pStyle w:val="Legenda"/>
                          <w:jc w:val="center"/>
                          <w:rPr>
                            <w:noProof/>
                            <w:color w:val="404040" w:themeColor="text1" w:themeTint="BF"/>
                          </w:rPr>
                        </w:pPr>
                        <w:bookmarkStart w:id="193" w:name="_Toc499477234"/>
                        <w:r>
                          <w:t xml:space="preserve">Figura </w:t>
                        </w:r>
                        <w:r>
                          <w:fldChar w:fldCharType="begin"/>
                        </w:r>
                        <w:r>
                          <w:instrText xml:space="preserve"> SEQ Figura \* ARABIC </w:instrText>
                        </w:r>
                        <w:r>
                          <w:fldChar w:fldCharType="separate"/>
                        </w:r>
                        <w:r>
                          <w:rPr>
                            <w:noProof/>
                          </w:rPr>
                          <w:t>36</w:t>
                        </w:r>
                        <w:r>
                          <w:fldChar w:fldCharType="end"/>
                        </w:r>
                        <w:r>
                          <w:t xml:space="preserve"> - REQ_13: </w:t>
                        </w:r>
                        <w:proofErr w:type="spellStart"/>
                        <w:r>
                          <w:t>View</w:t>
                        </w:r>
                        <w:proofErr w:type="spellEnd"/>
                        <w:r>
                          <w:t xml:space="preserve"> de aprovação/rejeição de um espermograma</w:t>
                        </w:r>
                        <w:bookmarkEnd w:id="193"/>
                      </w:p>
                    </w:txbxContent>
                  </v:textbox>
                </v:shape>
                <w10:wrap type="tight"/>
              </v:group>
            </w:pict>
          </mc:Fallback>
        </mc:AlternateContent>
      </w:r>
    </w:p>
    <w:p w14:paraId="53C67203" w14:textId="1AC8B65A" w:rsidR="00E23533" w:rsidRPr="00E23533" w:rsidRDefault="00E23533" w:rsidP="00E23533"/>
    <w:p w14:paraId="3D622F1B" w14:textId="3636A0D2" w:rsidR="00FC6BE2" w:rsidRDefault="00FC6BE2" w:rsidP="00FC6BE2"/>
    <w:p w14:paraId="371AF899" w14:textId="2278EC2F" w:rsidR="00FC6BE2" w:rsidRDefault="00FC6BE2" w:rsidP="00FC6BE2"/>
    <w:p w14:paraId="5BFECA25" w14:textId="61F6CA78" w:rsidR="00FC6BE2" w:rsidRDefault="00FC6BE2" w:rsidP="00FC6BE2"/>
    <w:p w14:paraId="65940B72" w14:textId="43ADA0E0" w:rsidR="00FC6BE2" w:rsidRDefault="00FC6BE2" w:rsidP="00FC6BE2"/>
    <w:p w14:paraId="5BE4EC99" w14:textId="0AC857CE" w:rsidR="00FC6BE2" w:rsidRDefault="00FC6BE2" w:rsidP="00FC6BE2"/>
    <w:p w14:paraId="7CD81329" w14:textId="78AA986E" w:rsidR="00FC6BE2" w:rsidRDefault="00FC6BE2" w:rsidP="00FC6BE2"/>
    <w:p w14:paraId="66A5F390" w14:textId="69A82F26" w:rsidR="00FC6BE2" w:rsidRDefault="00FC6BE2" w:rsidP="00FC6BE2"/>
    <w:p w14:paraId="7425AED3" w14:textId="618FB8F3" w:rsidR="00FC6BE2" w:rsidRDefault="00FC6BE2" w:rsidP="00FC6BE2"/>
    <w:p w14:paraId="61B7312B" w14:textId="488EAC1C" w:rsidR="00FC6BE2" w:rsidRDefault="00FC6BE2" w:rsidP="00FC6BE2"/>
    <w:p w14:paraId="246D8FCE" w14:textId="53355E80" w:rsidR="00FC6BE2" w:rsidRDefault="00FC6BE2" w:rsidP="00FC6BE2"/>
    <w:p w14:paraId="417724F9" w14:textId="10FF1B80" w:rsidR="00FC6BE2" w:rsidRDefault="00FC6BE2" w:rsidP="00FC6BE2"/>
    <w:p w14:paraId="25CEB267" w14:textId="1D1AA716" w:rsidR="00FC6BE2" w:rsidRDefault="00FC6BE2" w:rsidP="00FC6BE2"/>
    <w:p w14:paraId="6A128D5F" w14:textId="77777777" w:rsidR="00FC6BE2" w:rsidRPr="00FC6BE2" w:rsidRDefault="00FC6BE2" w:rsidP="00BC64F9">
      <w:pPr>
        <w:ind w:left="0"/>
      </w:pPr>
    </w:p>
    <w:p w14:paraId="50E84207" w14:textId="250D448F" w:rsidR="00FD35F2" w:rsidRDefault="00411ABC" w:rsidP="00FD35F2">
      <w:pPr>
        <w:pStyle w:val="Cabealho2"/>
        <w:numPr>
          <w:ilvl w:val="1"/>
          <w:numId w:val="66"/>
        </w:numPr>
      </w:pPr>
      <w:bookmarkStart w:id="194" w:name="_Toc500183081"/>
      <w:r>
        <w:t>REQ 14</w:t>
      </w:r>
      <w:r w:rsidR="000A4B61">
        <w:t xml:space="preserve"> – Criopreservação da amostra</w:t>
      </w:r>
      <w:bookmarkEnd w:id="194"/>
    </w:p>
    <w:p w14:paraId="770DC1F9" w14:textId="77777777" w:rsidR="00FD35F2" w:rsidRDefault="00FD35F2" w:rsidP="00FD35F2">
      <w:pPr>
        <w:pStyle w:val="Cabealho3"/>
        <w:numPr>
          <w:ilvl w:val="2"/>
          <w:numId w:val="66"/>
        </w:numPr>
        <w:ind w:left="2430" w:hanging="540"/>
      </w:pPr>
      <w:bookmarkStart w:id="195" w:name="_Toc500183082"/>
      <w:r>
        <w:t>Análise de requisitos</w:t>
      </w:r>
      <w:bookmarkEnd w:id="195"/>
    </w:p>
    <w:p w14:paraId="65D7548E" w14:textId="77777777" w:rsidR="00FD35F2" w:rsidRDefault="00FD35F2" w:rsidP="00FD35F2"/>
    <w:tbl>
      <w:tblPr>
        <w:tblStyle w:val="SyllabusTable-withBorders"/>
        <w:tblW w:w="0" w:type="auto"/>
        <w:tblLook w:val="04A0" w:firstRow="1" w:lastRow="0" w:firstColumn="1" w:lastColumn="0" w:noHBand="0" w:noVBand="1"/>
      </w:tblPr>
      <w:tblGrid>
        <w:gridCol w:w="1604"/>
        <w:gridCol w:w="7502"/>
      </w:tblGrid>
      <w:tr w:rsidR="003C3951" w14:paraId="2084456C" w14:textId="77777777" w:rsidTr="004A44B1">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7CBCDFE" w14:textId="77777777" w:rsidR="003C3951" w:rsidRPr="001151C7" w:rsidRDefault="003C3951" w:rsidP="004A44B1">
            <w:pPr>
              <w:ind w:left="0"/>
              <w:jc w:val="center"/>
              <w:rPr>
                <w:b w:val="0"/>
              </w:rPr>
            </w:pPr>
            <w:r w:rsidRPr="001151C7">
              <w:rPr>
                <w:b w:val="0"/>
              </w:rPr>
              <w:t>Identificador</w:t>
            </w:r>
          </w:p>
        </w:tc>
        <w:tc>
          <w:tcPr>
            <w:tcW w:w="7502" w:type="dxa"/>
          </w:tcPr>
          <w:p w14:paraId="00AA4E23" w14:textId="031B5928" w:rsidR="003C3951" w:rsidRDefault="00724A24" w:rsidP="004A44B1">
            <w:pPr>
              <w:ind w:left="0"/>
              <w:cnfStyle w:val="100000000000" w:firstRow="1" w:lastRow="0" w:firstColumn="0" w:lastColumn="0" w:oddVBand="0" w:evenVBand="0" w:oddHBand="0" w:evenHBand="0" w:firstRowFirstColumn="0" w:firstRowLastColumn="0" w:lastRowFirstColumn="0" w:lastRowLastColumn="0"/>
            </w:pPr>
            <w:r>
              <w:t>REQ 14</w:t>
            </w:r>
          </w:p>
        </w:tc>
      </w:tr>
      <w:tr w:rsidR="003C3951" w14:paraId="253D9135" w14:textId="77777777" w:rsidTr="004A44B1">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0D67F643" w14:textId="77777777" w:rsidR="003C3951" w:rsidRPr="001151C7" w:rsidRDefault="003C3951" w:rsidP="004A44B1">
            <w:pPr>
              <w:ind w:left="0"/>
              <w:jc w:val="center"/>
              <w:rPr>
                <w:b w:val="0"/>
              </w:rPr>
            </w:pPr>
            <w:r w:rsidRPr="001151C7">
              <w:rPr>
                <w:b w:val="0"/>
              </w:rPr>
              <w:t>Nome</w:t>
            </w:r>
          </w:p>
        </w:tc>
        <w:tc>
          <w:tcPr>
            <w:tcW w:w="7502" w:type="dxa"/>
          </w:tcPr>
          <w:p w14:paraId="685F25E4" w14:textId="7BEB59AD" w:rsidR="003C3951" w:rsidRDefault="003C3951" w:rsidP="004A44B1">
            <w:pPr>
              <w:ind w:left="0"/>
              <w:cnfStyle w:val="000000000000" w:firstRow="0" w:lastRow="0" w:firstColumn="0" w:lastColumn="0" w:oddVBand="0" w:evenVBand="0" w:oddHBand="0" w:evenHBand="0" w:firstRowFirstColumn="0" w:firstRowLastColumn="0" w:lastRowFirstColumn="0" w:lastRowLastColumn="0"/>
            </w:pPr>
            <w:r>
              <w:t>Criopreservação da amostra</w:t>
            </w:r>
          </w:p>
        </w:tc>
      </w:tr>
      <w:tr w:rsidR="003C3951" w14:paraId="476F7767" w14:textId="77777777" w:rsidTr="004A44B1">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45F8534E" w14:textId="77777777" w:rsidR="003C3951" w:rsidRPr="001151C7" w:rsidRDefault="003C3951" w:rsidP="004A44B1">
            <w:pPr>
              <w:ind w:left="0"/>
              <w:jc w:val="center"/>
              <w:rPr>
                <w:b w:val="0"/>
              </w:rPr>
            </w:pPr>
            <w:r w:rsidRPr="001151C7">
              <w:rPr>
                <w:b w:val="0"/>
              </w:rPr>
              <w:t>Descrição</w:t>
            </w:r>
          </w:p>
        </w:tc>
        <w:tc>
          <w:tcPr>
            <w:tcW w:w="7502" w:type="dxa"/>
          </w:tcPr>
          <w:p w14:paraId="62A0A1E3" w14:textId="08A30990" w:rsidR="003C3951" w:rsidRDefault="003C3951" w:rsidP="00C52727">
            <w:pPr>
              <w:ind w:left="0"/>
              <w:cnfStyle w:val="000000000000" w:firstRow="0" w:lastRow="0" w:firstColumn="0" w:lastColumn="0" w:oddVBand="0" w:evenVBand="0" w:oddHBand="0" w:evenHBand="0" w:firstRowFirstColumn="0" w:firstRowLastColumn="0" w:lastRowFirstColumn="0" w:lastRowLastColumn="0"/>
            </w:pPr>
            <w:r>
              <w:t>A embriologista</w:t>
            </w:r>
            <w:r w:rsidRPr="00DF1BAE">
              <w:t>, enquanto utilizador registado no sistema, pode aceder à secção “</w:t>
            </w:r>
            <w:r w:rsidR="00EC58F5">
              <w:t>Criop</w:t>
            </w:r>
            <w:r w:rsidR="007C2B9F">
              <w:t>reservação</w:t>
            </w:r>
            <w:r w:rsidRPr="00DF1BAE">
              <w:t xml:space="preserve">” na sua página da </w:t>
            </w:r>
            <w:proofErr w:type="spellStart"/>
            <w:r w:rsidRPr="00DF1BAE">
              <w:t>iGAM</w:t>
            </w:r>
            <w:proofErr w:type="spellEnd"/>
            <w:r w:rsidRPr="00DF1BAE">
              <w:t xml:space="preserve"> para </w:t>
            </w:r>
            <w:r w:rsidR="00C52727">
              <w:t xml:space="preserve">editar a localização da amostra </w:t>
            </w:r>
            <w:proofErr w:type="spellStart"/>
            <w:r w:rsidR="00EC58F5">
              <w:t>criopreservada</w:t>
            </w:r>
            <w:proofErr w:type="spellEnd"/>
            <w:r w:rsidR="00EC58F5">
              <w:t>.</w:t>
            </w:r>
          </w:p>
        </w:tc>
      </w:tr>
    </w:tbl>
    <w:p w14:paraId="1A448083" w14:textId="77777777" w:rsidR="003C3951" w:rsidRDefault="003C3951" w:rsidP="003C3951"/>
    <w:p w14:paraId="5102F01D" w14:textId="77777777" w:rsidR="003C3951" w:rsidRDefault="003C3951" w:rsidP="003C3951"/>
    <w:tbl>
      <w:tblPr>
        <w:tblStyle w:val="SyllabusTable-withBorders"/>
        <w:tblW w:w="0" w:type="auto"/>
        <w:tblLook w:val="04A0" w:firstRow="1" w:lastRow="0" w:firstColumn="1" w:lastColumn="0" w:noHBand="0" w:noVBand="1"/>
      </w:tblPr>
      <w:tblGrid>
        <w:gridCol w:w="4675"/>
        <w:gridCol w:w="4675"/>
      </w:tblGrid>
      <w:tr w:rsidR="003C3951" w14:paraId="3150C648" w14:textId="77777777" w:rsidTr="004A4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8C27028" w14:textId="77777777" w:rsidR="003C3951" w:rsidRDefault="003C3951" w:rsidP="004A44B1">
            <w:pPr>
              <w:ind w:left="0"/>
              <w:jc w:val="center"/>
            </w:pPr>
            <w:r>
              <w:t>Fluxo de Eventos - Humano</w:t>
            </w:r>
          </w:p>
        </w:tc>
        <w:tc>
          <w:tcPr>
            <w:tcW w:w="4675" w:type="dxa"/>
          </w:tcPr>
          <w:p w14:paraId="5655B6C0" w14:textId="77777777" w:rsidR="003C3951" w:rsidRDefault="003C3951" w:rsidP="004A44B1">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3C3951" w14:paraId="06C885C7" w14:textId="77777777" w:rsidTr="004A44B1">
        <w:trPr>
          <w:trHeight w:val="1820"/>
        </w:trPr>
        <w:tc>
          <w:tcPr>
            <w:cnfStyle w:val="001000000000" w:firstRow="0" w:lastRow="0" w:firstColumn="1" w:lastColumn="0" w:oddVBand="0" w:evenVBand="0" w:oddHBand="0" w:evenHBand="0" w:firstRowFirstColumn="0" w:firstRowLastColumn="0" w:lastRowFirstColumn="0" w:lastRowLastColumn="0"/>
            <w:tcW w:w="4675" w:type="dxa"/>
          </w:tcPr>
          <w:p w14:paraId="02D38C88" w14:textId="6751CFC3" w:rsidR="003C3951" w:rsidRPr="00873462" w:rsidRDefault="003C3951" w:rsidP="00EC58F5">
            <w:pPr>
              <w:spacing w:after="0"/>
              <w:ind w:left="45"/>
              <w:rPr>
                <w:b w:val="0"/>
              </w:rPr>
            </w:pPr>
            <w:r w:rsidRPr="00873462">
              <w:rPr>
                <w:b w:val="0"/>
              </w:rPr>
              <w:t xml:space="preserve">1 </w:t>
            </w:r>
            <w:r>
              <w:rPr>
                <w:b w:val="0"/>
              </w:rPr>
              <w:t>–</w:t>
            </w:r>
            <w:r w:rsidRPr="00873462">
              <w:rPr>
                <w:b w:val="0"/>
              </w:rPr>
              <w:t xml:space="preserve"> </w:t>
            </w:r>
            <w:r>
              <w:rPr>
                <w:b w:val="0"/>
              </w:rPr>
              <w:t>A E</w:t>
            </w:r>
            <w:r w:rsidRPr="00ED177B">
              <w:rPr>
                <w:b w:val="0"/>
              </w:rPr>
              <w:t>mbriologista</w:t>
            </w:r>
            <w:r>
              <w:rPr>
                <w:b w:val="0"/>
              </w:rPr>
              <w:t xml:space="preserve"> acede à secção “</w:t>
            </w:r>
            <w:r w:rsidR="00EC58F5">
              <w:rPr>
                <w:b w:val="0"/>
              </w:rPr>
              <w:t>Criopreservação</w:t>
            </w:r>
            <w:r>
              <w:rPr>
                <w:b w:val="0"/>
              </w:rPr>
              <w:t>”</w:t>
            </w:r>
          </w:p>
        </w:tc>
        <w:tc>
          <w:tcPr>
            <w:tcW w:w="4675" w:type="dxa"/>
          </w:tcPr>
          <w:p w14:paraId="08C2DEC1" w14:textId="11012B23" w:rsidR="003C3951" w:rsidRDefault="003C3951" w:rsidP="004A44B1">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w:t>
            </w:r>
            <w:proofErr w:type="spellStart"/>
            <w:r>
              <w:t>Controller</w:t>
            </w:r>
            <w:proofErr w:type="spellEnd"/>
            <w:r>
              <w:t xml:space="preserve"> “</w:t>
            </w:r>
            <w:proofErr w:type="spellStart"/>
            <w:r w:rsidR="00D57C62" w:rsidRPr="00D57C62">
              <w:t>CriopreservacaoAmostrasController</w:t>
            </w:r>
            <w:proofErr w:type="spellEnd"/>
            <w:r>
              <w:t>”</w:t>
            </w:r>
          </w:p>
          <w:p w14:paraId="36E83F13" w14:textId="57DA1D5D" w:rsidR="003C3951" w:rsidRDefault="003C3951" w:rsidP="009F460D">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w:t>
            </w:r>
            <w:proofErr w:type="spellStart"/>
            <w:r w:rsidR="00D57C62" w:rsidRPr="00D57C62">
              <w:t>CriopreservacaoAmostrasController</w:t>
            </w:r>
            <w:proofErr w:type="spellEnd"/>
            <w:r>
              <w:t xml:space="preserve">” carrega a </w:t>
            </w:r>
            <w:proofErr w:type="spellStart"/>
            <w:r>
              <w:t>view</w:t>
            </w:r>
            <w:proofErr w:type="spellEnd"/>
            <w:r>
              <w:t xml:space="preserve"> “</w:t>
            </w:r>
            <w:proofErr w:type="spellStart"/>
            <w:r w:rsidR="008D16DD">
              <w:t>CriopreservacaoAmostras</w:t>
            </w:r>
            <w:proofErr w:type="spellEnd"/>
            <w:r>
              <w:t xml:space="preserve">” associada, com </w:t>
            </w:r>
            <w:r w:rsidR="009F460D">
              <w:t>as amostras analisadas do tipo “Esperma”</w:t>
            </w:r>
          </w:p>
        </w:tc>
      </w:tr>
      <w:tr w:rsidR="003C3951" w14:paraId="6F321638" w14:textId="77777777" w:rsidTr="004A44B1">
        <w:tc>
          <w:tcPr>
            <w:cnfStyle w:val="001000000000" w:firstRow="0" w:lastRow="0" w:firstColumn="1" w:lastColumn="0" w:oddVBand="0" w:evenVBand="0" w:oddHBand="0" w:evenHBand="0" w:firstRowFirstColumn="0" w:firstRowLastColumn="0" w:lastRowFirstColumn="0" w:lastRowLastColumn="0"/>
            <w:tcW w:w="4675" w:type="dxa"/>
          </w:tcPr>
          <w:p w14:paraId="55C0CB3B" w14:textId="0E058767" w:rsidR="003C3951" w:rsidRPr="00873462" w:rsidRDefault="003C3951" w:rsidP="009F460D">
            <w:pPr>
              <w:pStyle w:val="PargrafodaLista"/>
              <w:spacing w:after="0"/>
              <w:ind w:left="45"/>
              <w:rPr>
                <w:b w:val="0"/>
              </w:rPr>
            </w:pPr>
            <w:r w:rsidRPr="00873462">
              <w:rPr>
                <w:b w:val="0"/>
              </w:rPr>
              <w:t xml:space="preserve">2 </w:t>
            </w:r>
            <w:r>
              <w:rPr>
                <w:b w:val="0"/>
              </w:rPr>
              <w:t>–</w:t>
            </w:r>
            <w:r w:rsidRPr="00873462">
              <w:rPr>
                <w:b w:val="0"/>
              </w:rPr>
              <w:t xml:space="preserve"> </w:t>
            </w:r>
            <w:r>
              <w:rPr>
                <w:b w:val="0"/>
              </w:rPr>
              <w:t>A E</w:t>
            </w:r>
            <w:r w:rsidRPr="00ED177B">
              <w:rPr>
                <w:b w:val="0"/>
              </w:rPr>
              <w:t>mbriologista</w:t>
            </w:r>
            <w:r>
              <w:rPr>
                <w:b w:val="0"/>
              </w:rPr>
              <w:t xml:space="preserve"> escolhe </w:t>
            </w:r>
            <w:r w:rsidR="009F460D">
              <w:rPr>
                <w:b w:val="0"/>
              </w:rPr>
              <w:t xml:space="preserve">a opção editar amostra </w:t>
            </w:r>
          </w:p>
        </w:tc>
        <w:tc>
          <w:tcPr>
            <w:tcW w:w="4675" w:type="dxa"/>
          </w:tcPr>
          <w:p w14:paraId="60416927" w14:textId="3E2EDF6D" w:rsidR="003C3951" w:rsidRDefault="003C3951" w:rsidP="004A44B1">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proofErr w:type="spellStart"/>
            <w:r w:rsidR="009F460D">
              <w:t>CriopreservacaoAmostras</w:t>
            </w:r>
            <w:proofErr w:type="spellEnd"/>
            <w:r>
              <w:t>” executa o método</w:t>
            </w:r>
            <w:r w:rsidR="009F460D">
              <w:t xml:space="preserve"> </w:t>
            </w:r>
            <w:proofErr w:type="spellStart"/>
            <w:r w:rsidR="009F460D">
              <w:t>Edit</w:t>
            </w:r>
            <w:proofErr w:type="spellEnd"/>
            <w:r>
              <w:t xml:space="preserve"> do </w:t>
            </w:r>
            <w:proofErr w:type="spellStart"/>
            <w:r>
              <w:t>Controller</w:t>
            </w:r>
            <w:proofErr w:type="spellEnd"/>
            <w:r>
              <w:t xml:space="preserve"> “</w:t>
            </w:r>
            <w:proofErr w:type="spellStart"/>
            <w:r w:rsidR="009F460D" w:rsidRPr="00D57C62">
              <w:t>CriopreservacaoAmostrasController</w:t>
            </w:r>
            <w:proofErr w:type="spellEnd"/>
            <w:r>
              <w:t xml:space="preserve">” </w:t>
            </w:r>
          </w:p>
          <w:p w14:paraId="486BEB63" w14:textId="1CE4ED12" w:rsidR="003C3951" w:rsidRDefault="003C3951" w:rsidP="009F460D">
            <w:pPr>
              <w:ind w:left="360" w:hanging="90"/>
              <w:cnfStyle w:val="000000000000" w:firstRow="0" w:lastRow="0" w:firstColumn="0" w:lastColumn="0" w:oddVBand="0" w:evenVBand="0" w:oddHBand="0" w:evenHBand="0" w:firstRowFirstColumn="0" w:firstRowLastColumn="0" w:lastRowFirstColumn="0" w:lastRowLastColumn="0"/>
            </w:pPr>
            <w:r>
              <w:t xml:space="preserve">2.2 – O </w:t>
            </w:r>
            <w:proofErr w:type="spellStart"/>
            <w:r>
              <w:t>Controller</w:t>
            </w:r>
            <w:proofErr w:type="spellEnd"/>
            <w:r>
              <w:t xml:space="preserve"> “</w:t>
            </w:r>
            <w:proofErr w:type="spellStart"/>
            <w:r w:rsidR="009F460D" w:rsidRPr="00D57C62">
              <w:t>CriopreservacaoAmostrasController</w:t>
            </w:r>
            <w:proofErr w:type="spellEnd"/>
            <w:r>
              <w:t xml:space="preserve">” carrega a </w:t>
            </w:r>
            <w:proofErr w:type="spellStart"/>
            <w:r>
              <w:t>view</w:t>
            </w:r>
            <w:proofErr w:type="spellEnd"/>
            <w:r>
              <w:t xml:space="preserve"> de “</w:t>
            </w:r>
            <w:proofErr w:type="spellStart"/>
            <w:r w:rsidR="009F460D">
              <w:t>CriopreservacaoAmostras</w:t>
            </w:r>
            <w:proofErr w:type="spellEnd"/>
            <w:r>
              <w:t>” associada, com um form</w:t>
            </w:r>
            <w:r w:rsidR="009F460D">
              <w:t>ulário para edição da amostra</w:t>
            </w:r>
          </w:p>
        </w:tc>
      </w:tr>
      <w:tr w:rsidR="003C3951" w14:paraId="400859A5" w14:textId="77777777" w:rsidTr="004A44B1">
        <w:tc>
          <w:tcPr>
            <w:cnfStyle w:val="001000000000" w:firstRow="0" w:lastRow="0" w:firstColumn="1" w:lastColumn="0" w:oddVBand="0" w:evenVBand="0" w:oddHBand="0" w:evenHBand="0" w:firstRowFirstColumn="0" w:firstRowLastColumn="0" w:lastRowFirstColumn="0" w:lastRowLastColumn="0"/>
            <w:tcW w:w="4675" w:type="dxa"/>
          </w:tcPr>
          <w:p w14:paraId="6F8B59B4" w14:textId="7C183121" w:rsidR="003C3951" w:rsidRPr="00873462" w:rsidRDefault="003C3951" w:rsidP="009F460D">
            <w:pPr>
              <w:pStyle w:val="PargrafodaLista"/>
              <w:spacing w:after="0"/>
              <w:ind w:left="45"/>
              <w:rPr>
                <w:b w:val="0"/>
              </w:rPr>
            </w:pPr>
            <w:r w:rsidRPr="00873462">
              <w:rPr>
                <w:b w:val="0"/>
              </w:rPr>
              <w:t xml:space="preserve">3 </w:t>
            </w:r>
            <w:r>
              <w:rPr>
                <w:b w:val="0"/>
              </w:rPr>
              <w:t>– A E</w:t>
            </w:r>
            <w:r w:rsidRPr="00ED177B">
              <w:rPr>
                <w:b w:val="0"/>
              </w:rPr>
              <w:t>mbriologista</w:t>
            </w:r>
            <w:r>
              <w:rPr>
                <w:b w:val="0"/>
              </w:rPr>
              <w:t xml:space="preserve"> </w:t>
            </w:r>
            <w:r w:rsidR="009F460D">
              <w:rPr>
                <w:b w:val="0"/>
              </w:rPr>
              <w:t xml:space="preserve">atualiza a localização da amostra (banco, piso, </w:t>
            </w:r>
            <w:proofErr w:type="spellStart"/>
            <w:r w:rsidR="009F460D">
              <w:rPr>
                <w:b w:val="0"/>
              </w:rPr>
              <w:t>cannister</w:t>
            </w:r>
            <w:proofErr w:type="spellEnd"/>
            <w:r w:rsidR="009F460D">
              <w:rPr>
                <w:b w:val="0"/>
              </w:rPr>
              <w:t xml:space="preserve">, </w:t>
            </w:r>
            <w:proofErr w:type="spellStart"/>
            <w:r w:rsidR="009F460D">
              <w:rPr>
                <w:b w:val="0"/>
              </w:rPr>
              <w:t>globet</w:t>
            </w:r>
            <w:proofErr w:type="spellEnd"/>
            <w:r w:rsidR="009F460D">
              <w:rPr>
                <w:b w:val="0"/>
              </w:rPr>
              <w:t xml:space="preserve"> cor, </w:t>
            </w:r>
            <w:proofErr w:type="spellStart"/>
            <w:r w:rsidR="009F460D">
              <w:rPr>
                <w:b w:val="0"/>
              </w:rPr>
              <w:t>globet</w:t>
            </w:r>
            <w:proofErr w:type="spellEnd"/>
            <w:r w:rsidR="009F460D">
              <w:rPr>
                <w:b w:val="0"/>
              </w:rPr>
              <w:t xml:space="preserve"> numero, palheta cor)</w:t>
            </w:r>
          </w:p>
        </w:tc>
        <w:tc>
          <w:tcPr>
            <w:tcW w:w="4675" w:type="dxa"/>
          </w:tcPr>
          <w:p w14:paraId="4FFD35DE" w14:textId="25E88F6A" w:rsidR="003C3951" w:rsidRDefault="009F460D" w:rsidP="009F460D">
            <w:pPr>
              <w:ind w:left="360" w:hanging="90"/>
              <w:cnfStyle w:val="000000000000" w:firstRow="0" w:lastRow="0" w:firstColumn="0" w:lastColumn="0" w:oddVBand="0" w:evenVBand="0" w:oddHBand="0" w:evenHBand="0" w:firstRowFirstColumn="0" w:firstRowLastColumn="0" w:lastRowFirstColumn="0" w:lastRowLastColumn="0"/>
            </w:pPr>
            <w:r>
              <w:t>3.1</w:t>
            </w:r>
            <w:r w:rsidR="003C3951">
              <w:t xml:space="preserve"> - O </w:t>
            </w:r>
            <w:proofErr w:type="spellStart"/>
            <w:r w:rsidR="003C3951">
              <w:t>Controller</w:t>
            </w:r>
            <w:proofErr w:type="spellEnd"/>
            <w:r w:rsidR="003C3951">
              <w:t xml:space="preserve"> “</w:t>
            </w:r>
            <w:proofErr w:type="spellStart"/>
            <w:r w:rsidRPr="00D57C62">
              <w:t>CriopreservacaoAmostrasController</w:t>
            </w:r>
            <w:proofErr w:type="spellEnd"/>
            <w:r w:rsidR="003C3951">
              <w:t xml:space="preserve">” carrega a </w:t>
            </w:r>
            <w:proofErr w:type="spellStart"/>
            <w:r w:rsidR="003C3951">
              <w:t>view</w:t>
            </w:r>
            <w:proofErr w:type="spellEnd"/>
            <w:r w:rsidR="003C3951">
              <w:t xml:space="preserve"> de “</w:t>
            </w:r>
            <w:proofErr w:type="spellStart"/>
            <w:r>
              <w:t>CriopreservacaoAmostras</w:t>
            </w:r>
            <w:proofErr w:type="spellEnd"/>
            <w:r w:rsidR="003C3951">
              <w:t xml:space="preserve">” associada, com </w:t>
            </w:r>
            <w:r>
              <w:t>a lista de amostras atualizadas</w:t>
            </w:r>
          </w:p>
        </w:tc>
      </w:tr>
    </w:tbl>
    <w:p w14:paraId="1B63DA2C" w14:textId="77777777" w:rsidR="003C3951" w:rsidRDefault="003C3951" w:rsidP="003C3951">
      <w:pPr>
        <w:ind w:left="0"/>
      </w:pPr>
    </w:p>
    <w:p w14:paraId="55BEE96B" w14:textId="77777777" w:rsidR="00D80FDB" w:rsidRDefault="00D80FDB" w:rsidP="003C3951">
      <w:pPr>
        <w:ind w:left="0"/>
      </w:pPr>
    </w:p>
    <w:p w14:paraId="180D80AB" w14:textId="77777777" w:rsidR="00D80FDB" w:rsidRDefault="00D80FDB" w:rsidP="003C3951">
      <w:pPr>
        <w:ind w:left="0"/>
      </w:pPr>
    </w:p>
    <w:p w14:paraId="590DEEF2" w14:textId="77777777" w:rsidR="00D80FDB" w:rsidRDefault="00D80FDB" w:rsidP="003C3951">
      <w:pPr>
        <w:ind w:left="0"/>
      </w:pPr>
    </w:p>
    <w:p w14:paraId="60B58B8C" w14:textId="77777777" w:rsidR="003C3951" w:rsidRDefault="003C3951" w:rsidP="003C3951">
      <w:pPr>
        <w:ind w:left="0"/>
      </w:pPr>
    </w:p>
    <w:tbl>
      <w:tblPr>
        <w:tblStyle w:val="SyllabusTable-withBorders"/>
        <w:tblW w:w="0" w:type="auto"/>
        <w:tblLook w:val="04A0" w:firstRow="1" w:lastRow="0" w:firstColumn="1" w:lastColumn="0" w:noHBand="0" w:noVBand="1"/>
      </w:tblPr>
      <w:tblGrid>
        <w:gridCol w:w="3248"/>
        <w:gridCol w:w="3248"/>
        <w:gridCol w:w="2854"/>
      </w:tblGrid>
      <w:tr w:rsidR="003C3951" w14:paraId="71D85F67" w14:textId="77777777" w:rsidTr="00D80F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FB7513A" w14:textId="77777777" w:rsidR="003C3951" w:rsidRDefault="003C3951" w:rsidP="004A44B1">
            <w:pPr>
              <w:ind w:left="0"/>
              <w:jc w:val="center"/>
            </w:pPr>
            <w:r>
              <w:t>Pré-condições</w:t>
            </w:r>
          </w:p>
        </w:tc>
        <w:tc>
          <w:tcPr>
            <w:tcW w:w="3248" w:type="dxa"/>
          </w:tcPr>
          <w:p w14:paraId="26B3EFF8" w14:textId="77777777" w:rsidR="003C3951" w:rsidRDefault="003C3951" w:rsidP="004A44B1">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6009C506" w14:textId="77777777" w:rsidR="003C3951" w:rsidRDefault="003C3951" w:rsidP="004A44B1">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3C3951" w14:paraId="0AD5D169" w14:textId="77777777" w:rsidTr="00D80FDB">
        <w:tc>
          <w:tcPr>
            <w:cnfStyle w:val="001000000000" w:firstRow="0" w:lastRow="0" w:firstColumn="1" w:lastColumn="0" w:oddVBand="0" w:evenVBand="0" w:oddHBand="0" w:evenHBand="0" w:firstRowFirstColumn="0" w:firstRowLastColumn="0" w:lastRowFirstColumn="0" w:lastRowLastColumn="0"/>
            <w:tcW w:w="3248" w:type="dxa"/>
          </w:tcPr>
          <w:p w14:paraId="14D0E5A9" w14:textId="77777777" w:rsidR="003C3951" w:rsidRPr="000749A4" w:rsidRDefault="003C3951" w:rsidP="004A44B1">
            <w:pPr>
              <w:ind w:left="150"/>
              <w:jc w:val="center"/>
              <w:rPr>
                <w:b w:val="0"/>
              </w:rPr>
            </w:pPr>
            <w:r w:rsidRPr="00DF1BAE">
              <w:rPr>
                <w:b w:val="0"/>
              </w:rPr>
              <w:t xml:space="preserve">A </w:t>
            </w:r>
            <w:r>
              <w:rPr>
                <w:b w:val="0"/>
              </w:rPr>
              <w:t>E</w:t>
            </w:r>
            <w:r w:rsidRPr="00ED177B">
              <w:rPr>
                <w:b w:val="0"/>
              </w:rPr>
              <w:t>mbriologista</w:t>
            </w:r>
            <w:r>
              <w:rPr>
                <w:b w:val="0"/>
              </w:rPr>
              <w:t xml:space="preserve"> </w:t>
            </w:r>
            <w:r w:rsidRPr="00DF1BAE">
              <w:rPr>
                <w:b w:val="0"/>
              </w:rPr>
              <w:t>deve estar autenticada no sistema</w:t>
            </w:r>
          </w:p>
        </w:tc>
        <w:tc>
          <w:tcPr>
            <w:tcW w:w="3248" w:type="dxa"/>
          </w:tcPr>
          <w:p w14:paraId="2D0745F5" w14:textId="45EC96DF" w:rsidR="003C3951" w:rsidRPr="000749A4" w:rsidRDefault="00D80FDB" w:rsidP="00D80FDB">
            <w:pPr>
              <w:ind w:left="151"/>
              <w:jc w:val="center"/>
              <w:cnfStyle w:val="000000000000" w:firstRow="0" w:lastRow="0" w:firstColumn="0" w:lastColumn="0" w:oddVBand="0" w:evenVBand="0" w:oddHBand="0" w:evenHBand="0" w:firstRowFirstColumn="0" w:firstRowLastColumn="0" w:lastRowFirstColumn="0" w:lastRowLastColumn="0"/>
            </w:pPr>
            <w:r>
              <w:t>A localização da amostra é atualizada na base de dados</w:t>
            </w:r>
          </w:p>
        </w:tc>
        <w:tc>
          <w:tcPr>
            <w:tcW w:w="2854" w:type="dxa"/>
          </w:tcPr>
          <w:p w14:paraId="0B139F60" w14:textId="77777777" w:rsidR="003C3951" w:rsidRPr="000749A4" w:rsidRDefault="003C3951" w:rsidP="004A44B1">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r w:rsidR="003C3951" w14:paraId="0D04CA37" w14:textId="77777777" w:rsidTr="00D80FDB">
        <w:tc>
          <w:tcPr>
            <w:cnfStyle w:val="001000000000" w:firstRow="0" w:lastRow="0" w:firstColumn="1" w:lastColumn="0" w:oddVBand="0" w:evenVBand="0" w:oddHBand="0" w:evenHBand="0" w:firstRowFirstColumn="0" w:firstRowLastColumn="0" w:lastRowFirstColumn="0" w:lastRowLastColumn="0"/>
            <w:tcW w:w="3248" w:type="dxa"/>
          </w:tcPr>
          <w:p w14:paraId="47CF7113" w14:textId="4D74A920" w:rsidR="003C3951" w:rsidRPr="000749A4" w:rsidRDefault="00D80FDB" w:rsidP="00D80FDB">
            <w:pPr>
              <w:ind w:left="0"/>
              <w:jc w:val="center"/>
              <w:rPr>
                <w:b w:val="0"/>
              </w:rPr>
            </w:pPr>
            <w:r>
              <w:rPr>
                <w:b w:val="0"/>
              </w:rPr>
              <w:t>A amostra deve estar no estado “analisada”</w:t>
            </w:r>
            <w:r w:rsidR="00724A24">
              <w:rPr>
                <w:b w:val="0"/>
              </w:rPr>
              <w:t xml:space="preserve"> e com localização “indefinido”</w:t>
            </w:r>
          </w:p>
        </w:tc>
        <w:tc>
          <w:tcPr>
            <w:tcW w:w="3248" w:type="dxa"/>
          </w:tcPr>
          <w:p w14:paraId="7C31CE20" w14:textId="77777777" w:rsidR="003C3951" w:rsidRPr="000749A4" w:rsidRDefault="003C3951" w:rsidP="004A44B1">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DBD94DE" w14:textId="77777777" w:rsidR="003C3951" w:rsidRPr="000749A4" w:rsidRDefault="003C3951" w:rsidP="004A44B1">
            <w:pPr>
              <w:ind w:left="0"/>
              <w:jc w:val="center"/>
              <w:cnfStyle w:val="000000000000" w:firstRow="0" w:lastRow="0" w:firstColumn="0" w:lastColumn="0" w:oddVBand="0" w:evenVBand="0" w:oddHBand="0" w:evenHBand="0" w:firstRowFirstColumn="0" w:firstRowLastColumn="0" w:lastRowFirstColumn="0" w:lastRowLastColumn="0"/>
            </w:pPr>
          </w:p>
        </w:tc>
      </w:tr>
    </w:tbl>
    <w:p w14:paraId="64A74EB4" w14:textId="77777777" w:rsidR="00FD35F2" w:rsidRPr="001151C7" w:rsidRDefault="00FD35F2" w:rsidP="00FD35F2">
      <w:pPr>
        <w:ind w:left="0"/>
      </w:pPr>
    </w:p>
    <w:p w14:paraId="018340E9" w14:textId="77777777" w:rsidR="00FD35F2" w:rsidRDefault="00FD35F2" w:rsidP="00FD35F2">
      <w:pPr>
        <w:pStyle w:val="Cabealho3"/>
        <w:numPr>
          <w:ilvl w:val="2"/>
          <w:numId w:val="66"/>
        </w:numPr>
        <w:tabs>
          <w:tab w:val="left" w:pos="2880"/>
        </w:tabs>
        <w:ind w:hanging="270"/>
      </w:pPr>
      <w:bookmarkStart w:id="196" w:name="_Toc500183083"/>
      <w:r>
        <w:t>Diagrama de sequência</w:t>
      </w:r>
      <w:bookmarkEnd w:id="196"/>
    </w:p>
    <w:p w14:paraId="235DE53E" w14:textId="77777777" w:rsidR="00FD35F2" w:rsidRDefault="00FD35F2" w:rsidP="00FD35F2"/>
    <w:p w14:paraId="27C72D54" w14:textId="77777777" w:rsidR="00FD35F2" w:rsidRDefault="00FD35F2" w:rsidP="00724A24">
      <w:pPr>
        <w:ind w:left="0"/>
      </w:pPr>
    </w:p>
    <w:p w14:paraId="1F22C995" w14:textId="77777777" w:rsidR="00FD35F2" w:rsidRDefault="00FD35F2" w:rsidP="00FD35F2"/>
    <w:p w14:paraId="149C1958" w14:textId="77777777" w:rsidR="00FD35F2" w:rsidRDefault="00FD35F2" w:rsidP="00FD35F2"/>
    <w:p w14:paraId="438511FF" w14:textId="77777777" w:rsidR="00FD35F2" w:rsidRDefault="00FD35F2" w:rsidP="00FD35F2"/>
    <w:p w14:paraId="631032FC" w14:textId="77777777" w:rsidR="00FD35F2" w:rsidRDefault="00FD35F2" w:rsidP="00FD35F2"/>
    <w:p w14:paraId="7F80D518" w14:textId="77777777" w:rsidR="00FD35F2" w:rsidRDefault="00FD35F2" w:rsidP="00FD35F2"/>
    <w:p w14:paraId="0C7BFAF9" w14:textId="77777777" w:rsidR="00FD35F2" w:rsidRDefault="00FD35F2" w:rsidP="00FD35F2"/>
    <w:p w14:paraId="0B57E2AD" w14:textId="77777777" w:rsidR="00FD35F2" w:rsidRDefault="00FD35F2" w:rsidP="00FD35F2"/>
    <w:p w14:paraId="459FAD83" w14:textId="77777777" w:rsidR="00FD35F2" w:rsidRDefault="00FD35F2" w:rsidP="00FD35F2"/>
    <w:p w14:paraId="19D049F1" w14:textId="77777777" w:rsidR="00FD35F2" w:rsidRDefault="00FD35F2" w:rsidP="00FD35F2"/>
    <w:p w14:paraId="66B163BD" w14:textId="77777777" w:rsidR="00FD35F2" w:rsidRDefault="00FD35F2" w:rsidP="00FD35F2"/>
    <w:p w14:paraId="3E4C248C" w14:textId="77777777" w:rsidR="00FD35F2" w:rsidRDefault="00FD35F2" w:rsidP="00FD35F2"/>
    <w:p w14:paraId="0A22F55D" w14:textId="77777777" w:rsidR="00FD35F2" w:rsidRDefault="00FD35F2" w:rsidP="00FD35F2"/>
    <w:p w14:paraId="7A2BB6D7" w14:textId="77777777" w:rsidR="00FD35F2" w:rsidRDefault="00FD35F2" w:rsidP="00FD35F2"/>
    <w:p w14:paraId="7A124FF0" w14:textId="77777777" w:rsidR="00FD35F2" w:rsidRDefault="00FD35F2" w:rsidP="00FD35F2"/>
    <w:p w14:paraId="2B919184" w14:textId="77777777" w:rsidR="00FD35F2" w:rsidRDefault="00FD35F2" w:rsidP="00FD35F2"/>
    <w:p w14:paraId="0A883B04" w14:textId="77777777" w:rsidR="00FD35F2" w:rsidRDefault="00FD35F2" w:rsidP="00FD35F2"/>
    <w:p w14:paraId="274CB590" w14:textId="77777777" w:rsidR="00FD35F2" w:rsidRDefault="00FD35F2" w:rsidP="00FD35F2"/>
    <w:p w14:paraId="44DE1620" w14:textId="77777777" w:rsidR="00FD35F2" w:rsidRDefault="00FD35F2" w:rsidP="00FD35F2"/>
    <w:p w14:paraId="1703A80A" w14:textId="77777777" w:rsidR="00FD35F2" w:rsidRDefault="00FD35F2" w:rsidP="00FD35F2"/>
    <w:p w14:paraId="02523604" w14:textId="77777777" w:rsidR="00FD35F2" w:rsidRDefault="00FD35F2" w:rsidP="00FD35F2"/>
    <w:p w14:paraId="26EEFBA4" w14:textId="77777777" w:rsidR="00FD35F2" w:rsidRDefault="00FD35F2" w:rsidP="00FD35F2"/>
    <w:p w14:paraId="7E6EB1CC" w14:textId="77777777" w:rsidR="00FD35F2" w:rsidRDefault="00FD35F2" w:rsidP="003C3951">
      <w:pPr>
        <w:ind w:left="0"/>
      </w:pPr>
    </w:p>
    <w:p w14:paraId="77A7E215" w14:textId="77777777" w:rsidR="00FD35F2" w:rsidRDefault="00FD35F2" w:rsidP="00FD35F2">
      <w:pPr>
        <w:pStyle w:val="Cabealho3"/>
        <w:numPr>
          <w:ilvl w:val="2"/>
          <w:numId w:val="69"/>
        </w:numPr>
        <w:tabs>
          <w:tab w:val="left" w:pos="2880"/>
        </w:tabs>
        <w:ind w:hanging="270"/>
      </w:pPr>
      <w:bookmarkStart w:id="197" w:name="_Toc500183084"/>
      <w:r>
        <w:t>Ilustração da funcionalidade</w:t>
      </w:r>
      <w:bookmarkEnd w:id="197"/>
    </w:p>
    <w:p w14:paraId="155CF0B1" w14:textId="77777777" w:rsidR="00FD35F2" w:rsidRPr="00FD35F2" w:rsidRDefault="00FD35F2" w:rsidP="00FD35F2"/>
    <w:p w14:paraId="4E7CA573" w14:textId="08068409" w:rsidR="00FC6BE2" w:rsidRDefault="005F6CF7" w:rsidP="00FC6BE2">
      <w:r>
        <w:rPr>
          <w:noProof/>
          <w:lang w:eastAsia="pt-PT"/>
        </w:rPr>
        <mc:AlternateContent>
          <mc:Choice Requires="wpg">
            <w:drawing>
              <wp:anchor distT="0" distB="0" distL="114300" distR="114300" simplePos="0" relativeHeight="251768832" behindDoc="0" locked="0" layoutInCell="1" allowOverlap="1" wp14:anchorId="7D040550" wp14:editId="5CEF88FE">
                <wp:simplePos x="0" y="0"/>
                <wp:positionH relativeFrom="column">
                  <wp:posOffset>-295275</wp:posOffset>
                </wp:positionH>
                <wp:positionV relativeFrom="paragraph">
                  <wp:posOffset>298450</wp:posOffset>
                </wp:positionV>
                <wp:extent cx="6527165" cy="1478915"/>
                <wp:effectExtent l="0" t="0" r="6985" b="6985"/>
                <wp:wrapTight wrapText="bothSides">
                  <wp:wrapPolygon edited="0">
                    <wp:start x="0" y="0"/>
                    <wp:lineTo x="0" y="21424"/>
                    <wp:lineTo x="21560" y="21424"/>
                    <wp:lineTo x="21560" y="0"/>
                    <wp:lineTo x="0" y="0"/>
                  </wp:wrapPolygon>
                </wp:wrapTight>
                <wp:docPr id="218" name="Grupo 218"/>
                <wp:cNvGraphicFramePr/>
                <a:graphic xmlns:a="http://schemas.openxmlformats.org/drawingml/2006/main">
                  <a:graphicData uri="http://schemas.microsoft.com/office/word/2010/wordprocessingGroup">
                    <wpg:wgp>
                      <wpg:cNvGrpSpPr/>
                      <wpg:grpSpPr>
                        <a:xfrm>
                          <a:off x="0" y="0"/>
                          <a:ext cx="6527165" cy="1478915"/>
                          <a:chOff x="0" y="0"/>
                          <a:chExt cx="6527165" cy="1478915"/>
                        </a:xfrm>
                      </wpg:grpSpPr>
                      <pic:pic xmlns:pic="http://schemas.openxmlformats.org/drawingml/2006/picture">
                        <pic:nvPicPr>
                          <pic:cNvPr id="177" name="Imagem 177"/>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6527165" cy="1162685"/>
                          </a:xfrm>
                          <a:prstGeom prst="rect">
                            <a:avLst/>
                          </a:prstGeom>
                        </pic:spPr>
                      </pic:pic>
                      <wps:wsp>
                        <wps:cNvPr id="180" name="Caixa de texto 180"/>
                        <wps:cNvSpPr txBox="1"/>
                        <wps:spPr>
                          <a:xfrm>
                            <a:off x="0" y="1219200"/>
                            <a:ext cx="6527165" cy="259715"/>
                          </a:xfrm>
                          <a:prstGeom prst="rect">
                            <a:avLst/>
                          </a:prstGeom>
                          <a:solidFill>
                            <a:prstClr val="white"/>
                          </a:solidFill>
                          <a:ln>
                            <a:noFill/>
                          </a:ln>
                        </wps:spPr>
                        <wps:txbx>
                          <w:txbxContent>
                            <w:p w14:paraId="49894A3E" w14:textId="2359A70E" w:rsidR="0072233D" w:rsidRPr="006A6A74" w:rsidRDefault="0072233D" w:rsidP="00DF0C71">
                              <w:pPr>
                                <w:pStyle w:val="Legenda"/>
                                <w:jc w:val="center"/>
                                <w:rPr>
                                  <w:noProof/>
                                  <w:color w:val="404040" w:themeColor="text1" w:themeTint="BF"/>
                                </w:rPr>
                              </w:pPr>
                              <w:bookmarkStart w:id="198" w:name="_Toc499477235"/>
                              <w:r>
                                <w:t xml:space="preserve">Figura </w:t>
                              </w:r>
                              <w:r>
                                <w:fldChar w:fldCharType="begin"/>
                              </w:r>
                              <w:r>
                                <w:instrText xml:space="preserve"> SEQ Figura \* ARABIC </w:instrText>
                              </w:r>
                              <w:r>
                                <w:fldChar w:fldCharType="separate"/>
                              </w:r>
                              <w:r>
                                <w:rPr>
                                  <w:noProof/>
                                </w:rPr>
                                <w:t>37</w:t>
                              </w:r>
                              <w:r>
                                <w:fldChar w:fldCharType="end"/>
                              </w:r>
                              <w:r>
                                <w:t xml:space="preserve"> - REQ_14: </w:t>
                              </w:r>
                              <w:proofErr w:type="spellStart"/>
                              <w:r>
                                <w:t>View</w:t>
                              </w:r>
                              <w:proofErr w:type="spellEnd"/>
                              <w:r>
                                <w:t xml:space="preserve"> da lista de amostras analisadas</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040550" id="Grupo 218" o:spid="_x0000_s1114" style="position:absolute;left:0;text-align:left;margin-left:-23.25pt;margin-top:23.5pt;width:513.95pt;height:116.45pt;z-index:251768832" coordsize="65271,14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">
                <v:shape id="Imagem 177" o:spid="_x0000_s1115" type="#_x0000_t75" style="position:absolute;width:65271;height:11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zBXbBAAAA3AAAAA8AAABkcnMvZG93bnJldi54bWxET0uLwjAQvi/4H8IIe1k0dQ9WqlF0YUHQ&#10;hfoAr0MzNsVmUpqo9d+bBcHbfHzPmS06W4sbtb5yrGA0TEAQF05XXCo4Hn4HExA+IGusHZOCB3lY&#10;zHsfM8y0u/OObvtQihjCPkMFJoQmk9IXhiz6oWuII3d2rcUQYVtK3eI9httafifJWFqsODYYbOjH&#10;UHHZX62C5i8/5I9ap9v8CyuzKk842pyU+ux3yymIQF14i1/utY7z0xT+n4kXyPk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czBXbBAAAA3AAAAA8AAAAAAAAAAAAAAAAAnwIA&#10;AGRycy9kb3ducmV2LnhtbFBLBQYAAAAABAAEAPcAAACNAwAAAAA=&#10;">
                  <v:imagedata r:id="rId125" o:title=""/>
                  <v:path arrowok="t"/>
                </v:shape>
                <v:shape id="Caixa de texto 180" o:spid="_x0000_s1116" type="#_x0000_t202" style="position:absolute;top:12192;width:65271;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qLMcA&#10;AADcAAAADwAAAGRycy9kb3ducmV2LnhtbESPQUsDMRCF70L/QxjBi7TZaillbVpKUVAvxbWX3obN&#10;dLO6mSxJtl3/vXMQvM3w3rz3zXo7+k5dKKY2sIH5rABFXAfbcmPg+PkyXYFKGdliF5gM/FCC7WZy&#10;s8bShit/0KXKjZIQTiUacDn3pdapduQxzUJPLNo5RI9Z1thoG/Eq4b7TD0Wx1B5blgaHPe0d1d/V&#10;4A0cFqeDux/Oz++7xWN8Ow775VdTGXN3O+6eQGUa87/57/rVCv5K8OUZmUB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lKizHAAAA3AAAAA8AAAAAAAAAAAAAAAAAmAIAAGRy&#10;cy9kb3ducmV2LnhtbFBLBQYAAAAABAAEAPUAAACMAwAAAAA=&#10;" stroked="f">
                  <v:textbox style="mso-fit-shape-to-text:t" inset="0,0,0,0">
                    <w:txbxContent>
                      <w:p w14:paraId="49894A3E" w14:textId="2359A70E" w:rsidR="0072233D" w:rsidRPr="006A6A74" w:rsidRDefault="0072233D" w:rsidP="00DF0C71">
                        <w:pPr>
                          <w:pStyle w:val="Legenda"/>
                          <w:jc w:val="center"/>
                          <w:rPr>
                            <w:noProof/>
                            <w:color w:val="404040" w:themeColor="text1" w:themeTint="BF"/>
                          </w:rPr>
                        </w:pPr>
                        <w:bookmarkStart w:id="199" w:name="_Toc499477235"/>
                        <w:r>
                          <w:t xml:space="preserve">Figura </w:t>
                        </w:r>
                        <w:r>
                          <w:fldChar w:fldCharType="begin"/>
                        </w:r>
                        <w:r>
                          <w:instrText xml:space="preserve"> SEQ Figura \* ARABIC </w:instrText>
                        </w:r>
                        <w:r>
                          <w:fldChar w:fldCharType="separate"/>
                        </w:r>
                        <w:r>
                          <w:rPr>
                            <w:noProof/>
                          </w:rPr>
                          <w:t>37</w:t>
                        </w:r>
                        <w:r>
                          <w:fldChar w:fldCharType="end"/>
                        </w:r>
                        <w:r>
                          <w:t xml:space="preserve"> - REQ_14: </w:t>
                        </w:r>
                        <w:proofErr w:type="spellStart"/>
                        <w:r>
                          <w:t>View</w:t>
                        </w:r>
                        <w:proofErr w:type="spellEnd"/>
                        <w:r>
                          <w:t xml:space="preserve"> da lista de amostras analisadas</w:t>
                        </w:r>
                        <w:bookmarkEnd w:id="199"/>
                      </w:p>
                    </w:txbxContent>
                  </v:textbox>
                </v:shape>
                <w10:wrap type="tight"/>
              </v:group>
            </w:pict>
          </mc:Fallback>
        </mc:AlternateContent>
      </w:r>
    </w:p>
    <w:p w14:paraId="434D4A41" w14:textId="4BD52CCF" w:rsidR="00FC6BE2" w:rsidRDefault="00FC6BE2" w:rsidP="00FC6BE2"/>
    <w:p w14:paraId="1E5247EF" w14:textId="14FBB3AF" w:rsidR="00FC6BE2" w:rsidRDefault="00FC6BE2" w:rsidP="00FC6BE2"/>
    <w:p w14:paraId="55A4F25F" w14:textId="513C0C2E" w:rsidR="00FC6BE2" w:rsidRDefault="005F6CF7" w:rsidP="00FC6BE2">
      <w:r>
        <w:rPr>
          <w:noProof/>
          <w:lang w:eastAsia="pt-PT"/>
        </w:rPr>
        <mc:AlternateContent>
          <mc:Choice Requires="wpg">
            <w:drawing>
              <wp:anchor distT="0" distB="0" distL="114300" distR="114300" simplePos="0" relativeHeight="251771904" behindDoc="0" locked="0" layoutInCell="1" allowOverlap="1" wp14:anchorId="07AC1C0D" wp14:editId="6C67509D">
                <wp:simplePos x="0" y="0"/>
                <wp:positionH relativeFrom="column">
                  <wp:posOffset>-333375</wp:posOffset>
                </wp:positionH>
                <wp:positionV relativeFrom="paragraph">
                  <wp:posOffset>237490</wp:posOffset>
                </wp:positionV>
                <wp:extent cx="6611620" cy="3650615"/>
                <wp:effectExtent l="0" t="0" r="0" b="6985"/>
                <wp:wrapTight wrapText="bothSides">
                  <wp:wrapPolygon edited="0">
                    <wp:start x="0" y="0"/>
                    <wp:lineTo x="0" y="21529"/>
                    <wp:lineTo x="21534" y="21529"/>
                    <wp:lineTo x="21534" y="0"/>
                    <wp:lineTo x="0" y="0"/>
                  </wp:wrapPolygon>
                </wp:wrapTight>
                <wp:docPr id="219" name="Grupo 219"/>
                <wp:cNvGraphicFramePr/>
                <a:graphic xmlns:a="http://schemas.openxmlformats.org/drawingml/2006/main">
                  <a:graphicData uri="http://schemas.microsoft.com/office/word/2010/wordprocessingGroup">
                    <wpg:wgp>
                      <wpg:cNvGrpSpPr/>
                      <wpg:grpSpPr>
                        <a:xfrm>
                          <a:off x="0" y="0"/>
                          <a:ext cx="6611620" cy="3650615"/>
                          <a:chOff x="0" y="0"/>
                          <a:chExt cx="6611620" cy="3650615"/>
                        </a:xfrm>
                      </wpg:grpSpPr>
                      <pic:pic xmlns:pic="http://schemas.openxmlformats.org/drawingml/2006/picture">
                        <pic:nvPicPr>
                          <pic:cNvPr id="178" name="Imagem 178"/>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6611620" cy="3333115"/>
                          </a:xfrm>
                          <a:prstGeom prst="rect">
                            <a:avLst/>
                          </a:prstGeom>
                        </pic:spPr>
                      </pic:pic>
                      <wps:wsp>
                        <wps:cNvPr id="181" name="Caixa de texto 181"/>
                        <wps:cNvSpPr txBox="1"/>
                        <wps:spPr>
                          <a:xfrm>
                            <a:off x="0" y="3390900"/>
                            <a:ext cx="6611620" cy="259715"/>
                          </a:xfrm>
                          <a:prstGeom prst="rect">
                            <a:avLst/>
                          </a:prstGeom>
                          <a:solidFill>
                            <a:prstClr val="white"/>
                          </a:solidFill>
                          <a:ln>
                            <a:noFill/>
                          </a:ln>
                        </wps:spPr>
                        <wps:txbx>
                          <w:txbxContent>
                            <w:p w14:paraId="14ECBCC9" w14:textId="12B74FE3" w:rsidR="0072233D" w:rsidRPr="002033E0" w:rsidRDefault="0072233D" w:rsidP="00DF0C71">
                              <w:pPr>
                                <w:pStyle w:val="Legenda"/>
                                <w:jc w:val="center"/>
                                <w:rPr>
                                  <w:noProof/>
                                  <w:color w:val="404040" w:themeColor="text1" w:themeTint="BF"/>
                                </w:rPr>
                              </w:pPr>
                              <w:bookmarkStart w:id="200" w:name="_Toc499477236"/>
                              <w:r>
                                <w:t xml:space="preserve">Figura </w:t>
                              </w:r>
                              <w:r>
                                <w:fldChar w:fldCharType="begin"/>
                              </w:r>
                              <w:r>
                                <w:instrText xml:space="preserve"> SEQ Figura \* ARABIC </w:instrText>
                              </w:r>
                              <w:r>
                                <w:fldChar w:fldCharType="separate"/>
                              </w:r>
                              <w:r>
                                <w:rPr>
                                  <w:noProof/>
                                </w:rPr>
                                <w:t>38</w:t>
                              </w:r>
                              <w:r>
                                <w:fldChar w:fldCharType="end"/>
                              </w:r>
                              <w:r>
                                <w:t xml:space="preserve"> - REQ_14: </w:t>
                              </w:r>
                              <w:proofErr w:type="spellStart"/>
                              <w:r>
                                <w:t>View</w:t>
                              </w:r>
                              <w:proofErr w:type="spellEnd"/>
                              <w:r>
                                <w:t xml:space="preserve"> dos detalhes de uma amostra</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AC1C0D" id="Grupo 219" o:spid="_x0000_s1117" style="position:absolute;left:0;text-align:left;margin-left:-26.25pt;margin-top:18.7pt;width:520.6pt;height:287.45pt;z-index:251771904" coordsize="66116,36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">
                <v:shape id="Imagem 178" o:spid="_x0000_s1118" type="#_x0000_t75" style="position:absolute;width:66116;height:33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b6NzEAAAA3AAAAA8AAABkcnMvZG93bnJldi54bWxEj0FrAjEQhe8F/0MYobearWCVrVGKIAge&#10;ilYt3obNuBvcTJYk6vbfdw6F3mZ4b977Zr7sfavuFJMLbOB1VIAiroJ1XBs4fK1fZqBSRrbYBiYD&#10;P5RguRg8zbG04cE7uu9zrSSEU4kGmpy7UutUNeQxjUJHLNolRI9Z1lhrG/Eh4b7V46J40x4dS0OD&#10;Ha0aqq77mzdwcX3cfmZ2p4nz1/P0fNx9F2tjnof9xzuoTH3+N/9db6zgT4VWnpEJ9O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Tb6NzEAAAA3AAAAA8AAAAAAAAAAAAAAAAA&#10;nwIAAGRycy9kb3ducmV2LnhtbFBLBQYAAAAABAAEAPcAAACQAwAAAAA=&#10;">
                  <v:imagedata r:id="rId127" o:title=""/>
                  <v:path arrowok="t"/>
                </v:shape>
                <v:shape id="Caixa de texto 181" o:spid="_x0000_s1119" type="#_x0000_t202" style="position:absolute;top:33909;width:6611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mPt8QA&#10;AADcAAAADwAAAGRycy9kb3ducmV2LnhtbERPTWsCMRC9F/wPYQQvpWa1IrIaRUSh9SLdevE2bMbN&#10;tpvJkmR1++9NodDbPN7nrDa9bcSNfKgdK5iMMxDEpdM1VwrOn4eXBYgQkTU2jknBDwXYrAdPK8y1&#10;u/MH3YpYiRTCIUcFJsY2lzKUhiyGsWuJE3d13mJM0FdSe7yncNvIaZbNpcWaU4PBlnaGyu+iswpO&#10;s8vJPHfX/XE7e/Xv5243/6oKpUbDfrsEEamP/+I/95tO8xcT+H0mXS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pj7fEAAAA3AAAAA8AAAAAAAAAAAAAAAAAmAIAAGRycy9k&#10;b3ducmV2LnhtbFBLBQYAAAAABAAEAPUAAACJAwAAAAA=&#10;" stroked="f">
                  <v:textbox style="mso-fit-shape-to-text:t" inset="0,0,0,0">
                    <w:txbxContent>
                      <w:p w14:paraId="14ECBCC9" w14:textId="12B74FE3" w:rsidR="0072233D" w:rsidRPr="002033E0" w:rsidRDefault="0072233D" w:rsidP="00DF0C71">
                        <w:pPr>
                          <w:pStyle w:val="Legenda"/>
                          <w:jc w:val="center"/>
                          <w:rPr>
                            <w:noProof/>
                            <w:color w:val="404040" w:themeColor="text1" w:themeTint="BF"/>
                          </w:rPr>
                        </w:pPr>
                        <w:bookmarkStart w:id="201" w:name="_Toc499477236"/>
                        <w:r>
                          <w:t xml:space="preserve">Figura </w:t>
                        </w:r>
                        <w:r>
                          <w:fldChar w:fldCharType="begin"/>
                        </w:r>
                        <w:r>
                          <w:instrText xml:space="preserve"> SEQ Figura \* ARABIC </w:instrText>
                        </w:r>
                        <w:r>
                          <w:fldChar w:fldCharType="separate"/>
                        </w:r>
                        <w:r>
                          <w:rPr>
                            <w:noProof/>
                          </w:rPr>
                          <w:t>38</w:t>
                        </w:r>
                        <w:r>
                          <w:fldChar w:fldCharType="end"/>
                        </w:r>
                        <w:r>
                          <w:t xml:space="preserve"> - REQ_14: </w:t>
                        </w:r>
                        <w:proofErr w:type="spellStart"/>
                        <w:r>
                          <w:t>View</w:t>
                        </w:r>
                        <w:proofErr w:type="spellEnd"/>
                        <w:r>
                          <w:t xml:space="preserve"> dos detalhes de uma amostra</w:t>
                        </w:r>
                        <w:bookmarkEnd w:id="201"/>
                      </w:p>
                    </w:txbxContent>
                  </v:textbox>
                </v:shape>
                <w10:wrap type="tight"/>
              </v:group>
            </w:pict>
          </mc:Fallback>
        </mc:AlternateContent>
      </w:r>
    </w:p>
    <w:p w14:paraId="55FA8BEC" w14:textId="1828ED9A" w:rsidR="00FC6BE2" w:rsidRDefault="00FC6BE2" w:rsidP="00FC6BE2"/>
    <w:p w14:paraId="0C866309" w14:textId="7A3993B5" w:rsidR="00FC6BE2" w:rsidRDefault="00FC6BE2" w:rsidP="00FC6BE2"/>
    <w:p w14:paraId="134930C0" w14:textId="63693E3D" w:rsidR="00FC6BE2" w:rsidRDefault="00FC6BE2" w:rsidP="00FC6BE2"/>
    <w:p w14:paraId="5FFCEC34" w14:textId="562B8D97" w:rsidR="00FC6BE2" w:rsidRDefault="00FC6BE2" w:rsidP="00FC6BE2"/>
    <w:p w14:paraId="162E19BB" w14:textId="1ECD9BE6" w:rsidR="00FC6BE2" w:rsidRDefault="00FC6BE2" w:rsidP="00FC6BE2"/>
    <w:p w14:paraId="50E28173" w14:textId="08891B5A" w:rsidR="00FC6BE2" w:rsidRDefault="00FC6BE2" w:rsidP="00FC6BE2"/>
    <w:p w14:paraId="0EEAFDE7" w14:textId="0061B17E" w:rsidR="00FC6BE2" w:rsidRDefault="005F6CF7" w:rsidP="00FC6BE2">
      <w:r>
        <w:rPr>
          <w:noProof/>
          <w:lang w:eastAsia="pt-PT"/>
        </w:rPr>
        <w:lastRenderedPageBreak/>
        <mc:AlternateContent>
          <mc:Choice Requires="wpg">
            <w:drawing>
              <wp:anchor distT="0" distB="0" distL="114300" distR="114300" simplePos="0" relativeHeight="251774976" behindDoc="0" locked="0" layoutInCell="1" allowOverlap="1" wp14:anchorId="3EE2F189" wp14:editId="528C76CB">
                <wp:simplePos x="0" y="0"/>
                <wp:positionH relativeFrom="column">
                  <wp:posOffset>-161925</wp:posOffset>
                </wp:positionH>
                <wp:positionV relativeFrom="paragraph">
                  <wp:posOffset>209550</wp:posOffset>
                </wp:positionV>
                <wp:extent cx="6267450" cy="4717415"/>
                <wp:effectExtent l="0" t="0" r="0" b="6985"/>
                <wp:wrapTight wrapText="bothSides">
                  <wp:wrapPolygon edited="0">
                    <wp:start x="0" y="0"/>
                    <wp:lineTo x="0" y="21545"/>
                    <wp:lineTo x="21534" y="21545"/>
                    <wp:lineTo x="21534" y="0"/>
                    <wp:lineTo x="0" y="0"/>
                  </wp:wrapPolygon>
                </wp:wrapTight>
                <wp:docPr id="220" name="Grupo 220"/>
                <wp:cNvGraphicFramePr/>
                <a:graphic xmlns:a="http://schemas.openxmlformats.org/drawingml/2006/main">
                  <a:graphicData uri="http://schemas.microsoft.com/office/word/2010/wordprocessingGroup">
                    <wpg:wgp>
                      <wpg:cNvGrpSpPr/>
                      <wpg:grpSpPr>
                        <a:xfrm>
                          <a:off x="0" y="0"/>
                          <a:ext cx="6267450" cy="4717415"/>
                          <a:chOff x="0" y="0"/>
                          <a:chExt cx="6267450" cy="4717415"/>
                        </a:xfrm>
                      </wpg:grpSpPr>
                      <pic:pic xmlns:pic="http://schemas.openxmlformats.org/drawingml/2006/picture">
                        <pic:nvPicPr>
                          <pic:cNvPr id="179" name="Imagem 179"/>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6267450" cy="4401820"/>
                          </a:xfrm>
                          <a:prstGeom prst="rect">
                            <a:avLst/>
                          </a:prstGeom>
                        </pic:spPr>
                      </pic:pic>
                      <wps:wsp>
                        <wps:cNvPr id="182" name="Caixa de texto 182"/>
                        <wps:cNvSpPr txBox="1"/>
                        <wps:spPr>
                          <a:xfrm>
                            <a:off x="0" y="4457700"/>
                            <a:ext cx="6267450" cy="259715"/>
                          </a:xfrm>
                          <a:prstGeom prst="rect">
                            <a:avLst/>
                          </a:prstGeom>
                          <a:solidFill>
                            <a:prstClr val="white"/>
                          </a:solidFill>
                          <a:ln>
                            <a:noFill/>
                          </a:ln>
                        </wps:spPr>
                        <wps:txbx>
                          <w:txbxContent>
                            <w:p w14:paraId="19262537" w14:textId="6343D575" w:rsidR="0072233D" w:rsidRPr="008F5570" w:rsidRDefault="0072233D" w:rsidP="00DF0C71">
                              <w:pPr>
                                <w:pStyle w:val="Legenda"/>
                                <w:jc w:val="center"/>
                                <w:rPr>
                                  <w:noProof/>
                                  <w:color w:val="404040" w:themeColor="text1" w:themeTint="BF"/>
                                </w:rPr>
                              </w:pPr>
                              <w:bookmarkStart w:id="202" w:name="_Toc499477237"/>
                              <w:r>
                                <w:t xml:space="preserve">Figura </w:t>
                              </w:r>
                              <w:r>
                                <w:fldChar w:fldCharType="begin"/>
                              </w:r>
                              <w:r>
                                <w:instrText xml:space="preserve"> SEQ Figura \* ARABIC </w:instrText>
                              </w:r>
                              <w:r>
                                <w:fldChar w:fldCharType="separate"/>
                              </w:r>
                              <w:r>
                                <w:rPr>
                                  <w:noProof/>
                                </w:rPr>
                                <w:t>39</w:t>
                              </w:r>
                              <w:r>
                                <w:fldChar w:fldCharType="end"/>
                              </w:r>
                              <w:r>
                                <w:t xml:space="preserve"> - REQ_14: </w:t>
                              </w:r>
                              <w:proofErr w:type="spellStart"/>
                              <w:r>
                                <w:t>View</w:t>
                              </w:r>
                              <w:proofErr w:type="spellEnd"/>
                              <w:r>
                                <w:t xml:space="preserve"> da criopreservação de uma amostra</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E2F189" id="Grupo 220" o:spid="_x0000_s1120" style="position:absolute;left:0;text-align:left;margin-left:-12.75pt;margin-top:16.5pt;width:493.5pt;height:371.45pt;z-index:251774976" coordsize="62674,47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">
                <v:shape id="Imagem 179" o:spid="_x0000_s1121" type="#_x0000_t75" style="position:absolute;width:62674;height:440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vps29AAAA3AAAAA8AAABkcnMvZG93bnJldi54bWxET70KwjAQ3gXfIZzgpqkOVatRRBR09Gfo&#10;eDRnW2wupUm1vr0RBLf7+H5vtelMJZ7UuNKygsk4AkGcWV1yruB2PYzmIJxH1lhZJgVvcrBZ93sr&#10;TLR98ZmeF5+LEMIuQQWF93UipcsKMujGtiYO3N02Bn2ATS51g68Qbio5jaJYGiw5NBRY066g7HFp&#10;jYL0NG/TvdvlWZtu0VxPKKs4Vmo46LZLEJ46/xf/3Ecd5s8W8H0mXCDXH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Na+mzb0AAADcAAAADwAAAAAAAAAAAAAAAACfAgAAZHJz&#10;L2Rvd25yZXYueG1sUEsFBgAAAAAEAAQA9wAAAIkDAAAAAA==&#10;">
                  <v:imagedata r:id="rId129" o:title=""/>
                  <v:path arrowok="t"/>
                </v:shape>
                <v:shape id="Caixa de texto 182" o:spid="_x0000_s1122" type="#_x0000_t202" style="position:absolute;top:44577;width:62674;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sRwMQA&#10;AADcAAAADwAAAGRycy9kb3ducmV2LnhtbERPTWsCMRC9F/ofwhR6KZqtishqFJEWai/S1Yu3YTNu&#10;VjeTJcnq9t83gtDbPN7nLFa9bcSVfKgdK3gfZiCIS6drrhQc9p+DGYgQkTU2jknBLwVYLZ+fFphr&#10;d+MfuhaxEimEQ44KTIxtLmUoDVkMQ9cSJ+7kvMWYoK+k9nhL4baRoyybSos1pwaDLW0MlZeiswp2&#10;k+POvHWnj+/1ZOy3h24zPVeFUq8v/XoOIlIf/8UP95dO82cjuD+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7EcDEAAAA3AAAAA8AAAAAAAAAAAAAAAAAmAIAAGRycy9k&#10;b3ducmV2LnhtbFBLBQYAAAAABAAEAPUAAACJAwAAAAA=&#10;" stroked="f">
                  <v:textbox style="mso-fit-shape-to-text:t" inset="0,0,0,0">
                    <w:txbxContent>
                      <w:p w14:paraId="19262537" w14:textId="6343D575" w:rsidR="0072233D" w:rsidRPr="008F5570" w:rsidRDefault="0072233D" w:rsidP="00DF0C71">
                        <w:pPr>
                          <w:pStyle w:val="Legenda"/>
                          <w:jc w:val="center"/>
                          <w:rPr>
                            <w:noProof/>
                            <w:color w:val="404040" w:themeColor="text1" w:themeTint="BF"/>
                          </w:rPr>
                        </w:pPr>
                        <w:bookmarkStart w:id="203" w:name="_Toc499477237"/>
                        <w:r>
                          <w:t xml:space="preserve">Figura </w:t>
                        </w:r>
                        <w:r>
                          <w:fldChar w:fldCharType="begin"/>
                        </w:r>
                        <w:r>
                          <w:instrText xml:space="preserve"> SEQ Figura \* ARABIC </w:instrText>
                        </w:r>
                        <w:r>
                          <w:fldChar w:fldCharType="separate"/>
                        </w:r>
                        <w:r>
                          <w:rPr>
                            <w:noProof/>
                          </w:rPr>
                          <w:t>39</w:t>
                        </w:r>
                        <w:r>
                          <w:fldChar w:fldCharType="end"/>
                        </w:r>
                        <w:r>
                          <w:t xml:space="preserve"> - REQ_14: </w:t>
                        </w:r>
                        <w:proofErr w:type="spellStart"/>
                        <w:r>
                          <w:t>View</w:t>
                        </w:r>
                        <w:proofErr w:type="spellEnd"/>
                        <w:r>
                          <w:t xml:space="preserve"> da criopreservação de uma amostra</w:t>
                        </w:r>
                        <w:bookmarkEnd w:id="203"/>
                      </w:p>
                    </w:txbxContent>
                  </v:textbox>
                </v:shape>
                <w10:wrap type="tight"/>
              </v:group>
            </w:pict>
          </mc:Fallback>
        </mc:AlternateContent>
      </w:r>
    </w:p>
    <w:p w14:paraId="2CEAC0B3" w14:textId="4A242313" w:rsidR="00FC6BE2" w:rsidRDefault="00FC6BE2" w:rsidP="00DF0C71">
      <w:pPr>
        <w:ind w:left="0"/>
      </w:pPr>
    </w:p>
    <w:p w14:paraId="2CD05179" w14:textId="75CB449E" w:rsidR="00FC6BE2" w:rsidRDefault="00FC6BE2" w:rsidP="00FC6BE2"/>
    <w:p w14:paraId="075B2D0E" w14:textId="3A4F259F" w:rsidR="00FC6BE2" w:rsidRDefault="00FC6BE2" w:rsidP="00FC6BE2"/>
    <w:p w14:paraId="1233AD88" w14:textId="51BDDD51" w:rsidR="00FC6BE2" w:rsidRDefault="00FC6BE2" w:rsidP="00FC6BE2"/>
    <w:p w14:paraId="7BE050FA" w14:textId="769A2559" w:rsidR="00FC6BE2" w:rsidRDefault="00FC6BE2" w:rsidP="00FC6BE2"/>
    <w:p w14:paraId="1297B93A" w14:textId="31564445" w:rsidR="00FC6BE2" w:rsidRDefault="00FC6BE2" w:rsidP="00FC6BE2"/>
    <w:p w14:paraId="5585CEE0" w14:textId="3686C9EB" w:rsidR="00FC6BE2" w:rsidRDefault="00FC6BE2" w:rsidP="00FC6BE2"/>
    <w:p w14:paraId="6BFD0234" w14:textId="70B73E63" w:rsidR="00FC6BE2" w:rsidRDefault="00FC6BE2" w:rsidP="00FC6BE2"/>
    <w:p w14:paraId="3992EBD0" w14:textId="73972108" w:rsidR="00FC6BE2" w:rsidRDefault="00FC6BE2" w:rsidP="00FD35F2">
      <w:pPr>
        <w:ind w:left="0"/>
      </w:pPr>
    </w:p>
    <w:p w14:paraId="3E21FF51" w14:textId="7DDC38F9" w:rsidR="00FC6BE2" w:rsidRDefault="00FC6BE2" w:rsidP="00DF0C71">
      <w:pPr>
        <w:ind w:left="0"/>
      </w:pPr>
    </w:p>
    <w:p w14:paraId="2B7DE022" w14:textId="77777777" w:rsidR="00FC6BE2" w:rsidRPr="00FC6BE2" w:rsidRDefault="00FC6BE2" w:rsidP="00FC6BE2"/>
    <w:p w14:paraId="5E6B3C54" w14:textId="05AFA4EF" w:rsidR="00FC6BE2" w:rsidRDefault="00411ABC" w:rsidP="005E6B4D">
      <w:pPr>
        <w:pStyle w:val="Cabealho2"/>
        <w:numPr>
          <w:ilvl w:val="1"/>
          <w:numId w:val="66"/>
        </w:numPr>
      </w:pPr>
      <w:bookmarkStart w:id="204" w:name="_Toc500183085"/>
      <w:r>
        <w:lastRenderedPageBreak/>
        <w:t>REQ 15</w:t>
      </w:r>
      <w:r w:rsidR="000A4B61">
        <w:t xml:space="preserve"> – Visualização da alocação das amostras no Banco de criopreservação</w:t>
      </w:r>
      <w:bookmarkEnd w:id="204"/>
    </w:p>
    <w:p w14:paraId="4EBDF439" w14:textId="77777777" w:rsidR="00FD35F2" w:rsidRDefault="00FD35F2" w:rsidP="00FD35F2">
      <w:pPr>
        <w:pStyle w:val="Cabealho3"/>
        <w:numPr>
          <w:ilvl w:val="2"/>
          <w:numId w:val="66"/>
        </w:numPr>
        <w:ind w:left="2430" w:hanging="540"/>
      </w:pPr>
      <w:bookmarkStart w:id="205" w:name="_Toc500183086"/>
      <w:r>
        <w:t>Análise de requisitos</w:t>
      </w:r>
      <w:bookmarkEnd w:id="205"/>
    </w:p>
    <w:p w14:paraId="684EFFB4" w14:textId="77777777" w:rsidR="00FD35F2" w:rsidRDefault="00FD35F2" w:rsidP="00FD35F2"/>
    <w:tbl>
      <w:tblPr>
        <w:tblStyle w:val="SyllabusTable-withBorders"/>
        <w:tblW w:w="0" w:type="auto"/>
        <w:tblLook w:val="04A0" w:firstRow="1" w:lastRow="0" w:firstColumn="1" w:lastColumn="0" w:noHBand="0" w:noVBand="1"/>
      </w:tblPr>
      <w:tblGrid>
        <w:gridCol w:w="1604"/>
        <w:gridCol w:w="7502"/>
      </w:tblGrid>
      <w:tr w:rsidR="00FD35F2" w14:paraId="349CCE69"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39B483CB" w14:textId="77777777" w:rsidR="00FD35F2" w:rsidRPr="001151C7" w:rsidRDefault="00FD35F2" w:rsidP="009923F4">
            <w:pPr>
              <w:ind w:left="0"/>
              <w:jc w:val="center"/>
              <w:rPr>
                <w:b w:val="0"/>
              </w:rPr>
            </w:pPr>
            <w:r w:rsidRPr="001151C7">
              <w:rPr>
                <w:b w:val="0"/>
              </w:rPr>
              <w:t>Identificador</w:t>
            </w:r>
          </w:p>
        </w:tc>
        <w:tc>
          <w:tcPr>
            <w:tcW w:w="7502" w:type="dxa"/>
          </w:tcPr>
          <w:p w14:paraId="5D30CFB2" w14:textId="77777777" w:rsidR="00FD35F2" w:rsidRDefault="00FD35F2" w:rsidP="009923F4">
            <w:pPr>
              <w:ind w:left="0"/>
              <w:cnfStyle w:val="100000000000" w:firstRow="1" w:lastRow="0" w:firstColumn="0" w:lastColumn="0" w:oddVBand="0" w:evenVBand="0" w:oddHBand="0" w:evenHBand="0" w:firstRowFirstColumn="0" w:firstRowLastColumn="0" w:lastRowFirstColumn="0" w:lastRowLastColumn="0"/>
            </w:pPr>
          </w:p>
        </w:tc>
      </w:tr>
      <w:tr w:rsidR="00FD35F2" w14:paraId="57A80BB1"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EA75773" w14:textId="77777777" w:rsidR="00FD35F2" w:rsidRPr="001151C7" w:rsidRDefault="00FD35F2" w:rsidP="009923F4">
            <w:pPr>
              <w:ind w:left="0"/>
              <w:jc w:val="center"/>
              <w:rPr>
                <w:b w:val="0"/>
              </w:rPr>
            </w:pPr>
            <w:r w:rsidRPr="001151C7">
              <w:rPr>
                <w:b w:val="0"/>
              </w:rPr>
              <w:t>Nome</w:t>
            </w:r>
          </w:p>
        </w:tc>
        <w:tc>
          <w:tcPr>
            <w:tcW w:w="7502" w:type="dxa"/>
          </w:tcPr>
          <w:p w14:paraId="74D2D7A7" w14:textId="0D1D909C" w:rsidR="00FD35F2" w:rsidRDefault="00A636E5" w:rsidP="009923F4">
            <w:pPr>
              <w:ind w:left="0"/>
              <w:cnfStyle w:val="000000000000" w:firstRow="0" w:lastRow="0" w:firstColumn="0" w:lastColumn="0" w:oddVBand="0" w:evenVBand="0" w:oddHBand="0" w:evenHBand="0" w:firstRowFirstColumn="0" w:firstRowLastColumn="0" w:lastRowFirstColumn="0" w:lastRowLastColumn="0"/>
            </w:pPr>
            <w:r>
              <w:t>Visualização da alocação das amostras no Banco de Criopreservação</w:t>
            </w:r>
          </w:p>
        </w:tc>
      </w:tr>
      <w:tr w:rsidR="00FD35F2" w14:paraId="63C2CAD3"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64D56009" w14:textId="77777777" w:rsidR="00FD35F2" w:rsidRPr="001151C7" w:rsidRDefault="00FD35F2" w:rsidP="009923F4">
            <w:pPr>
              <w:ind w:left="0"/>
              <w:jc w:val="center"/>
              <w:rPr>
                <w:b w:val="0"/>
              </w:rPr>
            </w:pPr>
            <w:r w:rsidRPr="001151C7">
              <w:rPr>
                <w:b w:val="0"/>
              </w:rPr>
              <w:t>Descrição</w:t>
            </w:r>
          </w:p>
        </w:tc>
        <w:tc>
          <w:tcPr>
            <w:tcW w:w="7502" w:type="dxa"/>
          </w:tcPr>
          <w:p w14:paraId="68D23832" w14:textId="7FC17C93" w:rsidR="00FD35F2" w:rsidRDefault="00A636E5" w:rsidP="00A636E5">
            <w:pPr>
              <w:ind w:left="0"/>
              <w:cnfStyle w:val="000000000000" w:firstRow="0" w:lastRow="0" w:firstColumn="0" w:lastColumn="0" w:oddVBand="0" w:evenVBand="0" w:oddHBand="0" w:evenHBand="0" w:firstRowFirstColumn="0" w:firstRowLastColumn="0" w:lastRowFirstColumn="0" w:lastRowLastColumn="0"/>
            </w:pPr>
            <w:r>
              <w:t xml:space="preserve">O Embriologista, enquanto utilizador registado do sistema, pode aceder à secção de “Alocação” na sua página da </w:t>
            </w:r>
            <w:proofErr w:type="spellStart"/>
            <w:r>
              <w:t>iGAM</w:t>
            </w:r>
            <w:proofErr w:type="spellEnd"/>
            <w:r>
              <w:t xml:space="preserve"> para visualizar a lista de amostras e as suas alocações.</w:t>
            </w:r>
          </w:p>
        </w:tc>
      </w:tr>
    </w:tbl>
    <w:p w14:paraId="42EBF9BD" w14:textId="77777777" w:rsidR="00FD35F2" w:rsidRDefault="00FD35F2" w:rsidP="00FD35F2"/>
    <w:p w14:paraId="71D88F84" w14:textId="77777777" w:rsidR="00FD35F2" w:rsidRDefault="00FD35F2" w:rsidP="00FD35F2"/>
    <w:tbl>
      <w:tblPr>
        <w:tblStyle w:val="SyllabusTable-withBorders"/>
        <w:tblW w:w="0" w:type="auto"/>
        <w:tblLook w:val="04A0" w:firstRow="1" w:lastRow="0" w:firstColumn="1" w:lastColumn="0" w:noHBand="0" w:noVBand="1"/>
      </w:tblPr>
      <w:tblGrid>
        <w:gridCol w:w="4675"/>
        <w:gridCol w:w="4675"/>
      </w:tblGrid>
      <w:tr w:rsidR="00FD35F2" w14:paraId="528EF22D"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C069C36" w14:textId="77777777" w:rsidR="00FD35F2" w:rsidRDefault="00FD35F2" w:rsidP="009923F4">
            <w:pPr>
              <w:ind w:left="0"/>
              <w:jc w:val="center"/>
            </w:pPr>
            <w:r>
              <w:t>Fluxo de Eventos - Humano</w:t>
            </w:r>
          </w:p>
        </w:tc>
        <w:tc>
          <w:tcPr>
            <w:tcW w:w="4675" w:type="dxa"/>
          </w:tcPr>
          <w:p w14:paraId="44A394C4"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FD35F2" w14:paraId="7CA6552C"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0ED936B" w14:textId="08F499A9" w:rsidR="00FD35F2" w:rsidRPr="00873462" w:rsidRDefault="00FD35F2" w:rsidP="009923F4">
            <w:pPr>
              <w:spacing w:after="0"/>
              <w:ind w:left="45"/>
              <w:rPr>
                <w:b w:val="0"/>
              </w:rPr>
            </w:pPr>
            <w:r w:rsidRPr="00873462">
              <w:rPr>
                <w:b w:val="0"/>
              </w:rPr>
              <w:t xml:space="preserve">1 </w:t>
            </w:r>
            <w:r>
              <w:rPr>
                <w:b w:val="0"/>
              </w:rPr>
              <w:t>–</w:t>
            </w:r>
            <w:r w:rsidRPr="00873462">
              <w:rPr>
                <w:b w:val="0"/>
              </w:rPr>
              <w:t xml:space="preserve"> </w:t>
            </w:r>
            <w:r w:rsidR="00A636E5">
              <w:rPr>
                <w:b w:val="0"/>
              </w:rPr>
              <w:t>O Embriologista acede à secção “Alocação de amostras”</w:t>
            </w:r>
          </w:p>
        </w:tc>
        <w:tc>
          <w:tcPr>
            <w:tcW w:w="4675" w:type="dxa"/>
          </w:tcPr>
          <w:p w14:paraId="453D5F5D" w14:textId="6B993229"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 xml:space="preserve">1.1 – </w:t>
            </w:r>
            <w:r w:rsidR="00A636E5">
              <w:t xml:space="preserve">A </w:t>
            </w:r>
            <w:proofErr w:type="spellStart"/>
            <w:r w:rsidR="00A636E5">
              <w:t>view</w:t>
            </w:r>
            <w:proofErr w:type="spellEnd"/>
            <w:r w:rsidR="00A636E5">
              <w:t xml:space="preserve"> “</w:t>
            </w:r>
            <w:proofErr w:type="spellStart"/>
            <w:r w:rsidR="00A636E5">
              <w:t>Home</w:t>
            </w:r>
            <w:proofErr w:type="spellEnd"/>
            <w:r w:rsidR="00A636E5">
              <w:t xml:space="preserve">” executa o método </w:t>
            </w:r>
            <w:proofErr w:type="spellStart"/>
            <w:r w:rsidR="00A636E5">
              <w:t>Index</w:t>
            </w:r>
            <w:proofErr w:type="spellEnd"/>
            <w:r w:rsidR="00A636E5">
              <w:t xml:space="preserve"> do </w:t>
            </w:r>
            <w:proofErr w:type="spellStart"/>
            <w:r w:rsidR="00A636E5">
              <w:t>Controller</w:t>
            </w:r>
            <w:proofErr w:type="spellEnd"/>
            <w:r w:rsidR="00A636E5">
              <w:t xml:space="preserve"> “</w:t>
            </w:r>
            <w:proofErr w:type="spellStart"/>
            <w:r w:rsidR="00A636E5">
              <w:t>AmostrasController</w:t>
            </w:r>
            <w:proofErr w:type="spellEnd"/>
            <w:r w:rsidR="00A636E5">
              <w:t>”</w:t>
            </w:r>
          </w:p>
          <w:p w14:paraId="5E80576A" w14:textId="59C611C0" w:rsidR="00FD35F2" w:rsidRDefault="00FD35F2" w:rsidP="003243C7">
            <w:pPr>
              <w:ind w:left="360" w:hanging="90"/>
              <w:cnfStyle w:val="000000000000" w:firstRow="0" w:lastRow="0" w:firstColumn="0" w:lastColumn="0" w:oddVBand="0" w:evenVBand="0" w:oddHBand="0" w:evenHBand="0" w:firstRowFirstColumn="0" w:firstRowLastColumn="0" w:lastRowFirstColumn="0" w:lastRowLastColumn="0"/>
            </w:pPr>
          </w:p>
        </w:tc>
      </w:tr>
      <w:tr w:rsidR="003243C7" w14:paraId="3A8C7AD1" w14:textId="77777777" w:rsidTr="003243C7">
        <w:tc>
          <w:tcPr>
            <w:cnfStyle w:val="001000000000" w:firstRow="0" w:lastRow="0" w:firstColumn="1" w:lastColumn="0" w:oddVBand="0" w:evenVBand="0" w:oddHBand="0" w:evenHBand="0" w:firstRowFirstColumn="0" w:firstRowLastColumn="0" w:lastRowFirstColumn="0" w:lastRowLastColumn="0"/>
            <w:tcW w:w="4675" w:type="dxa"/>
          </w:tcPr>
          <w:p w14:paraId="0E26DE41" w14:textId="4288E805" w:rsidR="003243C7" w:rsidRPr="00873462" w:rsidRDefault="003243C7" w:rsidP="003243C7">
            <w:pPr>
              <w:pStyle w:val="PargrafodaLista"/>
              <w:spacing w:after="0"/>
              <w:ind w:left="45"/>
              <w:rPr>
                <w:b w:val="0"/>
              </w:rPr>
            </w:pPr>
            <w:r>
              <w:rPr>
                <w:b w:val="0"/>
              </w:rPr>
              <w:t>2</w:t>
            </w:r>
            <w:r w:rsidRPr="00873462">
              <w:rPr>
                <w:b w:val="0"/>
              </w:rPr>
              <w:t xml:space="preserve"> </w:t>
            </w:r>
            <w:r>
              <w:rPr>
                <w:b w:val="0"/>
              </w:rPr>
              <w:t>– O Embriologista</w:t>
            </w:r>
            <w:r>
              <w:rPr>
                <w:b w:val="0"/>
              </w:rPr>
              <w:t xml:space="preserve"> </w:t>
            </w:r>
            <w:r>
              <w:rPr>
                <w:b w:val="0"/>
              </w:rPr>
              <w:t xml:space="preserve">visualiza a lista de </w:t>
            </w:r>
            <w:r>
              <w:rPr>
                <w:b w:val="0"/>
              </w:rPr>
              <w:t>amostras alocadas</w:t>
            </w:r>
            <w:r>
              <w:rPr>
                <w:b w:val="0"/>
              </w:rPr>
              <w:t xml:space="preserve"> atualizada</w:t>
            </w:r>
          </w:p>
        </w:tc>
        <w:tc>
          <w:tcPr>
            <w:tcW w:w="4675" w:type="dxa"/>
          </w:tcPr>
          <w:p w14:paraId="04292C13" w14:textId="7C07FEC7" w:rsidR="003243C7" w:rsidRDefault="003243C7" w:rsidP="003243C7">
            <w:pPr>
              <w:ind w:left="360" w:hanging="90"/>
              <w:cnfStyle w:val="000000000000" w:firstRow="0" w:lastRow="0" w:firstColumn="0" w:lastColumn="0" w:oddVBand="0" w:evenVBand="0" w:oddHBand="0" w:evenHBand="0" w:firstRowFirstColumn="0" w:firstRowLastColumn="0" w:lastRowFirstColumn="0" w:lastRowLastColumn="0"/>
            </w:pPr>
            <w:r>
              <w:t>2.1</w:t>
            </w:r>
            <w:r>
              <w:t xml:space="preserve"> - O </w:t>
            </w:r>
            <w:proofErr w:type="spellStart"/>
            <w:r>
              <w:t>Controller</w:t>
            </w:r>
            <w:proofErr w:type="spellEnd"/>
            <w:r>
              <w:t xml:space="preserve"> “</w:t>
            </w:r>
            <w:proofErr w:type="spellStart"/>
            <w:r>
              <w:t>ValidacaoDadorController</w:t>
            </w:r>
            <w:proofErr w:type="spellEnd"/>
            <w:r>
              <w:t xml:space="preserve">” carrega a </w:t>
            </w:r>
            <w:proofErr w:type="spellStart"/>
            <w:r>
              <w:t>view</w:t>
            </w:r>
            <w:proofErr w:type="spellEnd"/>
            <w:r>
              <w:t xml:space="preserve"> </w:t>
            </w:r>
            <w:proofErr w:type="spellStart"/>
            <w:r>
              <w:t>respectiva</w:t>
            </w:r>
            <w:proofErr w:type="spellEnd"/>
            <w:r>
              <w:t>, com a lista de amostras e a sua alocação.</w:t>
            </w:r>
          </w:p>
        </w:tc>
      </w:tr>
    </w:tbl>
    <w:p w14:paraId="66675732" w14:textId="77777777" w:rsidR="00FD35F2" w:rsidRDefault="00FD35F2" w:rsidP="00FD35F2">
      <w:pPr>
        <w:ind w:left="0"/>
      </w:pPr>
    </w:p>
    <w:p w14:paraId="2588F6AD" w14:textId="77777777" w:rsidR="00FD35F2" w:rsidRDefault="00FD35F2" w:rsidP="00FD35F2">
      <w:pPr>
        <w:ind w:left="0"/>
      </w:pPr>
    </w:p>
    <w:tbl>
      <w:tblPr>
        <w:tblStyle w:val="SyllabusTable-withBorders"/>
        <w:tblW w:w="0" w:type="auto"/>
        <w:tblLook w:val="04A0" w:firstRow="1" w:lastRow="0" w:firstColumn="1" w:lastColumn="0" w:noHBand="0" w:noVBand="1"/>
      </w:tblPr>
      <w:tblGrid>
        <w:gridCol w:w="3248"/>
        <w:gridCol w:w="3248"/>
        <w:gridCol w:w="2854"/>
      </w:tblGrid>
      <w:tr w:rsidR="00FD35F2" w14:paraId="1C515299"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126C18B4" w14:textId="77777777" w:rsidR="00FD35F2" w:rsidRDefault="00FD35F2" w:rsidP="009923F4">
            <w:pPr>
              <w:ind w:left="0"/>
              <w:jc w:val="center"/>
            </w:pPr>
            <w:r>
              <w:t>Pré-condições</w:t>
            </w:r>
          </w:p>
        </w:tc>
        <w:tc>
          <w:tcPr>
            <w:tcW w:w="3248" w:type="dxa"/>
          </w:tcPr>
          <w:p w14:paraId="57FC5A4D"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7211C8F"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FD35F2" w14:paraId="5A5B2BE3"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6DA7758" w14:textId="34E565D7" w:rsidR="00FD35F2" w:rsidRPr="000749A4" w:rsidRDefault="00A636E5" w:rsidP="009923F4">
            <w:pPr>
              <w:ind w:left="150"/>
              <w:jc w:val="center"/>
              <w:rPr>
                <w:b w:val="0"/>
              </w:rPr>
            </w:pPr>
            <w:r>
              <w:rPr>
                <w:b w:val="0"/>
              </w:rPr>
              <w:t>O Embriologista deve estar autenticado no sistema</w:t>
            </w:r>
          </w:p>
        </w:tc>
        <w:tc>
          <w:tcPr>
            <w:tcW w:w="3248" w:type="dxa"/>
          </w:tcPr>
          <w:p w14:paraId="36215AEA" w14:textId="145B2D4A" w:rsidR="00FD35F2" w:rsidRPr="000749A4" w:rsidRDefault="00A636E5" w:rsidP="009923F4">
            <w:pPr>
              <w:ind w:left="151"/>
              <w:jc w:val="center"/>
              <w:cnfStyle w:val="000000000000" w:firstRow="0" w:lastRow="0" w:firstColumn="0" w:lastColumn="0" w:oddVBand="0" w:evenVBand="0" w:oddHBand="0" w:evenHBand="0" w:firstRowFirstColumn="0" w:firstRowLastColumn="0" w:lastRowFirstColumn="0" w:lastRowLastColumn="0"/>
            </w:pPr>
            <w:r>
              <w:t>Sem nada a registar</w:t>
            </w:r>
          </w:p>
        </w:tc>
        <w:tc>
          <w:tcPr>
            <w:tcW w:w="2854" w:type="dxa"/>
          </w:tcPr>
          <w:p w14:paraId="38A984DF" w14:textId="08E535DF" w:rsidR="00FD35F2" w:rsidRPr="000749A4" w:rsidRDefault="00A636E5" w:rsidP="009923F4">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r w:rsidR="00FD35F2" w14:paraId="163BE3D7"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6AF8B3D" w14:textId="77777777" w:rsidR="00FD35F2" w:rsidRPr="000749A4" w:rsidRDefault="00FD35F2" w:rsidP="009923F4">
            <w:pPr>
              <w:ind w:left="0"/>
              <w:jc w:val="center"/>
              <w:rPr>
                <w:b w:val="0"/>
              </w:rPr>
            </w:pPr>
          </w:p>
        </w:tc>
        <w:tc>
          <w:tcPr>
            <w:tcW w:w="3248" w:type="dxa"/>
          </w:tcPr>
          <w:p w14:paraId="477D92F4"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377B74C8" w14:textId="77777777" w:rsidR="00FD35F2" w:rsidRPr="000749A4"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D35F2" w14:paraId="6C642A80"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12A07804" w14:textId="77777777" w:rsidR="00FD35F2" w:rsidRPr="000749A4" w:rsidRDefault="00FD35F2" w:rsidP="009923F4">
            <w:pPr>
              <w:ind w:left="0"/>
              <w:jc w:val="center"/>
              <w:rPr>
                <w:b w:val="0"/>
              </w:rPr>
            </w:pPr>
          </w:p>
        </w:tc>
        <w:tc>
          <w:tcPr>
            <w:tcW w:w="3248" w:type="dxa"/>
          </w:tcPr>
          <w:p w14:paraId="3128DAD1"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75F4198" w14:textId="77777777" w:rsidR="00FD35F2" w:rsidRPr="000749A4"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D35F2" w14:paraId="50CDD887"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59BF58E0" w14:textId="77777777" w:rsidR="00FD35F2" w:rsidRPr="000749A4" w:rsidRDefault="00FD35F2" w:rsidP="009923F4">
            <w:pPr>
              <w:ind w:left="0"/>
              <w:jc w:val="center"/>
            </w:pPr>
          </w:p>
        </w:tc>
        <w:tc>
          <w:tcPr>
            <w:tcW w:w="3248" w:type="dxa"/>
          </w:tcPr>
          <w:p w14:paraId="1CC16444"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423044D8" w14:textId="77777777" w:rsidR="00FD35F2"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03F88684" w14:textId="77777777" w:rsidR="00FD35F2" w:rsidRDefault="00FD35F2" w:rsidP="00FD35F2">
      <w:pPr>
        <w:ind w:left="0"/>
      </w:pPr>
    </w:p>
    <w:p w14:paraId="704D36C3" w14:textId="77777777" w:rsidR="00FD35F2" w:rsidRDefault="00FD35F2" w:rsidP="00FD35F2">
      <w:pPr>
        <w:ind w:left="0"/>
      </w:pPr>
    </w:p>
    <w:p w14:paraId="5D3ADB9C" w14:textId="77777777" w:rsidR="00FD35F2" w:rsidRDefault="00FD35F2" w:rsidP="00FD35F2">
      <w:pPr>
        <w:ind w:left="0"/>
      </w:pPr>
    </w:p>
    <w:p w14:paraId="3607EAC8" w14:textId="77777777" w:rsidR="00FD35F2" w:rsidRDefault="00FD35F2" w:rsidP="00FD35F2">
      <w:pPr>
        <w:ind w:left="0"/>
      </w:pPr>
    </w:p>
    <w:p w14:paraId="68C6BED7" w14:textId="77777777" w:rsidR="00FD35F2" w:rsidRDefault="00FD35F2" w:rsidP="00FD35F2">
      <w:pPr>
        <w:ind w:left="0"/>
      </w:pPr>
    </w:p>
    <w:p w14:paraId="2B94232F" w14:textId="77777777" w:rsidR="00FD35F2" w:rsidRDefault="00FD35F2" w:rsidP="00FD35F2">
      <w:pPr>
        <w:ind w:left="0"/>
      </w:pPr>
    </w:p>
    <w:p w14:paraId="6D169D2F" w14:textId="77777777" w:rsidR="00FD35F2" w:rsidRDefault="00FD35F2" w:rsidP="00FD35F2">
      <w:pPr>
        <w:ind w:left="0"/>
      </w:pPr>
    </w:p>
    <w:p w14:paraId="17990F7C" w14:textId="77777777" w:rsidR="00FD35F2" w:rsidRPr="001151C7" w:rsidRDefault="00FD35F2" w:rsidP="00FD35F2">
      <w:pPr>
        <w:ind w:left="0"/>
      </w:pPr>
    </w:p>
    <w:p w14:paraId="65F3C1D1" w14:textId="77777777" w:rsidR="00FD35F2" w:rsidRDefault="00FD35F2" w:rsidP="00FD35F2">
      <w:pPr>
        <w:pStyle w:val="Cabealho3"/>
        <w:numPr>
          <w:ilvl w:val="2"/>
          <w:numId w:val="66"/>
        </w:numPr>
        <w:tabs>
          <w:tab w:val="left" w:pos="2880"/>
        </w:tabs>
        <w:ind w:hanging="270"/>
      </w:pPr>
      <w:bookmarkStart w:id="206" w:name="_Toc500183087"/>
      <w:r>
        <w:t>Diagrama de sequência</w:t>
      </w:r>
      <w:bookmarkEnd w:id="206"/>
    </w:p>
    <w:p w14:paraId="535F4A7D" w14:textId="77777777" w:rsidR="00FD35F2" w:rsidRDefault="00FD35F2" w:rsidP="00FD35F2"/>
    <w:p w14:paraId="09B975E7" w14:textId="77777777" w:rsidR="00FD35F2" w:rsidRDefault="00FD35F2" w:rsidP="00FD35F2">
      <w:r>
        <w:t>&lt;Diagrama de sequência básico, que junta o Actor e a interação entre as diferentes camadas. Nos casos de uso mais completos/complexos, complementar o diagrama com uma breve descrição&gt;</w:t>
      </w:r>
    </w:p>
    <w:p w14:paraId="2AECE640" w14:textId="77777777" w:rsidR="00FD35F2" w:rsidRDefault="00FD35F2" w:rsidP="00FD35F2"/>
    <w:p w14:paraId="5D49FC17" w14:textId="29BC2E7B" w:rsidR="00FD35F2" w:rsidRDefault="00A636E5" w:rsidP="00FD35F2">
      <w:r>
        <w:rPr>
          <w:noProof/>
          <w:lang w:eastAsia="pt-PT"/>
        </w:rPr>
        <w:drawing>
          <wp:inline distT="0" distB="0" distL="0" distR="0" wp14:anchorId="334FFCF3" wp14:editId="4C995959">
            <wp:extent cx="5943600" cy="2601595"/>
            <wp:effectExtent l="0" t="0" r="0" b="825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Visualização da alocação de Amostras.jpg"/>
                    <pic:cNvPicPr/>
                  </pic:nvPicPr>
                  <pic:blipFill>
                    <a:blip r:embed="rId130">
                      <a:extLst>
                        <a:ext uri="{28A0092B-C50C-407E-A947-70E740481C1C}">
                          <a14:useLocalDpi xmlns:a14="http://schemas.microsoft.com/office/drawing/2010/main" val="0"/>
                        </a:ext>
                      </a:extLst>
                    </a:blip>
                    <a:stretch>
                      <a:fillRect/>
                    </a:stretch>
                  </pic:blipFill>
                  <pic:spPr>
                    <a:xfrm>
                      <a:off x="0" y="0"/>
                      <a:ext cx="5943600" cy="2601595"/>
                    </a:xfrm>
                    <a:prstGeom prst="rect">
                      <a:avLst/>
                    </a:prstGeom>
                  </pic:spPr>
                </pic:pic>
              </a:graphicData>
            </a:graphic>
          </wp:inline>
        </w:drawing>
      </w:r>
    </w:p>
    <w:p w14:paraId="7A58EC32" w14:textId="77777777" w:rsidR="00FD35F2" w:rsidRDefault="00FD35F2" w:rsidP="00FD35F2"/>
    <w:p w14:paraId="406A454E" w14:textId="77777777" w:rsidR="00FD35F2" w:rsidRDefault="00FD35F2" w:rsidP="00FD35F2"/>
    <w:p w14:paraId="47F1A703" w14:textId="77777777" w:rsidR="00FD35F2" w:rsidRDefault="00FD35F2" w:rsidP="00FD35F2"/>
    <w:p w14:paraId="1CA10A97" w14:textId="77777777" w:rsidR="00FD35F2" w:rsidRDefault="00FD35F2" w:rsidP="00FD35F2"/>
    <w:p w14:paraId="691FF6EE" w14:textId="77777777" w:rsidR="00FD35F2" w:rsidRDefault="00FD35F2" w:rsidP="00FD35F2"/>
    <w:p w14:paraId="0A50EB85" w14:textId="77777777" w:rsidR="00FD35F2" w:rsidRDefault="00FD35F2" w:rsidP="00FD35F2"/>
    <w:p w14:paraId="5D6805BC" w14:textId="77777777" w:rsidR="00FD35F2" w:rsidRDefault="00FD35F2" w:rsidP="00FD35F2"/>
    <w:p w14:paraId="7AB0F4E1" w14:textId="77777777" w:rsidR="00FD35F2" w:rsidRDefault="00FD35F2" w:rsidP="00FD35F2"/>
    <w:p w14:paraId="71AF580B" w14:textId="77777777" w:rsidR="00FD35F2" w:rsidRDefault="00FD35F2" w:rsidP="00FD35F2"/>
    <w:p w14:paraId="6ED18505" w14:textId="77777777" w:rsidR="00FD35F2" w:rsidRDefault="00FD35F2" w:rsidP="00FD35F2"/>
    <w:p w14:paraId="76E907B9" w14:textId="77777777" w:rsidR="00FD35F2" w:rsidRDefault="00FD35F2" w:rsidP="00FD35F2"/>
    <w:p w14:paraId="64DA4E99" w14:textId="77777777" w:rsidR="00FD35F2" w:rsidRDefault="00FD35F2" w:rsidP="00FD35F2"/>
    <w:p w14:paraId="2606304E" w14:textId="77777777" w:rsidR="00FD35F2" w:rsidRDefault="00FD35F2" w:rsidP="00FD35F2"/>
    <w:p w14:paraId="5677E951" w14:textId="77777777" w:rsidR="00FD35F2" w:rsidRDefault="00FD35F2" w:rsidP="00FD35F2"/>
    <w:p w14:paraId="513E9F1E" w14:textId="77777777" w:rsidR="00FD35F2" w:rsidRDefault="00FD35F2" w:rsidP="00FD35F2"/>
    <w:p w14:paraId="6A6B21CE" w14:textId="77777777" w:rsidR="00FD35F2" w:rsidRDefault="00FD35F2" w:rsidP="00FD35F2"/>
    <w:p w14:paraId="2AFCC8DC" w14:textId="77777777" w:rsidR="00FD35F2" w:rsidRDefault="00FD35F2" w:rsidP="00FD35F2"/>
    <w:p w14:paraId="3EB25E6A" w14:textId="77777777" w:rsidR="00FD35F2" w:rsidRDefault="00FD35F2" w:rsidP="00FD35F2"/>
    <w:p w14:paraId="5BDCCEB7" w14:textId="77777777" w:rsidR="00FD35F2" w:rsidRDefault="00FD35F2" w:rsidP="00FD35F2"/>
    <w:p w14:paraId="40F323E3" w14:textId="77777777" w:rsidR="00FD35F2" w:rsidRDefault="00FD35F2" w:rsidP="00FD35F2"/>
    <w:p w14:paraId="4AB49A66" w14:textId="77777777" w:rsidR="00FD35F2" w:rsidRDefault="00FD35F2" w:rsidP="00FD35F2"/>
    <w:p w14:paraId="0D941A38" w14:textId="77777777" w:rsidR="00FD35F2" w:rsidRDefault="00FD35F2" w:rsidP="00FD35F2"/>
    <w:p w14:paraId="05BE7DAF" w14:textId="77777777" w:rsidR="00FD35F2" w:rsidRDefault="00FD35F2" w:rsidP="00FD35F2"/>
    <w:p w14:paraId="77E863E9" w14:textId="77777777" w:rsidR="00FD35F2" w:rsidRDefault="00FD35F2" w:rsidP="00FD35F2"/>
    <w:p w14:paraId="294DCA79" w14:textId="77777777" w:rsidR="00FD35F2" w:rsidRDefault="00FD35F2" w:rsidP="00FD35F2"/>
    <w:p w14:paraId="285D3BEE" w14:textId="3F0033E8" w:rsidR="00FD35F2" w:rsidRDefault="00FD35F2" w:rsidP="00FD35F2">
      <w:pPr>
        <w:pStyle w:val="Cabealho3"/>
        <w:numPr>
          <w:ilvl w:val="2"/>
          <w:numId w:val="69"/>
        </w:numPr>
        <w:tabs>
          <w:tab w:val="left" w:pos="2880"/>
        </w:tabs>
        <w:ind w:hanging="270"/>
      </w:pPr>
      <w:bookmarkStart w:id="207" w:name="_Toc500183088"/>
      <w:r>
        <w:t>Ilustração da funcionalidade</w:t>
      </w:r>
      <w:bookmarkEnd w:id="207"/>
    </w:p>
    <w:p w14:paraId="42057FDB" w14:textId="7FFAFA8F" w:rsidR="00FD35F2" w:rsidRDefault="00FD35F2" w:rsidP="00FD35F2">
      <w:r>
        <w:rPr>
          <w:noProof/>
          <w:lang w:eastAsia="pt-PT"/>
        </w:rPr>
        <mc:AlternateContent>
          <mc:Choice Requires="wpg">
            <w:drawing>
              <wp:anchor distT="0" distB="0" distL="114300" distR="114300" simplePos="0" relativeHeight="251779072" behindDoc="0" locked="0" layoutInCell="1" allowOverlap="1" wp14:anchorId="021E3E9E" wp14:editId="744597C0">
                <wp:simplePos x="0" y="0"/>
                <wp:positionH relativeFrom="column">
                  <wp:posOffset>-118777</wp:posOffset>
                </wp:positionH>
                <wp:positionV relativeFrom="paragraph">
                  <wp:posOffset>177800</wp:posOffset>
                </wp:positionV>
                <wp:extent cx="6047740" cy="1968500"/>
                <wp:effectExtent l="0" t="0" r="0" b="0"/>
                <wp:wrapTight wrapText="bothSides">
                  <wp:wrapPolygon edited="0">
                    <wp:start x="0" y="0"/>
                    <wp:lineTo x="0" y="21321"/>
                    <wp:lineTo x="21500" y="21321"/>
                    <wp:lineTo x="21500" y="0"/>
                    <wp:lineTo x="0" y="0"/>
                  </wp:wrapPolygon>
                </wp:wrapTight>
                <wp:docPr id="221" name="Grupo 221"/>
                <wp:cNvGraphicFramePr/>
                <a:graphic xmlns:a="http://schemas.openxmlformats.org/drawingml/2006/main">
                  <a:graphicData uri="http://schemas.microsoft.com/office/word/2010/wordprocessingGroup">
                    <wpg:wgp>
                      <wpg:cNvGrpSpPr/>
                      <wpg:grpSpPr>
                        <a:xfrm>
                          <a:off x="0" y="0"/>
                          <a:ext cx="6047740" cy="1968500"/>
                          <a:chOff x="0" y="0"/>
                          <a:chExt cx="6047772" cy="1968781"/>
                        </a:xfrm>
                      </wpg:grpSpPr>
                      <pic:pic xmlns:pic="http://schemas.openxmlformats.org/drawingml/2006/picture">
                        <pic:nvPicPr>
                          <pic:cNvPr id="183" name="Imagem 183"/>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19050" y="0"/>
                            <a:ext cx="5995670" cy="1616710"/>
                          </a:xfrm>
                          <a:prstGeom prst="rect">
                            <a:avLst/>
                          </a:prstGeom>
                        </pic:spPr>
                      </pic:pic>
                      <wps:wsp>
                        <wps:cNvPr id="184" name="Caixa de texto 184"/>
                        <wps:cNvSpPr txBox="1"/>
                        <wps:spPr>
                          <a:xfrm>
                            <a:off x="0" y="1743075"/>
                            <a:ext cx="6047772" cy="225706"/>
                          </a:xfrm>
                          <a:prstGeom prst="rect">
                            <a:avLst/>
                          </a:prstGeom>
                          <a:solidFill>
                            <a:prstClr val="white"/>
                          </a:solidFill>
                          <a:ln>
                            <a:noFill/>
                          </a:ln>
                        </wps:spPr>
                        <wps:txbx>
                          <w:txbxContent>
                            <w:p w14:paraId="20EF1416" w14:textId="1BA3C927" w:rsidR="0072233D" w:rsidRPr="006517EF" w:rsidRDefault="0072233D" w:rsidP="005E6B4D">
                              <w:pPr>
                                <w:pStyle w:val="Legenda"/>
                                <w:jc w:val="center"/>
                                <w:rPr>
                                  <w:noProof/>
                                  <w:color w:val="404040" w:themeColor="text1" w:themeTint="BF"/>
                                </w:rPr>
                              </w:pPr>
                              <w:bookmarkStart w:id="208" w:name="_Toc499477238"/>
                              <w:r>
                                <w:t xml:space="preserve">Figura </w:t>
                              </w:r>
                              <w:r>
                                <w:fldChar w:fldCharType="begin"/>
                              </w:r>
                              <w:r>
                                <w:instrText xml:space="preserve"> SEQ Figura \* ARABIC </w:instrText>
                              </w:r>
                              <w:r>
                                <w:fldChar w:fldCharType="separate"/>
                              </w:r>
                              <w:r>
                                <w:rPr>
                                  <w:noProof/>
                                </w:rPr>
                                <w:t>40</w:t>
                              </w:r>
                              <w:r>
                                <w:fldChar w:fldCharType="end"/>
                              </w:r>
                              <w:r>
                                <w:t xml:space="preserve"> - REQ_15: </w:t>
                              </w:r>
                              <w:proofErr w:type="spellStart"/>
                              <w:r>
                                <w:t>View</w:t>
                              </w:r>
                              <w:proofErr w:type="spellEnd"/>
                              <w:r>
                                <w:t xml:space="preserve"> da lista de alocação das amostras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21E3E9E" id="Grupo 221" o:spid="_x0000_s1123" style="position:absolute;left:0;text-align:left;margin-left:-9.35pt;margin-top:14pt;width:476.2pt;height:155pt;z-index:251779072" coordsize="60477,19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">
                <v:shape id="Imagem 183" o:spid="_x0000_s1124" type="#_x0000_t75" style="position:absolute;left:190;width:59957;height:16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KRM7CAAAA3AAAAA8AAABkcnMvZG93bnJldi54bWxET91qwjAUvh/4DuEIu5uJc5NajeKEsbEb&#10;8ecBDs1pG21OShNr9/bLYLC78/H9ntVmcI3oqQvWs4bpRIEgLryxXGk4n96fMhAhIhtsPJOGbwqw&#10;WY8eVpgbf+cD9cdYiRTCIUcNdYxtLmUoanIYJr4lTlzpO4cxwa6SpsN7CneNfFZqLh1aTg01trSr&#10;qbgeb06DvWQfxavq40v4WpTl7E0Ne3vV+nE8bJcgIg3xX/zn/jRpfjaD32fSBXL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SkTOwgAAANwAAAAPAAAAAAAAAAAAAAAAAJ8C&#10;AABkcnMvZG93bnJldi54bWxQSwUGAAAAAAQABAD3AAAAjgMAAAAA&#10;">
                  <v:imagedata r:id="rId132" o:title=""/>
                  <v:path arrowok="t"/>
                </v:shape>
                <v:shape id="Caixa de texto 184" o:spid="_x0000_s1125" type="#_x0000_t202" style="position:absolute;top:17430;width:60477;height:2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zUsEA&#10;AADcAAAADwAAAGRycy9kb3ducmV2LnhtbERPS4vCMBC+C/6HMIIX0VQRkWoUn7AH9+ADz0Mz25Zt&#10;JiWJtv77jSDsbT6+5yzXranEk5wvLSsYjxIQxJnVJecKbtfjcA7CB2SNlWVS8CIP61W3s8RU24bP&#10;9LyEXMQQ9ikqKEKoUyl9VpBBP7I1ceR+rDMYInS51A6bGG4qOUmSmTRYcmwosKZdQdnv5WEUzPbu&#10;0Zx5N9jfDif8rvPJffu6K9XvtZsFiEBt+Bd/3F86zp9P4f1MvEC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Ps1LBAAAA3AAAAA8AAAAAAAAAAAAAAAAAmAIAAGRycy9kb3du&#10;cmV2LnhtbFBLBQYAAAAABAAEAPUAAACGAwAAAAA=&#10;" stroked="f">
                  <v:textbox inset="0,0,0,0">
                    <w:txbxContent>
                      <w:p w14:paraId="20EF1416" w14:textId="1BA3C927" w:rsidR="0072233D" w:rsidRPr="006517EF" w:rsidRDefault="0072233D" w:rsidP="005E6B4D">
                        <w:pPr>
                          <w:pStyle w:val="Legenda"/>
                          <w:jc w:val="center"/>
                          <w:rPr>
                            <w:noProof/>
                            <w:color w:val="404040" w:themeColor="text1" w:themeTint="BF"/>
                          </w:rPr>
                        </w:pPr>
                        <w:bookmarkStart w:id="209" w:name="_Toc499477238"/>
                        <w:r>
                          <w:t xml:space="preserve">Figura </w:t>
                        </w:r>
                        <w:r>
                          <w:fldChar w:fldCharType="begin"/>
                        </w:r>
                        <w:r>
                          <w:instrText xml:space="preserve"> SEQ Figura \* ARABIC </w:instrText>
                        </w:r>
                        <w:r>
                          <w:fldChar w:fldCharType="separate"/>
                        </w:r>
                        <w:r>
                          <w:rPr>
                            <w:noProof/>
                          </w:rPr>
                          <w:t>40</w:t>
                        </w:r>
                        <w:r>
                          <w:fldChar w:fldCharType="end"/>
                        </w:r>
                        <w:r>
                          <w:t xml:space="preserve"> - REQ_15: </w:t>
                        </w:r>
                        <w:proofErr w:type="spellStart"/>
                        <w:r>
                          <w:t>View</w:t>
                        </w:r>
                        <w:proofErr w:type="spellEnd"/>
                        <w:r>
                          <w:t xml:space="preserve"> da lista de alocação das amostras</w:t>
                        </w:r>
                        <w:bookmarkEnd w:id="209"/>
                      </w:p>
                    </w:txbxContent>
                  </v:textbox>
                </v:shape>
                <w10:wrap type="tight"/>
              </v:group>
            </w:pict>
          </mc:Fallback>
        </mc:AlternateContent>
      </w:r>
    </w:p>
    <w:p w14:paraId="57C7F47B" w14:textId="256EE6B5" w:rsidR="00FD35F2" w:rsidRDefault="00FD35F2" w:rsidP="00FD35F2"/>
    <w:p w14:paraId="7A59A6C7" w14:textId="7761DA27" w:rsidR="00FD35F2" w:rsidRDefault="00FD35F2" w:rsidP="00FD35F2"/>
    <w:p w14:paraId="15CE0A37" w14:textId="55B48959" w:rsidR="00FD35F2" w:rsidRDefault="00FD35F2" w:rsidP="00FD35F2"/>
    <w:p w14:paraId="37FD6550" w14:textId="78DEF23B" w:rsidR="00FD35F2" w:rsidRDefault="00FD35F2" w:rsidP="00FD35F2"/>
    <w:p w14:paraId="1E5C3F28" w14:textId="0A09BE13" w:rsidR="00FD35F2" w:rsidRDefault="00FD35F2" w:rsidP="00FD35F2"/>
    <w:p w14:paraId="378ED7C6" w14:textId="430ECC6A" w:rsidR="00FD35F2" w:rsidRDefault="00FD35F2" w:rsidP="00FD35F2"/>
    <w:p w14:paraId="7F8E491A" w14:textId="582D1B1D" w:rsidR="00FD35F2" w:rsidRDefault="00FD35F2" w:rsidP="00FD35F2"/>
    <w:p w14:paraId="62454C3A" w14:textId="4FE25049" w:rsidR="00FD35F2" w:rsidRDefault="00FD35F2" w:rsidP="00FD35F2"/>
    <w:p w14:paraId="0F20641D" w14:textId="45EA7A28" w:rsidR="00FD35F2" w:rsidRDefault="00FD35F2" w:rsidP="00FD35F2"/>
    <w:p w14:paraId="568E002E" w14:textId="1DEDAFCD" w:rsidR="00FD35F2" w:rsidRDefault="00FD35F2" w:rsidP="00FD35F2"/>
    <w:p w14:paraId="427E0D8F" w14:textId="7099DEA8" w:rsidR="00FD35F2" w:rsidRDefault="00FD35F2" w:rsidP="00FD35F2"/>
    <w:p w14:paraId="59FFB842" w14:textId="0FA4EDE1" w:rsidR="00FD35F2" w:rsidRDefault="00FD35F2" w:rsidP="00FD35F2"/>
    <w:p w14:paraId="45468E8E" w14:textId="580CB5AF" w:rsidR="00FD35F2" w:rsidRDefault="00FD35F2" w:rsidP="00FD35F2"/>
    <w:p w14:paraId="7AA2D8AE" w14:textId="20BC11B0" w:rsidR="00FD35F2" w:rsidRDefault="00FD35F2" w:rsidP="00FD35F2"/>
    <w:p w14:paraId="69FF45A8" w14:textId="16B7D293" w:rsidR="00FD35F2" w:rsidRDefault="00FD35F2" w:rsidP="00FD35F2"/>
    <w:p w14:paraId="25161849" w14:textId="6F2940BE" w:rsidR="00FD35F2" w:rsidRDefault="00FD35F2" w:rsidP="00FD35F2"/>
    <w:p w14:paraId="1CA5B867" w14:textId="47B2A1AF" w:rsidR="00FD35F2" w:rsidRDefault="00FD35F2" w:rsidP="00FD35F2"/>
    <w:p w14:paraId="2AF18088" w14:textId="2C435133" w:rsidR="00FD35F2" w:rsidRDefault="00FD35F2" w:rsidP="00FD35F2"/>
    <w:p w14:paraId="2D8ED0D8" w14:textId="70A56806" w:rsidR="00FD35F2" w:rsidRDefault="00FD35F2" w:rsidP="00FD35F2"/>
    <w:p w14:paraId="1494A133" w14:textId="6FCAC064" w:rsidR="00FD35F2" w:rsidRDefault="00FD35F2" w:rsidP="00FD35F2"/>
    <w:p w14:paraId="5043A2C1" w14:textId="77777777" w:rsidR="00FD35F2" w:rsidRPr="00FD35F2" w:rsidRDefault="00FD35F2" w:rsidP="00FD35F2"/>
    <w:p w14:paraId="35E978C8" w14:textId="1E2300E0" w:rsidR="00FC6BE2" w:rsidRDefault="00411ABC" w:rsidP="00E6268E">
      <w:pPr>
        <w:pStyle w:val="Cabealho2"/>
        <w:numPr>
          <w:ilvl w:val="1"/>
          <w:numId w:val="66"/>
        </w:numPr>
      </w:pPr>
      <w:bookmarkStart w:id="210" w:name="_Toc500183089"/>
      <w:r>
        <w:t>REQ 17</w:t>
      </w:r>
      <w:r w:rsidR="000A4B61">
        <w:t xml:space="preserve"> – Registo de pedidos de gâmetas</w:t>
      </w:r>
      <w:bookmarkEnd w:id="210"/>
    </w:p>
    <w:p w14:paraId="658266DA" w14:textId="77777777" w:rsidR="00FD35F2" w:rsidRDefault="00FD35F2" w:rsidP="00FD35F2">
      <w:pPr>
        <w:pStyle w:val="Cabealho3"/>
        <w:numPr>
          <w:ilvl w:val="2"/>
          <w:numId w:val="66"/>
        </w:numPr>
        <w:ind w:left="2430" w:hanging="540"/>
      </w:pPr>
      <w:bookmarkStart w:id="211" w:name="_Toc500183090"/>
      <w:r>
        <w:t>Análise de requisitos</w:t>
      </w:r>
      <w:bookmarkEnd w:id="211"/>
    </w:p>
    <w:p w14:paraId="56B0B520" w14:textId="77777777" w:rsidR="00FD35F2" w:rsidRDefault="00FD35F2" w:rsidP="00FD35F2"/>
    <w:tbl>
      <w:tblPr>
        <w:tblStyle w:val="SyllabusTable-withBorders"/>
        <w:tblW w:w="0" w:type="auto"/>
        <w:tblLook w:val="04A0" w:firstRow="1" w:lastRow="0" w:firstColumn="1" w:lastColumn="0" w:noHBand="0" w:noVBand="1"/>
      </w:tblPr>
      <w:tblGrid>
        <w:gridCol w:w="1604"/>
        <w:gridCol w:w="7502"/>
      </w:tblGrid>
      <w:tr w:rsidR="00FD35F2" w14:paraId="738CAF08"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4217719" w14:textId="77777777" w:rsidR="00FD35F2" w:rsidRPr="001151C7" w:rsidRDefault="00FD35F2" w:rsidP="009923F4">
            <w:pPr>
              <w:ind w:left="0"/>
              <w:jc w:val="center"/>
              <w:rPr>
                <w:b w:val="0"/>
              </w:rPr>
            </w:pPr>
            <w:r w:rsidRPr="001151C7">
              <w:rPr>
                <w:b w:val="0"/>
              </w:rPr>
              <w:t>Identificador</w:t>
            </w:r>
          </w:p>
        </w:tc>
        <w:tc>
          <w:tcPr>
            <w:tcW w:w="7502" w:type="dxa"/>
          </w:tcPr>
          <w:p w14:paraId="22E2D832" w14:textId="77777777" w:rsidR="00FD35F2" w:rsidRDefault="00FD35F2" w:rsidP="009923F4">
            <w:pPr>
              <w:ind w:left="0"/>
              <w:cnfStyle w:val="100000000000" w:firstRow="1" w:lastRow="0" w:firstColumn="0" w:lastColumn="0" w:oddVBand="0" w:evenVBand="0" w:oddHBand="0" w:evenHBand="0" w:firstRowFirstColumn="0" w:firstRowLastColumn="0" w:lastRowFirstColumn="0" w:lastRowLastColumn="0"/>
            </w:pPr>
          </w:p>
        </w:tc>
      </w:tr>
      <w:tr w:rsidR="00FD35F2" w14:paraId="6C1CFA37"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723C0EF" w14:textId="77777777" w:rsidR="00FD35F2" w:rsidRPr="001151C7" w:rsidRDefault="00FD35F2" w:rsidP="009923F4">
            <w:pPr>
              <w:ind w:left="0"/>
              <w:jc w:val="center"/>
              <w:rPr>
                <w:b w:val="0"/>
              </w:rPr>
            </w:pPr>
            <w:r w:rsidRPr="001151C7">
              <w:rPr>
                <w:b w:val="0"/>
              </w:rPr>
              <w:t>Nome</w:t>
            </w:r>
          </w:p>
        </w:tc>
        <w:tc>
          <w:tcPr>
            <w:tcW w:w="7502" w:type="dxa"/>
          </w:tcPr>
          <w:p w14:paraId="31AD9AEB" w14:textId="77777777" w:rsidR="00FD35F2" w:rsidRDefault="00FD35F2" w:rsidP="009923F4">
            <w:pPr>
              <w:ind w:left="0"/>
              <w:cnfStyle w:val="000000000000" w:firstRow="0" w:lastRow="0" w:firstColumn="0" w:lastColumn="0" w:oddVBand="0" w:evenVBand="0" w:oddHBand="0" w:evenHBand="0" w:firstRowFirstColumn="0" w:firstRowLastColumn="0" w:lastRowFirstColumn="0" w:lastRowLastColumn="0"/>
            </w:pPr>
          </w:p>
        </w:tc>
      </w:tr>
      <w:tr w:rsidR="00FD35F2" w14:paraId="3F02A311"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EB80FCF" w14:textId="77777777" w:rsidR="00FD35F2" w:rsidRPr="001151C7" w:rsidRDefault="00FD35F2" w:rsidP="009923F4">
            <w:pPr>
              <w:ind w:left="0"/>
              <w:jc w:val="center"/>
              <w:rPr>
                <w:b w:val="0"/>
              </w:rPr>
            </w:pPr>
            <w:r w:rsidRPr="001151C7">
              <w:rPr>
                <w:b w:val="0"/>
              </w:rPr>
              <w:t>Descrição</w:t>
            </w:r>
          </w:p>
        </w:tc>
        <w:tc>
          <w:tcPr>
            <w:tcW w:w="7502" w:type="dxa"/>
          </w:tcPr>
          <w:p w14:paraId="66434D8A" w14:textId="77777777" w:rsidR="00FD35F2" w:rsidRDefault="00FD35F2" w:rsidP="009923F4">
            <w:pPr>
              <w:ind w:left="0"/>
              <w:cnfStyle w:val="000000000000" w:firstRow="0" w:lastRow="0" w:firstColumn="0" w:lastColumn="0" w:oddVBand="0" w:evenVBand="0" w:oddHBand="0" w:evenHBand="0" w:firstRowFirstColumn="0" w:firstRowLastColumn="0" w:lastRowFirstColumn="0" w:lastRowLastColumn="0"/>
            </w:pPr>
          </w:p>
        </w:tc>
      </w:tr>
    </w:tbl>
    <w:p w14:paraId="63368749" w14:textId="77777777" w:rsidR="00FD35F2" w:rsidRDefault="00FD35F2" w:rsidP="00FD35F2"/>
    <w:p w14:paraId="3DF0D9A1" w14:textId="77777777" w:rsidR="00FD35F2" w:rsidRDefault="00FD35F2" w:rsidP="00FD35F2"/>
    <w:tbl>
      <w:tblPr>
        <w:tblStyle w:val="SyllabusTable-withBorders"/>
        <w:tblW w:w="0" w:type="auto"/>
        <w:tblLook w:val="04A0" w:firstRow="1" w:lastRow="0" w:firstColumn="1" w:lastColumn="0" w:noHBand="0" w:noVBand="1"/>
      </w:tblPr>
      <w:tblGrid>
        <w:gridCol w:w="4675"/>
        <w:gridCol w:w="4675"/>
      </w:tblGrid>
      <w:tr w:rsidR="00FD35F2" w14:paraId="196321F5"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BD9D4B9" w14:textId="77777777" w:rsidR="00FD35F2" w:rsidRDefault="00FD35F2" w:rsidP="009923F4">
            <w:pPr>
              <w:ind w:left="0"/>
              <w:jc w:val="center"/>
            </w:pPr>
            <w:r>
              <w:t>Fluxo de Eventos - Humano</w:t>
            </w:r>
          </w:p>
        </w:tc>
        <w:tc>
          <w:tcPr>
            <w:tcW w:w="4675" w:type="dxa"/>
          </w:tcPr>
          <w:p w14:paraId="4EC291E0"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FD35F2" w14:paraId="61069291"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0B1A76D8" w14:textId="77777777" w:rsidR="00FD35F2" w:rsidRPr="00873462" w:rsidRDefault="00FD35F2"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114DF0D9"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“XPTO” chama/faz …</w:t>
            </w:r>
          </w:p>
          <w:p w14:paraId="761D6708"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“ZXY” chama/faz …</w:t>
            </w:r>
          </w:p>
        </w:tc>
      </w:tr>
      <w:tr w:rsidR="00FD35F2" w14:paraId="7A465CCF"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431BDD5" w14:textId="77777777" w:rsidR="00FD35F2" w:rsidRPr="00873462" w:rsidRDefault="00FD35F2" w:rsidP="009923F4">
            <w:pPr>
              <w:pStyle w:val="PargrafodaLista"/>
              <w:spacing w:after="0"/>
              <w:ind w:left="45"/>
              <w:rPr>
                <w:b w:val="0"/>
              </w:rPr>
            </w:pPr>
            <w:r w:rsidRPr="00873462">
              <w:rPr>
                <w:b w:val="0"/>
              </w:rPr>
              <w:t xml:space="preserve">2 </w:t>
            </w:r>
            <w:r>
              <w:rPr>
                <w:b w:val="0"/>
              </w:rPr>
              <w:t>–</w:t>
            </w:r>
            <w:r w:rsidRPr="00873462">
              <w:rPr>
                <w:b w:val="0"/>
              </w:rPr>
              <w:t xml:space="preserve"> </w:t>
            </w:r>
          </w:p>
        </w:tc>
        <w:tc>
          <w:tcPr>
            <w:tcW w:w="4675" w:type="dxa"/>
          </w:tcPr>
          <w:p w14:paraId="134C8992"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FD35F2" w14:paraId="147C375B"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786368EE" w14:textId="77777777" w:rsidR="00FD35F2" w:rsidRPr="00873462" w:rsidRDefault="00FD35F2" w:rsidP="009923F4">
            <w:pPr>
              <w:pStyle w:val="PargrafodaLista"/>
              <w:spacing w:after="0"/>
              <w:ind w:left="45"/>
              <w:rPr>
                <w:b w:val="0"/>
              </w:rPr>
            </w:pPr>
            <w:r w:rsidRPr="00873462">
              <w:rPr>
                <w:b w:val="0"/>
              </w:rPr>
              <w:t xml:space="preserve">3 </w:t>
            </w:r>
            <w:r>
              <w:rPr>
                <w:b w:val="0"/>
              </w:rPr>
              <w:t>–</w:t>
            </w:r>
            <w:r w:rsidRPr="00873462">
              <w:rPr>
                <w:b w:val="0"/>
              </w:rPr>
              <w:t xml:space="preserve"> </w:t>
            </w:r>
          </w:p>
        </w:tc>
        <w:tc>
          <w:tcPr>
            <w:tcW w:w="4675" w:type="dxa"/>
          </w:tcPr>
          <w:p w14:paraId="18BD7CDB" w14:textId="77777777" w:rsidR="00FD35F2" w:rsidRDefault="00FD35F2"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386BA3EB"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7C644E62" w14:textId="77777777" w:rsidR="00FD35F2" w:rsidRDefault="00FD35F2" w:rsidP="00FD35F2">
      <w:pPr>
        <w:ind w:left="0"/>
      </w:pPr>
    </w:p>
    <w:p w14:paraId="2F200BE0" w14:textId="77777777" w:rsidR="00FD35F2" w:rsidRDefault="00FD35F2" w:rsidP="00FD35F2">
      <w:pPr>
        <w:ind w:left="0"/>
      </w:pPr>
    </w:p>
    <w:tbl>
      <w:tblPr>
        <w:tblStyle w:val="SyllabusTable-withBorders"/>
        <w:tblW w:w="0" w:type="auto"/>
        <w:tblLook w:val="04A0" w:firstRow="1" w:lastRow="0" w:firstColumn="1" w:lastColumn="0" w:noHBand="0" w:noVBand="1"/>
      </w:tblPr>
      <w:tblGrid>
        <w:gridCol w:w="3248"/>
        <w:gridCol w:w="3248"/>
        <w:gridCol w:w="2854"/>
      </w:tblGrid>
      <w:tr w:rsidR="00FD35F2" w14:paraId="0578D283"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7B745707" w14:textId="77777777" w:rsidR="00FD35F2" w:rsidRDefault="00FD35F2" w:rsidP="009923F4">
            <w:pPr>
              <w:ind w:left="0"/>
              <w:jc w:val="center"/>
            </w:pPr>
            <w:r>
              <w:t>Pré-condições</w:t>
            </w:r>
          </w:p>
        </w:tc>
        <w:tc>
          <w:tcPr>
            <w:tcW w:w="3248" w:type="dxa"/>
          </w:tcPr>
          <w:p w14:paraId="393BB2C3"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4245A933"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FD35F2" w14:paraId="52E3767D"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07309BEC" w14:textId="77777777" w:rsidR="00FD35F2" w:rsidRPr="000749A4" w:rsidRDefault="00FD35F2" w:rsidP="009923F4">
            <w:pPr>
              <w:ind w:left="150"/>
              <w:jc w:val="center"/>
              <w:rPr>
                <w:b w:val="0"/>
              </w:rPr>
            </w:pPr>
            <w:r w:rsidRPr="000749A4">
              <w:rPr>
                <w:b w:val="0"/>
              </w:rPr>
              <w:t>Sem nada a registar</w:t>
            </w:r>
          </w:p>
        </w:tc>
        <w:tc>
          <w:tcPr>
            <w:tcW w:w="3248" w:type="dxa"/>
          </w:tcPr>
          <w:p w14:paraId="6EDA6647"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4B929ED0" w14:textId="77777777" w:rsidR="00FD35F2" w:rsidRPr="000749A4" w:rsidRDefault="00FD35F2"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FD35F2" w14:paraId="6994D144"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B458CF2" w14:textId="77777777" w:rsidR="00FD35F2" w:rsidRPr="000749A4" w:rsidRDefault="00FD35F2" w:rsidP="009923F4">
            <w:pPr>
              <w:ind w:left="0"/>
              <w:jc w:val="center"/>
              <w:rPr>
                <w:b w:val="0"/>
              </w:rPr>
            </w:pPr>
          </w:p>
        </w:tc>
        <w:tc>
          <w:tcPr>
            <w:tcW w:w="3248" w:type="dxa"/>
          </w:tcPr>
          <w:p w14:paraId="363D2390"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628A2AB2" w14:textId="77777777" w:rsidR="00FD35F2" w:rsidRPr="000749A4"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D35F2" w14:paraId="1F9A5530"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0D2D1F68" w14:textId="77777777" w:rsidR="00FD35F2" w:rsidRPr="000749A4" w:rsidRDefault="00FD35F2" w:rsidP="009923F4">
            <w:pPr>
              <w:ind w:left="0"/>
              <w:jc w:val="center"/>
              <w:rPr>
                <w:b w:val="0"/>
              </w:rPr>
            </w:pPr>
          </w:p>
        </w:tc>
        <w:tc>
          <w:tcPr>
            <w:tcW w:w="3248" w:type="dxa"/>
          </w:tcPr>
          <w:p w14:paraId="171A9C5F"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2ED95D7" w14:textId="77777777" w:rsidR="00FD35F2" w:rsidRPr="000749A4"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D35F2" w14:paraId="541D7BA4"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EC2E47B" w14:textId="77777777" w:rsidR="00FD35F2" w:rsidRPr="000749A4" w:rsidRDefault="00FD35F2" w:rsidP="009923F4">
            <w:pPr>
              <w:ind w:left="0"/>
              <w:jc w:val="center"/>
            </w:pPr>
          </w:p>
        </w:tc>
        <w:tc>
          <w:tcPr>
            <w:tcW w:w="3248" w:type="dxa"/>
          </w:tcPr>
          <w:p w14:paraId="15C43EEB"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24AE7725" w14:textId="77777777" w:rsidR="00FD35F2"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0A1D1B12" w14:textId="77777777" w:rsidR="00FD35F2" w:rsidRDefault="00FD35F2" w:rsidP="00FD35F2">
      <w:pPr>
        <w:ind w:left="0"/>
      </w:pPr>
    </w:p>
    <w:p w14:paraId="19A448E0" w14:textId="77777777" w:rsidR="00FD35F2" w:rsidRDefault="00FD35F2" w:rsidP="00FD35F2">
      <w:pPr>
        <w:ind w:left="0"/>
      </w:pPr>
    </w:p>
    <w:p w14:paraId="4E8C69DA" w14:textId="77777777" w:rsidR="00FD35F2" w:rsidRDefault="00FD35F2" w:rsidP="00FD35F2">
      <w:pPr>
        <w:ind w:left="0"/>
      </w:pPr>
    </w:p>
    <w:p w14:paraId="7BC5BE09" w14:textId="77777777" w:rsidR="00FD35F2" w:rsidRDefault="00FD35F2" w:rsidP="00FD35F2">
      <w:pPr>
        <w:ind w:left="0"/>
      </w:pPr>
    </w:p>
    <w:p w14:paraId="6C186A69" w14:textId="77777777" w:rsidR="00FD35F2" w:rsidRDefault="00FD35F2" w:rsidP="00FD35F2">
      <w:pPr>
        <w:ind w:left="0"/>
      </w:pPr>
    </w:p>
    <w:p w14:paraId="7FB723D2" w14:textId="77777777" w:rsidR="00FD35F2" w:rsidRDefault="00FD35F2" w:rsidP="00FD35F2">
      <w:pPr>
        <w:ind w:left="0"/>
      </w:pPr>
    </w:p>
    <w:p w14:paraId="2FE61BDD" w14:textId="77777777" w:rsidR="00FD35F2" w:rsidRDefault="00FD35F2" w:rsidP="00FD35F2">
      <w:pPr>
        <w:ind w:left="0"/>
      </w:pPr>
    </w:p>
    <w:p w14:paraId="29C7A868" w14:textId="77777777" w:rsidR="00FD35F2" w:rsidRPr="001151C7" w:rsidRDefault="00FD35F2" w:rsidP="00FD35F2">
      <w:pPr>
        <w:ind w:left="0"/>
      </w:pPr>
    </w:p>
    <w:p w14:paraId="6B945D51" w14:textId="77777777" w:rsidR="00FD35F2" w:rsidRDefault="00FD35F2" w:rsidP="00FD35F2">
      <w:pPr>
        <w:pStyle w:val="Cabealho3"/>
        <w:numPr>
          <w:ilvl w:val="2"/>
          <w:numId w:val="66"/>
        </w:numPr>
        <w:tabs>
          <w:tab w:val="left" w:pos="2880"/>
        </w:tabs>
        <w:ind w:hanging="270"/>
      </w:pPr>
      <w:bookmarkStart w:id="212" w:name="_Toc500183091"/>
      <w:r>
        <w:t>Diagrama de sequência</w:t>
      </w:r>
      <w:bookmarkEnd w:id="212"/>
    </w:p>
    <w:p w14:paraId="35CCEDD4" w14:textId="77777777" w:rsidR="00FD35F2" w:rsidRDefault="00FD35F2" w:rsidP="00FD35F2"/>
    <w:p w14:paraId="11CCAC2B" w14:textId="77777777" w:rsidR="00FD35F2" w:rsidRDefault="00FD35F2" w:rsidP="00FD35F2">
      <w:r>
        <w:t>&lt;Diagrama de sequência básico, que junta o Actor e a interação entre as diferentes camadas. Nos casos de uso mais completos/complexos, complementar o diagrama com uma breve descrição&gt;</w:t>
      </w:r>
    </w:p>
    <w:p w14:paraId="73F5B267" w14:textId="77777777" w:rsidR="00FD35F2" w:rsidRDefault="00FD35F2" w:rsidP="00FD35F2"/>
    <w:p w14:paraId="33CA0FE1" w14:textId="77777777" w:rsidR="00FD35F2" w:rsidRDefault="00FD35F2" w:rsidP="00FD35F2"/>
    <w:p w14:paraId="69D00B52" w14:textId="77777777" w:rsidR="00FD35F2" w:rsidRDefault="00FD35F2" w:rsidP="00FD35F2"/>
    <w:p w14:paraId="6D4F27CC" w14:textId="77777777" w:rsidR="00FD35F2" w:rsidRDefault="00FD35F2" w:rsidP="00FD35F2"/>
    <w:p w14:paraId="10B6A33D" w14:textId="77777777" w:rsidR="00FD35F2" w:rsidRDefault="00FD35F2" w:rsidP="00FD35F2"/>
    <w:p w14:paraId="49A124D0" w14:textId="77777777" w:rsidR="00FD35F2" w:rsidRDefault="00FD35F2" w:rsidP="00FD35F2"/>
    <w:p w14:paraId="460E2E9B" w14:textId="77777777" w:rsidR="00FD35F2" w:rsidRDefault="00FD35F2" w:rsidP="00FD35F2"/>
    <w:p w14:paraId="291ED17E" w14:textId="77777777" w:rsidR="00FD35F2" w:rsidRDefault="00FD35F2" w:rsidP="00FD35F2"/>
    <w:p w14:paraId="1E5798CE" w14:textId="77777777" w:rsidR="00FD35F2" w:rsidRDefault="00FD35F2" w:rsidP="00FD35F2"/>
    <w:p w14:paraId="218DDBFF" w14:textId="77777777" w:rsidR="00FD35F2" w:rsidRDefault="00FD35F2" w:rsidP="00FD35F2"/>
    <w:p w14:paraId="5A3D9236" w14:textId="77777777" w:rsidR="00FD35F2" w:rsidRDefault="00FD35F2" w:rsidP="00FD35F2"/>
    <w:p w14:paraId="071F13E3" w14:textId="77777777" w:rsidR="00FD35F2" w:rsidRDefault="00FD35F2" w:rsidP="00FD35F2"/>
    <w:p w14:paraId="4E4A9F04" w14:textId="77777777" w:rsidR="00FD35F2" w:rsidRDefault="00FD35F2" w:rsidP="00FD35F2"/>
    <w:p w14:paraId="1FC33518" w14:textId="77777777" w:rsidR="00FD35F2" w:rsidRDefault="00FD35F2" w:rsidP="00FD35F2"/>
    <w:p w14:paraId="1ED8AEFD" w14:textId="77777777" w:rsidR="00FD35F2" w:rsidRDefault="00FD35F2" w:rsidP="00FD35F2"/>
    <w:p w14:paraId="79BDEE82" w14:textId="77777777" w:rsidR="00FD35F2" w:rsidRDefault="00FD35F2" w:rsidP="00FD35F2"/>
    <w:p w14:paraId="0673DFD3" w14:textId="77777777" w:rsidR="00FD35F2" w:rsidRDefault="00FD35F2" w:rsidP="00FD35F2"/>
    <w:p w14:paraId="265E5907" w14:textId="77777777" w:rsidR="00FD35F2" w:rsidRDefault="00FD35F2" w:rsidP="00FD35F2"/>
    <w:p w14:paraId="0C8A1DF0" w14:textId="77777777" w:rsidR="00FD35F2" w:rsidRDefault="00FD35F2" w:rsidP="00FD35F2"/>
    <w:p w14:paraId="29AB431A" w14:textId="77777777" w:rsidR="00FD35F2" w:rsidRDefault="00FD35F2" w:rsidP="00FD35F2"/>
    <w:p w14:paraId="2A39F7CA" w14:textId="77777777" w:rsidR="00FD35F2" w:rsidRDefault="00FD35F2" w:rsidP="00FD35F2"/>
    <w:p w14:paraId="0CE3D4D5" w14:textId="77777777" w:rsidR="00FD35F2" w:rsidRDefault="00FD35F2" w:rsidP="00FD35F2"/>
    <w:p w14:paraId="1B6897B1" w14:textId="77777777" w:rsidR="00FD35F2" w:rsidRDefault="00FD35F2" w:rsidP="00FD35F2"/>
    <w:p w14:paraId="16903081" w14:textId="77777777" w:rsidR="00FD35F2" w:rsidRDefault="00FD35F2" w:rsidP="00FD35F2"/>
    <w:p w14:paraId="34A1781E" w14:textId="77777777" w:rsidR="00FD35F2" w:rsidRDefault="00FD35F2" w:rsidP="00FD35F2"/>
    <w:p w14:paraId="3189D3AB" w14:textId="77777777" w:rsidR="00FD35F2" w:rsidRDefault="00FD35F2" w:rsidP="00FD35F2"/>
    <w:p w14:paraId="0F8A0684" w14:textId="77777777" w:rsidR="00FD35F2" w:rsidRDefault="00FD35F2" w:rsidP="00FD35F2"/>
    <w:p w14:paraId="3D289CB1" w14:textId="2A538EF4" w:rsidR="00FD35F2" w:rsidRDefault="00FD35F2" w:rsidP="00FD35F2">
      <w:pPr>
        <w:pStyle w:val="Cabealho3"/>
        <w:numPr>
          <w:ilvl w:val="2"/>
          <w:numId w:val="69"/>
        </w:numPr>
        <w:tabs>
          <w:tab w:val="left" w:pos="2880"/>
        </w:tabs>
        <w:ind w:hanging="270"/>
      </w:pPr>
      <w:bookmarkStart w:id="213" w:name="_Toc500183092"/>
      <w:r>
        <w:t>Ilustração da funcionalidade</w:t>
      </w:r>
      <w:bookmarkEnd w:id="213"/>
    </w:p>
    <w:p w14:paraId="760BD719" w14:textId="629FEA4D" w:rsidR="00FC6BE2" w:rsidRDefault="00FD35F2" w:rsidP="00FC6BE2">
      <w:r>
        <w:rPr>
          <w:noProof/>
          <w:lang w:eastAsia="pt-PT"/>
        </w:rPr>
        <mc:AlternateContent>
          <mc:Choice Requires="wpg">
            <w:drawing>
              <wp:anchor distT="0" distB="0" distL="114300" distR="114300" simplePos="0" relativeHeight="251787264" behindDoc="0" locked="0" layoutInCell="1" allowOverlap="1" wp14:anchorId="15A1C298" wp14:editId="7E70458D">
                <wp:simplePos x="0" y="0"/>
                <wp:positionH relativeFrom="column">
                  <wp:posOffset>66675</wp:posOffset>
                </wp:positionH>
                <wp:positionV relativeFrom="paragraph">
                  <wp:posOffset>297815</wp:posOffset>
                </wp:positionV>
                <wp:extent cx="5746750" cy="1612265"/>
                <wp:effectExtent l="0" t="0" r="6350" b="6985"/>
                <wp:wrapTight wrapText="bothSides">
                  <wp:wrapPolygon edited="0">
                    <wp:start x="0" y="0"/>
                    <wp:lineTo x="0" y="21438"/>
                    <wp:lineTo x="21552" y="21438"/>
                    <wp:lineTo x="21552" y="0"/>
                    <wp:lineTo x="0" y="0"/>
                  </wp:wrapPolygon>
                </wp:wrapTight>
                <wp:docPr id="222" name="Grupo 222"/>
                <wp:cNvGraphicFramePr/>
                <a:graphic xmlns:a="http://schemas.openxmlformats.org/drawingml/2006/main">
                  <a:graphicData uri="http://schemas.microsoft.com/office/word/2010/wordprocessingGroup">
                    <wpg:wgp>
                      <wpg:cNvGrpSpPr/>
                      <wpg:grpSpPr>
                        <a:xfrm>
                          <a:off x="0" y="0"/>
                          <a:ext cx="5746750" cy="1612265"/>
                          <a:chOff x="0" y="0"/>
                          <a:chExt cx="5746750" cy="1612265"/>
                        </a:xfrm>
                      </wpg:grpSpPr>
                      <pic:pic xmlns:pic="http://schemas.openxmlformats.org/drawingml/2006/picture">
                        <pic:nvPicPr>
                          <pic:cNvPr id="185" name="Imagem 185"/>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46750" cy="1286510"/>
                          </a:xfrm>
                          <a:prstGeom prst="rect">
                            <a:avLst/>
                          </a:prstGeom>
                        </pic:spPr>
                      </pic:pic>
                      <wps:wsp>
                        <wps:cNvPr id="188" name="Caixa de texto 188"/>
                        <wps:cNvSpPr txBox="1"/>
                        <wps:spPr>
                          <a:xfrm>
                            <a:off x="0" y="1352550"/>
                            <a:ext cx="5746750" cy="259715"/>
                          </a:xfrm>
                          <a:prstGeom prst="rect">
                            <a:avLst/>
                          </a:prstGeom>
                          <a:solidFill>
                            <a:prstClr val="white"/>
                          </a:solidFill>
                          <a:ln>
                            <a:noFill/>
                          </a:ln>
                        </wps:spPr>
                        <wps:txbx>
                          <w:txbxContent>
                            <w:p w14:paraId="1B00587A" w14:textId="648CC04C" w:rsidR="0072233D" w:rsidRPr="00B31965" w:rsidRDefault="0072233D" w:rsidP="00E6268E">
                              <w:pPr>
                                <w:pStyle w:val="Legenda"/>
                                <w:jc w:val="center"/>
                                <w:rPr>
                                  <w:b/>
                                  <w:bCs/>
                                  <w:noProof/>
                                  <w:color w:val="D6615C" w:themeColor="accent1"/>
                                  <w:sz w:val="28"/>
                                  <w:szCs w:val="28"/>
                                </w:rPr>
                              </w:pPr>
                              <w:bookmarkStart w:id="214" w:name="_Toc499477239"/>
                              <w:r>
                                <w:t xml:space="preserve">Figura </w:t>
                              </w:r>
                              <w:r>
                                <w:fldChar w:fldCharType="begin"/>
                              </w:r>
                              <w:r>
                                <w:instrText xml:space="preserve"> SEQ Figura \* ARABIC </w:instrText>
                              </w:r>
                              <w:r>
                                <w:fldChar w:fldCharType="separate"/>
                              </w:r>
                              <w:r>
                                <w:rPr>
                                  <w:noProof/>
                                </w:rPr>
                                <w:t>41</w:t>
                              </w:r>
                              <w:r>
                                <w:fldChar w:fldCharType="end"/>
                              </w:r>
                              <w:r>
                                <w:t xml:space="preserve"> - REQ_17: </w:t>
                              </w:r>
                              <w:proofErr w:type="spellStart"/>
                              <w:r>
                                <w:t>View</w:t>
                              </w:r>
                              <w:proofErr w:type="spellEnd"/>
                              <w:r>
                                <w:t xml:space="preserve"> da lista de pedidos de gâmetas</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A1C298" id="Grupo 222" o:spid="_x0000_s1126" style="position:absolute;left:0;text-align:left;margin-left:5.25pt;margin-top:23.45pt;width:452.5pt;height:126.95pt;z-index:251787264;mso-width-relative:margin;mso-height-relative:margin" coordsize="57467,16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">
                <v:shape id="Imagem 185" o:spid="_x0000_s1127" type="#_x0000_t75" style="position:absolute;width:57467;height:1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kKzzEAAAA3AAAAA8AAABkcnMvZG93bnJldi54bWxET01rwkAQvRf6H5Yp9FY3ChaJ2YhYCgpa&#10;TFoQb0N2TKLZ2ZDdJum/7wqF3ubxPidZjaYRPXWutqxgOolAEBdW11wq+Pp8f1mAcB5ZY2OZFPyQ&#10;g1X6+JBgrO3AGfW5L0UIYRejgsr7NpbSFRUZdBPbEgfuYjuDPsCulLrDIYSbRs6i6FUarDk0VNjS&#10;pqLiln8bBdf5cN3dslN22b+d++nBlB/b01Gp56dxvQThafT/4j/3Vof5izncnwkXyPQ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kKzzEAAAA3AAAAA8AAAAAAAAAAAAAAAAA&#10;nwIAAGRycy9kb3ducmV2LnhtbFBLBQYAAAAABAAEAPcAAACQAwAAAAA=&#10;">
                  <v:imagedata r:id="rId134" o:title=""/>
                  <v:path arrowok="t"/>
                </v:shape>
                <v:shape id="Caixa de texto 188" o:spid="_x0000_s1128" type="#_x0000_t202" style="position:absolute;top:13525;width:57467;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MmKscA&#10;AADcAAAADwAAAGRycy9kb3ducmV2LnhtbESPQUsDMRCF70L/QxjBi7TZaillbVpKUVAvxbWX3obN&#10;dLO6mSxJtl3/vXMQvM3w3rz3zXo7+k5dKKY2sIH5rABFXAfbcmPg+PkyXYFKGdliF5gM/FCC7WZy&#10;s8bShit/0KXKjZIQTiUacDn3pdapduQxzUJPLNo5RI9Z1thoG/Eq4b7TD0Wx1B5blgaHPe0d1d/V&#10;4A0cFqeDux/Oz++7xWN8Ow775VdTGXN3O+6eQGUa87/57/rVCv5KaOUZmUB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TJirHAAAA3AAAAA8AAAAAAAAAAAAAAAAAmAIAAGRy&#10;cy9kb3ducmV2LnhtbFBLBQYAAAAABAAEAPUAAACMAwAAAAA=&#10;" stroked="f">
                  <v:textbox style="mso-fit-shape-to-text:t" inset="0,0,0,0">
                    <w:txbxContent>
                      <w:p w14:paraId="1B00587A" w14:textId="648CC04C" w:rsidR="0072233D" w:rsidRPr="00B31965" w:rsidRDefault="0072233D" w:rsidP="00E6268E">
                        <w:pPr>
                          <w:pStyle w:val="Legenda"/>
                          <w:jc w:val="center"/>
                          <w:rPr>
                            <w:b/>
                            <w:bCs/>
                            <w:noProof/>
                            <w:color w:val="D6615C" w:themeColor="accent1"/>
                            <w:sz w:val="28"/>
                            <w:szCs w:val="28"/>
                          </w:rPr>
                        </w:pPr>
                        <w:bookmarkStart w:id="215" w:name="_Toc499477239"/>
                        <w:r>
                          <w:t xml:space="preserve">Figura </w:t>
                        </w:r>
                        <w:r>
                          <w:fldChar w:fldCharType="begin"/>
                        </w:r>
                        <w:r>
                          <w:instrText xml:space="preserve"> SEQ Figura \* ARABIC </w:instrText>
                        </w:r>
                        <w:r>
                          <w:fldChar w:fldCharType="separate"/>
                        </w:r>
                        <w:r>
                          <w:rPr>
                            <w:noProof/>
                          </w:rPr>
                          <w:t>41</w:t>
                        </w:r>
                        <w:r>
                          <w:fldChar w:fldCharType="end"/>
                        </w:r>
                        <w:r>
                          <w:t xml:space="preserve"> - REQ_17: </w:t>
                        </w:r>
                        <w:proofErr w:type="spellStart"/>
                        <w:r>
                          <w:t>View</w:t>
                        </w:r>
                        <w:proofErr w:type="spellEnd"/>
                        <w:r>
                          <w:t xml:space="preserve"> da lista de pedidos de gâmetas</w:t>
                        </w:r>
                        <w:bookmarkEnd w:id="215"/>
                      </w:p>
                    </w:txbxContent>
                  </v:textbox>
                </v:shape>
                <w10:wrap type="tight"/>
              </v:group>
            </w:pict>
          </mc:Fallback>
        </mc:AlternateContent>
      </w:r>
    </w:p>
    <w:p w14:paraId="76112979" w14:textId="000C7E78" w:rsidR="00FC6BE2" w:rsidRDefault="00FC6BE2" w:rsidP="00FC6BE2"/>
    <w:p w14:paraId="0D643443" w14:textId="1FE315AC" w:rsidR="00FC6BE2" w:rsidRDefault="00FD35F2" w:rsidP="00FC6BE2">
      <w:r>
        <w:rPr>
          <w:noProof/>
          <w:lang w:eastAsia="pt-PT"/>
        </w:rPr>
        <w:lastRenderedPageBreak/>
        <mc:AlternateContent>
          <mc:Choice Requires="wpg">
            <w:drawing>
              <wp:anchor distT="0" distB="0" distL="114300" distR="114300" simplePos="0" relativeHeight="251784192" behindDoc="0" locked="0" layoutInCell="1" allowOverlap="1" wp14:anchorId="43B6B236" wp14:editId="74A50DF8">
                <wp:simplePos x="0" y="0"/>
                <wp:positionH relativeFrom="column">
                  <wp:posOffset>338455</wp:posOffset>
                </wp:positionH>
                <wp:positionV relativeFrom="paragraph">
                  <wp:posOffset>180975</wp:posOffset>
                </wp:positionV>
                <wp:extent cx="4991100" cy="3448050"/>
                <wp:effectExtent l="0" t="0" r="0" b="0"/>
                <wp:wrapTight wrapText="bothSides">
                  <wp:wrapPolygon edited="0">
                    <wp:start x="247" y="0"/>
                    <wp:lineTo x="0" y="19691"/>
                    <wp:lineTo x="0" y="21481"/>
                    <wp:lineTo x="21270" y="21481"/>
                    <wp:lineTo x="21518" y="19691"/>
                    <wp:lineTo x="21518" y="0"/>
                    <wp:lineTo x="247" y="0"/>
                  </wp:wrapPolygon>
                </wp:wrapTight>
                <wp:docPr id="223" name="Grupo 223"/>
                <wp:cNvGraphicFramePr/>
                <a:graphic xmlns:a="http://schemas.openxmlformats.org/drawingml/2006/main">
                  <a:graphicData uri="http://schemas.microsoft.com/office/word/2010/wordprocessingGroup">
                    <wpg:wgp>
                      <wpg:cNvGrpSpPr/>
                      <wpg:grpSpPr>
                        <a:xfrm>
                          <a:off x="0" y="0"/>
                          <a:ext cx="4991100" cy="3448050"/>
                          <a:chOff x="0" y="0"/>
                          <a:chExt cx="4697730" cy="3021965"/>
                        </a:xfrm>
                      </wpg:grpSpPr>
                      <pic:pic xmlns:pic="http://schemas.openxmlformats.org/drawingml/2006/picture">
                        <pic:nvPicPr>
                          <pic:cNvPr id="186" name="Imagem 186"/>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85725" y="0"/>
                            <a:ext cx="4612005" cy="2758440"/>
                          </a:xfrm>
                          <a:prstGeom prst="rect">
                            <a:avLst/>
                          </a:prstGeom>
                        </pic:spPr>
                      </pic:pic>
                      <wps:wsp>
                        <wps:cNvPr id="187" name="Caixa de texto 187"/>
                        <wps:cNvSpPr txBox="1"/>
                        <wps:spPr>
                          <a:xfrm>
                            <a:off x="0" y="2762250"/>
                            <a:ext cx="4612005" cy="259715"/>
                          </a:xfrm>
                          <a:prstGeom prst="rect">
                            <a:avLst/>
                          </a:prstGeom>
                          <a:solidFill>
                            <a:prstClr val="white"/>
                          </a:solidFill>
                          <a:ln>
                            <a:noFill/>
                          </a:ln>
                        </wps:spPr>
                        <wps:txbx>
                          <w:txbxContent>
                            <w:p w14:paraId="33CF64C3" w14:textId="2363E811" w:rsidR="0072233D" w:rsidRPr="001A6090" w:rsidRDefault="0072233D" w:rsidP="00E6268E">
                              <w:pPr>
                                <w:pStyle w:val="Legenda"/>
                                <w:jc w:val="center"/>
                                <w:rPr>
                                  <w:noProof/>
                                  <w:color w:val="404040" w:themeColor="text1" w:themeTint="BF"/>
                                </w:rPr>
                              </w:pPr>
                              <w:bookmarkStart w:id="216" w:name="_Toc499477240"/>
                              <w:r>
                                <w:t xml:space="preserve">Figura </w:t>
                              </w:r>
                              <w:r>
                                <w:fldChar w:fldCharType="begin"/>
                              </w:r>
                              <w:r>
                                <w:instrText xml:space="preserve"> SEQ Figura \* ARABIC </w:instrText>
                              </w:r>
                              <w:r>
                                <w:fldChar w:fldCharType="separate"/>
                              </w:r>
                              <w:r>
                                <w:rPr>
                                  <w:noProof/>
                                </w:rPr>
                                <w:t>42</w:t>
                              </w:r>
                              <w:r>
                                <w:fldChar w:fldCharType="end"/>
                              </w:r>
                              <w:r>
                                <w:t xml:space="preserve"> - REQ_17: </w:t>
                              </w:r>
                              <w:proofErr w:type="spellStart"/>
                              <w:r>
                                <w:t>View</w:t>
                              </w:r>
                              <w:proofErr w:type="spellEnd"/>
                              <w:r>
                                <w:t xml:space="preserve"> de detalhes de um pedido de gâmetas</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B6B236" id="Grupo 223" o:spid="_x0000_s1129" style="position:absolute;left:0;text-align:left;margin-left:26.65pt;margin-top:14.25pt;width:393pt;height:271.5pt;z-index:251784192;mso-width-relative:margin;mso-height-relative:margin" coordsize="46977,30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">
                <v:shape id="Imagem 186" o:spid="_x0000_s1130" type="#_x0000_t75" style="position:absolute;left:857;width:46120;height:275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VW+XCAAAA3AAAAA8AAABkcnMvZG93bnJldi54bWxET0trwkAQvhf8D8sIvdVNSpEQXUWFQnv0&#10;gXocsmMSzM6G7ETT/vpuQfA2H99z5svBNepGXag9G0gnCSjiwtuaSwOH/edbBioIssXGMxn4oQDL&#10;xehljrn1d97SbSeliiEccjRQibS51qGoyGGY+JY4chffOZQIu1LbDu8x3DX6PUmm2mHNsaHCljYV&#10;Fddd7wycLtvsY73/Tvo6/e1X52N6EEmNeR0PqxkooUGe4of7y8b52RT+n4kX6MU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FVvlwgAAANwAAAAPAAAAAAAAAAAAAAAAAJ8C&#10;AABkcnMvZG93bnJldi54bWxQSwUGAAAAAAQABAD3AAAAjgMAAAAA&#10;">
                  <v:imagedata r:id="rId136" o:title=""/>
                  <v:path arrowok="t"/>
                </v:shape>
                <v:shape id="Caixa de texto 187" o:spid="_x0000_s1131" type="#_x0000_t202" style="position:absolute;top:27622;width:46120;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0tJcEA&#10;AADcAAAADwAAAGRycy9kb3ducmV2LnhtbERPS4vCMBC+L/gfwgheFk31oFKN4hP2oAcfeB6a2bZs&#10;MylJtPXfbwTB23x8z5kvW1OJBzlfWlYwHCQgiDOrS84VXC/7/hSED8gaK8uk4EkelovO1xxTbRs+&#10;0eMcchFD2KeooAihTqX0WUEG/cDWxJH7tc5giNDlUjtsYrip5ChJxtJgybGhwJo2BWV/57tRMN66&#10;e3Pizff2ujvgsc5Ht/XzplSv265mIAK14SN+u390nD+dwOuZeIF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dLSXBAAAA3AAAAA8AAAAAAAAAAAAAAAAAmAIAAGRycy9kb3du&#10;cmV2LnhtbFBLBQYAAAAABAAEAPUAAACGAwAAAAA=&#10;" stroked="f">
                  <v:textbox inset="0,0,0,0">
                    <w:txbxContent>
                      <w:p w14:paraId="33CF64C3" w14:textId="2363E811" w:rsidR="0072233D" w:rsidRPr="001A6090" w:rsidRDefault="0072233D" w:rsidP="00E6268E">
                        <w:pPr>
                          <w:pStyle w:val="Legenda"/>
                          <w:jc w:val="center"/>
                          <w:rPr>
                            <w:noProof/>
                            <w:color w:val="404040" w:themeColor="text1" w:themeTint="BF"/>
                          </w:rPr>
                        </w:pPr>
                        <w:bookmarkStart w:id="217" w:name="_Toc499477240"/>
                        <w:r>
                          <w:t xml:space="preserve">Figura </w:t>
                        </w:r>
                        <w:r>
                          <w:fldChar w:fldCharType="begin"/>
                        </w:r>
                        <w:r>
                          <w:instrText xml:space="preserve"> SEQ Figura \* ARABIC </w:instrText>
                        </w:r>
                        <w:r>
                          <w:fldChar w:fldCharType="separate"/>
                        </w:r>
                        <w:r>
                          <w:rPr>
                            <w:noProof/>
                          </w:rPr>
                          <w:t>42</w:t>
                        </w:r>
                        <w:r>
                          <w:fldChar w:fldCharType="end"/>
                        </w:r>
                        <w:r>
                          <w:t xml:space="preserve"> - REQ_17: </w:t>
                        </w:r>
                        <w:proofErr w:type="spellStart"/>
                        <w:r>
                          <w:t>View</w:t>
                        </w:r>
                        <w:proofErr w:type="spellEnd"/>
                        <w:r>
                          <w:t xml:space="preserve"> de detalhes de um pedido de gâmetas</w:t>
                        </w:r>
                        <w:bookmarkEnd w:id="217"/>
                      </w:p>
                    </w:txbxContent>
                  </v:textbox>
                </v:shape>
                <w10:wrap type="tight"/>
              </v:group>
            </w:pict>
          </mc:Fallback>
        </mc:AlternateContent>
      </w:r>
    </w:p>
    <w:p w14:paraId="761583A8" w14:textId="6C23438B" w:rsidR="00FC6BE2" w:rsidRDefault="00FC6BE2" w:rsidP="00FC6BE2"/>
    <w:p w14:paraId="2F93402E" w14:textId="36B4885A" w:rsidR="00FC6BE2" w:rsidRDefault="00FC6BE2" w:rsidP="00FC6BE2"/>
    <w:p w14:paraId="4EFD8F6D" w14:textId="36ED8313" w:rsidR="00FC6BE2" w:rsidRDefault="00FC6BE2" w:rsidP="00FC6BE2"/>
    <w:p w14:paraId="25FC047C" w14:textId="6DA0085C" w:rsidR="00FD35F2" w:rsidRDefault="00FD35F2" w:rsidP="00FC6BE2"/>
    <w:p w14:paraId="0CF5DDB4" w14:textId="7591EE2D" w:rsidR="00FD35F2" w:rsidRDefault="00FD35F2" w:rsidP="00FC6BE2"/>
    <w:p w14:paraId="5B178DDA" w14:textId="6A255E05" w:rsidR="00FD35F2" w:rsidRDefault="00FD35F2" w:rsidP="00FC6BE2"/>
    <w:p w14:paraId="2EB471E2" w14:textId="71C704F1" w:rsidR="00FD35F2" w:rsidRDefault="00FD35F2" w:rsidP="00FC6BE2"/>
    <w:p w14:paraId="1BD6800B" w14:textId="15CA9D85" w:rsidR="00FD35F2" w:rsidRDefault="00FD35F2" w:rsidP="00FC6BE2"/>
    <w:p w14:paraId="49C47DCF" w14:textId="56860508" w:rsidR="00FD35F2" w:rsidRDefault="00FD35F2" w:rsidP="00FC6BE2"/>
    <w:p w14:paraId="00901B23" w14:textId="3FA87C79" w:rsidR="00FD35F2" w:rsidRDefault="00FD35F2" w:rsidP="00FC6BE2"/>
    <w:p w14:paraId="52F128F2" w14:textId="5CD82D06" w:rsidR="00FD35F2" w:rsidRDefault="00FD35F2" w:rsidP="00FC6BE2"/>
    <w:p w14:paraId="4BF525C3" w14:textId="1191B6C3" w:rsidR="00FD35F2" w:rsidRDefault="00FD35F2" w:rsidP="00FC6BE2"/>
    <w:p w14:paraId="5352C989" w14:textId="35F562D3" w:rsidR="00FD35F2" w:rsidRDefault="00FD35F2" w:rsidP="00FC6BE2"/>
    <w:p w14:paraId="56B09DE6" w14:textId="4FF11450" w:rsidR="00FD35F2" w:rsidRDefault="00FD35F2" w:rsidP="00FC6BE2"/>
    <w:p w14:paraId="3A30FADD" w14:textId="51B23965" w:rsidR="00FD35F2" w:rsidRDefault="00FD35F2" w:rsidP="00FC6BE2"/>
    <w:p w14:paraId="25AD25D5" w14:textId="22D10EC5" w:rsidR="00FD35F2" w:rsidRDefault="00FD35F2" w:rsidP="00FC6BE2"/>
    <w:p w14:paraId="1EAE5B9E" w14:textId="6205BFBF" w:rsidR="00FD35F2" w:rsidRDefault="00FD35F2" w:rsidP="00FC6BE2"/>
    <w:p w14:paraId="2021F91C" w14:textId="3391D26F" w:rsidR="00FD35F2" w:rsidRDefault="00FD35F2" w:rsidP="00FC6BE2"/>
    <w:p w14:paraId="343E3781" w14:textId="261E3716" w:rsidR="00FD35F2" w:rsidRDefault="00FD35F2" w:rsidP="00FC6BE2"/>
    <w:p w14:paraId="3F80DB27" w14:textId="265EF7A1" w:rsidR="00FC6BE2" w:rsidRDefault="00FC6BE2" w:rsidP="00FC6BE2"/>
    <w:p w14:paraId="33AD21D4" w14:textId="4B790192" w:rsidR="00FC6BE2" w:rsidRDefault="00FC6BE2" w:rsidP="00FC6BE2"/>
    <w:p w14:paraId="41D69013" w14:textId="0CA8EBBC" w:rsidR="00FC6BE2" w:rsidRDefault="00FC6BE2" w:rsidP="00FC6BE2"/>
    <w:p w14:paraId="3EED41CF" w14:textId="11853358" w:rsidR="00FC6BE2" w:rsidRDefault="00FD35F2" w:rsidP="00FC6BE2">
      <w:r>
        <w:rPr>
          <w:noProof/>
          <w:lang w:eastAsia="pt-PT"/>
        </w:rPr>
        <w:lastRenderedPageBreak/>
        <mc:AlternateContent>
          <mc:Choice Requires="wpg">
            <w:drawing>
              <wp:anchor distT="0" distB="0" distL="114300" distR="114300" simplePos="0" relativeHeight="251794432" behindDoc="0" locked="0" layoutInCell="1" allowOverlap="1" wp14:anchorId="571D4A28" wp14:editId="51D39B32">
                <wp:simplePos x="0" y="0"/>
                <wp:positionH relativeFrom="column">
                  <wp:posOffset>447675</wp:posOffset>
                </wp:positionH>
                <wp:positionV relativeFrom="paragraph">
                  <wp:posOffset>0</wp:posOffset>
                </wp:positionV>
                <wp:extent cx="5052060" cy="3402965"/>
                <wp:effectExtent l="0" t="0" r="0" b="6985"/>
                <wp:wrapTight wrapText="bothSides">
                  <wp:wrapPolygon edited="0">
                    <wp:start x="0" y="0"/>
                    <wp:lineTo x="0" y="21523"/>
                    <wp:lineTo x="21502" y="21523"/>
                    <wp:lineTo x="21502" y="0"/>
                    <wp:lineTo x="0" y="0"/>
                  </wp:wrapPolygon>
                </wp:wrapTight>
                <wp:docPr id="224" name="Grupo 224"/>
                <wp:cNvGraphicFramePr/>
                <a:graphic xmlns:a="http://schemas.openxmlformats.org/drawingml/2006/main">
                  <a:graphicData uri="http://schemas.microsoft.com/office/word/2010/wordprocessingGroup">
                    <wpg:wgp>
                      <wpg:cNvGrpSpPr/>
                      <wpg:grpSpPr>
                        <a:xfrm>
                          <a:off x="0" y="0"/>
                          <a:ext cx="5052060" cy="3402965"/>
                          <a:chOff x="0" y="0"/>
                          <a:chExt cx="5052060" cy="3402965"/>
                        </a:xfrm>
                      </wpg:grpSpPr>
                      <pic:pic xmlns:pic="http://schemas.openxmlformats.org/drawingml/2006/picture">
                        <pic:nvPicPr>
                          <pic:cNvPr id="189" name="Imagem 189"/>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052060" cy="3082925"/>
                          </a:xfrm>
                          <a:prstGeom prst="rect">
                            <a:avLst/>
                          </a:prstGeom>
                        </pic:spPr>
                      </pic:pic>
                      <wps:wsp>
                        <wps:cNvPr id="193" name="Caixa de texto 193"/>
                        <wps:cNvSpPr txBox="1"/>
                        <wps:spPr>
                          <a:xfrm>
                            <a:off x="0" y="3143250"/>
                            <a:ext cx="5052060" cy="259715"/>
                          </a:xfrm>
                          <a:prstGeom prst="rect">
                            <a:avLst/>
                          </a:prstGeom>
                          <a:solidFill>
                            <a:prstClr val="white"/>
                          </a:solidFill>
                          <a:ln>
                            <a:noFill/>
                          </a:ln>
                        </wps:spPr>
                        <wps:txbx>
                          <w:txbxContent>
                            <w:p w14:paraId="74A07B29" w14:textId="33468261" w:rsidR="0072233D" w:rsidRPr="00C2249E" w:rsidRDefault="0072233D" w:rsidP="003173C9">
                              <w:pPr>
                                <w:pStyle w:val="Legenda"/>
                                <w:jc w:val="center"/>
                                <w:rPr>
                                  <w:noProof/>
                                  <w:color w:val="404040" w:themeColor="text1" w:themeTint="BF"/>
                                </w:rPr>
                              </w:pPr>
                              <w:bookmarkStart w:id="218" w:name="_Toc499477241"/>
                              <w:r>
                                <w:t xml:space="preserve">Figura </w:t>
                              </w:r>
                              <w:r>
                                <w:fldChar w:fldCharType="begin"/>
                              </w:r>
                              <w:r>
                                <w:instrText xml:space="preserve"> SEQ Figura \* ARABIC </w:instrText>
                              </w:r>
                              <w:r>
                                <w:fldChar w:fldCharType="separate"/>
                              </w:r>
                              <w:r>
                                <w:rPr>
                                  <w:noProof/>
                                </w:rPr>
                                <w:t>43</w:t>
                              </w:r>
                              <w:r>
                                <w:fldChar w:fldCharType="end"/>
                              </w:r>
                              <w:r>
                                <w:t xml:space="preserve"> - REQ_17: </w:t>
                              </w:r>
                              <w:proofErr w:type="spellStart"/>
                              <w:r>
                                <w:t>View</w:t>
                              </w:r>
                              <w:proofErr w:type="spellEnd"/>
                              <w:r>
                                <w:t xml:space="preserve"> de edição de um pedido de gâmetas</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1D4A28" id="Grupo 224" o:spid="_x0000_s1132" style="position:absolute;left:0;text-align:left;margin-left:35.25pt;margin-top:0;width:397.8pt;height:267.95pt;z-index:251794432" coordsize="50520,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">
                <v:shape id="Imagem 189" o:spid="_x0000_s1133" type="#_x0000_t75" style="position:absolute;width:50520;height:308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LqTzEAAAA3AAAAA8AAABkcnMvZG93bnJldi54bWxET0trwkAQvgv+h2WE3nRjSoONrlJaSmtv&#10;Plo9Dtkxic3Ohuwmxn/fFYTe5uN7zmLVm0p01LjSsoLpJAJBnFldcq5gv3sfz0A4j6yxskwKruRg&#10;tRwOFphqe+ENdVufixDCLkUFhfd1KqXLCjLoJrYmDtzJNgZ9gE0udYOXEG4qGUdRIg2WHBoKrOm1&#10;oOx32xoF7SF+So5JV+6+UP48Xr/f9h/rs1IPo/5lDsJT7//Fd/enDvNnz3B7Jlwgl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kLqTzEAAAA3AAAAA8AAAAAAAAAAAAAAAAA&#10;nwIAAGRycy9kb3ducmV2LnhtbFBLBQYAAAAABAAEAPcAAACQAwAAAAA=&#10;">
                  <v:imagedata r:id="rId138" o:title=""/>
                  <v:path arrowok="t"/>
                </v:shape>
                <v:shape id="Caixa de texto 193" o:spid="_x0000_s1134" type="#_x0000_t202" style="position:absolute;top:31432;width:50520;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4ihsQA&#10;AADcAAAADwAAAGRycy9kb3ducmV2LnhtbERPTWsCMRC9C/0PYQq9iGZbRepqFJEKthfp1ou3YTNu&#10;VjeTJcnq9t83hUJv83ifs1z3thE38qF2rOB5nIEgLp2uuVJw/NqNXkGEiKyxcUwKvinAevUwWGKu&#10;3Z0/6VbESqQQDjkqMDG2uZShNGQxjF1LnLiz8xZjgr6S2uM9hdtGvmTZTFqsOTUYbGlrqLwWnVVw&#10;mJ4OZtid3z4204l/P3bb2aUqlHp67DcLEJH6+C/+c+91mj+f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uIobEAAAA3AAAAA8AAAAAAAAAAAAAAAAAmAIAAGRycy9k&#10;b3ducmV2LnhtbFBLBQYAAAAABAAEAPUAAACJAwAAAAA=&#10;" stroked="f">
                  <v:textbox style="mso-fit-shape-to-text:t" inset="0,0,0,0">
                    <w:txbxContent>
                      <w:p w14:paraId="74A07B29" w14:textId="33468261" w:rsidR="0072233D" w:rsidRPr="00C2249E" w:rsidRDefault="0072233D" w:rsidP="003173C9">
                        <w:pPr>
                          <w:pStyle w:val="Legenda"/>
                          <w:jc w:val="center"/>
                          <w:rPr>
                            <w:noProof/>
                            <w:color w:val="404040" w:themeColor="text1" w:themeTint="BF"/>
                          </w:rPr>
                        </w:pPr>
                        <w:bookmarkStart w:id="219" w:name="_Toc499477241"/>
                        <w:r>
                          <w:t xml:space="preserve">Figura </w:t>
                        </w:r>
                        <w:r>
                          <w:fldChar w:fldCharType="begin"/>
                        </w:r>
                        <w:r>
                          <w:instrText xml:space="preserve"> SEQ Figura \* ARABIC </w:instrText>
                        </w:r>
                        <w:r>
                          <w:fldChar w:fldCharType="separate"/>
                        </w:r>
                        <w:r>
                          <w:rPr>
                            <w:noProof/>
                          </w:rPr>
                          <w:t>43</w:t>
                        </w:r>
                        <w:r>
                          <w:fldChar w:fldCharType="end"/>
                        </w:r>
                        <w:r>
                          <w:t xml:space="preserve"> - REQ_17: </w:t>
                        </w:r>
                        <w:proofErr w:type="spellStart"/>
                        <w:r>
                          <w:t>View</w:t>
                        </w:r>
                        <w:proofErr w:type="spellEnd"/>
                        <w:r>
                          <w:t xml:space="preserve"> de edição de um pedido de gâmetas</w:t>
                        </w:r>
                        <w:bookmarkEnd w:id="219"/>
                      </w:p>
                    </w:txbxContent>
                  </v:textbox>
                </v:shape>
                <w10:wrap type="tight"/>
              </v:group>
            </w:pict>
          </mc:Fallback>
        </mc:AlternateContent>
      </w:r>
    </w:p>
    <w:p w14:paraId="6985AE87" w14:textId="2F0DB5FD" w:rsidR="00FC6BE2" w:rsidRDefault="00FC6BE2" w:rsidP="00FC6BE2"/>
    <w:p w14:paraId="67675C09" w14:textId="4A4FB79D" w:rsidR="00FC6BE2" w:rsidRDefault="00FC6BE2" w:rsidP="009B16A4"/>
    <w:p w14:paraId="2AFDB8A5" w14:textId="3E95BD1F" w:rsidR="00FC6BE2" w:rsidRDefault="00FC6BE2" w:rsidP="009B16A4">
      <w:pPr>
        <w:ind w:left="0"/>
      </w:pPr>
    </w:p>
    <w:p w14:paraId="4B40CA0A" w14:textId="0E09B7F3" w:rsidR="009B16A4" w:rsidRDefault="009B16A4" w:rsidP="009B16A4">
      <w:pPr>
        <w:ind w:left="0"/>
      </w:pPr>
    </w:p>
    <w:p w14:paraId="590975F8" w14:textId="0D0E037D" w:rsidR="009B16A4" w:rsidRDefault="009B16A4" w:rsidP="009B16A4">
      <w:pPr>
        <w:ind w:left="0"/>
      </w:pPr>
    </w:p>
    <w:p w14:paraId="6D3BDEB8" w14:textId="691E9F11" w:rsidR="009B16A4" w:rsidRDefault="009B16A4" w:rsidP="009B16A4">
      <w:pPr>
        <w:ind w:left="0"/>
      </w:pPr>
    </w:p>
    <w:p w14:paraId="6393941C" w14:textId="4892BBD5" w:rsidR="009B16A4" w:rsidRDefault="009B16A4" w:rsidP="009B16A4">
      <w:pPr>
        <w:ind w:left="0"/>
      </w:pPr>
    </w:p>
    <w:p w14:paraId="44672181" w14:textId="1023123E" w:rsidR="009B16A4" w:rsidRDefault="009B16A4" w:rsidP="009B16A4">
      <w:pPr>
        <w:ind w:left="0"/>
      </w:pPr>
    </w:p>
    <w:p w14:paraId="2206464E" w14:textId="6CA37B76" w:rsidR="009B16A4" w:rsidRDefault="009B16A4" w:rsidP="009B16A4">
      <w:pPr>
        <w:ind w:left="0"/>
      </w:pPr>
    </w:p>
    <w:p w14:paraId="56C45587" w14:textId="5DA6DAB1" w:rsidR="009B16A4" w:rsidRDefault="009B16A4" w:rsidP="009B16A4">
      <w:pPr>
        <w:ind w:left="0"/>
      </w:pPr>
    </w:p>
    <w:p w14:paraId="02FFD4AA" w14:textId="58EB4783" w:rsidR="009B16A4" w:rsidRDefault="009B16A4" w:rsidP="009B16A4">
      <w:pPr>
        <w:ind w:left="0"/>
      </w:pPr>
    </w:p>
    <w:p w14:paraId="0A347E28" w14:textId="05C5E663" w:rsidR="009B16A4" w:rsidRDefault="009B16A4" w:rsidP="009B16A4">
      <w:pPr>
        <w:ind w:left="0"/>
      </w:pPr>
    </w:p>
    <w:p w14:paraId="6C8D2B8F" w14:textId="61608F8F" w:rsidR="009B16A4" w:rsidRDefault="009B16A4" w:rsidP="009B16A4">
      <w:pPr>
        <w:ind w:left="0"/>
      </w:pPr>
    </w:p>
    <w:p w14:paraId="01CAB19E" w14:textId="2C578107" w:rsidR="009B16A4" w:rsidRDefault="00FD35F2" w:rsidP="009B16A4">
      <w:pPr>
        <w:ind w:left="0"/>
      </w:pPr>
      <w:r>
        <w:rPr>
          <w:noProof/>
          <w:lang w:eastAsia="pt-PT"/>
        </w:rPr>
        <mc:AlternateContent>
          <mc:Choice Requires="wpg">
            <w:drawing>
              <wp:anchor distT="0" distB="0" distL="114300" distR="114300" simplePos="0" relativeHeight="251797504" behindDoc="0" locked="0" layoutInCell="1" allowOverlap="1" wp14:anchorId="692420BA" wp14:editId="722FBF44">
                <wp:simplePos x="0" y="0"/>
                <wp:positionH relativeFrom="column">
                  <wp:posOffset>1038225</wp:posOffset>
                </wp:positionH>
                <wp:positionV relativeFrom="paragraph">
                  <wp:posOffset>205740</wp:posOffset>
                </wp:positionV>
                <wp:extent cx="4206875" cy="4555490"/>
                <wp:effectExtent l="0" t="0" r="3175" b="0"/>
                <wp:wrapTight wrapText="bothSides">
                  <wp:wrapPolygon edited="0">
                    <wp:start x="391" y="0"/>
                    <wp:lineTo x="391" y="20233"/>
                    <wp:lineTo x="0" y="20414"/>
                    <wp:lineTo x="0" y="21498"/>
                    <wp:lineTo x="21518" y="21498"/>
                    <wp:lineTo x="21518" y="20323"/>
                    <wp:lineTo x="17313" y="20233"/>
                    <wp:lineTo x="17313" y="0"/>
                    <wp:lineTo x="391" y="0"/>
                  </wp:wrapPolygon>
                </wp:wrapTight>
                <wp:docPr id="225" name="Grupo 225"/>
                <wp:cNvGraphicFramePr/>
                <a:graphic xmlns:a="http://schemas.openxmlformats.org/drawingml/2006/main">
                  <a:graphicData uri="http://schemas.microsoft.com/office/word/2010/wordprocessingGroup">
                    <wpg:wgp>
                      <wpg:cNvGrpSpPr/>
                      <wpg:grpSpPr>
                        <a:xfrm>
                          <a:off x="0" y="0"/>
                          <a:ext cx="4206875" cy="4555490"/>
                          <a:chOff x="247650" y="0"/>
                          <a:chExt cx="4206875" cy="4555490"/>
                        </a:xfrm>
                      </wpg:grpSpPr>
                      <pic:pic xmlns:pic="http://schemas.openxmlformats.org/drawingml/2006/picture">
                        <pic:nvPicPr>
                          <pic:cNvPr id="190" name="Imagem 190"/>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352425" y="0"/>
                            <a:ext cx="3246120" cy="4418965"/>
                          </a:xfrm>
                          <a:prstGeom prst="rect">
                            <a:avLst/>
                          </a:prstGeom>
                        </pic:spPr>
                      </pic:pic>
                      <wps:wsp>
                        <wps:cNvPr id="194" name="Caixa de texto 194"/>
                        <wps:cNvSpPr txBox="1"/>
                        <wps:spPr>
                          <a:xfrm>
                            <a:off x="247650" y="4295775"/>
                            <a:ext cx="4206875" cy="259715"/>
                          </a:xfrm>
                          <a:prstGeom prst="rect">
                            <a:avLst/>
                          </a:prstGeom>
                          <a:solidFill>
                            <a:prstClr val="white"/>
                          </a:solidFill>
                          <a:ln>
                            <a:noFill/>
                          </a:ln>
                        </wps:spPr>
                        <wps:txbx>
                          <w:txbxContent>
                            <w:p w14:paraId="59A192BA" w14:textId="5F7C35E0" w:rsidR="0072233D" w:rsidRPr="00545BCB" w:rsidRDefault="0072233D" w:rsidP="003173C9">
                              <w:pPr>
                                <w:pStyle w:val="Legenda"/>
                                <w:jc w:val="center"/>
                                <w:rPr>
                                  <w:noProof/>
                                  <w:color w:val="404040" w:themeColor="text1" w:themeTint="BF"/>
                                </w:rPr>
                              </w:pPr>
                              <w:bookmarkStart w:id="220" w:name="_Toc499477242"/>
                              <w:r>
                                <w:t xml:space="preserve">Figura </w:t>
                              </w:r>
                              <w:r>
                                <w:fldChar w:fldCharType="begin"/>
                              </w:r>
                              <w:r>
                                <w:instrText xml:space="preserve"> SEQ Figura \* ARABIC </w:instrText>
                              </w:r>
                              <w:r>
                                <w:fldChar w:fldCharType="separate"/>
                              </w:r>
                              <w:r>
                                <w:rPr>
                                  <w:noProof/>
                                </w:rPr>
                                <w:t>44</w:t>
                              </w:r>
                              <w:r>
                                <w:fldChar w:fldCharType="end"/>
                              </w:r>
                              <w:r>
                                <w:t xml:space="preserve"> - REQ_17: </w:t>
                              </w:r>
                              <w:proofErr w:type="spellStart"/>
                              <w:r>
                                <w:t>View</w:t>
                              </w:r>
                              <w:proofErr w:type="spellEnd"/>
                              <w:r>
                                <w:t xml:space="preserve"> da criação de um pedido de gâmetas</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2420BA" id="Grupo 225" o:spid="_x0000_s1135" style="position:absolute;margin-left:81.75pt;margin-top:16.2pt;width:331.25pt;height:358.7pt;z-index:251797504" coordorigin="2476" coordsize="42068,45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">
                <v:shape id="Imagem 190" o:spid="_x0000_s1136" type="#_x0000_t75" style="position:absolute;left:3524;width:32461;height:441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o/fEAAAA3AAAAA8AAABkcnMvZG93bnJldi54bWxEj0+LwkAMxe/CfochC950uh5Eq6Psigvi&#10;QfAPnmMntsVOptuZ1eqnNwfBW8J7ee+X6bx1lbpSE0rPBr76CSjizNuScwOH/W9vBCpEZIuVZzJw&#10;pwDz2Udniqn1N97SdRdzJSEcUjRQxFinWoesIIeh72ti0c6+cRhlbXJtG7xJuKv0IEmG2mHJ0lBg&#10;TYuCssvu3xnwer3OR8ufwNXjsVoc/4btaYPGdD/b7wmoSG18m1/XKyv4Y8GXZ2QCPXs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7o/fEAAAA3AAAAA8AAAAAAAAAAAAAAAAA&#10;nwIAAGRycy9kb3ducmV2LnhtbFBLBQYAAAAABAAEAPcAAACQAwAAAAA=&#10;">
                  <v:imagedata r:id="rId140" o:title=""/>
                  <v:path arrowok="t"/>
                </v:shape>
                <v:shape id="Caixa de texto 194" o:spid="_x0000_s1137" type="#_x0000_t202" style="position:absolute;left:2476;top:42957;width:42069;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e68sUA&#10;AADcAAAADwAAAGRycy9kb3ducmV2LnhtbERPTUvDQBC9C/6HZQQv0m7UENrYbSlFQXspxl56G7LT&#10;bDQ7G3Y3bfz3rlDobR7vcxar0XbiRD60jhU8TjMQxLXTLTcK9l9vkxmIEJE1do5JwS8FWC1vbxZY&#10;anfmTzpVsREphEOJCkyMfSllqA1ZDFPXEyfu6LzFmKBvpPZ4TuG2k09ZVkiLLacGgz1tDNU/1WAV&#10;7PLDzjwMx9ftOn/2H/thU3w3lVL3d+P6BUSkMV7FF/e7TvPnOfw/ky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h7ryxQAAANwAAAAPAAAAAAAAAAAAAAAAAJgCAABkcnMv&#10;ZG93bnJldi54bWxQSwUGAAAAAAQABAD1AAAAigMAAAAA&#10;" stroked="f">
                  <v:textbox style="mso-fit-shape-to-text:t" inset="0,0,0,0">
                    <w:txbxContent>
                      <w:p w14:paraId="59A192BA" w14:textId="5F7C35E0" w:rsidR="0072233D" w:rsidRPr="00545BCB" w:rsidRDefault="0072233D" w:rsidP="003173C9">
                        <w:pPr>
                          <w:pStyle w:val="Legenda"/>
                          <w:jc w:val="center"/>
                          <w:rPr>
                            <w:noProof/>
                            <w:color w:val="404040" w:themeColor="text1" w:themeTint="BF"/>
                          </w:rPr>
                        </w:pPr>
                        <w:bookmarkStart w:id="221" w:name="_Toc499477242"/>
                        <w:r>
                          <w:t xml:space="preserve">Figura </w:t>
                        </w:r>
                        <w:r>
                          <w:fldChar w:fldCharType="begin"/>
                        </w:r>
                        <w:r>
                          <w:instrText xml:space="preserve"> SEQ Figura \* ARABIC </w:instrText>
                        </w:r>
                        <w:r>
                          <w:fldChar w:fldCharType="separate"/>
                        </w:r>
                        <w:r>
                          <w:rPr>
                            <w:noProof/>
                          </w:rPr>
                          <w:t>44</w:t>
                        </w:r>
                        <w:r>
                          <w:fldChar w:fldCharType="end"/>
                        </w:r>
                        <w:r>
                          <w:t xml:space="preserve"> - REQ_17: </w:t>
                        </w:r>
                        <w:proofErr w:type="spellStart"/>
                        <w:r>
                          <w:t>View</w:t>
                        </w:r>
                        <w:proofErr w:type="spellEnd"/>
                        <w:r>
                          <w:t xml:space="preserve"> da criação de um pedido de gâmetas</w:t>
                        </w:r>
                        <w:bookmarkEnd w:id="221"/>
                      </w:p>
                    </w:txbxContent>
                  </v:textbox>
                </v:shape>
                <w10:wrap type="tight"/>
              </v:group>
            </w:pict>
          </mc:Fallback>
        </mc:AlternateContent>
      </w:r>
    </w:p>
    <w:p w14:paraId="261CB6C1" w14:textId="32131D52" w:rsidR="009B16A4" w:rsidRDefault="009B16A4" w:rsidP="009B16A4">
      <w:pPr>
        <w:ind w:left="0"/>
      </w:pPr>
    </w:p>
    <w:p w14:paraId="3955367E" w14:textId="718B653E" w:rsidR="009B16A4" w:rsidRDefault="009B16A4" w:rsidP="009B16A4">
      <w:pPr>
        <w:ind w:left="0"/>
      </w:pPr>
    </w:p>
    <w:p w14:paraId="300C39BB" w14:textId="0B7157CC" w:rsidR="009B16A4" w:rsidRDefault="009B16A4" w:rsidP="009B16A4">
      <w:pPr>
        <w:ind w:left="0"/>
      </w:pPr>
    </w:p>
    <w:p w14:paraId="3A4C1A67" w14:textId="16880C60" w:rsidR="009B16A4" w:rsidRDefault="009B16A4" w:rsidP="009B16A4">
      <w:pPr>
        <w:ind w:left="0"/>
      </w:pPr>
    </w:p>
    <w:p w14:paraId="0DC2F45C" w14:textId="7A04DDC3" w:rsidR="009B16A4" w:rsidRDefault="009B16A4" w:rsidP="009B16A4">
      <w:pPr>
        <w:ind w:left="0"/>
      </w:pPr>
    </w:p>
    <w:p w14:paraId="7C003CD8" w14:textId="7A71827D" w:rsidR="009B16A4" w:rsidRDefault="009B16A4" w:rsidP="009B16A4">
      <w:pPr>
        <w:ind w:left="0"/>
      </w:pPr>
    </w:p>
    <w:p w14:paraId="6FA7E2E1" w14:textId="03010AE8" w:rsidR="009B16A4" w:rsidRDefault="009B16A4" w:rsidP="009B16A4">
      <w:pPr>
        <w:ind w:left="0"/>
      </w:pPr>
    </w:p>
    <w:p w14:paraId="5A0C2AB1" w14:textId="63DF85FD" w:rsidR="009B16A4" w:rsidRDefault="009B16A4" w:rsidP="009B16A4">
      <w:pPr>
        <w:ind w:left="0"/>
      </w:pPr>
    </w:p>
    <w:p w14:paraId="11242922" w14:textId="0122B563" w:rsidR="009B16A4" w:rsidRDefault="009B16A4" w:rsidP="009B16A4">
      <w:pPr>
        <w:ind w:left="0"/>
      </w:pPr>
    </w:p>
    <w:p w14:paraId="2B95389C" w14:textId="50507F1F" w:rsidR="009B16A4" w:rsidRDefault="009B16A4" w:rsidP="009B16A4">
      <w:pPr>
        <w:ind w:left="0"/>
      </w:pPr>
    </w:p>
    <w:p w14:paraId="3B29B4FC" w14:textId="4FA0C94A" w:rsidR="009B16A4" w:rsidRDefault="009B16A4" w:rsidP="009B16A4">
      <w:pPr>
        <w:ind w:left="0"/>
      </w:pPr>
    </w:p>
    <w:p w14:paraId="6657000F" w14:textId="6AE69E65" w:rsidR="009B16A4" w:rsidRDefault="009B16A4" w:rsidP="009B16A4">
      <w:pPr>
        <w:ind w:left="0"/>
      </w:pPr>
    </w:p>
    <w:p w14:paraId="5CF4C9F7" w14:textId="63A85E64" w:rsidR="009B16A4" w:rsidRDefault="009B16A4" w:rsidP="009B16A4">
      <w:pPr>
        <w:ind w:left="0"/>
      </w:pPr>
    </w:p>
    <w:p w14:paraId="60A54F99" w14:textId="5D5AA957" w:rsidR="009B16A4" w:rsidRDefault="009B16A4" w:rsidP="009B16A4">
      <w:pPr>
        <w:ind w:left="0"/>
      </w:pPr>
    </w:p>
    <w:p w14:paraId="7E75FAE5" w14:textId="265CF213" w:rsidR="009B16A4" w:rsidRDefault="009B16A4" w:rsidP="009B16A4">
      <w:pPr>
        <w:ind w:left="0"/>
      </w:pPr>
    </w:p>
    <w:p w14:paraId="56BF891C" w14:textId="546C07B2" w:rsidR="009B16A4" w:rsidRDefault="009B16A4" w:rsidP="009B16A4">
      <w:pPr>
        <w:ind w:left="0"/>
      </w:pPr>
    </w:p>
    <w:p w14:paraId="4F702B5A" w14:textId="140D2572" w:rsidR="009B16A4" w:rsidRDefault="009B16A4" w:rsidP="009B16A4">
      <w:pPr>
        <w:ind w:left="0"/>
      </w:pPr>
    </w:p>
    <w:p w14:paraId="5762352B" w14:textId="3F24AE07" w:rsidR="009B16A4" w:rsidRDefault="009B16A4" w:rsidP="009B16A4">
      <w:pPr>
        <w:ind w:left="0"/>
      </w:pPr>
    </w:p>
    <w:p w14:paraId="7D352A51" w14:textId="42769D9A" w:rsidR="009B16A4" w:rsidRPr="00FC6BE2" w:rsidRDefault="009B16A4" w:rsidP="009B16A4">
      <w:pPr>
        <w:ind w:left="0"/>
      </w:pPr>
    </w:p>
    <w:p w14:paraId="1A426B42" w14:textId="008C2EE8" w:rsidR="00A11B4A" w:rsidRDefault="00411ABC" w:rsidP="00A11B4A">
      <w:pPr>
        <w:pStyle w:val="Cabealho2"/>
        <w:numPr>
          <w:ilvl w:val="1"/>
          <w:numId w:val="66"/>
        </w:numPr>
      </w:pPr>
      <w:bookmarkStart w:id="222" w:name="_Toc500183093"/>
      <w:r>
        <w:lastRenderedPageBreak/>
        <w:t>REQ 18</w:t>
      </w:r>
      <w:r w:rsidR="000A4B61">
        <w:t xml:space="preserve"> – Registo de materiais usados (sem integração)</w:t>
      </w:r>
      <w:bookmarkEnd w:id="222"/>
    </w:p>
    <w:p w14:paraId="1F4CFF52" w14:textId="77777777" w:rsidR="002E061C" w:rsidRDefault="002E061C" w:rsidP="002E061C">
      <w:pPr>
        <w:pStyle w:val="Cabealho3"/>
        <w:numPr>
          <w:ilvl w:val="2"/>
          <w:numId w:val="66"/>
        </w:numPr>
        <w:ind w:left="2430" w:hanging="540"/>
      </w:pPr>
      <w:bookmarkStart w:id="223" w:name="_Toc500183094"/>
      <w:r>
        <w:t>Análise de requisitos</w:t>
      </w:r>
      <w:bookmarkEnd w:id="223"/>
    </w:p>
    <w:p w14:paraId="67EBC184" w14:textId="77777777" w:rsidR="002E061C" w:rsidRDefault="002E061C" w:rsidP="002E061C"/>
    <w:tbl>
      <w:tblPr>
        <w:tblStyle w:val="SyllabusTable-withBorders"/>
        <w:tblW w:w="0" w:type="auto"/>
        <w:tblLook w:val="04A0" w:firstRow="1" w:lastRow="0" w:firstColumn="1" w:lastColumn="0" w:noHBand="0" w:noVBand="1"/>
      </w:tblPr>
      <w:tblGrid>
        <w:gridCol w:w="1604"/>
        <w:gridCol w:w="7502"/>
      </w:tblGrid>
      <w:tr w:rsidR="002E061C" w14:paraId="33E2513D"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A6BDEF9" w14:textId="77777777" w:rsidR="002E061C" w:rsidRPr="001151C7" w:rsidRDefault="002E061C" w:rsidP="009923F4">
            <w:pPr>
              <w:ind w:left="0"/>
              <w:jc w:val="center"/>
              <w:rPr>
                <w:b w:val="0"/>
              </w:rPr>
            </w:pPr>
            <w:r w:rsidRPr="001151C7">
              <w:rPr>
                <w:b w:val="0"/>
              </w:rPr>
              <w:t>Identificador</w:t>
            </w:r>
          </w:p>
        </w:tc>
        <w:tc>
          <w:tcPr>
            <w:tcW w:w="7502" w:type="dxa"/>
          </w:tcPr>
          <w:p w14:paraId="7755DBE8" w14:textId="6F610335" w:rsidR="002E061C" w:rsidRDefault="00724A24" w:rsidP="009923F4">
            <w:pPr>
              <w:ind w:left="0"/>
              <w:cnfStyle w:val="100000000000" w:firstRow="1" w:lastRow="0" w:firstColumn="0" w:lastColumn="0" w:oddVBand="0" w:evenVBand="0" w:oddHBand="0" w:evenHBand="0" w:firstRowFirstColumn="0" w:firstRowLastColumn="0" w:lastRowFirstColumn="0" w:lastRowLastColumn="0"/>
            </w:pPr>
            <w:r>
              <w:t>REQ 18</w:t>
            </w:r>
          </w:p>
        </w:tc>
      </w:tr>
      <w:tr w:rsidR="002E061C" w14:paraId="555AC0D4"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0C5351AD" w14:textId="77777777" w:rsidR="002E061C" w:rsidRPr="001151C7" w:rsidRDefault="002E061C" w:rsidP="009923F4">
            <w:pPr>
              <w:ind w:left="0"/>
              <w:jc w:val="center"/>
              <w:rPr>
                <w:b w:val="0"/>
              </w:rPr>
            </w:pPr>
            <w:r w:rsidRPr="001151C7">
              <w:rPr>
                <w:b w:val="0"/>
              </w:rPr>
              <w:t>Nome</w:t>
            </w:r>
          </w:p>
        </w:tc>
        <w:tc>
          <w:tcPr>
            <w:tcW w:w="7502" w:type="dxa"/>
          </w:tcPr>
          <w:p w14:paraId="73711C62" w14:textId="21257879" w:rsidR="002E061C" w:rsidRDefault="00A52A1A" w:rsidP="009923F4">
            <w:pPr>
              <w:ind w:left="0"/>
              <w:cnfStyle w:val="000000000000" w:firstRow="0" w:lastRow="0" w:firstColumn="0" w:lastColumn="0" w:oddVBand="0" w:evenVBand="0" w:oddHBand="0" w:evenHBand="0" w:firstRowFirstColumn="0" w:firstRowLastColumn="0" w:lastRowFirstColumn="0" w:lastRowLastColumn="0"/>
            </w:pPr>
            <w:r>
              <w:t>Registo de materiais usados (sem integração)</w:t>
            </w:r>
          </w:p>
        </w:tc>
      </w:tr>
      <w:tr w:rsidR="002E061C" w14:paraId="1A6C1785"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5A46E25" w14:textId="77777777" w:rsidR="002E061C" w:rsidRPr="001151C7" w:rsidRDefault="002E061C" w:rsidP="009923F4">
            <w:pPr>
              <w:ind w:left="0"/>
              <w:jc w:val="center"/>
              <w:rPr>
                <w:b w:val="0"/>
              </w:rPr>
            </w:pPr>
            <w:r w:rsidRPr="001151C7">
              <w:rPr>
                <w:b w:val="0"/>
              </w:rPr>
              <w:t>Descrição</w:t>
            </w:r>
          </w:p>
        </w:tc>
        <w:tc>
          <w:tcPr>
            <w:tcW w:w="7502" w:type="dxa"/>
          </w:tcPr>
          <w:p w14:paraId="60222ED9" w14:textId="4CECD359" w:rsidR="002E061C" w:rsidRDefault="00A52A1A" w:rsidP="003C3951">
            <w:pPr>
              <w:ind w:left="0"/>
              <w:cnfStyle w:val="000000000000" w:firstRow="0" w:lastRow="0" w:firstColumn="0" w:lastColumn="0" w:oddVBand="0" w:evenVBand="0" w:oddHBand="0" w:evenHBand="0" w:firstRowFirstColumn="0" w:firstRowLastColumn="0" w:lastRowFirstColumn="0" w:lastRowLastColumn="0"/>
            </w:pPr>
            <w:r>
              <w:t>A embriologista</w:t>
            </w:r>
            <w:r w:rsidRPr="00DF1BAE">
              <w:t>, enquanto utilizador registado no sistema, pode aceder à secção “</w:t>
            </w:r>
            <w:r w:rsidR="00ED177B">
              <w:t>Material</w:t>
            </w:r>
            <w:r w:rsidRPr="00DF1BAE">
              <w:t xml:space="preserve">” na sua página da </w:t>
            </w:r>
            <w:proofErr w:type="spellStart"/>
            <w:r w:rsidRPr="00DF1BAE">
              <w:t>iGAM</w:t>
            </w:r>
            <w:proofErr w:type="spellEnd"/>
            <w:r w:rsidRPr="00DF1BAE">
              <w:t xml:space="preserve"> para criar, editar, ou eliminar </w:t>
            </w:r>
            <w:r w:rsidR="003C3951">
              <w:t>os materiais utilizados</w:t>
            </w:r>
            <w:r>
              <w:t>.</w:t>
            </w:r>
          </w:p>
        </w:tc>
      </w:tr>
    </w:tbl>
    <w:p w14:paraId="3FCF173E" w14:textId="77777777" w:rsidR="002E061C" w:rsidRDefault="002E061C" w:rsidP="002E061C"/>
    <w:p w14:paraId="06BB7BC5" w14:textId="77777777" w:rsidR="002E061C" w:rsidRDefault="002E061C" w:rsidP="002E061C"/>
    <w:tbl>
      <w:tblPr>
        <w:tblStyle w:val="SyllabusTable-withBorders"/>
        <w:tblW w:w="0" w:type="auto"/>
        <w:tblLook w:val="04A0" w:firstRow="1" w:lastRow="0" w:firstColumn="1" w:lastColumn="0" w:noHBand="0" w:noVBand="1"/>
      </w:tblPr>
      <w:tblGrid>
        <w:gridCol w:w="4675"/>
        <w:gridCol w:w="4675"/>
      </w:tblGrid>
      <w:tr w:rsidR="002E061C" w14:paraId="2AAF56AF"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187EAAA" w14:textId="77777777" w:rsidR="002E061C" w:rsidRDefault="002E061C" w:rsidP="009923F4">
            <w:pPr>
              <w:ind w:left="0"/>
              <w:jc w:val="center"/>
            </w:pPr>
            <w:r>
              <w:t>Fluxo de Eventos - Humano</w:t>
            </w:r>
          </w:p>
        </w:tc>
        <w:tc>
          <w:tcPr>
            <w:tcW w:w="4675" w:type="dxa"/>
          </w:tcPr>
          <w:p w14:paraId="36425B24" w14:textId="77777777" w:rsidR="002E061C" w:rsidRDefault="002E061C"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ED177B" w14:paraId="442EE6BA" w14:textId="77777777" w:rsidTr="003C3951">
        <w:trPr>
          <w:trHeight w:val="1820"/>
        </w:trPr>
        <w:tc>
          <w:tcPr>
            <w:cnfStyle w:val="001000000000" w:firstRow="0" w:lastRow="0" w:firstColumn="1" w:lastColumn="0" w:oddVBand="0" w:evenVBand="0" w:oddHBand="0" w:evenHBand="0" w:firstRowFirstColumn="0" w:firstRowLastColumn="0" w:lastRowFirstColumn="0" w:lastRowLastColumn="0"/>
            <w:tcW w:w="4675" w:type="dxa"/>
          </w:tcPr>
          <w:p w14:paraId="239D52EA" w14:textId="3280ADAD" w:rsidR="00ED177B" w:rsidRPr="00873462" w:rsidRDefault="00ED177B" w:rsidP="00ED177B">
            <w:pPr>
              <w:spacing w:after="0"/>
              <w:ind w:left="45"/>
              <w:rPr>
                <w:b w:val="0"/>
              </w:rPr>
            </w:pPr>
            <w:r w:rsidRPr="00873462">
              <w:rPr>
                <w:b w:val="0"/>
              </w:rPr>
              <w:t xml:space="preserve">1 </w:t>
            </w:r>
            <w:r>
              <w:rPr>
                <w:b w:val="0"/>
              </w:rPr>
              <w:t>–</w:t>
            </w:r>
            <w:r w:rsidRPr="00873462">
              <w:rPr>
                <w:b w:val="0"/>
              </w:rPr>
              <w:t xml:space="preserve"> </w:t>
            </w:r>
            <w:r>
              <w:rPr>
                <w:b w:val="0"/>
              </w:rPr>
              <w:t>A E</w:t>
            </w:r>
            <w:r w:rsidRPr="00ED177B">
              <w:rPr>
                <w:b w:val="0"/>
              </w:rPr>
              <w:t>mbriologista</w:t>
            </w:r>
            <w:r>
              <w:rPr>
                <w:b w:val="0"/>
              </w:rPr>
              <w:t xml:space="preserve"> acede à secção “Material”</w:t>
            </w:r>
          </w:p>
        </w:tc>
        <w:tc>
          <w:tcPr>
            <w:tcW w:w="4675" w:type="dxa"/>
          </w:tcPr>
          <w:p w14:paraId="2D23576E" w14:textId="054D8383" w:rsidR="00ED177B" w:rsidRDefault="00ED177B" w:rsidP="004A44B1">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w:t>
            </w:r>
            <w:proofErr w:type="spellStart"/>
            <w:r>
              <w:t>Controller</w:t>
            </w:r>
            <w:proofErr w:type="spellEnd"/>
            <w:r>
              <w:t xml:space="preserve"> “</w:t>
            </w:r>
            <w:proofErr w:type="spellStart"/>
            <w:r w:rsidR="003C3951">
              <w:t>Materiais</w:t>
            </w:r>
            <w:r>
              <w:t>Controller</w:t>
            </w:r>
            <w:proofErr w:type="spellEnd"/>
            <w:r>
              <w:t>”</w:t>
            </w:r>
          </w:p>
          <w:p w14:paraId="5F0B00E9" w14:textId="15E6E3F8" w:rsidR="00ED177B" w:rsidRDefault="00ED177B" w:rsidP="003C3951">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w:t>
            </w:r>
            <w:proofErr w:type="spellStart"/>
            <w:r w:rsidR="003C3951">
              <w:t>MateriaisController</w:t>
            </w:r>
            <w:proofErr w:type="spellEnd"/>
            <w:r>
              <w:t xml:space="preserve">” carrega a </w:t>
            </w:r>
            <w:proofErr w:type="spellStart"/>
            <w:r>
              <w:t>view</w:t>
            </w:r>
            <w:proofErr w:type="spellEnd"/>
            <w:r>
              <w:t xml:space="preserve"> de “</w:t>
            </w:r>
            <w:r w:rsidR="003C3951">
              <w:t>Material</w:t>
            </w:r>
            <w:r>
              <w:t xml:space="preserve">” associada, </w:t>
            </w:r>
            <w:r w:rsidR="003C3951">
              <w:t xml:space="preserve">com os materiais usados existentes </w:t>
            </w:r>
            <w:r>
              <w:t>no sistema</w:t>
            </w:r>
          </w:p>
        </w:tc>
      </w:tr>
      <w:tr w:rsidR="00ED177B" w14:paraId="5A071EAF"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6563F9E" w14:textId="72090EF4" w:rsidR="00ED177B" w:rsidRPr="00873462" w:rsidRDefault="00ED177B" w:rsidP="003C3951">
            <w:pPr>
              <w:pStyle w:val="PargrafodaLista"/>
              <w:spacing w:after="0"/>
              <w:ind w:left="45"/>
              <w:rPr>
                <w:b w:val="0"/>
              </w:rPr>
            </w:pPr>
            <w:r w:rsidRPr="00873462">
              <w:rPr>
                <w:b w:val="0"/>
              </w:rPr>
              <w:t xml:space="preserve">2 </w:t>
            </w:r>
            <w:r>
              <w:rPr>
                <w:b w:val="0"/>
              </w:rPr>
              <w:t>–</w:t>
            </w:r>
            <w:r w:rsidRPr="00873462">
              <w:rPr>
                <w:b w:val="0"/>
              </w:rPr>
              <w:t xml:space="preserve"> </w:t>
            </w:r>
            <w:r>
              <w:rPr>
                <w:b w:val="0"/>
              </w:rPr>
              <w:t xml:space="preserve">A </w:t>
            </w:r>
            <w:r w:rsidR="003C3951">
              <w:rPr>
                <w:b w:val="0"/>
              </w:rPr>
              <w:t>E</w:t>
            </w:r>
            <w:r w:rsidR="003C3951" w:rsidRPr="00ED177B">
              <w:rPr>
                <w:b w:val="0"/>
              </w:rPr>
              <w:t>mbriologista</w:t>
            </w:r>
            <w:r w:rsidR="003C3951">
              <w:rPr>
                <w:b w:val="0"/>
              </w:rPr>
              <w:t xml:space="preserve"> </w:t>
            </w:r>
            <w:r>
              <w:rPr>
                <w:b w:val="0"/>
              </w:rPr>
              <w:t>escolhe uma das opções</w:t>
            </w:r>
            <w:proofErr w:type="gramStart"/>
            <w:r>
              <w:rPr>
                <w:b w:val="0"/>
              </w:rPr>
              <w:t xml:space="preserve">: </w:t>
            </w:r>
            <w:r w:rsidR="003C3951">
              <w:rPr>
                <w:b w:val="0"/>
              </w:rPr>
              <w:t xml:space="preserve"> registar</w:t>
            </w:r>
            <w:proofErr w:type="gramEnd"/>
            <w:r w:rsidR="003C3951">
              <w:rPr>
                <w:b w:val="0"/>
              </w:rPr>
              <w:t xml:space="preserve"> material</w:t>
            </w:r>
            <w:r>
              <w:rPr>
                <w:b w:val="0"/>
              </w:rPr>
              <w:t xml:space="preserve">, editar </w:t>
            </w:r>
            <w:r w:rsidR="003C3951">
              <w:rPr>
                <w:b w:val="0"/>
              </w:rPr>
              <w:t>material</w:t>
            </w:r>
            <w:r>
              <w:rPr>
                <w:b w:val="0"/>
              </w:rPr>
              <w:t xml:space="preserve"> ou remover </w:t>
            </w:r>
            <w:r w:rsidR="003C3951">
              <w:rPr>
                <w:b w:val="0"/>
              </w:rPr>
              <w:t>material</w:t>
            </w:r>
            <w:r>
              <w:rPr>
                <w:b w:val="0"/>
              </w:rPr>
              <w:t xml:space="preserve">. Para criação e edição necessita de </w:t>
            </w:r>
            <w:r w:rsidR="003C3951">
              <w:rPr>
                <w:b w:val="0"/>
              </w:rPr>
              <w:t>associar um espermograma, inserir nome, quantidade utilizada, lote e categoria</w:t>
            </w:r>
          </w:p>
        </w:tc>
        <w:tc>
          <w:tcPr>
            <w:tcW w:w="4675" w:type="dxa"/>
          </w:tcPr>
          <w:p w14:paraId="1812797E" w14:textId="5BBB67FC" w:rsidR="00ED177B" w:rsidRDefault="00ED177B" w:rsidP="004A44B1">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r w:rsidR="00FA13CD">
              <w:t>Materiais</w:t>
            </w:r>
            <w:r>
              <w:t xml:space="preserve">” executa o método </w:t>
            </w:r>
            <w:proofErr w:type="spellStart"/>
            <w:r>
              <w:t>Create</w:t>
            </w:r>
            <w:proofErr w:type="spellEnd"/>
            <w:r>
              <w:t xml:space="preserve">, </w:t>
            </w:r>
            <w:proofErr w:type="spellStart"/>
            <w:r>
              <w:t>Edit</w:t>
            </w:r>
            <w:proofErr w:type="spellEnd"/>
            <w:r>
              <w:t xml:space="preserve">, ou Delete do </w:t>
            </w:r>
            <w:proofErr w:type="spellStart"/>
            <w:r>
              <w:t>Controller</w:t>
            </w:r>
            <w:proofErr w:type="spellEnd"/>
            <w:r>
              <w:t xml:space="preserve"> “</w:t>
            </w:r>
            <w:proofErr w:type="spellStart"/>
            <w:r w:rsidR="003C3951">
              <w:t>MateriaisController</w:t>
            </w:r>
            <w:proofErr w:type="spellEnd"/>
            <w:r>
              <w:t>” consoante a respetiva opção</w:t>
            </w:r>
          </w:p>
          <w:p w14:paraId="45D36644" w14:textId="27DCF417" w:rsidR="00ED177B" w:rsidRDefault="00ED177B" w:rsidP="003C3951">
            <w:pPr>
              <w:ind w:left="360" w:hanging="90"/>
              <w:cnfStyle w:val="000000000000" w:firstRow="0" w:lastRow="0" w:firstColumn="0" w:lastColumn="0" w:oddVBand="0" w:evenVBand="0" w:oddHBand="0" w:evenHBand="0" w:firstRowFirstColumn="0" w:firstRowLastColumn="0" w:lastRowFirstColumn="0" w:lastRowLastColumn="0"/>
            </w:pPr>
            <w:r>
              <w:t xml:space="preserve">2.2 – O </w:t>
            </w:r>
            <w:proofErr w:type="spellStart"/>
            <w:r>
              <w:t>Controller</w:t>
            </w:r>
            <w:proofErr w:type="spellEnd"/>
            <w:r>
              <w:t xml:space="preserve"> “</w:t>
            </w:r>
            <w:proofErr w:type="spellStart"/>
            <w:r w:rsidR="003C3951">
              <w:t>MateriaisController</w:t>
            </w:r>
            <w:proofErr w:type="spellEnd"/>
            <w:r>
              <w:t xml:space="preserve">” carrega a </w:t>
            </w:r>
            <w:proofErr w:type="spellStart"/>
            <w:r>
              <w:t>view</w:t>
            </w:r>
            <w:proofErr w:type="spellEnd"/>
            <w:r>
              <w:t xml:space="preserve"> de “</w:t>
            </w:r>
            <w:r w:rsidR="00FD26FD">
              <w:t>Materiais</w:t>
            </w:r>
            <w:r>
              <w:t>” associada, com um form</w:t>
            </w:r>
            <w:r w:rsidR="003C3951">
              <w:t>ulário para criação ou edição do material utilizado</w:t>
            </w:r>
            <w:r>
              <w:t>, ou um pedido de confirmação para eliminação da consulta, consoante a respetiva opção</w:t>
            </w:r>
          </w:p>
        </w:tc>
      </w:tr>
      <w:tr w:rsidR="00ED177B" w14:paraId="7964416F"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E311390" w14:textId="2D13F775" w:rsidR="00ED177B" w:rsidRPr="00873462" w:rsidRDefault="00ED177B" w:rsidP="003C3951">
            <w:pPr>
              <w:pStyle w:val="PargrafodaLista"/>
              <w:spacing w:after="0"/>
              <w:ind w:left="45"/>
              <w:rPr>
                <w:b w:val="0"/>
              </w:rPr>
            </w:pPr>
            <w:r w:rsidRPr="00873462">
              <w:rPr>
                <w:b w:val="0"/>
              </w:rPr>
              <w:t xml:space="preserve">3 </w:t>
            </w:r>
            <w:r>
              <w:rPr>
                <w:b w:val="0"/>
              </w:rPr>
              <w:t xml:space="preserve">– A </w:t>
            </w:r>
            <w:r w:rsidR="003C3951">
              <w:rPr>
                <w:b w:val="0"/>
              </w:rPr>
              <w:t>E</w:t>
            </w:r>
            <w:r w:rsidR="003C3951" w:rsidRPr="00ED177B">
              <w:rPr>
                <w:b w:val="0"/>
              </w:rPr>
              <w:t>mbriologista</w:t>
            </w:r>
            <w:r w:rsidR="003C3951">
              <w:rPr>
                <w:b w:val="0"/>
              </w:rPr>
              <w:t xml:space="preserve"> </w:t>
            </w:r>
            <w:r>
              <w:rPr>
                <w:b w:val="0"/>
              </w:rPr>
              <w:t xml:space="preserve">visualiza a lista de </w:t>
            </w:r>
            <w:r w:rsidR="003C3951">
              <w:rPr>
                <w:b w:val="0"/>
              </w:rPr>
              <w:t>materiais utilizados atualizada</w:t>
            </w:r>
          </w:p>
        </w:tc>
        <w:tc>
          <w:tcPr>
            <w:tcW w:w="4675" w:type="dxa"/>
          </w:tcPr>
          <w:p w14:paraId="707FFEF0" w14:textId="4ED9FA08" w:rsidR="00ED177B" w:rsidRDefault="00ED177B" w:rsidP="003C3951">
            <w:pPr>
              <w:ind w:left="360" w:hanging="90"/>
              <w:cnfStyle w:val="000000000000" w:firstRow="0" w:lastRow="0" w:firstColumn="0" w:lastColumn="0" w:oddVBand="0" w:evenVBand="0" w:oddHBand="0" w:evenHBand="0" w:firstRowFirstColumn="0" w:firstRowLastColumn="0" w:lastRowFirstColumn="0" w:lastRowLastColumn="0"/>
            </w:pPr>
            <w:r>
              <w:t xml:space="preserve">3.1 - O </w:t>
            </w:r>
            <w:proofErr w:type="spellStart"/>
            <w:r>
              <w:t>Controller</w:t>
            </w:r>
            <w:proofErr w:type="spellEnd"/>
            <w:r>
              <w:t xml:space="preserve"> “</w:t>
            </w:r>
            <w:proofErr w:type="spellStart"/>
            <w:r w:rsidR="003C3951">
              <w:t>MateriaisController</w:t>
            </w:r>
            <w:proofErr w:type="spellEnd"/>
            <w:r>
              <w:t xml:space="preserve">” carrega a </w:t>
            </w:r>
            <w:proofErr w:type="spellStart"/>
            <w:r>
              <w:t>view</w:t>
            </w:r>
            <w:proofErr w:type="spellEnd"/>
            <w:r>
              <w:t xml:space="preserve"> de “</w:t>
            </w:r>
            <w:r w:rsidR="00FD26FD">
              <w:t>Materiais</w:t>
            </w:r>
            <w:r w:rsidR="003C3951">
              <w:t xml:space="preserve">” associada, com os materiais utilizados </w:t>
            </w:r>
            <w:r>
              <w:t>existentes no sistema.</w:t>
            </w:r>
          </w:p>
        </w:tc>
      </w:tr>
    </w:tbl>
    <w:p w14:paraId="162F3018" w14:textId="77777777" w:rsidR="002E061C" w:rsidRDefault="002E061C" w:rsidP="002E061C">
      <w:pPr>
        <w:ind w:left="0"/>
      </w:pPr>
    </w:p>
    <w:p w14:paraId="7A5CF07C" w14:textId="77777777" w:rsidR="00850CDF" w:rsidRDefault="00850CDF" w:rsidP="002E061C">
      <w:pPr>
        <w:ind w:left="0"/>
      </w:pPr>
    </w:p>
    <w:p w14:paraId="5A82ACF9" w14:textId="77777777" w:rsidR="00850CDF" w:rsidRDefault="00850CDF" w:rsidP="002E061C">
      <w:pPr>
        <w:ind w:left="0"/>
      </w:pPr>
    </w:p>
    <w:p w14:paraId="6232A3E6" w14:textId="77777777" w:rsidR="00850CDF" w:rsidRDefault="00850CDF" w:rsidP="002E061C">
      <w:pPr>
        <w:ind w:left="0"/>
      </w:pPr>
    </w:p>
    <w:p w14:paraId="4BC6876B" w14:textId="77777777" w:rsidR="00850CDF" w:rsidRDefault="00850CDF" w:rsidP="002E061C">
      <w:pPr>
        <w:ind w:left="0"/>
      </w:pPr>
    </w:p>
    <w:p w14:paraId="2B54CA6F" w14:textId="77777777" w:rsidR="002E061C" w:rsidRDefault="002E061C" w:rsidP="002E061C">
      <w:pPr>
        <w:ind w:left="0"/>
      </w:pPr>
    </w:p>
    <w:tbl>
      <w:tblPr>
        <w:tblStyle w:val="SyllabusTable-withBorders"/>
        <w:tblW w:w="0" w:type="auto"/>
        <w:tblLook w:val="04A0" w:firstRow="1" w:lastRow="0" w:firstColumn="1" w:lastColumn="0" w:noHBand="0" w:noVBand="1"/>
      </w:tblPr>
      <w:tblGrid>
        <w:gridCol w:w="3248"/>
        <w:gridCol w:w="3248"/>
        <w:gridCol w:w="2854"/>
      </w:tblGrid>
      <w:tr w:rsidR="002E061C" w14:paraId="52DCC97F" w14:textId="77777777" w:rsidTr="003C39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6EE6C343" w14:textId="77777777" w:rsidR="002E061C" w:rsidRDefault="002E061C" w:rsidP="009923F4">
            <w:pPr>
              <w:ind w:left="0"/>
              <w:jc w:val="center"/>
            </w:pPr>
            <w:r>
              <w:lastRenderedPageBreak/>
              <w:t>Pré-condições</w:t>
            </w:r>
          </w:p>
        </w:tc>
        <w:tc>
          <w:tcPr>
            <w:tcW w:w="3248" w:type="dxa"/>
          </w:tcPr>
          <w:p w14:paraId="25DDD15C" w14:textId="77777777" w:rsidR="002E061C" w:rsidRDefault="002E061C"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49B57F2D" w14:textId="77777777" w:rsidR="002E061C" w:rsidRDefault="002E061C"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3C3951" w14:paraId="05DA205E" w14:textId="77777777" w:rsidTr="003C3951">
        <w:tc>
          <w:tcPr>
            <w:cnfStyle w:val="001000000000" w:firstRow="0" w:lastRow="0" w:firstColumn="1" w:lastColumn="0" w:oddVBand="0" w:evenVBand="0" w:oddHBand="0" w:evenHBand="0" w:firstRowFirstColumn="0" w:firstRowLastColumn="0" w:lastRowFirstColumn="0" w:lastRowLastColumn="0"/>
            <w:tcW w:w="3248" w:type="dxa"/>
          </w:tcPr>
          <w:p w14:paraId="7B2AF968" w14:textId="29F3D490" w:rsidR="003C3951" w:rsidRPr="000749A4" w:rsidRDefault="003C3951" w:rsidP="009923F4">
            <w:pPr>
              <w:ind w:left="150"/>
              <w:jc w:val="center"/>
              <w:rPr>
                <w:b w:val="0"/>
              </w:rPr>
            </w:pPr>
            <w:r w:rsidRPr="00DF1BAE">
              <w:rPr>
                <w:b w:val="0"/>
              </w:rPr>
              <w:t xml:space="preserve">A </w:t>
            </w:r>
            <w:r>
              <w:rPr>
                <w:b w:val="0"/>
              </w:rPr>
              <w:t>E</w:t>
            </w:r>
            <w:r w:rsidRPr="00ED177B">
              <w:rPr>
                <w:b w:val="0"/>
              </w:rPr>
              <w:t>mbriologista</w:t>
            </w:r>
            <w:r>
              <w:rPr>
                <w:b w:val="0"/>
              </w:rPr>
              <w:t xml:space="preserve"> </w:t>
            </w:r>
            <w:r w:rsidRPr="00DF1BAE">
              <w:rPr>
                <w:b w:val="0"/>
              </w:rPr>
              <w:t>deve estar autenticada no sistema</w:t>
            </w:r>
          </w:p>
        </w:tc>
        <w:tc>
          <w:tcPr>
            <w:tcW w:w="3248" w:type="dxa"/>
          </w:tcPr>
          <w:p w14:paraId="3AAEF6AE" w14:textId="4A87FDDE" w:rsidR="003C3951" w:rsidRPr="000749A4" w:rsidRDefault="003C3951" w:rsidP="003C3951">
            <w:pPr>
              <w:ind w:left="151"/>
              <w:jc w:val="center"/>
              <w:cnfStyle w:val="000000000000" w:firstRow="0" w:lastRow="0" w:firstColumn="0" w:lastColumn="0" w:oddVBand="0" w:evenVBand="0" w:oddHBand="0" w:evenHBand="0" w:firstRowFirstColumn="0" w:firstRowLastColumn="0" w:lastRowFirstColumn="0" w:lastRowLastColumn="0"/>
            </w:pPr>
            <w:r>
              <w:t>O material é registado/atualizado/removido da base de dados</w:t>
            </w:r>
          </w:p>
        </w:tc>
        <w:tc>
          <w:tcPr>
            <w:tcW w:w="2854" w:type="dxa"/>
          </w:tcPr>
          <w:p w14:paraId="653A3A44" w14:textId="035E7282" w:rsidR="003C3951" w:rsidRPr="000749A4" w:rsidRDefault="003C3951" w:rsidP="009923F4">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r w:rsidR="003C3951" w14:paraId="59CC7112" w14:textId="77777777" w:rsidTr="003C3951">
        <w:tc>
          <w:tcPr>
            <w:cnfStyle w:val="001000000000" w:firstRow="0" w:lastRow="0" w:firstColumn="1" w:lastColumn="0" w:oddVBand="0" w:evenVBand="0" w:oddHBand="0" w:evenHBand="0" w:firstRowFirstColumn="0" w:firstRowLastColumn="0" w:lastRowFirstColumn="0" w:lastRowLastColumn="0"/>
            <w:tcW w:w="3248" w:type="dxa"/>
          </w:tcPr>
          <w:p w14:paraId="1C186B93" w14:textId="79D7B2BF" w:rsidR="003C3951" w:rsidRPr="000749A4" w:rsidRDefault="003C3951" w:rsidP="003C3951">
            <w:pPr>
              <w:ind w:left="0"/>
              <w:jc w:val="center"/>
              <w:rPr>
                <w:b w:val="0"/>
              </w:rPr>
            </w:pPr>
            <w:r>
              <w:rPr>
                <w:b w:val="0"/>
              </w:rPr>
              <w:t>O espermograma deve estar criado no sistema</w:t>
            </w:r>
          </w:p>
        </w:tc>
        <w:tc>
          <w:tcPr>
            <w:tcW w:w="3248" w:type="dxa"/>
          </w:tcPr>
          <w:p w14:paraId="6FE3AD6F" w14:textId="77777777" w:rsidR="003C3951" w:rsidRPr="000749A4" w:rsidRDefault="003C3951"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C815CA9" w14:textId="77777777" w:rsidR="003C3951" w:rsidRPr="000749A4" w:rsidRDefault="003C3951"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38C04EA0" w14:textId="77777777" w:rsidR="002E061C" w:rsidRPr="001151C7" w:rsidRDefault="002E061C" w:rsidP="002E061C">
      <w:pPr>
        <w:ind w:left="0"/>
      </w:pPr>
    </w:p>
    <w:p w14:paraId="449530DC" w14:textId="77777777" w:rsidR="002E061C" w:rsidRDefault="002E061C" w:rsidP="002E061C">
      <w:pPr>
        <w:pStyle w:val="Cabealho3"/>
        <w:numPr>
          <w:ilvl w:val="2"/>
          <w:numId w:val="66"/>
        </w:numPr>
        <w:tabs>
          <w:tab w:val="left" w:pos="2880"/>
        </w:tabs>
        <w:ind w:hanging="270"/>
      </w:pPr>
      <w:bookmarkStart w:id="224" w:name="_Toc500183095"/>
      <w:r>
        <w:t>Diagrama de sequência</w:t>
      </w:r>
      <w:bookmarkEnd w:id="224"/>
    </w:p>
    <w:p w14:paraId="2A802E82" w14:textId="77777777" w:rsidR="002E061C" w:rsidRDefault="002E061C" w:rsidP="002E061C"/>
    <w:p w14:paraId="1284E8C0" w14:textId="5E3F1090" w:rsidR="002E061C" w:rsidRDefault="002E061C" w:rsidP="002E061C"/>
    <w:p w14:paraId="0FE1D815" w14:textId="77777777" w:rsidR="002E061C" w:rsidRDefault="002E061C" w:rsidP="002E061C"/>
    <w:p w14:paraId="662B584C" w14:textId="77777777" w:rsidR="002E061C" w:rsidRDefault="002E061C" w:rsidP="002E061C"/>
    <w:p w14:paraId="27E73E11" w14:textId="77777777" w:rsidR="002E061C" w:rsidRDefault="002E061C" w:rsidP="002E061C"/>
    <w:p w14:paraId="6D44DF93" w14:textId="77777777" w:rsidR="002E061C" w:rsidRDefault="002E061C" w:rsidP="002E061C"/>
    <w:p w14:paraId="0641FC99" w14:textId="77777777" w:rsidR="002E061C" w:rsidRDefault="002E061C" w:rsidP="002E061C"/>
    <w:p w14:paraId="2C84262A" w14:textId="77777777" w:rsidR="002E061C" w:rsidRDefault="002E061C" w:rsidP="002E061C"/>
    <w:p w14:paraId="64B8F604" w14:textId="77777777" w:rsidR="002E061C" w:rsidRDefault="002E061C" w:rsidP="002E061C"/>
    <w:p w14:paraId="26C2F2B6" w14:textId="77777777" w:rsidR="002E061C" w:rsidRDefault="002E061C" w:rsidP="002E061C"/>
    <w:p w14:paraId="1FE6023E" w14:textId="77777777" w:rsidR="002E061C" w:rsidRDefault="002E061C" w:rsidP="002E061C"/>
    <w:p w14:paraId="55F0BAFF" w14:textId="77777777" w:rsidR="002E061C" w:rsidRDefault="002E061C" w:rsidP="002E061C"/>
    <w:p w14:paraId="0F42A481" w14:textId="77777777" w:rsidR="002E061C" w:rsidRDefault="002E061C" w:rsidP="002E061C"/>
    <w:p w14:paraId="0AAD9081" w14:textId="77777777" w:rsidR="002E061C" w:rsidRDefault="002E061C" w:rsidP="002E061C"/>
    <w:p w14:paraId="3F8D5BB6" w14:textId="77777777" w:rsidR="002E061C" w:rsidRDefault="002E061C" w:rsidP="002E061C"/>
    <w:p w14:paraId="2D042D76" w14:textId="77777777" w:rsidR="002E061C" w:rsidRDefault="002E061C" w:rsidP="002E061C"/>
    <w:p w14:paraId="1450C144" w14:textId="77777777" w:rsidR="002E061C" w:rsidRDefault="002E061C" w:rsidP="002E061C"/>
    <w:p w14:paraId="7913066C" w14:textId="77777777" w:rsidR="002E061C" w:rsidRDefault="002E061C" w:rsidP="002E061C"/>
    <w:p w14:paraId="69EA4A54" w14:textId="77777777" w:rsidR="002E061C" w:rsidRDefault="002E061C" w:rsidP="002E061C"/>
    <w:p w14:paraId="5C326456" w14:textId="77777777" w:rsidR="002E061C" w:rsidRDefault="002E061C" w:rsidP="002E061C"/>
    <w:p w14:paraId="14401FB2" w14:textId="77777777" w:rsidR="002E061C" w:rsidRDefault="002E061C" w:rsidP="002E061C"/>
    <w:p w14:paraId="7B0CAB14" w14:textId="77777777" w:rsidR="002E061C" w:rsidRDefault="002E061C" w:rsidP="002E061C"/>
    <w:p w14:paraId="300C200B" w14:textId="77777777" w:rsidR="002E061C" w:rsidRDefault="002E061C" w:rsidP="002E061C"/>
    <w:p w14:paraId="5C36108C" w14:textId="77777777" w:rsidR="002E061C" w:rsidRDefault="002E061C" w:rsidP="002E061C"/>
    <w:p w14:paraId="42CF4535" w14:textId="77777777" w:rsidR="002E061C" w:rsidRDefault="002E061C" w:rsidP="0024472E">
      <w:pPr>
        <w:ind w:left="0"/>
      </w:pPr>
    </w:p>
    <w:p w14:paraId="2BB4CF67" w14:textId="3CF8A51D" w:rsidR="00BF7D74" w:rsidRDefault="00BF7D74" w:rsidP="00BF7D74">
      <w:pPr>
        <w:pStyle w:val="Cabealho3"/>
        <w:numPr>
          <w:ilvl w:val="2"/>
          <w:numId w:val="69"/>
        </w:numPr>
        <w:tabs>
          <w:tab w:val="left" w:pos="2880"/>
        </w:tabs>
        <w:ind w:hanging="270"/>
      </w:pPr>
      <w:bookmarkStart w:id="225" w:name="_Toc500183096"/>
      <w:r>
        <w:rPr>
          <w:noProof/>
          <w:lang w:eastAsia="pt-PT"/>
        </w:rPr>
        <w:lastRenderedPageBreak/>
        <mc:AlternateContent>
          <mc:Choice Requires="wpg">
            <w:drawing>
              <wp:anchor distT="0" distB="0" distL="114300" distR="114300" simplePos="0" relativeHeight="251803648" behindDoc="0" locked="0" layoutInCell="1" allowOverlap="1" wp14:anchorId="3E4377C0" wp14:editId="26700671">
                <wp:simplePos x="0" y="0"/>
                <wp:positionH relativeFrom="column">
                  <wp:posOffset>6350</wp:posOffset>
                </wp:positionH>
                <wp:positionV relativeFrom="paragraph">
                  <wp:posOffset>2333625</wp:posOffset>
                </wp:positionV>
                <wp:extent cx="5897245" cy="3441065"/>
                <wp:effectExtent l="0" t="0" r="8255" b="6985"/>
                <wp:wrapTight wrapText="bothSides">
                  <wp:wrapPolygon edited="0">
                    <wp:start x="0" y="0"/>
                    <wp:lineTo x="0" y="21524"/>
                    <wp:lineTo x="21560" y="21524"/>
                    <wp:lineTo x="21560" y="0"/>
                    <wp:lineTo x="0" y="0"/>
                  </wp:wrapPolygon>
                </wp:wrapTight>
                <wp:docPr id="227" name="Grupo 227"/>
                <wp:cNvGraphicFramePr/>
                <a:graphic xmlns:a="http://schemas.openxmlformats.org/drawingml/2006/main">
                  <a:graphicData uri="http://schemas.microsoft.com/office/word/2010/wordprocessingGroup">
                    <wpg:wgp>
                      <wpg:cNvGrpSpPr/>
                      <wpg:grpSpPr>
                        <a:xfrm>
                          <a:off x="0" y="0"/>
                          <a:ext cx="5897245" cy="3441065"/>
                          <a:chOff x="0" y="0"/>
                          <a:chExt cx="5897245" cy="3441065"/>
                        </a:xfrm>
                      </wpg:grpSpPr>
                      <pic:pic xmlns:pic="http://schemas.openxmlformats.org/drawingml/2006/picture">
                        <pic:nvPicPr>
                          <pic:cNvPr id="191" name="Imagem 191"/>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897245" cy="3102610"/>
                          </a:xfrm>
                          <a:prstGeom prst="rect">
                            <a:avLst/>
                          </a:prstGeom>
                        </pic:spPr>
                      </pic:pic>
                      <wps:wsp>
                        <wps:cNvPr id="196" name="Caixa de texto 196"/>
                        <wps:cNvSpPr txBox="1"/>
                        <wps:spPr>
                          <a:xfrm>
                            <a:off x="0" y="3181350"/>
                            <a:ext cx="5897245" cy="259715"/>
                          </a:xfrm>
                          <a:prstGeom prst="rect">
                            <a:avLst/>
                          </a:prstGeom>
                          <a:solidFill>
                            <a:prstClr val="white"/>
                          </a:solidFill>
                          <a:ln>
                            <a:noFill/>
                          </a:ln>
                        </wps:spPr>
                        <wps:txbx>
                          <w:txbxContent>
                            <w:p w14:paraId="45C48DBF" w14:textId="423A0D13" w:rsidR="0072233D" w:rsidRPr="00AF219A" w:rsidRDefault="0072233D" w:rsidP="00511AF1">
                              <w:pPr>
                                <w:pStyle w:val="Legenda"/>
                                <w:jc w:val="center"/>
                                <w:rPr>
                                  <w:noProof/>
                                  <w:color w:val="404040" w:themeColor="text1" w:themeTint="BF"/>
                                </w:rPr>
                              </w:pPr>
                              <w:bookmarkStart w:id="226" w:name="_Toc499477244"/>
                              <w:r>
                                <w:t xml:space="preserve">Figura </w:t>
                              </w:r>
                              <w:r>
                                <w:fldChar w:fldCharType="begin"/>
                              </w:r>
                              <w:r>
                                <w:instrText xml:space="preserve"> SEQ Figura \* ARABIC </w:instrText>
                              </w:r>
                              <w:r>
                                <w:fldChar w:fldCharType="separate"/>
                              </w:r>
                              <w:r>
                                <w:rPr>
                                  <w:noProof/>
                                </w:rPr>
                                <w:t>46</w:t>
                              </w:r>
                              <w:r>
                                <w:fldChar w:fldCharType="end"/>
                              </w:r>
                              <w:r>
                                <w:t xml:space="preserve"> - REQ_18: </w:t>
                              </w:r>
                              <w:proofErr w:type="spellStart"/>
                              <w:r>
                                <w:t>View</w:t>
                              </w:r>
                              <w:proofErr w:type="spellEnd"/>
                              <w:r>
                                <w:t xml:space="preserve"> do registo de material utilizado</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4377C0" id="Grupo 227" o:spid="_x0000_s1138" style="position:absolute;left:0;text-align:left;margin-left:.5pt;margin-top:183.75pt;width:464.35pt;height:270.95pt;z-index:251803648" coordsize="58972,34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">
                <v:shape id="Imagem 191" o:spid="_x0000_s1139" type="#_x0000_t75" style="position:absolute;width:58972;height:31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LGTzEAAAA3AAAAA8AAABkcnMvZG93bnJldi54bWxET01rAjEQvRf8D2GEXopm9SB1NYoKBQ89&#10;VLeix2Ez7q5uJtsk1dVfb4RCb/N4nzOdt6YWF3K+sqxg0E9AEOdWV1wo+M4+eu8gfEDWWFsmBTfy&#10;MJ91XqaYanvlDV22oRAxhH2KCsoQmlRKn5dk0PdtQxy5o3UGQ4SukNrhNYabWg6TZCQNVhwbSmxo&#10;VVJ+3v4aBW/23uDSrU4/X7vP/Sg7VofM3pR67baLCYhAbfgX/7nXOs4fD+D5TLxAz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CLGTzEAAAA3AAAAA8AAAAAAAAAAAAAAAAA&#10;nwIAAGRycy9kb3ducmV2LnhtbFBLBQYAAAAABAAEAPcAAACQAwAAAAA=&#10;">
                  <v:imagedata r:id="rId142" o:title=""/>
                  <v:path arrowok="t"/>
                </v:shape>
                <v:shape id="Caixa de texto 196" o:spid="_x0000_s1140" type="#_x0000_t202" style="position:absolute;top:31813;width:58972;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mBHsQA&#10;AADcAAAADwAAAGRycy9kb3ducmV2LnhtbERPTUvDQBC9C/6HZQQvYjfWEjR2W0qpoF6CMRdvQ3aa&#10;jWZnw+6mif/eFYTe5vE+Z72dbS9O5EPnWMHdIgNB3Djdcaug/ni+fQARIrLG3jEp+KEA283lxRoL&#10;7SZ+p1MVW5FCOBSowMQ4FFKGxpDFsHADceKOzluMCfpWao9TCre9XGZZLi12nBoMDrQ31HxXo1VQ&#10;rj5LczMeD2+71b1/rcd9/tVWSl1fzbsnEJHmeBb/u190mv+Yw98z6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ZgR7EAAAA3AAAAA8AAAAAAAAAAAAAAAAAmAIAAGRycy9k&#10;b3ducmV2LnhtbFBLBQYAAAAABAAEAPUAAACJAwAAAAA=&#10;" stroked="f">
                  <v:textbox style="mso-fit-shape-to-text:t" inset="0,0,0,0">
                    <w:txbxContent>
                      <w:p w14:paraId="45C48DBF" w14:textId="423A0D13" w:rsidR="0072233D" w:rsidRPr="00AF219A" w:rsidRDefault="0072233D" w:rsidP="00511AF1">
                        <w:pPr>
                          <w:pStyle w:val="Legenda"/>
                          <w:jc w:val="center"/>
                          <w:rPr>
                            <w:noProof/>
                            <w:color w:val="404040" w:themeColor="text1" w:themeTint="BF"/>
                          </w:rPr>
                        </w:pPr>
                        <w:bookmarkStart w:id="227" w:name="_Toc499477244"/>
                        <w:r>
                          <w:t xml:space="preserve">Figura </w:t>
                        </w:r>
                        <w:r>
                          <w:fldChar w:fldCharType="begin"/>
                        </w:r>
                        <w:r>
                          <w:instrText xml:space="preserve"> SEQ Figura \* ARABIC </w:instrText>
                        </w:r>
                        <w:r>
                          <w:fldChar w:fldCharType="separate"/>
                        </w:r>
                        <w:r>
                          <w:rPr>
                            <w:noProof/>
                          </w:rPr>
                          <w:t>46</w:t>
                        </w:r>
                        <w:r>
                          <w:fldChar w:fldCharType="end"/>
                        </w:r>
                        <w:r>
                          <w:t xml:space="preserve"> - REQ_18: </w:t>
                        </w:r>
                        <w:proofErr w:type="spellStart"/>
                        <w:r>
                          <w:t>View</w:t>
                        </w:r>
                        <w:proofErr w:type="spellEnd"/>
                        <w:r>
                          <w:t xml:space="preserve"> do registo de material utilizado</w:t>
                        </w:r>
                        <w:bookmarkEnd w:id="227"/>
                      </w:p>
                    </w:txbxContent>
                  </v:textbox>
                </v:shape>
                <w10:wrap type="tight"/>
              </v:group>
            </w:pict>
          </mc:Fallback>
        </mc:AlternateContent>
      </w:r>
      <w:r>
        <w:rPr>
          <w:noProof/>
          <w:lang w:eastAsia="pt-PT"/>
        </w:rPr>
        <mc:AlternateContent>
          <mc:Choice Requires="wpg">
            <w:drawing>
              <wp:anchor distT="0" distB="0" distL="114300" distR="114300" simplePos="0" relativeHeight="251800576" behindDoc="0" locked="0" layoutInCell="1" allowOverlap="1" wp14:anchorId="7A3132DB" wp14:editId="4DF44DB4">
                <wp:simplePos x="0" y="0"/>
                <wp:positionH relativeFrom="column">
                  <wp:posOffset>-60325</wp:posOffset>
                </wp:positionH>
                <wp:positionV relativeFrom="paragraph">
                  <wp:posOffset>396875</wp:posOffset>
                </wp:positionV>
                <wp:extent cx="5960745" cy="1745615"/>
                <wp:effectExtent l="0" t="0" r="1905" b="6985"/>
                <wp:wrapTight wrapText="bothSides">
                  <wp:wrapPolygon edited="0">
                    <wp:start x="0" y="0"/>
                    <wp:lineTo x="0" y="21451"/>
                    <wp:lineTo x="21538" y="21451"/>
                    <wp:lineTo x="21538" y="0"/>
                    <wp:lineTo x="0" y="0"/>
                  </wp:wrapPolygon>
                </wp:wrapTight>
                <wp:docPr id="226" name="Grupo 226"/>
                <wp:cNvGraphicFramePr/>
                <a:graphic xmlns:a="http://schemas.openxmlformats.org/drawingml/2006/main">
                  <a:graphicData uri="http://schemas.microsoft.com/office/word/2010/wordprocessingGroup">
                    <wpg:wgp>
                      <wpg:cNvGrpSpPr/>
                      <wpg:grpSpPr>
                        <a:xfrm>
                          <a:off x="0" y="0"/>
                          <a:ext cx="5960745" cy="1745615"/>
                          <a:chOff x="0" y="0"/>
                          <a:chExt cx="5960745" cy="1745615"/>
                        </a:xfrm>
                      </wpg:grpSpPr>
                      <pic:pic xmlns:pic="http://schemas.openxmlformats.org/drawingml/2006/picture">
                        <pic:nvPicPr>
                          <pic:cNvPr id="192" name="Imagem 192"/>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60745" cy="1431290"/>
                          </a:xfrm>
                          <a:prstGeom prst="rect">
                            <a:avLst/>
                          </a:prstGeom>
                        </pic:spPr>
                      </pic:pic>
                      <wps:wsp>
                        <wps:cNvPr id="195" name="Caixa de texto 195"/>
                        <wps:cNvSpPr txBox="1"/>
                        <wps:spPr>
                          <a:xfrm>
                            <a:off x="0" y="1485900"/>
                            <a:ext cx="5960745" cy="259715"/>
                          </a:xfrm>
                          <a:prstGeom prst="rect">
                            <a:avLst/>
                          </a:prstGeom>
                          <a:solidFill>
                            <a:prstClr val="white"/>
                          </a:solidFill>
                          <a:ln>
                            <a:noFill/>
                          </a:ln>
                        </wps:spPr>
                        <wps:txbx>
                          <w:txbxContent>
                            <w:p w14:paraId="02D17CB1" w14:textId="46CF3AD0" w:rsidR="0072233D" w:rsidRPr="000B7ADF" w:rsidRDefault="0072233D" w:rsidP="00511AF1">
                              <w:pPr>
                                <w:pStyle w:val="Legenda"/>
                                <w:jc w:val="center"/>
                                <w:rPr>
                                  <w:noProof/>
                                  <w:color w:val="404040" w:themeColor="text1" w:themeTint="BF"/>
                                </w:rPr>
                              </w:pPr>
                              <w:bookmarkStart w:id="228" w:name="_Toc499477243"/>
                              <w:r>
                                <w:t xml:space="preserve">Figura </w:t>
                              </w:r>
                              <w:r>
                                <w:fldChar w:fldCharType="begin"/>
                              </w:r>
                              <w:r>
                                <w:instrText xml:space="preserve"> SEQ Figura \* ARABIC </w:instrText>
                              </w:r>
                              <w:r>
                                <w:fldChar w:fldCharType="separate"/>
                              </w:r>
                              <w:r>
                                <w:rPr>
                                  <w:noProof/>
                                </w:rPr>
                                <w:t>45</w:t>
                              </w:r>
                              <w:r>
                                <w:fldChar w:fldCharType="end"/>
                              </w:r>
                              <w:r>
                                <w:t xml:space="preserve"> - REQ_18: </w:t>
                              </w:r>
                              <w:proofErr w:type="spellStart"/>
                              <w:r>
                                <w:t>View</w:t>
                              </w:r>
                              <w:proofErr w:type="spellEnd"/>
                              <w:r>
                                <w:t xml:space="preserve"> da lista de materiais usados</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3132DB" id="Grupo 226" o:spid="_x0000_s1141" style="position:absolute;left:0;text-align:left;margin-left:-4.75pt;margin-top:31.25pt;width:469.35pt;height:137.45pt;z-index:251800576" coordsize="59607,17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">
                <v:shape id="Imagem 192" o:spid="_x0000_s1142" type="#_x0000_t75" style="position:absolute;width:59607;height:14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aTjjBAAAA3AAAAA8AAABkcnMvZG93bnJldi54bWxET01rAjEQvQv+hzAFb5qtiOjWKEVRBPVQ&#10;29LrdDPdLN1MliTq+u+NIHibx/uc2aK1tTiTD5VjBa+DDARx4XTFpYKvz3V/AiJEZI21Y1JwpQCL&#10;ebczw1y7C3/Q+RhLkUI45KjAxNjkUobCkMUwcA1x4v6ctxgT9KXUHi8p3NZymGVjabHi1GCwoaWh&#10;4v94sgpK43l/mo62a94Uq0P9/ftD151SvZf2/Q1EpDY+xQ/3Vqf50yHcn0kXyPk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XaTjjBAAAA3AAAAA8AAAAAAAAAAAAAAAAAnwIA&#10;AGRycy9kb3ducmV2LnhtbFBLBQYAAAAABAAEAPcAAACNAwAAAAA=&#10;">
                  <v:imagedata r:id="rId144" o:title=""/>
                  <v:path arrowok="t"/>
                </v:shape>
                <v:shape id="Caixa de texto 195" o:spid="_x0000_s1143" type="#_x0000_t202" style="position:absolute;top:14859;width:59607;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sfacUA&#10;AADcAAAADwAAAGRycy9kb3ducmV2LnhtbERPTWsCMRC9F/ofwgheimbbWrFbo4hYsL1IVy/ehs24&#10;WbuZLElW13/fFAq9zeN9znzZ20ZcyIfasYLHcQaCuHS65krBYf8+moEIEVlj45gU3CjAcnF/N8dc&#10;uyt/0aWIlUghHHJUYGJscylDachiGLuWOHEn5y3GBH0ltcdrCreNfMqyqbRYc2ow2NLaUPlddFbB&#10;bnLcmYfutPlcTZ79x6FbT89VodRw0K/eQETq47/4z73Vaf7rC/w+ky6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yx9pxQAAANwAAAAPAAAAAAAAAAAAAAAAAJgCAABkcnMv&#10;ZG93bnJldi54bWxQSwUGAAAAAAQABAD1AAAAigMAAAAA&#10;" stroked="f">
                  <v:textbox style="mso-fit-shape-to-text:t" inset="0,0,0,0">
                    <w:txbxContent>
                      <w:p w14:paraId="02D17CB1" w14:textId="46CF3AD0" w:rsidR="0072233D" w:rsidRPr="000B7ADF" w:rsidRDefault="0072233D" w:rsidP="00511AF1">
                        <w:pPr>
                          <w:pStyle w:val="Legenda"/>
                          <w:jc w:val="center"/>
                          <w:rPr>
                            <w:noProof/>
                            <w:color w:val="404040" w:themeColor="text1" w:themeTint="BF"/>
                          </w:rPr>
                        </w:pPr>
                        <w:bookmarkStart w:id="229" w:name="_Toc499477243"/>
                        <w:r>
                          <w:t xml:space="preserve">Figura </w:t>
                        </w:r>
                        <w:r>
                          <w:fldChar w:fldCharType="begin"/>
                        </w:r>
                        <w:r>
                          <w:instrText xml:space="preserve"> SEQ Figura \* ARABIC </w:instrText>
                        </w:r>
                        <w:r>
                          <w:fldChar w:fldCharType="separate"/>
                        </w:r>
                        <w:r>
                          <w:rPr>
                            <w:noProof/>
                          </w:rPr>
                          <w:t>45</w:t>
                        </w:r>
                        <w:r>
                          <w:fldChar w:fldCharType="end"/>
                        </w:r>
                        <w:r>
                          <w:t xml:space="preserve"> - REQ_18: </w:t>
                        </w:r>
                        <w:proofErr w:type="spellStart"/>
                        <w:r>
                          <w:t>View</w:t>
                        </w:r>
                        <w:proofErr w:type="spellEnd"/>
                        <w:r>
                          <w:t xml:space="preserve"> da lista de materiais usados</w:t>
                        </w:r>
                        <w:bookmarkEnd w:id="229"/>
                      </w:p>
                    </w:txbxContent>
                  </v:textbox>
                </v:shape>
                <w10:wrap type="tight"/>
              </v:group>
            </w:pict>
          </mc:Fallback>
        </mc:AlternateContent>
      </w:r>
      <w:r w:rsidR="002E061C">
        <w:t>Ilustração da funcionalidade</w:t>
      </w:r>
      <w:bookmarkEnd w:id="225"/>
    </w:p>
    <w:p w14:paraId="44E5DE36" w14:textId="1FCEC59A" w:rsidR="00A25EC7" w:rsidRDefault="00BF7D74" w:rsidP="00BF7D74">
      <w:pPr>
        <w:pStyle w:val="Cabealho1"/>
      </w:pPr>
      <w:bookmarkStart w:id="230" w:name="_Toc500183097"/>
      <w:r>
        <w:t>Funcionalidades não implementadas</w:t>
      </w:r>
      <w:bookmarkEnd w:id="230"/>
    </w:p>
    <w:p w14:paraId="3BB29D6C" w14:textId="5AF39822" w:rsidR="00A25EC7" w:rsidRDefault="00A25EC7" w:rsidP="00411ABC">
      <w:pPr>
        <w:ind w:left="0"/>
      </w:pPr>
    </w:p>
    <w:p w14:paraId="0772E905" w14:textId="6DEA3482" w:rsidR="00A25EC7" w:rsidRDefault="00BF7D74" w:rsidP="00BF7D74">
      <w:pPr>
        <w:jc w:val="both"/>
      </w:pPr>
      <w:r>
        <w:t xml:space="preserve">Todas as funcionalidades escalonadas para desenvolvimento neste </w:t>
      </w:r>
      <w:proofErr w:type="gramStart"/>
      <w:r w:rsidRPr="00CF6722">
        <w:rPr>
          <w:i/>
        </w:rPr>
        <w:t>sprint</w:t>
      </w:r>
      <w:proofErr w:type="gramEnd"/>
      <w:r>
        <w:t xml:space="preserve"> foram implementadas com sucesso. Contudo, a aprovação das mesmas ainda se encontra pendente da avaliação do </w:t>
      </w:r>
      <w:proofErr w:type="gramStart"/>
      <w:r>
        <w:t>público alvo</w:t>
      </w:r>
      <w:proofErr w:type="gramEnd"/>
      <w:r>
        <w:t>.</w:t>
      </w:r>
    </w:p>
    <w:p w14:paraId="63D9D286" w14:textId="57954EED" w:rsidR="00A25EC7" w:rsidRPr="00A25EC7" w:rsidRDefault="00A25EC7" w:rsidP="00A25EC7">
      <w:pPr>
        <w:ind w:left="0"/>
      </w:pPr>
    </w:p>
    <w:p w14:paraId="366E53CB" w14:textId="77777777" w:rsidR="00A25EC7" w:rsidRDefault="00A25EC7" w:rsidP="00A25EC7">
      <w:pPr>
        <w:pStyle w:val="Cabealho1"/>
      </w:pPr>
      <w:bookmarkStart w:id="231" w:name="_Toc500183098"/>
      <w:proofErr w:type="gramStart"/>
      <w:r>
        <w:lastRenderedPageBreak/>
        <w:t>Pipeline</w:t>
      </w:r>
      <w:bookmarkEnd w:id="231"/>
      <w:proofErr w:type="gramEnd"/>
    </w:p>
    <w:p w14:paraId="419168EA" w14:textId="77777777" w:rsidR="00A25EC7" w:rsidRDefault="00A25EC7" w:rsidP="00A25EC7">
      <w:pPr>
        <w:jc w:val="both"/>
      </w:pPr>
      <w:r>
        <w:t xml:space="preserve">Para esta primeira iteração criamos um </w:t>
      </w:r>
      <w:proofErr w:type="gramStart"/>
      <w:r>
        <w:t>pipeline</w:t>
      </w:r>
      <w:proofErr w:type="gramEnd"/>
      <w:r>
        <w:t xml:space="preserve"> para o processo de desenvolvimento do </w:t>
      </w:r>
      <w:r w:rsidRPr="00105A33">
        <w:rPr>
          <w:i/>
        </w:rPr>
        <w:t>software</w:t>
      </w:r>
      <w:r>
        <w:t xml:space="preserve">. Para a definição e implementação do </w:t>
      </w:r>
      <w:proofErr w:type="gramStart"/>
      <w:r>
        <w:t>pipeline</w:t>
      </w:r>
      <w:proofErr w:type="gramEnd"/>
      <w:r>
        <w:t xml:space="preserve">, utilizamos o </w:t>
      </w:r>
      <w:proofErr w:type="spellStart"/>
      <w:r>
        <w:t>Jenkins</w:t>
      </w:r>
      <w:proofErr w:type="spellEnd"/>
      <w:r>
        <w:t xml:space="preserve">, ferramenta de integração contínua e automatizada. O </w:t>
      </w:r>
      <w:proofErr w:type="spellStart"/>
      <w:r>
        <w:t>Jenkins</w:t>
      </w:r>
      <w:proofErr w:type="spellEnd"/>
      <w:r>
        <w:t xml:space="preserve"> auxilia na automatização do processo de desenvolvimento de </w:t>
      </w:r>
      <w:proofErr w:type="gramStart"/>
      <w:r w:rsidRPr="00411ABC">
        <w:rPr>
          <w:i/>
        </w:rPr>
        <w:t>software</w:t>
      </w:r>
      <w:proofErr w:type="gramEnd"/>
      <w:r>
        <w:t xml:space="preserve"> combinando os conceitos de </w:t>
      </w:r>
      <w:proofErr w:type="spellStart"/>
      <w:r w:rsidRPr="001B17D4">
        <w:rPr>
          <w:i/>
        </w:rPr>
        <w:t>continuous</w:t>
      </w:r>
      <w:proofErr w:type="spellEnd"/>
      <w:r w:rsidRPr="001B17D4">
        <w:rPr>
          <w:i/>
        </w:rPr>
        <w:t xml:space="preserve"> </w:t>
      </w:r>
      <w:proofErr w:type="spellStart"/>
      <w:r w:rsidRPr="001B17D4">
        <w:rPr>
          <w:i/>
        </w:rPr>
        <w:t>integration</w:t>
      </w:r>
      <w:proofErr w:type="spellEnd"/>
      <w:r>
        <w:t xml:space="preserve"> e </w:t>
      </w:r>
      <w:proofErr w:type="spellStart"/>
      <w:r w:rsidRPr="001B17D4">
        <w:rPr>
          <w:i/>
        </w:rPr>
        <w:t>continuous</w:t>
      </w:r>
      <w:proofErr w:type="spellEnd"/>
      <w:r w:rsidRPr="001B17D4">
        <w:rPr>
          <w:i/>
        </w:rPr>
        <w:t xml:space="preserve"> </w:t>
      </w:r>
      <w:proofErr w:type="spellStart"/>
      <w:r w:rsidRPr="001B17D4">
        <w:rPr>
          <w:i/>
        </w:rPr>
        <w:t>delivery</w:t>
      </w:r>
      <w:proofErr w:type="spellEnd"/>
      <w:r>
        <w:t>.</w:t>
      </w:r>
    </w:p>
    <w:p w14:paraId="0272AE81" w14:textId="77777777" w:rsidR="00A25EC7" w:rsidRDefault="00A25EC7" w:rsidP="00A25EC7">
      <w:pPr>
        <w:jc w:val="both"/>
      </w:pPr>
      <w:r>
        <w:t xml:space="preserve">A definição do script encontra-se no ficheiro </w:t>
      </w:r>
      <w:proofErr w:type="spellStart"/>
      <w:r w:rsidRPr="00003D7B">
        <w:rPr>
          <w:i/>
        </w:rPr>
        <w:t>Jenkinsfile</w:t>
      </w:r>
      <w:proofErr w:type="spellEnd"/>
      <w:r>
        <w:t xml:space="preserve"> na raiz do projeto. O script contém cinco </w:t>
      </w:r>
      <w:proofErr w:type="spellStart"/>
      <w:r w:rsidRPr="00105A33">
        <w:rPr>
          <w:i/>
        </w:rPr>
        <w:t>stages</w:t>
      </w:r>
      <w:proofErr w:type="spellEnd"/>
      <w:r>
        <w:t>:</w:t>
      </w:r>
    </w:p>
    <w:p w14:paraId="049D4802" w14:textId="77777777" w:rsidR="00A25EC7" w:rsidRDefault="00A25EC7" w:rsidP="00A25EC7">
      <w:pPr>
        <w:jc w:val="both"/>
      </w:pPr>
    </w:p>
    <w:p w14:paraId="20E03099" w14:textId="77777777" w:rsidR="00A25EC7" w:rsidRPr="000329B0" w:rsidRDefault="00A25EC7" w:rsidP="00A25EC7">
      <w:pPr>
        <w:pStyle w:val="PargrafodaLista"/>
        <w:numPr>
          <w:ilvl w:val="0"/>
          <w:numId w:val="64"/>
        </w:numPr>
        <w:jc w:val="both"/>
        <w:rPr>
          <w:b/>
        </w:rPr>
      </w:pPr>
      <w:r w:rsidRPr="000329B0">
        <w:rPr>
          <w:b/>
        </w:rPr>
        <w:t>Checkout</w:t>
      </w:r>
    </w:p>
    <w:p w14:paraId="53B52D12" w14:textId="77777777" w:rsidR="00A25EC7" w:rsidRDefault="00A25EC7" w:rsidP="00A25EC7">
      <w:pPr>
        <w:pStyle w:val="PargrafodaLista"/>
        <w:numPr>
          <w:ilvl w:val="1"/>
          <w:numId w:val="64"/>
        </w:numPr>
        <w:jc w:val="both"/>
      </w:pPr>
      <w:r>
        <w:t xml:space="preserve">Responsável por verificar a conexão ao repositório no </w:t>
      </w:r>
      <w:proofErr w:type="spellStart"/>
      <w:r>
        <w:t>Bitbucket</w:t>
      </w:r>
      <w:proofErr w:type="spellEnd"/>
      <w:r>
        <w:t xml:space="preserve">, através de uma chave </w:t>
      </w:r>
      <w:proofErr w:type="spellStart"/>
      <w:r>
        <w:t>ssh</w:t>
      </w:r>
      <w:proofErr w:type="spellEnd"/>
      <w:r>
        <w:t xml:space="preserve"> </w:t>
      </w:r>
    </w:p>
    <w:p w14:paraId="688EF1C7" w14:textId="77777777" w:rsidR="00A25EC7" w:rsidRDefault="00A25EC7" w:rsidP="00A25EC7">
      <w:pPr>
        <w:pStyle w:val="PargrafodaLista"/>
        <w:ind w:left="1440"/>
        <w:jc w:val="both"/>
      </w:pPr>
      <w:r>
        <w:tab/>
      </w:r>
    </w:p>
    <w:p w14:paraId="4EDE468B" w14:textId="77777777" w:rsidR="00A25EC7" w:rsidRDefault="00A25EC7" w:rsidP="00A25EC7">
      <w:pPr>
        <w:pStyle w:val="PargrafodaLista"/>
        <w:numPr>
          <w:ilvl w:val="0"/>
          <w:numId w:val="64"/>
        </w:numPr>
        <w:jc w:val="both"/>
        <w:rPr>
          <w:b/>
        </w:rPr>
      </w:pPr>
      <w:proofErr w:type="spellStart"/>
      <w:r w:rsidRPr="000329B0">
        <w:rPr>
          <w:b/>
        </w:rPr>
        <w:t>Build</w:t>
      </w:r>
      <w:proofErr w:type="spellEnd"/>
    </w:p>
    <w:p w14:paraId="404527E0" w14:textId="77777777" w:rsidR="00A25EC7" w:rsidRPr="002F2EBF" w:rsidRDefault="00A25EC7" w:rsidP="00A25EC7">
      <w:pPr>
        <w:pStyle w:val="PargrafodaLista"/>
        <w:numPr>
          <w:ilvl w:val="1"/>
          <w:numId w:val="64"/>
        </w:numPr>
        <w:jc w:val="both"/>
      </w:pPr>
      <w:r>
        <w:t>Responsável por compilar a solução GAM.sln no diretório correto</w:t>
      </w:r>
    </w:p>
    <w:p w14:paraId="38178D00" w14:textId="77777777" w:rsidR="00A25EC7" w:rsidRPr="002B4902" w:rsidRDefault="00A25EC7" w:rsidP="00A25EC7">
      <w:pPr>
        <w:ind w:left="0"/>
        <w:jc w:val="both"/>
        <w:rPr>
          <w:b/>
        </w:rPr>
      </w:pPr>
    </w:p>
    <w:p w14:paraId="7A88FD8E" w14:textId="77777777" w:rsidR="00A25EC7" w:rsidRDefault="00A25EC7" w:rsidP="00A25EC7">
      <w:pPr>
        <w:pStyle w:val="PargrafodaLista"/>
        <w:numPr>
          <w:ilvl w:val="0"/>
          <w:numId w:val="64"/>
        </w:numPr>
        <w:jc w:val="both"/>
        <w:rPr>
          <w:b/>
        </w:rPr>
      </w:pPr>
      <w:proofErr w:type="spellStart"/>
      <w:r w:rsidRPr="000329B0">
        <w:rPr>
          <w:b/>
        </w:rPr>
        <w:t>Unit</w:t>
      </w:r>
      <w:proofErr w:type="spellEnd"/>
      <w:r w:rsidRPr="000329B0">
        <w:rPr>
          <w:b/>
        </w:rPr>
        <w:t xml:space="preserve"> </w:t>
      </w:r>
      <w:proofErr w:type="spellStart"/>
      <w:r w:rsidRPr="000329B0">
        <w:rPr>
          <w:b/>
        </w:rPr>
        <w:t>Tests</w:t>
      </w:r>
      <w:proofErr w:type="spellEnd"/>
    </w:p>
    <w:p w14:paraId="74743881" w14:textId="77777777" w:rsidR="00A25EC7" w:rsidRDefault="00A25EC7" w:rsidP="00A25EC7">
      <w:pPr>
        <w:pStyle w:val="PargrafodaLista"/>
        <w:numPr>
          <w:ilvl w:val="1"/>
          <w:numId w:val="64"/>
        </w:numPr>
        <w:jc w:val="both"/>
      </w:pPr>
      <w:r>
        <w:t>Responsável por compilar a solução GamTest.sln (testes unitários)</w:t>
      </w:r>
    </w:p>
    <w:p w14:paraId="29A899E3" w14:textId="77777777" w:rsidR="00A25EC7" w:rsidRDefault="00A25EC7" w:rsidP="00A25EC7">
      <w:pPr>
        <w:pStyle w:val="PargrafodaLista"/>
        <w:ind w:left="1008" w:firstLine="432"/>
        <w:jc w:val="both"/>
      </w:pPr>
    </w:p>
    <w:p w14:paraId="44245808" w14:textId="77777777" w:rsidR="00A25EC7" w:rsidRPr="002B4902" w:rsidRDefault="00A25EC7" w:rsidP="00A25EC7">
      <w:pPr>
        <w:pStyle w:val="PargrafodaLista"/>
        <w:ind w:left="1008" w:firstLine="432"/>
        <w:jc w:val="both"/>
      </w:pPr>
    </w:p>
    <w:p w14:paraId="4151F815" w14:textId="77777777" w:rsidR="00A25EC7" w:rsidRDefault="00A25EC7" w:rsidP="00A25EC7">
      <w:pPr>
        <w:pStyle w:val="PargrafodaLista"/>
        <w:numPr>
          <w:ilvl w:val="0"/>
          <w:numId w:val="64"/>
        </w:numPr>
        <w:jc w:val="both"/>
        <w:rPr>
          <w:b/>
        </w:rPr>
      </w:pPr>
      <w:proofErr w:type="spellStart"/>
      <w:r w:rsidRPr="000329B0">
        <w:rPr>
          <w:b/>
        </w:rPr>
        <w:t>Publish</w:t>
      </w:r>
      <w:proofErr w:type="spellEnd"/>
      <w:r w:rsidRPr="000329B0">
        <w:rPr>
          <w:b/>
        </w:rPr>
        <w:t xml:space="preserve"> </w:t>
      </w:r>
      <w:proofErr w:type="spellStart"/>
      <w:r w:rsidRPr="000329B0">
        <w:rPr>
          <w:b/>
        </w:rPr>
        <w:t>Unit</w:t>
      </w:r>
      <w:proofErr w:type="spellEnd"/>
      <w:r w:rsidRPr="000329B0">
        <w:rPr>
          <w:b/>
        </w:rPr>
        <w:t xml:space="preserve"> </w:t>
      </w:r>
      <w:proofErr w:type="spellStart"/>
      <w:r w:rsidRPr="000329B0">
        <w:rPr>
          <w:b/>
        </w:rPr>
        <w:t>Test</w:t>
      </w:r>
      <w:proofErr w:type="spellEnd"/>
      <w:r w:rsidRPr="000329B0">
        <w:rPr>
          <w:b/>
        </w:rPr>
        <w:t xml:space="preserve"> </w:t>
      </w:r>
      <w:proofErr w:type="spellStart"/>
      <w:r w:rsidRPr="000329B0">
        <w:rPr>
          <w:b/>
        </w:rPr>
        <w:t>Results</w:t>
      </w:r>
      <w:proofErr w:type="spellEnd"/>
    </w:p>
    <w:p w14:paraId="00A71AEB" w14:textId="77777777" w:rsidR="00A25EC7" w:rsidRDefault="00A25EC7" w:rsidP="00A25EC7">
      <w:pPr>
        <w:pStyle w:val="PargrafodaLista"/>
        <w:numPr>
          <w:ilvl w:val="1"/>
          <w:numId w:val="64"/>
        </w:numPr>
        <w:jc w:val="both"/>
      </w:pPr>
      <w:r>
        <w:t>Responsável por criar um ficheiro de resultados (falhas) referente aos testes unitários (os ficheiros ficam guardados na pasta “</w:t>
      </w:r>
      <w:proofErr w:type="spellStart"/>
      <w:r>
        <w:t>TestResults</w:t>
      </w:r>
      <w:proofErr w:type="spellEnd"/>
      <w:r>
        <w:t>”) e, deste modo, podemos analisar o número total de testes, testes que passaram/falharam, entre outros)</w:t>
      </w:r>
    </w:p>
    <w:p w14:paraId="25C06252" w14:textId="77777777" w:rsidR="00A25EC7" w:rsidRDefault="00A25EC7" w:rsidP="00A25EC7">
      <w:pPr>
        <w:ind w:left="0"/>
        <w:jc w:val="both"/>
      </w:pPr>
      <w:r w:rsidRPr="001A172B">
        <w:rPr>
          <w:noProof/>
          <w:lang w:eastAsia="pt-PT"/>
        </w:rPr>
        <w:drawing>
          <wp:anchor distT="0" distB="0" distL="114300" distR="114300" simplePos="0" relativeHeight="251805696" behindDoc="1" locked="0" layoutInCell="1" allowOverlap="1" wp14:anchorId="26707DA4" wp14:editId="4490D1C6">
            <wp:simplePos x="0" y="0"/>
            <wp:positionH relativeFrom="column">
              <wp:posOffset>-118110</wp:posOffset>
            </wp:positionH>
            <wp:positionV relativeFrom="paragraph">
              <wp:posOffset>393700</wp:posOffset>
            </wp:positionV>
            <wp:extent cx="6486525" cy="701040"/>
            <wp:effectExtent l="0" t="0" r="9525" b="3810"/>
            <wp:wrapTight wrapText="bothSides">
              <wp:wrapPolygon edited="0">
                <wp:start x="0" y="0"/>
                <wp:lineTo x="0" y="21130"/>
                <wp:lineTo x="21568" y="21130"/>
                <wp:lineTo x="21568" y="0"/>
                <wp:lineTo x="0" y="0"/>
              </wp:wrapPolygon>
            </wp:wrapTight>
            <wp:docPr id="3" name="Picture 3" descr="C:\Users\Altr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tran\Desktop\Untitled.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486525"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889910" w14:textId="77777777" w:rsidR="00A25EC7" w:rsidRDefault="00A25EC7" w:rsidP="00A25EC7">
      <w:pPr>
        <w:ind w:left="0"/>
        <w:jc w:val="both"/>
      </w:pPr>
      <w:r>
        <w:rPr>
          <w:noProof/>
          <w:lang w:eastAsia="pt-PT"/>
        </w:rPr>
        <mc:AlternateContent>
          <mc:Choice Requires="wps">
            <w:drawing>
              <wp:anchor distT="0" distB="0" distL="114300" distR="114300" simplePos="0" relativeHeight="251806720" behindDoc="1" locked="0" layoutInCell="1" allowOverlap="1" wp14:anchorId="02CC6091" wp14:editId="75A140A9">
                <wp:simplePos x="0" y="0"/>
                <wp:positionH relativeFrom="margin">
                  <wp:align>center</wp:align>
                </wp:positionH>
                <wp:positionV relativeFrom="paragraph">
                  <wp:posOffset>984250</wp:posOffset>
                </wp:positionV>
                <wp:extent cx="6486525" cy="167640"/>
                <wp:effectExtent l="0" t="0" r="9525" b="3810"/>
                <wp:wrapTight wrapText="bothSides">
                  <wp:wrapPolygon edited="0">
                    <wp:start x="0" y="0"/>
                    <wp:lineTo x="0" y="19636"/>
                    <wp:lineTo x="21568" y="19636"/>
                    <wp:lineTo x="21568"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6486525" cy="167640"/>
                        </a:xfrm>
                        <a:prstGeom prst="rect">
                          <a:avLst/>
                        </a:prstGeom>
                        <a:solidFill>
                          <a:prstClr val="white"/>
                        </a:solidFill>
                        <a:ln>
                          <a:noFill/>
                        </a:ln>
                        <a:effectLst/>
                      </wps:spPr>
                      <wps:txbx>
                        <w:txbxContent>
                          <w:p w14:paraId="035D7E44" w14:textId="77777777" w:rsidR="0072233D" w:rsidRPr="003C063E" w:rsidRDefault="0072233D" w:rsidP="00A25EC7">
                            <w:pPr>
                              <w:pStyle w:val="Legenda"/>
                              <w:jc w:val="center"/>
                              <w:rPr>
                                <w:noProof/>
                                <w:color w:val="404040" w:themeColor="text1" w:themeTint="BF"/>
                              </w:rPr>
                            </w:pPr>
                            <w:bookmarkStart w:id="232" w:name="_Toc499477202"/>
                            <w:r>
                              <w:t xml:space="preserve">Figura </w:t>
                            </w:r>
                            <w:r>
                              <w:fldChar w:fldCharType="begin"/>
                            </w:r>
                            <w:r>
                              <w:instrText xml:space="preserve"> SEQ Figura \* ARABIC </w:instrText>
                            </w:r>
                            <w:r>
                              <w:fldChar w:fldCharType="separate"/>
                            </w:r>
                            <w:r>
                              <w:rPr>
                                <w:noProof/>
                              </w:rPr>
                              <w:t>4</w:t>
                            </w:r>
                            <w:r>
                              <w:fldChar w:fldCharType="end"/>
                            </w:r>
                            <w:r>
                              <w:t xml:space="preserve"> - </w:t>
                            </w:r>
                            <w:r w:rsidRPr="001356CE">
                              <w:t>Excerto do ficheiro de resultados (testes)</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CC6091" id="Text Box 11" o:spid="_x0000_s1144" type="#_x0000_t202" style="position:absolute;left:0;text-align:left;margin-left:0;margin-top:77.5pt;width:510.75pt;height:13.2pt;z-index:-2515097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" stroked="f">
                <v:textbox inset="0,0,0,0">
                  <w:txbxContent>
                    <w:p w14:paraId="035D7E44" w14:textId="77777777" w:rsidR="0072233D" w:rsidRPr="003C063E" w:rsidRDefault="0072233D" w:rsidP="00A25EC7">
                      <w:pPr>
                        <w:pStyle w:val="Legenda"/>
                        <w:jc w:val="center"/>
                        <w:rPr>
                          <w:noProof/>
                          <w:color w:val="404040" w:themeColor="text1" w:themeTint="BF"/>
                        </w:rPr>
                      </w:pPr>
                      <w:bookmarkStart w:id="233" w:name="_Toc499477202"/>
                      <w:r>
                        <w:t xml:space="preserve">Figura </w:t>
                      </w:r>
                      <w:r>
                        <w:fldChar w:fldCharType="begin"/>
                      </w:r>
                      <w:r>
                        <w:instrText xml:space="preserve"> SEQ Figura \* ARABIC </w:instrText>
                      </w:r>
                      <w:r>
                        <w:fldChar w:fldCharType="separate"/>
                      </w:r>
                      <w:r>
                        <w:rPr>
                          <w:noProof/>
                        </w:rPr>
                        <w:t>4</w:t>
                      </w:r>
                      <w:r>
                        <w:fldChar w:fldCharType="end"/>
                      </w:r>
                      <w:r>
                        <w:t xml:space="preserve"> - </w:t>
                      </w:r>
                      <w:r w:rsidRPr="001356CE">
                        <w:t>Excerto do ficheiro de resultados (testes)</w:t>
                      </w:r>
                      <w:bookmarkEnd w:id="233"/>
                    </w:p>
                  </w:txbxContent>
                </v:textbox>
                <w10:wrap type="tight" anchorx="margin"/>
              </v:shape>
            </w:pict>
          </mc:Fallback>
        </mc:AlternateContent>
      </w:r>
    </w:p>
    <w:p w14:paraId="7364E5C5" w14:textId="77777777" w:rsidR="00A25EC7" w:rsidRDefault="00A25EC7" w:rsidP="00A25EC7">
      <w:pPr>
        <w:ind w:left="0"/>
        <w:jc w:val="both"/>
      </w:pPr>
    </w:p>
    <w:p w14:paraId="4C0F9069" w14:textId="77777777" w:rsidR="00A25EC7" w:rsidRDefault="00A25EC7" w:rsidP="00A25EC7">
      <w:pPr>
        <w:ind w:left="0"/>
        <w:jc w:val="both"/>
      </w:pPr>
    </w:p>
    <w:p w14:paraId="0C23E769" w14:textId="13793926" w:rsidR="00A25EC7" w:rsidRDefault="00A25EC7" w:rsidP="00A25EC7">
      <w:pPr>
        <w:ind w:left="0"/>
        <w:jc w:val="both"/>
      </w:pPr>
    </w:p>
    <w:p w14:paraId="2C9218EF" w14:textId="07816233" w:rsidR="00E15B9A" w:rsidRDefault="00E15B9A" w:rsidP="00A25EC7">
      <w:pPr>
        <w:ind w:left="0"/>
        <w:jc w:val="both"/>
      </w:pPr>
    </w:p>
    <w:p w14:paraId="09A0FD8C" w14:textId="16BFBD06" w:rsidR="00E15B9A" w:rsidRDefault="00E15B9A" w:rsidP="00A25EC7">
      <w:pPr>
        <w:ind w:left="0"/>
        <w:jc w:val="both"/>
      </w:pPr>
    </w:p>
    <w:p w14:paraId="54C35D7B" w14:textId="73F50876" w:rsidR="00E15B9A" w:rsidRDefault="00E15B9A" w:rsidP="00A25EC7">
      <w:pPr>
        <w:ind w:left="0"/>
        <w:jc w:val="both"/>
      </w:pPr>
    </w:p>
    <w:p w14:paraId="1A528ED4" w14:textId="77777777" w:rsidR="00E15B9A" w:rsidRDefault="00E15B9A" w:rsidP="00A25EC7">
      <w:pPr>
        <w:ind w:left="0"/>
        <w:jc w:val="both"/>
      </w:pPr>
    </w:p>
    <w:p w14:paraId="587163C3" w14:textId="77777777" w:rsidR="00A25EC7" w:rsidRDefault="00A25EC7" w:rsidP="00A25EC7">
      <w:pPr>
        <w:pStyle w:val="PargrafodaLista"/>
        <w:numPr>
          <w:ilvl w:val="0"/>
          <w:numId w:val="64"/>
        </w:numPr>
        <w:jc w:val="both"/>
        <w:rPr>
          <w:b/>
        </w:rPr>
      </w:pPr>
      <w:proofErr w:type="spellStart"/>
      <w:r w:rsidRPr="000329B0">
        <w:rPr>
          <w:b/>
        </w:rPr>
        <w:lastRenderedPageBreak/>
        <w:t>Archive</w:t>
      </w:r>
      <w:proofErr w:type="spellEnd"/>
    </w:p>
    <w:p w14:paraId="110D07A9" w14:textId="77777777" w:rsidR="00A25EC7" w:rsidRDefault="00A25EC7" w:rsidP="00A25EC7">
      <w:pPr>
        <w:pStyle w:val="PargrafodaLista"/>
        <w:numPr>
          <w:ilvl w:val="1"/>
          <w:numId w:val="64"/>
        </w:numPr>
        <w:jc w:val="both"/>
      </w:pPr>
      <w:r>
        <w:t>Responsável por arquivar todos os artefactos</w:t>
      </w:r>
    </w:p>
    <w:p w14:paraId="3BEB8D60" w14:textId="77777777" w:rsidR="00A25EC7" w:rsidRDefault="00A25EC7" w:rsidP="00A25EC7">
      <w:pPr>
        <w:jc w:val="both"/>
      </w:pPr>
      <w:r>
        <w:rPr>
          <w:noProof/>
          <w:lang w:eastAsia="pt-PT"/>
        </w:rPr>
        <mc:AlternateContent>
          <mc:Choice Requires="wpg">
            <w:drawing>
              <wp:anchor distT="0" distB="0" distL="114300" distR="114300" simplePos="0" relativeHeight="251807744" behindDoc="0" locked="0" layoutInCell="1" allowOverlap="1" wp14:anchorId="463A971F" wp14:editId="50C45741">
                <wp:simplePos x="0" y="0"/>
                <wp:positionH relativeFrom="column">
                  <wp:posOffset>749300</wp:posOffset>
                </wp:positionH>
                <wp:positionV relativeFrom="paragraph">
                  <wp:posOffset>34290</wp:posOffset>
                </wp:positionV>
                <wp:extent cx="3985260" cy="1666240"/>
                <wp:effectExtent l="0" t="0" r="0" b="0"/>
                <wp:wrapTight wrapText="bothSides">
                  <wp:wrapPolygon edited="0">
                    <wp:start x="2994" y="0"/>
                    <wp:lineTo x="2994" y="15805"/>
                    <wp:lineTo x="0" y="19509"/>
                    <wp:lineTo x="0" y="21238"/>
                    <wp:lineTo x="21476" y="21238"/>
                    <wp:lineTo x="21476" y="19509"/>
                    <wp:lineTo x="19721" y="15805"/>
                    <wp:lineTo x="19721" y="0"/>
                    <wp:lineTo x="2994" y="0"/>
                  </wp:wrapPolygon>
                </wp:wrapTight>
                <wp:docPr id="15" name="Grupo 15"/>
                <wp:cNvGraphicFramePr/>
                <a:graphic xmlns:a="http://schemas.openxmlformats.org/drawingml/2006/main">
                  <a:graphicData uri="http://schemas.microsoft.com/office/word/2010/wordprocessingGroup">
                    <wpg:wgp>
                      <wpg:cNvGrpSpPr/>
                      <wpg:grpSpPr>
                        <a:xfrm>
                          <a:off x="0" y="0"/>
                          <a:ext cx="3985260" cy="1666240"/>
                          <a:chOff x="0" y="0"/>
                          <a:chExt cx="3985260" cy="1666240"/>
                        </a:xfrm>
                      </wpg:grpSpPr>
                      <pic:pic xmlns:pic="http://schemas.openxmlformats.org/drawingml/2006/picture">
                        <pic:nvPicPr>
                          <pic:cNvPr id="2" name="Picture 2"/>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bwMode="auto">
                          <a:xfrm>
                            <a:off x="584200" y="0"/>
                            <a:ext cx="3030220" cy="1480185"/>
                          </a:xfrm>
                          <a:prstGeom prst="rect">
                            <a:avLst/>
                          </a:prstGeom>
                          <a:noFill/>
                          <a:ln>
                            <a:noFill/>
                          </a:ln>
                        </pic:spPr>
                      </pic:pic>
                      <wps:wsp>
                        <wps:cNvPr id="10" name="Text Box 10"/>
                        <wps:cNvSpPr txBox="1"/>
                        <wps:spPr>
                          <a:xfrm>
                            <a:off x="0" y="1498600"/>
                            <a:ext cx="3985260" cy="167640"/>
                          </a:xfrm>
                          <a:prstGeom prst="rect">
                            <a:avLst/>
                          </a:prstGeom>
                          <a:solidFill>
                            <a:prstClr val="white"/>
                          </a:solidFill>
                          <a:ln>
                            <a:noFill/>
                          </a:ln>
                          <a:effectLst/>
                        </wps:spPr>
                        <wps:txbx>
                          <w:txbxContent>
                            <w:p w14:paraId="34C19D71" w14:textId="77777777" w:rsidR="0072233D" w:rsidRPr="00732C43" w:rsidRDefault="0072233D" w:rsidP="00A25EC7">
                              <w:pPr>
                                <w:pStyle w:val="Legenda"/>
                                <w:jc w:val="center"/>
                                <w:rPr>
                                  <w:noProof/>
                                  <w:color w:val="404040" w:themeColor="text1" w:themeTint="BF"/>
                                </w:rPr>
                              </w:pPr>
                              <w:bookmarkStart w:id="234" w:name="_Toc499477203"/>
                              <w:r>
                                <w:t xml:space="preserve">Figura </w:t>
                              </w:r>
                              <w:r>
                                <w:fldChar w:fldCharType="begin"/>
                              </w:r>
                              <w:r>
                                <w:instrText xml:space="preserve"> SEQ Figura \* ARABIC </w:instrText>
                              </w:r>
                              <w:r>
                                <w:fldChar w:fldCharType="separate"/>
                              </w:r>
                              <w:r>
                                <w:rPr>
                                  <w:noProof/>
                                </w:rPr>
                                <w:t>5</w:t>
                              </w:r>
                              <w:r>
                                <w:fldChar w:fldCharType="end"/>
                              </w:r>
                              <w:r>
                                <w:t xml:space="preserve"> – Artefactos criados após </w:t>
                              </w:r>
                              <w:proofErr w:type="spellStart"/>
                              <w:r>
                                <w:t>stage</w:t>
                              </w:r>
                              <w:proofErr w:type="spellEnd"/>
                              <w:r>
                                <w:t xml:space="preserve"> </w:t>
                              </w:r>
                              <w:proofErr w:type="spellStart"/>
                              <w:r>
                                <w:t>Archive</w:t>
                              </w:r>
                              <w:bookmarkEnd w:id="23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63A971F" id="Grupo 15" o:spid="_x0000_s1145" style="position:absolute;left:0;text-align:left;margin-left:59pt;margin-top:2.7pt;width:313.8pt;height:131.2pt;z-index:251807744" coordsize="39852,1666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">
                <v:shape id="Picture 2" o:spid="_x0000_s1146" type="#_x0000_t75" style="position:absolute;left:5842;width:30302;height:14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glcLCAAAA2gAAAA8AAABkcnMvZG93bnJldi54bWxEj0FrwkAUhO8F/8PyCr0U3ejBSHQVEdL2&#10;JBjF8yP7TEKzb5PsmqT/visIHoeZ+YbZ7EZTi546V1lWMJ9FIIhzqysuFFzO6XQFwnlkjbVlUvBH&#10;DnbbydsGE20HPlGf+UIECLsEFZTeN4mULi/JoJvZhjh4N9sZ9EF2hdQdDgFuarmIoqU0WHFYKLGh&#10;Q0n5b3Y3ClK+8Gf+FVsZf8fumO3b83Vslfp4H/drEJ5G/wo/2z9awQIeV8INkN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IJXCwgAAANoAAAAPAAAAAAAAAAAAAAAAAJ8C&#10;AABkcnMvZG93bnJldi54bWxQSwUGAAAAAAQABAD3AAAAjgMAAAAA&#10;">
                  <v:imagedata r:id="rId147" o:title=""/>
                  <v:path arrowok="t"/>
                </v:shape>
                <v:shape id="Text Box 10" o:spid="_x0000_s1147" type="#_x0000_t202" style="position:absolute;top:14986;width:39852;height:1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UXsQA&#10;AADbAAAADwAAAGRycy9kb3ducmV2LnhtbESPT2/CMAzF75P4DpGRuEwjhQOaOgIa/yQO7ABDnK3G&#10;a6s1TpUEWr49PiBxs/We3/t5vuxdo24UYu3ZwGScgSIuvK25NHD+3X18gooJ2WLjmQzcKcJyMXib&#10;Y259x0e6nVKpJIRjjgaqlNpc61hU5DCOfUss2p8PDpOsodQ2YCfhrtHTLJtphzVLQ4UtrSsq/k9X&#10;Z2C2CdfuyOv3zXl7wJ+2nF5W94sxo2H//QUqUZ9e5uf13gq+0Ms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i1F7EAAAA2wAAAA8AAAAAAAAAAAAAAAAAmAIAAGRycy9k&#10;b3ducmV2LnhtbFBLBQYAAAAABAAEAPUAAACJAwAAAAA=&#10;" stroked="f">
                  <v:textbox inset="0,0,0,0">
                    <w:txbxContent>
                      <w:p w14:paraId="34C19D71" w14:textId="77777777" w:rsidR="0072233D" w:rsidRPr="00732C43" w:rsidRDefault="0072233D" w:rsidP="00A25EC7">
                        <w:pPr>
                          <w:pStyle w:val="Legenda"/>
                          <w:jc w:val="center"/>
                          <w:rPr>
                            <w:noProof/>
                            <w:color w:val="404040" w:themeColor="text1" w:themeTint="BF"/>
                          </w:rPr>
                        </w:pPr>
                        <w:bookmarkStart w:id="235" w:name="_Toc499477203"/>
                        <w:r>
                          <w:t xml:space="preserve">Figura </w:t>
                        </w:r>
                        <w:r>
                          <w:fldChar w:fldCharType="begin"/>
                        </w:r>
                        <w:r>
                          <w:instrText xml:space="preserve"> SEQ Figura \* ARABIC </w:instrText>
                        </w:r>
                        <w:r>
                          <w:fldChar w:fldCharType="separate"/>
                        </w:r>
                        <w:r>
                          <w:rPr>
                            <w:noProof/>
                          </w:rPr>
                          <w:t>5</w:t>
                        </w:r>
                        <w:r>
                          <w:fldChar w:fldCharType="end"/>
                        </w:r>
                        <w:r>
                          <w:t xml:space="preserve"> – Artefactos criados após </w:t>
                        </w:r>
                        <w:proofErr w:type="spellStart"/>
                        <w:r>
                          <w:t>stage</w:t>
                        </w:r>
                        <w:proofErr w:type="spellEnd"/>
                        <w:r>
                          <w:t xml:space="preserve"> </w:t>
                        </w:r>
                        <w:proofErr w:type="spellStart"/>
                        <w:r>
                          <w:t>Archive</w:t>
                        </w:r>
                        <w:bookmarkEnd w:id="235"/>
                        <w:proofErr w:type="spellEnd"/>
                      </w:p>
                    </w:txbxContent>
                  </v:textbox>
                </v:shape>
                <w10:wrap type="tight"/>
              </v:group>
            </w:pict>
          </mc:Fallback>
        </mc:AlternateContent>
      </w:r>
    </w:p>
    <w:p w14:paraId="569B7171" w14:textId="77777777" w:rsidR="00A25EC7" w:rsidRDefault="00A25EC7" w:rsidP="00A25EC7">
      <w:pPr>
        <w:jc w:val="both"/>
      </w:pPr>
    </w:p>
    <w:p w14:paraId="245BE687" w14:textId="77777777" w:rsidR="00A25EC7" w:rsidRDefault="00A25EC7" w:rsidP="00A25EC7">
      <w:pPr>
        <w:jc w:val="both"/>
      </w:pPr>
    </w:p>
    <w:p w14:paraId="74A780C9" w14:textId="77777777" w:rsidR="00A25EC7" w:rsidRDefault="00A25EC7" w:rsidP="00A25EC7">
      <w:pPr>
        <w:jc w:val="both"/>
      </w:pPr>
    </w:p>
    <w:p w14:paraId="5904A49E" w14:textId="77777777" w:rsidR="00A25EC7" w:rsidRDefault="00A25EC7" w:rsidP="00A25EC7">
      <w:pPr>
        <w:jc w:val="both"/>
      </w:pPr>
    </w:p>
    <w:p w14:paraId="222C1625" w14:textId="77777777" w:rsidR="00A25EC7" w:rsidRDefault="00A25EC7" w:rsidP="00A25EC7">
      <w:pPr>
        <w:jc w:val="both"/>
      </w:pPr>
    </w:p>
    <w:p w14:paraId="105A4DA1" w14:textId="77777777" w:rsidR="00A25EC7" w:rsidRDefault="00A25EC7" w:rsidP="00A25EC7">
      <w:pPr>
        <w:jc w:val="both"/>
      </w:pPr>
    </w:p>
    <w:p w14:paraId="7360D833" w14:textId="77777777" w:rsidR="00A25EC7" w:rsidRDefault="00A25EC7" w:rsidP="00A25EC7">
      <w:pPr>
        <w:jc w:val="both"/>
      </w:pPr>
    </w:p>
    <w:p w14:paraId="65531E00" w14:textId="77777777" w:rsidR="00A25EC7" w:rsidRDefault="00A25EC7" w:rsidP="00A25EC7">
      <w:pPr>
        <w:jc w:val="both"/>
      </w:pPr>
    </w:p>
    <w:p w14:paraId="40B2E168" w14:textId="77777777" w:rsidR="00A25EC7" w:rsidRDefault="00A25EC7" w:rsidP="00A25EC7">
      <w:pPr>
        <w:jc w:val="both"/>
      </w:pPr>
      <w:r w:rsidRPr="00946955">
        <w:t xml:space="preserve">É de salientar que o </w:t>
      </w:r>
      <w:proofErr w:type="gramStart"/>
      <w:r w:rsidRPr="00946955">
        <w:t>pipeline</w:t>
      </w:r>
      <w:proofErr w:type="gramEnd"/>
      <w:r w:rsidRPr="00946955">
        <w:t xml:space="preserve"> realiza </w:t>
      </w:r>
      <w:proofErr w:type="spellStart"/>
      <w:r w:rsidRPr="00105A33">
        <w:rPr>
          <w:i/>
        </w:rPr>
        <w:t>builds</w:t>
      </w:r>
      <w:proofErr w:type="spellEnd"/>
      <w:r w:rsidRPr="00946955">
        <w:t xml:space="preserve"> periódicas </w:t>
      </w:r>
      <w:r>
        <w:t xml:space="preserve">de </w:t>
      </w:r>
      <w:r w:rsidRPr="00946955">
        <w:t xml:space="preserve">hora a hora. Para a implementação do </w:t>
      </w:r>
      <w:proofErr w:type="gramStart"/>
      <w:r w:rsidRPr="00946955">
        <w:t>pipeline</w:t>
      </w:r>
      <w:proofErr w:type="gramEnd"/>
      <w:r w:rsidRPr="00946955">
        <w:t xml:space="preserve"> foi necessário a instalação de alguns </w:t>
      </w:r>
      <w:proofErr w:type="spellStart"/>
      <w:r w:rsidRPr="00411ABC">
        <w:rPr>
          <w:i/>
        </w:rPr>
        <w:t>plugins</w:t>
      </w:r>
      <w:proofErr w:type="spellEnd"/>
      <w:r w:rsidRPr="00946955">
        <w:t xml:space="preserve">, tais como: </w:t>
      </w:r>
      <w:proofErr w:type="spellStart"/>
      <w:r w:rsidRPr="00946955">
        <w:rPr>
          <w:i/>
        </w:rPr>
        <w:t>Credentials</w:t>
      </w:r>
      <w:proofErr w:type="spellEnd"/>
      <w:r w:rsidRPr="00946955">
        <w:rPr>
          <w:i/>
        </w:rPr>
        <w:t xml:space="preserve"> </w:t>
      </w:r>
      <w:proofErr w:type="spellStart"/>
      <w:r w:rsidRPr="00946955">
        <w:rPr>
          <w:i/>
        </w:rPr>
        <w:t>Plugin</w:t>
      </w:r>
      <w:proofErr w:type="spellEnd"/>
      <w:r w:rsidRPr="00946955">
        <w:rPr>
          <w:i/>
        </w:rPr>
        <w:t xml:space="preserve">, </w:t>
      </w:r>
      <w:proofErr w:type="spellStart"/>
      <w:r w:rsidRPr="00946955">
        <w:rPr>
          <w:i/>
        </w:rPr>
        <w:t>Git</w:t>
      </w:r>
      <w:proofErr w:type="spellEnd"/>
      <w:r w:rsidRPr="00946955">
        <w:rPr>
          <w:i/>
        </w:rPr>
        <w:t xml:space="preserve"> </w:t>
      </w:r>
      <w:proofErr w:type="spellStart"/>
      <w:r w:rsidRPr="00946955">
        <w:rPr>
          <w:i/>
        </w:rPr>
        <w:t>Plugin</w:t>
      </w:r>
      <w:proofErr w:type="spellEnd"/>
      <w:r w:rsidRPr="00946955">
        <w:rPr>
          <w:i/>
        </w:rPr>
        <w:t xml:space="preserve">, </w:t>
      </w:r>
      <w:proofErr w:type="spellStart"/>
      <w:r w:rsidRPr="00946955">
        <w:rPr>
          <w:i/>
        </w:rPr>
        <w:t>MSBuild</w:t>
      </w:r>
      <w:proofErr w:type="spellEnd"/>
      <w:r w:rsidRPr="00946955">
        <w:rPr>
          <w:i/>
        </w:rPr>
        <w:t xml:space="preserve"> </w:t>
      </w:r>
      <w:proofErr w:type="spellStart"/>
      <w:r w:rsidRPr="00946955">
        <w:rPr>
          <w:i/>
        </w:rPr>
        <w:t>Plugin</w:t>
      </w:r>
      <w:proofErr w:type="spellEnd"/>
      <w:r w:rsidRPr="00946955">
        <w:rPr>
          <w:i/>
        </w:rPr>
        <w:t xml:space="preserve">, </w:t>
      </w:r>
      <w:proofErr w:type="spellStart"/>
      <w:r w:rsidRPr="00946955">
        <w:rPr>
          <w:i/>
        </w:rPr>
        <w:t>Nuget</w:t>
      </w:r>
      <w:proofErr w:type="spellEnd"/>
      <w:r w:rsidRPr="00946955">
        <w:rPr>
          <w:i/>
        </w:rPr>
        <w:t xml:space="preserve"> </w:t>
      </w:r>
      <w:proofErr w:type="spellStart"/>
      <w:r w:rsidRPr="00946955">
        <w:rPr>
          <w:i/>
        </w:rPr>
        <w:t>Plugin</w:t>
      </w:r>
      <w:proofErr w:type="spellEnd"/>
      <w:r w:rsidRPr="00946955">
        <w:rPr>
          <w:i/>
        </w:rPr>
        <w:t xml:space="preserve">, </w:t>
      </w:r>
      <w:proofErr w:type="gramStart"/>
      <w:r w:rsidRPr="00946955">
        <w:rPr>
          <w:i/>
        </w:rPr>
        <w:t>Pipeline</w:t>
      </w:r>
      <w:proofErr w:type="gramEnd"/>
      <w:r w:rsidRPr="00946955">
        <w:rPr>
          <w:i/>
        </w:rPr>
        <w:t xml:space="preserve">, Pipeline: </w:t>
      </w:r>
      <w:proofErr w:type="spellStart"/>
      <w:r w:rsidRPr="00946955">
        <w:rPr>
          <w:i/>
        </w:rPr>
        <w:t>Stage</w:t>
      </w:r>
      <w:proofErr w:type="spellEnd"/>
      <w:r w:rsidRPr="00946955">
        <w:rPr>
          <w:i/>
        </w:rPr>
        <w:t xml:space="preserve"> </w:t>
      </w:r>
      <w:proofErr w:type="spellStart"/>
      <w:r w:rsidRPr="00946955">
        <w:rPr>
          <w:i/>
        </w:rPr>
        <w:t>View</w:t>
      </w:r>
      <w:proofErr w:type="spellEnd"/>
      <w:r w:rsidRPr="00946955">
        <w:rPr>
          <w:i/>
        </w:rPr>
        <w:t xml:space="preserve"> </w:t>
      </w:r>
      <w:proofErr w:type="spellStart"/>
      <w:r w:rsidRPr="00946955">
        <w:rPr>
          <w:i/>
        </w:rPr>
        <w:t>Plugin</w:t>
      </w:r>
      <w:proofErr w:type="spellEnd"/>
      <w:r w:rsidRPr="00946955">
        <w:rPr>
          <w:i/>
        </w:rPr>
        <w:t xml:space="preserve">, </w:t>
      </w:r>
      <w:proofErr w:type="spellStart"/>
      <w:r w:rsidRPr="00946955">
        <w:rPr>
          <w:i/>
        </w:rPr>
        <w:t>MSTest</w:t>
      </w:r>
      <w:proofErr w:type="spellEnd"/>
      <w:r w:rsidRPr="00946955">
        <w:rPr>
          <w:i/>
        </w:rPr>
        <w:t xml:space="preserve"> </w:t>
      </w:r>
      <w:proofErr w:type="spellStart"/>
      <w:r w:rsidRPr="00946955">
        <w:rPr>
          <w:i/>
        </w:rPr>
        <w:t>Plugin</w:t>
      </w:r>
      <w:proofErr w:type="spellEnd"/>
      <w:r w:rsidRPr="00946955">
        <w:rPr>
          <w:i/>
        </w:rPr>
        <w:t xml:space="preserve"> e </w:t>
      </w:r>
      <w:proofErr w:type="spellStart"/>
      <w:r w:rsidRPr="00946955">
        <w:rPr>
          <w:i/>
        </w:rPr>
        <w:t>XUnit</w:t>
      </w:r>
      <w:proofErr w:type="spellEnd"/>
      <w:r w:rsidRPr="00946955">
        <w:rPr>
          <w:i/>
        </w:rPr>
        <w:t xml:space="preserve"> </w:t>
      </w:r>
      <w:proofErr w:type="spellStart"/>
      <w:r w:rsidRPr="00946955">
        <w:rPr>
          <w:i/>
        </w:rPr>
        <w:t>Plugin</w:t>
      </w:r>
      <w:proofErr w:type="spellEnd"/>
      <w:r w:rsidRPr="00946955">
        <w:rPr>
          <w:i/>
        </w:rPr>
        <w:t>.</w:t>
      </w:r>
    </w:p>
    <w:p w14:paraId="2C3AE8AC" w14:textId="3C88F8AF" w:rsidR="00A25EC7" w:rsidRDefault="00A25EC7" w:rsidP="00A25EC7">
      <w:pPr>
        <w:jc w:val="both"/>
      </w:pPr>
      <w:r>
        <w:rPr>
          <w:noProof/>
          <w:lang w:eastAsia="pt-PT"/>
        </w:rPr>
        <mc:AlternateContent>
          <mc:Choice Requires="wps">
            <w:drawing>
              <wp:anchor distT="0" distB="0" distL="114300" distR="114300" simplePos="0" relativeHeight="251809792" behindDoc="1" locked="0" layoutInCell="1" allowOverlap="1" wp14:anchorId="17542E09" wp14:editId="1376C572">
                <wp:simplePos x="0" y="0"/>
                <wp:positionH relativeFrom="column">
                  <wp:posOffset>121920</wp:posOffset>
                </wp:positionH>
                <wp:positionV relativeFrom="paragraph">
                  <wp:posOffset>2364105</wp:posOffset>
                </wp:positionV>
                <wp:extent cx="5943600" cy="259715"/>
                <wp:effectExtent l="0" t="0" r="0" b="0"/>
                <wp:wrapTight wrapText="bothSides">
                  <wp:wrapPolygon edited="0">
                    <wp:start x="0" y="0"/>
                    <wp:lineTo x="0" y="21600"/>
                    <wp:lineTo x="21600" y="21600"/>
                    <wp:lineTo x="21600" y="0"/>
                  </wp:wrapPolygon>
                </wp:wrapTight>
                <wp:docPr id="13" name="Text Box 13"/>
                <wp:cNvGraphicFramePr/>
                <a:graphic xmlns:a="http://schemas.openxmlformats.org/drawingml/2006/main">
                  <a:graphicData uri="http://schemas.microsoft.com/office/word/2010/wordprocessingShape">
                    <wps:wsp>
                      <wps:cNvSpPr txBox="1"/>
                      <wps:spPr>
                        <a:xfrm>
                          <a:off x="0" y="0"/>
                          <a:ext cx="5943600" cy="259715"/>
                        </a:xfrm>
                        <a:prstGeom prst="rect">
                          <a:avLst/>
                        </a:prstGeom>
                        <a:solidFill>
                          <a:prstClr val="white"/>
                        </a:solidFill>
                        <a:ln>
                          <a:noFill/>
                        </a:ln>
                        <a:effectLst/>
                      </wps:spPr>
                      <wps:txbx>
                        <w:txbxContent>
                          <w:p w14:paraId="02C1CE5F" w14:textId="77777777" w:rsidR="0072233D" w:rsidRPr="00947990" w:rsidRDefault="0072233D" w:rsidP="00A25EC7">
                            <w:pPr>
                              <w:pStyle w:val="Legenda"/>
                              <w:jc w:val="center"/>
                              <w:rPr>
                                <w:noProof/>
                                <w:color w:val="404040" w:themeColor="text1" w:themeTint="BF"/>
                              </w:rPr>
                            </w:pPr>
                            <w:bookmarkStart w:id="236" w:name="_Toc499477204"/>
                            <w:r>
                              <w:t xml:space="preserve">Figura </w:t>
                            </w:r>
                            <w:r>
                              <w:fldChar w:fldCharType="begin"/>
                            </w:r>
                            <w:r>
                              <w:instrText xml:space="preserve"> SEQ Figura \* ARABIC </w:instrText>
                            </w:r>
                            <w:r>
                              <w:fldChar w:fldCharType="separate"/>
                            </w:r>
                            <w:r>
                              <w:rPr>
                                <w:noProof/>
                              </w:rPr>
                              <w:t>6</w:t>
                            </w:r>
                            <w:r>
                              <w:fldChar w:fldCharType="end"/>
                            </w:r>
                            <w:r>
                              <w:t xml:space="preserve"> - </w:t>
                            </w:r>
                            <w:proofErr w:type="spellStart"/>
                            <w:r>
                              <w:t>Stage</w:t>
                            </w:r>
                            <w:proofErr w:type="spellEnd"/>
                            <w:r>
                              <w:t xml:space="preserve"> </w:t>
                            </w:r>
                            <w:proofErr w:type="spellStart"/>
                            <w:r>
                              <w:t>View</w:t>
                            </w:r>
                            <w:proofErr w:type="spellEnd"/>
                            <w:r>
                              <w:t xml:space="preserve"> </w:t>
                            </w:r>
                            <w:proofErr w:type="gramStart"/>
                            <w:r>
                              <w:t>Pipeline</w:t>
                            </w:r>
                            <w:bookmarkEnd w:id="236"/>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42E09" id="Text Box 13" o:spid="_x0000_s1148" type="#_x0000_t202" style="position:absolute;left:0;text-align:left;margin-left:9.6pt;margin-top:186.15pt;width:468pt;height:20.45pt;z-index:-25150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" stroked="f">
                <v:textbox style="mso-fit-shape-to-text:t" inset="0,0,0,0">
                  <w:txbxContent>
                    <w:p w14:paraId="02C1CE5F" w14:textId="77777777" w:rsidR="0072233D" w:rsidRPr="00947990" w:rsidRDefault="0072233D" w:rsidP="00A25EC7">
                      <w:pPr>
                        <w:pStyle w:val="Legenda"/>
                        <w:jc w:val="center"/>
                        <w:rPr>
                          <w:noProof/>
                          <w:color w:val="404040" w:themeColor="text1" w:themeTint="BF"/>
                        </w:rPr>
                      </w:pPr>
                      <w:bookmarkStart w:id="237" w:name="_Toc499477204"/>
                      <w:r>
                        <w:t xml:space="preserve">Figura </w:t>
                      </w:r>
                      <w:r>
                        <w:fldChar w:fldCharType="begin"/>
                      </w:r>
                      <w:r>
                        <w:instrText xml:space="preserve"> SEQ Figura \* ARABIC </w:instrText>
                      </w:r>
                      <w:r>
                        <w:fldChar w:fldCharType="separate"/>
                      </w:r>
                      <w:r>
                        <w:rPr>
                          <w:noProof/>
                        </w:rPr>
                        <w:t>6</w:t>
                      </w:r>
                      <w:r>
                        <w:fldChar w:fldCharType="end"/>
                      </w:r>
                      <w:r>
                        <w:t xml:space="preserve"> - </w:t>
                      </w:r>
                      <w:proofErr w:type="spellStart"/>
                      <w:r>
                        <w:t>Stage</w:t>
                      </w:r>
                      <w:proofErr w:type="spellEnd"/>
                      <w:r>
                        <w:t xml:space="preserve"> </w:t>
                      </w:r>
                      <w:proofErr w:type="spellStart"/>
                      <w:r>
                        <w:t>View</w:t>
                      </w:r>
                      <w:proofErr w:type="spellEnd"/>
                      <w:r>
                        <w:t xml:space="preserve"> </w:t>
                      </w:r>
                      <w:proofErr w:type="gramStart"/>
                      <w:r>
                        <w:t>Pipeline</w:t>
                      </w:r>
                      <w:bookmarkEnd w:id="237"/>
                      <w:proofErr w:type="gramEnd"/>
                    </w:p>
                  </w:txbxContent>
                </v:textbox>
                <w10:wrap type="tight"/>
              </v:shape>
            </w:pict>
          </mc:Fallback>
        </mc:AlternateContent>
      </w:r>
      <w:r w:rsidRPr="002F2EBF">
        <w:rPr>
          <w:noProof/>
          <w:lang w:eastAsia="pt-PT"/>
        </w:rPr>
        <w:drawing>
          <wp:anchor distT="0" distB="0" distL="114300" distR="114300" simplePos="0" relativeHeight="251808768" behindDoc="1" locked="0" layoutInCell="1" allowOverlap="1" wp14:anchorId="4E816667" wp14:editId="55425BE7">
            <wp:simplePos x="0" y="0"/>
            <wp:positionH relativeFrom="column">
              <wp:posOffset>121920</wp:posOffset>
            </wp:positionH>
            <wp:positionV relativeFrom="paragraph">
              <wp:posOffset>250190</wp:posOffset>
            </wp:positionV>
            <wp:extent cx="5943600" cy="2057217"/>
            <wp:effectExtent l="0" t="0" r="0" b="635"/>
            <wp:wrapTight wrapText="bothSides">
              <wp:wrapPolygon edited="0">
                <wp:start x="0" y="0"/>
                <wp:lineTo x="0" y="21407"/>
                <wp:lineTo x="21531" y="21407"/>
                <wp:lineTo x="21531" y="0"/>
                <wp:lineTo x="0" y="0"/>
              </wp:wrapPolygon>
            </wp:wrapTight>
            <wp:docPr id="12" name="Picture 12" descr="C:\Users\Altran\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tran\Desktop\Capture.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05721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72402E" w14:textId="6A6F172D" w:rsidR="00A25EC7" w:rsidRDefault="00A25EC7" w:rsidP="00A25EC7">
      <w:pPr>
        <w:jc w:val="both"/>
      </w:pPr>
    </w:p>
    <w:p w14:paraId="42D918E0" w14:textId="34C83B62" w:rsidR="00BF7D74" w:rsidRDefault="00BF7D74" w:rsidP="00A25EC7">
      <w:pPr>
        <w:jc w:val="both"/>
      </w:pPr>
    </w:p>
    <w:p w14:paraId="009AE437" w14:textId="12CD566E" w:rsidR="00BF7D74" w:rsidRDefault="00BF7D74" w:rsidP="00A25EC7">
      <w:pPr>
        <w:jc w:val="both"/>
      </w:pPr>
    </w:p>
    <w:p w14:paraId="6A797826" w14:textId="77777777" w:rsidR="00BF7D74" w:rsidRDefault="00BF7D74" w:rsidP="00A25EC7">
      <w:pPr>
        <w:jc w:val="both"/>
      </w:pPr>
    </w:p>
    <w:p w14:paraId="54A83053" w14:textId="46141D85" w:rsidR="00A25EC7" w:rsidRDefault="00A25EC7" w:rsidP="00A25EC7">
      <w:pPr>
        <w:jc w:val="both"/>
      </w:pPr>
    </w:p>
    <w:p w14:paraId="0CBD4D1D" w14:textId="7C64A0D9" w:rsidR="00A25EC7" w:rsidRDefault="00A25EC7" w:rsidP="00A25EC7">
      <w:pPr>
        <w:jc w:val="both"/>
      </w:pPr>
    </w:p>
    <w:p w14:paraId="3C69FD4D" w14:textId="77777777" w:rsidR="00A25EC7" w:rsidRPr="00875462" w:rsidRDefault="00A25EC7" w:rsidP="00A25EC7">
      <w:pPr>
        <w:jc w:val="both"/>
      </w:pPr>
    </w:p>
    <w:p w14:paraId="165F8204" w14:textId="659B8AF3" w:rsidR="002F7354" w:rsidRDefault="002F7354" w:rsidP="000E596E">
      <w:pPr>
        <w:pStyle w:val="Cabealho1"/>
      </w:pPr>
      <w:bookmarkStart w:id="238" w:name="_Toc500183099"/>
      <w:r>
        <w:lastRenderedPageBreak/>
        <w:t>Distribuição de tarefas</w:t>
      </w:r>
      <w:bookmarkEnd w:id="238"/>
    </w:p>
    <w:p w14:paraId="24B6E160" w14:textId="3D00C936" w:rsidR="0098618D" w:rsidRDefault="0098618D" w:rsidP="00875462">
      <w:pPr>
        <w:jc w:val="both"/>
        <w:rPr>
          <w:color w:val="auto"/>
        </w:rPr>
      </w:pPr>
      <w:r w:rsidRPr="00875462">
        <w:rPr>
          <w:color w:val="auto"/>
        </w:rPr>
        <w:t xml:space="preserve">A distribuição </w:t>
      </w:r>
      <w:r w:rsidR="00875462" w:rsidRPr="00875462">
        <w:rPr>
          <w:color w:val="auto"/>
        </w:rPr>
        <w:t>de tarefas foi realizada</w:t>
      </w:r>
      <w:r w:rsidR="00875462">
        <w:rPr>
          <w:color w:val="auto"/>
        </w:rPr>
        <w:t xml:space="preserve"> </w:t>
      </w:r>
      <w:r w:rsidR="00875462" w:rsidRPr="00875462">
        <w:rPr>
          <w:color w:val="auto"/>
        </w:rPr>
        <w:t xml:space="preserve">através de um </w:t>
      </w:r>
      <w:proofErr w:type="spellStart"/>
      <w:r w:rsidR="00875462" w:rsidRPr="00875462">
        <w:rPr>
          <w:i/>
          <w:color w:val="auto"/>
        </w:rPr>
        <w:t>board</w:t>
      </w:r>
      <w:proofErr w:type="spellEnd"/>
      <w:r w:rsidR="00875462" w:rsidRPr="00875462">
        <w:rPr>
          <w:color w:val="auto"/>
        </w:rPr>
        <w:t xml:space="preserve">, usando a ferramenta </w:t>
      </w:r>
      <w:proofErr w:type="spellStart"/>
      <w:r w:rsidR="00875462" w:rsidRPr="00D06DE7">
        <w:rPr>
          <w:color w:val="auto"/>
        </w:rPr>
        <w:t>Trello</w:t>
      </w:r>
      <w:proofErr w:type="spellEnd"/>
      <w:r w:rsidR="00875462" w:rsidRPr="00875462">
        <w:rPr>
          <w:color w:val="auto"/>
        </w:rPr>
        <w:t xml:space="preserve">. Esta ferramenta é muito flexível, auxilia na criação de tarefas podendo </w:t>
      </w:r>
      <w:r w:rsidR="00A43360">
        <w:rPr>
          <w:color w:val="auto"/>
        </w:rPr>
        <w:t xml:space="preserve">a mesma ser </w:t>
      </w:r>
      <w:r w:rsidR="00A43360" w:rsidRPr="00875462">
        <w:rPr>
          <w:color w:val="auto"/>
        </w:rPr>
        <w:t>atribuí</w:t>
      </w:r>
      <w:r w:rsidR="00A43360">
        <w:rPr>
          <w:color w:val="auto"/>
        </w:rPr>
        <w:t>da</w:t>
      </w:r>
      <w:r w:rsidR="00875462" w:rsidRPr="00875462">
        <w:rPr>
          <w:color w:val="auto"/>
        </w:rPr>
        <w:t xml:space="preserve"> a um membro da equipa e </w:t>
      </w:r>
      <w:r w:rsidR="00A43360">
        <w:rPr>
          <w:color w:val="auto"/>
        </w:rPr>
        <w:t xml:space="preserve">passar por </w:t>
      </w:r>
      <w:r w:rsidR="00875462">
        <w:rPr>
          <w:color w:val="auto"/>
        </w:rPr>
        <w:t xml:space="preserve">diferentes estados (To Do, </w:t>
      </w:r>
      <w:proofErr w:type="spellStart"/>
      <w:r w:rsidR="00875462">
        <w:rPr>
          <w:color w:val="auto"/>
        </w:rPr>
        <w:t>Doing</w:t>
      </w:r>
      <w:proofErr w:type="spellEnd"/>
      <w:r w:rsidR="00875462">
        <w:rPr>
          <w:color w:val="auto"/>
        </w:rPr>
        <w:t xml:space="preserve">, </w:t>
      </w:r>
      <w:proofErr w:type="spellStart"/>
      <w:r w:rsidR="00875462">
        <w:rPr>
          <w:color w:val="auto"/>
        </w:rPr>
        <w:t>Done</w:t>
      </w:r>
      <w:proofErr w:type="spellEnd"/>
      <w:r w:rsidR="00875462">
        <w:rPr>
          <w:color w:val="auto"/>
        </w:rPr>
        <w:t xml:space="preserve">). Os requisitos são denominados </w:t>
      </w:r>
      <w:proofErr w:type="spellStart"/>
      <w:r w:rsidR="00875462" w:rsidRPr="00875462">
        <w:rPr>
          <w:i/>
          <w:color w:val="auto"/>
        </w:rPr>
        <w:t>cards</w:t>
      </w:r>
      <w:proofErr w:type="spellEnd"/>
      <w:r w:rsidR="00875462">
        <w:rPr>
          <w:color w:val="auto"/>
        </w:rPr>
        <w:t xml:space="preserve">, e podem ser </w:t>
      </w:r>
      <w:r w:rsidR="00A43360">
        <w:rPr>
          <w:color w:val="auto"/>
        </w:rPr>
        <w:t>deslocados</w:t>
      </w:r>
      <w:r w:rsidR="00875462">
        <w:rPr>
          <w:color w:val="auto"/>
        </w:rPr>
        <w:t xml:space="preserve"> consoante o estado em que se encontra</w:t>
      </w:r>
      <w:r w:rsidR="00A43360">
        <w:rPr>
          <w:color w:val="auto"/>
        </w:rPr>
        <w:t>m</w:t>
      </w:r>
      <w:r w:rsidR="00875462">
        <w:rPr>
          <w:color w:val="auto"/>
        </w:rPr>
        <w:t xml:space="preserve">. </w:t>
      </w:r>
    </w:p>
    <w:p w14:paraId="459192D9" w14:textId="30965FED" w:rsidR="00875462" w:rsidRDefault="00875462" w:rsidP="00875462">
      <w:pPr>
        <w:jc w:val="both"/>
        <w:rPr>
          <w:color w:val="auto"/>
        </w:rPr>
      </w:pPr>
      <w:r>
        <w:rPr>
          <w:color w:val="auto"/>
        </w:rPr>
        <w:t>Na tabela 2 apresentamos os requisitos que foram atribuídos a cada membro da equipa. É de salientar que o requisito 1 foi desenvolvido por toda a equipa.</w:t>
      </w:r>
    </w:p>
    <w:p w14:paraId="13EAC7C4" w14:textId="77777777" w:rsidR="00875462" w:rsidRDefault="00875462" w:rsidP="00875462">
      <w:pPr>
        <w:jc w:val="both"/>
        <w:rPr>
          <w:color w:val="auto"/>
        </w:rPr>
      </w:pPr>
    </w:p>
    <w:p w14:paraId="4E6FE7F2" w14:textId="2A827226" w:rsidR="00823155" w:rsidRDefault="00823155" w:rsidP="00823155">
      <w:pPr>
        <w:pStyle w:val="Legenda"/>
        <w:keepNext/>
        <w:jc w:val="center"/>
      </w:pPr>
      <w:bookmarkStart w:id="239" w:name="_Toc499477246"/>
      <w:r>
        <w:t xml:space="preserve">Tabela </w:t>
      </w:r>
      <w:r>
        <w:fldChar w:fldCharType="begin"/>
      </w:r>
      <w:r>
        <w:instrText xml:space="preserve"> SEQ Tabela \* ARABIC </w:instrText>
      </w:r>
      <w:r>
        <w:fldChar w:fldCharType="separate"/>
      </w:r>
      <w:r w:rsidR="00AA1654">
        <w:rPr>
          <w:noProof/>
        </w:rPr>
        <w:t>2</w:t>
      </w:r>
      <w:r>
        <w:fldChar w:fldCharType="end"/>
      </w:r>
      <w:r>
        <w:t xml:space="preserve"> </w:t>
      </w:r>
      <w:r w:rsidR="00407DE2">
        <w:t>–</w:t>
      </w:r>
      <w:r>
        <w:t xml:space="preserve"> Distribuição tarefas</w:t>
      </w:r>
      <w:bookmarkEnd w:id="239"/>
    </w:p>
    <w:tbl>
      <w:tblPr>
        <w:tblStyle w:val="TabeladeLista6Colorida-Destaque11"/>
        <w:tblW w:w="9670" w:type="dxa"/>
        <w:tblLook w:val="04A0" w:firstRow="1" w:lastRow="0" w:firstColumn="1" w:lastColumn="0" w:noHBand="0" w:noVBand="1"/>
      </w:tblPr>
      <w:tblGrid>
        <w:gridCol w:w="1223"/>
        <w:gridCol w:w="5860"/>
        <w:gridCol w:w="2587"/>
      </w:tblGrid>
      <w:tr w:rsidR="00AD6EF0" w:rsidRPr="00847B7E" w14:paraId="528AD2D0" w14:textId="77777777" w:rsidTr="00823155">
        <w:trPr>
          <w:cnfStyle w:val="100000000000" w:firstRow="1" w:lastRow="0" w:firstColumn="0" w:lastColumn="0" w:oddVBand="0" w:evenVBand="0" w:oddHBand="0"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32EAEB6" w14:textId="77777777" w:rsidR="00AD6EF0" w:rsidRPr="00847B7E" w:rsidRDefault="00AD6EF0" w:rsidP="00823155">
            <w:pPr>
              <w:ind w:left="0"/>
              <w:rPr>
                <w:rFonts w:asciiTheme="minorHAnsi" w:hAnsiTheme="minorHAnsi"/>
              </w:rPr>
            </w:pPr>
            <w:r w:rsidRPr="00847B7E">
              <w:rPr>
                <w:rFonts w:asciiTheme="minorHAnsi" w:hAnsiTheme="minorHAnsi"/>
              </w:rPr>
              <w:t>Id</w:t>
            </w:r>
          </w:p>
        </w:tc>
        <w:tc>
          <w:tcPr>
            <w:tcW w:w="5860" w:type="dxa"/>
            <w:vAlign w:val="center"/>
          </w:tcPr>
          <w:p w14:paraId="20F15223" w14:textId="77777777" w:rsidR="00AD6EF0" w:rsidRPr="00847B7E" w:rsidRDefault="00AD6EF0" w:rsidP="00823155">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847B7E">
              <w:rPr>
                <w:rFonts w:asciiTheme="minorHAnsi" w:hAnsiTheme="minorHAnsi"/>
              </w:rPr>
              <w:t>Identificação</w:t>
            </w:r>
          </w:p>
        </w:tc>
        <w:tc>
          <w:tcPr>
            <w:tcW w:w="2587" w:type="dxa"/>
            <w:vAlign w:val="center"/>
          </w:tcPr>
          <w:p w14:paraId="64E8D045" w14:textId="2ED81625" w:rsidR="00AD6EF0" w:rsidRPr="00847B7E" w:rsidRDefault="00AD6EF0" w:rsidP="00823155">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Membro</w:t>
            </w:r>
          </w:p>
        </w:tc>
      </w:tr>
      <w:tr w:rsidR="00AD6EF0" w:rsidRPr="00847B7E" w14:paraId="5862355E"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2C6570C"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w:t>
            </w:r>
          </w:p>
        </w:tc>
        <w:tc>
          <w:tcPr>
            <w:tcW w:w="5860" w:type="dxa"/>
            <w:vAlign w:val="center"/>
          </w:tcPr>
          <w:p w14:paraId="7E0626E5"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inicial do dador (sem fotografia)</w:t>
            </w:r>
          </w:p>
        </w:tc>
        <w:tc>
          <w:tcPr>
            <w:tcW w:w="2587" w:type="dxa"/>
            <w:vAlign w:val="center"/>
          </w:tcPr>
          <w:p w14:paraId="4D0F2098" w14:textId="7910B835" w:rsidR="00AD6EF0" w:rsidRPr="00847B7E" w:rsidRDefault="001F7D16"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Todos</w:t>
            </w:r>
          </w:p>
        </w:tc>
      </w:tr>
      <w:tr w:rsidR="00AD6EF0" w:rsidRPr="00847B7E" w14:paraId="58153761" w14:textId="77777777" w:rsidTr="00823155">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AA6424C"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REQ_2</w:t>
            </w:r>
          </w:p>
        </w:tc>
        <w:tc>
          <w:tcPr>
            <w:tcW w:w="5860" w:type="dxa"/>
            <w:vAlign w:val="center"/>
          </w:tcPr>
          <w:p w14:paraId="674A2DB5"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dos dados do dador</w:t>
            </w:r>
          </w:p>
        </w:tc>
        <w:tc>
          <w:tcPr>
            <w:tcW w:w="2587" w:type="dxa"/>
            <w:vAlign w:val="center"/>
          </w:tcPr>
          <w:p w14:paraId="23C85943" w14:textId="1177B1C8" w:rsidR="00AD6EF0" w:rsidRPr="00847B7E" w:rsidRDefault="001F7D16"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01554E67"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0FA6E7D"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REQ_3</w:t>
            </w:r>
          </w:p>
        </w:tc>
        <w:tc>
          <w:tcPr>
            <w:tcW w:w="5860" w:type="dxa"/>
            <w:vAlign w:val="center"/>
          </w:tcPr>
          <w:p w14:paraId="626D7A9D"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Gestão de perfis de utilizadores</w:t>
            </w:r>
          </w:p>
        </w:tc>
        <w:tc>
          <w:tcPr>
            <w:tcW w:w="2587" w:type="dxa"/>
            <w:vAlign w:val="center"/>
          </w:tcPr>
          <w:p w14:paraId="1D05C4A2" w14:textId="37EC081E" w:rsidR="00AD6EF0" w:rsidRPr="00847B7E" w:rsidRDefault="001F7D16"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67A2CB6B"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0AD66D6"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REQ_4</w:t>
            </w:r>
          </w:p>
        </w:tc>
        <w:tc>
          <w:tcPr>
            <w:tcW w:w="5860" w:type="dxa"/>
            <w:vAlign w:val="center"/>
          </w:tcPr>
          <w:p w14:paraId="574EFA08"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 xml:space="preserve">Configuração do </w:t>
            </w:r>
            <w:proofErr w:type="spellStart"/>
            <w:r w:rsidRPr="00847B7E">
              <w:rPr>
                <w:rFonts w:asciiTheme="minorHAnsi" w:hAnsiTheme="minorHAnsi"/>
                <w:color w:val="auto"/>
              </w:rPr>
              <w:t>template</w:t>
            </w:r>
            <w:proofErr w:type="spellEnd"/>
            <w:r w:rsidRPr="00847B7E">
              <w:rPr>
                <w:rFonts w:asciiTheme="minorHAnsi" w:hAnsiTheme="minorHAnsi"/>
                <w:color w:val="auto"/>
              </w:rPr>
              <w:t xml:space="preserve"> de perguntas médicas</w:t>
            </w:r>
          </w:p>
        </w:tc>
        <w:tc>
          <w:tcPr>
            <w:tcW w:w="2587" w:type="dxa"/>
            <w:vAlign w:val="center"/>
          </w:tcPr>
          <w:p w14:paraId="0BDAE57E" w14:textId="0B061319"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Daniel Bento</w:t>
            </w:r>
          </w:p>
        </w:tc>
      </w:tr>
      <w:tr w:rsidR="00AD6EF0" w:rsidRPr="00847B7E" w14:paraId="6B5BB526" w14:textId="77777777" w:rsidTr="00823155">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B62ADFF" w14:textId="77777777" w:rsidR="00AD6EF0" w:rsidRPr="00847B7E" w:rsidRDefault="00AD6EF0" w:rsidP="00823155">
            <w:pPr>
              <w:ind w:left="0"/>
              <w:rPr>
                <w:rFonts w:asciiTheme="minorHAnsi" w:hAnsiTheme="minorHAnsi"/>
                <w:b w:val="0"/>
                <w:color w:val="auto"/>
              </w:rPr>
            </w:pPr>
            <w:r w:rsidRPr="00847B7E">
              <w:rPr>
                <w:rFonts w:asciiTheme="minorHAnsi" w:hAnsiTheme="minorHAnsi"/>
                <w:color w:val="auto"/>
              </w:rPr>
              <w:t>REQ_5</w:t>
            </w:r>
          </w:p>
        </w:tc>
        <w:tc>
          <w:tcPr>
            <w:tcW w:w="5860" w:type="dxa"/>
            <w:vAlign w:val="center"/>
          </w:tcPr>
          <w:p w14:paraId="43B9FF94"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 xml:space="preserve">Consultas médicas via inquérito </w:t>
            </w:r>
            <w:proofErr w:type="spellStart"/>
            <w:r w:rsidRPr="00847B7E">
              <w:rPr>
                <w:rFonts w:asciiTheme="minorHAnsi" w:hAnsiTheme="minorHAnsi"/>
                <w:color w:val="auto"/>
              </w:rPr>
              <w:t>template</w:t>
            </w:r>
            <w:proofErr w:type="spellEnd"/>
          </w:p>
        </w:tc>
        <w:tc>
          <w:tcPr>
            <w:tcW w:w="2587" w:type="dxa"/>
            <w:vAlign w:val="center"/>
          </w:tcPr>
          <w:p w14:paraId="518EB8FD" w14:textId="03176ACC"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Daniel Bento</w:t>
            </w:r>
          </w:p>
        </w:tc>
      </w:tr>
      <w:tr w:rsidR="00AD6EF0" w:rsidRPr="00847B7E" w14:paraId="2F0C526E"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8415A95"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REQ_6</w:t>
            </w:r>
          </w:p>
        </w:tc>
        <w:tc>
          <w:tcPr>
            <w:tcW w:w="5860" w:type="dxa"/>
            <w:vAlign w:val="center"/>
          </w:tcPr>
          <w:p w14:paraId="3E3CCFA2"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amostras</w:t>
            </w:r>
          </w:p>
        </w:tc>
        <w:tc>
          <w:tcPr>
            <w:tcW w:w="2587" w:type="dxa"/>
            <w:vAlign w:val="center"/>
          </w:tcPr>
          <w:p w14:paraId="3DF65AF6" w14:textId="3468B6E1"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61EAC5CA"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6C30F3F"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REQ_7</w:t>
            </w:r>
          </w:p>
        </w:tc>
        <w:tc>
          <w:tcPr>
            <w:tcW w:w="5860" w:type="dxa"/>
            <w:vAlign w:val="center"/>
          </w:tcPr>
          <w:p w14:paraId="042C89BB"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Pedido das análises de sangue iniciais</w:t>
            </w:r>
          </w:p>
        </w:tc>
        <w:tc>
          <w:tcPr>
            <w:tcW w:w="2587" w:type="dxa"/>
            <w:vAlign w:val="center"/>
          </w:tcPr>
          <w:p w14:paraId="3BAC73FF" w14:textId="303C9402"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Manuel Correia</w:t>
            </w:r>
          </w:p>
        </w:tc>
      </w:tr>
      <w:tr w:rsidR="00AD6EF0" w:rsidRPr="00847B7E" w14:paraId="0DB9C438" w14:textId="77777777" w:rsidTr="00823155">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6B2D384"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REQ_8</w:t>
            </w:r>
          </w:p>
        </w:tc>
        <w:tc>
          <w:tcPr>
            <w:tcW w:w="5860" w:type="dxa"/>
            <w:vAlign w:val="center"/>
          </w:tcPr>
          <w:p w14:paraId="15692F78"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Ciclo da dádiva (abertura e consulta de informação)</w:t>
            </w:r>
          </w:p>
        </w:tc>
        <w:tc>
          <w:tcPr>
            <w:tcW w:w="2587" w:type="dxa"/>
            <w:vAlign w:val="center"/>
          </w:tcPr>
          <w:p w14:paraId="7F4ED120" w14:textId="1F06D909"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659DB010"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AA95B1B"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REQ_9</w:t>
            </w:r>
          </w:p>
        </w:tc>
        <w:tc>
          <w:tcPr>
            <w:tcW w:w="5860" w:type="dxa"/>
            <w:vAlign w:val="center"/>
          </w:tcPr>
          <w:p w14:paraId="3E18EE94"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Marcação de consultas</w:t>
            </w:r>
          </w:p>
        </w:tc>
        <w:tc>
          <w:tcPr>
            <w:tcW w:w="2587" w:type="dxa"/>
            <w:vAlign w:val="center"/>
          </w:tcPr>
          <w:p w14:paraId="5D858073" w14:textId="459BF4AB"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Ana Barros</w:t>
            </w:r>
          </w:p>
        </w:tc>
      </w:tr>
      <w:tr w:rsidR="00AD6EF0" w:rsidRPr="00847B7E" w14:paraId="73BCBFAF" w14:textId="77777777" w:rsidTr="00823155">
        <w:trPr>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D78526A"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REQ_10</w:t>
            </w:r>
          </w:p>
        </w:tc>
        <w:tc>
          <w:tcPr>
            <w:tcW w:w="5860" w:type="dxa"/>
            <w:vAlign w:val="center"/>
          </w:tcPr>
          <w:p w14:paraId="3BFEAF55"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Aprovação / Rejeição do ciclo da dádiva</w:t>
            </w:r>
          </w:p>
        </w:tc>
        <w:tc>
          <w:tcPr>
            <w:tcW w:w="2587" w:type="dxa"/>
            <w:vAlign w:val="center"/>
          </w:tcPr>
          <w:p w14:paraId="34992F6A" w14:textId="64C0EC9C"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097CFB22"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B12960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REQ_11</w:t>
            </w:r>
          </w:p>
        </w:tc>
        <w:tc>
          <w:tcPr>
            <w:tcW w:w="5860" w:type="dxa"/>
            <w:vAlign w:val="center"/>
          </w:tcPr>
          <w:p w14:paraId="03129BAF"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Lista de trabalho do laboratório</w:t>
            </w:r>
          </w:p>
        </w:tc>
        <w:tc>
          <w:tcPr>
            <w:tcW w:w="2587" w:type="dxa"/>
            <w:vAlign w:val="center"/>
          </w:tcPr>
          <w:p w14:paraId="7BEB35D4" w14:textId="5841FB4E"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Daniel Bento</w:t>
            </w:r>
          </w:p>
        </w:tc>
      </w:tr>
      <w:tr w:rsidR="00AD6EF0" w:rsidRPr="00847B7E" w14:paraId="6F6E960D"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ABB0E2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REQ_12</w:t>
            </w:r>
          </w:p>
        </w:tc>
        <w:tc>
          <w:tcPr>
            <w:tcW w:w="5860" w:type="dxa"/>
            <w:vAlign w:val="center"/>
          </w:tcPr>
          <w:p w14:paraId="151B0753"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espermograma</w:t>
            </w:r>
          </w:p>
        </w:tc>
        <w:tc>
          <w:tcPr>
            <w:tcW w:w="2587" w:type="dxa"/>
            <w:vAlign w:val="center"/>
          </w:tcPr>
          <w:p w14:paraId="48F4B91E" w14:textId="7652C8FB"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30C0E85A"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07F6EFB"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REQ_13</w:t>
            </w:r>
          </w:p>
        </w:tc>
        <w:tc>
          <w:tcPr>
            <w:tcW w:w="5860" w:type="dxa"/>
            <w:vAlign w:val="center"/>
          </w:tcPr>
          <w:p w14:paraId="33D14935"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 espermograma</w:t>
            </w:r>
          </w:p>
        </w:tc>
        <w:tc>
          <w:tcPr>
            <w:tcW w:w="2587" w:type="dxa"/>
            <w:vAlign w:val="center"/>
          </w:tcPr>
          <w:p w14:paraId="7EF24EAB" w14:textId="60F549BB"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3DA41F30"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39E880E"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REQ_14</w:t>
            </w:r>
          </w:p>
        </w:tc>
        <w:tc>
          <w:tcPr>
            <w:tcW w:w="5860" w:type="dxa"/>
            <w:vAlign w:val="center"/>
          </w:tcPr>
          <w:p w14:paraId="23D6663E"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Criopreservação da amostra</w:t>
            </w:r>
          </w:p>
        </w:tc>
        <w:tc>
          <w:tcPr>
            <w:tcW w:w="2587" w:type="dxa"/>
            <w:vAlign w:val="center"/>
          </w:tcPr>
          <w:p w14:paraId="731D1463" w14:textId="2C367ED0"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Ana Barros</w:t>
            </w:r>
          </w:p>
        </w:tc>
      </w:tr>
      <w:tr w:rsidR="00AD6EF0" w:rsidRPr="00847B7E" w14:paraId="1F65F6EF" w14:textId="77777777" w:rsidTr="00823155">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5C4D4CC7"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REQ_15</w:t>
            </w:r>
          </w:p>
        </w:tc>
        <w:tc>
          <w:tcPr>
            <w:tcW w:w="5860" w:type="dxa"/>
            <w:vAlign w:val="center"/>
          </w:tcPr>
          <w:p w14:paraId="1C874E0E"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Visualização da alocação das amostras no Banco de criopreservação</w:t>
            </w:r>
          </w:p>
        </w:tc>
        <w:tc>
          <w:tcPr>
            <w:tcW w:w="2587" w:type="dxa"/>
            <w:vAlign w:val="center"/>
          </w:tcPr>
          <w:p w14:paraId="0DCA27CF" w14:textId="3D1A7136"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6CB5FFC4"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5BEF44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REQ_16</w:t>
            </w:r>
          </w:p>
        </w:tc>
        <w:tc>
          <w:tcPr>
            <w:tcW w:w="5860" w:type="dxa"/>
            <w:vAlign w:val="center"/>
          </w:tcPr>
          <w:p w14:paraId="29AE569C"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Integração com o laboratório de análises de sangue</w:t>
            </w:r>
          </w:p>
        </w:tc>
        <w:tc>
          <w:tcPr>
            <w:tcW w:w="2587" w:type="dxa"/>
            <w:vAlign w:val="center"/>
          </w:tcPr>
          <w:p w14:paraId="203D5A18" w14:textId="3A75FC22"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Manuel Correia</w:t>
            </w:r>
          </w:p>
        </w:tc>
      </w:tr>
      <w:tr w:rsidR="00AD6EF0" w:rsidRPr="00847B7E" w14:paraId="22E70829"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D21F31F"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REQ_17</w:t>
            </w:r>
          </w:p>
        </w:tc>
        <w:tc>
          <w:tcPr>
            <w:tcW w:w="5860" w:type="dxa"/>
            <w:vAlign w:val="center"/>
          </w:tcPr>
          <w:p w14:paraId="3A78BBE9"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pedidos de gâmetas</w:t>
            </w:r>
          </w:p>
        </w:tc>
        <w:tc>
          <w:tcPr>
            <w:tcW w:w="2587" w:type="dxa"/>
            <w:vAlign w:val="center"/>
          </w:tcPr>
          <w:p w14:paraId="44CDB6B5" w14:textId="5B56842F" w:rsidR="00AD6EF0" w:rsidRPr="00847B7E" w:rsidRDefault="000247BC" w:rsidP="00AD6EF0">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Manuel Correia</w:t>
            </w:r>
          </w:p>
        </w:tc>
      </w:tr>
      <w:tr w:rsidR="00AD6EF0" w:rsidRPr="00847B7E" w14:paraId="430F6BC7"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430CE8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REQ_18</w:t>
            </w:r>
          </w:p>
        </w:tc>
        <w:tc>
          <w:tcPr>
            <w:tcW w:w="5860" w:type="dxa"/>
            <w:vAlign w:val="center"/>
          </w:tcPr>
          <w:p w14:paraId="2F7015BE"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materiais usados (sem integração)</w:t>
            </w:r>
          </w:p>
        </w:tc>
        <w:tc>
          <w:tcPr>
            <w:tcW w:w="2587" w:type="dxa"/>
            <w:vAlign w:val="center"/>
          </w:tcPr>
          <w:p w14:paraId="79FEE7CC" w14:textId="72F90CE0"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Ana Barros</w:t>
            </w:r>
          </w:p>
        </w:tc>
      </w:tr>
      <w:tr w:rsidR="001F7D16" w:rsidRPr="00847B7E" w14:paraId="700D0B2F"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C228320" w14:textId="77777777" w:rsidR="001F7D16" w:rsidRPr="00847B7E" w:rsidRDefault="001F7D16" w:rsidP="00823155">
            <w:pPr>
              <w:ind w:left="0"/>
              <w:rPr>
                <w:color w:val="auto"/>
              </w:rPr>
            </w:pPr>
          </w:p>
        </w:tc>
        <w:tc>
          <w:tcPr>
            <w:tcW w:w="5860" w:type="dxa"/>
            <w:vAlign w:val="center"/>
          </w:tcPr>
          <w:p w14:paraId="630D40A8" w14:textId="271657D1" w:rsidR="001F7D16" w:rsidRPr="00847B7E" w:rsidRDefault="001F7D16" w:rsidP="00823155">
            <w:pPr>
              <w:ind w:left="0"/>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Definição do </w:t>
            </w:r>
            <w:proofErr w:type="gramStart"/>
            <w:r>
              <w:rPr>
                <w:color w:val="auto"/>
              </w:rPr>
              <w:t>pipeline</w:t>
            </w:r>
            <w:proofErr w:type="gramEnd"/>
          </w:p>
        </w:tc>
        <w:tc>
          <w:tcPr>
            <w:tcW w:w="2587" w:type="dxa"/>
            <w:vAlign w:val="center"/>
          </w:tcPr>
          <w:p w14:paraId="0E766BAA" w14:textId="3928F2D8" w:rsidR="001F7D16"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color w:val="auto"/>
              </w:rPr>
            </w:pPr>
            <w:r>
              <w:rPr>
                <w:color w:val="auto"/>
              </w:rPr>
              <w:t>Ana Barros</w:t>
            </w:r>
          </w:p>
        </w:tc>
      </w:tr>
    </w:tbl>
    <w:p w14:paraId="257DE045" w14:textId="77777777" w:rsidR="0098618D" w:rsidRDefault="0098618D" w:rsidP="00407DE2">
      <w:pPr>
        <w:ind w:left="0"/>
      </w:pPr>
    </w:p>
    <w:p w14:paraId="1160B66D" w14:textId="5FC9B8EC" w:rsidR="002F2EBF" w:rsidRDefault="002F2EBF" w:rsidP="002F2EBF">
      <w:pPr>
        <w:pStyle w:val="Cabealho1"/>
      </w:pPr>
      <w:bookmarkStart w:id="240" w:name="_Toc500183100"/>
      <w:r>
        <w:lastRenderedPageBreak/>
        <w:t>Tempos</w:t>
      </w:r>
      <w:bookmarkEnd w:id="240"/>
    </w:p>
    <w:p w14:paraId="11123C78" w14:textId="77777777" w:rsidR="002F2EBF" w:rsidRDefault="002F2EBF" w:rsidP="00407DE2">
      <w:pPr>
        <w:ind w:left="0"/>
      </w:pPr>
    </w:p>
    <w:p w14:paraId="262C681C" w14:textId="408512C2" w:rsidR="00AA1654" w:rsidRDefault="00AA1654" w:rsidP="00AA1654">
      <w:pPr>
        <w:pStyle w:val="Legenda"/>
        <w:keepNext/>
        <w:jc w:val="center"/>
      </w:pPr>
      <w:bookmarkStart w:id="241" w:name="_Toc499477247"/>
      <w:r>
        <w:t xml:space="preserve">Tabela </w:t>
      </w:r>
      <w:r>
        <w:fldChar w:fldCharType="begin"/>
      </w:r>
      <w:r>
        <w:instrText xml:space="preserve"> SEQ Tabela \* ARABIC </w:instrText>
      </w:r>
      <w:r>
        <w:fldChar w:fldCharType="separate"/>
      </w:r>
      <w:r>
        <w:rPr>
          <w:noProof/>
        </w:rPr>
        <w:t>3</w:t>
      </w:r>
      <w:r>
        <w:fldChar w:fldCharType="end"/>
      </w:r>
      <w:r>
        <w:t xml:space="preserve"> - Duração de cada requisito</w:t>
      </w:r>
      <w:bookmarkEnd w:id="241"/>
    </w:p>
    <w:tbl>
      <w:tblPr>
        <w:tblStyle w:val="TabeladeLista6Colorida-Destaque11"/>
        <w:tblW w:w="10774" w:type="dxa"/>
        <w:tblInd w:w="-700" w:type="dxa"/>
        <w:tblLook w:val="04A0" w:firstRow="1" w:lastRow="0" w:firstColumn="1" w:lastColumn="0" w:noHBand="0" w:noVBand="1"/>
      </w:tblPr>
      <w:tblGrid>
        <w:gridCol w:w="1133"/>
        <w:gridCol w:w="5813"/>
        <w:gridCol w:w="2410"/>
        <w:gridCol w:w="1418"/>
      </w:tblGrid>
      <w:tr w:rsidR="005428AA" w14:paraId="790729D3" w14:textId="77777777" w:rsidTr="005428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19861C5E" w14:textId="4B840751" w:rsidR="00A43360" w:rsidRPr="00A43360" w:rsidRDefault="00A43360" w:rsidP="00A43360">
            <w:pPr>
              <w:ind w:left="0"/>
              <w:jc w:val="center"/>
              <w:rPr>
                <w:b w:val="0"/>
              </w:rPr>
            </w:pPr>
            <w:r w:rsidRPr="00A43360">
              <w:rPr>
                <w:b w:val="0"/>
              </w:rPr>
              <w:t>Id</w:t>
            </w:r>
          </w:p>
        </w:tc>
        <w:tc>
          <w:tcPr>
            <w:tcW w:w="5813" w:type="dxa"/>
          </w:tcPr>
          <w:p w14:paraId="48FB0E0D" w14:textId="0EC6E953" w:rsidR="00A43360" w:rsidRPr="00A43360" w:rsidRDefault="00A43360" w:rsidP="00A43360">
            <w:pPr>
              <w:ind w:left="0"/>
              <w:jc w:val="center"/>
              <w:cnfStyle w:val="100000000000" w:firstRow="1" w:lastRow="0" w:firstColumn="0" w:lastColumn="0" w:oddVBand="0" w:evenVBand="0" w:oddHBand="0" w:evenHBand="0" w:firstRowFirstColumn="0" w:firstRowLastColumn="0" w:lastRowFirstColumn="0" w:lastRowLastColumn="0"/>
              <w:rPr>
                <w:b w:val="0"/>
              </w:rPr>
            </w:pPr>
            <w:r w:rsidRPr="00A43360">
              <w:rPr>
                <w:b w:val="0"/>
              </w:rPr>
              <w:t>Identificação</w:t>
            </w:r>
          </w:p>
        </w:tc>
        <w:tc>
          <w:tcPr>
            <w:tcW w:w="2410" w:type="dxa"/>
          </w:tcPr>
          <w:p w14:paraId="6256E2A3" w14:textId="361E32CD" w:rsidR="00A43360" w:rsidRPr="00A43360" w:rsidRDefault="00A43360" w:rsidP="00A43360">
            <w:pPr>
              <w:ind w:left="0"/>
              <w:jc w:val="center"/>
              <w:cnfStyle w:val="100000000000" w:firstRow="1" w:lastRow="0" w:firstColumn="0" w:lastColumn="0" w:oddVBand="0" w:evenVBand="0" w:oddHBand="0" w:evenHBand="0" w:firstRowFirstColumn="0" w:firstRowLastColumn="0" w:lastRowFirstColumn="0" w:lastRowLastColumn="0"/>
              <w:rPr>
                <w:b w:val="0"/>
              </w:rPr>
            </w:pPr>
            <w:r w:rsidRPr="00A43360">
              <w:rPr>
                <w:b w:val="0"/>
              </w:rPr>
              <w:t>Membro</w:t>
            </w:r>
          </w:p>
        </w:tc>
        <w:tc>
          <w:tcPr>
            <w:tcW w:w="1418" w:type="dxa"/>
          </w:tcPr>
          <w:p w14:paraId="3A415FDB" w14:textId="52BA16BA" w:rsidR="00A43360" w:rsidRPr="00A43360" w:rsidRDefault="00A43360" w:rsidP="00A43360">
            <w:pPr>
              <w:ind w:left="0"/>
              <w:jc w:val="center"/>
              <w:cnfStyle w:val="100000000000" w:firstRow="1" w:lastRow="0" w:firstColumn="0" w:lastColumn="0" w:oddVBand="0" w:evenVBand="0" w:oddHBand="0" w:evenHBand="0" w:firstRowFirstColumn="0" w:firstRowLastColumn="0" w:lastRowFirstColumn="0" w:lastRowLastColumn="0"/>
              <w:rPr>
                <w:b w:val="0"/>
              </w:rPr>
            </w:pPr>
            <w:r w:rsidRPr="00A43360">
              <w:rPr>
                <w:b w:val="0"/>
              </w:rPr>
              <w:t>Duração</w:t>
            </w:r>
          </w:p>
        </w:tc>
      </w:tr>
      <w:tr w:rsidR="005428AA" w14:paraId="61573058"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22DC789E" w14:textId="751D5E2B" w:rsidR="00A43360" w:rsidRDefault="00A43360" w:rsidP="00A43360">
            <w:pPr>
              <w:ind w:left="0"/>
              <w:jc w:val="center"/>
            </w:pPr>
            <w:r>
              <w:t>REQ_1</w:t>
            </w:r>
          </w:p>
        </w:tc>
        <w:tc>
          <w:tcPr>
            <w:tcW w:w="5813" w:type="dxa"/>
          </w:tcPr>
          <w:p w14:paraId="7F0C0DB3" w14:textId="4890E19B" w:rsidR="00A43360" w:rsidRDefault="00A43360" w:rsidP="002F2EBF">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Registo inicial do dador (sem fotografia)</w:t>
            </w:r>
          </w:p>
        </w:tc>
        <w:tc>
          <w:tcPr>
            <w:tcW w:w="2410" w:type="dxa"/>
          </w:tcPr>
          <w:p w14:paraId="0C769719" w14:textId="5813B17B"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Todos</w:t>
            </w:r>
          </w:p>
        </w:tc>
        <w:tc>
          <w:tcPr>
            <w:tcW w:w="1418" w:type="dxa"/>
          </w:tcPr>
          <w:p w14:paraId="3C8F525B" w14:textId="2AEEC0DD"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9h</w:t>
            </w:r>
          </w:p>
        </w:tc>
      </w:tr>
      <w:tr w:rsidR="005428AA" w14:paraId="0953B4F8"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68E67E27" w14:textId="753376B6" w:rsidR="00A43360" w:rsidRDefault="00A43360" w:rsidP="00A43360">
            <w:pPr>
              <w:ind w:left="0"/>
              <w:jc w:val="center"/>
            </w:pPr>
            <w:r>
              <w:t>REQ_2</w:t>
            </w:r>
          </w:p>
        </w:tc>
        <w:tc>
          <w:tcPr>
            <w:tcW w:w="5813" w:type="dxa"/>
          </w:tcPr>
          <w:p w14:paraId="6D82845E" w14:textId="510B1A37"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Validação dos dados do dador</w:t>
            </w:r>
          </w:p>
        </w:tc>
        <w:tc>
          <w:tcPr>
            <w:tcW w:w="2410" w:type="dxa"/>
          </w:tcPr>
          <w:p w14:paraId="431D010F" w14:textId="4B604D43"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Tiago Gonçalves</w:t>
            </w:r>
          </w:p>
        </w:tc>
        <w:tc>
          <w:tcPr>
            <w:tcW w:w="1418" w:type="dxa"/>
          </w:tcPr>
          <w:p w14:paraId="4ABE807A" w14:textId="42AE6A61" w:rsidR="00A43360" w:rsidRDefault="001C0A5B" w:rsidP="001C0A5B">
            <w:pPr>
              <w:ind w:left="0"/>
              <w:jc w:val="center"/>
              <w:cnfStyle w:val="000000000000" w:firstRow="0" w:lastRow="0" w:firstColumn="0" w:lastColumn="0" w:oddVBand="0" w:evenVBand="0" w:oddHBand="0" w:evenHBand="0" w:firstRowFirstColumn="0" w:firstRowLastColumn="0" w:lastRowFirstColumn="0" w:lastRowLastColumn="0"/>
            </w:pPr>
            <w:r>
              <w:t>1h</w:t>
            </w:r>
          </w:p>
        </w:tc>
      </w:tr>
      <w:tr w:rsidR="005428AA" w14:paraId="0800CA7B"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6B52501A" w14:textId="78609776" w:rsidR="00A43360" w:rsidRDefault="00A43360" w:rsidP="00A43360">
            <w:pPr>
              <w:ind w:left="0"/>
              <w:jc w:val="center"/>
            </w:pPr>
            <w:r>
              <w:t>REQ_3</w:t>
            </w:r>
          </w:p>
        </w:tc>
        <w:tc>
          <w:tcPr>
            <w:tcW w:w="5813" w:type="dxa"/>
          </w:tcPr>
          <w:p w14:paraId="4FD7F69F" w14:textId="10B7FECE"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Gestão de perfis de utilizadores</w:t>
            </w:r>
          </w:p>
        </w:tc>
        <w:tc>
          <w:tcPr>
            <w:tcW w:w="2410" w:type="dxa"/>
          </w:tcPr>
          <w:p w14:paraId="2B1D114C" w14:textId="45574C0E"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Tiago Gonçalves</w:t>
            </w:r>
          </w:p>
        </w:tc>
        <w:tc>
          <w:tcPr>
            <w:tcW w:w="1418" w:type="dxa"/>
          </w:tcPr>
          <w:p w14:paraId="152D5ACB" w14:textId="7985D80F"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8</w:t>
            </w:r>
            <w:r w:rsidR="00DE7CDD">
              <w:t>h</w:t>
            </w:r>
          </w:p>
        </w:tc>
      </w:tr>
      <w:tr w:rsidR="005428AA" w14:paraId="198DFD32"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21649505" w14:textId="2FE08A05" w:rsidR="00A43360" w:rsidRDefault="00A43360" w:rsidP="00A43360">
            <w:pPr>
              <w:ind w:left="0"/>
              <w:jc w:val="center"/>
            </w:pPr>
            <w:r>
              <w:t>REQ_4</w:t>
            </w:r>
          </w:p>
        </w:tc>
        <w:tc>
          <w:tcPr>
            <w:tcW w:w="5813" w:type="dxa"/>
          </w:tcPr>
          <w:p w14:paraId="2AB5AD78" w14:textId="0B938650"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 xml:space="preserve">Configuração do </w:t>
            </w:r>
            <w:proofErr w:type="spellStart"/>
            <w:r w:rsidRPr="00847B7E">
              <w:rPr>
                <w:rFonts w:asciiTheme="minorHAnsi" w:hAnsiTheme="minorHAnsi"/>
                <w:color w:val="auto"/>
              </w:rPr>
              <w:t>template</w:t>
            </w:r>
            <w:proofErr w:type="spellEnd"/>
            <w:r w:rsidRPr="00847B7E">
              <w:rPr>
                <w:rFonts w:asciiTheme="minorHAnsi" w:hAnsiTheme="minorHAnsi"/>
                <w:color w:val="auto"/>
              </w:rPr>
              <w:t xml:space="preserve"> de perguntas médicas</w:t>
            </w:r>
          </w:p>
        </w:tc>
        <w:tc>
          <w:tcPr>
            <w:tcW w:w="2410" w:type="dxa"/>
          </w:tcPr>
          <w:p w14:paraId="16CCA778" w14:textId="3D1DE243"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Daniel Bento</w:t>
            </w:r>
          </w:p>
        </w:tc>
        <w:tc>
          <w:tcPr>
            <w:tcW w:w="1418" w:type="dxa"/>
          </w:tcPr>
          <w:p w14:paraId="44415606" w14:textId="12683C00"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8h</w:t>
            </w:r>
          </w:p>
        </w:tc>
      </w:tr>
      <w:tr w:rsidR="005428AA" w14:paraId="78E9BF71"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773738E8" w14:textId="1B1FE79C" w:rsidR="00A43360" w:rsidRDefault="00A43360" w:rsidP="00A43360">
            <w:pPr>
              <w:ind w:left="0"/>
              <w:jc w:val="center"/>
            </w:pPr>
            <w:r>
              <w:t>REQ_5</w:t>
            </w:r>
          </w:p>
        </w:tc>
        <w:tc>
          <w:tcPr>
            <w:tcW w:w="5813" w:type="dxa"/>
          </w:tcPr>
          <w:p w14:paraId="1C8F2301" w14:textId="7ED47E78"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 xml:space="preserve">Consultas médicas via inquérito </w:t>
            </w:r>
            <w:proofErr w:type="spellStart"/>
            <w:r w:rsidRPr="00847B7E">
              <w:rPr>
                <w:rFonts w:asciiTheme="minorHAnsi" w:hAnsiTheme="minorHAnsi"/>
                <w:color w:val="auto"/>
              </w:rPr>
              <w:t>template</w:t>
            </w:r>
            <w:proofErr w:type="spellEnd"/>
          </w:p>
        </w:tc>
        <w:tc>
          <w:tcPr>
            <w:tcW w:w="2410" w:type="dxa"/>
          </w:tcPr>
          <w:p w14:paraId="3A3EA79E" w14:textId="627045E6"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Daniel Bento</w:t>
            </w:r>
          </w:p>
        </w:tc>
        <w:tc>
          <w:tcPr>
            <w:tcW w:w="1418" w:type="dxa"/>
          </w:tcPr>
          <w:p w14:paraId="10B13277" w14:textId="0D0AAB9A"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4h</w:t>
            </w:r>
          </w:p>
        </w:tc>
      </w:tr>
      <w:tr w:rsidR="005428AA" w14:paraId="6CE1C0AA"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3A624571" w14:textId="084701E2" w:rsidR="00A43360" w:rsidRDefault="00A43360" w:rsidP="00A43360">
            <w:pPr>
              <w:ind w:left="0"/>
              <w:jc w:val="center"/>
            </w:pPr>
            <w:r>
              <w:t>REQ_6</w:t>
            </w:r>
          </w:p>
        </w:tc>
        <w:tc>
          <w:tcPr>
            <w:tcW w:w="5813" w:type="dxa"/>
          </w:tcPr>
          <w:p w14:paraId="670ECF66" w14:textId="5441DC30"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Registo de amostras</w:t>
            </w:r>
          </w:p>
        </w:tc>
        <w:tc>
          <w:tcPr>
            <w:tcW w:w="2410" w:type="dxa"/>
          </w:tcPr>
          <w:p w14:paraId="3E37639B" w14:textId="617610B8"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Maria Almeida</w:t>
            </w:r>
          </w:p>
        </w:tc>
        <w:tc>
          <w:tcPr>
            <w:tcW w:w="1418" w:type="dxa"/>
          </w:tcPr>
          <w:p w14:paraId="6DF50C32" w14:textId="4501B07A"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3</w:t>
            </w:r>
            <w:r w:rsidR="005428AA">
              <w:t>:30</w:t>
            </w:r>
            <w:r>
              <w:t>h</w:t>
            </w:r>
          </w:p>
        </w:tc>
      </w:tr>
      <w:tr w:rsidR="005428AA" w14:paraId="52FCD152"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2BA9262E" w14:textId="38E53B0B" w:rsidR="00A43360" w:rsidRDefault="00A43360" w:rsidP="00A43360">
            <w:pPr>
              <w:ind w:left="0"/>
              <w:jc w:val="center"/>
            </w:pPr>
            <w:r>
              <w:t>REQ_7</w:t>
            </w:r>
          </w:p>
        </w:tc>
        <w:tc>
          <w:tcPr>
            <w:tcW w:w="5813" w:type="dxa"/>
          </w:tcPr>
          <w:p w14:paraId="132A8642" w14:textId="1A3BAFDE"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Pedido das análises de sangue iniciais</w:t>
            </w:r>
          </w:p>
        </w:tc>
        <w:tc>
          <w:tcPr>
            <w:tcW w:w="2410" w:type="dxa"/>
          </w:tcPr>
          <w:p w14:paraId="616D59C2" w14:textId="19532A79"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Manuel Correia</w:t>
            </w:r>
          </w:p>
        </w:tc>
        <w:tc>
          <w:tcPr>
            <w:tcW w:w="1418" w:type="dxa"/>
          </w:tcPr>
          <w:p w14:paraId="3B1941C4" w14:textId="01A5C8C1"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4</w:t>
            </w:r>
            <w:r w:rsidR="00DE7CDD">
              <w:t>h</w:t>
            </w:r>
          </w:p>
        </w:tc>
      </w:tr>
      <w:tr w:rsidR="005428AA" w14:paraId="53F099F4"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47F71DD1" w14:textId="49E68B50" w:rsidR="00A43360" w:rsidRDefault="00A43360" w:rsidP="00A43360">
            <w:pPr>
              <w:ind w:left="0"/>
              <w:jc w:val="center"/>
            </w:pPr>
            <w:r>
              <w:t>REQ_8</w:t>
            </w:r>
          </w:p>
        </w:tc>
        <w:tc>
          <w:tcPr>
            <w:tcW w:w="5813" w:type="dxa"/>
          </w:tcPr>
          <w:p w14:paraId="6E3FAB65" w14:textId="23F2C86D"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Ciclo da dádiva (abertura e consulta de informação)</w:t>
            </w:r>
          </w:p>
        </w:tc>
        <w:tc>
          <w:tcPr>
            <w:tcW w:w="2410" w:type="dxa"/>
          </w:tcPr>
          <w:p w14:paraId="1B9F450B" w14:textId="64DD0DBE"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Tiago Gonçalves</w:t>
            </w:r>
          </w:p>
        </w:tc>
        <w:tc>
          <w:tcPr>
            <w:tcW w:w="1418" w:type="dxa"/>
          </w:tcPr>
          <w:p w14:paraId="48287A82" w14:textId="7B481BAB" w:rsidR="00A43360" w:rsidRDefault="005428AA" w:rsidP="001C0A5B">
            <w:pPr>
              <w:ind w:left="0"/>
              <w:jc w:val="center"/>
              <w:cnfStyle w:val="000000000000" w:firstRow="0" w:lastRow="0" w:firstColumn="0" w:lastColumn="0" w:oddVBand="0" w:evenVBand="0" w:oddHBand="0" w:evenHBand="0" w:firstRowFirstColumn="0" w:firstRowLastColumn="0" w:lastRowFirstColumn="0" w:lastRowLastColumn="0"/>
            </w:pPr>
            <w:r>
              <w:t>3</w:t>
            </w:r>
            <w:r w:rsidR="00DE7CDD">
              <w:t>h</w:t>
            </w:r>
          </w:p>
        </w:tc>
      </w:tr>
      <w:tr w:rsidR="005428AA" w14:paraId="2E7D761F"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504EFF7B" w14:textId="5924FA0C" w:rsidR="00A43360" w:rsidRDefault="00A43360" w:rsidP="00A43360">
            <w:pPr>
              <w:ind w:left="0"/>
              <w:jc w:val="center"/>
            </w:pPr>
            <w:r>
              <w:t>REQ_9</w:t>
            </w:r>
          </w:p>
        </w:tc>
        <w:tc>
          <w:tcPr>
            <w:tcW w:w="5813" w:type="dxa"/>
          </w:tcPr>
          <w:p w14:paraId="01ABE35C" w14:textId="0237C155"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Marcação de consultas</w:t>
            </w:r>
          </w:p>
        </w:tc>
        <w:tc>
          <w:tcPr>
            <w:tcW w:w="2410" w:type="dxa"/>
          </w:tcPr>
          <w:p w14:paraId="3A3DF373" w14:textId="57DBE600"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Ana Barros</w:t>
            </w:r>
          </w:p>
        </w:tc>
        <w:tc>
          <w:tcPr>
            <w:tcW w:w="1418" w:type="dxa"/>
          </w:tcPr>
          <w:p w14:paraId="75B15100" w14:textId="1F07CB0D"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2h</w:t>
            </w:r>
          </w:p>
        </w:tc>
      </w:tr>
      <w:tr w:rsidR="005428AA" w14:paraId="25CF06C0"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1E294653" w14:textId="69CBC9BF" w:rsidR="00A43360" w:rsidRDefault="00A43360" w:rsidP="00A43360">
            <w:pPr>
              <w:ind w:left="0"/>
              <w:jc w:val="center"/>
            </w:pPr>
            <w:r>
              <w:t>REQ_10</w:t>
            </w:r>
          </w:p>
        </w:tc>
        <w:tc>
          <w:tcPr>
            <w:tcW w:w="5813" w:type="dxa"/>
          </w:tcPr>
          <w:p w14:paraId="307BA76F" w14:textId="369822B2"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Aprovação / Rejeição do ciclo da dádiva</w:t>
            </w:r>
          </w:p>
        </w:tc>
        <w:tc>
          <w:tcPr>
            <w:tcW w:w="2410" w:type="dxa"/>
          </w:tcPr>
          <w:p w14:paraId="12D31988" w14:textId="12A92697"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Tiago Gonçalves</w:t>
            </w:r>
          </w:p>
        </w:tc>
        <w:tc>
          <w:tcPr>
            <w:tcW w:w="1418" w:type="dxa"/>
          </w:tcPr>
          <w:p w14:paraId="47871F78" w14:textId="654A5D50" w:rsidR="00A43360" w:rsidRDefault="005428AA" w:rsidP="001C0A5B">
            <w:pPr>
              <w:ind w:left="0"/>
              <w:jc w:val="center"/>
              <w:cnfStyle w:val="000000000000" w:firstRow="0" w:lastRow="0" w:firstColumn="0" w:lastColumn="0" w:oddVBand="0" w:evenVBand="0" w:oddHBand="0" w:evenHBand="0" w:firstRowFirstColumn="0" w:firstRowLastColumn="0" w:lastRowFirstColumn="0" w:lastRowLastColumn="0"/>
            </w:pPr>
            <w:r>
              <w:t>2</w:t>
            </w:r>
            <w:r w:rsidR="00DE7CDD">
              <w:t>h</w:t>
            </w:r>
          </w:p>
        </w:tc>
      </w:tr>
      <w:tr w:rsidR="005428AA" w14:paraId="003369DA"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1242CA85" w14:textId="71B9D76E" w:rsidR="00A43360" w:rsidRDefault="00A43360" w:rsidP="00A43360">
            <w:pPr>
              <w:ind w:left="0"/>
              <w:jc w:val="center"/>
            </w:pPr>
            <w:r>
              <w:t>REQ_11</w:t>
            </w:r>
          </w:p>
        </w:tc>
        <w:tc>
          <w:tcPr>
            <w:tcW w:w="5813" w:type="dxa"/>
          </w:tcPr>
          <w:p w14:paraId="276010D5" w14:textId="1D034FD1"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Lista de trabalho do laboratório</w:t>
            </w:r>
          </w:p>
        </w:tc>
        <w:tc>
          <w:tcPr>
            <w:tcW w:w="2410" w:type="dxa"/>
          </w:tcPr>
          <w:p w14:paraId="2B727DEB" w14:textId="2DBD6574"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Daniel Bento</w:t>
            </w:r>
          </w:p>
        </w:tc>
        <w:tc>
          <w:tcPr>
            <w:tcW w:w="1418" w:type="dxa"/>
          </w:tcPr>
          <w:p w14:paraId="62555F3C" w14:textId="71FFE1FE"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2:30h</w:t>
            </w:r>
          </w:p>
        </w:tc>
      </w:tr>
      <w:tr w:rsidR="005428AA" w14:paraId="5F270B12"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4F7076A2" w14:textId="68D9F718" w:rsidR="00A43360" w:rsidRDefault="00A43360" w:rsidP="00A43360">
            <w:pPr>
              <w:ind w:left="0"/>
              <w:jc w:val="center"/>
            </w:pPr>
            <w:r>
              <w:t>REQ_12</w:t>
            </w:r>
          </w:p>
        </w:tc>
        <w:tc>
          <w:tcPr>
            <w:tcW w:w="5813" w:type="dxa"/>
          </w:tcPr>
          <w:p w14:paraId="288405AA" w14:textId="1E3D1A18"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Registo de espermograma</w:t>
            </w:r>
          </w:p>
        </w:tc>
        <w:tc>
          <w:tcPr>
            <w:tcW w:w="2410" w:type="dxa"/>
          </w:tcPr>
          <w:p w14:paraId="6BDA0054" w14:textId="14984E17"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Maria Almeida</w:t>
            </w:r>
          </w:p>
        </w:tc>
        <w:tc>
          <w:tcPr>
            <w:tcW w:w="1418" w:type="dxa"/>
          </w:tcPr>
          <w:p w14:paraId="254B91D9" w14:textId="1AA1A72E"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2</w:t>
            </w:r>
            <w:r w:rsidR="005428AA">
              <w:t>:30</w:t>
            </w:r>
            <w:r>
              <w:t>h</w:t>
            </w:r>
          </w:p>
        </w:tc>
      </w:tr>
      <w:tr w:rsidR="005428AA" w14:paraId="671345BF"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77E09830" w14:textId="3FD1E3AA" w:rsidR="00A43360" w:rsidRDefault="00A43360" w:rsidP="00A43360">
            <w:pPr>
              <w:ind w:left="0"/>
              <w:jc w:val="center"/>
            </w:pPr>
            <w:r>
              <w:t>REQ_13</w:t>
            </w:r>
          </w:p>
        </w:tc>
        <w:tc>
          <w:tcPr>
            <w:tcW w:w="5813" w:type="dxa"/>
          </w:tcPr>
          <w:p w14:paraId="7E3B63CB" w14:textId="05E9A16A"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Validação do espermograma</w:t>
            </w:r>
          </w:p>
        </w:tc>
        <w:tc>
          <w:tcPr>
            <w:tcW w:w="2410" w:type="dxa"/>
          </w:tcPr>
          <w:p w14:paraId="4770546A" w14:textId="5958BA9F"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Maria Almeida</w:t>
            </w:r>
          </w:p>
        </w:tc>
        <w:tc>
          <w:tcPr>
            <w:tcW w:w="1418" w:type="dxa"/>
          </w:tcPr>
          <w:p w14:paraId="3B632F1D" w14:textId="1A94F909"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3h</w:t>
            </w:r>
          </w:p>
        </w:tc>
      </w:tr>
      <w:tr w:rsidR="005428AA" w14:paraId="6264FD69"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6967A4E6" w14:textId="535B92EC" w:rsidR="00A43360" w:rsidRDefault="00A43360" w:rsidP="00A43360">
            <w:pPr>
              <w:ind w:left="0"/>
              <w:jc w:val="center"/>
            </w:pPr>
            <w:r>
              <w:t>REQ_14</w:t>
            </w:r>
          </w:p>
        </w:tc>
        <w:tc>
          <w:tcPr>
            <w:tcW w:w="5813" w:type="dxa"/>
          </w:tcPr>
          <w:p w14:paraId="482DF6B4" w14:textId="62C648BB"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Criopreservação da amostra</w:t>
            </w:r>
          </w:p>
        </w:tc>
        <w:tc>
          <w:tcPr>
            <w:tcW w:w="2410" w:type="dxa"/>
          </w:tcPr>
          <w:p w14:paraId="265E277E" w14:textId="3A55D869"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color w:val="auto"/>
              </w:rPr>
              <w:t>Ana Barros</w:t>
            </w:r>
          </w:p>
        </w:tc>
        <w:tc>
          <w:tcPr>
            <w:tcW w:w="1418" w:type="dxa"/>
          </w:tcPr>
          <w:p w14:paraId="051DC6EC" w14:textId="5B54D9C6"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4h</w:t>
            </w:r>
          </w:p>
        </w:tc>
      </w:tr>
      <w:tr w:rsidR="005428AA" w14:paraId="03659C3F"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575A8F64" w14:textId="5B016B5D" w:rsidR="00A43360" w:rsidRDefault="00A43360" w:rsidP="00A43360">
            <w:pPr>
              <w:ind w:left="0"/>
              <w:jc w:val="center"/>
            </w:pPr>
            <w:r>
              <w:t>REQ_15</w:t>
            </w:r>
          </w:p>
        </w:tc>
        <w:tc>
          <w:tcPr>
            <w:tcW w:w="5813" w:type="dxa"/>
          </w:tcPr>
          <w:p w14:paraId="483BDEE5" w14:textId="57EBB3ED"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Visualização da alocação das amostras no Banco de criopreservação</w:t>
            </w:r>
          </w:p>
        </w:tc>
        <w:tc>
          <w:tcPr>
            <w:tcW w:w="2410" w:type="dxa"/>
          </w:tcPr>
          <w:p w14:paraId="3BE2E2CA" w14:textId="268D3ADB"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Maria Almeida</w:t>
            </w:r>
          </w:p>
        </w:tc>
        <w:tc>
          <w:tcPr>
            <w:tcW w:w="1418" w:type="dxa"/>
          </w:tcPr>
          <w:p w14:paraId="0A2332EE" w14:textId="4B286375"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3:30</w:t>
            </w:r>
            <w:r w:rsidR="00DE7CDD">
              <w:t>h</w:t>
            </w:r>
          </w:p>
        </w:tc>
      </w:tr>
      <w:tr w:rsidR="005428AA" w14:paraId="0B8FE1D8"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6C27D0CF" w14:textId="76A4112F" w:rsidR="00A43360" w:rsidRDefault="00A43360" w:rsidP="00A43360">
            <w:pPr>
              <w:ind w:left="0"/>
              <w:jc w:val="center"/>
            </w:pPr>
            <w:r>
              <w:t>REQ_16</w:t>
            </w:r>
          </w:p>
        </w:tc>
        <w:tc>
          <w:tcPr>
            <w:tcW w:w="5813" w:type="dxa"/>
          </w:tcPr>
          <w:p w14:paraId="4E8290AE" w14:textId="0DBDA2BD"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Integração com o laboratório de análises de sangue</w:t>
            </w:r>
          </w:p>
        </w:tc>
        <w:tc>
          <w:tcPr>
            <w:tcW w:w="2410" w:type="dxa"/>
          </w:tcPr>
          <w:p w14:paraId="01F54A3E" w14:textId="5D0C7C00"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Manuel Correia</w:t>
            </w:r>
          </w:p>
        </w:tc>
        <w:tc>
          <w:tcPr>
            <w:tcW w:w="1418" w:type="dxa"/>
          </w:tcPr>
          <w:p w14:paraId="3A2DD6A2" w14:textId="35B8C7F2" w:rsidR="00A43360" w:rsidRDefault="00AA1654" w:rsidP="001C0A5B">
            <w:pPr>
              <w:ind w:left="0"/>
              <w:jc w:val="center"/>
              <w:cnfStyle w:val="000000000000" w:firstRow="0" w:lastRow="0" w:firstColumn="0" w:lastColumn="0" w:oddVBand="0" w:evenVBand="0" w:oddHBand="0" w:evenHBand="0" w:firstRowFirstColumn="0" w:firstRowLastColumn="0" w:lastRowFirstColumn="0" w:lastRowLastColumn="0"/>
            </w:pPr>
            <w:r>
              <w:t>7:30</w:t>
            </w:r>
            <w:r w:rsidR="00DE7CDD">
              <w:t>h</w:t>
            </w:r>
          </w:p>
        </w:tc>
      </w:tr>
      <w:tr w:rsidR="005428AA" w14:paraId="5A0E5B38"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29D7CF8C" w14:textId="36B54CC4" w:rsidR="00A43360" w:rsidRDefault="00A43360" w:rsidP="00A43360">
            <w:pPr>
              <w:ind w:left="0"/>
              <w:jc w:val="center"/>
            </w:pPr>
            <w:r>
              <w:t>REQ_17</w:t>
            </w:r>
          </w:p>
        </w:tc>
        <w:tc>
          <w:tcPr>
            <w:tcW w:w="5813" w:type="dxa"/>
          </w:tcPr>
          <w:p w14:paraId="5741EA8D" w14:textId="1FF1F920"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Registo de pedidos de gâmetas</w:t>
            </w:r>
          </w:p>
        </w:tc>
        <w:tc>
          <w:tcPr>
            <w:tcW w:w="2410" w:type="dxa"/>
          </w:tcPr>
          <w:p w14:paraId="16D00203" w14:textId="3C65E9AD"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Manuel Correia</w:t>
            </w:r>
          </w:p>
        </w:tc>
        <w:tc>
          <w:tcPr>
            <w:tcW w:w="1418" w:type="dxa"/>
          </w:tcPr>
          <w:p w14:paraId="44E9D7F3" w14:textId="75087A70"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4</w:t>
            </w:r>
            <w:r w:rsidR="00DE7CDD">
              <w:t>h</w:t>
            </w:r>
          </w:p>
        </w:tc>
      </w:tr>
      <w:tr w:rsidR="005428AA" w14:paraId="4868DE89"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73CE5A4B" w14:textId="377CE4CF" w:rsidR="00A43360" w:rsidRDefault="00A43360" w:rsidP="00A43360">
            <w:pPr>
              <w:ind w:left="0"/>
              <w:jc w:val="center"/>
            </w:pPr>
            <w:r>
              <w:t>REQ_18</w:t>
            </w:r>
          </w:p>
        </w:tc>
        <w:tc>
          <w:tcPr>
            <w:tcW w:w="5813" w:type="dxa"/>
          </w:tcPr>
          <w:p w14:paraId="4E6ADF1D" w14:textId="1FBA2D2B"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Registo de materiais usados (sem integração)</w:t>
            </w:r>
          </w:p>
        </w:tc>
        <w:tc>
          <w:tcPr>
            <w:tcW w:w="2410" w:type="dxa"/>
          </w:tcPr>
          <w:p w14:paraId="74FE3CB7" w14:textId="7C70E900"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color w:val="auto"/>
              </w:rPr>
              <w:t>Ana Barros</w:t>
            </w:r>
          </w:p>
        </w:tc>
        <w:tc>
          <w:tcPr>
            <w:tcW w:w="1418" w:type="dxa"/>
          </w:tcPr>
          <w:p w14:paraId="586C28DF" w14:textId="4EBFBD10"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2h</w:t>
            </w:r>
          </w:p>
        </w:tc>
      </w:tr>
      <w:tr w:rsidR="00A43360" w14:paraId="5FDCB532"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39F9C5CE" w14:textId="77777777" w:rsidR="00A43360" w:rsidRDefault="00A43360" w:rsidP="00A43360">
            <w:pPr>
              <w:ind w:left="0"/>
            </w:pPr>
          </w:p>
        </w:tc>
        <w:tc>
          <w:tcPr>
            <w:tcW w:w="5813" w:type="dxa"/>
          </w:tcPr>
          <w:p w14:paraId="3E264A20" w14:textId="16170B74" w:rsidR="00A43360" w:rsidRPr="00847B7E" w:rsidRDefault="00A43360" w:rsidP="00A43360">
            <w:pPr>
              <w:ind w:left="0"/>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Definição do </w:t>
            </w:r>
            <w:proofErr w:type="gramStart"/>
            <w:r>
              <w:rPr>
                <w:color w:val="auto"/>
              </w:rPr>
              <w:t>pipeline</w:t>
            </w:r>
            <w:proofErr w:type="gramEnd"/>
          </w:p>
        </w:tc>
        <w:tc>
          <w:tcPr>
            <w:tcW w:w="2410" w:type="dxa"/>
          </w:tcPr>
          <w:p w14:paraId="5DF682BE" w14:textId="4B910AAB"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color w:val="auto"/>
              </w:rPr>
              <w:t>Ana Barros</w:t>
            </w:r>
          </w:p>
        </w:tc>
        <w:tc>
          <w:tcPr>
            <w:tcW w:w="1418" w:type="dxa"/>
          </w:tcPr>
          <w:p w14:paraId="55029A0D" w14:textId="71505FE2" w:rsidR="00A43360" w:rsidRDefault="00AA1654" w:rsidP="001C0A5B">
            <w:pPr>
              <w:ind w:left="0"/>
              <w:jc w:val="center"/>
              <w:cnfStyle w:val="000000100000" w:firstRow="0" w:lastRow="0" w:firstColumn="0" w:lastColumn="0" w:oddVBand="0" w:evenVBand="0" w:oddHBand="1" w:evenHBand="0" w:firstRowFirstColumn="0" w:firstRowLastColumn="0" w:lastRowFirstColumn="0" w:lastRowLastColumn="0"/>
            </w:pPr>
            <w:r>
              <w:t>7</w:t>
            </w:r>
            <w:r w:rsidR="00DE7CDD">
              <w:t>h</w:t>
            </w:r>
          </w:p>
        </w:tc>
      </w:tr>
    </w:tbl>
    <w:p w14:paraId="03A6826B" w14:textId="77777777" w:rsidR="002F2EBF" w:rsidRDefault="002F2EBF" w:rsidP="002F2EBF"/>
    <w:p w14:paraId="58C82E11" w14:textId="77777777" w:rsidR="002F2EBF" w:rsidRPr="00A11B4A" w:rsidRDefault="002F2EBF" w:rsidP="002F2EBF">
      <w:pPr>
        <w:rPr>
          <w:u w:val="single"/>
        </w:rPr>
      </w:pPr>
    </w:p>
    <w:p w14:paraId="129C3771" w14:textId="2143704E" w:rsidR="002F2EBF" w:rsidRDefault="005428AA" w:rsidP="00AA1654">
      <w:pPr>
        <w:jc w:val="both"/>
      </w:pPr>
      <w:r>
        <w:t>Quanto ao tempo que demorou cada requisito a ficar concluído, importa referir que se trata de uma estimativa uma vez que não foi utilizada nenhuma ferramenta para a medição real do tempo. Est</w:t>
      </w:r>
      <w:r w:rsidR="00AA1654">
        <w:t xml:space="preserve">e é porventura um dos pontos sobre os quais devemos refletir e tentar melhor no próximo </w:t>
      </w:r>
      <w:proofErr w:type="gramStart"/>
      <w:r w:rsidR="00AA1654" w:rsidRPr="00AA1654">
        <w:rPr>
          <w:i/>
        </w:rPr>
        <w:t>sprint</w:t>
      </w:r>
      <w:proofErr w:type="gramEnd"/>
      <w:r w:rsidR="00AA1654">
        <w:t xml:space="preserve">. De realçar que o desenvolvimento do trabalho destinado a este </w:t>
      </w:r>
      <w:proofErr w:type="gramStart"/>
      <w:r w:rsidR="00AA1654" w:rsidRPr="00AA1654">
        <w:rPr>
          <w:i/>
        </w:rPr>
        <w:t>sprint</w:t>
      </w:r>
      <w:proofErr w:type="gramEnd"/>
      <w:r w:rsidR="00AA1654">
        <w:t xml:space="preserve"> foi sempre pautado por uma grande entreajuda dos elementos da equipa de desenvolvimento, tendo sido constante a colaboração de vários elementos para a realização de diversos </w:t>
      </w:r>
      <w:proofErr w:type="spellStart"/>
      <w:r w:rsidR="00AA1654" w:rsidRPr="00AA1654">
        <w:rPr>
          <w:i/>
        </w:rPr>
        <w:t>issues</w:t>
      </w:r>
      <w:proofErr w:type="spellEnd"/>
      <w:r w:rsidR="00AA1654">
        <w:t xml:space="preserve">. Por fim, importa referir que, como é natural, foram existindo variadas tarefas ao longo do processo de desenvolvimento (como por exemplo a resolução de </w:t>
      </w:r>
      <w:r w:rsidR="00AA1654" w:rsidRPr="00AA1654">
        <w:rPr>
          <w:i/>
        </w:rPr>
        <w:t>bugs</w:t>
      </w:r>
      <w:r w:rsidR="00AA1654">
        <w:t xml:space="preserve">), que ocuparam tempo considerável aos elementos do grupo e que não foi possível quantificar e associar à tabela apresentada anteriormente. </w:t>
      </w:r>
      <w:r w:rsidR="00A25EC7">
        <w:t>Os valores mencionados na tabela 3 perfazem um total de 100 horas de trabalho de desenvolvimento.</w:t>
      </w:r>
    </w:p>
    <w:p w14:paraId="55D3756A" w14:textId="77777777" w:rsidR="005428AA" w:rsidRDefault="005428AA" w:rsidP="002F2EBF"/>
    <w:p w14:paraId="4D607C77" w14:textId="77777777" w:rsidR="002F2EBF" w:rsidRDefault="002F2EBF" w:rsidP="002F2EBF"/>
    <w:p w14:paraId="0993BD2C" w14:textId="028F4422" w:rsidR="002F2EBF" w:rsidRDefault="002F2EBF" w:rsidP="00AA1654">
      <w:pPr>
        <w:ind w:left="0"/>
      </w:pPr>
    </w:p>
    <w:p w14:paraId="4D358C1D" w14:textId="77777777" w:rsidR="00A25EC7" w:rsidRPr="002F2EBF" w:rsidRDefault="00A25EC7" w:rsidP="00AA1654">
      <w:pPr>
        <w:ind w:left="0"/>
      </w:pPr>
    </w:p>
    <w:p w14:paraId="736D02F2" w14:textId="22EE06C0" w:rsidR="000E596E" w:rsidRDefault="002F7354" w:rsidP="000E596E">
      <w:pPr>
        <w:pStyle w:val="Cabealho1"/>
      </w:pPr>
      <w:bookmarkStart w:id="242" w:name="_Toc500183101"/>
      <w:r>
        <w:lastRenderedPageBreak/>
        <w:t xml:space="preserve">Medidas de qualidade de </w:t>
      </w:r>
      <w:proofErr w:type="gramStart"/>
      <w:r>
        <w:t>software</w:t>
      </w:r>
      <w:bookmarkEnd w:id="242"/>
      <w:proofErr w:type="gramEnd"/>
    </w:p>
    <w:p w14:paraId="3D3477E4" w14:textId="77777777" w:rsidR="002F7354" w:rsidRPr="002F7354" w:rsidRDefault="002F7354" w:rsidP="002F7354"/>
    <w:p w14:paraId="25EA6A6C" w14:textId="2E3C8B96" w:rsidR="002F7354" w:rsidRPr="002F7354" w:rsidRDefault="00F201A5" w:rsidP="00903EE0">
      <w:pPr>
        <w:jc w:val="both"/>
      </w:pPr>
      <w:r>
        <w:t xml:space="preserve">Quanto a medidas de qualidade de </w:t>
      </w:r>
      <w:proofErr w:type="gramStart"/>
      <w:r>
        <w:t>software</w:t>
      </w:r>
      <w:proofErr w:type="gramEnd"/>
      <w:r>
        <w:t xml:space="preserve">, </w:t>
      </w:r>
      <w:r w:rsidR="00903EE0">
        <w:t>a equipa de desenvolvimento tentou</w:t>
      </w:r>
      <w:r>
        <w:t xml:space="preserve"> sempre manter o código limpo</w:t>
      </w:r>
      <w:r w:rsidR="00903EE0">
        <w:t xml:space="preserve"> e isolado por camadas, de modo a construir uma estrutura organizada e escalável. No mesmo setor da escalabilidade encontra-se a nossa decisão de migrar a base de dados do projeto para </w:t>
      </w:r>
      <w:r w:rsidR="00CF6722">
        <w:t xml:space="preserve">a </w:t>
      </w:r>
      <w:proofErr w:type="spellStart"/>
      <w:r w:rsidR="00CF6722" w:rsidRPr="00CF6722">
        <w:rPr>
          <w:i/>
        </w:rPr>
        <w:t>cloud</w:t>
      </w:r>
      <w:proofErr w:type="spellEnd"/>
      <w:r w:rsidR="00903EE0">
        <w:t>. Por fim, desenvolvemos alguns testes unitários às funcionalidades da aplicação. Contudo, o nível de profundidade dos mesmos não está ainda nos parâmetros que consideramos necessários para garantir uma aplicação altamente fiável, pelo que este é, sem sombra de dúvida, um dos pontos sobre o qual o grupo de trabalho vai refletir de modo a tentar melhorar na próxima iteração.</w:t>
      </w:r>
    </w:p>
    <w:p w14:paraId="18875FFF" w14:textId="77777777" w:rsidR="002F7354" w:rsidRPr="002F7354" w:rsidRDefault="002F7354" w:rsidP="002F7354"/>
    <w:p w14:paraId="1B27366A" w14:textId="77777777" w:rsidR="008012E5" w:rsidRDefault="008012E5" w:rsidP="008012E5">
      <w:pPr>
        <w:jc w:val="center"/>
      </w:pPr>
    </w:p>
    <w:bookmarkEnd w:id="42"/>
    <w:p w14:paraId="0C90986B" w14:textId="77777777" w:rsidR="0003629C" w:rsidRPr="000E596E" w:rsidRDefault="0003629C" w:rsidP="00AE2C7A">
      <w:pPr>
        <w:ind w:left="0"/>
      </w:pPr>
    </w:p>
    <w:p w14:paraId="2234098E" w14:textId="77777777" w:rsidR="0003629C" w:rsidRPr="000E596E" w:rsidRDefault="0003629C" w:rsidP="00AE2C7A">
      <w:pPr>
        <w:ind w:left="0"/>
      </w:pPr>
    </w:p>
    <w:p w14:paraId="415F4768" w14:textId="77777777" w:rsidR="0003629C" w:rsidRPr="000E596E" w:rsidRDefault="0003629C" w:rsidP="00AE2C7A">
      <w:pPr>
        <w:ind w:left="0"/>
      </w:pPr>
    </w:p>
    <w:p w14:paraId="7F432ACF" w14:textId="77777777" w:rsidR="0003629C" w:rsidRPr="000E596E" w:rsidRDefault="0003629C" w:rsidP="00AE2C7A">
      <w:pPr>
        <w:ind w:left="0"/>
      </w:pPr>
    </w:p>
    <w:p w14:paraId="4ECE32B9" w14:textId="77777777" w:rsidR="0003629C" w:rsidRPr="000E596E" w:rsidRDefault="0003629C" w:rsidP="00AE2C7A">
      <w:pPr>
        <w:ind w:left="0"/>
      </w:pPr>
    </w:p>
    <w:sectPr w:rsidR="0003629C" w:rsidRPr="000E596E" w:rsidSect="00D9726A">
      <w:footerReference w:type="default" r:id="rId149"/>
      <w:pgSz w:w="12240" w:h="15840" w:code="1"/>
      <w:pgMar w:top="1440" w:right="1440" w:bottom="1440" w:left="1440" w:header="720" w:footer="1296"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2C46E2" w14:textId="77777777" w:rsidR="005444EC" w:rsidRDefault="005444EC" w:rsidP="003E5069">
      <w:r>
        <w:separator/>
      </w:r>
    </w:p>
  </w:endnote>
  <w:endnote w:type="continuationSeparator" w:id="0">
    <w:p w14:paraId="6FA7A183" w14:textId="77777777" w:rsidR="005444EC" w:rsidRDefault="005444EC" w:rsidP="003E50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208BF8" w14:textId="27CD49E0" w:rsidR="0072233D" w:rsidRPr="00632C90" w:rsidRDefault="0072233D" w:rsidP="00FE2CDA">
    <w:pPr>
      <w:pStyle w:val="Rodap"/>
      <w:jc w:val="left"/>
      <w:rPr>
        <w:b w:val="0"/>
        <w:lang w:val="en-US"/>
      </w:rPr>
    </w:pPr>
    <w:r w:rsidRPr="00632C90">
      <w:rPr>
        <w:b w:val="0"/>
        <w:lang w:val="en-US"/>
      </w:rPr>
      <w:t xml:space="preserve">LABDSOFT TP1 2017/2018 </w:t>
    </w:r>
    <w:r w:rsidRPr="00632C90">
      <w:rPr>
        <w:b w:val="0"/>
        <w:lang w:val="en-US"/>
      </w:rPr>
      <w:tab/>
    </w:r>
    <w:r w:rsidRPr="00632C90">
      <w:rPr>
        <w:lang w:val="en-US"/>
      </w:rPr>
      <w:t>Software Requirements Specification</w:t>
    </w:r>
    <w:r w:rsidRPr="00632C90">
      <w:rPr>
        <w:b w:val="0"/>
        <w:lang w:val="en-US"/>
      </w:rPr>
      <w:t xml:space="preserve">            </w:t>
    </w:r>
    <w:proofErr w:type="spellStart"/>
    <w:r w:rsidRPr="00632C90">
      <w:rPr>
        <w:b w:val="0"/>
        <w:lang w:val="en-US"/>
      </w:rPr>
      <w:t>Página</w:t>
    </w:r>
    <w:proofErr w:type="spellEnd"/>
    <w:r w:rsidRPr="00632C90">
      <w:rPr>
        <w:b w:val="0"/>
        <w:lang w:val="en-US"/>
      </w:rPr>
      <w:t xml:space="preserve"> </w:t>
    </w:r>
    <w:r w:rsidRPr="00FE2CDA">
      <w:rPr>
        <w:b w:val="0"/>
      </w:rPr>
      <w:fldChar w:fldCharType="begin"/>
    </w:r>
    <w:r w:rsidRPr="00632C90">
      <w:rPr>
        <w:b w:val="0"/>
        <w:lang w:val="en-US"/>
      </w:rPr>
      <w:instrText xml:space="preserve"> PAGE   \* MERGEFORMAT </w:instrText>
    </w:r>
    <w:r w:rsidRPr="00FE2CDA">
      <w:rPr>
        <w:b w:val="0"/>
      </w:rPr>
      <w:fldChar w:fldCharType="separate"/>
    </w:r>
    <w:r w:rsidR="003243C7">
      <w:rPr>
        <w:b w:val="0"/>
        <w:noProof/>
        <w:lang w:val="en-US"/>
      </w:rPr>
      <w:t>1</w:t>
    </w:r>
    <w:r w:rsidRPr="00FE2CDA">
      <w:rPr>
        <w:b w:val="0"/>
        <w:noProof/>
      </w:rPr>
      <w:fldChar w:fldCharType="end"/>
    </w:r>
    <w:r w:rsidRPr="00632C90">
      <w:rPr>
        <w:b w:val="0"/>
        <w:lang w:val="en-US"/>
      </w:rPr>
      <w:t xml:space="preserve"> de </w:t>
    </w:r>
    <w:r w:rsidRPr="00FE2CDA">
      <w:rPr>
        <w:b w:val="0"/>
      </w:rPr>
      <w:fldChar w:fldCharType="begin"/>
    </w:r>
    <w:r w:rsidRPr="00632C90">
      <w:rPr>
        <w:b w:val="0"/>
        <w:lang w:val="en-US"/>
      </w:rPr>
      <w:instrText xml:space="preserve"> NUMPAGES   \* MERGEFORMAT </w:instrText>
    </w:r>
    <w:r w:rsidRPr="00FE2CDA">
      <w:rPr>
        <w:b w:val="0"/>
      </w:rPr>
      <w:fldChar w:fldCharType="separate"/>
    </w:r>
    <w:r w:rsidR="003243C7">
      <w:rPr>
        <w:b w:val="0"/>
        <w:noProof/>
        <w:lang w:val="en-US"/>
      </w:rPr>
      <w:t>76</w:t>
    </w:r>
    <w:r w:rsidRPr="00FE2CDA">
      <w:rPr>
        <w:b w:val="0"/>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C5F351" w14:textId="77777777" w:rsidR="0072233D" w:rsidRPr="00D20459" w:rsidRDefault="0072233D" w:rsidP="0066712E">
    <w:pPr>
      <w:pStyle w:val="Rodap"/>
      <w:jc w:val="center"/>
      <w:rPr>
        <w:b w:val="0"/>
        <w:lang w:val="en-US"/>
      </w:rPr>
    </w:pPr>
    <w:r w:rsidRPr="00D20459">
      <w:rPr>
        <w:b w:val="0"/>
        <w:lang w:val="en-US"/>
      </w:rPr>
      <w:t xml:space="preserve">2017 by </w:t>
    </w:r>
    <w:proofErr w:type="spellStart"/>
    <w:r w:rsidRPr="00D20459">
      <w:rPr>
        <w:b w:val="0"/>
        <w:lang w:val="en-US"/>
      </w:rPr>
      <w:t>António</w:t>
    </w:r>
    <w:proofErr w:type="spellEnd"/>
    <w:r w:rsidRPr="00D20459">
      <w:rPr>
        <w:b w:val="0"/>
        <w:lang w:val="en-US"/>
      </w:rPr>
      <w:t xml:space="preserve"> Rocha - ISEP. </w:t>
    </w:r>
  </w:p>
  <w:p w14:paraId="4C142BD6" w14:textId="77777777" w:rsidR="0072233D" w:rsidRPr="00D20459" w:rsidRDefault="0072233D" w:rsidP="0066712E">
    <w:pPr>
      <w:pStyle w:val="Rodap"/>
      <w:jc w:val="center"/>
      <w:rPr>
        <w:b w:val="0"/>
        <w:lang w:val="en-US"/>
      </w:rPr>
    </w:pPr>
    <w:r w:rsidRPr="00D20459">
      <w:rPr>
        <w:b w:val="0"/>
        <w:lang w:val="en-US"/>
      </w:rPr>
      <w:t>Permission is granted to use, modify and distribute this document.</w:t>
    </w:r>
  </w:p>
  <w:p w14:paraId="3CE2A089" w14:textId="77777777" w:rsidR="0072233D" w:rsidRPr="0066712E" w:rsidRDefault="0072233D">
    <w:pPr>
      <w:pStyle w:val="Rodap"/>
      <w:rPr>
        <w:lang w:val="en-U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C58ED3" w14:textId="2116704A" w:rsidR="0072233D" w:rsidRPr="00364586" w:rsidRDefault="0072233D" w:rsidP="00FE2CDA">
    <w:pPr>
      <w:pStyle w:val="Rodap"/>
      <w:jc w:val="left"/>
      <w:rPr>
        <w:b w:val="0"/>
        <w:sz w:val="18"/>
        <w:szCs w:val="18"/>
      </w:rPr>
    </w:pPr>
    <w:r>
      <w:rPr>
        <w:b w:val="0"/>
        <w:sz w:val="18"/>
        <w:szCs w:val="18"/>
      </w:rPr>
      <w:t>LABDSOFT TP2</w:t>
    </w:r>
    <w:r w:rsidRPr="00364586">
      <w:rPr>
        <w:b w:val="0"/>
        <w:sz w:val="18"/>
        <w:szCs w:val="18"/>
      </w:rPr>
      <w:t xml:space="preserve"> 2017/2018 </w:t>
    </w:r>
    <w:r w:rsidRPr="00364586">
      <w:rPr>
        <w:b w:val="0"/>
        <w:sz w:val="18"/>
        <w:szCs w:val="18"/>
      </w:rPr>
      <w:tab/>
    </w:r>
    <w:r w:rsidRPr="00364586">
      <w:rPr>
        <w:b w:val="0"/>
        <w:sz w:val="18"/>
        <w:szCs w:val="18"/>
      </w:rPr>
      <w:tab/>
    </w:r>
    <w:r>
      <w:rPr>
        <w:sz w:val="18"/>
        <w:szCs w:val="18"/>
      </w:rPr>
      <w:t>Arquitetura de Software</w:t>
    </w:r>
    <w:r w:rsidRPr="00364586">
      <w:rPr>
        <w:b w:val="0"/>
        <w:sz w:val="18"/>
        <w:szCs w:val="18"/>
      </w:rPr>
      <w:tab/>
    </w:r>
    <w:r w:rsidRPr="00364586">
      <w:rPr>
        <w:b w:val="0"/>
        <w:sz w:val="18"/>
        <w:szCs w:val="18"/>
      </w:rPr>
      <w:tab/>
    </w:r>
    <w:r>
      <w:rPr>
        <w:b w:val="0"/>
        <w:sz w:val="18"/>
        <w:szCs w:val="18"/>
      </w:rPr>
      <w:t>Página</w:t>
    </w:r>
    <w:r w:rsidRPr="00364586">
      <w:rPr>
        <w:b w:val="0"/>
        <w:sz w:val="18"/>
        <w:szCs w:val="18"/>
      </w:rPr>
      <w:t xml:space="preserve"> </w:t>
    </w:r>
    <w:r w:rsidRPr="0066712E">
      <w:rPr>
        <w:b w:val="0"/>
        <w:sz w:val="18"/>
        <w:szCs w:val="18"/>
      </w:rPr>
      <w:fldChar w:fldCharType="begin"/>
    </w:r>
    <w:r w:rsidRPr="00364586">
      <w:rPr>
        <w:b w:val="0"/>
        <w:sz w:val="18"/>
        <w:szCs w:val="18"/>
      </w:rPr>
      <w:instrText xml:space="preserve"> PAGE   \* MERGEFORMAT </w:instrText>
    </w:r>
    <w:r w:rsidRPr="0066712E">
      <w:rPr>
        <w:b w:val="0"/>
        <w:sz w:val="18"/>
        <w:szCs w:val="18"/>
      </w:rPr>
      <w:fldChar w:fldCharType="separate"/>
    </w:r>
    <w:r w:rsidR="00DC77DB">
      <w:rPr>
        <w:b w:val="0"/>
        <w:noProof/>
        <w:sz w:val="18"/>
        <w:szCs w:val="18"/>
      </w:rPr>
      <w:t>58</w:t>
    </w:r>
    <w:r w:rsidRPr="0066712E">
      <w:rPr>
        <w:b w:val="0"/>
        <w:noProof/>
        <w:sz w:val="18"/>
        <w:szCs w:val="18"/>
      </w:rPr>
      <w:fldChar w:fldCharType="end"/>
    </w:r>
    <w:r w:rsidRPr="00364586">
      <w:rPr>
        <w:b w:val="0"/>
        <w:sz w:val="18"/>
        <w:szCs w:val="18"/>
      </w:rPr>
      <w:t xml:space="preserve"> </w:t>
    </w:r>
    <w:r>
      <w:rPr>
        <w:b w:val="0"/>
        <w:sz w:val="18"/>
        <w:szCs w:val="18"/>
      </w:rPr>
      <w:t>de</w:t>
    </w:r>
    <w:r w:rsidRPr="00364586">
      <w:rPr>
        <w:b w:val="0"/>
        <w:sz w:val="18"/>
        <w:szCs w:val="18"/>
      </w:rPr>
      <w:t xml:space="preserve"> </w:t>
    </w:r>
    <w:r w:rsidRPr="0066712E">
      <w:rPr>
        <w:b w:val="0"/>
        <w:sz w:val="18"/>
        <w:szCs w:val="18"/>
      </w:rPr>
      <w:fldChar w:fldCharType="begin"/>
    </w:r>
    <w:r w:rsidRPr="00364586">
      <w:rPr>
        <w:b w:val="0"/>
        <w:sz w:val="18"/>
        <w:szCs w:val="18"/>
      </w:rPr>
      <w:instrText xml:space="preserve"> NUMPAGES   \* MERGEFORMAT </w:instrText>
    </w:r>
    <w:r w:rsidRPr="0066712E">
      <w:rPr>
        <w:b w:val="0"/>
        <w:sz w:val="18"/>
        <w:szCs w:val="18"/>
      </w:rPr>
      <w:fldChar w:fldCharType="separate"/>
    </w:r>
    <w:r w:rsidR="00DC77DB">
      <w:rPr>
        <w:b w:val="0"/>
        <w:noProof/>
        <w:sz w:val="18"/>
        <w:szCs w:val="18"/>
      </w:rPr>
      <w:t>76</w:t>
    </w:r>
    <w:r w:rsidRPr="0066712E">
      <w:rPr>
        <w:b w:val="0"/>
        <w:noProof/>
        <w:sz w:val="18"/>
        <w:szCs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43023F" w14:textId="77777777" w:rsidR="005444EC" w:rsidRDefault="005444EC" w:rsidP="003E5069">
      <w:r>
        <w:separator/>
      </w:r>
    </w:p>
  </w:footnote>
  <w:footnote w:type="continuationSeparator" w:id="0">
    <w:p w14:paraId="4E87E2EA" w14:textId="77777777" w:rsidR="005444EC" w:rsidRDefault="005444EC" w:rsidP="003E506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289854" w14:textId="77777777" w:rsidR="0072233D" w:rsidRDefault="0072233D">
    <w:pPr>
      <w:pBdr>
        <w:left w:val="single" w:sz="12" w:space="11" w:color="D6615C" w:themeColor="accent1"/>
      </w:pBdr>
      <w:tabs>
        <w:tab w:val="left" w:pos="3620"/>
        <w:tab w:val="left" w:pos="3964"/>
      </w:tabs>
      <w:spacing w:after="0"/>
      <w:rPr>
        <w:rFonts w:asciiTheme="majorHAnsi" w:eastAsiaTheme="majorEastAsia" w:hAnsiTheme="majorHAnsi" w:cstheme="majorBidi"/>
        <w:color w:val="B6332E" w:themeColor="accent1" w:themeShade="BF"/>
        <w:sz w:val="26"/>
        <w:szCs w:val="26"/>
      </w:rPr>
    </w:pPr>
    <w:sdt>
      <w:sdtPr>
        <w:rPr>
          <w:rFonts w:asciiTheme="majorHAnsi" w:eastAsiaTheme="majorEastAsia" w:hAnsiTheme="majorHAnsi" w:cstheme="majorBidi"/>
          <w:color w:val="B6332E" w:themeColor="accent1" w:themeShade="BF"/>
        </w:rPr>
        <w:alias w:val="Title"/>
        <w:tag w:val=""/>
        <w:id w:val="-417559458"/>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B6332E" w:themeColor="accent1" w:themeShade="BF"/>
          </w:rPr>
          <w:t>Banco de Gâmetas GAM</w:t>
        </w:r>
      </w:sdtContent>
    </w:sdt>
  </w:p>
  <w:p w14:paraId="0A6894BA" w14:textId="77777777" w:rsidR="0072233D" w:rsidRDefault="0072233D">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03F059DE"/>
    <w:lvl w:ilvl="0">
      <w:start w:val="1"/>
      <w:numFmt w:val="decimal"/>
      <w:pStyle w:val="Listanumerada"/>
      <w:suff w:val="nothing"/>
      <w:lvlText w:val="%1"/>
      <w:lvlJc w:val="left"/>
      <w:pPr>
        <w:ind w:left="360" w:hanging="288"/>
      </w:pPr>
      <w:rPr>
        <w:rFonts w:hint="default"/>
      </w:rPr>
    </w:lvl>
  </w:abstractNum>
  <w:abstractNum w:abstractNumId="1" w15:restartNumberingAfterBreak="0">
    <w:nsid w:val="005B49BA"/>
    <w:multiLevelType w:val="multilevel"/>
    <w:tmpl w:val="6C7EA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310EE0"/>
    <w:multiLevelType w:val="multilevel"/>
    <w:tmpl w:val="949A4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8B2A55"/>
    <w:multiLevelType w:val="hybridMultilevel"/>
    <w:tmpl w:val="5754AB4C"/>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4" w15:restartNumberingAfterBreak="0">
    <w:nsid w:val="091C2402"/>
    <w:multiLevelType w:val="hybridMultilevel"/>
    <w:tmpl w:val="537E88BE"/>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5" w15:restartNumberingAfterBreak="0">
    <w:nsid w:val="0D6F146A"/>
    <w:multiLevelType w:val="hybridMultilevel"/>
    <w:tmpl w:val="D4844EFA"/>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6" w15:restartNumberingAfterBreak="0">
    <w:nsid w:val="0E08732A"/>
    <w:multiLevelType w:val="multilevel"/>
    <w:tmpl w:val="E1D44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F5017BC"/>
    <w:multiLevelType w:val="multilevel"/>
    <w:tmpl w:val="6E868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02058E0"/>
    <w:multiLevelType w:val="hybridMultilevel"/>
    <w:tmpl w:val="9A041D76"/>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9" w15:restartNumberingAfterBreak="0">
    <w:nsid w:val="10AF3583"/>
    <w:multiLevelType w:val="multilevel"/>
    <w:tmpl w:val="4CC8F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2A87045"/>
    <w:multiLevelType w:val="hybridMultilevel"/>
    <w:tmpl w:val="A9409692"/>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11" w15:restartNumberingAfterBreak="0">
    <w:nsid w:val="13E31FF5"/>
    <w:multiLevelType w:val="multilevel"/>
    <w:tmpl w:val="825EF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68067E7"/>
    <w:multiLevelType w:val="hybridMultilevel"/>
    <w:tmpl w:val="A4B0904E"/>
    <w:lvl w:ilvl="0" w:tplc="08160001">
      <w:start w:val="1"/>
      <w:numFmt w:val="bullet"/>
      <w:lvlText w:val=""/>
      <w:lvlJc w:val="left"/>
      <w:pPr>
        <w:ind w:left="2160" w:hanging="360"/>
      </w:pPr>
      <w:rPr>
        <w:rFonts w:ascii="Symbol" w:hAnsi="Symbol" w:hint="default"/>
      </w:rPr>
    </w:lvl>
    <w:lvl w:ilvl="1" w:tplc="08160003" w:tentative="1">
      <w:start w:val="1"/>
      <w:numFmt w:val="bullet"/>
      <w:lvlText w:val="o"/>
      <w:lvlJc w:val="left"/>
      <w:pPr>
        <w:ind w:left="2880" w:hanging="360"/>
      </w:pPr>
      <w:rPr>
        <w:rFonts w:ascii="Courier New" w:hAnsi="Courier New" w:cs="Courier New" w:hint="default"/>
      </w:rPr>
    </w:lvl>
    <w:lvl w:ilvl="2" w:tplc="08160005" w:tentative="1">
      <w:start w:val="1"/>
      <w:numFmt w:val="bullet"/>
      <w:lvlText w:val=""/>
      <w:lvlJc w:val="left"/>
      <w:pPr>
        <w:ind w:left="3600" w:hanging="360"/>
      </w:pPr>
      <w:rPr>
        <w:rFonts w:ascii="Wingdings" w:hAnsi="Wingdings" w:hint="default"/>
      </w:rPr>
    </w:lvl>
    <w:lvl w:ilvl="3" w:tplc="08160001" w:tentative="1">
      <w:start w:val="1"/>
      <w:numFmt w:val="bullet"/>
      <w:lvlText w:val=""/>
      <w:lvlJc w:val="left"/>
      <w:pPr>
        <w:ind w:left="4320" w:hanging="360"/>
      </w:pPr>
      <w:rPr>
        <w:rFonts w:ascii="Symbol" w:hAnsi="Symbol" w:hint="default"/>
      </w:rPr>
    </w:lvl>
    <w:lvl w:ilvl="4" w:tplc="08160003" w:tentative="1">
      <w:start w:val="1"/>
      <w:numFmt w:val="bullet"/>
      <w:lvlText w:val="o"/>
      <w:lvlJc w:val="left"/>
      <w:pPr>
        <w:ind w:left="5040" w:hanging="360"/>
      </w:pPr>
      <w:rPr>
        <w:rFonts w:ascii="Courier New" w:hAnsi="Courier New" w:cs="Courier New" w:hint="default"/>
      </w:rPr>
    </w:lvl>
    <w:lvl w:ilvl="5" w:tplc="08160005" w:tentative="1">
      <w:start w:val="1"/>
      <w:numFmt w:val="bullet"/>
      <w:lvlText w:val=""/>
      <w:lvlJc w:val="left"/>
      <w:pPr>
        <w:ind w:left="5760" w:hanging="360"/>
      </w:pPr>
      <w:rPr>
        <w:rFonts w:ascii="Wingdings" w:hAnsi="Wingdings" w:hint="default"/>
      </w:rPr>
    </w:lvl>
    <w:lvl w:ilvl="6" w:tplc="08160001" w:tentative="1">
      <w:start w:val="1"/>
      <w:numFmt w:val="bullet"/>
      <w:lvlText w:val=""/>
      <w:lvlJc w:val="left"/>
      <w:pPr>
        <w:ind w:left="6480" w:hanging="360"/>
      </w:pPr>
      <w:rPr>
        <w:rFonts w:ascii="Symbol" w:hAnsi="Symbol" w:hint="default"/>
      </w:rPr>
    </w:lvl>
    <w:lvl w:ilvl="7" w:tplc="08160003" w:tentative="1">
      <w:start w:val="1"/>
      <w:numFmt w:val="bullet"/>
      <w:lvlText w:val="o"/>
      <w:lvlJc w:val="left"/>
      <w:pPr>
        <w:ind w:left="7200" w:hanging="360"/>
      </w:pPr>
      <w:rPr>
        <w:rFonts w:ascii="Courier New" w:hAnsi="Courier New" w:cs="Courier New" w:hint="default"/>
      </w:rPr>
    </w:lvl>
    <w:lvl w:ilvl="8" w:tplc="08160005" w:tentative="1">
      <w:start w:val="1"/>
      <w:numFmt w:val="bullet"/>
      <w:lvlText w:val=""/>
      <w:lvlJc w:val="left"/>
      <w:pPr>
        <w:ind w:left="7920" w:hanging="360"/>
      </w:pPr>
      <w:rPr>
        <w:rFonts w:ascii="Wingdings" w:hAnsi="Wingdings" w:hint="default"/>
      </w:rPr>
    </w:lvl>
  </w:abstractNum>
  <w:abstractNum w:abstractNumId="13" w15:restartNumberingAfterBreak="0">
    <w:nsid w:val="179B3D15"/>
    <w:multiLevelType w:val="multilevel"/>
    <w:tmpl w:val="206AD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A7777FC"/>
    <w:multiLevelType w:val="hybridMultilevel"/>
    <w:tmpl w:val="80EA12A4"/>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15" w15:restartNumberingAfterBreak="0">
    <w:nsid w:val="1AE57474"/>
    <w:multiLevelType w:val="hybridMultilevel"/>
    <w:tmpl w:val="254E78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B4C7679"/>
    <w:multiLevelType w:val="hybridMultilevel"/>
    <w:tmpl w:val="77509C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1DEE7878"/>
    <w:multiLevelType w:val="hybridMultilevel"/>
    <w:tmpl w:val="E2C6447A"/>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18" w15:restartNumberingAfterBreak="0">
    <w:nsid w:val="203A12E7"/>
    <w:multiLevelType w:val="hybridMultilevel"/>
    <w:tmpl w:val="A6745578"/>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19" w15:restartNumberingAfterBreak="0">
    <w:nsid w:val="23065328"/>
    <w:multiLevelType w:val="hybridMultilevel"/>
    <w:tmpl w:val="D29E8366"/>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20" w15:restartNumberingAfterBreak="0">
    <w:nsid w:val="257530E0"/>
    <w:multiLevelType w:val="hybridMultilevel"/>
    <w:tmpl w:val="5FCA5570"/>
    <w:lvl w:ilvl="0" w:tplc="3F7AB34E">
      <w:start w:val="1"/>
      <w:numFmt w:val="decimal"/>
      <w:lvlText w:val="%1."/>
      <w:lvlJc w:val="left"/>
      <w:pPr>
        <w:ind w:left="1080" w:hanging="360"/>
      </w:pPr>
      <w:rPr>
        <w:rFonts w:hint="default"/>
      </w:r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21" w15:restartNumberingAfterBreak="0">
    <w:nsid w:val="25F2691E"/>
    <w:multiLevelType w:val="hybridMultilevel"/>
    <w:tmpl w:val="C414BED4"/>
    <w:lvl w:ilvl="0" w:tplc="08160001">
      <w:start w:val="1"/>
      <w:numFmt w:val="bullet"/>
      <w:lvlText w:val=""/>
      <w:lvlJc w:val="left"/>
      <w:pPr>
        <w:ind w:left="1008" w:hanging="360"/>
      </w:pPr>
      <w:rPr>
        <w:rFonts w:ascii="Symbol" w:hAnsi="Symbol" w:hint="default"/>
      </w:rPr>
    </w:lvl>
    <w:lvl w:ilvl="1" w:tplc="08160003">
      <w:start w:val="1"/>
      <w:numFmt w:val="bullet"/>
      <w:lvlText w:val="o"/>
      <w:lvlJc w:val="left"/>
      <w:pPr>
        <w:ind w:left="1728" w:hanging="360"/>
      </w:pPr>
      <w:rPr>
        <w:rFonts w:ascii="Courier New" w:hAnsi="Courier New" w:cs="Courier New" w:hint="default"/>
      </w:rPr>
    </w:lvl>
    <w:lvl w:ilvl="2" w:tplc="08160005">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22" w15:restartNumberingAfterBreak="0">
    <w:nsid w:val="283F32FB"/>
    <w:multiLevelType w:val="multilevel"/>
    <w:tmpl w:val="F92EF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0671066"/>
    <w:multiLevelType w:val="hybridMultilevel"/>
    <w:tmpl w:val="A5CAA53E"/>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24" w15:restartNumberingAfterBreak="0">
    <w:nsid w:val="314A2C5D"/>
    <w:multiLevelType w:val="multilevel"/>
    <w:tmpl w:val="426EF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19B4294"/>
    <w:multiLevelType w:val="multilevel"/>
    <w:tmpl w:val="AFCCB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4A607DB"/>
    <w:multiLevelType w:val="multilevel"/>
    <w:tmpl w:val="10AC170E"/>
    <w:lvl w:ilvl="0">
      <w:start w:val="3"/>
      <w:numFmt w:val="decimal"/>
      <w:lvlText w:val="%1"/>
      <w:lvlJc w:val="left"/>
      <w:pPr>
        <w:ind w:left="360" w:hanging="360"/>
      </w:pPr>
      <w:rPr>
        <w:rFonts w:hint="default"/>
      </w:rPr>
    </w:lvl>
    <w:lvl w:ilvl="1">
      <w:start w:val="1"/>
      <w:numFmt w:val="decimal"/>
      <w:pStyle w:val="Cabealho2"/>
      <w:lvlText w:val="%1.%2"/>
      <w:lvlJc w:val="left"/>
      <w:pPr>
        <w:ind w:left="144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Cabealho3"/>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36551D2A"/>
    <w:multiLevelType w:val="hybridMultilevel"/>
    <w:tmpl w:val="1ADCCEDE"/>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28" w15:restartNumberingAfterBreak="0">
    <w:nsid w:val="38CC2C8A"/>
    <w:multiLevelType w:val="multilevel"/>
    <w:tmpl w:val="D5F0F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98A12E7"/>
    <w:multiLevelType w:val="hybridMultilevel"/>
    <w:tmpl w:val="1C123CB4"/>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30" w15:restartNumberingAfterBreak="0">
    <w:nsid w:val="3A811A49"/>
    <w:multiLevelType w:val="multilevel"/>
    <w:tmpl w:val="360AA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B7702C9"/>
    <w:multiLevelType w:val="hybridMultilevel"/>
    <w:tmpl w:val="2FD2F5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3FB9674A"/>
    <w:multiLevelType w:val="multilevel"/>
    <w:tmpl w:val="8F927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FDD3C0C"/>
    <w:multiLevelType w:val="hybridMultilevel"/>
    <w:tmpl w:val="8F461926"/>
    <w:lvl w:ilvl="0" w:tplc="08160001">
      <w:start w:val="1"/>
      <w:numFmt w:val="bullet"/>
      <w:lvlText w:val=""/>
      <w:lvlJc w:val="left"/>
      <w:pPr>
        <w:ind w:left="2160" w:hanging="360"/>
      </w:pPr>
      <w:rPr>
        <w:rFonts w:ascii="Symbol" w:hAnsi="Symbol" w:hint="default"/>
      </w:rPr>
    </w:lvl>
    <w:lvl w:ilvl="1" w:tplc="08160003">
      <w:start w:val="1"/>
      <w:numFmt w:val="bullet"/>
      <w:lvlText w:val="o"/>
      <w:lvlJc w:val="left"/>
      <w:pPr>
        <w:ind w:left="2880" w:hanging="360"/>
      </w:pPr>
      <w:rPr>
        <w:rFonts w:ascii="Courier New" w:hAnsi="Courier New" w:cs="Courier New" w:hint="default"/>
      </w:rPr>
    </w:lvl>
    <w:lvl w:ilvl="2" w:tplc="08160005">
      <w:start w:val="1"/>
      <w:numFmt w:val="bullet"/>
      <w:lvlText w:val=""/>
      <w:lvlJc w:val="left"/>
      <w:pPr>
        <w:ind w:left="3600" w:hanging="360"/>
      </w:pPr>
      <w:rPr>
        <w:rFonts w:ascii="Wingdings" w:hAnsi="Wingdings" w:hint="default"/>
      </w:rPr>
    </w:lvl>
    <w:lvl w:ilvl="3" w:tplc="08160001" w:tentative="1">
      <w:start w:val="1"/>
      <w:numFmt w:val="bullet"/>
      <w:lvlText w:val=""/>
      <w:lvlJc w:val="left"/>
      <w:pPr>
        <w:ind w:left="4320" w:hanging="360"/>
      </w:pPr>
      <w:rPr>
        <w:rFonts w:ascii="Symbol" w:hAnsi="Symbol" w:hint="default"/>
      </w:rPr>
    </w:lvl>
    <w:lvl w:ilvl="4" w:tplc="08160003" w:tentative="1">
      <w:start w:val="1"/>
      <w:numFmt w:val="bullet"/>
      <w:lvlText w:val="o"/>
      <w:lvlJc w:val="left"/>
      <w:pPr>
        <w:ind w:left="5040" w:hanging="360"/>
      </w:pPr>
      <w:rPr>
        <w:rFonts w:ascii="Courier New" w:hAnsi="Courier New" w:cs="Courier New" w:hint="default"/>
      </w:rPr>
    </w:lvl>
    <w:lvl w:ilvl="5" w:tplc="08160005" w:tentative="1">
      <w:start w:val="1"/>
      <w:numFmt w:val="bullet"/>
      <w:lvlText w:val=""/>
      <w:lvlJc w:val="left"/>
      <w:pPr>
        <w:ind w:left="5760" w:hanging="360"/>
      </w:pPr>
      <w:rPr>
        <w:rFonts w:ascii="Wingdings" w:hAnsi="Wingdings" w:hint="default"/>
      </w:rPr>
    </w:lvl>
    <w:lvl w:ilvl="6" w:tplc="08160001" w:tentative="1">
      <w:start w:val="1"/>
      <w:numFmt w:val="bullet"/>
      <w:lvlText w:val=""/>
      <w:lvlJc w:val="left"/>
      <w:pPr>
        <w:ind w:left="6480" w:hanging="360"/>
      </w:pPr>
      <w:rPr>
        <w:rFonts w:ascii="Symbol" w:hAnsi="Symbol" w:hint="default"/>
      </w:rPr>
    </w:lvl>
    <w:lvl w:ilvl="7" w:tplc="08160003" w:tentative="1">
      <w:start w:val="1"/>
      <w:numFmt w:val="bullet"/>
      <w:lvlText w:val="o"/>
      <w:lvlJc w:val="left"/>
      <w:pPr>
        <w:ind w:left="7200" w:hanging="360"/>
      </w:pPr>
      <w:rPr>
        <w:rFonts w:ascii="Courier New" w:hAnsi="Courier New" w:cs="Courier New" w:hint="default"/>
      </w:rPr>
    </w:lvl>
    <w:lvl w:ilvl="8" w:tplc="08160005" w:tentative="1">
      <w:start w:val="1"/>
      <w:numFmt w:val="bullet"/>
      <w:lvlText w:val=""/>
      <w:lvlJc w:val="left"/>
      <w:pPr>
        <w:ind w:left="7920" w:hanging="360"/>
      </w:pPr>
      <w:rPr>
        <w:rFonts w:ascii="Wingdings" w:hAnsi="Wingdings" w:hint="default"/>
      </w:rPr>
    </w:lvl>
  </w:abstractNum>
  <w:abstractNum w:abstractNumId="34" w15:restartNumberingAfterBreak="0">
    <w:nsid w:val="40FB165E"/>
    <w:multiLevelType w:val="hybridMultilevel"/>
    <w:tmpl w:val="4C5828F0"/>
    <w:lvl w:ilvl="0" w:tplc="EA184B6E">
      <w:start w:val="1"/>
      <w:numFmt w:val="bullet"/>
      <w:pStyle w:val="Listacommarcas"/>
      <w:lvlText w:val=""/>
      <w:lvlJc w:val="left"/>
      <w:pPr>
        <w:tabs>
          <w:tab w:val="num" w:pos="144"/>
        </w:tabs>
        <w:ind w:left="144" w:hanging="144"/>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41B45FB7"/>
    <w:multiLevelType w:val="hybridMultilevel"/>
    <w:tmpl w:val="79983C06"/>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36" w15:restartNumberingAfterBreak="0">
    <w:nsid w:val="4339137D"/>
    <w:multiLevelType w:val="hybridMultilevel"/>
    <w:tmpl w:val="C1E283A6"/>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37" w15:restartNumberingAfterBreak="0">
    <w:nsid w:val="433D308D"/>
    <w:multiLevelType w:val="hybridMultilevel"/>
    <w:tmpl w:val="79E01A94"/>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38" w15:restartNumberingAfterBreak="0">
    <w:nsid w:val="44E84983"/>
    <w:multiLevelType w:val="hybridMultilevel"/>
    <w:tmpl w:val="DA8E339A"/>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39" w15:restartNumberingAfterBreak="0">
    <w:nsid w:val="4B257E4B"/>
    <w:multiLevelType w:val="hybridMultilevel"/>
    <w:tmpl w:val="C62E62D6"/>
    <w:lvl w:ilvl="0" w:tplc="08160001">
      <w:start w:val="1"/>
      <w:numFmt w:val="bullet"/>
      <w:lvlText w:val=""/>
      <w:lvlJc w:val="left"/>
      <w:pPr>
        <w:ind w:left="2160" w:hanging="360"/>
      </w:pPr>
      <w:rPr>
        <w:rFonts w:ascii="Symbol" w:hAnsi="Symbol" w:hint="default"/>
      </w:rPr>
    </w:lvl>
    <w:lvl w:ilvl="1" w:tplc="08160003" w:tentative="1">
      <w:start w:val="1"/>
      <w:numFmt w:val="bullet"/>
      <w:lvlText w:val="o"/>
      <w:lvlJc w:val="left"/>
      <w:pPr>
        <w:ind w:left="2880" w:hanging="360"/>
      </w:pPr>
      <w:rPr>
        <w:rFonts w:ascii="Courier New" w:hAnsi="Courier New" w:cs="Courier New" w:hint="default"/>
      </w:rPr>
    </w:lvl>
    <w:lvl w:ilvl="2" w:tplc="08160005" w:tentative="1">
      <w:start w:val="1"/>
      <w:numFmt w:val="bullet"/>
      <w:lvlText w:val=""/>
      <w:lvlJc w:val="left"/>
      <w:pPr>
        <w:ind w:left="3600" w:hanging="360"/>
      </w:pPr>
      <w:rPr>
        <w:rFonts w:ascii="Wingdings" w:hAnsi="Wingdings" w:hint="default"/>
      </w:rPr>
    </w:lvl>
    <w:lvl w:ilvl="3" w:tplc="08160001" w:tentative="1">
      <w:start w:val="1"/>
      <w:numFmt w:val="bullet"/>
      <w:lvlText w:val=""/>
      <w:lvlJc w:val="left"/>
      <w:pPr>
        <w:ind w:left="4320" w:hanging="360"/>
      </w:pPr>
      <w:rPr>
        <w:rFonts w:ascii="Symbol" w:hAnsi="Symbol" w:hint="default"/>
      </w:rPr>
    </w:lvl>
    <w:lvl w:ilvl="4" w:tplc="08160003" w:tentative="1">
      <w:start w:val="1"/>
      <w:numFmt w:val="bullet"/>
      <w:lvlText w:val="o"/>
      <w:lvlJc w:val="left"/>
      <w:pPr>
        <w:ind w:left="5040" w:hanging="360"/>
      </w:pPr>
      <w:rPr>
        <w:rFonts w:ascii="Courier New" w:hAnsi="Courier New" w:cs="Courier New" w:hint="default"/>
      </w:rPr>
    </w:lvl>
    <w:lvl w:ilvl="5" w:tplc="08160005" w:tentative="1">
      <w:start w:val="1"/>
      <w:numFmt w:val="bullet"/>
      <w:lvlText w:val=""/>
      <w:lvlJc w:val="left"/>
      <w:pPr>
        <w:ind w:left="5760" w:hanging="360"/>
      </w:pPr>
      <w:rPr>
        <w:rFonts w:ascii="Wingdings" w:hAnsi="Wingdings" w:hint="default"/>
      </w:rPr>
    </w:lvl>
    <w:lvl w:ilvl="6" w:tplc="08160001" w:tentative="1">
      <w:start w:val="1"/>
      <w:numFmt w:val="bullet"/>
      <w:lvlText w:val=""/>
      <w:lvlJc w:val="left"/>
      <w:pPr>
        <w:ind w:left="6480" w:hanging="360"/>
      </w:pPr>
      <w:rPr>
        <w:rFonts w:ascii="Symbol" w:hAnsi="Symbol" w:hint="default"/>
      </w:rPr>
    </w:lvl>
    <w:lvl w:ilvl="7" w:tplc="08160003" w:tentative="1">
      <w:start w:val="1"/>
      <w:numFmt w:val="bullet"/>
      <w:lvlText w:val="o"/>
      <w:lvlJc w:val="left"/>
      <w:pPr>
        <w:ind w:left="7200" w:hanging="360"/>
      </w:pPr>
      <w:rPr>
        <w:rFonts w:ascii="Courier New" w:hAnsi="Courier New" w:cs="Courier New" w:hint="default"/>
      </w:rPr>
    </w:lvl>
    <w:lvl w:ilvl="8" w:tplc="08160005" w:tentative="1">
      <w:start w:val="1"/>
      <w:numFmt w:val="bullet"/>
      <w:lvlText w:val=""/>
      <w:lvlJc w:val="left"/>
      <w:pPr>
        <w:ind w:left="7920" w:hanging="360"/>
      </w:pPr>
      <w:rPr>
        <w:rFonts w:ascii="Wingdings" w:hAnsi="Wingdings" w:hint="default"/>
      </w:rPr>
    </w:lvl>
  </w:abstractNum>
  <w:abstractNum w:abstractNumId="40" w15:restartNumberingAfterBreak="0">
    <w:nsid w:val="52890E83"/>
    <w:multiLevelType w:val="hybridMultilevel"/>
    <w:tmpl w:val="F136532C"/>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41" w15:restartNumberingAfterBreak="0">
    <w:nsid w:val="53EE1076"/>
    <w:multiLevelType w:val="multilevel"/>
    <w:tmpl w:val="537C4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5B839E9"/>
    <w:multiLevelType w:val="hybridMultilevel"/>
    <w:tmpl w:val="23D401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3" w15:restartNumberingAfterBreak="0">
    <w:nsid w:val="58E17575"/>
    <w:multiLevelType w:val="hybridMultilevel"/>
    <w:tmpl w:val="42C8667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4" w15:restartNumberingAfterBreak="0">
    <w:nsid w:val="5ACA3C16"/>
    <w:multiLevelType w:val="hybridMultilevel"/>
    <w:tmpl w:val="EDE0554A"/>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45" w15:restartNumberingAfterBreak="0">
    <w:nsid w:val="5BDF40F7"/>
    <w:multiLevelType w:val="hybridMultilevel"/>
    <w:tmpl w:val="FBA8DF32"/>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46" w15:restartNumberingAfterBreak="0">
    <w:nsid w:val="5D181AD0"/>
    <w:multiLevelType w:val="multilevel"/>
    <w:tmpl w:val="C29C7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E9369F3"/>
    <w:multiLevelType w:val="multilevel"/>
    <w:tmpl w:val="AAF2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1A40CC8"/>
    <w:multiLevelType w:val="hybridMultilevel"/>
    <w:tmpl w:val="1B002B78"/>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49" w15:restartNumberingAfterBreak="0">
    <w:nsid w:val="65071CC1"/>
    <w:multiLevelType w:val="multilevel"/>
    <w:tmpl w:val="B4967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76552B4"/>
    <w:multiLevelType w:val="multilevel"/>
    <w:tmpl w:val="4F2245F2"/>
    <w:lvl w:ilvl="0">
      <w:start w:val="1"/>
      <w:numFmt w:val="decimal"/>
      <w:pStyle w:val="Cabealho1"/>
      <w:lvlText w:val="%1"/>
      <w:lvlJc w:val="left"/>
      <w:pPr>
        <w:ind w:left="719" w:hanging="435"/>
      </w:pPr>
      <w:rPr>
        <w:rFonts w:hint="default"/>
      </w:rPr>
    </w:lvl>
    <w:lvl w:ilvl="1">
      <w:start w:val="1"/>
      <w:numFmt w:val="decimal"/>
      <w:lvlText w:val="%1.%2"/>
      <w:lvlJc w:val="left"/>
      <w:pPr>
        <w:ind w:left="864" w:hanging="57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1" w15:restartNumberingAfterBreak="0">
    <w:nsid w:val="68277541"/>
    <w:multiLevelType w:val="hybridMultilevel"/>
    <w:tmpl w:val="29528908"/>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52" w15:restartNumberingAfterBreak="0">
    <w:nsid w:val="68B4043A"/>
    <w:multiLevelType w:val="hybridMultilevel"/>
    <w:tmpl w:val="C5B8A98A"/>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53" w15:restartNumberingAfterBreak="0">
    <w:nsid w:val="6B9F05B7"/>
    <w:multiLevelType w:val="hybridMultilevel"/>
    <w:tmpl w:val="C4D221A2"/>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54" w15:restartNumberingAfterBreak="0">
    <w:nsid w:val="6D330622"/>
    <w:multiLevelType w:val="multilevel"/>
    <w:tmpl w:val="CA20C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0A65BEB"/>
    <w:multiLevelType w:val="hybridMultilevel"/>
    <w:tmpl w:val="015EA9D4"/>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56" w15:restartNumberingAfterBreak="0">
    <w:nsid w:val="72707792"/>
    <w:multiLevelType w:val="hybridMultilevel"/>
    <w:tmpl w:val="FD5E9EF6"/>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57" w15:restartNumberingAfterBreak="0">
    <w:nsid w:val="73B66D1D"/>
    <w:multiLevelType w:val="hybridMultilevel"/>
    <w:tmpl w:val="7CD8CB0A"/>
    <w:lvl w:ilvl="0" w:tplc="0816000F">
      <w:start w:val="1"/>
      <w:numFmt w:val="decimal"/>
      <w:lvlText w:val="%1."/>
      <w:lvlJc w:val="left"/>
      <w:pPr>
        <w:ind w:left="2160" w:hanging="360"/>
      </w:pPr>
    </w:lvl>
    <w:lvl w:ilvl="1" w:tplc="08160019">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58" w15:restartNumberingAfterBreak="0">
    <w:nsid w:val="74EF4876"/>
    <w:multiLevelType w:val="multilevel"/>
    <w:tmpl w:val="47AC1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6E16AE8"/>
    <w:multiLevelType w:val="hybridMultilevel"/>
    <w:tmpl w:val="3F5AF1D6"/>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60" w15:restartNumberingAfterBreak="0">
    <w:nsid w:val="782F6B3F"/>
    <w:multiLevelType w:val="multilevel"/>
    <w:tmpl w:val="3236C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B400D88"/>
    <w:multiLevelType w:val="hybridMultilevel"/>
    <w:tmpl w:val="88AE1AAA"/>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62" w15:restartNumberingAfterBreak="0">
    <w:nsid w:val="7E42050B"/>
    <w:multiLevelType w:val="multilevel"/>
    <w:tmpl w:val="3E023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E6A79FF"/>
    <w:multiLevelType w:val="multilevel"/>
    <w:tmpl w:val="08F01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4"/>
  </w:num>
  <w:num w:numId="2">
    <w:abstractNumId w:val="26"/>
  </w:num>
  <w:num w:numId="3">
    <w:abstractNumId w:val="50"/>
  </w:num>
  <w:num w:numId="4">
    <w:abstractNumId w:val="0"/>
  </w:num>
  <w:num w:numId="5">
    <w:abstractNumId w:val="16"/>
  </w:num>
  <w:num w:numId="6">
    <w:abstractNumId w:val="20"/>
  </w:num>
  <w:num w:numId="7">
    <w:abstractNumId w:val="10"/>
  </w:num>
  <w:num w:numId="8">
    <w:abstractNumId w:val="33"/>
  </w:num>
  <w:num w:numId="9">
    <w:abstractNumId w:val="39"/>
  </w:num>
  <w:num w:numId="10">
    <w:abstractNumId w:val="12"/>
  </w:num>
  <w:num w:numId="11">
    <w:abstractNumId w:val="23"/>
  </w:num>
  <w:num w:numId="12">
    <w:abstractNumId w:val="55"/>
  </w:num>
  <w:num w:numId="13">
    <w:abstractNumId w:val="36"/>
  </w:num>
  <w:num w:numId="14">
    <w:abstractNumId w:val="30"/>
  </w:num>
  <w:num w:numId="15">
    <w:abstractNumId w:val="63"/>
  </w:num>
  <w:num w:numId="16">
    <w:abstractNumId w:val="6"/>
  </w:num>
  <w:num w:numId="17">
    <w:abstractNumId w:val="2"/>
  </w:num>
  <w:num w:numId="18">
    <w:abstractNumId w:val="62"/>
  </w:num>
  <w:num w:numId="19">
    <w:abstractNumId w:val="46"/>
  </w:num>
  <w:num w:numId="20">
    <w:abstractNumId w:val="25"/>
  </w:num>
  <w:num w:numId="21">
    <w:abstractNumId w:val="28"/>
  </w:num>
  <w:num w:numId="22">
    <w:abstractNumId w:val="22"/>
  </w:num>
  <w:num w:numId="23">
    <w:abstractNumId w:val="11"/>
  </w:num>
  <w:num w:numId="24">
    <w:abstractNumId w:val="41"/>
  </w:num>
  <w:num w:numId="25">
    <w:abstractNumId w:val="13"/>
  </w:num>
  <w:num w:numId="26">
    <w:abstractNumId w:val="58"/>
  </w:num>
  <w:num w:numId="27">
    <w:abstractNumId w:val="54"/>
  </w:num>
  <w:num w:numId="28">
    <w:abstractNumId w:val="24"/>
  </w:num>
  <w:num w:numId="29">
    <w:abstractNumId w:val="9"/>
  </w:num>
  <w:num w:numId="30">
    <w:abstractNumId w:val="32"/>
  </w:num>
  <w:num w:numId="31">
    <w:abstractNumId w:val="7"/>
  </w:num>
  <w:num w:numId="32">
    <w:abstractNumId w:val="47"/>
  </w:num>
  <w:num w:numId="33">
    <w:abstractNumId w:val="1"/>
  </w:num>
  <w:num w:numId="34">
    <w:abstractNumId w:val="60"/>
  </w:num>
  <w:num w:numId="35">
    <w:abstractNumId w:val="49"/>
  </w:num>
  <w:num w:numId="36">
    <w:abstractNumId w:val="29"/>
  </w:num>
  <w:num w:numId="37">
    <w:abstractNumId w:val="44"/>
  </w:num>
  <w:num w:numId="38">
    <w:abstractNumId w:val="42"/>
  </w:num>
  <w:num w:numId="39">
    <w:abstractNumId w:val="31"/>
  </w:num>
  <w:num w:numId="40">
    <w:abstractNumId w:val="43"/>
  </w:num>
  <w:num w:numId="41">
    <w:abstractNumId w:val="27"/>
  </w:num>
  <w:num w:numId="42">
    <w:abstractNumId w:val="53"/>
  </w:num>
  <w:num w:numId="43">
    <w:abstractNumId w:val="18"/>
  </w:num>
  <w:num w:numId="44">
    <w:abstractNumId w:val="14"/>
  </w:num>
  <w:num w:numId="45">
    <w:abstractNumId w:val="8"/>
  </w:num>
  <w:num w:numId="46">
    <w:abstractNumId w:val="45"/>
  </w:num>
  <w:num w:numId="47">
    <w:abstractNumId w:val="35"/>
  </w:num>
  <w:num w:numId="48">
    <w:abstractNumId w:val="3"/>
  </w:num>
  <w:num w:numId="49">
    <w:abstractNumId w:val="4"/>
  </w:num>
  <w:num w:numId="50">
    <w:abstractNumId w:val="48"/>
  </w:num>
  <w:num w:numId="51">
    <w:abstractNumId w:val="56"/>
  </w:num>
  <w:num w:numId="52">
    <w:abstractNumId w:val="59"/>
  </w:num>
  <w:num w:numId="53">
    <w:abstractNumId w:val="37"/>
  </w:num>
  <w:num w:numId="54">
    <w:abstractNumId w:val="38"/>
  </w:num>
  <w:num w:numId="55">
    <w:abstractNumId w:val="5"/>
  </w:num>
  <w:num w:numId="56">
    <w:abstractNumId w:val="57"/>
  </w:num>
  <w:num w:numId="57">
    <w:abstractNumId w:val="17"/>
  </w:num>
  <w:num w:numId="58">
    <w:abstractNumId w:val="19"/>
  </w:num>
  <w:num w:numId="59">
    <w:abstractNumId w:val="52"/>
  </w:num>
  <w:num w:numId="60">
    <w:abstractNumId w:val="40"/>
  </w:num>
  <w:num w:numId="61">
    <w:abstractNumId w:val="51"/>
  </w:num>
  <w:num w:numId="62">
    <w:abstractNumId w:val="61"/>
  </w:num>
  <w:num w:numId="63">
    <w:abstractNumId w:val="2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21"/>
  </w:num>
  <w:num w:numId="65">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2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15"/>
  </w:num>
  <w:num w:numId="68">
    <w:abstractNumId w:val="26"/>
    <w:lvlOverride w:ilvl="0">
      <w:startOverride w:val="4"/>
    </w:lvlOverride>
  </w:num>
  <w:num w:numId="69">
    <w:abstractNumId w:val="2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activeWritingStyle w:appName="MSWord" w:lang="pt-PT" w:vendorID="64" w:dllVersion="0" w:nlCheck="1" w:checkStyle="0"/>
  <w:activeWritingStyle w:appName="MSWord" w:lang="en-US" w:vendorID="64" w:dllVersion="0" w:nlCheck="1" w:checkStyle="0"/>
  <w:activeWritingStyle w:appName="MSWord" w:lang="en-US" w:vendorID="64" w:dllVersion="6" w:nlCheck="1" w:checkStyle="1"/>
  <w:activeWritingStyle w:appName="MSWord" w:lang="en-US" w:vendorID="64" w:dllVersion="131078" w:nlCheck="1" w:checkStyle="1"/>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78C0"/>
    <w:rsid w:val="00003D7B"/>
    <w:rsid w:val="00014BE4"/>
    <w:rsid w:val="0002385A"/>
    <w:rsid w:val="000247BC"/>
    <w:rsid w:val="00030324"/>
    <w:rsid w:val="00031FC7"/>
    <w:rsid w:val="000329B0"/>
    <w:rsid w:val="0003629C"/>
    <w:rsid w:val="00040AB3"/>
    <w:rsid w:val="00046BCE"/>
    <w:rsid w:val="00053CC1"/>
    <w:rsid w:val="0005651A"/>
    <w:rsid w:val="0006282F"/>
    <w:rsid w:val="000676BC"/>
    <w:rsid w:val="00070C19"/>
    <w:rsid w:val="00071C3C"/>
    <w:rsid w:val="0007265A"/>
    <w:rsid w:val="000749A4"/>
    <w:rsid w:val="00074B66"/>
    <w:rsid w:val="000801F4"/>
    <w:rsid w:val="000825F4"/>
    <w:rsid w:val="00084E04"/>
    <w:rsid w:val="000A2B76"/>
    <w:rsid w:val="000A4B61"/>
    <w:rsid w:val="000A6BFC"/>
    <w:rsid w:val="000B172B"/>
    <w:rsid w:val="000B4042"/>
    <w:rsid w:val="000B4099"/>
    <w:rsid w:val="000B5AFB"/>
    <w:rsid w:val="000C643F"/>
    <w:rsid w:val="000C76DD"/>
    <w:rsid w:val="000D1CCA"/>
    <w:rsid w:val="000E596E"/>
    <w:rsid w:val="000F40BE"/>
    <w:rsid w:val="000F5423"/>
    <w:rsid w:val="000F6892"/>
    <w:rsid w:val="00105548"/>
    <w:rsid w:val="00105A33"/>
    <w:rsid w:val="00106DE3"/>
    <w:rsid w:val="0010701F"/>
    <w:rsid w:val="00107127"/>
    <w:rsid w:val="00111DB1"/>
    <w:rsid w:val="001131A9"/>
    <w:rsid w:val="001151C7"/>
    <w:rsid w:val="0012189D"/>
    <w:rsid w:val="00124108"/>
    <w:rsid w:val="001437EF"/>
    <w:rsid w:val="00157B77"/>
    <w:rsid w:val="00160147"/>
    <w:rsid w:val="00166AC3"/>
    <w:rsid w:val="0016717C"/>
    <w:rsid w:val="001743A8"/>
    <w:rsid w:val="0017491F"/>
    <w:rsid w:val="0017687F"/>
    <w:rsid w:val="00176FB1"/>
    <w:rsid w:val="0018189A"/>
    <w:rsid w:val="001853FA"/>
    <w:rsid w:val="0018597A"/>
    <w:rsid w:val="00186C3A"/>
    <w:rsid w:val="00192865"/>
    <w:rsid w:val="001A172B"/>
    <w:rsid w:val="001A1EE6"/>
    <w:rsid w:val="001A2168"/>
    <w:rsid w:val="001A663D"/>
    <w:rsid w:val="001B11E6"/>
    <w:rsid w:val="001B1316"/>
    <w:rsid w:val="001B17D4"/>
    <w:rsid w:val="001B232D"/>
    <w:rsid w:val="001B4740"/>
    <w:rsid w:val="001B73EA"/>
    <w:rsid w:val="001B758E"/>
    <w:rsid w:val="001C0A5B"/>
    <w:rsid w:val="001C1AAE"/>
    <w:rsid w:val="001C262A"/>
    <w:rsid w:val="001C5CE7"/>
    <w:rsid w:val="001D3CFD"/>
    <w:rsid w:val="001E78E6"/>
    <w:rsid w:val="001F016E"/>
    <w:rsid w:val="001F1CBC"/>
    <w:rsid w:val="001F7D16"/>
    <w:rsid w:val="00202828"/>
    <w:rsid w:val="00206FDC"/>
    <w:rsid w:val="00216135"/>
    <w:rsid w:val="00220186"/>
    <w:rsid w:val="0022096E"/>
    <w:rsid w:val="002257BD"/>
    <w:rsid w:val="00231924"/>
    <w:rsid w:val="00231CA5"/>
    <w:rsid w:val="0023218F"/>
    <w:rsid w:val="0024472E"/>
    <w:rsid w:val="00250C0F"/>
    <w:rsid w:val="00256AED"/>
    <w:rsid w:val="002578C0"/>
    <w:rsid w:val="00266950"/>
    <w:rsid w:val="00280067"/>
    <w:rsid w:val="00283CB2"/>
    <w:rsid w:val="00290A0D"/>
    <w:rsid w:val="00293573"/>
    <w:rsid w:val="002A3C30"/>
    <w:rsid w:val="002B01B1"/>
    <w:rsid w:val="002B4902"/>
    <w:rsid w:val="002B5B72"/>
    <w:rsid w:val="002C231B"/>
    <w:rsid w:val="002E061C"/>
    <w:rsid w:val="002E7144"/>
    <w:rsid w:val="002F1101"/>
    <w:rsid w:val="002F2511"/>
    <w:rsid w:val="002F2EBF"/>
    <w:rsid w:val="002F5BB4"/>
    <w:rsid w:val="002F7354"/>
    <w:rsid w:val="0030019D"/>
    <w:rsid w:val="0030442B"/>
    <w:rsid w:val="00305884"/>
    <w:rsid w:val="00311CCC"/>
    <w:rsid w:val="00314140"/>
    <w:rsid w:val="003173C9"/>
    <w:rsid w:val="003206F6"/>
    <w:rsid w:val="003243C7"/>
    <w:rsid w:val="00335153"/>
    <w:rsid w:val="00336580"/>
    <w:rsid w:val="00347CBB"/>
    <w:rsid w:val="0035003E"/>
    <w:rsid w:val="003506BE"/>
    <w:rsid w:val="003510B3"/>
    <w:rsid w:val="0035247E"/>
    <w:rsid w:val="0035679D"/>
    <w:rsid w:val="00357A41"/>
    <w:rsid w:val="00363E0E"/>
    <w:rsid w:val="00364586"/>
    <w:rsid w:val="00364B2F"/>
    <w:rsid w:val="00365636"/>
    <w:rsid w:val="00365F5A"/>
    <w:rsid w:val="003701F4"/>
    <w:rsid w:val="0038122D"/>
    <w:rsid w:val="00382E72"/>
    <w:rsid w:val="00385D9E"/>
    <w:rsid w:val="00387F31"/>
    <w:rsid w:val="0039456F"/>
    <w:rsid w:val="003967A7"/>
    <w:rsid w:val="003A1DF0"/>
    <w:rsid w:val="003C3951"/>
    <w:rsid w:val="003C63E7"/>
    <w:rsid w:val="003E06E8"/>
    <w:rsid w:val="003E5069"/>
    <w:rsid w:val="003E60E9"/>
    <w:rsid w:val="003F20D5"/>
    <w:rsid w:val="003F302C"/>
    <w:rsid w:val="00400B90"/>
    <w:rsid w:val="00402C08"/>
    <w:rsid w:val="00403604"/>
    <w:rsid w:val="00403EAC"/>
    <w:rsid w:val="00404367"/>
    <w:rsid w:val="00406DE7"/>
    <w:rsid w:val="00407DE2"/>
    <w:rsid w:val="00411ABC"/>
    <w:rsid w:val="00412256"/>
    <w:rsid w:val="00415A3C"/>
    <w:rsid w:val="0042573D"/>
    <w:rsid w:val="00426F30"/>
    <w:rsid w:val="00432596"/>
    <w:rsid w:val="004343A9"/>
    <w:rsid w:val="004511B9"/>
    <w:rsid w:val="00451CCA"/>
    <w:rsid w:val="004640D1"/>
    <w:rsid w:val="00473F93"/>
    <w:rsid w:val="0047734B"/>
    <w:rsid w:val="00477A91"/>
    <w:rsid w:val="00483D9C"/>
    <w:rsid w:val="004842F8"/>
    <w:rsid w:val="004846B5"/>
    <w:rsid w:val="00490432"/>
    <w:rsid w:val="00490BFB"/>
    <w:rsid w:val="00496938"/>
    <w:rsid w:val="004A44B1"/>
    <w:rsid w:val="004B32B1"/>
    <w:rsid w:val="004B36D8"/>
    <w:rsid w:val="004B3D19"/>
    <w:rsid w:val="004C5DDD"/>
    <w:rsid w:val="004D2020"/>
    <w:rsid w:val="004D2304"/>
    <w:rsid w:val="004D3304"/>
    <w:rsid w:val="004E0C8B"/>
    <w:rsid w:val="004E4BF8"/>
    <w:rsid w:val="004E58DE"/>
    <w:rsid w:val="004F0DE6"/>
    <w:rsid w:val="004F6E81"/>
    <w:rsid w:val="005066FE"/>
    <w:rsid w:val="0050743C"/>
    <w:rsid w:val="00511AF1"/>
    <w:rsid w:val="00511EE5"/>
    <w:rsid w:val="005212DE"/>
    <w:rsid w:val="00522F95"/>
    <w:rsid w:val="005259B1"/>
    <w:rsid w:val="005371B6"/>
    <w:rsid w:val="005428AA"/>
    <w:rsid w:val="005444EC"/>
    <w:rsid w:val="00545C50"/>
    <w:rsid w:val="00546562"/>
    <w:rsid w:val="00547045"/>
    <w:rsid w:val="00556335"/>
    <w:rsid w:val="00557ED2"/>
    <w:rsid w:val="005712E6"/>
    <w:rsid w:val="0057221E"/>
    <w:rsid w:val="005831AE"/>
    <w:rsid w:val="00592FE1"/>
    <w:rsid w:val="005939D8"/>
    <w:rsid w:val="005A6598"/>
    <w:rsid w:val="005B243C"/>
    <w:rsid w:val="005B68C0"/>
    <w:rsid w:val="005C4283"/>
    <w:rsid w:val="005E2EE3"/>
    <w:rsid w:val="005E332E"/>
    <w:rsid w:val="005E4176"/>
    <w:rsid w:val="005E536C"/>
    <w:rsid w:val="005E6B4D"/>
    <w:rsid w:val="005E7339"/>
    <w:rsid w:val="005F6CF7"/>
    <w:rsid w:val="00602397"/>
    <w:rsid w:val="006039E6"/>
    <w:rsid w:val="00620718"/>
    <w:rsid w:val="00621A76"/>
    <w:rsid w:val="006234C0"/>
    <w:rsid w:val="00625BB0"/>
    <w:rsid w:val="00625EF7"/>
    <w:rsid w:val="00632C90"/>
    <w:rsid w:val="00633D15"/>
    <w:rsid w:val="00636A91"/>
    <w:rsid w:val="00644AE0"/>
    <w:rsid w:val="0064592D"/>
    <w:rsid w:val="00647054"/>
    <w:rsid w:val="006524FB"/>
    <w:rsid w:val="00653980"/>
    <w:rsid w:val="00653CC3"/>
    <w:rsid w:val="00654444"/>
    <w:rsid w:val="00654B7A"/>
    <w:rsid w:val="0066112C"/>
    <w:rsid w:val="0066159D"/>
    <w:rsid w:val="00663959"/>
    <w:rsid w:val="0066712E"/>
    <w:rsid w:val="00672E23"/>
    <w:rsid w:val="00681B94"/>
    <w:rsid w:val="006876F2"/>
    <w:rsid w:val="006926D3"/>
    <w:rsid w:val="006929CC"/>
    <w:rsid w:val="00693B24"/>
    <w:rsid w:val="006A5637"/>
    <w:rsid w:val="006A72AC"/>
    <w:rsid w:val="006C7188"/>
    <w:rsid w:val="006E027A"/>
    <w:rsid w:val="006E06B3"/>
    <w:rsid w:val="006F1608"/>
    <w:rsid w:val="006F2896"/>
    <w:rsid w:val="006F4DC5"/>
    <w:rsid w:val="006F56A6"/>
    <w:rsid w:val="0070306E"/>
    <w:rsid w:val="00704019"/>
    <w:rsid w:val="0072233D"/>
    <w:rsid w:val="00724A24"/>
    <w:rsid w:val="007255A7"/>
    <w:rsid w:val="00735567"/>
    <w:rsid w:val="00735DFC"/>
    <w:rsid w:val="007373CE"/>
    <w:rsid w:val="0074286F"/>
    <w:rsid w:val="00750054"/>
    <w:rsid w:val="00761370"/>
    <w:rsid w:val="0076248B"/>
    <w:rsid w:val="00766C32"/>
    <w:rsid w:val="00771035"/>
    <w:rsid w:val="00774739"/>
    <w:rsid w:val="007833FA"/>
    <w:rsid w:val="00784578"/>
    <w:rsid w:val="007B224B"/>
    <w:rsid w:val="007C2B9F"/>
    <w:rsid w:val="007C6FBA"/>
    <w:rsid w:val="007D5045"/>
    <w:rsid w:val="007E70C4"/>
    <w:rsid w:val="007F4607"/>
    <w:rsid w:val="007F5E7B"/>
    <w:rsid w:val="007F6313"/>
    <w:rsid w:val="008012E5"/>
    <w:rsid w:val="0080532D"/>
    <w:rsid w:val="00807033"/>
    <w:rsid w:val="0081100A"/>
    <w:rsid w:val="00812BFE"/>
    <w:rsid w:val="008156A3"/>
    <w:rsid w:val="0081624B"/>
    <w:rsid w:val="00823155"/>
    <w:rsid w:val="00832AC8"/>
    <w:rsid w:val="00836D8A"/>
    <w:rsid w:val="00840638"/>
    <w:rsid w:val="008445D9"/>
    <w:rsid w:val="008468FB"/>
    <w:rsid w:val="00847093"/>
    <w:rsid w:val="00847B7E"/>
    <w:rsid w:val="00850CDF"/>
    <w:rsid w:val="00851898"/>
    <w:rsid w:val="008543AF"/>
    <w:rsid w:val="0085598A"/>
    <w:rsid w:val="00856326"/>
    <w:rsid w:val="00860965"/>
    <w:rsid w:val="0086378E"/>
    <w:rsid w:val="00867A2F"/>
    <w:rsid w:val="0087010C"/>
    <w:rsid w:val="00870214"/>
    <w:rsid w:val="00872833"/>
    <w:rsid w:val="00873462"/>
    <w:rsid w:val="0087396B"/>
    <w:rsid w:val="00875462"/>
    <w:rsid w:val="008802E3"/>
    <w:rsid w:val="00883B67"/>
    <w:rsid w:val="00887E91"/>
    <w:rsid w:val="008A03A8"/>
    <w:rsid w:val="008A1DD2"/>
    <w:rsid w:val="008A45AB"/>
    <w:rsid w:val="008B7143"/>
    <w:rsid w:val="008C24A1"/>
    <w:rsid w:val="008D1346"/>
    <w:rsid w:val="008D16DD"/>
    <w:rsid w:val="008D3D4B"/>
    <w:rsid w:val="008D61E1"/>
    <w:rsid w:val="008D6AD0"/>
    <w:rsid w:val="008E5D7A"/>
    <w:rsid w:val="008F09F4"/>
    <w:rsid w:val="008F6F76"/>
    <w:rsid w:val="008F752B"/>
    <w:rsid w:val="00901309"/>
    <w:rsid w:val="00903E7F"/>
    <w:rsid w:val="00903EE0"/>
    <w:rsid w:val="009046C2"/>
    <w:rsid w:val="009106A4"/>
    <w:rsid w:val="009258CA"/>
    <w:rsid w:val="00930D8B"/>
    <w:rsid w:val="0093111A"/>
    <w:rsid w:val="00934E99"/>
    <w:rsid w:val="0094371A"/>
    <w:rsid w:val="00944695"/>
    <w:rsid w:val="00946955"/>
    <w:rsid w:val="00946DFB"/>
    <w:rsid w:val="00981448"/>
    <w:rsid w:val="00983B6C"/>
    <w:rsid w:val="0098618D"/>
    <w:rsid w:val="00991137"/>
    <w:rsid w:val="009923F4"/>
    <w:rsid w:val="0099560B"/>
    <w:rsid w:val="009B16A4"/>
    <w:rsid w:val="009B6215"/>
    <w:rsid w:val="009B6552"/>
    <w:rsid w:val="009C44EE"/>
    <w:rsid w:val="009C62B1"/>
    <w:rsid w:val="009D15C6"/>
    <w:rsid w:val="009D3CD4"/>
    <w:rsid w:val="009D5D96"/>
    <w:rsid w:val="009E25F4"/>
    <w:rsid w:val="009E4AB2"/>
    <w:rsid w:val="009F0085"/>
    <w:rsid w:val="009F460D"/>
    <w:rsid w:val="00A004F7"/>
    <w:rsid w:val="00A01A58"/>
    <w:rsid w:val="00A03D43"/>
    <w:rsid w:val="00A07B6C"/>
    <w:rsid w:val="00A11B4A"/>
    <w:rsid w:val="00A15785"/>
    <w:rsid w:val="00A21149"/>
    <w:rsid w:val="00A25EC7"/>
    <w:rsid w:val="00A34BAD"/>
    <w:rsid w:val="00A40A2A"/>
    <w:rsid w:val="00A428A0"/>
    <w:rsid w:val="00A43360"/>
    <w:rsid w:val="00A45484"/>
    <w:rsid w:val="00A464B6"/>
    <w:rsid w:val="00A516BF"/>
    <w:rsid w:val="00A52A1A"/>
    <w:rsid w:val="00A54347"/>
    <w:rsid w:val="00A555DD"/>
    <w:rsid w:val="00A5631E"/>
    <w:rsid w:val="00A636E5"/>
    <w:rsid w:val="00A722E1"/>
    <w:rsid w:val="00A808F5"/>
    <w:rsid w:val="00A828F7"/>
    <w:rsid w:val="00AA1654"/>
    <w:rsid w:val="00AA3912"/>
    <w:rsid w:val="00AB01BB"/>
    <w:rsid w:val="00AB737F"/>
    <w:rsid w:val="00AD390C"/>
    <w:rsid w:val="00AD3E14"/>
    <w:rsid w:val="00AD6EF0"/>
    <w:rsid w:val="00AD7E68"/>
    <w:rsid w:val="00AE168A"/>
    <w:rsid w:val="00AE2069"/>
    <w:rsid w:val="00AE2C7A"/>
    <w:rsid w:val="00B02226"/>
    <w:rsid w:val="00B10582"/>
    <w:rsid w:val="00B11020"/>
    <w:rsid w:val="00B12DFC"/>
    <w:rsid w:val="00B16295"/>
    <w:rsid w:val="00B262AE"/>
    <w:rsid w:val="00B33058"/>
    <w:rsid w:val="00B3532B"/>
    <w:rsid w:val="00B36805"/>
    <w:rsid w:val="00B43024"/>
    <w:rsid w:val="00B51EC4"/>
    <w:rsid w:val="00B57BEF"/>
    <w:rsid w:val="00B652E6"/>
    <w:rsid w:val="00B65F1E"/>
    <w:rsid w:val="00B66A04"/>
    <w:rsid w:val="00B66AE6"/>
    <w:rsid w:val="00B67ACE"/>
    <w:rsid w:val="00B7168F"/>
    <w:rsid w:val="00B7326A"/>
    <w:rsid w:val="00B74F7D"/>
    <w:rsid w:val="00B86C1C"/>
    <w:rsid w:val="00B90F4D"/>
    <w:rsid w:val="00B944B5"/>
    <w:rsid w:val="00BB1891"/>
    <w:rsid w:val="00BC64F9"/>
    <w:rsid w:val="00BC7DBB"/>
    <w:rsid w:val="00BD6546"/>
    <w:rsid w:val="00BD6F06"/>
    <w:rsid w:val="00BD78A0"/>
    <w:rsid w:val="00BE524E"/>
    <w:rsid w:val="00BF087D"/>
    <w:rsid w:val="00BF1618"/>
    <w:rsid w:val="00BF3AA5"/>
    <w:rsid w:val="00BF7D74"/>
    <w:rsid w:val="00C04CF4"/>
    <w:rsid w:val="00C13BAF"/>
    <w:rsid w:val="00C178BC"/>
    <w:rsid w:val="00C17B53"/>
    <w:rsid w:val="00C267C3"/>
    <w:rsid w:val="00C27A03"/>
    <w:rsid w:val="00C31B35"/>
    <w:rsid w:val="00C34FB6"/>
    <w:rsid w:val="00C40DFC"/>
    <w:rsid w:val="00C46E66"/>
    <w:rsid w:val="00C519EF"/>
    <w:rsid w:val="00C52727"/>
    <w:rsid w:val="00C57848"/>
    <w:rsid w:val="00C63C45"/>
    <w:rsid w:val="00C6583F"/>
    <w:rsid w:val="00C70EEC"/>
    <w:rsid w:val="00C74476"/>
    <w:rsid w:val="00C848D9"/>
    <w:rsid w:val="00C84F7A"/>
    <w:rsid w:val="00C91CE5"/>
    <w:rsid w:val="00C95518"/>
    <w:rsid w:val="00C967F4"/>
    <w:rsid w:val="00CA25E4"/>
    <w:rsid w:val="00CB13D3"/>
    <w:rsid w:val="00CB4ABB"/>
    <w:rsid w:val="00CC27A3"/>
    <w:rsid w:val="00CC33F7"/>
    <w:rsid w:val="00CC4CC3"/>
    <w:rsid w:val="00CC5D74"/>
    <w:rsid w:val="00CD1B7F"/>
    <w:rsid w:val="00CD25A9"/>
    <w:rsid w:val="00CD2E29"/>
    <w:rsid w:val="00CD5554"/>
    <w:rsid w:val="00CE002A"/>
    <w:rsid w:val="00CE31E6"/>
    <w:rsid w:val="00CE4875"/>
    <w:rsid w:val="00CF6722"/>
    <w:rsid w:val="00D05CF4"/>
    <w:rsid w:val="00D06DE7"/>
    <w:rsid w:val="00D15F0B"/>
    <w:rsid w:val="00D20459"/>
    <w:rsid w:val="00D2132E"/>
    <w:rsid w:val="00D24442"/>
    <w:rsid w:val="00D335AE"/>
    <w:rsid w:val="00D36C27"/>
    <w:rsid w:val="00D377E8"/>
    <w:rsid w:val="00D40FC9"/>
    <w:rsid w:val="00D448A1"/>
    <w:rsid w:val="00D47A9A"/>
    <w:rsid w:val="00D53997"/>
    <w:rsid w:val="00D57C62"/>
    <w:rsid w:val="00D602A0"/>
    <w:rsid w:val="00D60F27"/>
    <w:rsid w:val="00D707F7"/>
    <w:rsid w:val="00D738F5"/>
    <w:rsid w:val="00D80FDB"/>
    <w:rsid w:val="00D82A89"/>
    <w:rsid w:val="00D95680"/>
    <w:rsid w:val="00D96747"/>
    <w:rsid w:val="00D9726A"/>
    <w:rsid w:val="00DA0500"/>
    <w:rsid w:val="00DA25C4"/>
    <w:rsid w:val="00DA522A"/>
    <w:rsid w:val="00DA5DE2"/>
    <w:rsid w:val="00DB4474"/>
    <w:rsid w:val="00DB5187"/>
    <w:rsid w:val="00DB5580"/>
    <w:rsid w:val="00DB7F07"/>
    <w:rsid w:val="00DC3373"/>
    <w:rsid w:val="00DC7503"/>
    <w:rsid w:val="00DC77DB"/>
    <w:rsid w:val="00DD5405"/>
    <w:rsid w:val="00DD5FB6"/>
    <w:rsid w:val="00DD70FE"/>
    <w:rsid w:val="00DE34A5"/>
    <w:rsid w:val="00DE7CDD"/>
    <w:rsid w:val="00DF0C71"/>
    <w:rsid w:val="00DF10A9"/>
    <w:rsid w:val="00DF5594"/>
    <w:rsid w:val="00E01138"/>
    <w:rsid w:val="00E05E31"/>
    <w:rsid w:val="00E11C29"/>
    <w:rsid w:val="00E14C19"/>
    <w:rsid w:val="00E15B9A"/>
    <w:rsid w:val="00E16C06"/>
    <w:rsid w:val="00E22BB6"/>
    <w:rsid w:val="00E23533"/>
    <w:rsid w:val="00E243F9"/>
    <w:rsid w:val="00E2690D"/>
    <w:rsid w:val="00E302B9"/>
    <w:rsid w:val="00E338A5"/>
    <w:rsid w:val="00E4144A"/>
    <w:rsid w:val="00E4680B"/>
    <w:rsid w:val="00E46946"/>
    <w:rsid w:val="00E5161F"/>
    <w:rsid w:val="00E55579"/>
    <w:rsid w:val="00E6268E"/>
    <w:rsid w:val="00E73E47"/>
    <w:rsid w:val="00E8027D"/>
    <w:rsid w:val="00E8133D"/>
    <w:rsid w:val="00E87469"/>
    <w:rsid w:val="00EA0A7A"/>
    <w:rsid w:val="00EA2B19"/>
    <w:rsid w:val="00EA31B6"/>
    <w:rsid w:val="00EB4D65"/>
    <w:rsid w:val="00EB4F7F"/>
    <w:rsid w:val="00EC13FE"/>
    <w:rsid w:val="00EC3AB7"/>
    <w:rsid w:val="00EC58F5"/>
    <w:rsid w:val="00ED177B"/>
    <w:rsid w:val="00ED2654"/>
    <w:rsid w:val="00ED389D"/>
    <w:rsid w:val="00ED4E23"/>
    <w:rsid w:val="00EE4A31"/>
    <w:rsid w:val="00EE6879"/>
    <w:rsid w:val="00EF1DB1"/>
    <w:rsid w:val="00EF1E68"/>
    <w:rsid w:val="00EF4C5E"/>
    <w:rsid w:val="00EF6C09"/>
    <w:rsid w:val="00F050CA"/>
    <w:rsid w:val="00F07203"/>
    <w:rsid w:val="00F11544"/>
    <w:rsid w:val="00F12536"/>
    <w:rsid w:val="00F15C73"/>
    <w:rsid w:val="00F201A5"/>
    <w:rsid w:val="00F335F8"/>
    <w:rsid w:val="00F40492"/>
    <w:rsid w:val="00F41171"/>
    <w:rsid w:val="00F424A5"/>
    <w:rsid w:val="00F42DE5"/>
    <w:rsid w:val="00F52D09"/>
    <w:rsid w:val="00F536F5"/>
    <w:rsid w:val="00F53C01"/>
    <w:rsid w:val="00F55DD8"/>
    <w:rsid w:val="00F60E15"/>
    <w:rsid w:val="00F820A4"/>
    <w:rsid w:val="00F84F59"/>
    <w:rsid w:val="00FA0E14"/>
    <w:rsid w:val="00FA13CD"/>
    <w:rsid w:val="00FA7695"/>
    <w:rsid w:val="00FB1511"/>
    <w:rsid w:val="00FB3034"/>
    <w:rsid w:val="00FB4D5A"/>
    <w:rsid w:val="00FB5F7E"/>
    <w:rsid w:val="00FC10B2"/>
    <w:rsid w:val="00FC6BE2"/>
    <w:rsid w:val="00FC786E"/>
    <w:rsid w:val="00FD26FD"/>
    <w:rsid w:val="00FD35F2"/>
    <w:rsid w:val="00FE2A85"/>
    <w:rsid w:val="00FE2CDA"/>
    <w:rsid w:val="00FE37BE"/>
    <w:rsid w:val="00FF31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45EF83"/>
  <w15:chartTrackingRefBased/>
  <w15:docId w15:val="{9A4BCCF0-3F76-4177-9940-2C75EE4B40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404040" w:themeColor="text1" w:themeTint="BF"/>
        <w:sz w:val="18"/>
        <w:lang w:val="en-US" w:eastAsia="ja-JP" w:bidi="ar-SA"/>
      </w:rPr>
    </w:rPrDefault>
    <w:pPrDefault>
      <w:pPr>
        <w:spacing w:after="120"/>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5B72"/>
    <w:pPr>
      <w:ind w:left="288"/>
    </w:pPr>
    <w:rPr>
      <w:sz w:val="22"/>
      <w:szCs w:val="22"/>
      <w:lang w:val="pt-PT"/>
    </w:rPr>
  </w:style>
  <w:style w:type="paragraph" w:styleId="Cabealho1">
    <w:name w:val="heading 1"/>
    <w:basedOn w:val="Normal"/>
    <w:next w:val="Normal"/>
    <w:link w:val="Cabealho1Carter"/>
    <w:uiPriority w:val="1"/>
    <w:qFormat/>
    <w:rsid w:val="00E16C06"/>
    <w:pPr>
      <w:keepNext/>
      <w:keepLines/>
      <w:numPr>
        <w:numId w:val="3"/>
      </w:numPr>
      <w:spacing w:before="560" w:after="180"/>
      <w:outlineLvl w:val="0"/>
    </w:pPr>
    <w:rPr>
      <w:rFonts w:asciiTheme="majorHAnsi" w:eastAsiaTheme="majorEastAsia" w:hAnsiTheme="majorHAnsi" w:cstheme="majorBidi"/>
      <w:b/>
      <w:bCs/>
      <w:color w:val="D6615C" w:themeColor="accent1"/>
      <w:sz w:val="28"/>
      <w:szCs w:val="28"/>
    </w:rPr>
  </w:style>
  <w:style w:type="paragraph" w:styleId="Cabealho2">
    <w:name w:val="heading 2"/>
    <w:basedOn w:val="Cabealho1"/>
    <w:next w:val="Normal"/>
    <w:link w:val="Cabealho2Carter"/>
    <w:autoRedefine/>
    <w:uiPriority w:val="1"/>
    <w:unhideWhenUsed/>
    <w:qFormat/>
    <w:rsid w:val="008D3D4B"/>
    <w:pPr>
      <w:numPr>
        <w:ilvl w:val="1"/>
        <w:numId w:val="2"/>
      </w:numPr>
      <w:outlineLvl w:val="1"/>
    </w:pPr>
  </w:style>
  <w:style w:type="paragraph" w:styleId="Cabealho3">
    <w:name w:val="heading 3"/>
    <w:basedOn w:val="Cabealho2"/>
    <w:next w:val="Normal"/>
    <w:link w:val="Cabealho3Carter"/>
    <w:uiPriority w:val="9"/>
    <w:unhideWhenUsed/>
    <w:qFormat/>
    <w:rsid w:val="006A5637"/>
    <w:pPr>
      <w:numPr>
        <w:ilvl w:val="2"/>
      </w:numPr>
      <w:outlineLvl w:val="2"/>
    </w:pPr>
    <w:rPr>
      <w:sz w:val="24"/>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1Carter">
    <w:name w:val="Cabeçalho 1 Caráter"/>
    <w:basedOn w:val="Tipodeletrapredefinidodopargrafo"/>
    <w:link w:val="Cabealho1"/>
    <w:uiPriority w:val="1"/>
    <w:rsid w:val="00E16C06"/>
    <w:rPr>
      <w:rFonts w:asciiTheme="majorHAnsi" w:eastAsiaTheme="majorEastAsia" w:hAnsiTheme="majorHAnsi" w:cstheme="majorBidi"/>
      <w:b/>
      <w:bCs/>
      <w:color w:val="D6615C" w:themeColor="accent1"/>
      <w:sz w:val="28"/>
      <w:szCs w:val="28"/>
      <w:lang w:val="pt-PT"/>
    </w:rPr>
  </w:style>
  <w:style w:type="character" w:customStyle="1" w:styleId="Cabealho2Carter">
    <w:name w:val="Cabeçalho 2 Caráter"/>
    <w:basedOn w:val="Tipodeletrapredefinidodopargrafo"/>
    <w:link w:val="Cabealho2"/>
    <w:uiPriority w:val="1"/>
    <w:rsid w:val="008D3D4B"/>
    <w:rPr>
      <w:rFonts w:asciiTheme="majorHAnsi" w:eastAsiaTheme="majorEastAsia" w:hAnsiTheme="majorHAnsi" w:cstheme="majorBidi"/>
      <w:b/>
      <w:bCs/>
      <w:color w:val="D6615C" w:themeColor="accent1"/>
      <w:sz w:val="28"/>
      <w:szCs w:val="28"/>
      <w:lang w:val="pt-PT"/>
    </w:rPr>
  </w:style>
  <w:style w:type="character" w:customStyle="1" w:styleId="Cabealho3Carter">
    <w:name w:val="Cabeçalho 3 Caráter"/>
    <w:basedOn w:val="Tipodeletrapredefinidodopargrafo"/>
    <w:link w:val="Cabealho3"/>
    <w:uiPriority w:val="9"/>
    <w:rsid w:val="006A5637"/>
    <w:rPr>
      <w:rFonts w:asciiTheme="majorHAnsi" w:eastAsiaTheme="majorEastAsia" w:hAnsiTheme="majorHAnsi" w:cstheme="majorBidi"/>
      <w:b/>
      <w:bCs/>
      <w:color w:val="D6615C" w:themeColor="accent1"/>
      <w:sz w:val="24"/>
      <w:szCs w:val="24"/>
      <w:lang w:val="pt-PT"/>
    </w:rPr>
  </w:style>
  <w:style w:type="paragraph" w:styleId="Ttulo">
    <w:name w:val="Title"/>
    <w:basedOn w:val="Normal"/>
    <w:next w:val="Normal"/>
    <w:link w:val="TtuloCarter"/>
    <w:qFormat/>
    <w:pPr>
      <w:spacing w:after="80"/>
      <w:contextualSpacing/>
    </w:pPr>
    <w:rPr>
      <w:rFonts w:asciiTheme="majorHAnsi" w:eastAsiaTheme="majorEastAsia" w:hAnsiTheme="majorHAnsi" w:cstheme="majorBidi"/>
      <w:b/>
      <w:bCs/>
      <w:color w:val="D6615C" w:themeColor="accent1"/>
      <w:spacing w:val="-10"/>
      <w:kern w:val="28"/>
      <w:sz w:val="44"/>
    </w:rPr>
  </w:style>
  <w:style w:type="character" w:customStyle="1" w:styleId="TtuloCarter">
    <w:name w:val="Título Caráter"/>
    <w:basedOn w:val="Tipodeletrapredefinidodopargrafo"/>
    <w:link w:val="Ttulo"/>
    <w:uiPriority w:val="2"/>
    <w:rPr>
      <w:rFonts w:asciiTheme="majorHAnsi" w:eastAsiaTheme="majorEastAsia" w:hAnsiTheme="majorHAnsi" w:cstheme="majorBidi"/>
      <w:b/>
      <w:bCs/>
      <w:color w:val="D6615C" w:themeColor="accent1"/>
      <w:spacing w:val="-10"/>
      <w:kern w:val="28"/>
      <w:sz w:val="44"/>
    </w:rPr>
  </w:style>
  <w:style w:type="paragraph" w:styleId="Subttulo">
    <w:name w:val="Subtitle"/>
    <w:basedOn w:val="Normal"/>
    <w:next w:val="Normal"/>
    <w:link w:val="SubttuloCarter"/>
    <w:uiPriority w:val="3"/>
    <w:qFormat/>
    <w:pPr>
      <w:numPr>
        <w:ilvl w:val="1"/>
      </w:numPr>
      <w:spacing w:after="800"/>
      <w:ind w:left="288"/>
    </w:pPr>
    <w:rPr>
      <w:b/>
      <w:bCs/>
      <w:color w:val="262626" w:themeColor="text1" w:themeTint="D9"/>
      <w:spacing w:val="15"/>
      <w:sz w:val="24"/>
    </w:rPr>
  </w:style>
  <w:style w:type="character" w:customStyle="1" w:styleId="SubttuloCarter">
    <w:name w:val="Subtítulo Caráter"/>
    <w:basedOn w:val="Tipodeletrapredefinidodopargrafo"/>
    <w:link w:val="Subttulo"/>
    <w:uiPriority w:val="3"/>
    <w:rPr>
      <w:b/>
      <w:bCs/>
      <w:color w:val="262626" w:themeColor="text1" w:themeTint="D9"/>
      <w:spacing w:val="15"/>
      <w:sz w:val="24"/>
    </w:rPr>
  </w:style>
  <w:style w:type="character" w:styleId="TextodoMarcadordePosio">
    <w:name w:val="Placeholder Text"/>
    <w:basedOn w:val="Tipodeletrapredefinidodopargrafo"/>
    <w:uiPriority w:val="99"/>
    <w:semiHidden/>
    <w:rPr>
      <w:color w:val="808080"/>
    </w:rPr>
  </w:style>
  <w:style w:type="table" w:styleId="Tabelacomgrelha">
    <w:name w:val="Table Grid"/>
    <w:basedOn w:val="Tabelanormal"/>
    <w:uiPriority w:val="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acommarcas">
    <w:name w:val="List Bullet"/>
    <w:basedOn w:val="Normal"/>
    <w:uiPriority w:val="1"/>
    <w:unhideWhenUsed/>
    <w:qFormat/>
    <w:pPr>
      <w:numPr>
        <w:numId w:val="1"/>
      </w:numPr>
    </w:pPr>
  </w:style>
  <w:style w:type="character" w:styleId="Forte">
    <w:name w:val="Strong"/>
    <w:basedOn w:val="Tipodeletrapredefinidodopargrafo"/>
    <w:uiPriority w:val="22"/>
    <w:qFormat/>
    <w:rPr>
      <w:b/>
      <w:bCs/>
      <w:color w:val="262626" w:themeColor="text1" w:themeTint="D9"/>
    </w:rPr>
  </w:style>
  <w:style w:type="table" w:customStyle="1" w:styleId="SyllabusTable-NoBorders">
    <w:name w:val="Syllabus Table - No Borders"/>
    <w:basedOn w:val="Tabelanormal"/>
    <w:uiPriority w:val="99"/>
    <w:pPr>
      <w:spacing w:after="0"/>
    </w:pPr>
    <w:tblPr>
      <w:tblCellMar>
        <w:left w:w="0" w:type="dxa"/>
        <w:right w:w="0" w:type="dxa"/>
      </w:tblCellMar>
    </w:tblPr>
    <w:tblStylePr w:type="firstRow">
      <w:pPr>
        <w:wordWrap/>
        <w:spacing w:afterLines="0" w:after="80" w:afterAutospacing="0"/>
      </w:pPr>
      <w:rPr>
        <w:rFonts w:asciiTheme="majorHAnsi" w:hAnsiTheme="majorHAnsi"/>
        <w:b/>
        <w:color w:val="D6615C" w:themeColor="accent1"/>
        <w:sz w:val="20"/>
      </w:rPr>
    </w:tblStylePr>
  </w:style>
  <w:style w:type="paragraph" w:styleId="SemEspaamento">
    <w:name w:val="No Spacing"/>
    <w:link w:val="SemEspaamentoCarter"/>
    <w:uiPriority w:val="1"/>
    <w:qFormat/>
    <w:pPr>
      <w:spacing w:after="0"/>
    </w:pPr>
  </w:style>
  <w:style w:type="character" w:customStyle="1" w:styleId="SemEspaamentoCarter">
    <w:name w:val="Sem Espaçamento Caráter"/>
    <w:basedOn w:val="Tipodeletrapredefinidodopargrafo"/>
    <w:link w:val="SemEspaamento"/>
    <w:uiPriority w:val="1"/>
    <w:rsid w:val="005E2EE3"/>
  </w:style>
  <w:style w:type="table" w:customStyle="1" w:styleId="SyllabusTable-withBorders">
    <w:name w:val="Syllabus Table - with Borders"/>
    <w:basedOn w:val="Tabelanormal"/>
    <w:uiPriority w:val="99"/>
    <w:pPr>
      <w:spacing w:before="80" w:after="80"/>
    </w:pPr>
    <w:tblPr>
      <w:tblBorders>
        <w:bottom w:val="single" w:sz="4" w:space="0" w:color="D6615C" w:themeColor="accent1"/>
        <w:insideH w:val="single" w:sz="4" w:space="0" w:color="BFBFBF" w:themeColor="background1" w:themeShade="BF"/>
      </w:tblBorders>
      <w:tblCellMar>
        <w:left w:w="0" w:type="dxa"/>
        <w:right w:w="0" w:type="dxa"/>
      </w:tblCellMar>
    </w:tblPr>
    <w:tblStylePr w:type="firstRow">
      <w:pPr>
        <w:wordWrap/>
        <w:spacing w:beforeLines="0" w:before="0" w:beforeAutospacing="0" w:afterLines="0" w:after="80" w:afterAutospacing="0"/>
      </w:pPr>
      <w:rPr>
        <w:rFonts w:asciiTheme="majorHAnsi" w:hAnsiTheme="majorHAnsi"/>
        <w:b/>
        <w:color w:val="D6615C" w:themeColor="accent1"/>
        <w:sz w:val="20"/>
      </w:rPr>
      <w:tblPr/>
      <w:tcPr>
        <w:tcBorders>
          <w:top w:val="nil"/>
          <w:left w:val="nil"/>
          <w:bottom w:val="single" w:sz="4" w:space="0" w:color="D6615C" w:themeColor="accent1"/>
          <w:right w:val="nil"/>
          <w:insideH w:val="nil"/>
          <w:insideV w:val="nil"/>
          <w:tl2br w:val="nil"/>
          <w:tr2bl w:val="nil"/>
        </w:tcBorders>
      </w:tcPr>
    </w:tblStylePr>
    <w:tblStylePr w:type="firstCol">
      <w:rPr>
        <w:b/>
        <w:color w:val="262626" w:themeColor="text1" w:themeTint="D9"/>
      </w:rPr>
    </w:tblStylePr>
  </w:style>
  <w:style w:type="paragraph" w:styleId="Cabealho">
    <w:name w:val="header"/>
    <w:basedOn w:val="Normal"/>
    <w:link w:val="CabealhoCarter"/>
    <w:uiPriority w:val="99"/>
    <w:unhideWhenUsed/>
    <w:pPr>
      <w:tabs>
        <w:tab w:val="center" w:pos="4680"/>
        <w:tab w:val="right" w:pos="9360"/>
      </w:tabs>
      <w:spacing w:after="0"/>
    </w:pPr>
  </w:style>
  <w:style w:type="character" w:customStyle="1" w:styleId="CabealhoCarter">
    <w:name w:val="Cabeçalho Caráter"/>
    <w:basedOn w:val="Tipodeletrapredefinidodopargrafo"/>
    <w:link w:val="Cabealho"/>
    <w:uiPriority w:val="99"/>
  </w:style>
  <w:style w:type="paragraph" w:styleId="Rodap">
    <w:name w:val="footer"/>
    <w:basedOn w:val="Normal"/>
    <w:link w:val="RodapCarter"/>
    <w:unhideWhenUsed/>
    <w:pPr>
      <w:pBdr>
        <w:top w:val="single" w:sz="4" w:space="6" w:color="D6615C" w:themeColor="accent1"/>
      </w:pBdr>
      <w:spacing w:after="0"/>
      <w:jc w:val="right"/>
    </w:pPr>
    <w:rPr>
      <w:b/>
      <w:bCs/>
      <w:color w:val="262626" w:themeColor="text1" w:themeTint="D9"/>
    </w:rPr>
  </w:style>
  <w:style w:type="character" w:customStyle="1" w:styleId="RodapCarter">
    <w:name w:val="Rodapé Caráter"/>
    <w:basedOn w:val="Tipodeletrapredefinidodopargrafo"/>
    <w:link w:val="Rodap"/>
    <w:uiPriority w:val="99"/>
    <w:rPr>
      <w:b/>
      <w:bCs/>
      <w:color w:val="262626" w:themeColor="text1" w:themeTint="D9"/>
    </w:rPr>
  </w:style>
  <w:style w:type="paragraph" w:customStyle="1" w:styleId="Default">
    <w:name w:val="Default"/>
    <w:rsid w:val="00E05E31"/>
    <w:pPr>
      <w:autoSpaceDE w:val="0"/>
      <w:autoSpaceDN w:val="0"/>
      <w:adjustRightInd w:val="0"/>
      <w:spacing w:after="0"/>
    </w:pPr>
    <w:rPr>
      <w:rFonts w:ascii="Times New Roman" w:hAnsi="Times New Roman" w:cs="Times New Roman"/>
      <w:color w:val="000000"/>
      <w:sz w:val="24"/>
      <w:szCs w:val="24"/>
      <w:lang w:val="pt-PT" w:eastAsia="en-US"/>
    </w:rPr>
  </w:style>
  <w:style w:type="paragraph" w:styleId="PargrafodaLista">
    <w:name w:val="List Paragraph"/>
    <w:basedOn w:val="Normal"/>
    <w:uiPriority w:val="34"/>
    <w:unhideWhenUsed/>
    <w:qFormat/>
    <w:rsid w:val="0010701F"/>
    <w:pPr>
      <w:ind w:left="720"/>
      <w:contextualSpacing/>
    </w:pPr>
  </w:style>
  <w:style w:type="paragraph" w:styleId="Cabealhodondice">
    <w:name w:val="TOC Heading"/>
    <w:basedOn w:val="Cabealho1"/>
    <w:next w:val="Normal"/>
    <w:uiPriority w:val="39"/>
    <w:unhideWhenUsed/>
    <w:qFormat/>
    <w:rsid w:val="002A3C30"/>
    <w:pPr>
      <w:numPr>
        <w:numId w:val="0"/>
      </w:numPr>
      <w:spacing w:before="240" w:after="0" w:line="259" w:lineRule="auto"/>
      <w:outlineLvl w:val="9"/>
    </w:pPr>
    <w:rPr>
      <w:b w:val="0"/>
      <w:bCs w:val="0"/>
      <w:color w:val="B6332E" w:themeColor="accent1" w:themeShade="BF"/>
      <w:lang w:eastAsia="en-US"/>
    </w:rPr>
  </w:style>
  <w:style w:type="paragraph" w:styleId="ndice1">
    <w:name w:val="toc 1"/>
    <w:basedOn w:val="Normal"/>
    <w:next w:val="Normal"/>
    <w:autoRedefine/>
    <w:uiPriority w:val="39"/>
    <w:unhideWhenUsed/>
    <w:rsid w:val="002A3C30"/>
    <w:pPr>
      <w:spacing w:after="100"/>
    </w:pPr>
  </w:style>
  <w:style w:type="paragraph" w:styleId="ndice2">
    <w:name w:val="toc 2"/>
    <w:basedOn w:val="Normal"/>
    <w:next w:val="Normal"/>
    <w:autoRedefine/>
    <w:uiPriority w:val="39"/>
    <w:unhideWhenUsed/>
    <w:rsid w:val="002A3C30"/>
    <w:pPr>
      <w:spacing w:after="100"/>
      <w:ind w:left="180"/>
    </w:pPr>
  </w:style>
  <w:style w:type="character" w:styleId="Hiperligao">
    <w:name w:val="Hyperlink"/>
    <w:basedOn w:val="Tipodeletrapredefinidodopargrafo"/>
    <w:uiPriority w:val="99"/>
    <w:unhideWhenUsed/>
    <w:rsid w:val="002A3C30"/>
    <w:rPr>
      <w:color w:val="549CCC" w:themeColor="hyperlink"/>
      <w:u w:val="single"/>
    </w:rPr>
  </w:style>
  <w:style w:type="table" w:customStyle="1" w:styleId="Noborders">
    <w:name w:val="No borders"/>
    <w:basedOn w:val="Tabelanormal"/>
    <w:uiPriority w:val="99"/>
    <w:rsid w:val="00D36C27"/>
    <w:pPr>
      <w:spacing w:before="120" w:after="0"/>
    </w:pPr>
    <w:rPr>
      <w:rFonts w:eastAsiaTheme="minorEastAsia"/>
      <w:color w:val="auto"/>
      <w:kern w:val="22"/>
      <w:sz w:val="22"/>
      <w:szCs w:val="22"/>
      <w14:ligatures w14:val="standard"/>
    </w:rPr>
    <w:tblPr>
      <w:tblBorders>
        <w:bottom w:val="single" w:sz="4" w:space="0" w:color="BAD7EA" w:themeColor="accent2" w:themeTint="66"/>
        <w:insideH w:val="single" w:sz="4" w:space="0" w:color="BAD7EA" w:themeColor="accent2" w:themeTint="66"/>
        <w:insideV w:val="single" w:sz="4" w:space="0" w:color="BAD7EA" w:themeColor="accent2" w:themeTint="66"/>
      </w:tblBorders>
      <w:tblCellMar>
        <w:left w:w="72" w:type="dxa"/>
        <w:right w:w="72" w:type="dxa"/>
      </w:tblCellMar>
    </w:tblPr>
    <w:tblStylePr w:type="firstRow">
      <w:pPr>
        <w:keepNext/>
        <w:wordWrap/>
      </w:pPr>
      <w:rPr>
        <w:rFonts w:asciiTheme="majorHAnsi" w:hAnsiTheme="majorHAnsi"/>
        <w:b/>
        <w:i w:val="0"/>
        <w:caps w:val="0"/>
        <w:smallCaps w:val="0"/>
        <w:color w:val="auto"/>
        <w:sz w:val="22"/>
      </w:rPr>
      <w:tblPr/>
      <w:trPr>
        <w:tblHeader/>
      </w:trPr>
      <w:tcPr>
        <w:tcBorders>
          <w:top w:val="nil"/>
          <w:left w:val="nil"/>
          <w:bottom w:val="single" w:sz="12" w:space="0" w:color="BAD7EA" w:themeColor="accent2" w:themeTint="66"/>
          <w:right w:val="nil"/>
          <w:insideH w:val="nil"/>
          <w:insideV w:val="single" w:sz="4" w:space="0" w:color="BAD7EA" w:themeColor="accent2" w:themeTint="66"/>
          <w:tl2br w:val="nil"/>
          <w:tr2bl w:val="nil"/>
        </w:tcBorders>
        <w:vAlign w:val="bottom"/>
      </w:tcPr>
    </w:tblStylePr>
    <w:tblStylePr w:type="firstCol">
      <w:rPr>
        <w:b/>
        <w:i w:val="0"/>
      </w:rPr>
    </w:tblStylePr>
  </w:style>
  <w:style w:type="paragraph" w:styleId="Listanumerada">
    <w:name w:val="List Number"/>
    <w:basedOn w:val="Normal"/>
    <w:uiPriority w:val="10"/>
    <w:qFormat/>
    <w:rsid w:val="00D36C27"/>
    <w:pPr>
      <w:numPr>
        <w:numId w:val="4"/>
      </w:numPr>
      <w:spacing w:before="120" w:after="0"/>
      <w:contextualSpacing/>
    </w:pPr>
    <w:rPr>
      <w:rFonts w:eastAsiaTheme="minorEastAsia"/>
      <w:color w:val="auto"/>
      <w:kern w:val="22"/>
      <w:lang w:val="en-US"/>
      <w14:ligatures w14:val="standard"/>
    </w:rPr>
  </w:style>
  <w:style w:type="table" w:styleId="TabeladeLista6Colorida-Destaque1">
    <w:name w:val="List Table 6 Colorful Accent 1"/>
    <w:basedOn w:val="Tabelanormal"/>
    <w:uiPriority w:val="51"/>
    <w:rsid w:val="004B3D19"/>
    <w:pPr>
      <w:spacing w:after="0"/>
    </w:pPr>
    <w:rPr>
      <w:color w:val="B6332E" w:themeColor="accent1" w:themeShade="BF"/>
    </w:rPr>
    <w:tblPr>
      <w:tblStyleRowBandSize w:val="1"/>
      <w:tblStyleColBandSize w:val="1"/>
      <w:tblBorders>
        <w:top w:val="single" w:sz="4" w:space="0" w:color="D6615C" w:themeColor="accent1"/>
        <w:bottom w:val="single" w:sz="4" w:space="0" w:color="D6615C" w:themeColor="accent1"/>
      </w:tblBorders>
    </w:tblPr>
    <w:tblStylePr w:type="firstRow">
      <w:rPr>
        <w:b/>
        <w:bCs/>
      </w:rPr>
      <w:tblPr/>
      <w:tcPr>
        <w:tcBorders>
          <w:bottom w:val="single" w:sz="4" w:space="0" w:color="D6615C" w:themeColor="accent1"/>
        </w:tcBorders>
      </w:tcPr>
    </w:tblStylePr>
    <w:tblStylePr w:type="lastRow">
      <w:rPr>
        <w:b/>
        <w:bCs/>
      </w:rPr>
      <w:tblPr/>
      <w:tcPr>
        <w:tcBorders>
          <w:top w:val="double" w:sz="4" w:space="0" w:color="D6615C" w:themeColor="accent1"/>
        </w:tcBorders>
      </w:tcPr>
    </w:tblStylePr>
    <w:tblStylePr w:type="firstCol">
      <w:rPr>
        <w:b/>
        <w:bCs/>
      </w:rPr>
    </w:tblStylePr>
    <w:tblStylePr w:type="lastCol">
      <w:rPr>
        <w:b/>
        <w:bCs/>
      </w:rPr>
    </w:tblStylePr>
    <w:tblStylePr w:type="band1Vert">
      <w:tblPr/>
      <w:tcPr>
        <w:shd w:val="clear" w:color="auto" w:fill="F6DFDE" w:themeFill="accent1" w:themeFillTint="33"/>
      </w:tcPr>
    </w:tblStylePr>
    <w:tblStylePr w:type="band1Horz">
      <w:tblPr/>
      <w:tcPr>
        <w:shd w:val="clear" w:color="auto" w:fill="F6DFDE" w:themeFill="accent1" w:themeFillTint="33"/>
      </w:tcPr>
    </w:tblStylePr>
  </w:style>
  <w:style w:type="table" w:styleId="TabeladeGrelha1Clara-Destaque1">
    <w:name w:val="Grid Table 1 Light Accent 1"/>
    <w:basedOn w:val="Tabelanormal"/>
    <w:uiPriority w:val="46"/>
    <w:rsid w:val="00D20459"/>
    <w:pPr>
      <w:spacing w:after="0"/>
    </w:pPr>
    <w:tblPr>
      <w:tblStyleRowBandSize w:val="1"/>
      <w:tblStyleColBandSize w:val="1"/>
      <w:tblBorders>
        <w:top w:val="single" w:sz="4" w:space="0" w:color="EEBFBD" w:themeColor="accent1" w:themeTint="66"/>
        <w:left w:val="single" w:sz="4" w:space="0" w:color="EEBFBD" w:themeColor="accent1" w:themeTint="66"/>
        <w:bottom w:val="single" w:sz="4" w:space="0" w:color="EEBFBD" w:themeColor="accent1" w:themeTint="66"/>
        <w:right w:val="single" w:sz="4" w:space="0" w:color="EEBFBD" w:themeColor="accent1" w:themeTint="66"/>
        <w:insideH w:val="single" w:sz="4" w:space="0" w:color="EEBFBD" w:themeColor="accent1" w:themeTint="66"/>
        <w:insideV w:val="single" w:sz="4" w:space="0" w:color="EEBFBD" w:themeColor="accent1" w:themeTint="66"/>
      </w:tblBorders>
    </w:tblPr>
    <w:tblStylePr w:type="firstRow">
      <w:rPr>
        <w:b/>
        <w:bCs/>
      </w:rPr>
      <w:tblPr/>
      <w:tcPr>
        <w:tcBorders>
          <w:bottom w:val="single" w:sz="12" w:space="0" w:color="E69F9C" w:themeColor="accent1" w:themeTint="99"/>
        </w:tcBorders>
      </w:tcPr>
    </w:tblStylePr>
    <w:tblStylePr w:type="lastRow">
      <w:rPr>
        <w:b/>
        <w:bCs/>
      </w:rPr>
      <w:tblPr/>
      <w:tcPr>
        <w:tcBorders>
          <w:top w:val="double" w:sz="2" w:space="0" w:color="E69F9C" w:themeColor="accent1" w:themeTint="99"/>
        </w:tcBorders>
      </w:tcPr>
    </w:tblStylePr>
    <w:tblStylePr w:type="firstCol">
      <w:rPr>
        <w:b/>
        <w:bCs/>
      </w:rPr>
    </w:tblStylePr>
    <w:tblStylePr w:type="lastCol">
      <w:rPr>
        <w:b/>
        <w:bCs/>
      </w:rPr>
    </w:tblStylePr>
  </w:style>
  <w:style w:type="table" w:styleId="TabeladeLista4-Destaque1">
    <w:name w:val="List Table 4 Accent 1"/>
    <w:basedOn w:val="Tabelanormal"/>
    <w:uiPriority w:val="49"/>
    <w:rsid w:val="00D20459"/>
    <w:pPr>
      <w:spacing w:after="0"/>
    </w:pPr>
    <w:tblPr>
      <w:tblStyleRowBandSize w:val="1"/>
      <w:tblStyleColBandSize w:val="1"/>
      <w:tblBorders>
        <w:top w:val="single" w:sz="4" w:space="0" w:color="E69F9C" w:themeColor="accent1" w:themeTint="99"/>
        <w:left w:val="single" w:sz="4" w:space="0" w:color="E69F9C" w:themeColor="accent1" w:themeTint="99"/>
        <w:bottom w:val="single" w:sz="4" w:space="0" w:color="E69F9C" w:themeColor="accent1" w:themeTint="99"/>
        <w:right w:val="single" w:sz="4" w:space="0" w:color="E69F9C" w:themeColor="accent1" w:themeTint="99"/>
        <w:insideH w:val="single" w:sz="4" w:space="0" w:color="E69F9C" w:themeColor="accent1" w:themeTint="99"/>
      </w:tblBorders>
    </w:tblPr>
    <w:tblStylePr w:type="firstRow">
      <w:rPr>
        <w:b/>
        <w:bCs/>
        <w:color w:val="FFFFFF" w:themeColor="background1"/>
      </w:rPr>
      <w:tblPr/>
      <w:tcPr>
        <w:tcBorders>
          <w:top w:val="single" w:sz="4" w:space="0" w:color="D6615C" w:themeColor="accent1"/>
          <w:left w:val="single" w:sz="4" w:space="0" w:color="D6615C" w:themeColor="accent1"/>
          <w:bottom w:val="single" w:sz="4" w:space="0" w:color="D6615C" w:themeColor="accent1"/>
          <w:right w:val="single" w:sz="4" w:space="0" w:color="D6615C" w:themeColor="accent1"/>
          <w:insideH w:val="nil"/>
        </w:tcBorders>
        <w:shd w:val="clear" w:color="auto" w:fill="D6615C" w:themeFill="accent1"/>
      </w:tcPr>
    </w:tblStylePr>
    <w:tblStylePr w:type="lastRow">
      <w:rPr>
        <w:b/>
        <w:bCs/>
      </w:rPr>
      <w:tblPr/>
      <w:tcPr>
        <w:tcBorders>
          <w:top w:val="double" w:sz="4" w:space="0" w:color="E69F9C" w:themeColor="accent1" w:themeTint="99"/>
        </w:tcBorders>
      </w:tcPr>
    </w:tblStylePr>
    <w:tblStylePr w:type="firstCol">
      <w:rPr>
        <w:b/>
        <w:bCs/>
      </w:rPr>
    </w:tblStylePr>
    <w:tblStylePr w:type="lastCol">
      <w:rPr>
        <w:b/>
        <w:bCs/>
      </w:rPr>
    </w:tblStylePr>
    <w:tblStylePr w:type="band1Vert">
      <w:tblPr/>
      <w:tcPr>
        <w:shd w:val="clear" w:color="auto" w:fill="F6DFDE" w:themeFill="accent1" w:themeFillTint="33"/>
      </w:tcPr>
    </w:tblStylePr>
    <w:tblStylePr w:type="band1Horz">
      <w:tblPr/>
      <w:tcPr>
        <w:shd w:val="clear" w:color="auto" w:fill="F6DFDE" w:themeFill="accent1" w:themeFillTint="33"/>
      </w:tcPr>
    </w:tblStylePr>
  </w:style>
  <w:style w:type="paragraph" w:customStyle="1" w:styleId="template">
    <w:name w:val="template"/>
    <w:basedOn w:val="Normal"/>
    <w:rsid w:val="00C84F7A"/>
    <w:pPr>
      <w:spacing w:after="0" w:line="240" w:lineRule="exact"/>
      <w:ind w:left="0"/>
    </w:pPr>
    <w:rPr>
      <w:rFonts w:ascii="Arial" w:eastAsia="Times New Roman" w:hAnsi="Arial" w:cs="Times New Roman"/>
      <w:i/>
      <w:color w:val="auto"/>
      <w:szCs w:val="20"/>
      <w:lang w:val="en-US" w:eastAsia="en-US"/>
    </w:rPr>
  </w:style>
  <w:style w:type="paragraph" w:customStyle="1" w:styleId="level4">
    <w:name w:val="level 4"/>
    <w:basedOn w:val="Normal"/>
    <w:rsid w:val="00F12536"/>
    <w:pPr>
      <w:spacing w:before="120" w:line="240" w:lineRule="exact"/>
      <w:ind w:left="634"/>
    </w:pPr>
    <w:rPr>
      <w:rFonts w:ascii="Times" w:eastAsia="Times New Roman" w:hAnsi="Times" w:cs="Times New Roman"/>
      <w:color w:val="auto"/>
      <w:sz w:val="24"/>
      <w:szCs w:val="20"/>
      <w:lang w:val="en-US" w:eastAsia="en-US"/>
    </w:rPr>
  </w:style>
  <w:style w:type="paragraph" w:customStyle="1" w:styleId="level3text">
    <w:name w:val="level 3 text"/>
    <w:basedOn w:val="Normal"/>
    <w:rsid w:val="00F12536"/>
    <w:pPr>
      <w:spacing w:after="0" w:line="220" w:lineRule="exact"/>
      <w:ind w:left="1350" w:hanging="716"/>
    </w:pPr>
    <w:rPr>
      <w:rFonts w:ascii="Arial" w:eastAsia="Times New Roman" w:hAnsi="Arial" w:cs="Times New Roman"/>
      <w:i/>
      <w:color w:val="auto"/>
      <w:szCs w:val="20"/>
      <w:lang w:val="en-US" w:eastAsia="en-US"/>
    </w:rPr>
  </w:style>
  <w:style w:type="paragraph" w:customStyle="1" w:styleId="requirement">
    <w:name w:val="requirement"/>
    <w:basedOn w:val="level4"/>
    <w:rsid w:val="00F12536"/>
    <w:pPr>
      <w:spacing w:before="0" w:after="0"/>
      <w:ind w:left="2348" w:hanging="994"/>
    </w:pPr>
    <w:rPr>
      <w:rFonts w:ascii="Times New Roman" w:hAnsi="Times New Roman"/>
    </w:rPr>
  </w:style>
  <w:style w:type="paragraph" w:styleId="HTMLpr-formatado">
    <w:name w:val="HTML Preformatted"/>
    <w:basedOn w:val="Normal"/>
    <w:link w:val="HTMLpr-formatadoCarter"/>
    <w:uiPriority w:val="99"/>
    <w:semiHidden/>
    <w:unhideWhenUsed/>
    <w:rsid w:val="009046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pPr>
    <w:rPr>
      <w:rFonts w:ascii="Courier New" w:hAnsi="Courier New" w:cs="Courier New"/>
      <w:color w:val="auto"/>
      <w:sz w:val="20"/>
      <w:szCs w:val="20"/>
      <w:lang w:eastAsia="pt-PT"/>
    </w:rPr>
  </w:style>
  <w:style w:type="character" w:customStyle="1" w:styleId="HTMLpr-formatadoCarter">
    <w:name w:val="HTML pré-formatado Caráter"/>
    <w:basedOn w:val="Tipodeletrapredefinidodopargrafo"/>
    <w:link w:val="HTMLpr-formatado"/>
    <w:uiPriority w:val="99"/>
    <w:semiHidden/>
    <w:rsid w:val="009046C2"/>
    <w:rPr>
      <w:rFonts w:ascii="Courier New" w:hAnsi="Courier New" w:cs="Courier New"/>
      <w:color w:val="auto"/>
      <w:sz w:val="20"/>
      <w:lang w:val="pt-PT" w:eastAsia="pt-PT"/>
    </w:rPr>
  </w:style>
  <w:style w:type="paragraph" w:styleId="NormalWeb">
    <w:name w:val="Normal (Web)"/>
    <w:basedOn w:val="Normal"/>
    <w:uiPriority w:val="99"/>
    <w:unhideWhenUsed/>
    <w:rsid w:val="007F4607"/>
    <w:pPr>
      <w:spacing w:before="100" w:beforeAutospacing="1" w:after="100" w:afterAutospacing="1"/>
      <w:ind w:left="0"/>
    </w:pPr>
    <w:rPr>
      <w:rFonts w:ascii="Times New Roman" w:hAnsi="Times New Roman" w:cs="Times New Roman"/>
      <w:color w:val="auto"/>
      <w:sz w:val="24"/>
      <w:szCs w:val="24"/>
      <w:lang w:eastAsia="pt-PT"/>
    </w:rPr>
  </w:style>
  <w:style w:type="character" w:customStyle="1" w:styleId="apple-converted-space">
    <w:name w:val="apple-converted-space"/>
    <w:basedOn w:val="Tipodeletrapredefinidodopargrafo"/>
    <w:rsid w:val="007F4607"/>
  </w:style>
  <w:style w:type="paragraph" w:styleId="Legenda">
    <w:name w:val="caption"/>
    <w:basedOn w:val="Normal"/>
    <w:next w:val="Normal"/>
    <w:uiPriority w:val="35"/>
    <w:unhideWhenUsed/>
    <w:qFormat/>
    <w:rsid w:val="00F60E15"/>
    <w:pPr>
      <w:spacing w:after="200"/>
    </w:pPr>
    <w:rPr>
      <w:i/>
      <w:iCs/>
      <w:color w:val="361817" w:themeColor="text2"/>
      <w:sz w:val="18"/>
      <w:szCs w:val="18"/>
    </w:rPr>
  </w:style>
  <w:style w:type="paragraph" w:styleId="ndicedeilustraes">
    <w:name w:val="table of figures"/>
    <w:basedOn w:val="Normal"/>
    <w:next w:val="Normal"/>
    <w:uiPriority w:val="99"/>
    <w:unhideWhenUsed/>
    <w:rsid w:val="00F60E15"/>
    <w:pPr>
      <w:ind w:left="440" w:hanging="440"/>
    </w:pPr>
  </w:style>
  <w:style w:type="paragraph" w:styleId="Textodebalo">
    <w:name w:val="Balloon Text"/>
    <w:basedOn w:val="Normal"/>
    <w:link w:val="TextodebaloCarter"/>
    <w:uiPriority w:val="99"/>
    <w:semiHidden/>
    <w:unhideWhenUsed/>
    <w:rsid w:val="0093111A"/>
    <w:pPr>
      <w:spacing w:after="0"/>
    </w:pPr>
    <w:rPr>
      <w:rFonts w:ascii="Times New Roman" w:hAnsi="Times New Roman" w:cs="Times New Roman"/>
      <w:sz w:val="18"/>
      <w:szCs w:val="18"/>
    </w:rPr>
  </w:style>
  <w:style w:type="character" w:customStyle="1" w:styleId="TextodebaloCarter">
    <w:name w:val="Texto de balão Caráter"/>
    <w:basedOn w:val="Tipodeletrapredefinidodopargrafo"/>
    <w:link w:val="Textodebalo"/>
    <w:uiPriority w:val="99"/>
    <w:semiHidden/>
    <w:rsid w:val="0093111A"/>
    <w:rPr>
      <w:rFonts w:ascii="Times New Roman" w:hAnsi="Times New Roman" w:cs="Times New Roman"/>
      <w:szCs w:val="18"/>
      <w:lang w:val="pt-PT"/>
    </w:rPr>
  </w:style>
  <w:style w:type="character" w:styleId="nfase">
    <w:name w:val="Emphasis"/>
    <w:basedOn w:val="Tipodeletrapredefinidodopargrafo"/>
    <w:uiPriority w:val="20"/>
    <w:qFormat/>
    <w:rsid w:val="00157B77"/>
    <w:rPr>
      <w:i/>
      <w:iCs/>
    </w:rPr>
  </w:style>
  <w:style w:type="table" w:styleId="TabelacomGrelhaClara">
    <w:name w:val="Grid Table Light"/>
    <w:basedOn w:val="Tabelanormal"/>
    <w:uiPriority w:val="40"/>
    <w:rsid w:val="00CA25E4"/>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adeLista6Colorida-Destaque11">
    <w:name w:val="Tabela de Lista 6 Colorida - Destaque 11"/>
    <w:basedOn w:val="Tabelanormal"/>
    <w:next w:val="TabeladeLista6Colorida-Destaque1"/>
    <w:uiPriority w:val="51"/>
    <w:rsid w:val="00901309"/>
    <w:pPr>
      <w:spacing w:after="0"/>
    </w:pPr>
    <w:rPr>
      <w:rFonts w:ascii="Trebuchet MS" w:eastAsia="Trebuchet MS" w:hAnsi="Trebuchet MS" w:cs="Times New Roman"/>
      <w:color w:val="B6332E"/>
    </w:rPr>
    <w:tblPr>
      <w:tblStyleRowBandSize w:val="1"/>
      <w:tblStyleColBandSize w:val="1"/>
      <w:tblBorders>
        <w:top w:val="single" w:sz="4" w:space="0" w:color="D6615C"/>
        <w:bottom w:val="single" w:sz="4" w:space="0" w:color="D6615C"/>
      </w:tblBorders>
    </w:tblPr>
    <w:tblStylePr w:type="firstRow">
      <w:rPr>
        <w:b/>
        <w:bCs/>
      </w:rPr>
      <w:tblPr/>
      <w:tcPr>
        <w:tcBorders>
          <w:bottom w:val="single" w:sz="4" w:space="0" w:color="D6615C"/>
        </w:tcBorders>
      </w:tcPr>
    </w:tblStylePr>
    <w:tblStylePr w:type="lastRow">
      <w:rPr>
        <w:b/>
        <w:bCs/>
      </w:rPr>
      <w:tblPr/>
      <w:tcPr>
        <w:tcBorders>
          <w:top w:val="double" w:sz="4" w:space="0" w:color="D6615C"/>
        </w:tcBorders>
      </w:tcPr>
    </w:tblStylePr>
    <w:tblStylePr w:type="firstCol">
      <w:rPr>
        <w:b/>
        <w:bCs/>
      </w:rPr>
    </w:tblStylePr>
    <w:tblStylePr w:type="lastCol">
      <w:rPr>
        <w:b/>
        <w:bCs/>
      </w:rPr>
    </w:tblStylePr>
    <w:tblStylePr w:type="band1Vert">
      <w:tblPr/>
      <w:tcPr>
        <w:shd w:val="clear" w:color="auto" w:fill="F6DFDE"/>
      </w:tcPr>
    </w:tblStylePr>
    <w:tblStylePr w:type="band1Horz">
      <w:tblPr/>
      <w:tcPr>
        <w:shd w:val="clear" w:color="auto" w:fill="F6DFDE"/>
      </w:tcPr>
    </w:tblStylePr>
  </w:style>
  <w:style w:type="table" w:styleId="TabelaSimples2">
    <w:name w:val="Plain Table 2"/>
    <w:basedOn w:val="Tabelanormal"/>
    <w:uiPriority w:val="42"/>
    <w:rsid w:val="00C27A03"/>
    <w:pPr>
      <w:pBdr>
        <w:top w:val="nil"/>
        <w:left w:val="nil"/>
        <w:bottom w:val="nil"/>
        <w:right w:val="nil"/>
        <w:between w:val="nil"/>
      </w:pBdr>
      <w:spacing w:after="0"/>
    </w:pPr>
    <w:rPr>
      <w:rFonts w:ascii="Arial" w:eastAsia="Arial" w:hAnsi="Arial" w:cs="Arial"/>
      <w:color w:val="000000"/>
      <w:sz w:val="22"/>
      <w:szCs w:val="22"/>
      <w:lang w:val="pt-PT" w:eastAsia="pt-PT"/>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dice3">
    <w:name w:val="toc 3"/>
    <w:basedOn w:val="Normal"/>
    <w:next w:val="Normal"/>
    <w:autoRedefine/>
    <w:uiPriority w:val="39"/>
    <w:unhideWhenUsed/>
    <w:rsid w:val="00CC5D74"/>
    <w:pPr>
      <w:spacing w:after="100"/>
      <w:ind w:left="480"/>
    </w:pPr>
    <w:rPr>
      <w:rFonts w:eastAsiaTheme="minorEastAsia"/>
      <w:color w:val="auto"/>
      <w:sz w:val="24"/>
      <w:szCs w:val="24"/>
      <w:lang w:eastAsia="pt-PT"/>
    </w:rPr>
  </w:style>
  <w:style w:type="paragraph" w:styleId="ndice4">
    <w:name w:val="toc 4"/>
    <w:basedOn w:val="Normal"/>
    <w:next w:val="Normal"/>
    <w:autoRedefine/>
    <w:uiPriority w:val="39"/>
    <w:unhideWhenUsed/>
    <w:rsid w:val="00CC5D74"/>
    <w:pPr>
      <w:spacing w:after="100"/>
      <w:ind w:left="720"/>
    </w:pPr>
    <w:rPr>
      <w:rFonts w:eastAsiaTheme="minorEastAsia"/>
      <w:color w:val="auto"/>
      <w:sz w:val="24"/>
      <w:szCs w:val="24"/>
      <w:lang w:eastAsia="pt-PT"/>
    </w:rPr>
  </w:style>
  <w:style w:type="paragraph" w:styleId="ndice5">
    <w:name w:val="toc 5"/>
    <w:basedOn w:val="Normal"/>
    <w:next w:val="Normal"/>
    <w:autoRedefine/>
    <w:uiPriority w:val="39"/>
    <w:unhideWhenUsed/>
    <w:rsid w:val="00CC5D74"/>
    <w:pPr>
      <w:spacing w:after="100"/>
      <w:ind w:left="960"/>
    </w:pPr>
    <w:rPr>
      <w:rFonts w:eastAsiaTheme="minorEastAsia"/>
      <w:color w:val="auto"/>
      <w:sz w:val="24"/>
      <w:szCs w:val="24"/>
      <w:lang w:eastAsia="pt-PT"/>
    </w:rPr>
  </w:style>
  <w:style w:type="paragraph" w:styleId="ndice6">
    <w:name w:val="toc 6"/>
    <w:basedOn w:val="Normal"/>
    <w:next w:val="Normal"/>
    <w:autoRedefine/>
    <w:uiPriority w:val="39"/>
    <w:unhideWhenUsed/>
    <w:rsid w:val="00CC5D74"/>
    <w:pPr>
      <w:spacing w:after="100"/>
      <w:ind w:left="1200"/>
    </w:pPr>
    <w:rPr>
      <w:rFonts w:eastAsiaTheme="minorEastAsia"/>
      <w:color w:val="auto"/>
      <w:sz w:val="24"/>
      <w:szCs w:val="24"/>
      <w:lang w:eastAsia="pt-PT"/>
    </w:rPr>
  </w:style>
  <w:style w:type="paragraph" w:styleId="ndice7">
    <w:name w:val="toc 7"/>
    <w:basedOn w:val="Normal"/>
    <w:next w:val="Normal"/>
    <w:autoRedefine/>
    <w:uiPriority w:val="39"/>
    <w:unhideWhenUsed/>
    <w:rsid w:val="00CC5D74"/>
    <w:pPr>
      <w:spacing w:after="100"/>
      <w:ind w:left="1440"/>
    </w:pPr>
    <w:rPr>
      <w:rFonts w:eastAsiaTheme="minorEastAsia"/>
      <w:color w:val="auto"/>
      <w:sz w:val="24"/>
      <w:szCs w:val="24"/>
      <w:lang w:eastAsia="pt-PT"/>
    </w:rPr>
  </w:style>
  <w:style w:type="paragraph" w:styleId="ndice8">
    <w:name w:val="toc 8"/>
    <w:basedOn w:val="Normal"/>
    <w:next w:val="Normal"/>
    <w:autoRedefine/>
    <w:uiPriority w:val="39"/>
    <w:unhideWhenUsed/>
    <w:rsid w:val="00CC5D74"/>
    <w:pPr>
      <w:spacing w:after="100"/>
      <w:ind w:left="1680"/>
    </w:pPr>
    <w:rPr>
      <w:rFonts w:eastAsiaTheme="minorEastAsia"/>
      <w:color w:val="auto"/>
      <w:sz w:val="24"/>
      <w:szCs w:val="24"/>
      <w:lang w:eastAsia="pt-PT"/>
    </w:rPr>
  </w:style>
  <w:style w:type="paragraph" w:styleId="ndice9">
    <w:name w:val="toc 9"/>
    <w:basedOn w:val="Normal"/>
    <w:next w:val="Normal"/>
    <w:autoRedefine/>
    <w:uiPriority w:val="39"/>
    <w:unhideWhenUsed/>
    <w:rsid w:val="00CC5D74"/>
    <w:pPr>
      <w:spacing w:after="100"/>
      <w:ind w:left="1920"/>
    </w:pPr>
    <w:rPr>
      <w:rFonts w:eastAsiaTheme="minorEastAsia"/>
      <w:color w:val="auto"/>
      <w:sz w:val="24"/>
      <w:szCs w:val="24"/>
      <w:lang w:eastAsia="pt-PT"/>
    </w:rPr>
  </w:style>
  <w:style w:type="table" w:styleId="TabelaSimples1">
    <w:name w:val="Plain Table 1"/>
    <w:basedOn w:val="Tabelanormal"/>
    <w:uiPriority w:val="41"/>
    <w:rsid w:val="00847B7E"/>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005261">
      <w:bodyDiv w:val="1"/>
      <w:marLeft w:val="0"/>
      <w:marRight w:val="0"/>
      <w:marTop w:val="0"/>
      <w:marBottom w:val="0"/>
      <w:divBdr>
        <w:top w:val="none" w:sz="0" w:space="0" w:color="auto"/>
        <w:left w:val="none" w:sz="0" w:space="0" w:color="auto"/>
        <w:bottom w:val="none" w:sz="0" w:space="0" w:color="auto"/>
        <w:right w:val="none" w:sz="0" w:space="0" w:color="auto"/>
      </w:divBdr>
      <w:divsChild>
        <w:div w:id="1175847199">
          <w:marLeft w:val="0"/>
          <w:marRight w:val="0"/>
          <w:marTop w:val="0"/>
          <w:marBottom w:val="0"/>
          <w:divBdr>
            <w:top w:val="none" w:sz="0" w:space="0" w:color="auto"/>
            <w:left w:val="none" w:sz="0" w:space="0" w:color="auto"/>
            <w:bottom w:val="none" w:sz="0" w:space="0" w:color="auto"/>
            <w:right w:val="none" w:sz="0" w:space="0" w:color="auto"/>
          </w:divBdr>
          <w:divsChild>
            <w:div w:id="826625518">
              <w:marLeft w:val="0"/>
              <w:marRight w:val="0"/>
              <w:marTop w:val="0"/>
              <w:marBottom w:val="0"/>
              <w:divBdr>
                <w:top w:val="none" w:sz="0" w:space="0" w:color="auto"/>
                <w:left w:val="none" w:sz="0" w:space="0" w:color="auto"/>
                <w:bottom w:val="none" w:sz="0" w:space="0" w:color="auto"/>
                <w:right w:val="none" w:sz="0" w:space="0" w:color="auto"/>
              </w:divBdr>
              <w:divsChild>
                <w:div w:id="364331698">
                  <w:marLeft w:val="0"/>
                  <w:marRight w:val="0"/>
                  <w:marTop w:val="0"/>
                  <w:marBottom w:val="0"/>
                  <w:divBdr>
                    <w:top w:val="none" w:sz="0" w:space="0" w:color="auto"/>
                    <w:left w:val="none" w:sz="0" w:space="0" w:color="auto"/>
                    <w:bottom w:val="none" w:sz="0" w:space="0" w:color="auto"/>
                    <w:right w:val="none" w:sz="0" w:space="0" w:color="auto"/>
                  </w:divBdr>
                </w:div>
              </w:divsChild>
            </w:div>
            <w:div w:id="309133392">
              <w:marLeft w:val="0"/>
              <w:marRight w:val="0"/>
              <w:marTop w:val="0"/>
              <w:marBottom w:val="0"/>
              <w:divBdr>
                <w:top w:val="none" w:sz="0" w:space="0" w:color="auto"/>
                <w:left w:val="none" w:sz="0" w:space="0" w:color="auto"/>
                <w:bottom w:val="none" w:sz="0" w:space="0" w:color="auto"/>
                <w:right w:val="none" w:sz="0" w:space="0" w:color="auto"/>
              </w:divBdr>
              <w:divsChild>
                <w:div w:id="895430056">
                  <w:marLeft w:val="0"/>
                  <w:marRight w:val="0"/>
                  <w:marTop w:val="0"/>
                  <w:marBottom w:val="0"/>
                  <w:divBdr>
                    <w:top w:val="none" w:sz="0" w:space="0" w:color="auto"/>
                    <w:left w:val="none" w:sz="0" w:space="0" w:color="auto"/>
                    <w:bottom w:val="none" w:sz="0" w:space="0" w:color="auto"/>
                    <w:right w:val="none" w:sz="0" w:space="0" w:color="auto"/>
                  </w:divBdr>
                </w:div>
              </w:divsChild>
            </w:div>
            <w:div w:id="542793897">
              <w:marLeft w:val="0"/>
              <w:marRight w:val="0"/>
              <w:marTop w:val="0"/>
              <w:marBottom w:val="0"/>
              <w:divBdr>
                <w:top w:val="none" w:sz="0" w:space="0" w:color="auto"/>
                <w:left w:val="none" w:sz="0" w:space="0" w:color="auto"/>
                <w:bottom w:val="none" w:sz="0" w:space="0" w:color="auto"/>
                <w:right w:val="none" w:sz="0" w:space="0" w:color="auto"/>
              </w:divBdr>
              <w:divsChild>
                <w:div w:id="2016224623">
                  <w:marLeft w:val="0"/>
                  <w:marRight w:val="0"/>
                  <w:marTop w:val="0"/>
                  <w:marBottom w:val="0"/>
                  <w:divBdr>
                    <w:top w:val="none" w:sz="0" w:space="0" w:color="auto"/>
                    <w:left w:val="none" w:sz="0" w:space="0" w:color="auto"/>
                    <w:bottom w:val="none" w:sz="0" w:space="0" w:color="auto"/>
                    <w:right w:val="none" w:sz="0" w:space="0" w:color="auto"/>
                  </w:divBdr>
                </w:div>
              </w:divsChild>
            </w:div>
            <w:div w:id="1072772880">
              <w:marLeft w:val="0"/>
              <w:marRight w:val="0"/>
              <w:marTop w:val="0"/>
              <w:marBottom w:val="0"/>
              <w:divBdr>
                <w:top w:val="none" w:sz="0" w:space="0" w:color="auto"/>
                <w:left w:val="none" w:sz="0" w:space="0" w:color="auto"/>
                <w:bottom w:val="none" w:sz="0" w:space="0" w:color="auto"/>
                <w:right w:val="none" w:sz="0" w:space="0" w:color="auto"/>
              </w:divBdr>
              <w:divsChild>
                <w:div w:id="1538271573">
                  <w:marLeft w:val="0"/>
                  <w:marRight w:val="0"/>
                  <w:marTop w:val="0"/>
                  <w:marBottom w:val="0"/>
                  <w:divBdr>
                    <w:top w:val="none" w:sz="0" w:space="0" w:color="auto"/>
                    <w:left w:val="none" w:sz="0" w:space="0" w:color="auto"/>
                    <w:bottom w:val="none" w:sz="0" w:space="0" w:color="auto"/>
                    <w:right w:val="none" w:sz="0" w:space="0" w:color="auto"/>
                  </w:divBdr>
                </w:div>
              </w:divsChild>
            </w:div>
            <w:div w:id="1663967748">
              <w:marLeft w:val="0"/>
              <w:marRight w:val="0"/>
              <w:marTop w:val="0"/>
              <w:marBottom w:val="0"/>
              <w:divBdr>
                <w:top w:val="none" w:sz="0" w:space="0" w:color="auto"/>
                <w:left w:val="none" w:sz="0" w:space="0" w:color="auto"/>
                <w:bottom w:val="none" w:sz="0" w:space="0" w:color="auto"/>
                <w:right w:val="none" w:sz="0" w:space="0" w:color="auto"/>
              </w:divBdr>
              <w:divsChild>
                <w:div w:id="178353062">
                  <w:marLeft w:val="0"/>
                  <w:marRight w:val="0"/>
                  <w:marTop w:val="0"/>
                  <w:marBottom w:val="0"/>
                  <w:divBdr>
                    <w:top w:val="none" w:sz="0" w:space="0" w:color="auto"/>
                    <w:left w:val="none" w:sz="0" w:space="0" w:color="auto"/>
                    <w:bottom w:val="none" w:sz="0" w:space="0" w:color="auto"/>
                    <w:right w:val="none" w:sz="0" w:space="0" w:color="auto"/>
                  </w:divBdr>
                </w:div>
              </w:divsChild>
            </w:div>
            <w:div w:id="364140443">
              <w:marLeft w:val="0"/>
              <w:marRight w:val="0"/>
              <w:marTop w:val="0"/>
              <w:marBottom w:val="0"/>
              <w:divBdr>
                <w:top w:val="none" w:sz="0" w:space="0" w:color="auto"/>
                <w:left w:val="none" w:sz="0" w:space="0" w:color="auto"/>
                <w:bottom w:val="none" w:sz="0" w:space="0" w:color="auto"/>
                <w:right w:val="none" w:sz="0" w:space="0" w:color="auto"/>
              </w:divBdr>
              <w:divsChild>
                <w:div w:id="199078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08429">
      <w:bodyDiv w:val="1"/>
      <w:marLeft w:val="0"/>
      <w:marRight w:val="0"/>
      <w:marTop w:val="0"/>
      <w:marBottom w:val="0"/>
      <w:divBdr>
        <w:top w:val="none" w:sz="0" w:space="0" w:color="auto"/>
        <w:left w:val="none" w:sz="0" w:space="0" w:color="auto"/>
        <w:bottom w:val="none" w:sz="0" w:space="0" w:color="auto"/>
        <w:right w:val="none" w:sz="0" w:space="0" w:color="auto"/>
      </w:divBdr>
    </w:div>
    <w:div w:id="197133575">
      <w:bodyDiv w:val="1"/>
      <w:marLeft w:val="0"/>
      <w:marRight w:val="0"/>
      <w:marTop w:val="0"/>
      <w:marBottom w:val="0"/>
      <w:divBdr>
        <w:top w:val="none" w:sz="0" w:space="0" w:color="auto"/>
        <w:left w:val="none" w:sz="0" w:space="0" w:color="auto"/>
        <w:bottom w:val="none" w:sz="0" w:space="0" w:color="auto"/>
        <w:right w:val="none" w:sz="0" w:space="0" w:color="auto"/>
      </w:divBdr>
    </w:div>
    <w:div w:id="200097702">
      <w:bodyDiv w:val="1"/>
      <w:marLeft w:val="0"/>
      <w:marRight w:val="0"/>
      <w:marTop w:val="0"/>
      <w:marBottom w:val="0"/>
      <w:divBdr>
        <w:top w:val="none" w:sz="0" w:space="0" w:color="auto"/>
        <w:left w:val="none" w:sz="0" w:space="0" w:color="auto"/>
        <w:bottom w:val="none" w:sz="0" w:space="0" w:color="auto"/>
        <w:right w:val="none" w:sz="0" w:space="0" w:color="auto"/>
      </w:divBdr>
    </w:div>
    <w:div w:id="222061577">
      <w:bodyDiv w:val="1"/>
      <w:marLeft w:val="0"/>
      <w:marRight w:val="0"/>
      <w:marTop w:val="0"/>
      <w:marBottom w:val="0"/>
      <w:divBdr>
        <w:top w:val="none" w:sz="0" w:space="0" w:color="auto"/>
        <w:left w:val="none" w:sz="0" w:space="0" w:color="auto"/>
        <w:bottom w:val="none" w:sz="0" w:space="0" w:color="auto"/>
        <w:right w:val="none" w:sz="0" w:space="0" w:color="auto"/>
      </w:divBdr>
    </w:div>
    <w:div w:id="251941006">
      <w:bodyDiv w:val="1"/>
      <w:marLeft w:val="0"/>
      <w:marRight w:val="0"/>
      <w:marTop w:val="0"/>
      <w:marBottom w:val="0"/>
      <w:divBdr>
        <w:top w:val="none" w:sz="0" w:space="0" w:color="auto"/>
        <w:left w:val="none" w:sz="0" w:space="0" w:color="auto"/>
        <w:bottom w:val="none" w:sz="0" w:space="0" w:color="auto"/>
        <w:right w:val="none" w:sz="0" w:space="0" w:color="auto"/>
      </w:divBdr>
      <w:divsChild>
        <w:div w:id="461461270">
          <w:marLeft w:val="0"/>
          <w:marRight w:val="0"/>
          <w:marTop w:val="0"/>
          <w:marBottom w:val="0"/>
          <w:divBdr>
            <w:top w:val="none" w:sz="0" w:space="0" w:color="auto"/>
            <w:left w:val="none" w:sz="0" w:space="0" w:color="auto"/>
            <w:bottom w:val="none" w:sz="0" w:space="0" w:color="auto"/>
            <w:right w:val="none" w:sz="0" w:space="0" w:color="auto"/>
          </w:divBdr>
          <w:divsChild>
            <w:div w:id="315768251">
              <w:marLeft w:val="0"/>
              <w:marRight w:val="0"/>
              <w:marTop w:val="0"/>
              <w:marBottom w:val="0"/>
              <w:divBdr>
                <w:top w:val="none" w:sz="0" w:space="0" w:color="auto"/>
                <w:left w:val="none" w:sz="0" w:space="0" w:color="auto"/>
                <w:bottom w:val="none" w:sz="0" w:space="0" w:color="auto"/>
                <w:right w:val="none" w:sz="0" w:space="0" w:color="auto"/>
              </w:divBdr>
              <w:divsChild>
                <w:div w:id="495270683">
                  <w:marLeft w:val="0"/>
                  <w:marRight w:val="0"/>
                  <w:marTop w:val="0"/>
                  <w:marBottom w:val="0"/>
                  <w:divBdr>
                    <w:top w:val="none" w:sz="0" w:space="0" w:color="auto"/>
                    <w:left w:val="none" w:sz="0" w:space="0" w:color="auto"/>
                    <w:bottom w:val="none" w:sz="0" w:space="0" w:color="auto"/>
                    <w:right w:val="none" w:sz="0" w:space="0" w:color="auto"/>
                  </w:divBdr>
                </w:div>
              </w:divsChild>
            </w:div>
            <w:div w:id="1628703327">
              <w:marLeft w:val="0"/>
              <w:marRight w:val="0"/>
              <w:marTop w:val="0"/>
              <w:marBottom w:val="0"/>
              <w:divBdr>
                <w:top w:val="none" w:sz="0" w:space="0" w:color="auto"/>
                <w:left w:val="none" w:sz="0" w:space="0" w:color="auto"/>
                <w:bottom w:val="none" w:sz="0" w:space="0" w:color="auto"/>
                <w:right w:val="none" w:sz="0" w:space="0" w:color="auto"/>
              </w:divBdr>
              <w:divsChild>
                <w:div w:id="1308776890">
                  <w:marLeft w:val="0"/>
                  <w:marRight w:val="0"/>
                  <w:marTop w:val="0"/>
                  <w:marBottom w:val="0"/>
                  <w:divBdr>
                    <w:top w:val="none" w:sz="0" w:space="0" w:color="auto"/>
                    <w:left w:val="none" w:sz="0" w:space="0" w:color="auto"/>
                    <w:bottom w:val="none" w:sz="0" w:space="0" w:color="auto"/>
                    <w:right w:val="none" w:sz="0" w:space="0" w:color="auto"/>
                  </w:divBdr>
                </w:div>
              </w:divsChild>
            </w:div>
            <w:div w:id="1155681174">
              <w:marLeft w:val="0"/>
              <w:marRight w:val="0"/>
              <w:marTop w:val="0"/>
              <w:marBottom w:val="0"/>
              <w:divBdr>
                <w:top w:val="none" w:sz="0" w:space="0" w:color="auto"/>
                <w:left w:val="none" w:sz="0" w:space="0" w:color="auto"/>
                <w:bottom w:val="none" w:sz="0" w:space="0" w:color="auto"/>
                <w:right w:val="none" w:sz="0" w:space="0" w:color="auto"/>
              </w:divBdr>
              <w:divsChild>
                <w:div w:id="1696928230">
                  <w:marLeft w:val="0"/>
                  <w:marRight w:val="0"/>
                  <w:marTop w:val="0"/>
                  <w:marBottom w:val="0"/>
                  <w:divBdr>
                    <w:top w:val="none" w:sz="0" w:space="0" w:color="auto"/>
                    <w:left w:val="none" w:sz="0" w:space="0" w:color="auto"/>
                    <w:bottom w:val="none" w:sz="0" w:space="0" w:color="auto"/>
                    <w:right w:val="none" w:sz="0" w:space="0" w:color="auto"/>
                  </w:divBdr>
                </w:div>
              </w:divsChild>
            </w:div>
            <w:div w:id="1469322241">
              <w:marLeft w:val="0"/>
              <w:marRight w:val="0"/>
              <w:marTop w:val="0"/>
              <w:marBottom w:val="0"/>
              <w:divBdr>
                <w:top w:val="none" w:sz="0" w:space="0" w:color="auto"/>
                <w:left w:val="none" w:sz="0" w:space="0" w:color="auto"/>
                <w:bottom w:val="none" w:sz="0" w:space="0" w:color="auto"/>
                <w:right w:val="none" w:sz="0" w:space="0" w:color="auto"/>
              </w:divBdr>
              <w:divsChild>
                <w:div w:id="177158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796140">
      <w:bodyDiv w:val="1"/>
      <w:marLeft w:val="0"/>
      <w:marRight w:val="0"/>
      <w:marTop w:val="0"/>
      <w:marBottom w:val="0"/>
      <w:divBdr>
        <w:top w:val="none" w:sz="0" w:space="0" w:color="auto"/>
        <w:left w:val="none" w:sz="0" w:space="0" w:color="auto"/>
        <w:bottom w:val="none" w:sz="0" w:space="0" w:color="auto"/>
        <w:right w:val="none" w:sz="0" w:space="0" w:color="auto"/>
      </w:divBdr>
    </w:div>
    <w:div w:id="662243250">
      <w:bodyDiv w:val="1"/>
      <w:marLeft w:val="0"/>
      <w:marRight w:val="0"/>
      <w:marTop w:val="0"/>
      <w:marBottom w:val="0"/>
      <w:divBdr>
        <w:top w:val="none" w:sz="0" w:space="0" w:color="auto"/>
        <w:left w:val="none" w:sz="0" w:space="0" w:color="auto"/>
        <w:bottom w:val="none" w:sz="0" w:space="0" w:color="auto"/>
        <w:right w:val="none" w:sz="0" w:space="0" w:color="auto"/>
      </w:divBdr>
    </w:div>
    <w:div w:id="689642859">
      <w:bodyDiv w:val="1"/>
      <w:marLeft w:val="0"/>
      <w:marRight w:val="0"/>
      <w:marTop w:val="0"/>
      <w:marBottom w:val="0"/>
      <w:divBdr>
        <w:top w:val="none" w:sz="0" w:space="0" w:color="auto"/>
        <w:left w:val="none" w:sz="0" w:space="0" w:color="auto"/>
        <w:bottom w:val="none" w:sz="0" w:space="0" w:color="auto"/>
        <w:right w:val="none" w:sz="0" w:space="0" w:color="auto"/>
      </w:divBdr>
    </w:div>
    <w:div w:id="725641511">
      <w:bodyDiv w:val="1"/>
      <w:marLeft w:val="0"/>
      <w:marRight w:val="0"/>
      <w:marTop w:val="0"/>
      <w:marBottom w:val="0"/>
      <w:divBdr>
        <w:top w:val="none" w:sz="0" w:space="0" w:color="auto"/>
        <w:left w:val="none" w:sz="0" w:space="0" w:color="auto"/>
        <w:bottom w:val="none" w:sz="0" w:space="0" w:color="auto"/>
        <w:right w:val="none" w:sz="0" w:space="0" w:color="auto"/>
      </w:divBdr>
    </w:div>
    <w:div w:id="791486328">
      <w:bodyDiv w:val="1"/>
      <w:marLeft w:val="0"/>
      <w:marRight w:val="0"/>
      <w:marTop w:val="0"/>
      <w:marBottom w:val="0"/>
      <w:divBdr>
        <w:top w:val="none" w:sz="0" w:space="0" w:color="auto"/>
        <w:left w:val="none" w:sz="0" w:space="0" w:color="auto"/>
        <w:bottom w:val="none" w:sz="0" w:space="0" w:color="auto"/>
        <w:right w:val="none" w:sz="0" w:space="0" w:color="auto"/>
      </w:divBdr>
      <w:divsChild>
        <w:div w:id="1756586526">
          <w:marLeft w:val="0"/>
          <w:marRight w:val="0"/>
          <w:marTop w:val="0"/>
          <w:marBottom w:val="0"/>
          <w:divBdr>
            <w:top w:val="none" w:sz="0" w:space="0" w:color="auto"/>
            <w:left w:val="none" w:sz="0" w:space="0" w:color="auto"/>
            <w:bottom w:val="none" w:sz="0" w:space="0" w:color="auto"/>
            <w:right w:val="none" w:sz="0" w:space="0" w:color="auto"/>
          </w:divBdr>
          <w:divsChild>
            <w:div w:id="1738358067">
              <w:marLeft w:val="0"/>
              <w:marRight w:val="0"/>
              <w:marTop w:val="0"/>
              <w:marBottom w:val="0"/>
              <w:divBdr>
                <w:top w:val="none" w:sz="0" w:space="0" w:color="auto"/>
                <w:left w:val="none" w:sz="0" w:space="0" w:color="auto"/>
                <w:bottom w:val="none" w:sz="0" w:space="0" w:color="auto"/>
                <w:right w:val="none" w:sz="0" w:space="0" w:color="auto"/>
              </w:divBdr>
              <w:divsChild>
                <w:div w:id="1075712362">
                  <w:marLeft w:val="0"/>
                  <w:marRight w:val="0"/>
                  <w:marTop w:val="0"/>
                  <w:marBottom w:val="0"/>
                  <w:divBdr>
                    <w:top w:val="none" w:sz="0" w:space="0" w:color="auto"/>
                    <w:left w:val="none" w:sz="0" w:space="0" w:color="auto"/>
                    <w:bottom w:val="none" w:sz="0" w:space="0" w:color="auto"/>
                    <w:right w:val="none" w:sz="0" w:space="0" w:color="auto"/>
                  </w:divBdr>
                  <w:divsChild>
                    <w:div w:id="1440418925">
                      <w:marLeft w:val="0"/>
                      <w:marRight w:val="0"/>
                      <w:marTop w:val="0"/>
                      <w:marBottom w:val="0"/>
                      <w:divBdr>
                        <w:top w:val="none" w:sz="0" w:space="0" w:color="auto"/>
                        <w:left w:val="none" w:sz="0" w:space="0" w:color="auto"/>
                        <w:bottom w:val="none" w:sz="0" w:space="0" w:color="auto"/>
                        <w:right w:val="none" w:sz="0" w:space="0" w:color="auto"/>
                      </w:divBdr>
                      <w:divsChild>
                        <w:div w:id="65491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5513">
                  <w:marLeft w:val="0"/>
                  <w:marRight w:val="0"/>
                  <w:marTop w:val="0"/>
                  <w:marBottom w:val="0"/>
                  <w:divBdr>
                    <w:top w:val="none" w:sz="0" w:space="0" w:color="auto"/>
                    <w:left w:val="none" w:sz="0" w:space="0" w:color="auto"/>
                    <w:bottom w:val="none" w:sz="0" w:space="0" w:color="auto"/>
                    <w:right w:val="none" w:sz="0" w:space="0" w:color="auto"/>
                  </w:divBdr>
                  <w:divsChild>
                    <w:div w:id="260380958">
                      <w:marLeft w:val="0"/>
                      <w:marRight w:val="0"/>
                      <w:marTop w:val="0"/>
                      <w:marBottom w:val="0"/>
                      <w:divBdr>
                        <w:top w:val="none" w:sz="0" w:space="0" w:color="auto"/>
                        <w:left w:val="none" w:sz="0" w:space="0" w:color="auto"/>
                        <w:bottom w:val="none" w:sz="0" w:space="0" w:color="auto"/>
                        <w:right w:val="none" w:sz="0" w:space="0" w:color="auto"/>
                      </w:divBdr>
                      <w:divsChild>
                        <w:div w:id="54375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70975">
                  <w:marLeft w:val="0"/>
                  <w:marRight w:val="0"/>
                  <w:marTop w:val="0"/>
                  <w:marBottom w:val="0"/>
                  <w:divBdr>
                    <w:top w:val="none" w:sz="0" w:space="0" w:color="auto"/>
                    <w:left w:val="none" w:sz="0" w:space="0" w:color="auto"/>
                    <w:bottom w:val="none" w:sz="0" w:space="0" w:color="auto"/>
                    <w:right w:val="none" w:sz="0" w:space="0" w:color="auto"/>
                  </w:divBdr>
                  <w:divsChild>
                    <w:div w:id="1869247701">
                      <w:marLeft w:val="0"/>
                      <w:marRight w:val="0"/>
                      <w:marTop w:val="0"/>
                      <w:marBottom w:val="0"/>
                      <w:divBdr>
                        <w:top w:val="none" w:sz="0" w:space="0" w:color="auto"/>
                        <w:left w:val="none" w:sz="0" w:space="0" w:color="auto"/>
                        <w:bottom w:val="none" w:sz="0" w:space="0" w:color="auto"/>
                        <w:right w:val="none" w:sz="0" w:space="0" w:color="auto"/>
                      </w:divBdr>
                      <w:divsChild>
                        <w:div w:id="1458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37082">
                  <w:marLeft w:val="0"/>
                  <w:marRight w:val="0"/>
                  <w:marTop w:val="0"/>
                  <w:marBottom w:val="0"/>
                  <w:divBdr>
                    <w:top w:val="none" w:sz="0" w:space="0" w:color="auto"/>
                    <w:left w:val="none" w:sz="0" w:space="0" w:color="auto"/>
                    <w:bottom w:val="none" w:sz="0" w:space="0" w:color="auto"/>
                    <w:right w:val="none" w:sz="0" w:space="0" w:color="auto"/>
                  </w:divBdr>
                  <w:divsChild>
                    <w:div w:id="1650666759">
                      <w:marLeft w:val="0"/>
                      <w:marRight w:val="0"/>
                      <w:marTop w:val="0"/>
                      <w:marBottom w:val="0"/>
                      <w:divBdr>
                        <w:top w:val="none" w:sz="0" w:space="0" w:color="auto"/>
                        <w:left w:val="none" w:sz="0" w:space="0" w:color="auto"/>
                        <w:bottom w:val="none" w:sz="0" w:space="0" w:color="auto"/>
                        <w:right w:val="none" w:sz="0" w:space="0" w:color="auto"/>
                      </w:divBdr>
                      <w:divsChild>
                        <w:div w:id="194163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8110615">
      <w:bodyDiv w:val="1"/>
      <w:marLeft w:val="0"/>
      <w:marRight w:val="0"/>
      <w:marTop w:val="0"/>
      <w:marBottom w:val="0"/>
      <w:divBdr>
        <w:top w:val="none" w:sz="0" w:space="0" w:color="auto"/>
        <w:left w:val="none" w:sz="0" w:space="0" w:color="auto"/>
        <w:bottom w:val="none" w:sz="0" w:space="0" w:color="auto"/>
        <w:right w:val="none" w:sz="0" w:space="0" w:color="auto"/>
      </w:divBdr>
    </w:div>
    <w:div w:id="1032611412">
      <w:bodyDiv w:val="1"/>
      <w:marLeft w:val="0"/>
      <w:marRight w:val="0"/>
      <w:marTop w:val="0"/>
      <w:marBottom w:val="0"/>
      <w:divBdr>
        <w:top w:val="none" w:sz="0" w:space="0" w:color="auto"/>
        <w:left w:val="none" w:sz="0" w:space="0" w:color="auto"/>
        <w:bottom w:val="none" w:sz="0" w:space="0" w:color="auto"/>
        <w:right w:val="none" w:sz="0" w:space="0" w:color="auto"/>
      </w:divBdr>
      <w:divsChild>
        <w:div w:id="240993942">
          <w:marLeft w:val="0"/>
          <w:marRight w:val="0"/>
          <w:marTop w:val="0"/>
          <w:marBottom w:val="0"/>
          <w:divBdr>
            <w:top w:val="none" w:sz="0" w:space="0" w:color="auto"/>
            <w:left w:val="none" w:sz="0" w:space="0" w:color="auto"/>
            <w:bottom w:val="none" w:sz="0" w:space="0" w:color="auto"/>
            <w:right w:val="none" w:sz="0" w:space="0" w:color="auto"/>
          </w:divBdr>
        </w:div>
        <w:div w:id="376468656">
          <w:marLeft w:val="0"/>
          <w:marRight w:val="0"/>
          <w:marTop w:val="0"/>
          <w:marBottom w:val="0"/>
          <w:divBdr>
            <w:top w:val="none" w:sz="0" w:space="0" w:color="auto"/>
            <w:left w:val="none" w:sz="0" w:space="0" w:color="auto"/>
            <w:bottom w:val="none" w:sz="0" w:space="0" w:color="auto"/>
            <w:right w:val="none" w:sz="0" w:space="0" w:color="auto"/>
          </w:divBdr>
        </w:div>
        <w:div w:id="839076235">
          <w:marLeft w:val="0"/>
          <w:marRight w:val="0"/>
          <w:marTop w:val="0"/>
          <w:marBottom w:val="0"/>
          <w:divBdr>
            <w:top w:val="none" w:sz="0" w:space="0" w:color="auto"/>
            <w:left w:val="none" w:sz="0" w:space="0" w:color="auto"/>
            <w:bottom w:val="none" w:sz="0" w:space="0" w:color="auto"/>
            <w:right w:val="none" w:sz="0" w:space="0" w:color="auto"/>
          </w:divBdr>
        </w:div>
        <w:div w:id="38405690">
          <w:marLeft w:val="0"/>
          <w:marRight w:val="0"/>
          <w:marTop w:val="0"/>
          <w:marBottom w:val="0"/>
          <w:divBdr>
            <w:top w:val="none" w:sz="0" w:space="0" w:color="auto"/>
            <w:left w:val="none" w:sz="0" w:space="0" w:color="auto"/>
            <w:bottom w:val="none" w:sz="0" w:space="0" w:color="auto"/>
            <w:right w:val="none" w:sz="0" w:space="0" w:color="auto"/>
          </w:divBdr>
        </w:div>
        <w:div w:id="2050956924">
          <w:marLeft w:val="0"/>
          <w:marRight w:val="0"/>
          <w:marTop w:val="0"/>
          <w:marBottom w:val="0"/>
          <w:divBdr>
            <w:top w:val="none" w:sz="0" w:space="0" w:color="auto"/>
            <w:left w:val="none" w:sz="0" w:space="0" w:color="auto"/>
            <w:bottom w:val="none" w:sz="0" w:space="0" w:color="auto"/>
            <w:right w:val="none" w:sz="0" w:space="0" w:color="auto"/>
          </w:divBdr>
        </w:div>
        <w:div w:id="333269962">
          <w:marLeft w:val="0"/>
          <w:marRight w:val="0"/>
          <w:marTop w:val="0"/>
          <w:marBottom w:val="0"/>
          <w:divBdr>
            <w:top w:val="none" w:sz="0" w:space="0" w:color="auto"/>
            <w:left w:val="none" w:sz="0" w:space="0" w:color="auto"/>
            <w:bottom w:val="none" w:sz="0" w:space="0" w:color="auto"/>
            <w:right w:val="none" w:sz="0" w:space="0" w:color="auto"/>
          </w:divBdr>
        </w:div>
        <w:div w:id="802236273">
          <w:marLeft w:val="0"/>
          <w:marRight w:val="0"/>
          <w:marTop w:val="0"/>
          <w:marBottom w:val="0"/>
          <w:divBdr>
            <w:top w:val="none" w:sz="0" w:space="0" w:color="auto"/>
            <w:left w:val="none" w:sz="0" w:space="0" w:color="auto"/>
            <w:bottom w:val="none" w:sz="0" w:space="0" w:color="auto"/>
            <w:right w:val="none" w:sz="0" w:space="0" w:color="auto"/>
          </w:divBdr>
        </w:div>
        <w:div w:id="1060059937">
          <w:marLeft w:val="0"/>
          <w:marRight w:val="0"/>
          <w:marTop w:val="0"/>
          <w:marBottom w:val="0"/>
          <w:divBdr>
            <w:top w:val="none" w:sz="0" w:space="0" w:color="auto"/>
            <w:left w:val="none" w:sz="0" w:space="0" w:color="auto"/>
            <w:bottom w:val="none" w:sz="0" w:space="0" w:color="auto"/>
            <w:right w:val="none" w:sz="0" w:space="0" w:color="auto"/>
          </w:divBdr>
        </w:div>
        <w:div w:id="1803769284">
          <w:marLeft w:val="0"/>
          <w:marRight w:val="0"/>
          <w:marTop w:val="0"/>
          <w:marBottom w:val="0"/>
          <w:divBdr>
            <w:top w:val="none" w:sz="0" w:space="0" w:color="auto"/>
            <w:left w:val="none" w:sz="0" w:space="0" w:color="auto"/>
            <w:bottom w:val="none" w:sz="0" w:space="0" w:color="auto"/>
            <w:right w:val="none" w:sz="0" w:space="0" w:color="auto"/>
          </w:divBdr>
        </w:div>
        <w:div w:id="1810170381">
          <w:marLeft w:val="0"/>
          <w:marRight w:val="0"/>
          <w:marTop w:val="0"/>
          <w:marBottom w:val="0"/>
          <w:divBdr>
            <w:top w:val="none" w:sz="0" w:space="0" w:color="auto"/>
            <w:left w:val="none" w:sz="0" w:space="0" w:color="auto"/>
            <w:bottom w:val="none" w:sz="0" w:space="0" w:color="auto"/>
            <w:right w:val="none" w:sz="0" w:space="0" w:color="auto"/>
          </w:divBdr>
        </w:div>
        <w:div w:id="1144204171">
          <w:marLeft w:val="0"/>
          <w:marRight w:val="0"/>
          <w:marTop w:val="0"/>
          <w:marBottom w:val="0"/>
          <w:divBdr>
            <w:top w:val="none" w:sz="0" w:space="0" w:color="auto"/>
            <w:left w:val="none" w:sz="0" w:space="0" w:color="auto"/>
            <w:bottom w:val="none" w:sz="0" w:space="0" w:color="auto"/>
            <w:right w:val="none" w:sz="0" w:space="0" w:color="auto"/>
          </w:divBdr>
        </w:div>
        <w:div w:id="1992976168">
          <w:marLeft w:val="0"/>
          <w:marRight w:val="0"/>
          <w:marTop w:val="0"/>
          <w:marBottom w:val="0"/>
          <w:divBdr>
            <w:top w:val="none" w:sz="0" w:space="0" w:color="auto"/>
            <w:left w:val="none" w:sz="0" w:space="0" w:color="auto"/>
            <w:bottom w:val="none" w:sz="0" w:space="0" w:color="auto"/>
            <w:right w:val="none" w:sz="0" w:space="0" w:color="auto"/>
          </w:divBdr>
        </w:div>
        <w:div w:id="501119717">
          <w:marLeft w:val="0"/>
          <w:marRight w:val="0"/>
          <w:marTop w:val="0"/>
          <w:marBottom w:val="0"/>
          <w:divBdr>
            <w:top w:val="none" w:sz="0" w:space="0" w:color="auto"/>
            <w:left w:val="none" w:sz="0" w:space="0" w:color="auto"/>
            <w:bottom w:val="none" w:sz="0" w:space="0" w:color="auto"/>
            <w:right w:val="none" w:sz="0" w:space="0" w:color="auto"/>
          </w:divBdr>
        </w:div>
        <w:div w:id="1318724681">
          <w:marLeft w:val="0"/>
          <w:marRight w:val="0"/>
          <w:marTop w:val="0"/>
          <w:marBottom w:val="0"/>
          <w:divBdr>
            <w:top w:val="none" w:sz="0" w:space="0" w:color="auto"/>
            <w:left w:val="none" w:sz="0" w:space="0" w:color="auto"/>
            <w:bottom w:val="none" w:sz="0" w:space="0" w:color="auto"/>
            <w:right w:val="none" w:sz="0" w:space="0" w:color="auto"/>
          </w:divBdr>
        </w:div>
        <w:div w:id="199589735">
          <w:marLeft w:val="0"/>
          <w:marRight w:val="0"/>
          <w:marTop w:val="0"/>
          <w:marBottom w:val="0"/>
          <w:divBdr>
            <w:top w:val="none" w:sz="0" w:space="0" w:color="auto"/>
            <w:left w:val="none" w:sz="0" w:space="0" w:color="auto"/>
            <w:bottom w:val="none" w:sz="0" w:space="0" w:color="auto"/>
            <w:right w:val="none" w:sz="0" w:space="0" w:color="auto"/>
          </w:divBdr>
        </w:div>
      </w:divsChild>
    </w:div>
    <w:div w:id="1252007583">
      <w:bodyDiv w:val="1"/>
      <w:marLeft w:val="0"/>
      <w:marRight w:val="0"/>
      <w:marTop w:val="0"/>
      <w:marBottom w:val="0"/>
      <w:divBdr>
        <w:top w:val="none" w:sz="0" w:space="0" w:color="auto"/>
        <w:left w:val="none" w:sz="0" w:space="0" w:color="auto"/>
        <w:bottom w:val="none" w:sz="0" w:space="0" w:color="auto"/>
        <w:right w:val="none" w:sz="0" w:space="0" w:color="auto"/>
      </w:divBdr>
    </w:div>
    <w:div w:id="1254169274">
      <w:bodyDiv w:val="1"/>
      <w:marLeft w:val="0"/>
      <w:marRight w:val="0"/>
      <w:marTop w:val="0"/>
      <w:marBottom w:val="0"/>
      <w:divBdr>
        <w:top w:val="none" w:sz="0" w:space="0" w:color="auto"/>
        <w:left w:val="none" w:sz="0" w:space="0" w:color="auto"/>
        <w:bottom w:val="none" w:sz="0" w:space="0" w:color="auto"/>
        <w:right w:val="none" w:sz="0" w:space="0" w:color="auto"/>
      </w:divBdr>
      <w:divsChild>
        <w:div w:id="1205408307">
          <w:marLeft w:val="360"/>
          <w:marRight w:val="0"/>
          <w:marTop w:val="360"/>
          <w:marBottom w:val="0"/>
          <w:divBdr>
            <w:top w:val="none" w:sz="0" w:space="0" w:color="auto"/>
            <w:left w:val="none" w:sz="0" w:space="0" w:color="auto"/>
            <w:bottom w:val="none" w:sz="0" w:space="0" w:color="auto"/>
            <w:right w:val="none" w:sz="0" w:space="0" w:color="auto"/>
          </w:divBdr>
        </w:div>
      </w:divsChild>
    </w:div>
    <w:div w:id="1399132827">
      <w:bodyDiv w:val="1"/>
      <w:marLeft w:val="0"/>
      <w:marRight w:val="0"/>
      <w:marTop w:val="0"/>
      <w:marBottom w:val="0"/>
      <w:divBdr>
        <w:top w:val="none" w:sz="0" w:space="0" w:color="auto"/>
        <w:left w:val="none" w:sz="0" w:space="0" w:color="auto"/>
        <w:bottom w:val="none" w:sz="0" w:space="0" w:color="auto"/>
        <w:right w:val="none" w:sz="0" w:space="0" w:color="auto"/>
      </w:divBdr>
    </w:div>
    <w:div w:id="1447312619">
      <w:bodyDiv w:val="1"/>
      <w:marLeft w:val="0"/>
      <w:marRight w:val="0"/>
      <w:marTop w:val="0"/>
      <w:marBottom w:val="0"/>
      <w:divBdr>
        <w:top w:val="none" w:sz="0" w:space="0" w:color="auto"/>
        <w:left w:val="none" w:sz="0" w:space="0" w:color="auto"/>
        <w:bottom w:val="none" w:sz="0" w:space="0" w:color="auto"/>
        <w:right w:val="none" w:sz="0" w:space="0" w:color="auto"/>
      </w:divBdr>
      <w:divsChild>
        <w:div w:id="1454592568">
          <w:marLeft w:val="0"/>
          <w:marRight w:val="0"/>
          <w:marTop w:val="0"/>
          <w:marBottom w:val="0"/>
          <w:divBdr>
            <w:top w:val="none" w:sz="0" w:space="0" w:color="auto"/>
            <w:left w:val="none" w:sz="0" w:space="0" w:color="auto"/>
            <w:bottom w:val="none" w:sz="0" w:space="0" w:color="auto"/>
            <w:right w:val="none" w:sz="0" w:space="0" w:color="auto"/>
          </w:divBdr>
          <w:divsChild>
            <w:div w:id="1230308681">
              <w:marLeft w:val="0"/>
              <w:marRight w:val="0"/>
              <w:marTop w:val="0"/>
              <w:marBottom w:val="0"/>
              <w:divBdr>
                <w:top w:val="none" w:sz="0" w:space="0" w:color="auto"/>
                <w:left w:val="none" w:sz="0" w:space="0" w:color="auto"/>
                <w:bottom w:val="none" w:sz="0" w:space="0" w:color="auto"/>
                <w:right w:val="none" w:sz="0" w:space="0" w:color="auto"/>
              </w:divBdr>
              <w:divsChild>
                <w:div w:id="1008026238">
                  <w:marLeft w:val="0"/>
                  <w:marRight w:val="0"/>
                  <w:marTop w:val="0"/>
                  <w:marBottom w:val="0"/>
                  <w:divBdr>
                    <w:top w:val="none" w:sz="0" w:space="0" w:color="auto"/>
                    <w:left w:val="none" w:sz="0" w:space="0" w:color="auto"/>
                    <w:bottom w:val="none" w:sz="0" w:space="0" w:color="auto"/>
                    <w:right w:val="none" w:sz="0" w:space="0" w:color="auto"/>
                  </w:divBdr>
                </w:div>
                <w:div w:id="203118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744129">
          <w:marLeft w:val="0"/>
          <w:marRight w:val="0"/>
          <w:marTop w:val="0"/>
          <w:marBottom w:val="0"/>
          <w:divBdr>
            <w:top w:val="none" w:sz="0" w:space="0" w:color="auto"/>
            <w:left w:val="none" w:sz="0" w:space="0" w:color="auto"/>
            <w:bottom w:val="none" w:sz="0" w:space="0" w:color="auto"/>
            <w:right w:val="none" w:sz="0" w:space="0" w:color="auto"/>
          </w:divBdr>
        </w:div>
      </w:divsChild>
    </w:div>
    <w:div w:id="1468469254">
      <w:bodyDiv w:val="1"/>
      <w:marLeft w:val="0"/>
      <w:marRight w:val="0"/>
      <w:marTop w:val="0"/>
      <w:marBottom w:val="0"/>
      <w:divBdr>
        <w:top w:val="none" w:sz="0" w:space="0" w:color="auto"/>
        <w:left w:val="none" w:sz="0" w:space="0" w:color="auto"/>
        <w:bottom w:val="none" w:sz="0" w:space="0" w:color="auto"/>
        <w:right w:val="none" w:sz="0" w:space="0" w:color="auto"/>
      </w:divBdr>
      <w:divsChild>
        <w:div w:id="1083643147">
          <w:marLeft w:val="0"/>
          <w:marRight w:val="0"/>
          <w:marTop w:val="0"/>
          <w:marBottom w:val="0"/>
          <w:divBdr>
            <w:top w:val="none" w:sz="0" w:space="0" w:color="auto"/>
            <w:left w:val="none" w:sz="0" w:space="0" w:color="auto"/>
            <w:bottom w:val="none" w:sz="0" w:space="0" w:color="auto"/>
            <w:right w:val="none" w:sz="0" w:space="0" w:color="auto"/>
          </w:divBdr>
          <w:divsChild>
            <w:div w:id="1652708917">
              <w:marLeft w:val="0"/>
              <w:marRight w:val="0"/>
              <w:marTop w:val="0"/>
              <w:marBottom w:val="0"/>
              <w:divBdr>
                <w:top w:val="none" w:sz="0" w:space="0" w:color="auto"/>
                <w:left w:val="none" w:sz="0" w:space="0" w:color="auto"/>
                <w:bottom w:val="none" w:sz="0" w:space="0" w:color="auto"/>
                <w:right w:val="none" w:sz="0" w:space="0" w:color="auto"/>
              </w:divBdr>
              <w:divsChild>
                <w:div w:id="215508695">
                  <w:marLeft w:val="0"/>
                  <w:marRight w:val="0"/>
                  <w:marTop w:val="0"/>
                  <w:marBottom w:val="0"/>
                  <w:divBdr>
                    <w:top w:val="none" w:sz="0" w:space="0" w:color="auto"/>
                    <w:left w:val="none" w:sz="0" w:space="0" w:color="auto"/>
                    <w:bottom w:val="none" w:sz="0" w:space="0" w:color="auto"/>
                    <w:right w:val="none" w:sz="0" w:space="0" w:color="auto"/>
                  </w:divBdr>
                </w:div>
              </w:divsChild>
            </w:div>
            <w:div w:id="836770924">
              <w:marLeft w:val="0"/>
              <w:marRight w:val="0"/>
              <w:marTop w:val="0"/>
              <w:marBottom w:val="0"/>
              <w:divBdr>
                <w:top w:val="none" w:sz="0" w:space="0" w:color="auto"/>
                <w:left w:val="none" w:sz="0" w:space="0" w:color="auto"/>
                <w:bottom w:val="none" w:sz="0" w:space="0" w:color="auto"/>
                <w:right w:val="none" w:sz="0" w:space="0" w:color="auto"/>
              </w:divBdr>
              <w:divsChild>
                <w:div w:id="1141726659">
                  <w:marLeft w:val="0"/>
                  <w:marRight w:val="0"/>
                  <w:marTop w:val="0"/>
                  <w:marBottom w:val="0"/>
                  <w:divBdr>
                    <w:top w:val="none" w:sz="0" w:space="0" w:color="auto"/>
                    <w:left w:val="none" w:sz="0" w:space="0" w:color="auto"/>
                    <w:bottom w:val="none" w:sz="0" w:space="0" w:color="auto"/>
                    <w:right w:val="none" w:sz="0" w:space="0" w:color="auto"/>
                  </w:divBdr>
                </w:div>
              </w:divsChild>
            </w:div>
            <w:div w:id="155802198">
              <w:marLeft w:val="0"/>
              <w:marRight w:val="0"/>
              <w:marTop w:val="0"/>
              <w:marBottom w:val="0"/>
              <w:divBdr>
                <w:top w:val="none" w:sz="0" w:space="0" w:color="auto"/>
                <w:left w:val="none" w:sz="0" w:space="0" w:color="auto"/>
                <w:bottom w:val="none" w:sz="0" w:space="0" w:color="auto"/>
                <w:right w:val="none" w:sz="0" w:space="0" w:color="auto"/>
              </w:divBdr>
              <w:divsChild>
                <w:div w:id="1737698661">
                  <w:marLeft w:val="0"/>
                  <w:marRight w:val="0"/>
                  <w:marTop w:val="0"/>
                  <w:marBottom w:val="0"/>
                  <w:divBdr>
                    <w:top w:val="none" w:sz="0" w:space="0" w:color="auto"/>
                    <w:left w:val="none" w:sz="0" w:space="0" w:color="auto"/>
                    <w:bottom w:val="none" w:sz="0" w:space="0" w:color="auto"/>
                    <w:right w:val="none" w:sz="0" w:space="0" w:color="auto"/>
                  </w:divBdr>
                </w:div>
              </w:divsChild>
            </w:div>
            <w:div w:id="1731926140">
              <w:marLeft w:val="0"/>
              <w:marRight w:val="0"/>
              <w:marTop w:val="0"/>
              <w:marBottom w:val="0"/>
              <w:divBdr>
                <w:top w:val="none" w:sz="0" w:space="0" w:color="auto"/>
                <w:left w:val="none" w:sz="0" w:space="0" w:color="auto"/>
                <w:bottom w:val="none" w:sz="0" w:space="0" w:color="auto"/>
                <w:right w:val="none" w:sz="0" w:space="0" w:color="auto"/>
              </w:divBdr>
              <w:divsChild>
                <w:div w:id="103693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526872">
      <w:bodyDiv w:val="1"/>
      <w:marLeft w:val="0"/>
      <w:marRight w:val="0"/>
      <w:marTop w:val="0"/>
      <w:marBottom w:val="0"/>
      <w:divBdr>
        <w:top w:val="none" w:sz="0" w:space="0" w:color="auto"/>
        <w:left w:val="none" w:sz="0" w:space="0" w:color="auto"/>
        <w:bottom w:val="none" w:sz="0" w:space="0" w:color="auto"/>
        <w:right w:val="none" w:sz="0" w:space="0" w:color="auto"/>
      </w:divBdr>
    </w:div>
    <w:div w:id="2029136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correia\Documents\GitKrakenProjects\labdsoft-2017-g1\Documentacao\Entrega%202\relatorio_tp2_g1.docx" TargetMode="External"/><Relationship Id="rId117" Type="http://schemas.openxmlformats.org/officeDocument/2006/relationships/image" Target="media/image59.png"/><Relationship Id="rId21" Type="http://schemas.openxmlformats.org/officeDocument/2006/relationships/hyperlink" Target="file:///C:\Users\mcorreia\Documents\GitKrakenProjects\labdsoft-2017-g1\Documentacao\Entrega%202\relatorio_tp2_g1.docx" TargetMode="External"/><Relationship Id="rId42" Type="http://schemas.openxmlformats.org/officeDocument/2006/relationships/hyperlink" Target="file:///C:\Users\mcorreia\Documents\GitKrakenProjects\labdsoft-2017-g1\Documentacao\Entrega%202\relatorio_tp2_g1.docx" TargetMode="External"/><Relationship Id="rId47" Type="http://schemas.openxmlformats.org/officeDocument/2006/relationships/hyperlink" Target="file:///C:\Users\mcorreia\Documents\GitKrakenProjects\labdsoft-2017-g1\Documentacao\Entrega%202\relatorio_tp2_g1.docx" TargetMode="External"/><Relationship Id="rId63" Type="http://schemas.openxmlformats.org/officeDocument/2006/relationships/image" Target="media/image5.png"/><Relationship Id="rId68" Type="http://schemas.openxmlformats.org/officeDocument/2006/relationships/image" Target="media/image10.png"/><Relationship Id="rId84" Type="http://schemas.openxmlformats.org/officeDocument/2006/relationships/image" Target="media/image26.png"/><Relationship Id="rId89" Type="http://schemas.openxmlformats.org/officeDocument/2006/relationships/image" Target="media/image31.png"/><Relationship Id="rId112" Type="http://schemas.openxmlformats.org/officeDocument/2006/relationships/image" Target="media/image54.png"/><Relationship Id="rId133" Type="http://schemas.openxmlformats.org/officeDocument/2006/relationships/image" Target="media/image75.png"/><Relationship Id="rId138" Type="http://schemas.openxmlformats.org/officeDocument/2006/relationships/image" Target="media/image80.png"/><Relationship Id="rId16" Type="http://schemas.openxmlformats.org/officeDocument/2006/relationships/hyperlink" Target="file:///C:\Users\mcorreia\Documents\GitKrakenProjects\labdsoft-2017-g1\Documentacao\Entrega%202\relatorio_tp2_g1.docx" TargetMode="External"/><Relationship Id="rId107" Type="http://schemas.openxmlformats.org/officeDocument/2006/relationships/image" Target="media/image49.png"/><Relationship Id="rId11" Type="http://schemas.openxmlformats.org/officeDocument/2006/relationships/footer" Target="footer1.xml"/><Relationship Id="rId32" Type="http://schemas.openxmlformats.org/officeDocument/2006/relationships/hyperlink" Target="file:///C:\Users\mcorreia\Documents\GitKrakenProjects\labdsoft-2017-g1\Documentacao\Entrega%202\relatorio_tp2_g1.docx" TargetMode="External"/><Relationship Id="rId37" Type="http://schemas.openxmlformats.org/officeDocument/2006/relationships/hyperlink" Target="file:///C:\Users\mcorreia\Documents\GitKrakenProjects\labdsoft-2017-g1\Documentacao\Entrega%202\relatorio_tp2_g1.docx" TargetMode="External"/><Relationship Id="rId53" Type="http://schemas.openxmlformats.org/officeDocument/2006/relationships/hyperlink" Target="file:///C:\Users\mcorreia\Documents\GitKrakenProjects\labdsoft-2017-g1\Documentacao\Entrega%202\relatorio_tp2_g1.docx" TargetMode="External"/><Relationship Id="rId58" Type="http://schemas.openxmlformats.org/officeDocument/2006/relationships/hyperlink" Target="file:///C:\Users\mcorreia\Documents\GitKrakenProjects\labdsoft-2017-g1\Documentacao\Entrega%202\relatorio_tp2_g1.docx" TargetMode="External"/><Relationship Id="rId74" Type="http://schemas.openxmlformats.org/officeDocument/2006/relationships/image" Target="media/image16.png"/><Relationship Id="rId79" Type="http://schemas.openxmlformats.org/officeDocument/2006/relationships/image" Target="media/image21.png"/><Relationship Id="rId102" Type="http://schemas.openxmlformats.org/officeDocument/2006/relationships/image" Target="media/image44.png"/><Relationship Id="rId123" Type="http://schemas.openxmlformats.org/officeDocument/2006/relationships/image" Target="media/image65.png"/><Relationship Id="rId128" Type="http://schemas.openxmlformats.org/officeDocument/2006/relationships/image" Target="media/image70.png"/><Relationship Id="rId144" Type="http://schemas.openxmlformats.org/officeDocument/2006/relationships/image" Target="media/image86.png"/><Relationship Id="rId149" Type="http://schemas.openxmlformats.org/officeDocument/2006/relationships/footer" Target="footer3.xml"/><Relationship Id="rId5" Type="http://schemas.openxmlformats.org/officeDocument/2006/relationships/styles" Target="styles.xml"/><Relationship Id="rId90" Type="http://schemas.openxmlformats.org/officeDocument/2006/relationships/image" Target="media/image32.png"/><Relationship Id="rId95" Type="http://schemas.openxmlformats.org/officeDocument/2006/relationships/image" Target="media/image37.jpeg"/><Relationship Id="rId22" Type="http://schemas.openxmlformats.org/officeDocument/2006/relationships/hyperlink" Target="file:///C:\Users\mcorreia\Documents\GitKrakenProjects\labdsoft-2017-g1\Documentacao\Entrega%202\relatorio_tp2_g1.docx" TargetMode="External"/><Relationship Id="rId27" Type="http://schemas.openxmlformats.org/officeDocument/2006/relationships/hyperlink" Target="file:///C:\Users\mcorreia\Documents\GitKrakenProjects\labdsoft-2017-g1\Documentacao\Entrega%202\relatorio_tp2_g1.docx" TargetMode="External"/><Relationship Id="rId43" Type="http://schemas.openxmlformats.org/officeDocument/2006/relationships/hyperlink" Target="file:///C:\Users\mcorreia\Documents\GitKrakenProjects\labdsoft-2017-g1\Documentacao\Entrega%202\relatorio_tp2_g1.docx" TargetMode="External"/><Relationship Id="rId48" Type="http://schemas.openxmlformats.org/officeDocument/2006/relationships/hyperlink" Target="file:///C:\Users\mcorreia\Documents\GitKrakenProjects\labdsoft-2017-g1\Documentacao\Entrega%202\relatorio_tp2_g1.docx" TargetMode="External"/><Relationship Id="rId64" Type="http://schemas.openxmlformats.org/officeDocument/2006/relationships/image" Target="media/image6.png"/><Relationship Id="rId69" Type="http://schemas.openxmlformats.org/officeDocument/2006/relationships/image" Target="media/image11.png"/><Relationship Id="rId113" Type="http://schemas.openxmlformats.org/officeDocument/2006/relationships/image" Target="media/image55.png"/><Relationship Id="rId118" Type="http://schemas.openxmlformats.org/officeDocument/2006/relationships/image" Target="media/image60.png"/><Relationship Id="rId134" Type="http://schemas.openxmlformats.org/officeDocument/2006/relationships/image" Target="media/image76.png"/><Relationship Id="rId139" Type="http://schemas.openxmlformats.org/officeDocument/2006/relationships/image" Target="media/image81.png"/><Relationship Id="rId80" Type="http://schemas.openxmlformats.org/officeDocument/2006/relationships/image" Target="media/image22.png"/><Relationship Id="rId85" Type="http://schemas.openxmlformats.org/officeDocument/2006/relationships/image" Target="media/image27.png"/><Relationship Id="rId150" Type="http://schemas.openxmlformats.org/officeDocument/2006/relationships/fontTable" Target="fontTable.xml"/><Relationship Id="rId12" Type="http://schemas.openxmlformats.org/officeDocument/2006/relationships/footer" Target="footer2.xml"/><Relationship Id="rId17" Type="http://schemas.openxmlformats.org/officeDocument/2006/relationships/hyperlink" Target="file:///C:\Users\mcorreia\Documents\GitKrakenProjects\labdsoft-2017-g1\Documentacao\Entrega%202\relatorio_tp2_g1.docx" TargetMode="External"/><Relationship Id="rId25" Type="http://schemas.openxmlformats.org/officeDocument/2006/relationships/hyperlink" Target="file:///C:\Users\mcorreia\Documents\GitKrakenProjects\labdsoft-2017-g1\Documentacao\Entrega%202\relatorio_tp2_g1.docx" TargetMode="External"/><Relationship Id="rId33" Type="http://schemas.openxmlformats.org/officeDocument/2006/relationships/hyperlink" Target="file:///C:\Users\mcorreia\Documents\GitKrakenProjects\labdsoft-2017-g1\Documentacao\Entrega%202\relatorio_tp2_g1.docx" TargetMode="External"/><Relationship Id="rId38" Type="http://schemas.openxmlformats.org/officeDocument/2006/relationships/hyperlink" Target="file:///C:\Users\mcorreia\Documents\GitKrakenProjects\labdsoft-2017-g1\Documentacao\Entrega%202\relatorio_tp2_g1.docx" TargetMode="External"/><Relationship Id="rId46" Type="http://schemas.openxmlformats.org/officeDocument/2006/relationships/hyperlink" Target="file:///C:\Users\mcorreia\Documents\GitKrakenProjects\labdsoft-2017-g1\Documentacao\Entrega%202\relatorio_tp2_g1.docx" TargetMode="External"/><Relationship Id="rId59" Type="http://schemas.openxmlformats.org/officeDocument/2006/relationships/image" Target="media/image1.png"/><Relationship Id="rId67" Type="http://schemas.openxmlformats.org/officeDocument/2006/relationships/image" Target="media/image9.jpeg"/><Relationship Id="rId103" Type="http://schemas.openxmlformats.org/officeDocument/2006/relationships/image" Target="media/image45.png"/><Relationship Id="rId108" Type="http://schemas.openxmlformats.org/officeDocument/2006/relationships/image" Target="media/image50.png"/><Relationship Id="rId116" Type="http://schemas.openxmlformats.org/officeDocument/2006/relationships/image" Target="media/image58.png"/><Relationship Id="rId124" Type="http://schemas.openxmlformats.org/officeDocument/2006/relationships/image" Target="media/image66.png"/><Relationship Id="rId129" Type="http://schemas.openxmlformats.org/officeDocument/2006/relationships/image" Target="media/image71.png"/><Relationship Id="rId137" Type="http://schemas.openxmlformats.org/officeDocument/2006/relationships/image" Target="media/image79.png"/><Relationship Id="rId20" Type="http://schemas.openxmlformats.org/officeDocument/2006/relationships/hyperlink" Target="file:///C:\Users\mcorreia\Documents\GitKrakenProjects\labdsoft-2017-g1\Documentacao\Entrega%202\relatorio_tp2_g1.docx" TargetMode="External"/><Relationship Id="rId41" Type="http://schemas.openxmlformats.org/officeDocument/2006/relationships/hyperlink" Target="file:///C:\Users\mcorreia\Documents\GitKrakenProjects\labdsoft-2017-g1\Documentacao\Entrega%202\relatorio_tp2_g1.docx" TargetMode="External"/><Relationship Id="rId54" Type="http://schemas.openxmlformats.org/officeDocument/2006/relationships/hyperlink" Target="file:///C:\Users\mcorreia\Documents\GitKrakenProjects\labdsoft-2017-g1\Documentacao\Entrega%202\relatorio_tp2_g1.docx" TargetMode="External"/><Relationship Id="rId62" Type="http://schemas.openxmlformats.org/officeDocument/2006/relationships/image" Target="media/image4.jpeg"/><Relationship Id="rId70" Type="http://schemas.openxmlformats.org/officeDocument/2006/relationships/image" Target="media/image12.jpeg"/><Relationship Id="rId75" Type="http://schemas.openxmlformats.org/officeDocument/2006/relationships/image" Target="media/image17.png"/><Relationship Id="rId83" Type="http://schemas.openxmlformats.org/officeDocument/2006/relationships/image" Target="media/image25.png"/><Relationship Id="rId88" Type="http://schemas.openxmlformats.org/officeDocument/2006/relationships/image" Target="media/image30.png"/><Relationship Id="rId91" Type="http://schemas.openxmlformats.org/officeDocument/2006/relationships/image" Target="media/image33.png"/><Relationship Id="rId96" Type="http://schemas.openxmlformats.org/officeDocument/2006/relationships/image" Target="media/image38.png"/><Relationship Id="rId111" Type="http://schemas.openxmlformats.org/officeDocument/2006/relationships/image" Target="media/image53.png"/><Relationship Id="rId132" Type="http://schemas.openxmlformats.org/officeDocument/2006/relationships/image" Target="media/image74.png"/><Relationship Id="rId140" Type="http://schemas.openxmlformats.org/officeDocument/2006/relationships/image" Target="media/image82.png"/><Relationship Id="rId145"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file:///C:\Users\mcorreia\Documents\GitKrakenProjects\labdsoft-2017-g1\Documentacao\Entrega%202\relatorio_tp2_g1.docx" TargetMode="External"/><Relationship Id="rId23" Type="http://schemas.openxmlformats.org/officeDocument/2006/relationships/hyperlink" Target="file:///C:\Users\mcorreia\Documents\GitKrakenProjects\labdsoft-2017-g1\Documentacao\Entrega%202\relatorio_tp2_g1.docx" TargetMode="External"/><Relationship Id="rId28" Type="http://schemas.openxmlformats.org/officeDocument/2006/relationships/hyperlink" Target="file:///C:\Users\mcorreia\Documents\GitKrakenProjects\labdsoft-2017-g1\Documentacao\Entrega%202\relatorio_tp2_g1.docx" TargetMode="External"/><Relationship Id="rId36" Type="http://schemas.openxmlformats.org/officeDocument/2006/relationships/hyperlink" Target="file:///C:\Users\mcorreia\Documents\GitKrakenProjects\labdsoft-2017-g1\Documentacao\Entrega%202\relatorio_tp2_g1.docx" TargetMode="External"/><Relationship Id="rId49" Type="http://schemas.openxmlformats.org/officeDocument/2006/relationships/hyperlink" Target="file:///C:\Users\mcorreia\Documents\GitKrakenProjects\labdsoft-2017-g1\Documentacao\Entrega%202\relatorio_tp2_g1.docx" TargetMode="External"/><Relationship Id="rId57" Type="http://schemas.openxmlformats.org/officeDocument/2006/relationships/hyperlink" Target="file:///C:\Users\mcorreia\Documents\GitKrakenProjects\labdsoft-2017-g1\Documentacao\Entrega%202\relatorio_tp2_g1.docx" TargetMode="External"/><Relationship Id="rId106" Type="http://schemas.openxmlformats.org/officeDocument/2006/relationships/image" Target="media/image48.png"/><Relationship Id="rId114" Type="http://schemas.openxmlformats.org/officeDocument/2006/relationships/image" Target="media/image56.png"/><Relationship Id="rId119" Type="http://schemas.openxmlformats.org/officeDocument/2006/relationships/image" Target="media/image61.jpg"/><Relationship Id="rId127" Type="http://schemas.openxmlformats.org/officeDocument/2006/relationships/image" Target="media/image69.png"/><Relationship Id="rId10" Type="http://schemas.openxmlformats.org/officeDocument/2006/relationships/header" Target="header1.xml"/><Relationship Id="rId31" Type="http://schemas.openxmlformats.org/officeDocument/2006/relationships/hyperlink" Target="file:///C:\Users\mcorreia\Documents\GitKrakenProjects\labdsoft-2017-g1\Documentacao\Entrega%202\relatorio_tp2_g1.docx" TargetMode="External"/><Relationship Id="rId44" Type="http://schemas.openxmlformats.org/officeDocument/2006/relationships/hyperlink" Target="file:///C:\Users\mcorreia\Documents\GitKrakenProjects\labdsoft-2017-g1\Documentacao\Entrega%202\relatorio_tp2_g1.docx" TargetMode="External"/><Relationship Id="rId52" Type="http://schemas.openxmlformats.org/officeDocument/2006/relationships/hyperlink" Target="file:///C:\Users\mcorreia\Documents\GitKrakenProjects\labdsoft-2017-g1\Documentacao\Entrega%202\relatorio_tp2_g1.docx" TargetMode="External"/><Relationship Id="rId60" Type="http://schemas.openxmlformats.org/officeDocument/2006/relationships/image" Target="media/image2.png"/><Relationship Id="rId65" Type="http://schemas.openxmlformats.org/officeDocument/2006/relationships/image" Target="media/image7.png"/><Relationship Id="rId73" Type="http://schemas.openxmlformats.org/officeDocument/2006/relationships/image" Target="media/image15.png"/><Relationship Id="rId78" Type="http://schemas.openxmlformats.org/officeDocument/2006/relationships/image" Target="media/image20.png"/><Relationship Id="rId81" Type="http://schemas.openxmlformats.org/officeDocument/2006/relationships/image" Target="media/image23.png"/><Relationship Id="rId86" Type="http://schemas.openxmlformats.org/officeDocument/2006/relationships/image" Target="media/image28.png"/><Relationship Id="rId94" Type="http://schemas.openxmlformats.org/officeDocument/2006/relationships/image" Target="media/image36.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64.png"/><Relationship Id="rId130" Type="http://schemas.openxmlformats.org/officeDocument/2006/relationships/image" Target="media/image72.jpg"/><Relationship Id="rId135" Type="http://schemas.openxmlformats.org/officeDocument/2006/relationships/image" Target="media/image77.png"/><Relationship Id="rId143" Type="http://schemas.openxmlformats.org/officeDocument/2006/relationships/image" Target="media/image85.png"/><Relationship Id="rId148" Type="http://schemas.openxmlformats.org/officeDocument/2006/relationships/image" Target="media/image90.png"/><Relationship Id="rId15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file:///C:\Users\mcorreia\Documents\GitKrakenProjects\labdsoft-2017-g1\Documentacao\Entrega%202\relatorio_tp2_g1.docx" TargetMode="External"/><Relationship Id="rId18" Type="http://schemas.openxmlformats.org/officeDocument/2006/relationships/hyperlink" Target="file:///C:\Users\mcorreia\Documents\GitKrakenProjects\labdsoft-2017-g1\Documentacao\Entrega%202\relatorio_tp2_g1.docx" TargetMode="External"/><Relationship Id="rId39" Type="http://schemas.openxmlformats.org/officeDocument/2006/relationships/hyperlink" Target="file:///C:\Users\mcorreia\Documents\GitKrakenProjects\labdsoft-2017-g1\Documentacao\Entrega%202\relatorio_tp2_g1.docx" TargetMode="External"/><Relationship Id="rId109" Type="http://schemas.openxmlformats.org/officeDocument/2006/relationships/image" Target="media/image51.png"/><Relationship Id="rId34" Type="http://schemas.openxmlformats.org/officeDocument/2006/relationships/hyperlink" Target="file:///C:\Users\mcorreia\Documents\GitKrakenProjects\labdsoft-2017-g1\Documentacao\Entrega%202\relatorio_tp2_g1.docx" TargetMode="External"/><Relationship Id="rId50" Type="http://schemas.openxmlformats.org/officeDocument/2006/relationships/hyperlink" Target="file:///C:\Users\mcorreia\Documents\GitKrakenProjects\labdsoft-2017-g1\Documentacao\Entrega%202\relatorio_tp2_g1.docx" TargetMode="External"/><Relationship Id="rId55" Type="http://schemas.openxmlformats.org/officeDocument/2006/relationships/hyperlink" Target="file:///C:\Users\mcorreia\Documents\GitKrakenProjects\labdsoft-2017-g1\Documentacao\Entrega%202\relatorio_tp2_g1.docx" TargetMode="External"/><Relationship Id="rId76" Type="http://schemas.openxmlformats.org/officeDocument/2006/relationships/image" Target="media/image18.png"/><Relationship Id="rId97" Type="http://schemas.openxmlformats.org/officeDocument/2006/relationships/image" Target="media/image39.png"/><Relationship Id="rId104" Type="http://schemas.openxmlformats.org/officeDocument/2006/relationships/image" Target="media/image46.jpeg"/><Relationship Id="rId120" Type="http://schemas.openxmlformats.org/officeDocument/2006/relationships/image" Target="media/image62.png"/><Relationship Id="rId125" Type="http://schemas.openxmlformats.org/officeDocument/2006/relationships/image" Target="media/image67.png"/><Relationship Id="rId141" Type="http://schemas.openxmlformats.org/officeDocument/2006/relationships/image" Target="media/image83.png"/><Relationship Id="rId146" Type="http://schemas.openxmlformats.org/officeDocument/2006/relationships/image" Target="media/image88.PNG"/><Relationship Id="rId7" Type="http://schemas.openxmlformats.org/officeDocument/2006/relationships/webSettings" Target="webSettings.xml"/><Relationship Id="rId71" Type="http://schemas.openxmlformats.org/officeDocument/2006/relationships/image" Target="media/image13.png"/><Relationship Id="rId92" Type="http://schemas.openxmlformats.org/officeDocument/2006/relationships/image" Target="media/image34.png"/><Relationship Id="rId2" Type="http://schemas.openxmlformats.org/officeDocument/2006/relationships/customXml" Target="../customXml/item2.xml"/><Relationship Id="rId29" Type="http://schemas.openxmlformats.org/officeDocument/2006/relationships/hyperlink" Target="file:///C:\Users\mcorreia\Documents\GitKrakenProjects\labdsoft-2017-g1\Documentacao\Entrega%202\relatorio_tp2_g1.docx" TargetMode="External"/><Relationship Id="rId24" Type="http://schemas.openxmlformats.org/officeDocument/2006/relationships/hyperlink" Target="file:///C:\Users\mcorreia\Documents\GitKrakenProjects\labdsoft-2017-g1\Documentacao\Entrega%202\relatorio_tp2_g1.docx" TargetMode="External"/><Relationship Id="rId40" Type="http://schemas.openxmlformats.org/officeDocument/2006/relationships/hyperlink" Target="file:///C:\Users\mcorreia\Documents\GitKrakenProjects\labdsoft-2017-g1\Documentacao\Entrega%202\relatorio_tp2_g1.docx" TargetMode="External"/><Relationship Id="rId45" Type="http://schemas.openxmlformats.org/officeDocument/2006/relationships/hyperlink" Target="file:///C:\Users\mcorreia\Documents\GitKrakenProjects\labdsoft-2017-g1\Documentacao\Entrega%202\relatorio_tp2_g1.docx" TargetMode="External"/><Relationship Id="rId66" Type="http://schemas.openxmlformats.org/officeDocument/2006/relationships/image" Target="media/image8.png"/><Relationship Id="rId87" Type="http://schemas.openxmlformats.org/officeDocument/2006/relationships/image" Target="media/image29.png"/><Relationship Id="rId110" Type="http://schemas.openxmlformats.org/officeDocument/2006/relationships/image" Target="media/image52.png"/><Relationship Id="rId115" Type="http://schemas.openxmlformats.org/officeDocument/2006/relationships/image" Target="media/image57.png"/><Relationship Id="rId131" Type="http://schemas.openxmlformats.org/officeDocument/2006/relationships/image" Target="media/image73.png"/><Relationship Id="rId136" Type="http://schemas.openxmlformats.org/officeDocument/2006/relationships/image" Target="media/image78.png"/><Relationship Id="rId61" Type="http://schemas.openxmlformats.org/officeDocument/2006/relationships/image" Target="media/image3.png"/><Relationship Id="rId82" Type="http://schemas.openxmlformats.org/officeDocument/2006/relationships/image" Target="media/image24.png"/><Relationship Id="rId19" Type="http://schemas.openxmlformats.org/officeDocument/2006/relationships/hyperlink" Target="file:///C:\Users\mcorreia\Documents\GitKrakenProjects\labdsoft-2017-g1\Documentacao\Entrega%202\relatorio_tp2_g1.docx" TargetMode="External"/><Relationship Id="rId14" Type="http://schemas.openxmlformats.org/officeDocument/2006/relationships/hyperlink" Target="file:///C:\Users\mcorreia\Documents\GitKrakenProjects\labdsoft-2017-g1\Documentacao\Entrega%202\relatorio_tp2_g1.docx" TargetMode="External"/><Relationship Id="rId30" Type="http://schemas.openxmlformats.org/officeDocument/2006/relationships/hyperlink" Target="file:///C:\Users\mcorreia\Documents\GitKrakenProjects\labdsoft-2017-g1\Documentacao\Entrega%202\relatorio_tp2_g1.docx" TargetMode="External"/><Relationship Id="rId35" Type="http://schemas.openxmlformats.org/officeDocument/2006/relationships/hyperlink" Target="file:///C:\Users\mcorreia\Documents\GitKrakenProjects\labdsoft-2017-g1\Documentacao\Entrega%202\relatorio_tp2_g1.docx" TargetMode="External"/><Relationship Id="rId56" Type="http://schemas.openxmlformats.org/officeDocument/2006/relationships/hyperlink" Target="file:///C:\Users\mcorreia\Documents\GitKrakenProjects\labdsoft-2017-g1\Documentacao\Entrega%202\relatorio_tp2_g1.docx" TargetMode="External"/><Relationship Id="rId77" Type="http://schemas.openxmlformats.org/officeDocument/2006/relationships/image" Target="media/image19.png"/><Relationship Id="rId100" Type="http://schemas.openxmlformats.org/officeDocument/2006/relationships/image" Target="media/image42.png"/><Relationship Id="rId105" Type="http://schemas.openxmlformats.org/officeDocument/2006/relationships/image" Target="media/image47.png"/><Relationship Id="rId126" Type="http://schemas.openxmlformats.org/officeDocument/2006/relationships/image" Target="media/image68.png"/><Relationship Id="rId147" Type="http://schemas.openxmlformats.org/officeDocument/2006/relationships/image" Target="media/image89.png"/><Relationship Id="rId8" Type="http://schemas.openxmlformats.org/officeDocument/2006/relationships/footnotes" Target="footnotes.xml"/><Relationship Id="rId51" Type="http://schemas.openxmlformats.org/officeDocument/2006/relationships/hyperlink" Target="file:///C:\Users\mcorreia\Documents\GitKrakenProjects\labdsoft-2017-g1\Documentacao\Entrega%202\relatorio_tp2_g1.docx" TargetMode="External"/><Relationship Id="rId72" Type="http://schemas.openxmlformats.org/officeDocument/2006/relationships/image" Target="media/image14.png"/><Relationship Id="rId93" Type="http://schemas.openxmlformats.org/officeDocument/2006/relationships/image" Target="media/image35.png"/><Relationship Id="rId98" Type="http://schemas.openxmlformats.org/officeDocument/2006/relationships/image" Target="media/image40.png"/><Relationship Id="rId121" Type="http://schemas.openxmlformats.org/officeDocument/2006/relationships/image" Target="media/image63.png"/><Relationship Id="rId142" Type="http://schemas.openxmlformats.org/officeDocument/2006/relationships/image" Target="media/image84.png"/><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t&#243;nioRocha\AppData\Roaming\Microsoft\Templates\Teacher's%20syllabus%20(color).dotx" TargetMode="External"/></Relationships>
</file>

<file path=word/theme/theme1.xml><?xml version="1.0" encoding="utf-8"?>
<a:theme xmlns:a="http://schemas.openxmlformats.org/drawingml/2006/main" name="Office Theme">
  <a:themeElements>
    <a:clrScheme name="Syllabus">
      <a:dk1>
        <a:sysClr val="windowText" lastClr="000000"/>
      </a:dk1>
      <a:lt1>
        <a:sysClr val="window" lastClr="FFFFFF"/>
      </a:lt1>
      <a:dk2>
        <a:srgbClr val="361817"/>
      </a:dk2>
      <a:lt2>
        <a:srgbClr val="FAEDD9"/>
      </a:lt2>
      <a:accent1>
        <a:srgbClr val="D6615C"/>
      </a:accent1>
      <a:accent2>
        <a:srgbClr val="549CCC"/>
      </a:accent2>
      <a:accent3>
        <a:srgbClr val="E89F03"/>
      </a:accent3>
      <a:accent4>
        <a:srgbClr val="56B977"/>
      </a:accent4>
      <a:accent5>
        <a:srgbClr val="E17E00"/>
      </a:accent5>
      <a:accent6>
        <a:srgbClr val="02779E"/>
      </a:accent6>
      <a:hlink>
        <a:srgbClr val="549CCC"/>
      </a:hlink>
      <a:folHlink>
        <a:srgbClr val="E17E00"/>
      </a:folHlink>
    </a:clrScheme>
    <a:fontScheme name="Trebuchet MS">
      <a:majorFont>
        <a:latin typeface="Trebuchet MS"/>
        <a:ea typeface=""/>
        <a:cs typeface=""/>
      </a:majorFont>
      <a:minorFont>
        <a:latin typeface="Trebuchet M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B827C3-6CAF-4F66-A2F7-D2220C916CBF}">
  <ds:schemaRefs>
    <ds:schemaRef ds:uri="http://schemas.microsoft.com/sharepoint/v3/contenttype/forms"/>
  </ds:schemaRefs>
</ds:datastoreItem>
</file>

<file path=customXml/itemProps3.xml><?xml version="1.0" encoding="utf-8"?>
<ds:datastoreItem xmlns:ds="http://schemas.openxmlformats.org/officeDocument/2006/customXml" ds:itemID="{3BCE56AA-06EE-4C70-B83F-75B85887F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Teacher's syllabus (color).dotx</Template>
  <TotalTime>1720</TotalTime>
  <Pages>77</Pages>
  <Words>9101</Words>
  <Characters>49151</Characters>
  <Application>Microsoft Office Word</Application>
  <DocSecurity>0</DocSecurity>
  <Lines>409</Lines>
  <Paragraphs>116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Banco de Gâmetas GAM</vt:lpstr>
      <vt:lpstr>Banco de Gâmetas GAM</vt:lpstr>
    </vt:vector>
  </TitlesOfParts>
  <Company/>
  <LinksUpToDate>false</LinksUpToDate>
  <CharactersWithSpaces>58136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Banco de Gâmetas GAM</dc:title>
  <dc:subject>Especificação requisitos de software – Versão 1.0</dc:subject>
  <dc:creator>GRUPO 1</dc:creator>
  <cp:keywords/>
  <dc:description/>
  <cp:lastModifiedBy>Maria Almeida</cp:lastModifiedBy>
  <cp:revision>128</cp:revision>
  <cp:lastPrinted>2017-10-22T16:38:00Z</cp:lastPrinted>
  <dcterms:created xsi:type="dcterms:W3CDTF">2017-10-22T16:38:00Z</dcterms:created>
  <dcterms:modified xsi:type="dcterms:W3CDTF">2017-12-07T14:07:00Z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TC029193399991</vt:lpwstr>
  </property>
</Properties>
</file>
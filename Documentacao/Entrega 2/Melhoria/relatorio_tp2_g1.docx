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r w:rsidRPr="0016717C">
        <w:rPr>
          <w:b/>
          <w:color w:val="D6615C" w:themeColor="accent1"/>
          <w:sz w:val="44"/>
          <w:szCs w:val="44"/>
        </w:rPr>
        <w:t>LABDSOFT</w:t>
      </w:r>
      <w:bookmarkEnd w:id="0"/>
      <w:bookmarkEnd w:id="1"/>
      <w:bookmarkEnd w:id="2"/>
      <w:bookmarkEnd w:id="3"/>
      <w:bookmarkEnd w:id="4"/>
      <w:bookmarkEnd w:id="5"/>
      <w:bookmarkEnd w:id="6"/>
    </w:p>
    <w:p w14:paraId="45198BC4" w14:textId="6714F0B1" w:rsidR="002578C0" w:rsidRPr="0016717C" w:rsidRDefault="00E05E31" w:rsidP="00385D9E">
      <w:pPr>
        <w:outlineLvl w:val="0"/>
        <w:rPr>
          <w:b/>
          <w:color w:val="000000" w:themeColor="text1"/>
          <w:sz w:val="24"/>
          <w:szCs w:val="24"/>
        </w:rPr>
      </w:pPr>
      <w:bookmarkStart w:id="7" w:name="_Toc496456785"/>
      <w:bookmarkStart w:id="8" w:name="_Toc498866720"/>
      <w:bookmarkStart w:id="9" w:name="_Toc498867754"/>
      <w:bookmarkStart w:id="10" w:name="_Toc498867786"/>
      <w:bookmarkStart w:id="11" w:name="_Toc498868656"/>
      <w:bookmarkStart w:id="12" w:name="_Toc499477084"/>
      <w:bookmarkStart w:id="13" w:name="_Toc500183009"/>
      <w:r w:rsidRPr="0016717C">
        <w:rPr>
          <w:b/>
          <w:color w:val="000000" w:themeColor="text1"/>
          <w:sz w:val="24"/>
          <w:szCs w:val="24"/>
        </w:rPr>
        <w:t>ISEP – Mestrado em Engenharia Informática</w:t>
      </w:r>
      <w:bookmarkEnd w:id="7"/>
      <w:bookmarkEnd w:id="8"/>
      <w:bookmarkEnd w:id="9"/>
      <w:bookmarkEnd w:id="10"/>
      <w:bookmarkEnd w:id="11"/>
      <w:bookmarkEnd w:id="12"/>
      <w:bookmarkEnd w:id="13"/>
    </w:p>
    <w:p w14:paraId="0013AF48" w14:textId="77777777" w:rsidR="00632C90" w:rsidRPr="002257BD" w:rsidRDefault="00632C90" w:rsidP="00632C90">
      <w:pPr>
        <w:pStyle w:val="Ttulo"/>
      </w:pPr>
    </w:p>
    <w:p w14:paraId="0E37FECD" w14:textId="77777777" w:rsidR="00632C90" w:rsidRPr="002257BD" w:rsidRDefault="00632C90" w:rsidP="00632C90">
      <w:pPr>
        <w:pStyle w:val="Ttulo"/>
      </w:pPr>
    </w:p>
    <w:p w14:paraId="5C626213" w14:textId="77777777" w:rsidR="00030324" w:rsidRDefault="00030324" w:rsidP="00385D9E">
      <w:pPr>
        <w:jc w:val="center"/>
        <w:outlineLvl w:val="0"/>
        <w:rPr>
          <w:b/>
          <w:color w:val="D6615C" w:themeColor="accent1"/>
          <w:sz w:val="44"/>
          <w:szCs w:val="44"/>
        </w:rPr>
      </w:pPr>
      <w:bookmarkStart w:id="14" w:name="_Toc496456786"/>
    </w:p>
    <w:bookmarkEnd w:id="14"/>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5" w:name="_Toc496456787"/>
      <w:bookmarkStart w:id="16" w:name="_Toc498866721"/>
      <w:bookmarkStart w:id="17" w:name="_Toc498867755"/>
      <w:bookmarkStart w:id="18" w:name="_Toc498867787"/>
      <w:bookmarkStart w:id="19" w:name="_Toc498868657"/>
      <w:bookmarkStart w:id="20" w:name="_Toc499477085"/>
      <w:bookmarkStart w:id="21" w:name="_Toc500183010"/>
      <w:r w:rsidRPr="0016717C">
        <w:rPr>
          <w:b/>
          <w:color w:val="D6615C" w:themeColor="accent1"/>
          <w:sz w:val="44"/>
          <w:szCs w:val="44"/>
        </w:rPr>
        <w:t>Banco de Gâmetas - GAM</w:t>
      </w:r>
      <w:bookmarkEnd w:id="15"/>
      <w:bookmarkEnd w:id="16"/>
      <w:bookmarkEnd w:id="17"/>
      <w:bookmarkEnd w:id="18"/>
      <w:bookmarkEnd w:id="19"/>
      <w:bookmarkEnd w:id="20"/>
      <w:bookmarkEnd w:id="21"/>
    </w:p>
    <w:p w14:paraId="55688238" w14:textId="2746531C" w:rsidR="000C76DD" w:rsidRPr="000C76DD" w:rsidRDefault="000C76DD" w:rsidP="000C76DD">
      <w:pPr>
        <w:jc w:val="center"/>
        <w:outlineLvl w:val="0"/>
        <w:rPr>
          <w:color w:val="D6615C" w:themeColor="accent1"/>
          <w:sz w:val="24"/>
          <w:szCs w:val="24"/>
        </w:rPr>
      </w:pPr>
      <w:bookmarkStart w:id="22" w:name="_Toc498866722"/>
      <w:bookmarkStart w:id="23" w:name="_Toc498867756"/>
      <w:bookmarkStart w:id="24" w:name="_Toc498867788"/>
      <w:bookmarkStart w:id="25" w:name="_Toc498868658"/>
      <w:bookmarkStart w:id="26" w:name="_Toc499477086"/>
      <w:bookmarkStart w:id="27" w:name="_Toc500183011"/>
      <w:r w:rsidRPr="000C76DD">
        <w:rPr>
          <w:color w:val="D6615C" w:themeColor="accent1"/>
          <w:sz w:val="24"/>
          <w:szCs w:val="24"/>
        </w:rPr>
        <w:t>Trabalho prático nr.2 – iteração 1</w:t>
      </w:r>
      <w:bookmarkEnd w:id="22"/>
      <w:bookmarkEnd w:id="23"/>
      <w:bookmarkEnd w:id="24"/>
      <w:bookmarkEnd w:id="25"/>
      <w:bookmarkEnd w:id="26"/>
      <w:bookmarkEnd w:id="27"/>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28" w:name="_Toc496456788"/>
      <w:bookmarkStart w:id="29" w:name="_Toc498866723"/>
      <w:bookmarkStart w:id="30" w:name="_Toc498867757"/>
      <w:bookmarkStart w:id="31" w:name="_Toc498867789"/>
      <w:bookmarkStart w:id="32" w:name="_Toc498868659"/>
      <w:bookmarkStart w:id="33" w:name="_Toc499477087"/>
      <w:bookmarkStart w:id="34" w:name="_Toc500183012"/>
      <w:r w:rsidRPr="00847B7E">
        <w:rPr>
          <w:b/>
          <w:color w:val="D6615C" w:themeColor="accent1"/>
          <w:sz w:val="24"/>
          <w:szCs w:val="24"/>
        </w:rPr>
        <w:t>Histórico de R</w:t>
      </w:r>
      <w:r w:rsidR="00231CA5" w:rsidRPr="00847B7E">
        <w:rPr>
          <w:b/>
          <w:color w:val="D6615C" w:themeColor="accent1"/>
          <w:sz w:val="24"/>
          <w:szCs w:val="24"/>
        </w:rPr>
        <w:t>evisão</w:t>
      </w:r>
      <w:bookmarkEnd w:id="28"/>
      <w:bookmarkEnd w:id="29"/>
      <w:bookmarkEnd w:id="30"/>
      <w:bookmarkEnd w:id="31"/>
      <w:bookmarkEnd w:id="32"/>
      <w:bookmarkEnd w:id="33"/>
      <w:bookmarkEnd w:id="34"/>
    </w:p>
    <w:tbl>
      <w:tblPr>
        <w:tblStyle w:val="TabelacomLista4-Destaque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r>
              <w:rPr>
                <w:lang w:val="en-US"/>
              </w:rPr>
              <w:t>Versão</w:t>
            </w:r>
          </w:p>
        </w:tc>
        <w:tc>
          <w:tcPr>
            <w:tcW w:w="1710" w:type="dxa"/>
          </w:tcPr>
          <w:p w14:paraId="16D3EECB" w14:textId="497CE716" w:rsidR="00D20459" w:rsidRDefault="00231CA5" w:rsidP="00D20459">
            <w:pPr>
              <w:ind w:left="0"/>
              <w:rPr>
                <w:lang w:val="en-US"/>
              </w:rPr>
            </w:pPr>
            <w:proofErr w:type="spellStart"/>
            <w:r>
              <w:rPr>
                <w:lang w:val="en-US"/>
              </w:rPr>
              <w:t>Autores</w:t>
            </w:r>
            <w:proofErr w:type="spellEnd"/>
          </w:p>
        </w:tc>
        <w:tc>
          <w:tcPr>
            <w:tcW w:w="5400" w:type="dxa"/>
          </w:tcPr>
          <w:p w14:paraId="5B7CA388" w14:textId="10EB2D2F" w:rsidR="00D20459" w:rsidRDefault="00231CA5" w:rsidP="00D20459">
            <w:pPr>
              <w:ind w:left="0"/>
              <w:rPr>
                <w:lang w:val="en-US"/>
              </w:rPr>
            </w:pPr>
            <w:r>
              <w:rPr>
                <w:lang w:val="en-US"/>
              </w:rPr>
              <w:t>Descrição</w:t>
            </w:r>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8064" behindDoc="0" locked="0" layoutInCell="1" allowOverlap="1" wp14:anchorId="6304D4D1" wp14:editId="151A53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C63C45" w:rsidRDefault="00C63C45" w:rsidP="005E2EE3">
                                    <w:pPr>
                                      <w:pStyle w:val="SemEspaament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304D4D1" id="Rectangle 132" o:spid="_x0000_s1026" style="position:absolute;margin-left:-4.4pt;margin-top:0;width:46.8pt;height:77.75pt;z-index:251608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" fillcolor="#d6615c [3204]" stroked="f" strokeweight="1pt">
                    <v:path arrowok="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C63C45" w:rsidRDefault="00C63C45" w:rsidP="005E2EE3">
                              <w:pPr>
                                <w:pStyle w:val="SemEspaament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35" w:name="_Toc496456789"/>
      <w:bookmarkStart w:id="36" w:name="_Toc498866724"/>
      <w:bookmarkStart w:id="37" w:name="_Toc498867758"/>
      <w:bookmarkStart w:id="38" w:name="_Toc498867790"/>
      <w:bookmarkStart w:id="39" w:name="_Toc498868660"/>
      <w:bookmarkStart w:id="40" w:name="_Toc499477088"/>
      <w:bookmarkStart w:id="41" w:name="_Toc500183013"/>
      <w:r w:rsidRPr="0016717C">
        <w:rPr>
          <w:b/>
          <w:color w:val="D6615C" w:themeColor="accent1"/>
          <w:sz w:val="28"/>
          <w:szCs w:val="28"/>
          <w:lang w:val="en-US"/>
        </w:rPr>
        <w:t>Índice</w:t>
      </w:r>
      <w:bookmarkEnd w:id="35"/>
      <w:bookmarkEnd w:id="36"/>
      <w:bookmarkEnd w:id="37"/>
      <w:bookmarkEnd w:id="38"/>
      <w:bookmarkEnd w:id="39"/>
      <w:bookmarkEnd w:id="40"/>
      <w:bookmarkEnd w:id="41"/>
    </w:p>
    <w:sdt>
      <w:sdtPr>
        <w:rPr>
          <w:color w:val="000000" w:themeColor="text1"/>
        </w:rPr>
        <w:id w:val="2117018071"/>
        <w:docPartObj>
          <w:docPartGallery w:val="Table of Contents"/>
          <w:docPartUnique/>
        </w:docPartObj>
      </w:sdtPr>
      <w:sdtContent>
        <w:p w14:paraId="67757DB2" w14:textId="512962E3" w:rsidR="00D335AE" w:rsidRPr="00D335AE" w:rsidRDefault="002A3C30" w:rsidP="00D335AE">
          <w:pPr>
            <w:pStyle w:val="ndice1"/>
            <w:tabs>
              <w:tab w:val="right" w:leader="dot" w:pos="9350"/>
            </w:tabs>
            <w:rPr>
              <w:rFonts w:eastAsiaTheme="minorEastAsia"/>
              <w:noProof/>
              <w:color w:val="auto"/>
              <w:lang w:val="en-US" w:eastAsia="en-US"/>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p>
        <w:p w14:paraId="21640529" w14:textId="14F73571" w:rsidR="00D335AE" w:rsidRPr="00D335AE" w:rsidRDefault="00C63C45">
          <w:pPr>
            <w:pStyle w:val="ndice1"/>
            <w:tabs>
              <w:tab w:val="left" w:pos="720"/>
              <w:tab w:val="right" w:leader="dot" w:pos="9350"/>
            </w:tabs>
            <w:rPr>
              <w:rFonts w:eastAsiaTheme="minorEastAsia"/>
              <w:noProof/>
              <w:color w:val="auto"/>
              <w:lang w:val="en-US" w:eastAsia="en-US"/>
            </w:rPr>
          </w:pPr>
          <w:hyperlink w:anchor="_Toc500183016" w:history="1">
            <w:r w:rsidR="00D335AE" w:rsidRPr="00D335AE">
              <w:rPr>
                <w:rStyle w:val="Hiperligao"/>
                <w:noProof/>
              </w:rPr>
              <w:t>1</w:t>
            </w:r>
            <w:r w:rsidR="00D335AE" w:rsidRPr="00D335AE">
              <w:rPr>
                <w:rFonts w:eastAsiaTheme="minorEastAsia"/>
                <w:noProof/>
                <w:color w:val="auto"/>
                <w:lang w:val="en-US" w:eastAsia="en-US"/>
              </w:rPr>
              <w:tab/>
            </w:r>
            <w:r w:rsidR="00D335AE" w:rsidRPr="00D335AE">
              <w:rPr>
                <w:rStyle w:val="Hiperligao"/>
                <w:noProof/>
              </w:rPr>
              <w:t>Introdução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_Toc500183016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1526B42A" w14:textId="4157DB80" w:rsidR="00D335AE" w:rsidRPr="00D335AE" w:rsidRDefault="00C63C45">
          <w:pPr>
            <w:pStyle w:val="ndice1"/>
            <w:tabs>
              <w:tab w:val="left" w:pos="960"/>
              <w:tab w:val="right" w:leader="dot" w:pos="9350"/>
            </w:tabs>
            <w:rPr>
              <w:rFonts w:eastAsiaTheme="minorEastAsia"/>
              <w:noProof/>
              <w:color w:val="auto"/>
              <w:lang w:val="en-US" w:eastAsia="en-US"/>
            </w:rPr>
          </w:pPr>
          <w:hyperlink w:anchor="_Toc500183017" w:history="1">
            <w:r w:rsidR="00D335AE" w:rsidRPr="00D335AE">
              <w:rPr>
                <w:rStyle w:val="Hiperligao"/>
                <w:noProof/>
              </w:rPr>
              <w:t>1.1</w:t>
            </w:r>
            <w:r w:rsidR="00D335AE" w:rsidRPr="00D335AE">
              <w:rPr>
                <w:rFonts w:eastAsiaTheme="minorEastAsia"/>
                <w:noProof/>
                <w:color w:val="auto"/>
                <w:lang w:val="en-US" w:eastAsia="en-US"/>
              </w:rPr>
              <w:tab/>
            </w:r>
            <w:r w:rsidR="00D335AE" w:rsidRPr="00D335AE">
              <w:rPr>
                <w:rStyle w:val="Hiperligao"/>
                <w:noProof/>
              </w:rPr>
              <w:t>Propósito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_Toc500183017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08DA6090" w14:textId="528D5B9B"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18" w:history="1">
            <w:r w:rsidR="00D335AE" w:rsidRPr="00D335AE">
              <w:rPr>
                <w:rStyle w:val="Hiperligao"/>
                <w:noProof/>
              </w:rPr>
              <w:t>1.2</w:t>
            </w:r>
            <w:r w:rsidR="00D335AE" w:rsidRPr="00D335AE">
              <w:rPr>
                <w:rFonts w:eastAsiaTheme="minorEastAsia"/>
                <w:noProof/>
                <w:color w:val="auto"/>
                <w:lang w:val="en-US" w:eastAsia="en-US"/>
              </w:rPr>
              <w:tab/>
            </w:r>
            <w:r w:rsidR="00D335AE" w:rsidRPr="00D335AE">
              <w:rPr>
                <w:rStyle w:val="Hiperligao"/>
                <w:noProof/>
              </w:rPr>
              <w:t>Scope do produto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_Toc500183018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3CB73BB8" w14:textId="12B94FC6"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19" w:history="1">
            <w:r w:rsidR="00D335AE" w:rsidRPr="00D335AE">
              <w:rPr>
                <w:rStyle w:val="Hiperligao"/>
                <w:noProof/>
              </w:rPr>
              <w:t>1.3</w:t>
            </w:r>
            <w:r w:rsidR="00D335AE" w:rsidRPr="00D335AE">
              <w:rPr>
                <w:rFonts w:eastAsiaTheme="minorEastAsia"/>
                <w:noProof/>
                <w:color w:val="auto"/>
                <w:lang w:val="en-US" w:eastAsia="en-US"/>
              </w:rPr>
              <w:tab/>
            </w:r>
            <w:r w:rsidR="00D335AE" w:rsidRPr="00D335AE">
              <w:rPr>
                <w:rStyle w:val="Hiperligao"/>
                <w:noProof/>
              </w:rPr>
              <w:t>Funcionalidades propostas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_Toc500183019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5C7ADFA7" w14:textId="47A36BE8" w:rsidR="00D335AE" w:rsidRPr="00D335AE" w:rsidRDefault="00C63C45">
          <w:pPr>
            <w:pStyle w:val="ndice1"/>
            <w:tabs>
              <w:tab w:val="left" w:pos="720"/>
              <w:tab w:val="right" w:leader="dot" w:pos="9350"/>
            </w:tabs>
            <w:rPr>
              <w:rFonts w:eastAsiaTheme="minorEastAsia"/>
              <w:noProof/>
              <w:color w:val="auto"/>
              <w:lang w:val="en-US" w:eastAsia="en-US"/>
            </w:rPr>
          </w:pPr>
          <w:hyperlink w:anchor="_Toc500183020" w:history="1">
            <w:r w:rsidR="00D335AE" w:rsidRPr="00D335AE">
              <w:rPr>
                <w:rStyle w:val="Hiperligao"/>
                <w:noProof/>
              </w:rPr>
              <w:t>2</w:t>
            </w:r>
            <w:r w:rsidR="00D335AE" w:rsidRPr="00D335AE">
              <w:rPr>
                <w:rFonts w:eastAsiaTheme="minorEastAsia"/>
                <w:noProof/>
                <w:color w:val="auto"/>
                <w:lang w:val="en-US" w:eastAsia="en-US"/>
              </w:rPr>
              <w:tab/>
            </w:r>
            <w:r w:rsidR="00D335AE" w:rsidRPr="00D335AE">
              <w:rPr>
                <w:rStyle w:val="Hiperligao"/>
                <w:noProof/>
              </w:rPr>
              <w:t>Decisões tomadas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_Toc500183020 \h </w:instrText>
            </w:r>
            <w:r w:rsidR="00D335AE" w:rsidRPr="00D335AE">
              <w:rPr>
                <w:noProof/>
                <w:webHidden/>
              </w:rPr>
            </w:r>
            <w:r w:rsidR="00D335AE" w:rsidRPr="00D335AE">
              <w:rPr>
                <w:noProof/>
                <w:webHidden/>
              </w:rPr>
              <w:fldChar w:fldCharType="separate"/>
            </w:r>
            <w:r w:rsidR="00D335AE" w:rsidRPr="00D335AE">
              <w:rPr>
                <w:noProof/>
                <w:webHidden/>
              </w:rPr>
              <w:t>9</w:t>
            </w:r>
            <w:r w:rsidR="00D335AE" w:rsidRPr="00D335AE">
              <w:rPr>
                <w:noProof/>
                <w:webHidden/>
              </w:rPr>
              <w:fldChar w:fldCharType="end"/>
            </w:r>
          </w:hyperlink>
        </w:p>
        <w:p w14:paraId="70E2F364" w14:textId="3921A179" w:rsidR="00D335AE" w:rsidRPr="00D335AE" w:rsidRDefault="00C63C45">
          <w:pPr>
            <w:pStyle w:val="ndice1"/>
            <w:tabs>
              <w:tab w:val="left" w:pos="720"/>
              <w:tab w:val="right" w:leader="dot" w:pos="9350"/>
            </w:tabs>
            <w:rPr>
              <w:rFonts w:eastAsiaTheme="minorEastAsia"/>
              <w:noProof/>
              <w:color w:val="auto"/>
              <w:lang w:val="en-US" w:eastAsia="en-US"/>
            </w:rPr>
          </w:pPr>
          <w:hyperlink w:anchor="_Toc500183021" w:history="1">
            <w:r w:rsidR="00D335AE" w:rsidRPr="00D335AE">
              <w:rPr>
                <w:rStyle w:val="Hiperligao"/>
                <w:noProof/>
              </w:rPr>
              <w:t>3</w:t>
            </w:r>
            <w:r w:rsidR="00D335AE" w:rsidRPr="00D335AE">
              <w:rPr>
                <w:rFonts w:eastAsiaTheme="minorEastAsia"/>
                <w:noProof/>
                <w:color w:val="auto"/>
                <w:lang w:val="en-US" w:eastAsia="en-US"/>
              </w:rPr>
              <w:tab/>
            </w:r>
            <w:r w:rsidR="00D335AE" w:rsidRPr="00D335AE">
              <w:rPr>
                <w:rStyle w:val="Hiperligao"/>
                <w:noProof/>
              </w:rPr>
              <w:t>Artefactos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_Toc500183021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4DA0287B" w14:textId="241B3696"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22" w:history="1">
            <w:r w:rsidR="00D335AE" w:rsidRPr="00D335AE">
              <w:rPr>
                <w:rStyle w:val="Hiperligao"/>
                <w:noProof/>
                <w14:scene3d>
                  <w14:camera w14:prst="orthographicFront"/>
                  <w14:lightRig w14:rig="threePt" w14:dir="t">
                    <w14:rot w14:lat="0" w14:lon="0" w14:rev="0"/>
                  </w14:lightRig>
                </w14:scene3d>
              </w:rPr>
              <w:t>3.1</w:t>
            </w:r>
            <w:r w:rsidR="00D335AE" w:rsidRPr="00D335AE">
              <w:rPr>
                <w:rFonts w:eastAsiaTheme="minorEastAsia"/>
                <w:noProof/>
                <w:color w:val="auto"/>
                <w:lang w:val="en-US" w:eastAsia="en-US"/>
              </w:rPr>
              <w:tab/>
            </w:r>
            <w:r w:rsidR="00D335AE" w:rsidRPr="00D335AE">
              <w:rPr>
                <w:rStyle w:val="Hiperligao"/>
                <w:noProof/>
              </w:rPr>
              <w:t>Diagrama de contexto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_Toc500183022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143DD8EB" w14:textId="349EF270"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23" w:history="1">
            <w:r w:rsidR="00D335AE" w:rsidRPr="00D335AE">
              <w:rPr>
                <w:rStyle w:val="Hiperligao"/>
                <w:noProof/>
                <w14:scene3d>
                  <w14:camera w14:prst="orthographicFront"/>
                  <w14:lightRig w14:rig="threePt" w14:dir="t">
                    <w14:rot w14:lat="0" w14:lon="0" w14:rev="0"/>
                  </w14:lightRig>
                </w14:scene3d>
              </w:rPr>
              <w:t>3.2</w:t>
            </w:r>
            <w:r w:rsidR="00D335AE" w:rsidRPr="00D335AE">
              <w:rPr>
                <w:rFonts w:eastAsiaTheme="minorEastAsia"/>
                <w:noProof/>
                <w:color w:val="auto"/>
                <w:lang w:val="en-US" w:eastAsia="en-US"/>
              </w:rPr>
              <w:tab/>
            </w:r>
            <w:r w:rsidR="00D335AE" w:rsidRPr="00D335AE">
              <w:rPr>
                <w:rStyle w:val="Hiperligao"/>
                <w:noProof/>
              </w:rPr>
              <w:t>Modelo de dados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_Toc500183023 \h </w:instrText>
            </w:r>
            <w:r w:rsidR="00D335AE" w:rsidRPr="00D335AE">
              <w:rPr>
                <w:noProof/>
                <w:webHidden/>
              </w:rPr>
            </w:r>
            <w:r w:rsidR="00D335AE" w:rsidRPr="00D335AE">
              <w:rPr>
                <w:noProof/>
                <w:webHidden/>
              </w:rPr>
              <w:fldChar w:fldCharType="separate"/>
            </w:r>
            <w:r w:rsidR="00D335AE" w:rsidRPr="00D335AE">
              <w:rPr>
                <w:noProof/>
                <w:webHidden/>
              </w:rPr>
              <w:t>11</w:t>
            </w:r>
            <w:r w:rsidR="00D335AE" w:rsidRPr="00D335AE">
              <w:rPr>
                <w:noProof/>
                <w:webHidden/>
              </w:rPr>
              <w:fldChar w:fldCharType="end"/>
            </w:r>
          </w:hyperlink>
        </w:p>
        <w:p w14:paraId="23B767DE" w14:textId="0FAA5870"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24" w:history="1">
            <w:r w:rsidR="00D335AE" w:rsidRPr="00D335AE">
              <w:rPr>
                <w:rStyle w:val="Hiperligao"/>
                <w:noProof/>
                <w14:scene3d>
                  <w14:camera w14:prst="orthographicFront"/>
                  <w14:lightRig w14:rig="threePt" w14:dir="t">
                    <w14:rot w14:lat="0" w14:lon="0" w14:rev="0"/>
                  </w14:lightRig>
                </w14:scene3d>
              </w:rPr>
              <w:t>3.3</w:t>
            </w:r>
            <w:r w:rsidR="00D335AE" w:rsidRPr="00D335AE">
              <w:rPr>
                <w:rFonts w:eastAsiaTheme="minorEastAsia"/>
                <w:noProof/>
                <w:color w:val="auto"/>
                <w:lang w:val="en-US" w:eastAsia="en-US"/>
              </w:rPr>
              <w:tab/>
            </w:r>
            <w:r w:rsidR="00D335AE" w:rsidRPr="00D335AE">
              <w:rPr>
                <w:rStyle w:val="Hiperligao"/>
                <w:noProof/>
              </w:rPr>
              <w:t>Diagrama de arquitetura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_Toc500183024 \h </w:instrText>
            </w:r>
            <w:r w:rsidR="00D335AE" w:rsidRPr="00D335AE">
              <w:rPr>
                <w:noProof/>
                <w:webHidden/>
              </w:rPr>
            </w:r>
            <w:r w:rsidR="00D335AE" w:rsidRPr="00D335AE">
              <w:rPr>
                <w:noProof/>
                <w:webHidden/>
              </w:rPr>
              <w:fldChar w:fldCharType="separate"/>
            </w:r>
            <w:r w:rsidR="00D335AE" w:rsidRPr="00D335AE">
              <w:rPr>
                <w:noProof/>
                <w:webHidden/>
              </w:rPr>
              <w:t>12</w:t>
            </w:r>
            <w:r w:rsidR="00D335AE" w:rsidRPr="00D335AE">
              <w:rPr>
                <w:noProof/>
                <w:webHidden/>
              </w:rPr>
              <w:fldChar w:fldCharType="end"/>
            </w:r>
          </w:hyperlink>
        </w:p>
        <w:p w14:paraId="4E1887D7" w14:textId="267F2EE4" w:rsidR="00D335AE" w:rsidRPr="00D335AE" w:rsidRDefault="00C63C45">
          <w:pPr>
            <w:pStyle w:val="ndice1"/>
            <w:tabs>
              <w:tab w:val="left" w:pos="720"/>
              <w:tab w:val="right" w:leader="dot" w:pos="9350"/>
            </w:tabs>
            <w:rPr>
              <w:rFonts w:eastAsiaTheme="minorEastAsia"/>
              <w:noProof/>
              <w:color w:val="auto"/>
              <w:lang w:val="en-US" w:eastAsia="en-US"/>
            </w:rPr>
          </w:pPr>
          <w:hyperlink w:anchor="_Toc500183025" w:history="1">
            <w:r w:rsidR="00D335AE" w:rsidRPr="00D335AE">
              <w:rPr>
                <w:rStyle w:val="Hiperligao"/>
                <w:noProof/>
              </w:rPr>
              <w:t>4</w:t>
            </w:r>
            <w:r w:rsidR="00D335AE" w:rsidRPr="00D335AE">
              <w:rPr>
                <w:rFonts w:eastAsiaTheme="minorEastAsia"/>
                <w:noProof/>
                <w:color w:val="auto"/>
                <w:lang w:val="en-US" w:eastAsia="en-US"/>
              </w:rPr>
              <w:tab/>
            </w:r>
            <w:r w:rsidR="00D335AE" w:rsidRPr="00D335AE">
              <w:rPr>
                <w:rStyle w:val="Hiperligao"/>
                <w:noProof/>
              </w:rPr>
              <w:t>Funcionalidades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_Toc500183025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1E2014EE" w14:textId="03AC3BAC"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29" w:history="1">
            <w:r w:rsidR="00D335AE" w:rsidRPr="00D335AE">
              <w:rPr>
                <w:rStyle w:val="Hiperligao"/>
                <w:noProof/>
                <w14:scene3d>
                  <w14:camera w14:prst="orthographicFront"/>
                  <w14:lightRig w14:rig="threePt" w14:dir="t">
                    <w14:rot w14:lat="0" w14:lon="0" w14:rev="0"/>
                  </w14:lightRig>
                </w14:scene3d>
              </w:rPr>
              <w:t>5.1</w:t>
            </w:r>
            <w:r w:rsidR="00D335AE" w:rsidRPr="00D335AE">
              <w:rPr>
                <w:rFonts w:eastAsiaTheme="minorEastAsia"/>
                <w:noProof/>
                <w:color w:val="auto"/>
                <w:lang w:val="en-US" w:eastAsia="en-US"/>
              </w:rPr>
              <w:tab/>
            </w:r>
            <w:r w:rsidR="00D335AE" w:rsidRPr="00D335AE">
              <w:rPr>
                <w:rStyle w:val="Hiperligao"/>
                <w:noProof/>
              </w:rPr>
              <w:t>REQ 1 – Registo inicial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_Toc500183029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4FCFAF6C" w14:textId="15724AE0" w:rsidR="00D335AE" w:rsidRPr="00D335AE" w:rsidRDefault="00C63C45">
          <w:pPr>
            <w:pStyle w:val="ndice3"/>
            <w:tabs>
              <w:tab w:val="left" w:pos="1200"/>
              <w:tab w:val="right" w:leader="dot" w:pos="9350"/>
            </w:tabs>
            <w:rPr>
              <w:noProof/>
              <w:sz w:val="22"/>
              <w:szCs w:val="22"/>
              <w:lang w:val="en-US" w:eastAsia="en-US"/>
            </w:rPr>
          </w:pPr>
          <w:hyperlink w:anchor="_Toc500183030" w:history="1">
            <w:r w:rsidR="00D335AE" w:rsidRPr="00D335AE">
              <w:rPr>
                <w:rStyle w:val="Hiperligao"/>
                <w:noProof/>
                <w:sz w:val="22"/>
                <w:szCs w:val="22"/>
              </w:rPr>
              <w:t>5.1.1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13</w:t>
            </w:r>
            <w:r w:rsidR="00D335AE" w:rsidRPr="00D335AE">
              <w:rPr>
                <w:noProof/>
                <w:webHidden/>
                <w:sz w:val="22"/>
                <w:szCs w:val="22"/>
              </w:rPr>
              <w:fldChar w:fldCharType="end"/>
            </w:r>
          </w:hyperlink>
        </w:p>
        <w:p w14:paraId="6D89AE94" w14:textId="0D499D03" w:rsidR="00D335AE" w:rsidRPr="00D335AE" w:rsidRDefault="00C63C45">
          <w:pPr>
            <w:pStyle w:val="ndice3"/>
            <w:tabs>
              <w:tab w:val="left" w:pos="1200"/>
              <w:tab w:val="right" w:leader="dot" w:pos="9350"/>
            </w:tabs>
            <w:rPr>
              <w:noProof/>
              <w:sz w:val="22"/>
              <w:szCs w:val="22"/>
              <w:lang w:val="en-US" w:eastAsia="en-US"/>
            </w:rPr>
          </w:pPr>
          <w:hyperlink w:anchor="_Toc500183031" w:history="1">
            <w:r w:rsidR="00D335AE" w:rsidRPr="00D335AE">
              <w:rPr>
                <w:rStyle w:val="Hiperligao"/>
                <w:noProof/>
                <w:sz w:val="22"/>
                <w:szCs w:val="22"/>
              </w:rPr>
              <w:t>5.1.2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14</w:t>
            </w:r>
            <w:r w:rsidR="00D335AE" w:rsidRPr="00D335AE">
              <w:rPr>
                <w:noProof/>
                <w:webHidden/>
                <w:sz w:val="22"/>
                <w:szCs w:val="22"/>
              </w:rPr>
              <w:fldChar w:fldCharType="end"/>
            </w:r>
          </w:hyperlink>
        </w:p>
        <w:p w14:paraId="55FB56A1" w14:textId="726E2612" w:rsidR="00D335AE" w:rsidRPr="00D335AE" w:rsidRDefault="00C63C45">
          <w:pPr>
            <w:pStyle w:val="ndice3"/>
            <w:tabs>
              <w:tab w:val="left" w:pos="1200"/>
              <w:tab w:val="right" w:leader="dot" w:pos="9350"/>
            </w:tabs>
            <w:rPr>
              <w:noProof/>
              <w:sz w:val="22"/>
              <w:szCs w:val="22"/>
              <w:lang w:val="en-US" w:eastAsia="en-US"/>
            </w:rPr>
          </w:pPr>
          <w:hyperlink w:anchor="_Toc500183032" w:history="1">
            <w:r w:rsidR="00D335AE" w:rsidRPr="00D335AE">
              <w:rPr>
                <w:rStyle w:val="Hiperligao"/>
                <w:noProof/>
                <w:sz w:val="22"/>
                <w:szCs w:val="22"/>
              </w:rPr>
              <w:t>5.1.3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15</w:t>
            </w:r>
            <w:r w:rsidR="00D335AE" w:rsidRPr="00D335AE">
              <w:rPr>
                <w:noProof/>
                <w:webHidden/>
                <w:sz w:val="22"/>
                <w:szCs w:val="22"/>
              </w:rPr>
              <w:fldChar w:fldCharType="end"/>
            </w:r>
          </w:hyperlink>
        </w:p>
        <w:p w14:paraId="263749DD" w14:textId="665B5ED1"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33" w:history="1">
            <w:r w:rsidR="00D335AE" w:rsidRPr="00D335AE">
              <w:rPr>
                <w:rStyle w:val="Hiperligao"/>
                <w:noProof/>
                <w14:scene3d>
                  <w14:camera w14:prst="orthographicFront"/>
                  <w14:lightRig w14:rig="threePt" w14:dir="t">
                    <w14:rot w14:lat="0" w14:lon="0" w14:rev="0"/>
                  </w14:lightRig>
                </w14:scene3d>
              </w:rPr>
              <w:t>5.2</w:t>
            </w:r>
            <w:r w:rsidR="00D335AE" w:rsidRPr="00D335AE">
              <w:rPr>
                <w:rFonts w:eastAsiaTheme="minorEastAsia"/>
                <w:noProof/>
                <w:color w:val="auto"/>
                <w:lang w:val="en-US" w:eastAsia="en-US"/>
              </w:rPr>
              <w:tab/>
            </w:r>
            <w:r w:rsidR="00D335AE" w:rsidRPr="00D335AE">
              <w:rPr>
                <w:rStyle w:val="Hiperligao"/>
                <w:noProof/>
              </w:rPr>
              <w:t>REQ 2 – Validação dos dados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_Toc500183033 \h </w:instrText>
            </w:r>
            <w:r w:rsidR="00D335AE" w:rsidRPr="00D335AE">
              <w:rPr>
                <w:noProof/>
                <w:webHidden/>
              </w:rPr>
            </w:r>
            <w:r w:rsidR="00D335AE" w:rsidRPr="00D335AE">
              <w:rPr>
                <w:noProof/>
                <w:webHidden/>
              </w:rPr>
              <w:fldChar w:fldCharType="separate"/>
            </w:r>
            <w:r w:rsidR="00D335AE" w:rsidRPr="00D335AE">
              <w:rPr>
                <w:noProof/>
                <w:webHidden/>
              </w:rPr>
              <w:t>16</w:t>
            </w:r>
            <w:r w:rsidR="00D335AE" w:rsidRPr="00D335AE">
              <w:rPr>
                <w:noProof/>
                <w:webHidden/>
              </w:rPr>
              <w:fldChar w:fldCharType="end"/>
            </w:r>
          </w:hyperlink>
        </w:p>
        <w:p w14:paraId="321961ED" w14:textId="2E34FC84" w:rsidR="00D335AE" w:rsidRPr="00D335AE" w:rsidRDefault="00C63C45">
          <w:pPr>
            <w:pStyle w:val="ndice3"/>
            <w:tabs>
              <w:tab w:val="left" w:pos="1200"/>
              <w:tab w:val="right" w:leader="dot" w:pos="9350"/>
            </w:tabs>
            <w:rPr>
              <w:noProof/>
              <w:sz w:val="22"/>
              <w:szCs w:val="22"/>
              <w:lang w:val="en-US" w:eastAsia="en-US"/>
            </w:rPr>
          </w:pPr>
          <w:hyperlink w:anchor="_Toc500183034" w:history="1">
            <w:r w:rsidR="00D335AE" w:rsidRPr="00D335AE">
              <w:rPr>
                <w:rStyle w:val="Hiperligao"/>
                <w:noProof/>
                <w:sz w:val="22"/>
                <w:szCs w:val="22"/>
              </w:rPr>
              <w:t>5.2.1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16</w:t>
            </w:r>
            <w:r w:rsidR="00D335AE" w:rsidRPr="00D335AE">
              <w:rPr>
                <w:noProof/>
                <w:webHidden/>
                <w:sz w:val="22"/>
                <w:szCs w:val="22"/>
              </w:rPr>
              <w:fldChar w:fldCharType="end"/>
            </w:r>
          </w:hyperlink>
        </w:p>
        <w:p w14:paraId="12CE953F" w14:textId="2AE1CFDA" w:rsidR="00D335AE" w:rsidRPr="00D335AE" w:rsidRDefault="00C63C45">
          <w:pPr>
            <w:pStyle w:val="ndice3"/>
            <w:tabs>
              <w:tab w:val="left" w:pos="1200"/>
              <w:tab w:val="right" w:leader="dot" w:pos="9350"/>
            </w:tabs>
            <w:rPr>
              <w:noProof/>
              <w:sz w:val="22"/>
              <w:szCs w:val="22"/>
              <w:lang w:val="en-US" w:eastAsia="en-US"/>
            </w:rPr>
          </w:pPr>
          <w:hyperlink w:anchor="_Toc500183035" w:history="1">
            <w:r w:rsidR="00D335AE" w:rsidRPr="00D335AE">
              <w:rPr>
                <w:rStyle w:val="Hiperligao"/>
                <w:noProof/>
                <w:sz w:val="22"/>
                <w:szCs w:val="22"/>
              </w:rPr>
              <w:t>5.2.2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17</w:t>
            </w:r>
            <w:r w:rsidR="00D335AE" w:rsidRPr="00D335AE">
              <w:rPr>
                <w:noProof/>
                <w:webHidden/>
                <w:sz w:val="22"/>
                <w:szCs w:val="22"/>
              </w:rPr>
              <w:fldChar w:fldCharType="end"/>
            </w:r>
          </w:hyperlink>
        </w:p>
        <w:p w14:paraId="1A4044B1" w14:textId="6BE48988" w:rsidR="00D335AE" w:rsidRPr="00D335AE" w:rsidRDefault="00C63C45">
          <w:pPr>
            <w:pStyle w:val="ndice3"/>
            <w:tabs>
              <w:tab w:val="left" w:pos="1200"/>
              <w:tab w:val="right" w:leader="dot" w:pos="9350"/>
            </w:tabs>
            <w:rPr>
              <w:noProof/>
              <w:sz w:val="22"/>
              <w:szCs w:val="22"/>
              <w:lang w:val="en-US" w:eastAsia="en-US"/>
            </w:rPr>
          </w:pPr>
          <w:hyperlink w:anchor="_Toc500183036" w:history="1">
            <w:r w:rsidR="00D335AE" w:rsidRPr="00D335AE">
              <w:rPr>
                <w:rStyle w:val="Hiperligao"/>
                <w:noProof/>
                <w:sz w:val="22"/>
                <w:szCs w:val="22"/>
              </w:rPr>
              <w:t>5.2.1</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18</w:t>
            </w:r>
            <w:r w:rsidR="00D335AE" w:rsidRPr="00D335AE">
              <w:rPr>
                <w:noProof/>
                <w:webHidden/>
                <w:sz w:val="22"/>
                <w:szCs w:val="22"/>
              </w:rPr>
              <w:fldChar w:fldCharType="end"/>
            </w:r>
          </w:hyperlink>
        </w:p>
        <w:p w14:paraId="2E97F39F" w14:textId="193E1394"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37" w:history="1">
            <w:r w:rsidR="00D335AE" w:rsidRPr="00D335AE">
              <w:rPr>
                <w:rStyle w:val="Hiperligao"/>
                <w:noProof/>
                <w14:scene3d>
                  <w14:camera w14:prst="orthographicFront"/>
                  <w14:lightRig w14:rig="threePt" w14:dir="t">
                    <w14:rot w14:lat="0" w14:lon="0" w14:rev="0"/>
                  </w14:lightRig>
                </w14:scene3d>
              </w:rPr>
              <w:t>5.3</w:t>
            </w:r>
            <w:r w:rsidR="00D335AE" w:rsidRPr="00D335AE">
              <w:rPr>
                <w:rFonts w:eastAsiaTheme="minorEastAsia"/>
                <w:noProof/>
                <w:color w:val="auto"/>
                <w:lang w:val="en-US" w:eastAsia="en-US"/>
              </w:rPr>
              <w:tab/>
            </w:r>
            <w:r w:rsidR="00D335AE" w:rsidRPr="00D335AE">
              <w:rPr>
                <w:rStyle w:val="Hiperligao"/>
                <w:noProof/>
              </w:rPr>
              <w:t>REQ 3 – Gestão de perfis de utilizadores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_Toc500183037 \h </w:instrText>
            </w:r>
            <w:r w:rsidR="00D335AE" w:rsidRPr="00D335AE">
              <w:rPr>
                <w:noProof/>
                <w:webHidden/>
              </w:rPr>
            </w:r>
            <w:r w:rsidR="00D335AE" w:rsidRPr="00D335AE">
              <w:rPr>
                <w:noProof/>
                <w:webHidden/>
              </w:rPr>
              <w:fldChar w:fldCharType="separate"/>
            </w:r>
            <w:r w:rsidR="00D335AE" w:rsidRPr="00D335AE">
              <w:rPr>
                <w:noProof/>
                <w:webHidden/>
              </w:rPr>
              <w:t>19</w:t>
            </w:r>
            <w:r w:rsidR="00D335AE" w:rsidRPr="00D335AE">
              <w:rPr>
                <w:noProof/>
                <w:webHidden/>
              </w:rPr>
              <w:fldChar w:fldCharType="end"/>
            </w:r>
          </w:hyperlink>
        </w:p>
        <w:p w14:paraId="1669F2E1" w14:textId="1D989B97" w:rsidR="00D335AE" w:rsidRPr="00D335AE" w:rsidRDefault="00C63C45">
          <w:pPr>
            <w:pStyle w:val="ndice3"/>
            <w:tabs>
              <w:tab w:val="left" w:pos="1200"/>
              <w:tab w:val="right" w:leader="dot" w:pos="9350"/>
            </w:tabs>
            <w:rPr>
              <w:noProof/>
              <w:sz w:val="22"/>
              <w:szCs w:val="22"/>
              <w:lang w:val="en-US" w:eastAsia="en-US"/>
            </w:rPr>
          </w:pPr>
          <w:hyperlink w:anchor="_Toc500183038" w:history="1">
            <w:r w:rsidR="00D335AE" w:rsidRPr="00D335AE">
              <w:rPr>
                <w:rStyle w:val="Hiperligao"/>
                <w:noProof/>
                <w:sz w:val="22"/>
                <w:szCs w:val="22"/>
              </w:rPr>
              <w:t>5.3.1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19</w:t>
            </w:r>
            <w:r w:rsidR="00D335AE" w:rsidRPr="00D335AE">
              <w:rPr>
                <w:noProof/>
                <w:webHidden/>
                <w:sz w:val="22"/>
                <w:szCs w:val="22"/>
              </w:rPr>
              <w:fldChar w:fldCharType="end"/>
            </w:r>
          </w:hyperlink>
        </w:p>
        <w:p w14:paraId="79976C97" w14:textId="640683D0" w:rsidR="00D335AE" w:rsidRPr="00D335AE" w:rsidRDefault="00C63C45">
          <w:pPr>
            <w:pStyle w:val="ndice3"/>
            <w:tabs>
              <w:tab w:val="left" w:pos="1200"/>
              <w:tab w:val="right" w:leader="dot" w:pos="9350"/>
            </w:tabs>
            <w:rPr>
              <w:noProof/>
              <w:sz w:val="22"/>
              <w:szCs w:val="22"/>
              <w:lang w:val="en-US" w:eastAsia="en-US"/>
            </w:rPr>
          </w:pPr>
          <w:hyperlink w:anchor="_Toc500183039" w:history="1">
            <w:r w:rsidR="00D335AE" w:rsidRPr="00D335AE">
              <w:rPr>
                <w:rStyle w:val="Hiperligao"/>
                <w:noProof/>
                <w:sz w:val="22"/>
                <w:szCs w:val="22"/>
              </w:rPr>
              <w:t>5.3.2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20</w:t>
            </w:r>
            <w:r w:rsidR="00D335AE" w:rsidRPr="00D335AE">
              <w:rPr>
                <w:noProof/>
                <w:webHidden/>
                <w:sz w:val="22"/>
                <w:szCs w:val="22"/>
              </w:rPr>
              <w:fldChar w:fldCharType="end"/>
            </w:r>
          </w:hyperlink>
        </w:p>
        <w:p w14:paraId="412DC84E" w14:textId="20A30EE5" w:rsidR="00D335AE" w:rsidRPr="00D335AE" w:rsidRDefault="00C63C45">
          <w:pPr>
            <w:pStyle w:val="ndice3"/>
            <w:tabs>
              <w:tab w:val="left" w:pos="1200"/>
              <w:tab w:val="right" w:leader="dot" w:pos="9350"/>
            </w:tabs>
            <w:rPr>
              <w:noProof/>
              <w:sz w:val="22"/>
              <w:szCs w:val="22"/>
              <w:lang w:val="en-US" w:eastAsia="en-US"/>
            </w:rPr>
          </w:pPr>
          <w:hyperlink w:anchor="_Toc500183040" w:history="1">
            <w:r w:rsidR="00D335AE" w:rsidRPr="00D335AE">
              <w:rPr>
                <w:rStyle w:val="Hiperligao"/>
                <w:noProof/>
                <w:sz w:val="22"/>
                <w:szCs w:val="22"/>
              </w:rPr>
              <w:t>5.3.3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21</w:t>
            </w:r>
            <w:r w:rsidR="00D335AE" w:rsidRPr="00D335AE">
              <w:rPr>
                <w:noProof/>
                <w:webHidden/>
                <w:sz w:val="22"/>
                <w:szCs w:val="22"/>
              </w:rPr>
              <w:fldChar w:fldCharType="end"/>
            </w:r>
          </w:hyperlink>
        </w:p>
        <w:p w14:paraId="146A1E19" w14:textId="477DEB28"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41" w:history="1">
            <w:r w:rsidR="00D335AE" w:rsidRPr="00D335AE">
              <w:rPr>
                <w:rStyle w:val="Hiperligao"/>
                <w:noProof/>
                <w14:scene3d>
                  <w14:camera w14:prst="orthographicFront"/>
                  <w14:lightRig w14:rig="threePt" w14:dir="t">
                    <w14:rot w14:lat="0" w14:lon="0" w14:rev="0"/>
                  </w14:lightRig>
                </w14:scene3d>
              </w:rPr>
              <w:t>5.4</w:t>
            </w:r>
            <w:r w:rsidR="00D335AE" w:rsidRPr="00D335AE">
              <w:rPr>
                <w:rFonts w:eastAsiaTheme="minorEastAsia"/>
                <w:noProof/>
                <w:color w:val="auto"/>
                <w:lang w:val="en-US" w:eastAsia="en-US"/>
              </w:rPr>
              <w:tab/>
            </w:r>
            <w:r w:rsidR="00D335AE" w:rsidRPr="00D335AE">
              <w:rPr>
                <w:rStyle w:val="Hiperligao"/>
                <w:noProof/>
              </w:rPr>
              <w:t>REQ 4 – Configuração do template de perguntas médicas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_Toc500183041 \h </w:instrText>
            </w:r>
            <w:r w:rsidR="00D335AE" w:rsidRPr="00D335AE">
              <w:rPr>
                <w:noProof/>
                <w:webHidden/>
              </w:rPr>
            </w:r>
            <w:r w:rsidR="00D335AE" w:rsidRPr="00D335AE">
              <w:rPr>
                <w:noProof/>
                <w:webHidden/>
              </w:rPr>
              <w:fldChar w:fldCharType="separate"/>
            </w:r>
            <w:r w:rsidR="00D335AE" w:rsidRPr="00D335AE">
              <w:rPr>
                <w:noProof/>
                <w:webHidden/>
              </w:rPr>
              <w:t>22</w:t>
            </w:r>
            <w:r w:rsidR="00D335AE" w:rsidRPr="00D335AE">
              <w:rPr>
                <w:noProof/>
                <w:webHidden/>
              </w:rPr>
              <w:fldChar w:fldCharType="end"/>
            </w:r>
          </w:hyperlink>
        </w:p>
        <w:p w14:paraId="46115CAE" w14:textId="23A76780" w:rsidR="00D335AE" w:rsidRPr="00D335AE" w:rsidRDefault="00C63C45">
          <w:pPr>
            <w:pStyle w:val="ndice3"/>
            <w:tabs>
              <w:tab w:val="left" w:pos="1200"/>
              <w:tab w:val="right" w:leader="dot" w:pos="9350"/>
            </w:tabs>
            <w:rPr>
              <w:noProof/>
              <w:sz w:val="22"/>
              <w:szCs w:val="22"/>
              <w:lang w:val="en-US" w:eastAsia="en-US"/>
            </w:rPr>
          </w:pPr>
          <w:hyperlink w:anchor="_Toc500183042" w:history="1">
            <w:r w:rsidR="00D335AE" w:rsidRPr="00D335AE">
              <w:rPr>
                <w:rStyle w:val="Hiperligao"/>
                <w:noProof/>
                <w:sz w:val="22"/>
                <w:szCs w:val="22"/>
              </w:rPr>
              <w:t>5.4.1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22</w:t>
            </w:r>
            <w:r w:rsidR="00D335AE" w:rsidRPr="00D335AE">
              <w:rPr>
                <w:noProof/>
                <w:webHidden/>
                <w:sz w:val="22"/>
                <w:szCs w:val="22"/>
              </w:rPr>
              <w:fldChar w:fldCharType="end"/>
            </w:r>
          </w:hyperlink>
        </w:p>
        <w:p w14:paraId="231D5083" w14:textId="490C2FF3" w:rsidR="00D335AE" w:rsidRPr="00D335AE" w:rsidRDefault="00C63C45">
          <w:pPr>
            <w:pStyle w:val="ndice3"/>
            <w:tabs>
              <w:tab w:val="left" w:pos="1200"/>
              <w:tab w:val="right" w:leader="dot" w:pos="9350"/>
            </w:tabs>
            <w:rPr>
              <w:noProof/>
              <w:sz w:val="22"/>
              <w:szCs w:val="22"/>
              <w:lang w:val="en-US" w:eastAsia="en-US"/>
            </w:rPr>
          </w:pPr>
          <w:hyperlink w:anchor="_Toc500183043" w:history="1">
            <w:r w:rsidR="00D335AE" w:rsidRPr="00D335AE">
              <w:rPr>
                <w:rStyle w:val="Hiperligao"/>
                <w:noProof/>
                <w:sz w:val="22"/>
                <w:szCs w:val="22"/>
              </w:rPr>
              <w:t>5.4.2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23</w:t>
            </w:r>
            <w:r w:rsidR="00D335AE" w:rsidRPr="00D335AE">
              <w:rPr>
                <w:noProof/>
                <w:webHidden/>
                <w:sz w:val="22"/>
                <w:szCs w:val="22"/>
              </w:rPr>
              <w:fldChar w:fldCharType="end"/>
            </w:r>
          </w:hyperlink>
        </w:p>
        <w:p w14:paraId="36A66823" w14:textId="59505307" w:rsidR="00D335AE" w:rsidRPr="00D335AE" w:rsidRDefault="00C63C45">
          <w:pPr>
            <w:pStyle w:val="ndice3"/>
            <w:tabs>
              <w:tab w:val="left" w:pos="1200"/>
              <w:tab w:val="right" w:leader="dot" w:pos="9350"/>
            </w:tabs>
            <w:rPr>
              <w:noProof/>
              <w:sz w:val="22"/>
              <w:szCs w:val="22"/>
              <w:lang w:val="en-US" w:eastAsia="en-US"/>
            </w:rPr>
          </w:pPr>
          <w:hyperlink w:anchor="_Toc500183044" w:history="1">
            <w:r w:rsidR="00D335AE" w:rsidRPr="00D335AE">
              <w:rPr>
                <w:rStyle w:val="Hiperligao"/>
                <w:noProof/>
                <w:sz w:val="22"/>
                <w:szCs w:val="22"/>
              </w:rPr>
              <w:t>5.4.3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24</w:t>
            </w:r>
            <w:r w:rsidR="00D335AE" w:rsidRPr="00D335AE">
              <w:rPr>
                <w:noProof/>
                <w:webHidden/>
                <w:sz w:val="22"/>
                <w:szCs w:val="22"/>
              </w:rPr>
              <w:fldChar w:fldCharType="end"/>
            </w:r>
          </w:hyperlink>
        </w:p>
        <w:p w14:paraId="28F5E98C" w14:textId="7CAACC0A"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45" w:history="1">
            <w:r w:rsidR="00D335AE" w:rsidRPr="00D335AE">
              <w:rPr>
                <w:rStyle w:val="Hiperligao"/>
                <w:noProof/>
                <w14:scene3d>
                  <w14:camera w14:prst="orthographicFront"/>
                  <w14:lightRig w14:rig="threePt" w14:dir="t">
                    <w14:rot w14:lat="0" w14:lon="0" w14:rev="0"/>
                  </w14:lightRig>
                </w14:scene3d>
              </w:rPr>
              <w:t>5.5</w:t>
            </w:r>
            <w:r w:rsidR="00D335AE" w:rsidRPr="00D335AE">
              <w:rPr>
                <w:rFonts w:eastAsiaTheme="minorEastAsia"/>
                <w:noProof/>
                <w:color w:val="auto"/>
                <w:lang w:val="en-US" w:eastAsia="en-US"/>
              </w:rPr>
              <w:tab/>
            </w:r>
            <w:r w:rsidR="00D335AE" w:rsidRPr="00D335AE">
              <w:rPr>
                <w:rStyle w:val="Hiperligao"/>
                <w:noProof/>
              </w:rPr>
              <w:t>REQ 5 – Consultas médicas via inquérito template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_Toc500183045 \h </w:instrText>
            </w:r>
            <w:r w:rsidR="00D335AE" w:rsidRPr="00D335AE">
              <w:rPr>
                <w:noProof/>
                <w:webHidden/>
              </w:rPr>
            </w:r>
            <w:r w:rsidR="00D335AE" w:rsidRPr="00D335AE">
              <w:rPr>
                <w:noProof/>
                <w:webHidden/>
              </w:rPr>
              <w:fldChar w:fldCharType="separate"/>
            </w:r>
            <w:r w:rsidR="00D335AE" w:rsidRPr="00D335AE">
              <w:rPr>
                <w:noProof/>
                <w:webHidden/>
              </w:rPr>
              <w:t>25</w:t>
            </w:r>
            <w:r w:rsidR="00D335AE" w:rsidRPr="00D335AE">
              <w:rPr>
                <w:noProof/>
                <w:webHidden/>
              </w:rPr>
              <w:fldChar w:fldCharType="end"/>
            </w:r>
          </w:hyperlink>
        </w:p>
        <w:p w14:paraId="7D0D69BC" w14:textId="790B147A" w:rsidR="00D335AE" w:rsidRPr="00D335AE" w:rsidRDefault="00C63C45">
          <w:pPr>
            <w:pStyle w:val="ndice3"/>
            <w:tabs>
              <w:tab w:val="left" w:pos="1200"/>
              <w:tab w:val="right" w:leader="dot" w:pos="9350"/>
            </w:tabs>
            <w:rPr>
              <w:noProof/>
              <w:sz w:val="22"/>
              <w:szCs w:val="22"/>
              <w:lang w:val="en-US" w:eastAsia="en-US"/>
            </w:rPr>
          </w:pPr>
          <w:hyperlink w:anchor="_Toc500183046" w:history="1">
            <w:r w:rsidR="00D335AE" w:rsidRPr="00D335AE">
              <w:rPr>
                <w:rStyle w:val="Hiperligao"/>
                <w:noProof/>
                <w:sz w:val="22"/>
                <w:szCs w:val="22"/>
              </w:rPr>
              <w:t>5.5.1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25</w:t>
            </w:r>
            <w:r w:rsidR="00D335AE" w:rsidRPr="00D335AE">
              <w:rPr>
                <w:noProof/>
                <w:webHidden/>
                <w:sz w:val="22"/>
                <w:szCs w:val="22"/>
              </w:rPr>
              <w:fldChar w:fldCharType="end"/>
            </w:r>
          </w:hyperlink>
        </w:p>
        <w:p w14:paraId="069E5540" w14:textId="78E55DF9" w:rsidR="00D335AE" w:rsidRPr="00D335AE" w:rsidRDefault="00C63C45">
          <w:pPr>
            <w:pStyle w:val="ndice3"/>
            <w:tabs>
              <w:tab w:val="left" w:pos="1200"/>
              <w:tab w:val="right" w:leader="dot" w:pos="9350"/>
            </w:tabs>
            <w:rPr>
              <w:noProof/>
              <w:sz w:val="22"/>
              <w:szCs w:val="22"/>
              <w:lang w:val="en-US" w:eastAsia="en-US"/>
            </w:rPr>
          </w:pPr>
          <w:hyperlink w:anchor="_Toc500183047" w:history="1">
            <w:r w:rsidR="00D335AE" w:rsidRPr="00D335AE">
              <w:rPr>
                <w:rStyle w:val="Hiperligao"/>
                <w:noProof/>
                <w:sz w:val="22"/>
                <w:szCs w:val="22"/>
              </w:rPr>
              <w:t>5.5.2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26</w:t>
            </w:r>
            <w:r w:rsidR="00D335AE" w:rsidRPr="00D335AE">
              <w:rPr>
                <w:noProof/>
                <w:webHidden/>
                <w:sz w:val="22"/>
                <w:szCs w:val="22"/>
              </w:rPr>
              <w:fldChar w:fldCharType="end"/>
            </w:r>
          </w:hyperlink>
        </w:p>
        <w:p w14:paraId="033926C9" w14:textId="6300DBD8" w:rsidR="00D335AE" w:rsidRDefault="00C63C45">
          <w:pPr>
            <w:pStyle w:val="ndice3"/>
            <w:tabs>
              <w:tab w:val="left" w:pos="1200"/>
              <w:tab w:val="right" w:leader="dot" w:pos="9350"/>
            </w:tabs>
            <w:rPr>
              <w:rStyle w:val="Hiperligao"/>
              <w:noProof/>
              <w:sz w:val="22"/>
              <w:szCs w:val="22"/>
            </w:rPr>
          </w:pPr>
          <w:hyperlink w:anchor="_Toc500183048" w:history="1">
            <w:r w:rsidR="00D335AE" w:rsidRPr="00D335AE">
              <w:rPr>
                <w:rStyle w:val="Hiperligao"/>
                <w:noProof/>
                <w:sz w:val="22"/>
                <w:szCs w:val="22"/>
              </w:rPr>
              <w:t>5.5.3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27</w:t>
            </w:r>
            <w:r w:rsidR="00D335AE" w:rsidRPr="00D335AE">
              <w:rPr>
                <w:noProof/>
                <w:webHidden/>
                <w:sz w:val="22"/>
                <w:szCs w:val="22"/>
              </w:rPr>
              <w:fldChar w:fldCharType="end"/>
            </w:r>
          </w:hyperlink>
        </w:p>
        <w:p w14:paraId="32FEEAE6" w14:textId="77777777" w:rsidR="009923F4" w:rsidRPr="009923F4" w:rsidRDefault="009923F4" w:rsidP="009923F4">
          <w:pPr>
            <w:rPr>
              <w:lang w:eastAsia="pt-PT"/>
            </w:rPr>
          </w:pPr>
        </w:p>
        <w:p w14:paraId="429198C7" w14:textId="27509E42"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49" w:history="1">
            <w:r w:rsidR="00D335AE" w:rsidRPr="00D335AE">
              <w:rPr>
                <w:rStyle w:val="Hiperligao"/>
                <w:noProof/>
                <w14:scene3d>
                  <w14:camera w14:prst="orthographicFront"/>
                  <w14:lightRig w14:rig="threePt" w14:dir="t">
                    <w14:rot w14:lat="0" w14:lon="0" w14:rev="0"/>
                  </w14:lightRig>
                </w14:scene3d>
              </w:rPr>
              <w:t>5.6</w:t>
            </w:r>
            <w:r w:rsidR="00D335AE" w:rsidRPr="00D335AE">
              <w:rPr>
                <w:rFonts w:eastAsiaTheme="minorEastAsia"/>
                <w:noProof/>
                <w:color w:val="auto"/>
                <w:lang w:val="en-US" w:eastAsia="en-US"/>
              </w:rPr>
              <w:tab/>
            </w:r>
            <w:r w:rsidR="00D335AE" w:rsidRPr="00D335AE">
              <w:rPr>
                <w:rStyle w:val="Hiperligao"/>
                <w:noProof/>
              </w:rPr>
              <w:t>REQ 6 – Registo de amostras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_Toc500183049 \h </w:instrText>
            </w:r>
            <w:r w:rsidR="00D335AE" w:rsidRPr="00D335AE">
              <w:rPr>
                <w:noProof/>
                <w:webHidden/>
              </w:rPr>
            </w:r>
            <w:r w:rsidR="00D335AE" w:rsidRPr="00D335AE">
              <w:rPr>
                <w:noProof/>
                <w:webHidden/>
              </w:rPr>
              <w:fldChar w:fldCharType="separate"/>
            </w:r>
            <w:r w:rsidR="00D335AE" w:rsidRPr="00D335AE">
              <w:rPr>
                <w:noProof/>
                <w:webHidden/>
              </w:rPr>
              <w:t>28</w:t>
            </w:r>
            <w:r w:rsidR="00D335AE" w:rsidRPr="00D335AE">
              <w:rPr>
                <w:noProof/>
                <w:webHidden/>
              </w:rPr>
              <w:fldChar w:fldCharType="end"/>
            </w:r>
          </w:hyperlink>
        </w:p>
        <w:p w14:paraId="669EE721" w14:textId="6E04CAB9" w:rsidR="00D335AE" w:rsidRPr="00D335AE" w:rsidRDefault="00C63C45">
          <w:pPr>
            <w:pStyle w:val="ndice3"/>
            <w:tabs>
              <w:tab w:val="left" w:pos="1200"/>
              <w:tab w:val="right" w:leader="dot" w:pos="9350"/>
            </w:tabs>
            <w:rPr>
              <w:noProof/>
              <w:sz w:val="22"/>
              <w:szCs w:val="22"/>
              <w:lang w:val="en-US" w:eastAsia="en-US"/>
            </w:rPr>
          </w:pPr>
          <w:hyperlink w:anchor="_Toc500183050" w:history="1">
            <w:r w:rsidR="00D335AE" w:rsidRPr="00D335AE">
              <w:rPr>
                <w:rStyle w:val="Hiperligao"/>
                <w:noProof/>
                <w:sz w:val="22"/>
                <w:szCs w:val="22"/>
              </w:rPr>
              <w:t>5.6.1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28</w:t>
            </w:r>
            <w:r w:rsidR="00D335AE" w:rsidRPr="00D335AE">
              <w:rPr>
                <w:noProof/>
                <w:webHidden/>
                <w:sz w:val="22"/>
                <w:szCs w:val="22"/>
              </w:rPr>
              <w:fldChar w:fldCharType="end"/>
            </w:r>
          </w:hyperlink>
        </w:p>
        <w:p w14:paraId="7915CFDA" w14:textId="2FFB23FB" w:rsidR="00D335AE" w:rsidRPr="00D335AE" w:rsidRDefault="00C63C45">
          <w:pPr>
            <w:pStyle w:val="ndice3"/>
            <w:tabs>
              <w:tab w:val="left" w:pos="1200"/>
              <w:tab w:val="right" w:leader="dot" w:pos="9350"/>
            </w:tabs>
            <w:rPr>
              <w:noProof/>
              <w:sz w:val="22"/>
              <w:szCs w:val="22"/>
              <w:lang w:val="en-US" w:eastAsia="en-US"/>
            </w:rPr>
          </w:pPr>
          <w:hyperlink w:anchor="_Toc500183051" w:history="1">
            <w:r w:rsidR="00D335AE" w:rsidRPr="00D335AE">
              <w:rPr>
                <w:rStyle w:val="Hiperligao"/>
                <w:noProof/>
                <w:sz w:val="22"/>
                <w:szCs w:val="22"/>
              </w:rPr>
              <w:t>5.6.2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29</w:t>
            </w:r>
            <w:r w:rsidR="00D335AE" w:rsidRPr="00D335AE">
              <w:rPr>
                <w:noProof/>
                <w:webHidden/>
                <w:sz w:val="22"/>
                <w:szCs w:val="22"/>
              </w:rPr>
              <w:fldChar w:fldCharType="end"/>
            </w:r>
          </w:hyperlink>
        </w:p>
        <w:p w14:paraId="54D3C97E" w14:textId="152486F1" w:rsidR="00D335AE" w:rsidRPr="00D335AE" w:rsidRDefault="00C63C45">
          <w:pPr>
            <w:pStyle w:val="ndice3"/>
            <w:tabs>
              <w:tab w:val="left" w:pos="1200"/>
              <w:tab w:val="right" w:leader="dot" w:pos="9350"/>
            </w:tabs>
            <w:rPr>
              <w:noProof/>
              <w:sz w:val="22"/>
              <w:szCs w:val="22"/>
              <w:lang w:val="en-US" w:eastAsia="en-US"/>
            </w:rPr>
          </w:pPr>
          <w:hyperlink w:anchor="_Toc500183052" w:history="1">
            <w:r w:rsidR="00D335AE" w:rsidRPr="00D335AE">
              <w:rPr>
                <w:rStyle w:val="Hiperligao"/>
                <w:noProof/>
                <w:sz w:val="22"/>
                <w:szCs w:val="22"/>
              </w:rPr>
              <w:t>5.6.3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30</w:t>
            </w:r>
            <w:r w:rsidR="00D335AE" w:rsidRPr="00D335AE">
              <w:rPr>
                <w:noProof/>
                <w:webHidden/>
                <w:sz w:val="22"/>
                <w:szCs w:val="22"/>
              </w:rPr>
              <w:fldChar w:fldCharType="end"/>
            </w:r>
          </w:hyperlink>
        </w:p>
        <w:p w14:paraId="5BE5C4CF" w14:textId="6A891636"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53" w:history="1">
            <w:r w:rsidR="00D335AE" w:rsidRPr="00D335AE">
              <w:rPr>
                <w:rStyle w:val="Hiperligao"/>
                <w:noProof/>
                <w14:scene3d>
                  <w14:camera w14:prst="orthographicFront"/>
                  <w14:lightRig w14:rig="threePt" w14:dir="t">
                    <w14:rot w14:lat="0" w14:lon="0" w14:rev="0"/>
                  </w14:lightRig>
                </w14:scene3d>
              </w:rPr>
              <w:t>5.7</w:t>
            </w:r>
            <w:r w:rsidR="00D335AE" w:rsidRPr="00D335AE">
              <w:rPr>
                <w:rFonts w:eastAsiaTheme="minorEastAsia"/>
                <w:noProof/>
                <w:color w:val="auto"/>
                <w:lang w:val="en-US" w:eastAsia="en-US"/>
              </w:rPr>
              <w:tab/>
            </w:r>
            <w:r w:rsidR="00D335AE" w:rsidRPr="00D335AE">
              <w:rPr>
                <w:rStyle w:val="Hiperligao"/>
                <w:noProof/>
              </w:rPr>
              <w:t>REQ 7 – Pedido das análises de sangue iniciais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_Toc500183053 \h </w:instrText>
            </w:r>
            <w:r w:rsidR="00D335AE" w:rsidRPr="00D335AE">
              <w:rPr>
                <w:noProof/>
                <w:webHidden/>
              </w:rPr>
            </w:r>
            <w:r w:rsidR="00D335AE" w:rsidRPr="00D335AE">
              <w:rPr>
                <w:noProof/>
                <w:webHidden/>
              </w:rPr>
              <w:fldChar w:fldCharType="separate"/>
            </w:r>
            <w:r w:rsidR="00D335AE" w:rsidRPr="00D335AE">
              <w:rPr>
                <w:noProof/>
                <w:webHidden/>
              </w:rPr>
              <w:t>32</w:t>
            </w:r>
            <w:r w:rsidR="00D335AE" w:rsidRPr="00D335AE">
              <w:rPr>
                <w:noProof/>
                <w:webHidden/>
              </w:rPr>
              <w:fldChar w:fldCharType="end"/>
            </w:r>
          </w:hyperlink>
        </w:p>
        <w:p w14:paraId="18BC1178" w14:textId="2B82422D" w:rsidR="00D335AE" w:rsidRPr="00D335AE" w:rsidRDefault="00C63C45">
          <w:pPr>
            <w:pStyle w:val="ndice3"/>
            <w:tabs>
              <w:tab w:val="left" w:pos="1200"/>
              <w:tab w:val="right" w:leader="dot" w:pos="9350"/>
            </w:tabs>
            <w:rPr>
              <w:noProof/>
              <w:sz w:val="22"/>
              <w:szCs w:val="22"/>
              <w:lang w:val="en-US" w:eastAsia="en-US"/>
            </w:rPr>
          </w:pPr>
          <w:hyperlink w:anchor="_Toc500183054" w:history="1">
            <w:r w:rsidR="00D335AE" w:rsidRPr="00D335AE">
              <w:rPr>
                <w:rStyle w:val="Hiperligao"/>
                <w:noProof/>
                <w:sz w:val="22"/>
                <w:szCs w:val="22"/>
              </w:rPr>
              <w:t>5.7.1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32</w:t>
            </w:r>
            <w:r w:rsidR="00D335AE" w:rsidRPr="00D335AE">
              <w:rPr>
                <w:noProof/>
                <w:webHidden/>
                <w:sz w:val="22"/>
                <w:szCs w:val="22"/>
              </w:rPr>
              <w:fldChar w:fldCharType="end"/>
            </w:r>
          </w:hyperlink>
        </w:p>
        <w:p w14:paraId="01F6DB06" w14:textId="49E94172" w:rsidR="00D335AE" w:rsidRPr="00D335AE" w:rsidRDefault="00C63C45">
          <w:pPr>
            <w:pStyle w:val="ndice3"/>
            <w:tabs>
              <w:tab w:val="left" w:pos="1200"/>
              <w:tab w:val="right" w:leader="dot" w:pos="9350"/>
            </w:tabs>
            <w:rPr>
              <w:noProof/>
              <w:sz w:val="22"/>
              <w:szCs w:val="22"/>
              <w:lang w:val="en-US" w:eastAsia="en-US"/>
            </w:rPr>
          </w:pPr>
          <w:hyperlink w:anchor="_Toc500183055" w:history="1">
            <w:r w:rsidR="00D335AE" w:rsidRPr="00D335AE">
              <w:rPr>
                <w:rStyle w:val="Hiperligao"/>
                <w:noProof/>
                <w:sz w:val="22"/>
                <w:szCs w:val="22"/>
              </w:rPr>
              <w:t>5.7.2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33</w:t>
            </w:r>
            <w:r w:rsidR="00D335AE" w:rsidRPr="00D335AE">
              <w:rPr>
                <w:noProof/>
                <w:webHidden/>
                <w:sz w:val="22"/>
                <w:szCs w:val="22"/>
              </w:rPr>
              <w:fldChar w:fldCharType="end"/>
            </w:r>
          </w:hyperlink>
        </w:p>
        <w:p w14:paraId="763D3205" w14:textId="75D9F305" w:rsidR="00D335AE" w:rsidRPr="00D335AE" w:rsidRDefault="00C63C45">
          <w:pPr>
            <w:pStyle w:val="ndice3"/>
            <w:tabs>
              <w:tab w:val="left" w:pos="1200"/>
              <w:tab w:val="right" w:leader="dot" w:pos="9350"/>
            </w:tabs>
            <w:rPr>
              <w:noProof/>
              <w:sz w:val="22"/>
              <w:szCs w:val="22"/>
              <w:lang w:val="en-US" w:eastAsia="en-US"/>
            </w:rPr>
          </w:pPr>
          <w:hyperlink w:anchor="_Toc500183056" w:history="1">
            <w:r w:rsidR="00D335AE" w:rsidRPr="00D335AE">
              <w:rPr>
                <w:rStyle w:val="Hiperligao"/>
                <w:noProof/>
                <w:sz w:val="22"/>
                <w:szCs w:val="22"/>
              </w:rPr>
              <w:t>5.7.3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34</w:t>
            </w:r>
            <w:r w:rsidR="00D335AE" w:rsidRPr="00D335AE">
              <w:rPr>
                <w:noProof/>
                <w:webHidden/>
                <w:sz w:val="22"/>
                <w:szCs w:val="22"/>
              </w:rPr>
              <w:fldChar w:fldCharType="end"/>
            </w:r>
          </w:hyperlink>
        </w:p>
        <w:p w14:paraId="24B4D68B" w14:textId="311BE766"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57" w:history="1">
            <w:r w:rsidR="00D335AE" w:rsidRPr="00D335AE">
              <w:rPr>
                <w:rStyle w:val="Hiperligao"/>
                <w:noProof/>
                <w14:scene3d>
                  <w14:camera w14:prst="orthographicFront"/>
                  <w14:lightRig w14:rig="threePt" w14:dir="t">
                    <w14:rot w14:lat="0" w14:lon="0" w14:rev="0"/>
                  </w14:lightRig>
                </w14:scene3d>
              </w:rPr>
              <w:t>5.8</w:t>
            </w:r>
            <w:r w:rsidR="00D335AE" w:rsidRPr="00D335AE">
              <w:rPr>
                <w:rFonts w:eastAsiaTheme="minorEastAsia"/>
                <w:noProof/>
                <w:color w:val="auto"/>
                <w:lang w:val="en-US" w:eastAsia="en-US"/>
              </w:rPr>
              <w:tab/>
            </w:r>
            <w:r w:rsidR="00D335AE" w:rsidRPr="00D335AE">
              <w:rPr>
                <w:rStyle w:val="Hiperligao"/>
                <w:noProof/>
              </w:rPr>
              <w:t>REQ 8 – Ciclo da dádiva (abertura e consulta de informação)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_Toc500183057 \h </w:instrText>
            </w:r>
            <w:r w:rsidR="00D335AE" w:rsidRPr="00D335AE">
              <w:rPr>
                <w:noProof/>
                <w:webHidden/>
              </w:rPr>
            </w:r>
            <w:r w:rsidR="00D335AE" w:rsidRPr="00D335AE">
              <w:rPr>
                <w:noProof/>
                <w:webHidden/>
              </w:rPr>
              <w:fldChar w:fldCharType="separate"/>
            </w:r>
            <w:r w:rsidR="00D335AE" w:rsidRPr="00D335AE">
              <w:rPr>
                <w:noProof/>
                <w:webHidden/>
              </w:rPr>
              <w:t>35</w:t>
            </w:r>
            <w:r w:rsidR="00D335AE" w:rsidRPr="00D335AE">
              <w:rPr>
                <w:noProof/>
                <w:webHidden/>
              </w:rPr>
              <w:fldChar w:fldCharType="end"/>
            </w:r>
          </w:hyperlink>
        </w:p>
        <w:p w14:paraId="48974C1E" w14:textId="702263B4" w:rsidR="00D335AE" w:rsidRPr="00D335AE" w:rsidRDefault="00C63C45">
          <w:pPr>
            <w:pStyle w:val="ndice3"/>
            <w:tabs>
              <w:tab w:val="left" w:pos="1200"/>
              <w:tab w:val="right" w:leader="dot" w:pos="9350"/>
            </w:tabs>
            <w:rPr>
              <w:noProof/>
              <w:sz w:val="22"/>
              <w:szCs w:val="22"/>
              <w:lang w:val="en-US" w:eastAsia="en-US"/>
            </w:rPr>
          </w:pPr>
          <w:hyperlink w:anchor="_Toc500183058" w:history="1">
            <w:r w:rsidR="00D335AE" w:rsidRPr="00D335AE">
              <w:rPr>
                <w:rStyle w:val="Hiperligao"/>
                <w:noProof/>
                <w:sz w:val="22"/>
                <w:szCs w:val="22"/>
              </w:rPr>
              <w:t>5.8.1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35</w:t>
            </w:r>
            <w:r w:rsidR="00D335AE" w:rsidRPr="00D335AE">
              <w:rPr>
                <w:noProof/>
                <w:webHidden/>
                <w:sz w:val="22"/>
                <w:szCs w:val="22"/>
              </w:rPr>
              <w:fldChar w:fldCharType="end"/>
            </w:r>
          </w:hyperlink>
        </w:p>
        <w:p w14:paraId="6F4FE886" w14:textId="22C2A40E" w:rsidR="00D335AE" w:rsidRPr="00D335AE" w:rsidRDefault="00C63C45">
          <w:pPr>
            <w:pStyle w:val="ndice3"/>
            <w:tabs>
              <w:tab w:val="left" w:pos="1200"/>
              <w:tab w:val="right" w:leader="dot" w:pos="9350"/>
            </w:tabs>
            <w:rPr>
              <w:noProof/>
              <w:sz w:val="22"/>
              <w:szCs w:val="22"/>
              <w:lang w:val="en-US" w:eastAsia="en-US"/>
            </w:rPr>
          </w:pPr>
          <w:hyperlink w:anchor="_Toc500183059" w:history="1">
            <w:r w:rsidR="00D335AE" w:rsidRPr="00D335AE">
              <w:rPr>
                <w:rStyle w:val="Hiperligao"/>
                <w:noProof/>
                <w:sz w:val="22"/>
                <w:szCs w:val="22"/>
              </w:rPr>
              <w:t>5.8.2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36</w:t>
            </w:r>
            <w:r w:rsidR="00D335AE" w:rsidRPr="00D335AE">
              <w:rPr>
                <w:noProof/>
                <w:webHidden/>
                <w:sz w:val="22"/>
                <w:szCs w:val="22"/>
              </w:rPr>
              <w:fldChar w:fldCharType="end"/>
            </w:r>
          </w:hyperlink>
        </w:p>
        <w:p w14:paraId="67983D69" w14:textId="1E6ED7FE" w:rsidR="00D335AE" w:rsidRPr="00D335AE" w:rsidRDefault="00C63C45">
          <w:pPr>
            <w:pStyle w:val="ndice3"/>
            <w:tabs>
              <w:tab w:val="left" w:pos="1200"/>
              <w:tab w:val="right" w:leader="dot" w:pos="9350"/>
            </w:tabs>
            <w:rPr>
              <w:noProof/>
              <w:sz w:val="22"/>
              <w:szCs w:val="22"/>
              <w:lang w:val="en-US" w:eastAsia="en-US"/>
            </w:rPr>
          </w:pPr>
          <w:hyperlink w:anchor="_Toc500183060" w:history="1">
            <w:r w:rsidR="00D335AE" w:rsidRPr="00D335AE">
              <w:rPr>
                <w:rStyle w:val="Hiperligao"/>
                <w:noProof/>
                <w:sz w:val="22"/>
                <w:szCs w:val="22"/>
              </w:rPr>
              <w:t>5.8.3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37</w:t>
            </w:r>
            <w:r w:rsidR="00D335AE" w:rsidRPr="00D335AE">
              <w:rPr>
                <w:noProof/>
                <w:webHidden/>
                <w:sz w:val="22"/>
                <w:szCs w:val="22"/>
              </w:rPr>
              <w:fldChar w:fldCharType="end"/>
            </w:r>
          </w:hyperlink>
        </w:p>
        <w:p w14:paraId="5678D22A" w14:textId="24584E44" w:rsidR="00D335AE" w:rsidRPr="00D335AE" w:rsidRDefault="00C63C45">
          <w:pPr>
            <w:pStyle w:val="ndice2"/>
            <w:tabs>
              <w:tab w:val="left" w:pos="720"/>
              <w:tab w:val="right" w:leader="dot" w:pos="9350"/>
            </w:tabs>
            <w:rPr>
              <w:rFonts w:eastAsiaTheme="minorEastAsia"/>
              <w:noProof/>
              <w:color w:val="auto"/>
              <w:lang w:val="en-US" w:eastAsia="en-US"/>
            </w:rPr>
          </w:pPr>
          <w:hyperlink w:anchor="_Toc500183061" w:history="1">
            <w:r w:rsidR="00D335AE" w:rsidRPr="00D335AE">
              <w:rPr>
                <w:rStyle w:val="Hiperligao"/>
                <w:noProof/>
                <w14:scene3d>
                  <w14:camera w14:prst="orthographicFront"/>
                  <w14:lightRig w14:rig="threePt" w14:dir="t">
                    <w14:rot w14:lat="0" w14:lon="0" w14:rev="0"/>
                  </w14:lightRig>
                </w14:scene3d>
              </w:rPr>
              <w:t>5.9</w:t>
            </w:r>
            <w:r w:rsidR="00D335AE" w:rsidRPr="00D335AE">
              <w:rPr>
                <w:rFonts w:eastAsiaTheme="minorEastAsia"/>
                <w:noProof/>
                <w:color w:val="auto"/>
                <w:lang w:val="en-US" w:eastAsia="en-US"/>
              </w:rPr>
              <w:tab/>
            </w:r>
            <w:r w:rsidR="00D335AE" w:rsidRPr="00D335AE">
              <w:rPr>
                <w:rStyle w:val="Hiperligao"/>
                <w:noProof/>
              </w:rPr>
              <w:t>REQ 9 – Marcação de consultas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_Toc500183061 \h </w:instrText>
            </w:r>
            <w:r w:rsidR="00D335AE" w:rsidRPr="00D335AE">
              <w:rPr>
                <w:noProof/>
                <w:webHidden/>
              </w:rPr>
            </w:r>
            <w:r w:rsidR="00D335AE" w:rsidRPr="00D335AE">
              <w:rPr>
                <w:noProof/>
                <w:webHidden/>
              </w:rPr>
              <w:fldChar w:fldCharType="separate"/>
            </w:r>
            <w:r w:rsidR="00D335AE" w:rsidRPr="00D335AE">
              <w:rPr>
                <w:noProof/>
                <w:webHidden/>
              </w:rPr>
              <w:t>38</w:t>
            </w:r>
            <w:r w:rsidR="00D335AE" w:rsidRPr="00D335AE">
              <w:rPr>
                <w:noProof/>
                <w:webHidden/>
              </w:rPr>
              <w:fldChar w:fldCharType="end"/>
            </w:r>
          </w:hyperlink>
        </w:p>
        <w:p w14:paraId="74237A1C" w14:textId="07644983" w:rsidR="00D335AE" w:rsidRPr="00D335AE" w:rsidRDefault="00C63C45">
          <w:pPr>
            <w:pStyle w:val="ndice3"/>
            <w:tabs>
              <w:tab w:val="left" w:pos="1200"/>
              <w:tab w:val="right" w:leader="dot" w:pos="9350"/>
            </w:tabs>
            <w:rPr>
              <w:noProof/>
              <w:sz w:val="22"/>
              <w:szCs w:val="22"/>
              <w:lang w:val="en-US" w:eastAsia="en-US"/>
            </w:rPr>
          </w:pPr>
          <w:hyperlink w:anchor="_Toc500183062" w:history="1">
            <w:r w:rsidR="00D335AE" w:rsidRPr="00D335AE">
              <w:rPr>
                <w:rStyle w:val="Hiperligao"/>
                <w:noProof/>
                <w:sz w:val="22"/>
                <w:szCs w:val="22"/>
              </w:rPr>
              <w:t>5.9.1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38</w:t>
            </w:r>
            <w:r w:rsidR="00D335AE" w:rsidRPr="00D335AE">
              <w:rPr>
                <w:noProof/>
                <w:webHidden/>
                <w:sz w:val="22"/>
                <w:szCs w:val="22"/>
              </w:rPr>
              <w:fldChar w:fldCharType="end"/>
            </w:r>
          </w:hyperlink>
        </w:p>
        <w:p w14:paraId="101070BF" w14:textId="2A9800F5" w:rsidR="00D335AE" w:rsidRPr="00D335AE" w:rsidRDefault="00C63C45">
          <w:pPr>
            <w:pStyle w:val="ndice3"/>
            <w:tabs>
              <w:tab w:val="left" w:pos="1200"/>
              <w:tab w:val="right" w:leader="dot" w:pos="9350"/>
            </w:tabs>
            <w:rPr>
              <w:noProof/>
              <w:sz w:val="22"/>
              <w:szCs w:val="22"/>
              <w:lang w:val="en-US" w:eastAsia="en-US"/>
            </w:rPr>
          </w:pPr>
          <w:hyperlink w:anchor="_Toc500183063" w:history="1">
            <w:r w:rsidR="00D335AE" w:rsidRPr="00D335AE">
              <w:rPr>
                <w:rStyle w:val="Hiperligao"/>
                <w:noProof/>
                <w:sz w:val="22"/>
                <w:szCs w:val="22"/>
              </w:rPr>
              <w:t>5.9.2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39</w:t>
            </w:r>
            <w:r w:rsidR="00D335AE" w:rsidRPr="00D335AE">
              <w:rPr>
                <w:noProof/>
                <w:webHidden/>
                <w:sz w:val="22"/>
                <w:szCs w:val="22"/>
              </w:rPr>
              <w:fldChar w:fldCharType="end"/>
            </w:r>
          </w:hyperlink>
        </w:p>
        <w:p w14:paraId="61C20A81" w14:textId="3B7DEEDF" w:rsidR="00D335AE" w:rsidRPr="00D335AE" w:rsidRDefault="00C63C45">
          <w:pPr>
            <w:pStyle w:val="ndice3"/>
            <w:tabs>
              <w:tab w:val="left" w:pos="1200"/>
              <w:tab w:val="right" w:leader="dot" w:pos="9350"/>
            </w:tabs>
            <w:rPr>
              <w:noProof/>
              <w:sz w:val="22"/>
              <w:szCs w:val="22"/>
              <w:lang w:val="en-US" w:eastAsia="en-US"/>
            </w:rPr>
          </w:pPr>
          <w:hyperlink w:anchor="_Toc500183064" w:history="1">
            <w:r w:rsidR="00D335AE" w:rsidRPr="00D335AE">
              <w:rPr>
                <w:rStyle w:val="Hiperligao"/>
                <w:noProof/>
                <w:sz w:val="22"/>
                <w:szCs w:val="22"/>
              </w:rPr>
              <w:t>5.9.3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40</w:t>
            </w:r>
            <w:r w:rsidR="00D335AE" w:rsidRPr="00D335AE">
              <w:rPr>
                <w:noProof/>
                <w:webHidden/>
                <w:sz w:val="22"/>
                <w:szCs w:val="22"/>
              </w:rPr>
              <w:fldChar w:fldCharType="end"/>
            </w:r>
          </w:hyperlink>
        </w:p>
        <w:p w14:paraId="6C19DCC3" w14:textId="772326FB" w:rsidR="00D335AE" w:rsidRPr="00D335AE" w:rsidRDefault="00C63C45">
          <w:pPr>
            <w:pStyle w:val="ndice2"/>
            <w:tabs>
              <w:tab w:val="left" w:pos="960"/>
              <w:tab w:val="right" w:leader="dot" w:pos="9350"/>
            </w:tabs>
            <w:rPr>
              <w:rFonts w:eastAsiaTheme="minorEastAsia"/>
              <w:noProof/>
              <w:color w:val="auto"/>
              <w:lang w:val="en-US" w:eastAsia="en-US"/>
            </w:rPr>
          </w:pPr>
          <w:hyperlink w:anchor="_Toc500183065" w:history="1">
            <w:r w:rsidR="00D335AE" w:rsidRPr="00D335AE">
              <w:rPr>
                <w:rStyle w:val="Hiperligao"/>
                <w:noProof/>
                <w14:scene3d>
                  <w14:camera w14:prst="orthographicFront"/>
                  <w14:lightRig w14:rig="threePt" w14:dir="t">
                    <w14:rot w14:lat="0" w14:lon="0" w14:rev="0"/>
                  </w14:lightRig>
                </w14:scene3d>
              </w:rPr>
              <w:t>5.10</w:t>
            </w:r>
            <w:r w:rsidR="00D335AE" w:rsidRPr="00D335AE">
              <w:rPr>
                <w:rFonts w:eastAsiaTheme="minorEastAsia"/>
                <w:noProof/>
                <w:color w:val="auto"/>
                <w:lang w:val="en-US" w:eastAsia="en-US"/>
              </w:rPr>
              <w:tab/>
            </w:r>
            <w:r w:rsidR="00D335AE" w:rsidRPr="00D335AE">
              <w:rPr>
                <w:rStyle w:val="Hiperligao"/>
                <w:noProof/>
              </w:rPr>
              <w:t>REQ 10 – Aprovação/Rejeição do ciclo da dádiva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_Toc500183065 \h </w:instrText>
            </w:r>
            <w:r w:rsidR="00D335AE" w:rsidRPr="00D335AE">
              <w:rPr>
                <w:noProof/>
                <w:webHidden/>
              </w:rPr>
            </w:r>
            <w:r w:rsidR="00D335AE" w:rsidRPr="00D335AE">
              <w:rPr>
                <w:noProof/>
                <w:webHidden/>
              </w:rPr>
              <w:fldChar w:fldCharType="separate"/>
            </w:r>
            <w:r w:rsidR="00D335AE" w:rsidRPr="00D335AE">
              <w:rPr>
                <w:noProof/>
                <w:webHidden/>
              </w:rPr>
              <w:t>41</w:t>
            </w:r>
            <w:r w:rsidR="00D335AE" w:rsidRPr="00D335AE">
              <w:rPr>
                <w:noProof/>
                <w:webHidden/>
              </w:rPr>
              <w:fldChar w:fldCharType="end"/>
            </w:r>
          </w:hyperlink>
        </w:p>
        <w:p w14:paraId="3737263E" w14:textId="6870045D" w:rsidR="00D335AE" w:rsidRPr="00D335AE" w:rsidRDefault="00C63C45">
          <w:pPr>
            <w:pStyle w:val="ndice3"/>
            <w:tabs>
              <w:tab w:val="left" w:pos="1440"/>
              <w:tab w:val="right" w:leader="dot" w:pos="9350"/>
            </w:tabs>
            <w:rPr>
              <w:noProof/>
              <w:sz w:val="22"/>
              <w:szCs w:val="22"/>
              <w:lang w:val="en-US" w:eastAsia="en-US"/>
            </w:rPr>
          </w:pPr>
          <w:hyperlink w:anchor="_Toc500183066" w:history="1">
            <w:r w:rsidR="00D335AE" w:rsidRPr="00D335AE">
              <w:rPr>
                <w:rStyle w:val="Hiperligao"/>
                <w:noProof/>
                <w:sz w:val="22"/>
                <w:szCs w:val="22"/>
              </w:rPr>
              <w:t>5.10.1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41</w:t>
            </w:r>
            <w:r w:rsidR="00D335AE" w:rsidRPr="00D335AE">
              <w:rPr>
                <w:noProof/>
                <w:webHidden/>
                <w:sz w:val="22"/>
                <w:szCs w:val="22"/>
              </w:rPr>
              <w:fldChar w:fldCharType="end"/>
            </w:r>
          </w:hyperlink>
        </w:p>
        <w:p w14:paraId="59C2E6AC" w14:textId="59908A65" w:rsidR="00D335AE" w:rsidRPr="00D335AE" w:rsidRDefault="00C63C45">
          <w:pPr>
            <w:pStyle w:val="ndice3"/>
            <w:tabs>
              <w:tab w:val="left" w:pos="1440"/>
              <w:tab w:val="right" w:leader="dot" w:pos="9350"/>
            </w:tabs>
            <w:rPr>
              <w:noProof/>
              <w:sz w:val="22"/>
              <w:szCs w:val="22"/>
              <w:lang w:val="en-US" w:eastAsia="en-US"/>
            </w:rPr>
          </w:pPr>
          <w:hyperlink w:anchor="_Toc500183067" w:history="1">
            <w:r w:rsidR="00D335AE" w:rsidRPr="00D335AE">
              <w:rPr>
                <w:rStyle w:val="Hiperligao"/>
                <w:noProof/>
                <w:sz w:val="22"/>
                <w:szCs w:val="22"/>
              </w:rPr>
              <w:t>5.10.2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42</w:t>
            </w:r>
            <w:r w:rsidR="00D335AE" w:rsidRPr="00D335AE">
              <w:rPr>
                <w:noProof/>
                <w:webHidden/>
                <w:sz w:val="22"/>
                <w:szCs w:val="22"/>
              </w:rPr>
              <w:fldChar w:fldCharType="end"/>
            </w:r>
          </w:hyperlink>
        </w:p>
        <w:p w14:paraId="25183FA2" w14:textId="2B677A16" w:rsidR="00D335AE" w:rsidRPr="00D335AE" w:rsidRDefault="00C63C45">
          <w:pPr>
            <w:pStyle w:val="ndice3"/>
            <w:tabs>
              <w:tab w:val="left" w:pos="1440"/>
              <w:tab w:val="right" w:leader="dot" w:pos="9350"/>
            </w:tabs>
            <w:rPr>
              <w:noProof/>
              <w:sz w:val="22"/>
              <w:szCs w:val="22"/>
              <w:lang w:val="en-US" w:eastAsia="en-US"/>
            </w:rPr>
          </w:pPr>
          <w:hyperlink w:anchor="_Toc500183068" w:history="1">
            <w:r w:rsidR="00D335AE" w:rsidRPr="00D335AE">
              <w:rPr>
                <w:rStyle w:val="Hiperligao"/>
                <w:noProof/>
                <w:sz w:val="22"/>
                <w:szCs w:val="22"/>
              </w:rPr>
              <w:t>5.10.3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43</w:t>
            </w:r>
            <w:r w:rsidR="00D335AE" w:rsidRPr="00D335AE">
              <w:rPr>
                <w:noProof/>
                <w:webHidden/>
                <w:sz w:val="22"/>
                <w:szCs w:val="22"/>
              </w:rPr>
              <w:fldChar w:fldCharType="end"/>
            </w:r>
          </w:hyperlink>
        </w:p>
        <w:p w14:paraId="2E4DF9F4" w14:textId="2E82B476" w:rsidR="00D335AE" w:rsidRPr="00D335AE" w:rsidRDefault="00C63C45">
          <w:pPr>
            <w:pStyle w:val="ndice2"/>
            <w:tabs>
              <w:tab w:val="left" w:pos="960"/>
              <w:tab w:val="right" w:leader="dot" w:pos="9350"/>
            </w:tabs>
            <w:rPr>
              <w:rFonts w:eastAsiaTheme="minorEastAsia"/>
              <w:noProof/>
              <w:color w:val="auto"/>
              <w:lang w:val="en-US" w:eastAsia="en-US"/>
            </w:rPr>
          </w:pPr>
          <w:hyperlink w:anchor="_Toc500183069" w:history="1">
            <w:r w:rsidR="00D335AE" w:rsidRPr="00D335AE">
              <w:rPr>
                <w:rStyle w:val="Hiperligao"/>
                <w:noProof/>
                <w14:scene3d>
                  <w14:camera w14:prst="orthographicFront"/>
                  <w14:lightRig w14:rig="threePt" w14:dir="t">
                    <w14:rot w14:lat="0" w14:lon="0" w14:rev="0"/>
                  </w14:lightRig>
                </w14:scene3d>
              </w:rPr>
              <w:t>5.11</w:t>
            </w:r>
            <w:r w:rsidR="00D335AE" w:rsidRPr="00D335AE">
              <w:rPr>
                <w:rFonts w:eastAsiaTheme="minorEastAsia"/>
                <w:noProof/>
                <w:color w:val="auto"/>
                <w:lang w:val="en-US" w:eastAsia="en-US"/>
              </w:rPr>
              <w:tab/>
            </w:r>
            <w:r w:rsidR="00D335AE" w:rsidRPr="00D335AE">
              <w:rPr>
                <w:rStyle w:val="Hiperligao"/>
                <w:noProof/>
              </w:rPr>
              <w:t>REQ 11 – Lista de trabalhos do laboratório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_Toc500183069 \h </w:instrText>
            </w:r>
            <w:r w:rsidR="00D335AE" w:rsidRPr="00D335AE">
              <w:rPr>
                <w:noProof/>
                <w:webHidden/>
              </w:rPr>
            </w:r>
            <w:r w:rsidR="00D335AE" w:rsidRPr="00D335AE">
              <w:rPr>
                <w:noProof/>
                <w:webHidden/>
              </w:rPr>
              <w:fldChar w:fldCharType="separate"/>
            </w:r>
            <w:r w:rsidR="00D335AE" w:rsidRPr="00D335AE">
              <w:rPr>
                <w:noProof/>
                <w:webHidden/>
              </w:rPr>
              <w:t>44</w:t>
            </w:r>
            <w:r w:rsidR="00D335AE" w:rsidRPr="00D335AE">
              <w:rPr>
                <w:noProof/>
                <w:webHidden/>
              </w:rPr>
              <w:fldChar w:fldCharType="end"/>
            </w:r>
          </w:hyperlink>
        </w:p>
        <w:p w14:paraId="007ABFCA" w14:textId="3D4CD663" w:rsidR="00D335AE" w:rsidRPr="00D335AE" w:rsidRDefault="00C63C45">
          <w:pPr>
            <w:pStyle w:val="ndice3"/>
            <w:tabs>
              <w:tab w:val="left" w:pos="1440"/>
              <w:tab w:val="right" w:leader="dot" w:pos="9350"/>
            </w:tabs>
            <w:rPr>
              <w:noProof/>
              <w:sz w:val="22"/>
              <w:szCs w:val="22"/>
              <w:lang w:val="en-US" w:eastAsia="en-US"/>
            </w:rPr>
          </w:pPr>
          <w:hyperlink w:anchor="_Toc500183070" w:history="1">
            <w:r w:rsidR="00D335AE" w:rsidRPr="00D335AE">
              <w:rPr>
                <w:rStyle w:val="Hiperligao"/>
                <w:noProof/>
                <w:sz w:val="22"/>
                <w:szCs w:val="22"/>
              </w:rPr>
              <w:t>5.11.1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44</w:t>
            </w:r>
            <w:r w:rsidR="00D335AE" w:rsidRPr="00D335AE">
              <w:rPr>
                <w:noProof/>
                <w:webHidden/>
                <w:sz w:val="22"/>
                <w:szCs w:val="22"/>
              </w:rPr>
              <w:fldChar w:fldCharType="end"/>
            </w:r>
          </w:hyperlink>
        </w:p>
        <w:p w14:paraId="001C5A11" w14:textId="3790E0DC" w:rsidR="00D335AE" w:rsidRPr="00D335AE" w:rsidRDefault="00C63C45">
          <w:pPr>
            <w:pStyle w:val="ndice3"/>
            <w:tabs>
              <w:tab w:val="left" w:pos="1440"/>
              <w:tab w:val="right" w:leader="dot" w:pos="9350"/>
            </w:tabs>
            <w:rPr>
              <w:noProof/>
              <w:sz w:val="22"/>
              <w:szCs w:val="22"/>
              <w:lang w:val="en-US" w:eastAsia="en-US"/>
            </w:rPr>
          </w:pPr>
          <w:hyperlink w:anchor="_Toc500183071" w:history="1">
            <w:r w:rsidR="00D335AE" w:rsidRPr="00D335AE">
              <w:rPr>
                <w:rStyle w:val="Hiperligao"/>
                <w:noProof/>
                <w:sz w:val="22"/>
                <w:szCs w:val="22"/>
              </w:rPr>
              <w:t>5.11.2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45</w:t>
            </w:r>
            <w:r w:rsidR="00D335AE" w:rsidRPr="00D335AE">
              <w:rPr>
                <w:noProof/>
                <w:webHidden/>
                <w:sz w:val="22"/>
                <w:szCs w:val="22"/>
              </w:rPr>
              <w:fldChar w:fldCharType="end"/>
            </w:r>
          </w:hyperlink>
        </w:p>
        <w:p w14:paraId="5AB7DBB3" w14:textId="7CBA533A" w:rsidR="00D335AE" w:rsidRPr="00D335AE" w:rsidRDefault="00C63C45">
          <w:pPr>
            <w:pStyle w:val="ndice3"/>
            <w:tabs>
              <w:tab w:val="left" w:pos="1440"/>
              <w:tab w:val="right" w:leader="dot" w:pos="9350"/>
            </w:tabs>
            <w:rPr>
              <w:noProof/>
              <w:sz w:val="22"/>
              <w:szCs w:val="22"/>
              <w:lang w:val="en-US" w:eastAsia="en-US"/>
            </w:rPr>
          </w:pPr>
          <w:hyperlink w:anchor="_Toc500183072" w:history="1">
            <w:r w:rsidR="00D335AE" w:rsidRPr="00D335AE">
              <w:rPr>
                <w:rStyle w:val="Hiperligao"/>
                <w:noProof/>
                <w:sz w:val="22"/>
                <w:szCs w:val="22"/>
              </w:rPr>
              <w:t>5.11.3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46</w:t>
            </w:r>
            <w:r w:rsidR="00D335AE" w:rsidRPr="00D335AE">
              <w:rPr>
                <w:noProof/>
                <w:webHidden/>
                <w:sz w:val="22"/>
                <w:szCs w:val="22"/>
              </w:rPr>
              <w:fldChar w:fldCharType="end"/>
            </w:r>
          </w:hyperlink>
        </w:p>
        <w:p w14:paraId="5A7436BB" w14:textId="6AA82136" w:rsidR="00D335AE" w:rsidRPr="00D335AE" w:rsidRDefault="00C63C45">
          <w:pPr>
            <w:pStyle w:val="ndice2"/>
            <w:tabs>
              <w:tab w:val="left" w:pos="960"/>
              <w:tab w:val="right" w:leader="dot" w:pos="9350"/>
            </w:tabs>
            <w:rPr>
              <w:rFonts w:eastAsiaTheme="minorEastAsia"/>
              <w:noProof/>
              <w:color w:val="auto"/>
              <w:lang w:val="en-US" w:eastAsia="en-US"/>
            </w:rPr>
          </w:pPr>
          <w:hyperlink w:anchor="_Toc500183073" w:history="1">
            <w:r w:rsidR="00D335AE" w:rsidRPr="00D335AE">
              <w:rPr>
                <w:rStyle w:val="Hiperligao"/>
                <w:noProof/>
                <w14:scene3d>
                  <w14:camera w14:prst="orthographicFront"/>
                  <w14:lightRig w14:rig="threePt" w14:dir="t">
                    <w14:rot w14:lat="0" w14:lon="0" w14:rev="0"/>
                  </w14:lightRig>
                </w14:scene3d>
              </w:rPr>
              <w:t>5.12</w:t>
            </w:r>
            <w:r w:rsidR="00D335AE" w:rsidRPr="00D335AE">
              <w:rPr>
                <w:rFonts w:eastAsiaTheme="minorEastAsia"/>
                <w:noProof/>
                <w:color w:val="auto"/>
                <w:lang w:val="en-US" w:eastAsia="en-US"/>
              </w:rPr>
              <w:tab/>
            </w:r>
            <w:r w:rsidR="00D335AE" w:rsidRPr="00D335AE">
              <w:rPr>
                <w:rStyle w:val="Hiperligao"/>
                <w:noProof/>
              </w:rPr>
              <w:t>REQ 12 – Registo de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_Toc500183073 \h </w:instrText>
            </w:r>
            <w:r w:rsidR="00D335AE" w:rsidRPr="00D335AE">
              <w:rPr>
                <w:noProof/>
                <w:webHidden/>
              </w:rPr>
            </w:r>
            <w:r w:rsidR="00D335AE" w:rsidRPr="00D335AE">
              <w:rPr>
                <w:noProof/>
                <w:webHidden/>
              </w:rPr>
              <w:fldChar w:fldCharType="separate"/>
            </w:r>
            <w:r w:rsidR="00D335AE" w:rsidRPr="00D335AE">
              <w:rPr>
                <w:noProof/>
                <w:webHidden/>
              </w:rPr>
              <w:t>47</w:t>
            </w:r>
            <w:r w:rsidR="00D335AE" w:rsidRPr="00D335AE">
              <w:rPr>
                <w:noProof/>
                <w:webHidden/>
              </w:rPr>
              <w:fldChar w:fldCharType="end"/>
            </w:r>
          </w:hyperlink>
        </w:p>
        <w:p w14:paraId="37648A10" w14:textId="5A52420C" w:rsidR="00D335AE" w:rsidRPr="00D335AE" w:rsidRDefault="00C63C45">
          <w:pPr>
            <w:pStyle w:val="ndice3"/>
            <w:tabs>
              <w:tab w:val="left" w:pos="1440"/>
              <w:tab w:val="right" w:leader="dot" w:pos="9350"/>
            </w:tabs>
            <w:rPr>
              <w:noProof/>
              <w:sz w:val="22"/>
              <w:szCs w:val="22"/>
              <w:lang w:val="en-US" w:eastAsia="en-US"/>
            </w:rPr>
          </w:pPr>
          <w:hyperlink w:anchor="_Toc500183074" w:history="1">
            <w:r w:rsidR="00D335AE" w:rsidRPr="00D335AE">
              <w:rPr>
                <w:rStyle w:val="Hiperligao"/>
                <w:noProof/>
                <w:sz w:val="22"/>
                <w:szCs w:val="22"/>
              </w:rPr>
              <w:t>5.12.1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47</w:t>
            </w:r>
            <w:r w:rsidR="00D335AE" w:rsidRPr="00D335AE">
              <w:rPr>
                <w:noProof/>
                <w:webHidden/>
                <w:sz w:val="22"/>
                <w:szCs w:val="22"/>
              </w:rPr>
              <w:fldChar w:fldCharType="end"/>
            </w:r>
          </w:hyperlink>
        </w:p>
        <w:p w14:paraId="27115165" w14:textId="3F1AF6D2" w:rsidR="00D335AE" w:rsidRPr="00D335AE" w:rsidRDefault="00C63C45">
          <w:pPr>
            <w:pStyle w:val="ndice3"/>
            <w:tabs>
              <w:tab w:val="left" w:pos="1440"/>
              <w:tab w:val="right" w:leader="dot" w:pos="9350"/>
            </w:tabs>
            <w:rPr>
              <w:noProof/>
              <w:sz w:val="22"/>
              <w:szCs w:val="22"/>
              <w:lang w:val="en-US" w:eastAsia="en-US"/>
            </w:rPr>
          </w:pPr>
          <w:hyperlink w:anchor="_Toc500183075" w:history="1">
            <w:r w:rsidR="00D335AE" w:rsidRPr="00D335AE">
              <w:rPr>
                <w:rStyle w:val="Hiperligao"/>
                <w:noProof/>
                <w:sz w:val="22"/>
                <w:szCs w:val="22"/>
              </w:rPr>
              <w:t>5.12.2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48</w:t>
            </w:r>
            <w:r w:rsidR="00D335AE" w:rsidRPr="00D335AE">
              <w:rPr>
                <w:noProof/>
                <w:webHidden/>
                <w:sz w:val="22"/>
                <w:szCs w:val="22"/>
              </w:rPr>
              <w:fldChar w:fldCharType="end"/>
            </w:r>
          </w:hyperlink>
        </w:p>
        <w:p w14:paraId="5E6C5167" w14:textId="45873483" w:rsidR="00D335AE" w:rsidRPr="00D335AE" w:rsidRDefault="00C63C45">
          <w:pPr>
            <w:pStyle w:val="ndice3"/>
            <w:tabs>
              <w:tab w:val="left" w:pos="1440"/>
              <w:tab w:val="right" w:leader="dot" w:pos="9350"/>
            </w:tabs>
            <w:rPr>
              <w:noProof/>
              <w:sz w:val="22"/>
              <w:szCs w:val="22"/>
              <w:lang w:val="en-US" w:eastAsia="en-US"/>
            </w:rPr>
          </w:pPr>
          <w:hyperlink w:anchor="_Toc500183076" w:history="1">
            <w:r w:rsidR="00D335AE" w:rsidRPr="00D335AE">
              <w:rPr>
                <w:rStyle w:val="Hiperligao"/>
                <w:noProof/>
                <w:sz w:val="22"/>
                <w:szCs w:val="22"/>
              </w:rPr>
              <w:t>5.12.3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49</w:t>
            </w:r>
            <w:r w:rsidR="00D335AE" w:rsidRPr="00D335AE">
              <w:rPr>
                <w:noProof/>
                <w:webHidden/>
                <w:sz w:val="22"/>
                <w:szCs w:val="22"/>
              </w:rPr>
              <w:fldChar w:fldCharType="end"/>
            </w:r>
          </w:hyperlink>
        </w:p>
        <w:p w14:paraId="7C7BC1B8" w14:textId="27E5D3F6" w:rsidR="00D335AE" w:rsidRPr="00D335AE" w:rsidRDefault="00C63C45">
          <w:pPr>
            <w:pStyle w:val="ndice2"/>
            <w:tabs>
              <w:tab w:val="left" w:pos="960"/>
              <w:tab w:val="right" w:leader="dot" w:pos="9350"/>
            </w:tabs>
            <w:rPr>
              <w:rFonts w:eastAsiaTheme="minorEastAsia"/>
              <w:noProof/>
              <w:color w:val="auto"/>
              <w:lang w:val="en-US" w:eastAsia="en-US"/>
            </w:rPr>
          </w:pPr>
          <w:hyperlink w:anchor="_Toc500183077" w:history="1">
            <w:r w:rsidR="00D335AE" w:rsidRPr="00D335AE">
              <w:rPr>
                <w:rStyle w:val="Hiperligao"/>
                <w:noProof/>
                <w14:scene3d>
                  <w14:camera w14:prst="orthographicFront"/>
                  <w14:lightRig w14:rig="threePt" w14:dir="t">
                    <w14:rot w14:lat="0" w14:lon="0" w14:rev="0"/>
                  </w14:lightRig>
                </w14:scene3d>
              </w:rPr>
              <w:t>5.13</w:t>
            </w:r>
            <w:r w:rsidR="00D335AE" w:rsidRPr="00D335AE">
              <w:rPr>
                <w:rFonts w:eastAsiaTheme="minorEastAsia"/>
                <w:noProof/>
                <w:color w:val="auto"/>
                <w:lang w:val="en-US" w:eastAsia="en-US"/>
              </w:rPr>
              <w:tab/>
            </w:r>
            <w:r w:rsidR="00D335AE" w:rsidRPr="00D335AE">
              <w:rPr>
                <w:rStyle w:val="Hiperligao"/>
                <w:noProof/>
              </w:rPr>
              <w:t>REQ 13 – Validação do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_Toc500183077 \h </w:instrText>
            </w:r>
            <w:r w:rsidR="00D335AE" w:rsidRPr="00D335AE">
              <w:rPr>
                <w:noProof/>
                <w:webHidden/>
              </w:rPr>
            </w:r>
            <w:r w:rsidR="00D335AE" w:rsidRPr="00D335AE">
              <w:rPr>
                <w:noProof/>
                <w:webHidden/>
              </w:rPr>
              <w:fldChar w:fldCharType="separate"/>
            </w:r>
            <w:r w:rsidR="00D335AE" w:rsidRPr="00D335AE">
              <w:rPr>
                <w:noProof/>
                <w:webHidden/>
              </w:rPr>
              <w:t>51</w:t>
            </w:r>
            <w:r w:rsidR="00D335AE" w:rsidRPr="00D335AE">
              <w:rPr>
                <w:noProof/>
                <w:webHidden/>
              </w:rPr>
              <w:fldChar w:fldCharType="end"/>
            </w:r>
          </w:hyperlink>
        </w:p>
        <w:p w14:paraId="32C39FDD" w14:textId="6977EC2F" w:rsidR="00D335AE" w:rsidRPr="00D335AE" w:rsidRDefault="00C63C45">
          <w:pPr>
            <w:pStyle w:val="ndice3"/>
            <w:tabs>
              <w:tab w:val="left" w:pos="1440"/>
              <w:tab w:val="right" w:leader="dot" w:pos="9350"/>
            </w:tabs>
            <w:rPr>
              <w:noProof/>
              <w:sz w:val="22"/>
              <w:szCs w:val="22"/>
              <w:lang w:val="en-US" w:eastAsia="en-US"/>
            </w:rPr>
          </w:pPr>
          <w:hyperlink w:anchor="_Toc500183078" w:history="1">
            <w:r w:rsidR="00D335AE" w:rsidRPr="00D335AE">
              <w:rPr>
                <w:rStyle w:val="Hiperligao"/>
                <w:noProof/>
                <w:sz w:val="22"/>
                <w:szCs w:val="22"/>
              </w:rPr>
              <w:t>5.13.1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51</w:t>
            </w:r>
            <w:r w:rsidR="00D335AE" w:rsidRPr="00D335AE">
              <w:rPr>
                <w:noProof/>
                <w:webHidden/>
                <w:sz w:val="22"/>
                <w:szCs w:val="22"/>
              </w:rPr>
              <w:fldChar w:fldCharType="end"/>
            </w:r>
          </w:hyperlink>
        </w:p>
        <w:p w14:paraId="15D8AA0B" w14:textId="6DC77F79" w:rsidR="00D335AE" w:rsidRPr="00D335AE" w:rsidRDefault="00C63C45">
          <w:pPr>
            <w:pStyle w:val="ndice3"/>
            <w:tabs>
              <w:tab w:val="left" w:pos="1440"/>
              <w:tab w:val="right" w:leader="dot" w:pos="9350"/>
            </w:tabs>
            <w:rPr>
              <w:noProof/>
              <w:sz w:val="22"/>
              <w:szCs w:val="22"/>
              <w:lang w:val="en-US" w:eastAsia="en-US"/>
            </w:rPr>
          </w:pPr>
          <w:hyperlink w:anchor="_Toc500183079" w:history="1">
            <w:r w:rsidR="00D335AE" w:rsidRPr="00D335AE">
              <w:rPr>
                <w:rStyle w:val="Hiperligao"/>
                <w:noProof/>
                <w:sz w:val="22"/>
                <w:szCs w:val="22"/>
              </w:rPr>
              <w:t>5.13.2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52</w:t>
            </w:r>
            <w:r w:rsidR="00D335AE" w:rsidRPr="00D335AE">
              <w:rPr>
                <w:noProof/>
                <w:webHidden/>
                <w:sz w:val="22"/>
                <w:szCs w:val="22"/>
              </w:rPr>
              <w:fldChar w:fldCharType="end"/>
            </w:r>
          </w:hyperlink>
        </w:p>
        <w:p w14:paraId="340029C9" w14:textId="29CAFFE1" w:rsidR="00D335AE" w:rsidRDefault="00C63C45">
          <w:pPr>
            <w:pStyle w:val="ndice3"/>
            <w:tabs>
              <w:tab w:val="left" w:pos="1440"/>
              <w:tab w:val="right" w:leader="dot" w:pos="9350"/>
            </w:tabs>
            <w:rPr>
              <w:rStyle w:val="Hiperligao"/>
              <w:noProof/>
              <w:sz w:val="22"/>
              <w:szCs w:val="22"/>
            </w:rPr>
          </w:pPr>
          <w:hyperlink w:anchor="_Toc500183080" w:history="1">
            <w:r w:rsidR="00D335AE" w:rsidRPr="00D335AE">
              <w:rPr>
                <w:rStyle w:val="Hiperligao"/>
                <w:noProof/>
                <w:sz w:val="22"/>
                <w:szCs w:val="22"/>
              </w:rPr>
              <w:t>5.13.3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53</w:t>
            </w:r>
            <w:r w:rsidR="00D335AE" w:rsidRPr="00D335AE">
              <w:rPr>
                <w:noProof/>
                <w:webHidden/>
                <w:sz w:val="22"/>
                <w:szCs w:val="22"/>
              </w:rPr>
              <w:fldChar w:fldCharType="end"/>
            </w:r>
          </w:hyperlink>
        </w:p>
        <w:p w14:paraId="6BC72032" w14:textId="2B75E8EC" w:rsidR="009923F4" w:rsidRDefault="009923F4" w:rsidP="009923F4">
          <w:pPr>
            <w:rPr>
              <w:lang w:eastAsia="pt-PT"/>
            </w:rPr>
          </w:pPr>
        </w:p>
        <w:p w14:paraId="657569D8" w14:textId="4D610A02" w:rsidR="009923F4" w:rsidRDefault="009923F4" w:rsidP="009923F4">
          <w:pPr>
            <w:rPr>
              <w:lang w:eastAsia="pt-PT"/>
            </w:rPr>
          </w:pPr>
        </w:p>
        <w:p w14:paraId="1EC9CAD1" w14:textId="19BED1D1" w:rsidR="009923F4" w:rsidRDefault="009923F4" w:rsidP="009923F4">
          <w:pPr>
            <w:rPr>
              <w:lang w:eastAsia="pt-PT"/>
            </w:rPr>
          </w:pPr>
        </w:p>
        <w:p w14:paraId="4884043C" w14:textId="77777777" w:rsidR="009923F4" w:rsidRPr="009923F4" w:rsidRDefault="009923F4" w:rsidP="009923F4">
          <w:pPr>
            <w:rPr>
              <w:lang w:eastAsia="pt-PT"/>
            </w:rPr>
          </w:pPr>
        </w:p>
        <w:p w14:paraId="054FC9EE" w14:textId="4988DB51" w:rsidR="00D335AE" w:rsidRPr="00D335AE" w:rsidRDefault="00C63C45">
          <w:pPr>
            <w:pStyle w:val="ndice2"/>
            <w:tabs>
              <w:tab w:val="left" w:pos="960"/>
              <w:tab w:val="right" w:leader="dot" w:pos="9350"/>
            </w:tabs>
            <w:rPr>
              <w:rFonts w:eastAsiaTheme="minorEastAsia"/>
              <w:noProof/>
              <w:color w:val="auto"/>
              <w:lang w:val="en-US" w:eastAsia="en-US"/>
            </w:rPr>
          </w:pPr>
          <w:hyperlink w:anchor="_Toc500183081" w:history="1">
            <w:r w:rsidR="00D335AE" w:rsidRPr="00D335AE">
              <w:rPr>
                <w:rStyle w:val="Hiperligao"/>
                <w:noProof/>
                <w14:scene3d>
                  <w14:camera w14:prst="orthographicFront"/>
                  <w14:lightRig w14:rig="threePt" w14:dir="t">
                    <w14:rot w14:lat="0" w14:lon="0" w14:rev="0"/>
                  </w14:lightRig>
                </w14:scene3d>
              </w:rPr>
              <w:t>5.14</w:t>
            </w:r>
            <w:r w:rsidR="00D335AE" w:rsidRPr="00D335AE">
              <w:rPr>
                <w:rFonts w:eastAsiaTheme="minorEastAsia"/>
                <w:noProof/>
                <w:color w:val="auto"/>
                <w:lang w:val="en-US" w:eastAsia="en-US"/>
              </w:rPr>
              <w:tab/>
            </w:r>
            <w:r w:rsidR="00D335AE" w:rsidRPr="00D335AE">
              <w:rPr>
                <w:rStyle w:val="Hiperligao"/>
                <w:noProof/>
              </w:rPr>
              <w:t>REQ 14 – Criopreservação da amostra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_Toc500183081 \h </w:instrText>
            </w:r>
            <w:r w:rsidR="00D335AE" w:rsidRPr="00D335AE">
              <w:rPr>
                <w:noProof/>
                <w:webHidden/>
              </w:rPr>
            </w:r>
            <w:r w:rsidR="00D335AE" w:rsidRPr="00D335AE">
              <w:rPr>
                <w:noProof/>
                <w:webHidden/>
              </w:rPr>
              <w:fldChar w:fldCharType="separate"/>
            </w:r>
            <w:r w:rsidR="00D335AE" w:rsidRPr="00D335AE">
              <w:rPr>
                <w:noProof/>
                <w:webHidden/>
              </w:rPr>
              <w:t>54</w:t>
            </w:r>
            <w:r w:rsidR="00D335AE" w:rsidRPr="00D335AE">
              <w:rPr>
                <w:noProof/>
                <w:webHidden/>
              </w:rPr>
              <w:fldChar w:fldCharType="end"/>
            </w:r>
          </w:hyperlink>
        </w:p>
        <w:p w14:paraId="610274FE" w14:textId="2121535A" w:rsidR="00D335AE" w:rsidRPr="00D335AE" w:rsidRDefault="00C63C45">
          <w:pPr>
            <w:pStyle w:val="ndice3"/>
            <w:tabs>
              <w:tab w:val="left" w:pos="1440"/>
              <w:tab w:val="right" w:leader="dot" w:pos="9350"/>
            </w:tabs>
            <w:rPr>
              <w:noProof/>
              <w:sz w:val="22"/>
              <w:szCs w:val="22"/>
              <w:lang w:val="en-US" w:eastAsia="en-US"/>
            </w:rPr>
          </w:pPr>
          <w:hyperlink w:anchor="_Toc500183082" w:history="1">
            <w:r w:rsidR="00D335AE" w:rsidRPr="00D335AE">
              <w:rPr>
                <w:rStyle w:val="Hiperligao"/>
                <w:noProof/>
                <w:sz w:val="22"/>
                <w:szCs w:val="22"/>
              </w:rPr>
              <w:t>5.14.1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54</w:t>
            </w:r>
            <w:r w:rsidR="00D335AE" w:rsidRPr="00D335AE">
              <w:rPr>
                <w:noProof/>
                <w:webHidden/>
                <w:sz w:val="22"/>
                <w:szCs w:val="22"/>
              </w:rPr>
              <w:fldChar w:fldCharType="end"/>
            </w:r>
          </w:hyperlink>
        </w:p>
        <w:p w14:paraId="364F23B1" w14:textId="7D443656" w:rsidR="00D335AE" w:rsidRPr="00D335AE" w:rsidRDefault="00C63C45">
          <w:pPr>
            <w:pStyle w:val="ndice3"/>
            <w:tabs>
              <w:tab w:val="left" w:pos="1440"/>
              <w:tab w:val="right" w:leader="dot" w:pos="9350"/>
            </w:tabs>
            <w:rPr>
              <w:noProof/>
              <w:sz w:val="22"/>
              <w:szCs w:val="22"/>
              <w:lang w:val="en-US" w:eastAsia="en-US"/>
            </w:rPr>
          </w:pPr>
          <w:hyperlink w:anchor="_Toc500183083" w:history="1">
            <w:r w:rsidR="00D335AE" w:rsidRPr="00D335AE">
              <w:rPr>
                <w:rStyle w:val="Hiperligao"/>
                <w:noProof/>
                <w:sz w:val="22"/>
                <w:szCs w:val="22"/>
              </w:rPr>
              <w:t>5.14.2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55</w:t>
            </w:r>
            <w:r w:rsidR="00D335AE" w:rsidRPr="00D335AE">
              <w:rPr>
                <w:noProof/>
                <w:webHidden/>
                <w:sz w:val="22"/>
                <w:szCs w:val="22"/>
              </w:rPr>
              <w:fldChar w:fldCharType="end"/>
            </w:r>
          </w:hyperlink>
        </w:p>
        <w:p w14:paraId="15191AF7" w14:textId="1FCBF127" w:rsidR="00D335AE" w:rsidRPr="00D335AE" w:rsidRDefault="00C63C45">
          <w:pPr>
            <w:pStyle w:val="ndice3"/>
            <w:tabs>
              <w:tab w:val="left" w:pos="1440"/>
              <w:tab w:val="right" w:leader="dot" w:pos="9350"/>
            </w:tabs>
            <w:rPr>
              <w:noProof/>
              <w:sz w:val="22"/>
              <w:szCs w:val="22"/>
              <w:lang w:val="en-US" w:eastAsia="en-US"/>
            </w:rPr>
          </w:pPr>
          <w:hyperlink w:anchor="_Toc500183084" w:history="1">
            <w:r w:rsidR="00D335AE" w:rsidRPr="00D335AE">
              <w:rPr>
                <w:rStyle w:val="Hiperligao"/>
                <w:noProof/>
                <w:sz w:val="22"/>
                <w:szCs w:val="22"/>
              </w:rPr>
              <w:t>5.14.3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56</w:t>
            </w:r>
            <w:r w:rsidR="00D335AE" w:rsidRPr="00D335AE">
              <w:rPr>
                <w:noProof/>
                <w:webHidden/>
                <w:sz w:val="22"/>
                <w:szCs w:val="22"/>
              </w:rPr>
              <w:fldChar w:fldCharType="end"/>
            </w:r>
          </w:hyperlink>
        </w:p>
        <w:p w14:paraId="7F2C2B27" w14:textId="787505FD" w:rsidR="00D335AE" w:rsidRPr="00D335AE" w:rsidRDefault="00C63C45">
          <w:pPr>
            <w:pStyle w:val="ndice2"/>
            <w:tabs>
              <w:tab w:val="left" w:pos="960"/>
              <w:tab w:val="right" w:leader="dot" w:pos="9350"/>
            </w:tabs>
            <w:rPr>
              <w:rFonts w:eastAsiaTheme="minorEastAsia"/>
              <w:noProof/>
              <w:color w:val="auto"/>
              <w:lang w:val="en-US" w:eastAsia="en-US"/>
            </w:rPr>
          </w:pPr>
          <w:hyperlink w:anchor="_Toc500183085" w:history="1">
            <w:r w:rsidR="00D335AE" w:rsidRPr="00D335AE">
              <w:rPr>
                <w:rStyle w:val="Hiperligao"/>
                <w:noProof/>
                <w14:scene3d>
                  <w14:camera w14:prst="orthographicFront"/>
                  <w14:lightRig w14:rig="threePt" w14:dir="t">
                    <w14:rot w14:lat="0" w14:lon="0" w14:rev="0"/>
                  </w14:lightRig>
                </w14:scene3d>
              </w:rPr>
              <w:t>5.15</w:t>
            </w:r>
            <w:r w:rsidR="00D335AE" w:rsidRPr="00D335AE">
              <w:rPr>
                <w:rFonts w:eastAsiaTheme="minorEastAsia"/>
                <w:noProof/>
                <w:color w:val="auto"/>
                <w:lang w:val="en-US" w:eastAsia="en-US"/>
              </w:rPr>
              <w:tab/>
            </w:r>
            <w:r w:rsidR="00D335AE" w:rsidRPr="00D335AE">
              <w:rPr>
                <w:rStyle w:val="Hiperligao"/>
                <w:noProof/>
              </w:rPr>
              <w:t>REQ 15 – Visualização da alocação das amostras no Banco de criopreservação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_Toc500183085 \h </w:instrText>
            </w:r>
            <w:r w:rsidR="00D335AE" w:rsidRPr="00D335AE">
              <w:rPr>
                <w:noProof/>
                <w:webHidden/>
              </w:rPr>
            </w:r>
            <w:r w:rsidR="00D335AE" w:rsidRPr="00D335AE">
              <w:rPr>
                <w:noProof/>
                <w:webHidden/>
              </w:rPr>
              <w:fldChar w:fldCharType="separate"/>
            </w:r>
            <w:r w:rsidR="00D335AE" w:rsidRPr="00D335AE">
              <w:rPr>
                <w:noProof/>
                <w:webHidden/>
              </w:rPr>
              <w:t>58</w:t>
            </w:r>
            <w:r w:rsidR="00D335AE" w:rsidRPr="00D335AE">
              <w:rPr>
                <w:noProof/>
                <w:webHidden/>
              </w:rPr>
              <w:fldChar w:fldCharType="end"/>
            </w:r>
          </w:hyperlink>
        </w:p>
        <w:p w14:paraId="5C806490" w14:textId="46E74979" w:rsidR="00D335AE" w:rsidRPr="00D335AE" w:rsidRDefault="00C63C45">
          <w:pPr>
            <w:pStyle w:val="ndice3"/>
            <w:tabs>
              <w:tab w:val="left" w:pos="1440"/>
              <w:tab w:val="right" w:leader="dot" w:pos="9350"/>
            </w:tabs>
            <w:rPr>
              <w:noProof/>
              <w:sz w:val="22"/>
              <w:szCs w:val="22"/>
              <w:lang w:val="en-US" w:eastAsia="en-US"/>
            </w:rPr>
          </w:pPr>
          <w:hyperlink w:anchor="_Toc500183086" w:history="1">
            <w:r w:rsidR="00D335AE" w:rsidRPr="00D335AE">
              <w:rPr>
                <w:rStyle w:val="Hiperligao"/>
                <w:noProof/>
                <w:sz w:val="22"/>
                <w:szCs w:val="22"/>
              </w:rPr>
              <w:t>5.15.1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58</w:t>
            </w:r>
            <w:r w:rsidR="00D335AE" w:rsidRPr="00D335AE">
              <w:rPr>
                <w:noProof/>
                <w:webHidden/>
                <w:sz w:val="22"/>
                <w:szCs w:val="22"/>
              </w:rPr>
              <w:fldChar w:fldCharType="end"/>
            </w:r>
          </w:hyperlink>
        </w:p>
        <w:p w14:paraId="449EC9A5" w14:textId="0B518D44" w:rsidR="00D335AE" w:rsidRPr="00D335AE" w:rsidRDefault="00C63C45">
          <w:pPr>
            <w:pStyle w:val="ndice3"/>
            <w:tabs>
              <w:tab w:val="left" w:pos="1440"/>
              <w:tab w:val="right" w:leader="dot" w:pos="9350"/>
            </w:tabs>
            <w:rPr>
              <w:noProof/>
              <w:sz w:val="22"/>
              <w:szCs w:val="22"/>
              <w:lang w:val="en-US" w:eastAsia="en-US"/>
            </w:rPr>
          </w:pPr>
          <w:hyperlink w:anchor="_Toc500183087" w:history="1">
            <w:r w:rsidR="00D335AE" w:rsidRPr="00D335AE">
              <w:rPr>
                <w:rStyle w:val="Hiperligao"/>
                <w:noProof/>
                <w:sz w:val="22"/>
                <w:szCs w:val="22"/>
              </w:rPr>
              <w:t>5.15.2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59</w:t>
            </w:r>
            <w:r w:rsidR="00D335AE" w:rsidRPr="00D335AE">
              <w:rPr>
                <w:noProof/>
                <w:webHidden/>
                <w:sz w:val="22"/>
                <w:szCs w:val="22"/>
              </w:rPr>
              <w:fldChar w:fldCharType="end"/>
            </w:r>
          </w:hyperlink>
        </w:p>
        <w:p w14:paraId="1AAA96E9" w14:textId="3A06D519" w:rsidR="00D335AE" w:rsidRPr="00D335AE" w:rsidRDefault="00C63C45">
          <w:pPr>
            <w:pStyle w:val="ndice3"/>
            <w:tabs>
              <w:tab w:val="left" w:pos="1440"/>
              <w:tab w:val="right" w:leader="dot" w:pos="9350"/>
            </w:tabs>
            <w:rPr>
              <w:noProof/>
              <w:sz w:val="22"/>
              <w:szCs w:val="22"/>
              <w:lang w:val="en-US" w:eastAsia="en-US"/>
            </w:rPr>
          </w:pPr>
          <w:hyperlink w:anchor="_Toc500183088" w:history="1">
            <w:r w:rsidR="00D335AE" w:rsidRPr="00D335AE">
              <w:rPr>
                <w:rStyle w:val="Hiperligao"/>
                <w:noProof/>
                <w:sz w:val="22"/>
                <w:szCs w:val="22"/>
              </w:rPr>
              <w:t>5.15.3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60</w:t>
            </w:r>
            <w:r w:rsidR="00D335AE" w:rsidRPr="00D335AE">
              <w:rPr>
                <w:noProof/>
                <w:webHidden/>
                <w:sz w:val="22"/>
                <w:szCs w:val="22"/>
              </w:rPr>
              <w:fldChar w:fldCharType="end"/>
            </w:r>
          </w:hyperlink>
        </w:p>
        <w:p w14:paraId="1D6C2590" w14:textId="1C83576D" w:rsidR="00D335AE" w:rsidRPr="00D335AE" w:rsidRDefault="00C63C45">
          <w:pPr>
            <w:pStyle w:val="ndice2"/>
            <w:tabs>
              <w:tab w:val="left" w:pos="960"/>
              <w:tab w:val="right" w:leader="dot" w:pos="9350"/>
            </w:tabs>
            <w:rPr>
              <w:rFonts w:eastAsiaTheme="minorEastAsia"/>
              <w:noProof/>
              <w:color w:val="auto"/>
              <w:lang w:val="en-US" w:eastAsia="en-US"/>
            </w:rPr>
          </w:pPr>
          <w:hyperlink w:anchor="_Toc500183089" w:history="1">
            <w:r w:rsidR="00D335AE" w:rsidRPr="00D335AE">
              <w:rPr>
                <w:rStyle w:val="Hiperligao"/>
                <w:noProof/>
                <w14:scene3d>
                  <w14:camera w14:prst="orthographicFront"/>
                  <w14:lightRig w14:rig="threePt" w14:dir="t">
                    <w14:rot w14:lat="0" w14:lon="0" w14:rev="0"/>
                  </w14:lightRig>
                </w14:scene3d>
              </w:rPr>
              <w:t>5.16</w:t>
            </w:r>
            <w:r w:rsidR="00D335AE" w:rsidRPr="00D335AE">
              <w:rPr>
                <w:rFonts w:eastAsiaTheme="minorEastAsia"/>
                <w:noProof/>
                <w:color w:val="auto"/>
                <w:lang w:val="en-US" w:eastAsia="en-US"/>
              </w:rPr>
              <w:tab/>
            </w:r>
            <w:r w:rsidR="00D335AE" w:rsidRPr="00D335AE">
              <w:rPr>
                <w:rStyle w:val="Hiperligao"/>
                <w:noProof/>
              </w:rPr>
              <w:t>REQ 17 – Registo de pedidos de gâmetas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_Toc500183089 \h </w:instrText>
            </w:r>
            <w:r w:rsidR="00D335AE" w:rsidRPr="00D335AE">
              <w:rPr>
                <w:noProof/>
                <w:webHidden/>
              </w:rPr>
            </w:r>
            <w:r w:rsidR="00D335AE" w:rsidRPr="00D335AE">
              <w:rPr>
                <w:noProof/>
                <w:webHidden/>
              </w:rPr>
              <w:fldChar w:fldCharType="separate"/>
            </w:r>
            <w:r w:rsidR="00D335AE" w:rsidRPr="00D335AE">
              <w:rPr>
                <w:noProof/>
                <w:webHidden/>
              </w:rPr>
              <w:t>61</w:t>
            </w:r>
            <w:r w:rsidR="00D335AE" w:rsidRPr="00D335AE">
              <w:rPr>
                <w:noProof/>
                <w:webHidden/>
              </w:rPr>
              <w:fldChar w:fldCharType="end"/>
            </w:r>
          </w:hyperlink>
        </w:p>
        <w:p w14:paraId="58E9D2A3" w14:textId="3E845ACE" w:rsidR="00D335AE" w:rsidRPr="00D335AE" w:rsidRDefault="00C63C45">
          <w:pPr>
            <w:pStyle w:val="ndice3"/>
            <w:tabs>
              <w:tab w:val="left" w:pos="1440"/>
              <w:tab w:val="right" w:leader="dot" w:pos="9350"/>
            </w:tabs>
            <w:rPr>
              <w:noProof/>
              <w:sz w:val="22"/>
              <w:szCs w:val="22"/>
              <w:lang w:val="en-US" w:eastAsia="en-US"/>
            </w:rPr>
          </w:pPr>
          <w:hyperlink w:anchor="_Toc500183090" w:history="1">
            <w:r w:rsidR="00D335AE" w:rsidRPr="00D335AE">
              <w:rPr>
                <w:rStyle w:val="Hiperligao"/>
                <w:noProof/>
                <w:sz w:val="22"/>
                <w:szCs w:val="22"/>
              </w:rPr>
              <w:t>5.16.1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61</w:t>
            </w:r>
            <w:r w:rsidR="00D335AE" w:rsidRPr="00D335AE">
              <w:rPr>
                <w:noProof/>
                <w:webHidden/>
                <w:sz w:val="22"/>
                <w:szCs w:val="22"/>
              </w:rPr>
              <w:fldChar w:fldCharType="end"/>
            </w:r>
          </w:hyperlink>
        </w:p>
        <w:p w14:paraId="1D42A271" w14:textId="478F943A" w:rsidR="00D335AE" w:rsidRPr="00D335AE" w:rsidRDefault="00C63C45">
          <w:pPr>
            <w:pStyle w:val="ndice3"/>
            <w:tabs>
              <w:tab w:val="left" w:pos="1440"/>
              <w:tab w:val="right" w:leader="dot" w:pos="9350"/>
            </w:tabs>
            <w:rPr>
              <w:noProof/>
              <w:sz w:val="22"/>
              <w:szCs w:val="22"/>
              <w:lang w:val="en-US" w:eastAsia="en-US"/>
            </w:rPr>
          </w:pPr>
          <w:hyperlink w:anchor="_Toc500183091" w:history="1">
            <w:r w:rsidR="00D335AE" w:rsidRPr="00D335AE">
              <w:rPr>
                <w:rStyle w:val="Hiperligao"/>
                <w:noProof/>
                <w:sz w:val="22"/>
                <w:szCs w:val="22"/>
              </w:rPr>
              <w:t>5.16.2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62</w:t>
            </w:r>
            <w:r w:rsidR="00D335AE" w:rsidRPr="00D335AE">
              <w:rPr>
                <w:noProof/>
                <w:webHidden/>
                <w:sz w:val="22"/>
                <w:szCs w:val="22"/>
              </w:rPr>
              <w:fldChar w:fldCharType="end"/>
            </w:r>
          </w:hyperlink>
        </w:p>
        <w:p w14:paraId="205E79C2" w14:textId="3828A34B" w:rsidR="00D335AE" w:rsidRPr="00D335AE" w:rsidRDefault="00C63C45">
          <w:pPr>
            <w:pStyle w:val="ndice3"/>
            <w:tabs>
              <w:tab w:val="left" w:pos="1440"/>
              <w:tab w:val="right" w:leader="dot" w:pos="9350"/>
            </w:tabs>
            <w:rPr>
              <w:noProof/>
              <w:sz w:val="22"/>
              <w:szCs w:val="22"/>
              <w:lang w:val="en-US" w:eastAsia="en-US"/>
            </w:rPr>
          </w:pPr>
          <w:hyperlink w:anchor="_Toc500183092" w:history="1">
            <w:r w:rsidR="00D335AE" w:rsidRPr="00D335AE">
              <w:rPr>
                <w:rStyle w:val="Hiperligao"/>
                <w:noProof/>
                <w:sz w:val="22"/>
                <w:szCs w:val="22"/>
              </w:rPr>
              <w:t>5.16.3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63</w:t>
            </w:r>
            <w:r w:rsidR="00D335AE" w:rsidRPr="00D335AE">
              <w:rPr>
                <w:noProof/>
                <w:webHidden/>
                <w:sz w:val="22"/>
                <w:szCs w:val="22"/>
              </w:rPr>
              <w:fldChar w:fldCharType="end"/>
            </w:r>
          </w:hyperlink>
        </w:p>
        <w:p w14:paraId="6371BD7F" w14:textId="12AA5DD3" w:rsidR="00D335AE" w:rsidRPr="00D335AE" w:rsidRDefault="00C63C45">
          <w:pPr>
            <w:pStyle w:val="ndice2"/>
            <w:tabs>
              <w:tab w:val="left" w:pos="960"/>
              <w:tab w:val="right" w:leader="dot" w:pos="9350"/>
            </w:tabs>
            <w:rPr>
              <w:rFonts w:eastAsiaTheme="minorEastAsia"/>
              <w:noProof/>
              <w:color w:val="auto"/>
              <w:lang w:val="en-US" w:eastAsia="en-US"/>
            </w:rPr>
          </w:pPr>
          <w:hyperlink w:anchor="_Toc500183093" w:history="1">
            <w:r w:rsidR="00D335AE" w:rsidRPr="00D335AE">
              <w:rPr>
                <w:rStyle w:val="Hiperligao"/>
                <w:noProof/>
                <w14:scene3d>
                  <w14:camera w14:prst="orthographicFront"/>
                  <w14:lightRig w14:rig="threePt" w14:dir="t">
                    <w14:rot w14:lat="0" w14:lon="0" w14:rev="0"/>
                  </w14:lightRig>
                </w14:scene3d>
              </w:rPr>
              <w:t>5.17</w:t>
            </w:r>
            <w:r w:rsidR="00D335AE" w:rsidRPr="00D335AE">
              <w:rPr>
                <w:rFonts w:eastAsiaTheme="minorEastAsia"/>
                <w:noProof/>
                <w:color w:val="auto"/>
                <w:lang w:val="en-US" w:eastAsia="en-US"/>
              </w:rPr>
              <w:tab/>
            </w:r>
            <w:r w:rsidR="00D335AE" w:rsidRPr="00D335AE">
              <w:rPr>
                <w:rStyle w:val="Hiperligao"/>
                <w:noProof/>
              </w:rPr>
              <w:t>REQ 18 – Registo de materiais usados (sem integração)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_Toc500183093 \h </w:instrText>
            </w:r>
            <w:r w:rsidR="00D335AE" w:rsidRPr="00D335AE">
              <w:rPr>
                <w:noProof/>
                <w:webHidden/>
              </w:rPr>
            </w:r>
            <w:r w:rsidR="00D335AE" w:rsidRPr="00D335AE">
              <w:rPr>
                <w:noProof/>
                <w:webHidden/>
              </w:rPr>
              <w:fldChar w:fldCharType="separate"/>
            </w:r>
            <w:r w:rsidR="00D335AE" w:rsidRPr="00D335AE">
              <w:rPr>
                <w:noProof/>
                <w:webHidden/>
              </w:rPr>
              <w:t>65</w:t>
            </w:r>
            <w:r w:rsidR="00D335AE" w:rsidRPr="00D335AE">
              <w:rPr>
                <w:noProof/>
                <w:webHidden/>
              </w:rPr>
              <w:fldChar w:fldCharType="end"/>
            </w:r>
          </w:hyperlink>
        </w:p>
        <w:p w14:paraId="1D7FAFEB" w14:textId="12E3572D" w:rsidR="00D335AE" w:rsidRPr="00D335AE" w:rsidRDefault="00C63C45">
          <w:pPr>
            <w:pStyle w:val="ndice3"/>
            <w:tabs>
              <w:tab w:val="left" w:pos="1440"/>
              <w:tab w:val="right" w:leader="dot" w:pos="9350"/>
            </w:tabs>
            <w:rPr>
              <w:noProof/>
              <w:sz w:val="22"/>
              <w:szCs w:val="22"/>
              <w:lang w:val="en-US" w:eastAsia="en-US"/>
            </w:rPr>
          </w:pPr>
          <w:hyperlink w:anchor="_Toc500183094" w:history="1">
            <w:r w:rsidR="00D335AE" w:rsidRPr="00D335AE">
              <w:rPr>
                <w:rStyle w:val="Hiperligao"/>
                <w:noProof/>
                <w:sz w:val="22"/>
                <w:szCs w:val="22"/>
              </w:rPr>
              <w:t>5.17.1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65</w:t>
            </w:r>
            <w:r w:rsidR="00D335AE" w:rsidRPr="00D335AE">
              <w:rPr>
                <w:noProof/>
                <w:webHidden/>
                <w:sz w:val="22"/>
                <w:szCs w:val="22"/>
              </w:rPr>
              <w:fldChar w:fldCharType="end"/>
            </w:r>
          </w:hyperlink>
        </w:p>
        <w:p w14:paraId="468C8ABC" w14:textId="62669BC1" w:rsidR="00D335AE" w:rsidRPr="00D335AE" w:rsidRDefault="00C63C45">
          <w:pPr>
            <w:pStyle w:val="ndice3"/>
            <w:tabs>
              <w:tab w:val="left" w:pos="1440"/>
              <w:tab w:val="right" w:leader="dot" w:pos="9350"/>
            </w:tabs>
            <w:rPr>
              <w:noProof/>
              <w:sz w:val="22"/>
              <w:szCs w:val="22"/>
              <w:lang w:val="en-US" w:eastAsia="en-US"/>
            </w:rPr>
          </w:pPr>
          <w:hyperlink w:anchor="_Toc500183095" w:history="1">
            <w:r w:rsidR="00D335AE" w:rsidRPr="00D335AE">
              <w:rPr>
                <w:rStyle w:val="Hiperligao"/>
                <w:noProof/>
                <w:sz w:val="22"/>
                <w:szCs w:val="22"/>
              </w:rPr>
              <w:t>5.17.2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66</w:t>
            </w:r>
            <w:r w:rsidR="00D335AE" w:rsidRPr="00D335AE">
              <w:rPr>
                <w:noProof/>
                <w:webHidden/>
                <w:sz w:val="22"/>
                <w:szCs w:val="22"/>
              </w:rPr>
              <w:fldChar w:fldCharType="end"/>
            </w:r>
          </w:hyperlink>
        </w:p>
        <w:p w14:paraId="18B32943" w14:textId="348041E2" w:rsidR="00D335AE" w:rsidRPr="00D335AE" w:rsidRDefault="00C63C45">
          <w:pPr>
            <w:pStyle w:val="ndice3"/>
            <w:tabs>
              <w:tab w:val="left" w:pos="1440"/>
              <w:tab w:val="right" w:leader="dot" w:pos="9350"/>
            </w:tabs>
            <w:rPr>
              <w:noProof/>
              <w:sz w:val="22"/>
              <w:szCs w:val="22"/>
              <w:lang w:val="en-US" w:eastAsia="en-US"/>
            </w:rPr>
          </w:pPr>
          <w:hyperlink w:anchor="_Toc500183096" w:history="1">
            <w:r w:rsidR="00D335AE" w:rsidRPr="00D335AE">
              <w:rPr>
                <w:rStyle w:val="Hiperligao"/>
                <w:noProof/>
                <w:sz w:val="22"/>
                <w:szCs w:val="22"/>
              </w:rPr>
              <w:t>5.17.3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67</w:t>
            </w:r>
            <w:r w:rsidR="00D335AE" w:rsidRPr="00D335AE">
              <w:rPr>
                <w:noProof/>
                <w:webHidden/>
                <w:sz w:val="22"/>
                <w:szCs w:val="22"/>
              </w:rPr>
              <w:fldChar w:fldCharType="end"/>
            </w:r>
          </w:hyperlink>
        </w:p>
        <w:p w14:paraId="2C42B673" w14:textId="6BDCA6EC" w:rsidR="00D335AE" w:rsidRPr="00D335AE" w:rsidRDefault="00C63C45">
          <w:pPr>
            <w:pStyle w:val="ndice1"/>
            <w:tabs>
              <w:tab w:val="left" w:pos="720"/>
              <w:tab w:val="right" w:leader="dot" w:pos="9350"/>
            </w:tabs>
            <w:rPr>
              <w:rFonts w:eastAsiaTheme="minorEastAsia"/>
              <w:noProof/>
              <w:color w:val="auto"/>
              <w:lang w:val="en-US" w:eastAsia="en-US"/>
            </w:rPr>
          </w:pPr>
          <w:hyperlink w:anchor="_Toc500183097" w:history="1">
            <w:r w:rsidR="00D335AE" w:rsidRPr="00D335AE">
              <w:rPr>
                <w:rStyle w:val="Hiperligao"/>
                <w:noProof/>
              </w:rPr>
              <w:t>5</w:t>
            </w:r>
            <w:r w:rsidR="00D335AE" w:rsidRPr="00D335AE">
              <w:rPr>
                <w:rFonts w:eastAsiaTheme="minorEastAsia"/>
                <w:noProof/>
                <w:color w:val="auto"/>
                <w:lang w:val="en-US" w:eastAsia="en-US"/>
              </w:rPr>
              <w:tab/>
            </w:r>
            <w:r w:rsidR="00D335AE" w:rsidRPr="00D335AE">
              <w:rPr>
                <w:rStyle w:val="Hiperligao"/>
                <w:noProof/>
              </w:rPr>
              <w:t>Funcionalidades não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_Toc500183097 \h </w:instrText>
            </w:r>
            <w:r w:rsidR="00D335AE" w:rsidRPr="00D335AE">
              <w:rPr>
                <w:noProof/>
                <w:webHidden/>
              </w:rPr>
            </w:r>
            <w:r w:rsidR="00D335AE" w:rsidRPr="00D335AE">
              <w:rPr>
                <w:noProof/>
                <w:webHidden/>
              </w:rPr>
              <w:fldChar w:fldCharType="separate"/>
            </w:r>
            <w:r w:rsidR="00D335AE" w:rsidRPr="00D335AE">
              <w:rPr>
                <w:noProof/>
                <w:webHidden/>
              </w:rPr>
              <w:t>67</w:t>
            </w:r>
            <w:r w:rsidR="00D335AE" w:rsidRPr="00D335AE">
              <w:rPr>
                <w:noProof/>
                <w:webHidden/>
              </w:rPr>
              <w:fldChar w:fldCharType="end"/>
            </w:r>
          </w:hyperlink>
        </w:p>
        <w:p w14:paraId="165E1BB8" w14:textId="720957C2" w:rsidR="00D335AE" w:rsidRPr="00D335AE" w:rsidRDefault="00C63C45">
          <w:pPr>
            <w:pStyle w:val="ndice1"/>
            <w:tabs>
              <w:tab w:val="left" w:pos="720"/>
              <w:tab w:val="right" w:leader="dot" w:pos="9350"/>
            </w:tabs>
            <w:rPr>
              <w:rFonts w:eastAsiaTheme="minorEastAsia"/>
              <w:noProof/>
              <w:color w:val="auto"/>
              <w:lang w:val="en-US" w:eastAsia="en-US"/>
            </w:rPr>
          </w:pPr>
          <w:hyperlink w:anchor="_Toc500183098" w:history="1">
            <w:r w:rsidR="00D335AE" w:rsidRPr="00D335AE">
              <w:rPr>
                <w:rStyle w:val="Hiperligao"/>
                <w:noProof/>
              </w:rPr>
              <w:t>6</w:t>
            </w:r>
            <w:r w:rsidR="00D335AE" w:rsidRPr="00D335AE">
              <w:rPr>
                <w:rFonts w:eastAsiaTheme="minorEastAsia"/>
                <w:noProof/>
                <w:color w:val="auto"/>
                <w:lang w:val="en-US" w:eastAsia="en-US"/>
              </w:rPr>
              <w:tab/>
            </w:r>
            <w:r w:rsidR="00D335AE" w:rsidRPr="00D335AE">
              <w:rPr>
                <w:rStyle w:val="Hiperligao"/>
                <w:noProof/>
              </w:rPr>
              <w:t>Pipeline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_Toc500183098 \h </w:instrText>
            </w:r>
            <w:r w:rsidR="00D335AE" w:rsidRPr="00D335AE">
              <w:rPr>
                <w:noProof/>
                <w:webHidden/>
              </w:rPr>
            </w:r>
            <w:r w:rsidR="00D335AE" w:rsidRPr="00D335AE">
              <w:rPr>
                <w:noProof/>
                <w:webHidden/>
              </w:rPr>
              <w:fldChar w:fldCharType="separate"/>
            </w:r>
            <w:r w:rsidR="00D335AE" w:rsidRPr="00D335AE">
              <w:rPr>
                <w:noProof/>
                <w:webHidden/>
              </w:rPr>
              <w:t>68</w:t>
            </w:r>
            <w:r w:rsidR="00D335AE" w:rsidRPr="00D335AE">
              <w:rPr>
                <w:noProof/>
                <w:webHidden/>
              </w:rPr>
              <w:fldChar w:fldCharType="end"/>
            </w:r>
          </w:hyperlink>
        </w:p>
        <w:p w14:paraId="335A0F54" w14:textId="1014D0A0" w:rsidR="00D335AE" w:rsidRPr="00D335AE" w:rsidRDefault="00C63C45">
          <w:pPr>
            <w:pStyle w:val="ndice1"/>
            <w:tabs>
              <w:tab w:val="left" w:pos="720"/>
              <w:tab w:val="right" w:leader="dot" w:pos="9350"/>
            </w:tabs>
            <w:rPr>
              <w:rFonts w:eastAsiaTheme="minorEastAsia"/>
              <w:noProof/>
              <w:color w:val="auto"/>
              <w:lang w:val="en-US" w:eastAsia="en-US"/>
            </w:rPr>
          </w:pPr>
          <w:hyperlink w:anchor="_Toc500183099" w:history="1">
            <w:r w:rsidR="00D335AE" w:rsidRPr="00D335AE">
              <w:rPr>
                <w:rStyle w:val="Hiperligao"/>
                <w:noProof/>
              </w:rPr>
              <w:t>7</w:t>
            </w:r>
            <w:r w:rsidR="00D335AE" w:rsidRPr="00D335AE">
              <w:rPr>
                <w:rFonts w:eastAsiaTheme="minorEastAsia"/>
                <w:noProof/>
                <w:color w:val="auto"/>
                <w:lang w:val="en-US" w:eastAsia="en-US"/>
              </w:rPr>
              <w:tab/>
            </w:r>
            <w:r w:rsidR="00D335AE" w:rsidRPr="00D335AE">
              <w:rPr>
                <w:rStyle w:val="Hiperligao"/>
                <w:noProof/>
              </w:rPr>
              <w:t>Distribuição de tarefas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_Toc500183099 \h </w:instrText>
            </w:r>
            <w:r w:rsidR="00D335AE" w:rsidRPr="00D335AE">
              <w:rPr>
                <w:noProof/>
                <w:webHidden/>
              </w:rPr>
            </w:r>
            <w:r w:rsidR="00D335AE" w:rsidRPr="00D335AE">
              <w:rPr>
                <w:noProof/>
                <w:webHidden/>
              </w:rPr>
              <w:fldChar w:fldCharType="separate"/>
            </w:r>
            <w:r w:rsidR="00D335AE" w:rsidRPr="00D335AE">
              <w:rPr>
                <w:noProof/>
                <w:webHidden/>
              </w:rPr>
              <w:t>70</w:t>
            </w:r>
            <w:r w:rsidR="00D335AE" w:rsidRPr="00D335AE">
              <w:rPr>
                <w:noProof/>
                <w:webHidden/>
              </w:rPr>
              <w:fldChar w:fldCharType="end"/>
            </w:r>
          </w:hyperlink>
        </w:p>
        <w:p w14:paraId="210AC6CF" w14:textId="336C98A3" w:rsidR="00D335AE" w:rsidRPr="00D335AE" w:rsidRDefault="00C63C45">
          <w:pPr>
            <w:pStyle w:val="ndice1"/>
            <w:tabs>
              <w:tab w:val="left" w:pos="720"/>
              <w:tab w:val="right" w:leader="dot" w:pos="9350"/>
            </w:tabs>
            <w:rPr>
              <w:rFonts w:eastAsiaTheme="minorEastAsia"/>
              <w:noProof/>
              <w:color w:val="auto"/>
              <w:lang w:val="en-US" w:eastAsia="en-US"/>
            </w:rPr>
          </w:pPr>
          <w:hyperlink w:anchor="_Toc500183100" w:history="1">
            <w:r w:rsidR="00D335AE" w:rsidRPr="00D335AE">
              <w:rPr>
                <w:rStyle w:val="Hiperligao"/>
                <w:noProof/>
              </w:rPr>
              <w:t>8</w:t>
            </w:r>
            <w:r w:rsidR="00D335AE" w:rsidRPr="00D335AE">
              <w:rPr>
                <w:rFonts w:eastAsiaTheme="minorEastAsia"/>
                <w:noProof/>
                <w:color w:val="auto"/>
                <w:lang w:val="en-US" w:eastAsia="en-US"/>
              </w:rPr>
              <w:tab/>
            </w:r>
            <w:r w:rsidR="00D335AE" w:rsidRPr="00D335AE">
              <w:rPr>
                <w:rStyle w:val="Hiperligao"/>
                <w:noProof/>
              </w:rPr>
              <w:t>Tempos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_Toc500183100 \h </w:instrText>
            </w:r>
            <w:r w:rsidR="00D335AE" w:rsidRPr="00D335AE">
              <w:rPr>
                <w:noProof/>
                <w:webHidden/>
              </w:rPr>
            </w:r>
            <w:r w:rsidR="00D335AE" w:rsidRPr="00D335AE">
              <w:rPr>
                <w:noProof/>
                <w:webHidden/>
              </w:rPr>
              <w:fldChar w:fldCharType="separate"/>
            </w:r>
            <w:r w:rsidR="00D335AE" w:rsidRPr="00D335AE">
              <w:rPr>
                <w:noProof/>
                <w:webHidden/>
              </w:rPr>
              <w:t>71</w:t>
            </w:r>
            <w:r w:rsidR="00D335AE" w:rsidRPr="00D335AE">
              <w:rPr>
                <w:noProof/>
                <w:webHidden/>
              </w:rPr>
              <w:fldChar w:fldCharType="end"/>
            </w:r>
          </w:hyperlink>
        </w:p>
        <w:p w14:paraId="3579BD01" w14:textId="5008F86E" w:rsidR="00D335AE" w:rsidRPr="00D335AE" w:rsidRDefault="00C63C45">
          <w:pPr>
            <w:pStyle w:val="ndice1"/>
            <w:tabs>
              <w:tab w:val="left" w:pos="720"/>
              <w:tab w:val="right" w:leader="dot" w:pos="9350"/>
            </w:tabs>
            <w:rPr>
              <w:rFonts w:eastAsiaTheme="minorEastAsia"/>
              <w:noProof/>
              <w:color w:val="auto"/>
              <w:lang w:val="en-US" w:eastAsia="en-US"/>
            </w:rPr>
          </w:pPr>
          <w:hyperlink w:anchor="_Toc500183101" w:history="1">
            <w:r w:rsidR="00D335AE" w:rsidRPr="00D335AE">
              <w:rPr>
                <w:rStyle w:val="Hiperligao"/>
                <w:noProof/>
              </w:rPr>
              <w:t>9</w:t>
            </w:r>
            <w:r w:rsidR="00D335AE" w:rsidRPr="00D335AE">
              <w:rPr>
                <w:rFonts w:eastAsiaTheme="minorEastAsia"/>
                <w:noProof/>
                <w:color w:val="auto"/>
                <w:lang w:val="en-US" w:eastAsia="en-US"/>
              </w:rPr>
              <w:tab/>
            </w:r>
            <w:r w:rsidR="00D335AE" w:rsidRPr="00D335AE">
              <w:rPr>
                <w:rStyle w:val="Hiperligao"/>
                <w:noProof/>
              </w:rPr>
              <w:t>Medidas de qualidade de software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_Toc500183101 \h </w:instrText>
            </w:r>
            <w:r w:rsidR="00D335AE" w:rsidRPr="00D335AE">
              <w:rPr>
                <w:noProof/>
                <w:webHidden/>
              </w:rPr>
            </w:r>
            <w:r w:rsidR="00D335AE" w:rsidRPr="00D335AE">
              <w:rPr>
                <w:noProof/>
                <w:webHidden/>
              </w:rPr>
              <w:fldChar w:fldCharType="separate"/>
            </w:r>
            <w:r w:rsidR="00D335AE" w:rsidRPr="00D335AE">
              <w:rPr>
                <w:noProof/>
                <w:webHidden/>
              </w:rPr>
              <w:t>72</w:t>
            </w:r>
            <w:r w:rsidR="00D335AE" w:rsidRPr="00D335A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2" w:name="_Hlk494619974" w:displacedByCustomXml="prev"/>
    <w:p w14:paraId="070E9190" w14:textId="77777777" w:rsidR="009923F4" w:rsidRDefault="009923F4" w:rsidP="00385D9E">
      <w:pPr>
        <w:ind w:left="0"/>
        <w:outlineLvl w:val="0"/>
        <w:rPr>
          <w:b/>
          <w:color w:val="D6615C" w:themeColor="accent1"/>
          <w:sz w:val="26"/>
          <w:szCs w:val="26"/>
        </w:rPr>
      </w:pPr>
      <w:bookmarkStart w:id="43" w:name="_Toc496456790"/>
      <w:bookmarkStart w:id="44" w:name="_Toc498866725"/>
      <w:bookmarkStart w:id="45" w:name="_Toc498867759"/>
      <w:bookmarkStart w:id="46" w:name="_Toc498867791"/>
      <w:bookmarkStart w:id="47" w:name="_Toc498868661"/>
      <w:bookmarkStart w:id="48" w:name="_Toc499477089"/>
      <w:bookmarkStart w:id="49"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1B30110E" w14:textId="77777777" w:rsidR="009923F4" w:rsidRDefault="009923F4" w:rsidP="00385D9E">
      <w:pPr>
        <w:ind w:left="0"/>
        <w:outlineLvl w:val="0"/>
        <w:rPr>
          <w:b/>
          <w:color w:val="D6615C" w:themeColor="accent1"/>
          <w:sz w:val="26"/>
          <w:szCs w:val="26"/>
        </w:rPr>
      </w:pPr>
    </w:p>
    <w:p w14:paraId="549E1942" w14:textId="77777777" w:rsidR="009923F4" w:rsidRDefault="009923F4" w:rsidP="00385D9E">
      <w:pPr>
        <w:ind w:left="0"/>
        <w:outlineLvl w:val="0"/>
        <w:rPr>
          <w:b/>
          <w:color w:val="D6615C" w:themeColor="accent1"/>
          <w:sz w:val="26"/>
          <w:szCs w:val="26"/>
        </w:rPr>
      </w:pPr>
    </w:p>
    <w:p w14:paraId="01D9A935" w14:textId="77777777" w:rsidR="009923F4" w:rsidRDefault="009923F4" w:rsidP="00385D9E">
      <w:pPr>
        <w:ind w:left="0"/>
        <w:outlineLvl w:val="0"/>
        <w:rPr>
          <w:b/>
          <w:color w:val="D6615C" w:themeColor="accent1"/>
          <w:sz w:val="26"/>
          <w:szCs w:val="26"/>
        </w:rPr>
      </w:pPr>
    </w:p>
    <w:p w14:paraId="6F7933C7"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r w:rsidRPr="0070306E">
        <w:rPr>
          <w:b/>
          <w:color w:val="D6615C" w:themeColor="accent1"/>
          <w:sz w:val="26"/>
          <w:szCs w:val="26"/>
        </w:rPr>
        <w:lastRenderedPageBreak/>
        <w:t>Índice de Ilustrações</w:t>
      </w:r>
      <w:bookmarkEnd w:id="43"/>
      <w:bookmarkEnd w:id="44"/>
      <w:bookmarkEnd w:id="45"/>
      <w:bookmarkEnd w:id="46"/>
      <w:bookmarkEnd w:id="47"/>
      <w:bookmarkEnd w:id="48"/>
      <w:bookmarkEnd w:id="49"/>
    </w:p>
    <w:p w14:paraId="592B2622" w14:textId="77777777" w:rsidR="00F60E15" w:rsidRDefault="00F60E15" w:rsidP="00F60E15"/>
    <w:p w14:paraId="611F870A" w14:textId="13C0DCD1" w:rsidR="00CE31E6" w:rsidRDefault="002F2EBF">
      <w:pPr>
        <w:pStyle w:val="ndicedeIlustra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iperligao"/>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CE31E6">
          <w:rPr>
            <w:noProof/>
            <w:webHidden/>
          </w:rPr>
          <w:t>7</w:t>
        </w:r>
        <w:r w:rsidR="00CE31E6">
          <w:rPr>
            <w:noProof/>
            <w:webHidden/>
          </w:rPr>
          <w:fldChar w:fldCharType="end"/>
        </w:r>
      </w:hyperlink>
    </w:p>
    <w:p w14:paraId="118C6E37" w14:textId="3A1397B8" w:rsidR="00CE31E6" w:rsidRDefault="00C63C45">
      <w:pPr>
        <w:pStyle w:val="ndicedeIlustraes"/>
        <w:tabs>
          <w:tab w:val="right" w:leader="dot" w:pos="9350"/>
        </w:tabs>
        <w:rPr>
          <w:rFonts w:eastAsiaTheme="minorEastAsia"/>
          <w:noProof/>
          <w:color w:val="auto"/>
          <w:lang w:eastAsia="pt-PT"/>
        </w:rPr>
      </w:pPr>
      <w:hyperlink r:id="rId14" w:anchor="_Toc499477200" w:history="1">
        <w:r w:rsidR="00CE31E6" w:rsidRPr="00850A8C">
          <w:rPr>
            <w:rStyle w:val="Hiperligao"/>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536CF6D1" w14:textId="64AB65B4" w:rsidR="00CE31E6" w:rsidRDefault="00C63C45">
      <w:pPr>
        <w:pStyle w:val="ndicedeIlustraes"/>
        <w:tabs>
          <w:tab w:val="right" w:leader="dot" w:pos="9350"/>
        </w:tabs>
        <w:rPr>
          <w:rFonts w:eastAsiaTheme="minorEastAsia"/>
          <w:noProof/>
          <w:color w:val="auto"/>
          <w:lang w:eastAsia="pt-PT"/>
        </w:rPr>
      </w:pPr>
      <w:hyperlink r:id="rId15" w:anchor="_Toc499477201" w:history="1">
        <w:r w:rsidR="00CE31E6" w:rsidRPr="00850A8C">
          <w:rPr>
            <w:rStyle w:val="Hiperligao"/>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16458AAB" w14:textId="5F7BCCBF" w:rsidR="00CE31E6" w:rsidRDefault="00C63C45">
      <w:pPr>
        <w:pStyle w:val="ndicedeIlustraes"/>
        <w:tabs>
          <w:tab w:val="right" w:leader="dot" w:pos="9350"/>
        </w:tabs>
        <w:rPr>
          <w:rFonts w:eastAsiaTheme="minorEastAsia"/>
          <w:noProof/>
          <w:color w:val="auto"/>
          <w:lang w:eastAsia="pt-PT"/>
        </w:rPr>
      </w:pPr>
      <w:hyperlink r:id="rId16" w:anchor="_Toc499477202" w:history="1">
        <w:r w:rsidR="00CE31E6" w:rsidRPr="00850A8C">
          <w:rPr>
            <w:rStyle w:val="Hiperligao"/>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CE31E6">
          <w:rPr>
            <w:noProof/>
            <w:webHidden/>
          </w:rPr>
          <w:t>9</w:t>
        </w:r>
        <w:r w:rsidR="00CE31E6">
          <w:rPr>
            <w:noProof/>
            <w:webHidden/>
          </w:rPr>
          <w:fldChar w:fldCharType="end"/>
        </w:r>
      </w:hyperlink>
    </w:p>
    <w:p w14:paraId="04E57454" w14:textId="3E482CC4" w:rsidR="00CE31E6" w:rsidRDefault="00C63C45">
      <w:pPr>
        <w:pStyle w:val="ndicedeIlustraes"/>
        <w:tabs>
          <w:tab w:val="right" w:leader="dot" w:pos="9350"/>
        </w:tabs>
        <w:rPr>
          <w:rFonts w:eastAsiaTheme="minorEastAsia"/>
          <w:noProof/>
          <w:color w:val="auto"/>
          <w:lang w:eastAsia="pt-PT"/>
        </w:rPr>
      </w:pPr>
      <w:hyperlink r:id="rId17" w:anchor="_Toc499477203" w:history="1">
        <w:r w:rsidR="00CE31E6" w:rsidRPr="00850A8C">
          <w:rPr>
            <w:rStyle w:val="Hiperligao"/>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1AC6273" w14:textId="538655B7" w:rsidR="00CE31E6" w:rsidRDefault="00C63C45">
      <w:pPr>
        <w:pStyle w:val="ndicedeIlustraes"/>
        <w:tabs>
          <w:tab w:val="right" w:leader="dot" w:pos="9350"/>
        </w:tabs>
        <w:rPr>
          <w:rFonts w:eastAsiaTheme="minorEastAsia"/>
          <w:noProof/>
          <w:color w:val="auto"/>
          <w:lang w:eastAsia="pt-PT"/>
        </w:rPr>
      </w:pPr>
      <w:hyperlink r:id="rId18" w:anchor="_Toc499477204" w:history="1">
        <w:r w:rsidR="00CE31E6" w:rsidRPr="00850A8C">
          <w:rPr>
            <w:rStyle w:val="Hiperligao"/>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D49CEDC" w14:textId="287694BF" w:rsidR="00CE31E6" w:rsidRDefault="00C63C45">
      <w:pPr>
        <w:pStyle w:val="ndicedeIlustraes"/>
        <w:tabs>
          <w:tab w:val="right" w:leader="dot" w:pos="9350"/>
        </w:tabs>
        <w:rPr>
          <w:rFonts w:eastAsiaTheme="minorEastAsia"/>
          <w:noProof/>
          <w:color w:val="auto"/>
          <w:lang w:eastAsia="pt-PT"/>
        </w:rPr>
      </w:pPr>
      <w:hyperlink r:id="rId19" w:anchor="_Toc499477205" w:history="1">
        <w:r w:rsidR="00CE31E6" w:rsidRPr="00850A8C">
          <w:rPr>
            <w:rStyle w:val="Hiperligao"/>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1391BC25" w14:textId="41B729E9" w:rsidR="00CE31E6" w:rsidRDefault="00C63C45">
      <w:pPr>
        <w:pStyle w:val="ndicedeIlustraes"/>
        <w:tabs>
          <w:tab w:val="right" w:leader="dot" w:pos="9350"/>
        </w:tabs>
        <w:rPr>
          <w:rFonts w:eastAsiaTheme="minorEastAsia"/>
          <w:noProof/>
          <w:color w:val="auto"/>
          <w:lang w:eastAsia="pt-PT"/>
        </w:rPr>
      </w:pPr>
      <w:hyperlink r:id="rId20" w:anchor="_Toc499477206" w:history="1">
        <w:r w:rsidR="00CE31E6" w:rsidRPr="00850A8C">
          <w:rPr>
            <w:rStyle w:val="Hiperligao"/>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58EB9269" w14:textId="46472882" w:rsidR="00CE31E6" w:rsidRDefault="00C63C45">
      <w:pPr>
        <w:pStyle w:val="ndicedeIlustraes"/>
        <w:tabs>
          <w:tab w:val="right" w:leader="dot" w:pos="9350"/>
        </w:tabs>
        <w:rPr>
          <w:rFonts w:eastAsiaTheme="minorEastAsia"/>
          <w:noProof/>
          <w:color w:val="auto"/>
          <w:lang w:eastAsia="pt-PT"/>
        </w:rPr>
      </w:pPr>
      <w:hyperlink r:id="rId21" w:anchor="_Toc499477207" w:history="1">
        <w:r w:rsidR="00CE31E6" w:rsidRPr="00850A8C">
          <w:rPr>
            <w:rStyle w:val="Hiperligao"/>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605C9E1C" w14:textId="2002FD11" w:rsidR="00CE31E6" w:rsidRDefault="00C63C45">
      <w:pPr>
        <w:pStyle w:val="ndicedeIlustraes"/>
        <w:tabs>
          <w:tab w:val="right" w:leader="dot" w:pos="9350"/>
        </w:tabs>
        <w:rPr>
          <w:rFonts w:eastAsiaTheme="minorEastAsia"/>
          <w:noProof/>
          <w:color w:val="auto"/>
          <w:lang w:eastAsia="pt-PT"/>
        </w:rPr>
      </w:pPr>
      <w:hyperlink r:id="rId22" w:anchor="_Toc499477208" w:history="1">
        <w:r w:rsidR="00CE31E6" w:rsidRPr="00850A8C">
          <w:rPr>
            <w:rStyle w:val="Hiperligao"/>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5C2A7B73" w14:textId="3E1E4813" w:rsidR="00CE31E6" w:rsidRDefault="00C63C45">
      <w:pPr>
        <w:pStyle w:val="ndicedeIlustraes"/>
        <w:tabs>
          <w:tab w:val="right" w:leader="dot" w:pos="9350"/>
        </w:tabs>
        <w:rPr>
          <w:rFonts w:eastAsiaTheme="minorEastAsia"/>
          <w:noProof/>
          <w:color w:val="auto"/>
          <w:lang w:eastAsia="pt-PT"/>
        </w:rPr>
      </w:pPr>
      <w:hyperlink r:id="rId23" w:anchor="_Toc499477209" w:history="1">
        <w:r w:rsidR="00CE31E6" w:rsidRPr="00850A8C">
          <w:rPr>
            <w:rStyle w:val="Hiperligao"/>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4CEDE77" w14:textId="2936971F" w:rsidR="00CE31E6" w:rsidRDefault="00C63C45">
      <w:pPr>
        <w:pStyle w:val="ndicedeIlustraes"/>
        <w:tabs>
          <w:tab w:val="right" w:leader="dot" w:pos="9350"/>
        </w:tabs>
        <w:rPr>
          <w:rFonts w:eastAsiaTheme="minorEastAsia"/>
          <w:noProof/>
          <w:color w:val="auto"/>
          <w:lang w:eastAsia="pt-PT"/>
        </w:rPr>
      </w:pPr>
      <w:hyperlink r:id="rId24" w:anchor="_Toc499477210" w:history="1">
        <w:r w:rsidR="00CE31E6" w:rsidRPr="00850A8C">
          <w:rPr>
            <w:rStyle w:val="Hiperligao"/>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F396673" w14:textId="17E00EA2" w:rsidR="00CE31E6" w:rsidRDefault="00C63C45">
      <w:pPr>
        <w:pStyle w:val="ndicedeIlustraes"/>
        <w:tabs>
          <w:tab w:val="right" w:leader="dot" w:pos="9350"/>
        </w:tabs>
        <w:rPr>
          <w:rFonts w:eastAsiaTheme="minorEastAsia"/>
          <w:noProof/>
          <w:color w:val="auto"/>
          <w:lang w:eastAsia="pt-PT"/>
        </w:rPr>
      </w:pPr>
      <w:hyperlink r:id="rId25" w:anchor="_Toc499477211" w:history="1">
        <w:r w:rsidR="00CE31E6" w:rsidRPr="00850A8C">
          <w:rPr>
            <w:rStyle w:val="Hiperligao"/>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081C4736" w14:textId="093ED53A" w:rsidR="00CE31E6" w:rsidRDefault="00C63C45">
      <w:pPr>
        <w:pStyle w:val="ndicedeIlustraes"/>
        <w:tabs>
          <w:tab w:val="right" w:leader="dot" w:pos="9350"/>
        </w:tabs>
        <w:rPr>
          <w:rFonts w:eastAsiaTheme="minorEastAsia"/>
          <w:noProof/>
          <w:color w:val="auto"/>
          <w:lang w:eastAsia="pt-PT"/>
        </w:rPr>
      </w:pPr>
      <w:hyperlink r:id="rId26" w:anchor="_Toc499477212" w:history="1">
        <w:r w:rsidR="00CE31E6" w:rsidRPr="00850A8C">
          <w:rPr>
            <w:rStyle w:val="Hiperligao"/>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3FE498CA" w14:textId="4397A96F" w:rsidR="00CE31E6" w:rsidRDefault="00C63C45">
      <w:pPr>
        <w:pStyle w:val="ndicedeIlustraes"/>
        <w:tabs>
          <w:tab w:val="right" w:leader="dot" w:pos="9350"/>
        </w:tabs>
        <w:rPr>
          <w:rFonts w:eastAsiaTheme="minorEastAsia"/>
          <w:noProof/>
          <w:color w:val="auto"/>
          <w:lang w:eastAsia="pt-PT"/>
        </w:rPr>
      </w:pPr>
      <w:hyperlink r:id="rId27" w:anchor="_Toc499477213" w:history="1">
        <w:r w:rsidR="00CE31E6" w:rsidRPr="00850A8C">
          <w:rPr>
            <w:rStyle w:val="Hiperligao"/>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FC663BC" w14:textId="7E7EC23A" w:rsidR="00CE31E6" w:rsidRDefault="00C63C45">
      <w:pPr>
        <w:pStyle w:val="ndicedeIlustraes"/>
        <w:tabs>
          <w:tab w:val="right" w:leader="dot" w:pos="9350"/>
        </w:tabs>
        <w:rPr>
          <w:rFonts w:eastAsiaTheme="minorEastAsia"/>
          <w:noProof/>
          <w:color w:val="auto"/>
          <w:lang w:eastAsia="pt-PT"/>
        </w:rPr>
      </w:pPr>
      <w:hyperlink r:id="rId28" w:anchor="_Toc499477214" w:history="1">
        <w:r w:rsidR="00CE31E6" w:rsidRPr="00850A8C">
          <w:rPr>
            <w:rStyle w:val="Hiperligao"/>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8ED01C8" w14:textId="6FB99E2D" w:rsidR="00CE31E6" w:rsidRDefault="00C63C45">
      <w:pPr>
        <w:pStyle w:val="ndicedeIlustraes"/>
        <w:tabs>
          <w:tab w:val="right" w:leader="dot" w:pos="9350"/>
        </w:tabs>
        <w:rPr>
          <w:rFonts w:eastAsiaTheme="minorEastAsia"/>
          <w:noProof/>
          <w:color w:val="auto"/>
          <w:lang w:eastAsia="pt-PT"/>
        </w:rPr>
      </w:pPr>
      <w:hyperlink r:id="rId29" w:anchor="_Toc499477215" w:history="1">
        <w:r w:rsidR="00CE31E6" w:rsidRPr="00850A8C">
          <w:rPr>
            <w:rStyle w:val="Hiperligao"/>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776A315E" w14:textId="39CC8683" w:rsidR="00CE31E6" w:rsidRDefault="00C63C45">
      <w:pPr>
        <w:pStyle w:val="ndicedeIlustraes"/>
        <w:tabs>
          <w:tab w:val="right" w:leader="dot" w:pos="9350"/>
        </w:tabs>
        <w:rPr>
          <w:rFonts w:eastAsiaTheme="minorEastAsia"/>
          <w:noProof/>
          <w:color w:val="auto"/>
          <w:lang w:eastAsia="pt-PT"/>
        </w:rPr>
      </w:pPr>
      <w:hyperlink r:id="rId30" w:anchor="_Toc499477216" w:history="1">
        <w:r w:rsidR="00CE31E6" w:rsidRPr="00850A8C">
          <w:rPr>
            <w:rStyle w:val="Hiperligao"/>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3FF4C993" w14:textId="6D3D5749" w:rsidR="00CE31E6" w:rsidRDefault="00C63C45">
      <w:pPr>
        <w:pStyle w:val="ndicedeIlustraes"/>
        <w:tabs>
          <w:tab w:val="right" w:leader="dot" w:pos="9350"/>
        </w:tabs>
        <w:rPr>
          <w:rFonts w:eastAsiaTheme="minorEastAsia"/>
          <w:noProof/>
          <w:color w:val="auto"/>
          <w:lang w:eastAsia="pt-PT"/>
        </w:rPr>
      </w:pPr>
      <w:hyperlink r:id="rId31" w:anchor="_Toc499477217" w:history="1">
        <w:r w:rsidR="00CE31E6" w:rsidRPr="00850A8C">
          <w:rPr>
            <w:rStyle w:val="Hiperligao"/>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2CE5F1EF" w14:textId="2571D447" w:rsidR="00CE31E6" w:rsidRDefault="00C63C45">
      <w:pPr>
        <w:pStyle w:val="ndicedeIlustraes"/>
        <w:tabs>
          <w:tab w:val="right" w:leader="dot" w:pos="9350"/>
        </w:tabs>
        <w:rPr>
          <w:rFonts w:eastAsiaTheme="minorEastAsia"/>
          <w:noProof/>
          <w:color w:val="auto"/>
          <w:lang w:eastAsia="pt-PT"/>
        </w:rPr>
      </w:pPr>
      <w:hyperlink r:id="rId32" w:anchor="_Toc499477218" w:history="1">
        <w:r w:rsidR="00CE31E6" w:rsidRPr="00850A8C">
          <w:rPr>
            <w:rStyle w:val="Hiperligao"/>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0C7F1606" w14:textId="74A2DF4C" w:rsidR="00CE31E6" w:rsidRDefault="00C63C45">
      <w:pPr>
        <w:pStyle w:val="ndicedeIlustraes"/>
        <w:tabs>
          <w:tab w:val="right" w:leader="dot" w:pos="9350"/>
        </w:tabs>
        <w:rPr>
          <w:rFonts w:eastAsiaTheme="minorEastAsia"/>
          <w:noProof/>
          <w:color w:val="auto"/>
          <w:lang w:eastAsia="pt-PT"/>
        </w:rPr>
      </w:pPr>
      <w:hyperlink r:id="rId33" w:anchor="_Toc499477219" w:history="1">
        <w:r w:rsidR="00CE31E6" w:rsidRPr="00850A8C">
          <w:rPr>
            <w:rStyle w:val="Hiperligao"/>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CE31E6">
          <w:rPr>
            <w:noProof/>
            <w:webHidden/>
          </w:rPr>
          <w:t>18</w:t>
        </w:r>
        <w:r w:rsidR="00CE31E6">
          <w:rPr>
            <w:noProof/>
            <w:webHidden/>
          </w:rPr>
          <w:fldChar w:fldCharType="end"/>
        </w:r>
      </w:hyperlink>
    </w:p>
    <w:p w14:paraId="027CA080" w14:textId="7AD686B0" w:rsidR="00CE31E6" w:rsidRDefault="00C63C45">
      <w:pPr>
        <w:pStyle w:val="ndicedeIlustraes"/>
        <w:tabs>
          <w:tab w:val="right" w:leader="dot" w:pos="9350"/>
        </w:tabs>
        <w:rPr>
          <w:rFonts w:eastAsiaTheme="minorEastAsia"/>
          <w:noProof/>
          <w:color w:val="auto"/>
          <w:lang w:eastAsia="pt-PT"/>
        </w:rPr>
      </w:pPr>
      <w:hyperlink r:id="rId34" w:anchor="_Toc499477220" w:history="1">
        <w:r w:rsidR="00CE31E6" w:rsidRPr="00850A8C">
          <w:rPr>
            <w:rStyle w:val="Hiperligao"/>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2260A72" w14:textId="66442C26" w:rsidR="00CE31E6" w:rsidRDefault="00C63C45">
      <w:pPr>
        <w:pStyle w:val="ndicedeIlustraes"/>
        <w:tabs>
          <w:tab w:val="right" w:leader="dot" w:pos="9350"/>
        </w:tabs>
        <w:rPr>
          <w:rFonts w:eastAsiaTheme="minorEastAsia"/>
          <w:noProof/>
          <w:color w:val="auto"/>
          <w:lang w:eastAsia="pt-PT"/>
        </w:rPr>
      </w:pPr>
      <w:hyperlink r:id="rId35" w:anchor="_Toc499477221" w:history="1">
        <w:r w:rsidR="00CE31E6" w:rsidRPr="00850A8C">
          <w:rPr>
            <w:rStyle w:val="Hiperligao"/>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86B76E2" w14:textId="56019587" w:rsidR="00CE31E6" w:rsidRDefault="00C63C45">
      <w:pPr>
        <w:pStyle w:val="ndicedeIlustraes"/>
        <w:tabs>
          <w:tab w:val="right" w:leader="dot" w:pos="9350"/>
        </w:tabs>
        <w:rPr>
          <w:rFonts w:eastAsiaTheme="minorEastAsia"/>
          <w:noProof/>
          <w:color w:val="auto"/>
          <w:lang w:eastAsia="pt-PT"/>
        </w:rPr>
      </w:pPr>
      <w:hyperlink r:id="rId36" w:anchor="_Toc499477222" w:history="1">
        <w:r w:rsidR="00CE31E6" w:rsidRPr="00850A8C">
          <w:rPr>
            <w:rStyle w:val="Hiperligao"/>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1DBC80CF" w14:textId="21A7D482" w:rsidR="00CE31E6" w:rsidRDefault="00C63C45">
      <w:pPr>
        <w:pStyle w:val="ndicedeIlustraes"/>
        <w:tabs>
          <w:tab w:val="right" w:leader="dot" w:pos="9350"/>
        </w:tabs>
        <w:rPr>
          <w:rFonts w:eastAsiaTheme="minorEastAsia"/>
          <w:noProof/>
          <w:color w:val="auto"/>
          <w:lang w:eastAsia="pt-PT"/>
        </w:rPr>
      </w:pPr>
      <w:hyperlink r:id="rId37" w:anchor="_Toc499477223" w:history="1">
        <w:r w:rsidR="00CE31E6" w:rsidRPr="00850A8C">
          <w:rPr>
            <w:rStyle w:val="Hiperligao"/>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63A646B4" w14:textId="2210AA3E" w:rsidR="00CE31E6" w:rsidRDefault="00C63C45">
      <w:pPr>
        <w:pStyle w:val="ndicedeIlustraes"/>
        <w:tabs>
          <w:tab w:val="right" w:leader="dot" w:pos="9350"/>
        </w:tabs>
        <w:rPr>
          <w:rFonts w:eastAsiaTheme="minorEastAsia"/>
          <w:noProof/>
          <w:color w:val="auto"/>
          <w:lang w:eastAsia="pt-PT"/>
        </w:rPr>
      </w:pPr>
      <w:hyperlink r:id="rId38" w:anchor="_Toc499477224" w:history="1">
        <w:r w:rsidR="00CE31E6" w:rsidRPr="00850A8C">
          <w:rPr>
            <w:rStyle w:val="Hiperligao"/>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7CF35648" w14:textId="78163CC0" w:rsidR="00CE31E6" w:rsidRDefault="00C63C45">
      <w:pPr>
        <w:pStyle w:val="ndicedeIlustraes"/>
        <w:tabs>
          <w:tab w:val="right" w:leader="dot" w:pos="9350"/>
        </w:tabs>
        <w:rPr>
          <w:rFonts w:eastAsiaTheme="minorEastAsia"/>
          <w:noProof/>
          <w:color w:val="auto"/>
          <w:lang w:eastAsia="pt-PT"/>
        </w:rPr>
      </w:pPr>
      <w:hyperlink r:id="rId39" w:anchor="_Toc499477225" w:history="1">
        <w:r w:rsidR="00CE31E6" w:rsidRPr="00850A8C">
          <w:rPr>
            <w:rStyle w:val="Hiperligao"/>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1E4201C4" w14:textId="51A16517" w:rsidR="00CE31E6" w:rsidRDefault="00C63C45">
      <w:pPr>
        <w:pStyle w:val="ndicedeIlustraes"/>
        <w:tabs>
          <w:tab w:val="right" w:leader="dot" w:pos="9350"/>
        </w:tabs>
        <w:rPr>
          <w:rFonts w:eastAsiaTheme="minorEastAsia"/>
          <w:noProof/>
          <w:color w:val="auto"/>
          <w:lang w:eastAsia="pt-PT"/>
        </w:rPr>
      </w:pPr>
      <w:hyperlink r:id="rId40" w:anchor="_Toc499477226" w:history="1">
        <w:r w:rsidR="00CE31E6" w:rsidRPr="00850A8C">
          <w:rPr>
            <w:rStyle w:val="Hiperligao"/>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654A8E8C" w14:textId="5A966CA5" w:rsidR="00CE31E6" w:rsidRDefault="00C63C45">
      <w:pPr>
        <w:pStyle w:val="ndicedeIlustraes"/>
        <w:tabs>
          <w:tab w:val="right" w:leader="dot" w:pos="9350"/>
        </w:tabs>
        <w:rPr>
          <w:rFonts w:eastAsiaTheme="minorEastAsia"/>
          <w:noProof/>
          <w:color w:val="auto"/>
          <w:lang w:eastAsia="pt-PT"/>
        </w:rPr>
      </w:pPr>
      <w:hyperlink r:id="rId41" w:anchor="_Toc499477227" w:history="1">
        <w:r w:rsidR="00CE31E6" w:rsidRPr="00850A8C">
          <w:rPr>
            <w:rStyle w:val="Hiperligao"/>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784B8299" w14:textId="164849CF" w:rsidR="00CE31E6" w:rsidRDefault="00C63C45">
      <w:pPr>
        <w:pStyle w:val="ndicedeIlustraes"/>
        <w:tabs>
          <w:tab w:val="right" w:leader="dot" w:pos="9350"/>
        </w:tabs>
        <w:rPr>
          <w:rFonts w:eastAsiaTheme="minorEastAsia"/>
          <w:noProof/>
          <w:color w:val="auto"/>
          <w:lang w:eastAsia="pt-PT"/>
        </w:rPr>
      </w:pPr>
      <w:hyperlink r:id="rId42" w:anchor="_Toc499477228" w:history="1">
        <w:r w:rsidR="00CE31E6" w:rsidRPr="00850A8C">
          <w:rPr>
            <w:rStyle w:val="Hiperligao"/>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3DE1D73" w14:textId="2758BB3B" w:rsidR="00CE31E6" w:rsidRDefault="00C63C45">
      <w:pPr>
        <w:pStyle w:val="ndicedeIlustraes"/>
        <w:tabs>
          <w:tab w:val="right" w:leader="dot" w:pos="9350"/>
        </w:tabs>
        <w:rPr>
          <w:rFonts w:eastAsiaTheme="minorEastAsia"/>
          <w:noProof/>
          <w:color w:val="auto"/>
          <w:lang w:eastAsia="pt-PT"/>
        </w:rPr>
      </w:pPr>
      <w:hyperlink r:id="rId43" w:anchor="_Toc499477229" w:history="1">
        <w:r w:rsidR="00CE31E6" w:rsidRPr="00850A8C">
          <w:rPr>
            <w:rStyle w:val="Hiperligao"/>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7B1C6D9C" w14:textId="50EC7144" w:rsidR="00CE31E6" w:rsidRDefault="00C63C45">
      <w:pPr>
        <w:pStyle w:val="ndicedeIlustraes"/>
        <w:tabs>
          <w:tab w:val="right" w:leader="dot" w:pos="9350"/>
        </w:tabs>
        <w:rPr>
          <w:rFonts w:eastAsiaTheme="minorEastAsia"/>
          <w:noProof/>
          <w:color w:val="auto"/>
          <w:lang w:eastAsia="pt-PT"/>
        </w:rPr>
      </w:pPr>
      <w:hyperlink r:id="rId44" w:anchor="_Toc499477230" w:history="1">
        <w:r w:rsidR="00CE31E6" w:rsidRPr="00850A8C">
          <w:rPr>
            <w:rStyle w:val="Hiperligao"/>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CA5F9A7" w14:textId="65AF1AB0" w:rsidR="00CE31E6" w:rsidRDefault="00C63C45">
      <w:pPr>
        <w:pStyle w:val="ndicedeIlustraes"/>
        <w:tabs>
          <w:tab w:val="right" w:leader="dot" w:pos="9350"/>
        </w:tabs>
        <w:rPr>
          <w:rFonts w:eastAsiaTheme="minorEastAsia"/>
          <w:noProof/>
          <w:color w:val="auto"/>
          <w:lang w:eastAsia="pt-PT"/>
        </w:rPr>
      </w:pPr>
      <w:hyperlink r:id="rId45" w:anchor="_Toc499477231" w:history="1">
        <w:r w:rsidR="00CE31E6" w:rsidRPr="00850A8C">
          <w:rPr>
            <w:rStyle w:val="Hiperligao"/>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667386F" w14:textId="6557FC9C" w:rsidR="00CE31E6" w:rsidRDefault="00C63C45">
      <w:pPr>
        <w:pStyle w:val="ndicedeIlustraes"/>
        <w:tabs>
          <w:tab w:val="right" w:leader="dot" w:pos="9350"/>
        </w:tabs>
        <w:rPr>
          <w:rFonts w:eastAsiaTheme="minorEastAsia"/>
          <w:noProof/>
          <w:color w:val="auto"/>
          <w:lang w:eastAsia="pt-PT"/>
        </w:rPr>
      </w:pPr>
      <w:hyperlink r:id="rId46" w:anchor="_Toc499477232" w:history="1">
        <w:r w:rsidR="00CE31E6" w:rsidRPr="00850A8C">
          <w:rPr>
            <w:rStyle w:val="Hiperligao"/>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0ECE013" w14:textId="4B50883E" w:rsidR="00CE31E6" w:rsidRDefault="00C63C45">
      <w:pPr>
        <w:pStyle w:val="ndicedeIlustraes"/>
        <w:tabs>
          <w:tab w:val="right" w:leader="dot" w:pos="9350"/>
        </w:tabs>
        <w:rPr>
          <w:rFonts w:eastAsiaTheme="minorEastAsia"/>
          <w:noProof/>
          <w:color w:val="auto"/>
          <w:lang w:eastAsia="pt-PT"/>
        </w:rPr>
      </w:pPr>
      <w:hyperlink r:id="rId47" w:anchor="_Toc499477233" w:history="1">
        <w:r w:rsidR="00CE31E6" w:rsidRPr="00850A8C">
          <w:rPr>
            <w:rStyle w:val="Hiperligao"/>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2A5D2C5E" w14:textId="6411050B" w:rsidR="00CE31E6" w:rsidRDefault="00C63C45">
      <w:pPr>
        <w:pStyle w:val="ndicedeIlustraes"/>
        <w:tabs>
          <w:tab w:val="right" w:leader="dot" w:pos="9350"/>
        </w:tabs>
        <w:rPr>
          <w:rFonts w:eastAsiaTheme="minorEastAsia"/>
          <w:noProof/>
          <w:color w:val="auto"/>
          <w:lang w:eastAsia="pt-PT"/>
        </w:rPr>
      </w:pPr>
      <w:hyperlink r:id="rId48" w:anchor="_Toc499477234" w:history="1">
        <w:r w:rsidR="00CE31E6" w:rsidRPr="00850A8C">
          <w:rPr>
            <w:rStyle w:val="Hiperligao"/>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537BE877" w14:textId="44BD1FD6" w:rsidR="00CE31E6" w:rsidRDefault="00C63C45">
      <w:pPr>
        <w:pStyle w:val="ndicedeIlustraes"/>
        <w:tabs>
          <w:tab w:val="right" w:leader="dot" w:pos="9350"/>
        </w:tabs>
        <w:rPr>
          <w:rFonts w:eastAsiaTheme="minorEastAsia"/>
          <w:noProof/>
          <w:color w:val="auto"/>
          <w:lang w:eastAsia="pt-PT"/>
        </w:rPr>
      </w:pPr>
      <w:hyperlink r:id="rId49" w:anchor="_Toc499477235" w:history="1">
        <w:r w:rsidR="00CE31E6" w:rsidRPr="00850A8C">
          <w:rPr>
            <w:rStyle w:val="Hiperligao"/>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539200A9" w14:textId="7F4D61C4" w:rsidR="00CE31E6" w:rsidRDefault="00C63C45">
      <w:pPr>
        <w:pStyle w:val="ndicedeIlustraes"/>
        <w:tabs>
          <w:tab w:val="right" w:leader="dot" w:pos="9350"/>
        </w:tabs>
        <w:rPr>
          <w:rFonts w:eastAsiaTheme="minorEastAsia"/>
          <w:noProof/>
          <w:color w:val="auto"/>
          <w:lang w:eastAsia="pt-PT"/>
        </w:rPr>
      </w:pPr>
      <w:hyperlink r:id="rId50" w:anchor="_Toc499477236" w:history="1">
        <w:r w:rsidR="00CE31E6" w:rsidRPr="00850A8C">
          <w:rPr>
            <w:rStyle w:val="Hiperligao"/>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23302EA9" w14:textId="6DF9C18A" w:rsidR="00CE31E6" w:rsidRDefault="00C63C45">
      <w:pPr>
        <w:pStyle w:val="ndicedeIlustraes"/>
        <w:tabs>
          <w:tab w:val="right" w:leader="dot" w:pos="9350"/>
        </w:tabs>
        <w:rPr>
          <w:rFonts w:eastAsiaTheme="minorEastAsia"/>
          <w:noProof/>
          <w:color w:val="auto"/>
          <w:lang w:eastAsia="pt-PT"/>
        </w:rPr>
      </w:pPr>
      <w:hyperlink r:id="rId51" w:anchor="_Toc499477237" w:history="1">
        <w:r w:rsidR="00CE31E6" w:rsidRPr="00850A8C">
          <w:rPr>
            <w:rStyle w:val="Hiperligao"/>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CE31E6">
          <w:rPr>
            <w:noProof/>
            <w:webHidden/>
          </w:rPr>
          <w:t>27</w:t>
        </w:r>
        <w:r w:rsidR="00CE31E6">
          <w:rPr>
            <w:noProof/>
            <w:webHidden/>
          </w:rPr>
          <w:fldChar w:fldCharType="end"/>
        </w:r>
      </w:hyperlink>
    </w:p>
    <w:p w14:paraId="0A7AC604" w14:textId="3DC2A252" w:rsidR="00CE31E6" w:rsidRDefault="00C63C45">
      <w:pPr>
        <w:pStyle w:val="ndicedeIlustraes"/>
        <w:tabs>
          <w:tab w:val="right" w:leader="dot" w:pos="9350"/>
        </w:tabs>
        <w:rPr>
          <w:rFonts w:eastAsiaTheme="minorEastAsia"/>
          <w:noProof/>
          <w:color w:val="auto"/>
          <w:lang w:eastAsia="pt-PT"/>
        </w:rPr>
      </w:pPr>
      <w:hyperlink r:id="rId52" w:anchor="_Toc499477238" w:history="1">
        <w:r w:rsidR="00CE31E6" w:rsidRPr="00850A8C">
          <w:rPr>
            <w:rStyle w:val="Hiperligao"/>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30B38E8" w14:textId="7FDC7871" w:rsidR="00CE31E6" w:rsidRDefault="00C63C45">
      <w:pPr>
        <w:pStyle w:val="ndicedeIlustraes"/>
        <w:tabs>
          <w:tab w:val="right" w:leader="dot" w:pos="9350"/>
        </w:tabs>
        <w:rPr>
          <w:rFonts w:eastAsiaTheme="minorEastAsia"/>
          <w:noProof/>
          <w:color w:val="auto"/>
          <w:lang w:eastAsia="pt-PT"/>
        </w:rPr>
      </w:pPr>
      <w:hyperlink r:id="rId53" w:anchor="_Toc499477239" w:history="1">
        <w:r w:rsidR="00CE31E6" w:rsidRPr="00850A8C">
          <w:rPr>
            <w:rStyle w:val="Hiperligao"/>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0092F1A1" w14:textId="73A155CB" w:rsidR="00CE31E6" w:rsidRDefault="00C63C45">
      <w:pPr>
        <w:pStyle w:val="ndicedeIlustraes"/>
        <w:tabs>
          <w:tab w:val="right" w:leader="dot" w:pos="9350"/>
        </w:tabs>
        <w:rPr>
          <w:rFonts w:eastAsiaTheme="minorEastAsia"/>
          <w:noProof/>
          <w:color w:val="auto"/>
          <w:lang w:eastAsia="pt-PT"/>
        </w:rPr>
      </w:pPr>
      <w:hyperlink r:id="rId54" w:anchor="_Toc499477240" w:history="1">
        <w:r w:rsidR="00CE31E6" w:rsidRPr="00850A8C">
          <w:rPr>
            <w:rStyle w:val="Hiperligao"/>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04C5CB2" w14:textId="2EF45EAC" w:rsidR="00CE31E6" w:rsidRDefault="00C63C45">
      <w:pPr>
        <w:pStyle w:val="ndicedeIlustraes"/>
        <w:tabs>
          <w:tab w:val="right" w:leader="dot" w:pos="9350"/>
        </w:tabs>
        <w:rPr>
          <w:rFonts w:eastAsiaTheme="minorEastAsia"/>
          <w:noProof/>
          <w:color w:val="auto"/>
          <w:lang w:eastAsia="pt-PT"/>
        </w:rPr>
      </w:pPr>
      <w:hyperlink r:id="rId55" w:anchor="_Toc499477241" w:history="1">
        <w:r w:rsidR="00CE31E6" w:rsidRPr="00850A8C">
          <w:rPr>
            <w:rStyle w:val="Hiperligao"/>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2C8CDCC7" w14:textId="75ECCAA1" w:rsidR="00CE31E6" w:rsidRDefault="00C63C45">
      <w:pPr>
        <w:pStyle w:val="ndicedeIlustraes"/>
        <w:tabs>
          <w:tab w:val="right" w:leader="dot" w:pos="9350"/>
        </w:tabs>
        <w:rPr>
          <w:rFonts w:eastAsiaTheme="minorEastAsia"/>
          <w:noProof/>
          <w:color w:val="auto"/>
          <w:lang w:eastAsia="pt-PT"/>
        </w:rPr>
      </w:pPr>
      <w:hyperlink r:id="rId56" w:anchor="_Toc499477242" w:history="1">
        <w:r w:rsidR="00CE31E6" w:rsidRPr="00850A8C">
          <w:rPr>
            <w:rStyle w:val="Hiperligao"/>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32FE818B" w14:textId="19F2876C" w:rsidR="00CE31E6" w:rsidRDefault="00C63C45">
      <w:pPr>
        <w:pStyle w:val="ndicedeIlustraes"/>
        <w:tabs>
          <w:tab w:val="right" w:leader="dot" w:pos="9350"/>
        </w:tabs>
        <w:rPr>
          <w:rFonts w:eastAsiaTheme="minorEastAsia"/>
          <w:noProof/>
          <w:color w:val="auto"/>
          <w:lang w:eastAsia="pt-PT"/>
        </w:rPr>
      </w:pPr>
      <w:hyperlink r:id="rId57" w:anchor="_Toc499477243" w:history="1">
        <w:r w:rsidR="00CE31E6" w:rsidRPr="00850A8C">
          <w:rPr>
            <w:rStyle w:val="Hiperligao"/>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68BC7903" w14:textId="2DDFDB19" w:rsidR="00CE31E6" w:rsidRDefault="00C63C45">
      <w:pPr>
        <w:pStyle w:val="ndicedeIlustraes"/>
        <w:tabs>
          <w:tab w:val="right" w:leader="dot" w:pos="9350"/>
        </w:tabs>
        <w:rPr>
          <w:rFonts w:eastAsiaTheme="minorEastAsia"/>
          <w:noProof/>
          <w:color w:val="auto"/>
          <w:lang w:eastAsia="pt-PT"/>
        </w:rPr>
      </w:pPr>
      <w:hyperlink r:id="rId58" w:anchor="_Toc499477244" w:history="1">
        <w:r w:rsidR="00CE31E6" w:rsidRPr="00850A8C">
          <w:rPr>
            <w:rStyle w:val="Hiperligao"/>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115AF86A" w14:textId="40739BAA" w:rsidR="002F2EBF" w:rsidRDefault="002F2EBF" w:rsidP="00F60E15">
      <w:r>
        <w:fldChar w:fldCharType="end"/>
      </w:r>
    </w:p>
    <w:p w14:paraId="2E279509" w14:textId="2A06CBF7" w:rsidR="00B11020" w:rsidRDefault="00B11020" w:rsidP="00F60E15"/>
    <w:p w14:paraId="61CB7A1A" w14:textId="74ED1CD9" w:rsidR="00B11020" w:rsidRDefault="00B11020" w:rsidP="00F60E15"/>
    <w:p w14:paraId="477894B6" w14:textId="12F563A7" w:rsidR="00B11020" w:rsidRDefault="00B11020" w:rsidP="00F60E15"/>
    <w:p w14:paraId="6AFCAE5E" w14:textId="5EBA351D" w:rsidR="00B11020" w:rsidRDefault="00B11020" w:rsidP="00F60E15"/>
    <w:p w14:paraId="28947D91" w14:textId="22B628EB" w:rsidR="00B11020" w:rsidRDefault="00B11020" w:rsidP="00F60E15"/>
    <w:p w14:paraId="414C92D7" w14:textId="7EF93D8E" w:rsidR="00B11020" w:rsidRDefault="00B11020" w:rsidP="00F60E15"/>
    <w:p w14:paraId="3ABB79DB" w14:textId="68B4E5B9" w:rsidR="00B11020" w:rsidRDefault="00B11020" w:rsidP="00F60E15"/>
    <w:p w14:paraId="7EDDE696" w14:textId="670799AA" w:rsidR="00B11020" w:rsidRDefault="00B11020" w:rsidP="00F60E15"/>
    <w:p w14:paraId="299F0D63" w14:textId="2EAB1C9A" w:rsidR="00B11020" w:rsidRDefault="00B11020" w:rsidP="00F60E15"/>
    <w:p w14:paraId="757510F1" w14:textId="77777777" w:rsidR="00B11020" w:rsidRPr="001E78E6" w:rsidRDefault="00B11020" w:rsidP="00F60E15"/>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0" w:name="_Toc496456791"/>
      <w:bookmarkStart w:id="51" w:name="_Toc498863701"/>
      <w:bookmarkStart w:id="52" w:name="_Toc498866726"/>
      <w:bookmarkStart w:id="53" w:name="_Toc498867760"/>
      <w:bookmarkStart w:id="54" w:name="_Toc498867792"/>
      <w:bookmarkStart w:id="55" w:name="_Toc498868662"/>
      <w:bookmarkStart w:id="56" w:name="_Toc499477090"/>
      <w:bookmarkStart w:id="57" w:name="_Toc500183015"/>
      <w:r w:rsidRPr="0070306E">
        <w:rPr>
          <w:b/>
          <w:color w:val="D6615C" w:themeColor="accent1"/>
          <w:sz w:val="26"/>
          <w:szCs w:val="26"/>
        </w:rPr>
        <w:t>Índice de Tabelas</w:t>
      </w:r>
      <w:bookmarkEnd w:id="50"/>
      <w:bookmarkEnd w:id="51"/>
      <w:bookmarkEnd w:id="52"/>
      <w:bookmarkEnd w:id="53"/>
      <w:bookmarkEnd w:id="54"/>
      <w:bookmarkEnd w:id="55"/>
      <w:bookmarkEnd w:id="56"/>
      <w:bookmarkEnd w:id="57"/>
    </w:p>
    <w:p w14:paraId="429C7EB2" w14:textId="77777777" w:rsidR="00EB4D65" w:rsidRDefault="00EB4D65" w:rsidP="00EB4D65"/>
    <w:p w14:paraId="6C2C208D" w14:textId="28F9E07B" w:rsidR="00CE31E6" w:rsidRDefault="00EB4D65">
      <w:pPr>
        <w:pStyle w:val="ndicedeIlustra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CE31E6">
        <w:rPr>
          <w:noProof/>
        </w:rPr>
        <w:t>5</w:t>
      </w:r>
      <w:r w:rsidR="00CE31E6">
        <w:rPr>
          <w:noProof/>
        </w:rPr>
        <w:fldChar w:fldCharType="end"/>
      </w:r>
    </w:p>
    <w:p w14:paraId="73E9AC98" w14:textId="49A63AB6" w:rsidR="00CE31E6" w:rsidRDefault="00CE31E6">
      <w:pPr>
        <w:pStyle w:val="ndicedeIlustra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Pr>
          <w:noProof/>
        </w:rPr>
        <w:t>31</w:t>
      </w:r>
      <w:r>
        <w:rPr>
          <w:noProof/>
        </w:rPr>
        <w:fldChar w:fldCharType="end"/>
      </w:r>
    </w:p>
    <w:p w14:paraId="668F284C" w14:textId="6C3DD366" w:rsidR="00CE31E6" w:rsidRDefault="00CE31E6">
      <w:pPr>
        <w:pStyle w:val="ndicedeIlustra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Pr>
          <w:noProof/>
        </w:rPr>
        <w:t>32</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Cabealho1"/>
      </w:pPr>
      <w:bookmarkStart w:id="58" w:name="_Toc500183016"/>
      <w:r>
        <w:lastRenderedPageBreak/>
        <w:t>Introdução</w:t>
      </w:r>
      <w:bookmarkEnd w:id="58"/>
    </w:p>
    <w:p w14:paraId="2A58BC27" w14:textId="753DA84C" w:rsidR="005259B1" w:rsidRDefault="00364586" w:rsidP="00385D9E">
      <w:pPr>
        <w:pStyle w:val="Cabealho1"/>
        <w:numPr>
          <w:ilvl w:val="1"/>
          <w:numId w:val="3"/>
        </w:numPr>
      </w:pPr>
      <w:bookmarkStart w:id="59" w:name="_Toc500183017"/>
      <w:r>
        <w:t>Propósito</w:t>
      </w:r>
      <w:bookmarkEnd w:id="59"/>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ósito descrever os processos inerentes à implementação de alguns requisitos definidos para a aplicação de software - iGAM.</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Cabealho2"/>
        <w:numPr>
          <w:ilvl w:val="1"/>
          <w:numId w:val="3"/>
        </w:numPr>
      </w:pPr>
      <w:bookmarkStart w:id="60" w:name="_Toc500183018"/>
      <w:r>
        <w:t>Scope do p</w:t>
      </w:r>
      <w:r w:rsidR="00364586">
        <w:t>roduto</w:t>
      </w:r>
      <w:bookmarkEnd w:id="60"/>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Cabealho2"/>
        <w:numPr>
          <w:ilvl w:val="1"/>
          <w:numId w:val="3"/>
        </w:numPr>
      </w:pPr>
      <w:bookmarkStart w:id="61" w:name="_Toc500183019"/>
      <w:r>
        <w:t xml:space="preserve">Funcionalidades </w:t>
      </w:r>
      <w:r w:rsidR="00387F31">
        <w:t>propostas</w:t>
      </w:r>
      <w:bookmarkEnd w:id="61"/>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software iGAM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Legenda"/>
        <w:keepNext/>
        <w:jc w:val="center"/>
      </w:pPr>
      <w:bookmarkStart w:id="62" w:name="_Toc499477245"/>
      <w:r>
        <w:t xml:space="preserve">Tabela </w:t>
      </w:r>
      <w:r>
        <w:fldChar w:fldCharType="begin"/>
      </w:r>
      <w:r>
        <w:instrText xml:space="preserve"> SEQ Tabela \* ARABIC </w:instrText>
      </w:r>
      <w:r>
        <w:fldChar w:fldCharType="separate"/>
      </w:r>
      <w:r w:rsidR="00AA1654">
        <w:rPr>
          <w:noProof/>
        </w:rPr>
        <w:t>1</w:t>
      </w:r>
      <w:r>
        <w:fldChar w:fldCharType="end"/>
      </w:r>
      <w:r>
        <w:t xml:space="preserve"> - Funcionalidades </w:t>
      </w:r>
      <w:r w:rsidR="005E536C">
        <w:t>propostas</w:t>
      </w:r>
      <w:bookmarkEnd w:id="62"/>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proofErr w:type="spellStart"/>
            <w:r w:rsidRPr="00847B7E">
              <w:rPr>
                <w:rFonts w:asciiTheme="minorHAnsi" w:hAnsiTheme="minorHAnsi"/>
                <w:color w:val="auto"/>
              </w:rPr>
              <w:t>Lab</w:t>
            </w:r>
            <w:proofErr w:type="spellEnd"/>
            <w:r w:rsidRPr="00847B7E">
              <w:rPr>
                <w:rFonts w:asciiTheme="minorHAnsi" w:hAnsiTheme="minorHAnsi"/>
                <w:color w:val="auto"/>
              </w:rPr>
              <w:t>.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Cabealho1"/>
      </w:pPr>
      <w:bookmarkStart w:id="63" w:name="_Toc500183020"/>
      <w:r>
        <w:lastRenderedPageBreak/>
        <w:t>Decisões tomadas</w:t>
      </w:r>
      <w:bookmarkEnd w:id="63"/>
    </w:p>
    <w:p w14:paraId="4E669D70" w14:textId="20027B31" w:rsidR="00105A33" w:rsidRDefault="00105A33" w:rsidP="0087010C">
      <w:pPr>
        <w:jc w:val="both"/>
      </w:pPr>
      <w:r>
        <w:t xml:space="preserve">A nível de organização da equipa de desenvolvimento, optamos por utilizar a aplicação Slack como veículo de comunicação entre todos os elementos. O uso desta plataforma de comunicação permitiu-nos fazer chamadas de grupo, debater problemas, partilhar excertos de código e manter-nos informados sobre o estado de cada </w:t>
      </w:r>
      <w:r w:rsidRPr="00105A33">
        <w:rPr>
          <w:i/>
        </w:rPr>
        <w:t>issue</w:t>
      </w:r>
      <w:r>
        <w:t xml:space="preserve">, uma vez que foi adicionado um </w:t>
      </w:r>
      <w:r w:rsidRPr="0087010C">
        <w:rPr>
          <w:i/>
        </w:rPr>
        <w:t>plugin</w:t>
      </w:r>
      <w:r>
        <w:t xml:space="preserve"> de integração com o Bitbucket. Importa também referir que no Bitbucket, foi criado um </w:t>
      </w:r>
      <w:r w:rsidRPr="00105A33">
        <w:rPr>
          <w:i/>
        </w:rPr>
        <w:t>board</w:t>
      </w:r>
      <w:r>
        <w:t xml:space="preserve"> associado ao Trello, onde foram sendo adicionadas as tarefas a desenvolver ao longo desta iteração, organizadas por etapas. Deste modo, todos os elementos da equipa de desenvolvimento sabiam o estado de cada </w:t>
      </w:r>
      <w:r w:rsidRPr="00105A33">
        <w:rPr>
          <w:i/>
        </w:rPr>
        <w:t>issue</w:t>
      </w:r>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(Model View Controller)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Studio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r w:rsidRPr="00EF1DB1">
        <w:rPr>
          <w:i/>
        </w:rPr>
        <w:t>cloud</w:t>
      </w:r>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Jenkins. O processo foi então dividido em cinco etapas, desde a conexão ao projeto alojado no Bitbucket, passando pela </w:t>
      </w:r>
      <w:r w:rsidR="0087010C" w:rsidRPr="0087010C">
        <w:rPr>
          <w:i/>
        </w:rPr>
        <w:t>build</w:t>
      </w:r>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Cabealho1"/>
      </w:pPr>
      <w:bookmarkStart w:id="64" w:name="_Toc500183021"/>
      <w:r>
        <w:lastRenderedPageBreak/>
        <w:t>Artefactos</w:t>
      </w:r>
      <w:bookmarkEnd w:id="64"/>
    </w:p>
    <w:p w14:paraId="0C6F23EF" w14:textId="40635C9A" w:rsidR="00071C3C" w:rsidRDefault="00071C3C" w:rsidP="008D3D4B">
      <w:pPr>
        <w:pStyle w:val="Cabealho2"/>
      </w:pPr>
      <w:bookmarkStart w:id="65" w:name="_Toc500183022"/>
      <w:r>
        <w:t>Diagrama de contexto</w:t>
      </w:r>
      <w:bookmarkEnd w:id="65"/>
    </w:p>
    <w:p w14:paraId="2AE8F81A" w14:textId="1EE2EB94" w:rsidR="00946955" w:rsidRDefault="00946955" w:rsidP="00946955">
      <w:pPr>
        <w:ind w:left="0"/>
      </w:pPr>
      <w:r w:rsidRPr="00946955">
        <w:rPr>
          <w:noProof/>
          <w:lang w:eastAsia="pt-PT"/>
        </w:rPr>
        <w:drawing>
          <wp:anchor distT="0" distB="0" distL="114300" distR="114300" simplePos="0" relativeHeight="251623424" behindDoc="1" locked="0" layoutInCell="1" allowOverlap="1" wp14:anchorId="4941EA0E" wp14:editId="2DF56BCB">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lang w:eastAsia="pt-PT"/>
        </w:rPr>
        <mc:AlternateContent>
          <mc:Choice Requires="wps">
            <w:drawing>
              <wp:anchor distT="0" distB="0" distL="114300" distR="114300" simplePos="0" relativeHeight="251626496" behindDoc="1" locked="0" layoutInCell="1" allowOverlap="1" wp14:anchorId="49396451" wp14:editId="3B35160D">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C63C45" w:rsidRPr="00F40B20" w:rsidRDefault="00C63C45" w:rsidP="00946955">
                            <w:pPr>
                              <w:pStyle w:val="Legenda"/>
                              <w:jc w:val="center"/>
                              <w:rPr>
                                <w:noProof/>
                                <w:color w:val="404040" w:themeColor="text1" w:themeTint="BF"/>
                              </w:rPr>
                            </w:pPr>
                            <w:bookmarkStart w:id="66"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396451" id="_x0000_t202" coordsize="21600,21600" o:spt="202" path="m0,0l0,21600,21600,21600,21600,0xe">
                <v:stroke joinstyle="miter"/>
                <v:path gradientshapeok="t" o:connecttype="rect"/>
              </v:shapetype>
              <v:shape id="Text Box 1" o:spid="_x0000_s1027" type="#_x0000_t202" style="position:absolute;margin-left:42.6pt;margin-top:.35pt;width:378pt;height:1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" stroked="f">
                <v:textbox inset="0,0,0,0">
                  <w:txbxContent>
                    <w:p w14:paraId="0751BBED" w14:textId="0B943D7A" w:rsidR="00C63C45" w:rsidRPr="00F40B20" w:rsidRDefault="00C63C45" w:rsidP="00946955">
                      <w:pPr>
                        <w:pStyle w:val="Legenda"/>
                        <w:jc w:val="center"/>
                        <w:rPr>
                          <w:noProof/>
                          <w:color w:val="404040" w:themeColor="text1" w:themeTint="BF"/>
                        </w:rPr>
                      </w:pPr>
                      <w:bookmarkStart w:id="67"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7"/>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iGAM. Esta aplicação pode ser executada a partir de qualquer navegador de Internet e, com exceção dos Dadores, para usufruir das suas funcionalidades é necessário ser um utilizador registado no sistema. Por sua vez, a plataforma iGAM vai interagir com uma base de dados alojada na </w:t>
      </w:r>
      <w:r w:rsidR="00CF6722" w:rsidRPr="00CF6722">
        <w:rPr>
          <w:i/>
        </w:rPr>
        <w:t>cloud</w:t>
      </w:r>
      <w:r w:rsidR="00D82A89">
        <w:t xml:space="preserve">, para garantir a persistência de dados. Por fim, a plataforma iGAM recorre a uma </w:t>
      </w:r>
      <w:r w:rsidR="00D82A89" w:rsidRPr="00D82A89">
        <w:rPr>
          <w:i/>
        </w:rPr>
        <w:t>web</w:t>
      </w:r>
      <w:r w:rsidR="00D82A89">
        <w:t xml:space="preserve"> API, denominada iAnalysis, para onde são enviadas as amostras de sangue com o intuito de serem analisadas. Após a análise estar concluída, os resultados são devolvidos para a iGAM, que é responsável por os armazenar na base de dados referida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7E916D21" w:rsidR="00946955" w:rsidRPr="00946955" w:rsidRDefault="00873462" w:rsidP="00946955">
      <w:pPr>
        <w:ind w:left="0"/>
      </w:pPr>
      <w:proofErr w:type="gramStart"/>
      <w:r>
        <w:t>&lt;Melhorar</w:t>
      </w:r>
      <w:proofErr w:type="gramEnd"/>
      <w:r>
        <w:t>?&gt;</w:t>
      </w:r>
    </w:p>
    <w:p w14:paraId="742F9E43" w14:textId="07402082" w:rsidR="00E302B9" w:rsidRDefault="00290A0D" w:rsidP="00E302B9">
      <w:pPr>
        <w:pStyle w:val="Cabealho2"/>
      </w:pPr>
      <w:bookmarkStart w:id="68" w:name="_Toc500183023"/>
      <w:r>
        <w:rPr>
          <w:noProof/>
          <w:lang w:eastAsia="pt-PT"/>
        </w:rPr>
        <w:lastRenderedPageBreak/>
        <mc:AlternateContent>
          <mc:Choice Requires="wpg">
            <w:drawing>
              <wp:anchor distT="0" distB="0" distL="114300" distR="114300" simplePos="0" relativeHeight="251629568" behindDoc="0" locked="0" layoutInCell="1" allowOverlap="1" wp14:anchorId="03C92464" wp14:editId="7E9BB940">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C63C45" w:rsidRPr="00544178" w:rsidRDefault="00C63C45" w:rsidP="00946955">
                              <w:pPr>
                                <w:pStyle w:val="Legenda"/>
                                <w:jc w:val="center"/>
                                <w:rPr>
                                  <w:b/>
                                  <w:bCs/>
                                  <w:noProof/>
                                  <w:color w:val="D6615C" w:themeColor="accent1"/>
                                  <w:sz w:val="28"/>
                                  <w:szCs w:val="28"/>
                                </w:rPr>
                              </w:pPr>
                              <w:bookmarkStart w:id="69"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C92464" id="Grupo 14" o:spid="_x0000_s1028" style="position:absolute;left:0;text-align:left;margin-left:0;margin-top:33pt;width:571.9pt;height:287.3pt;z-index:251629568;mso-position-horizontal:center;mso-position-horizontal-relative:margin" coordsize="7263130,36487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alt="C:\Users\Altran\Desktop\pasted_image_at_2017_11_25_03_40_pm.png" style="position:absolute;width:7231380;height:3491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z&#10;a1bDAAAA2gAAAA8AAABkcnMvZG93bnJldi54bWxEj0uLwkAQhO+C/2FowZtOVnwRHUUURRbB58Vb&#10;k+lNgpmemBk1++93FgSPRVV9RU3ntSnEkyqXW1bw1Y1AECdW55wquJzXnTEI55E1FpZJwS85mM+a&#10;jSnG2r74SM+TT0WAsItRQeZ9GUvpkowMuq4tiYP3YyuDPsgqlbrCV4CbQvaiaCgN5hwWMixpmVFy&#10;Oz2MglG67x9Wq+/efbMbjuzjNqb7NVGq3aoXExCeav8Jv9tbrWAA/1fCDZCz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NrVsMAAADaAAAADwAAAAAAAAAAAAAAAACcAgAA&#10;ZHJzL2Rvd25yZXYueG1sUEsFBgAAAAAEAAQA9wAAAIwDAAAAAA==&#10;">
                  <v:imagedata r:id="rId61" o:title="pasted_image_at_2017_11_25_03_40_pm.png"/>
                  <v:path arrowok="t"/>
                </v:shape>
                <v:shape id="Text Box 8" o:spid="_x0000_s1030" type="#_x0000_t202" style="position:absolute;left:31750;top:3511550;width:7231380;height:1371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x6kvgAA&#10;ANoAAAAPAAAAZHJzL2Rvd25yZXYueG1sRE/LisIwFN0L/kO4ghsZU12IVKOML3ChC6u4vjR32jLN&#10;TUmirX9vFoLLw3kv152pxZOcrywrmIwTEMS51RUXCm7Xw88chA/IGmvLpOBFHtarfm+JqbYtX+iZ&#10;hULEEPYpKihDaFIpfV6SQT+2DXHk/qwzGCJ0hdQO2xhuajlNkpk0WHFsKLGhbUn5f/YwCmY792gv&#10;vB3tbvsTnptiet+87koNB93vAkSgLnzFH/dRK4hb45V4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v98epL4AAADaAAAADwAAAAAAAAAAAAAAAACXAgAAZHJzL2Rvd25yZXYu&#10;eG1sUEsFBgAAAAAEAAQA9QAAAIIDAAAAAA==&#10;" stroked="f">
                  <v:textbox inset="0,0,0,0">
                    <w:txbxContent>
                      <w:p w14:paraId="071551BD" w14:textId="3B09B002" w:rsidR="00C63C45" w:rsidRPr="00544178" w:rsidRDefault="00C63C45" w:rsidP="00946955">
                        <w:pPr>
                          <w:pStyle w:val="Legenda"/>
                          <w:jc w:val="center"/>
                          <w:rPr>
                            <w:b/>
                            <w:bCs/>
                            <w:noProof/>
                            <w:color w:val="D6615C" w:themeColor="accent1"/>
                            <w:sz w:val="28"/>
                            <w:szCs w:val="28"/>
                          </w:rPr>
                        </w:pPr>
                        <w:bookmarkStart w:id="70"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0"/>
                      </w:p>
                    </w:txbxContent>
                  </v:textbox>
                </v:shape>
                <w10:wrap type="tight" anchorx="margin"/>
              </v:group>
            </w:pict>
          </mc:Fallback>
        </mc:AlternateContent>
      </w:r>
      <w:r w:rsidR="002F7354">
        <w:t>Modelo de dados</w:t>
      </w:r>
      <w:bookmarkEnd w:id="68"/>
    </w:p>
    <w:p w14:paraId="422BD0A7" w14:textId="04531DD5" w:rsidR="00A25EC7" w:rsidRDefault="00A25EC7" w:rsidP="00A25EC7"/>
    <w:p w14:paraId="03AC2B3B" w14:textId="1D9913B8" w:rsidR="00A25EC7" w:rsidRDefault="00A25EC7" w:rsidP="00A25EC7">
      <w:r>
        <w:t>&lt;Inserir Descrição aqui&gt;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3EEF506D" w14:textId="472087B0" w:rsidR="00A25EC7" w:rsidRDefault="00A25EC7" w:rsidP="00A25EC7"/>
    <w:p w14:paraId="4602356B" w14:textId="77777777" w:rsidR="00A25EC7" w:rsidRDefault="00A25EC7" w:rsidP="00A25EC7"/>
    <w:p w14:paraId="76713607" w14:textId="18EE347F" w:rsidR="00A25EC7" w:rsidRDefault="00A25EC7" w:rsidP="00A25EC7"/>
    <w:p w14:paraId="0560ACBB" w14:textId="0FC1CD09" w:rsidR="00A25EC7" w:rsidRDefault="00A25EC7" w:rsidP="00A25EC7"/>
    <w:p w14:paraId="18E37DF5" w14:textId="6535493F" w:rsidR="00A25EC7" w:rsidRDefault="00A25EC7" w:rsidP="00A25EC7"/>
    <w:p w14:paraId="4847F0C5" w14:textId="77777777" w:rsidR="00A25EC7" w:rsidRPr="00A25EC7" w:rsidRDefault="00A25EC7" w:rsidP="00A25EC7"/>
    <w:p w14:paraId="36DA7786" w14:textId="59D1167A" w:rsidR="00875462" w:rsidRDefault="002F2EBF" w:rsidP="00290A0D">
      <w:pPr>
        <w:pStyle w:val="Cabealho2"/>
      </w:pPr>
      <w:r>
        <w:lastRenderedPageBreak/>
        <w:t xml:space="preserve"> </w:t>
      </w:r>
      <w:bookmarkStart w:id="71" w:name="_Toc500183024"/>
      <w:r w:rsidR="00407DE2">
        <w:t>Diagrama de</w:t>
      </w:r>
      <w:r w:rsidR="002F7354">
        <w:t xml:space="preserve"> </w:t>
      </w:r>
      <w:r w:rsidR="00407DE2">
        <w:t>arquitetura</w:t>
      </w:r>
      <w:bookmarkEnd w:id="71"/>
    </w:p>
    <w:p w14:paraId="774CD09B" w14:textId="4F2DBD3E" w:rsidR="00A25EC7" w:rsidRDefault="00A25EC7" w:rsidP="00A25EC7">
      <w:r>
        <w:rPr>
          <w:noProof/>
          <w:lang w:eastAsia="pt-PT"/>
        </w:rPr>
        <mc:AlternateContent>
          <mc:Choice Requires="wpg">
            <w:drawing>
              <wp:anchor distT="0" distB="0" distL="114300" distR="114300" simplePos="0" relativeHeight="251632640" behindDoc="0" locked="0" layoutInCell="1" allowOverlap="1" wp14:anchorId="7B81050A" wp14:editId="371EC5DC">
                <wp:simplePos x="0" y="0"/>
                <wp:positionH relativeFrom="margin">
                  <wp:posOffset>-228600</wp:posOffset>
                </wp:positionH>
                <wp:positionV relativeFrom="paragraph">
                  <wp:posOffset>161290</wp:posOffset>
                </wp:positionV>
                <wp:extent cx="5941060" cy="2887980"/>
                <wp:effectExtent l="0" t="0" r="2540" b="7620"/>
                <wp:wrapTight wrapText="bothSides">
                  <wp:wrapPolygon edited="0">
                    <wp:start x="0" y="0"/>
                    <wp:lineTo x="0" y="21515"/>
                    <wp:lineTo x="21540" y="21515"/>
                    <wp:lineTo x="21540"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941060" cy="2887980"/>
                          <a:chOff x="0" y="0"/>
                          <a:chExt cx="5941060" cy="2887980"/>
                        </a:xfrm>
                      </wpg:grpSpPr>
                      <pic:pic xmlns:pic="http://schemas.openxmlformats.org/drawingml/2006/picture">
                        <pic:nvPicPr>
                          <pic:cNvPr id="7" name="Picture 7" descr="C:\Users\Altran\Desktop\LABDSOFT\Documentacao\Entrega 2\Diagramas\Diagrama_Arquitetura.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1060" cy="2887980"/>
                          </a:xfrm>
                          <a:prstGeom prst="rect">
                            <a:avLst/>
                          </a:prstGeom>
                          <a:noFill/>
                          <a:ln>
                            <a:noFill/>
                          </a:ln>
                        </pic:spPr>
                      </pic:pic>
                      <wps:wsp>
                        <wps:cNvPr id="9" name="Text Box 9"/>
                        <wps:cNvSpPr txBox="1"/>
                        <wps:spPr>
                          <a:xfrm>
                            <a:off x="279400" y="2603500"/>
                            <a:ext cx="5661660" cy="198120"/>
                          </a:xfrm>
                          <a:prstGeom prst="rect">
                            <a:avLst/>
                          </a:prstGeom>
                          <a:solidFill>
                            <a:prstClr val="white"/>
                          </a:solidFill>
                          <a:ln>
                            <a:noFill/>
                          </a:ln>
                          <a:effectLst/>
                        </wps:spPr>
                        <wps:txbx>
                          <w:txbxContent>
                            <w:p w14:paraId="6979B399" w14:textId="2620713A" w:rsidR="00C63C45" w:rsidRPr="00586CC1" w:rsidRDefault="00C63C45" w:rsidP="00946955">
                              <w:pPr>
                                <w:pStyle w:val="Legenda"/>
                                <w:jc w:val="center"/>
                                <w:rPr>
                                  <w:b/>
                                  <w:bCs/>
                                  <w:noProof/>
                                  <w:color w:val="D6615C" w:themeColor="accent1"/>
                                  <w:sz w:val="28"/>
                                  <w:szCs w:val="28"/>
                                </w:rPr>
                              </w:pPr>
                              <w:bookmarkStart w:id="72"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81050A" id="Grupo 4" o:spid="_x0000_s1031" style="position:absolute;left:0;text-align:left;margin-left:-18pt;margin-top:12.7pt;width:467.8pt;height:227.4pt;z-index:251632640;mso-position-horizontal-relative:margin" coordsize="5941060,2887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">
                <v:shape id="Picture 7" o:spid="_x0000_s1032" type="#_x0000_t75" alt="C:\Users\Altran\Desktop\LABDSOFT\Documentacao\Entrega 2\Diagramas\Diagrama_Arquitetura.PNG" style="position:absolute;width:5941060;height:2887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d&#10;IpfEAAAA2gAAAA8AAABkcnMvZG93bnJldi54bWxEj81qwzAQhO+FvoPYQm+N3Bya4EYJbUqgh0Ko&#10;Ewi+LdbWcmKtjCX/vX0UKOQ4zMw3zGoz2lr01PrKsYLXWQKCuHC64lLB8bB7WYLwAVlj7ZgUTORh&#10;s358WGGq3cC/1GehFBHCPkUFJoQmldIXhiz6mWuIo/fnWoshyraUusUhwm0t50nyJi1WHBcMNrQ1&#10;VFyyzir4LE5H2me7yWzz7jyar/zHzHOlnp/Gj3cQgcZwD/+3v7WCBdyuxBsg1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dIpfEAAAA2gAAAA8AAAAAAAAAAAAAAAAAnAIA&#10;AGRycy9kb3ducmV2LnhtbFBLBQYAAAAABAAEAPcAAACNAwAAAAA=&#10;">
                  <v:imagedata r:id="rId63" o:title="Diagrama_Arquitetura.PNG"/>
                  <v:path arrowok="t"/>
                </v:shape>
                <v:shape id="Text Box 9" o:spid="_x0000_s1033" type="#_x0000_t202" style="position:absolute;left:279400;top:2603500;width:5661660;height:198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k7s/wgAA&#10;ANoAAAAPAAAAZHJzL2Rvd25yZXYueG1sRI9Pi8IwFMTvC36H8AQvi6Z6kN1qFP+CB/egK54fzbMt&#10;Ni8libZ+eyMIHoeZ+Q0znbemEndyvrSsYDhIQBBnVpecKzj9b/s/IHxA1lhZJgUP8jCfdb6mmGrb&#10;8IHux5CLCGGfooIihDqV0mcFGfQDWxNH72KdwRCly6V22ES4qeQoScbSYMlxocCaVgVl1+PNKBiv&#10;3a058Op7fdrs8a/OR+fl46xUr9suJiACteETfrd3WsEvvK7EGyB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uz/CAAAA2gAAAA8AAAAAAAAAAAAAAAAAlwIAAGRycy9kb3du&#10;cmV2LnhtbFBLBQYAAAAABAAEAPUAAACGAwAAAAA=&#10;" stroked="f">
                  <v:textbox inset="0,0,0,0">
                    <w:txbxContent>
                      <w:p w14:paraId="6979B399" w14:textId="2620713A" w:rsidR="00C63C45" w:rsidRPr="00586CC1" w:rsidRDefault="00C63C45" w:rsidP="00946955">
                        <w:pPr>
                          <w:pStyle w:val="Legenda"/>
                          <w:jc w:val="center"/>
                          <w:rPr>
                            <w:b/>
                            <w:bCs/>
                            <w:noProof/>
                            <w:color w:val="D6615C" w:themeColor="accent1"/>
                            <w:sz w:val="28"/>
                            <w:szCs w:val="28"/>
                          </w:rPr>
                        </w:pPr>
                        <w:bookmarkStart w:id="73"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3"/>
                      </w:p>
                    </w:txbxContent>
                  </v:textbox>
                </v:shape>
                <w10:wrap type="tight" anchorx="margin"/>
              </v:group>
            </w:pict>
          </mc:Fallback>
        </mc:AlternateContent>
      </w:r>
    </w:p>
    <w:p w14:paraId="7FD06916" w14:textId="7F5DD484" w:rsidR="00A25EC7" w:rsidRDefault="00A25EC7" w:rsidP="00A25EC7">
      <w:r>
        <w:t>&lt;Diagrama de alto nível. Escolher uma das opções:</w:t>
      </w:r>
    </w:p>
    <w:p w14:paraId="37B5E1C2" w14:textId="53CAEA77" w:rsidR="00A25EC7" w:rsidRDefault="00A25EC7" w:rsidP="00A25EC7">
      <w:r>
        <w:t>1 – Melhorar existente</w:t>
      </w:r>
    </w:p>
    <w:p w14:paraId="2A91B438" w14:textId="7EFD4853" w:rsidR="00A25EC7" w:rsidRDefault="00A25EC7" w:rsidP="00A25EC7">
      <w:r>
        <w:t>2 – Deixar existente e adicionar um novo c/ mais detalhe&gt;</w:t>
      </w:r>
    </w:p>
    <w:p w14:paraId="1DDE15F3" w14:textId="55C45B43" w:rsidR="00A25EC7" w:rsidRDefault="00A25EC7" w:rsidP="00A25EC7"/>
    <w:p w14:paraId="683745A1" w14:textId="72A154DA" w:rsidR="00A25EC7" w:rsidRDefault="00A25EC7" w:rsidP="00A25EC7"/>
    <w:p w14:paraId="324121D6" w14:textId="40D979B5" w:rsidR="00A25EC7" w:rsidRDefault="00A25EC7" w:rsidP="00A25EC7"/>
    <w:p w14:paraId="721EEE4A" w14:textId="213EDA11" w:rsidR="00A25EC7" w:rsidRDefault="00A25EC7" w:rsidP="00A25EC7"/>
    <w:p w14:paraId="03408549" w14:textId="6DD63EA2" w:rsidR="00A25EC7" w:rsidRDefault="00A25EC7" w:rsidP="00A25EC7"/>
    <w:p w14:paraId="4364FD64" w14:textId="7AFCD309" w:rsidR="00A25EC7" w:rsidRDefault="00A25EC7" w:rsidP="00A25EC7"/>
    <w:p w14:paraId="0B4B9A07" w14:textId="701FB557" w:rsidR="00A25EC7" w:rsidRDefault="00A25EC7" w:rsidP="00A25EC7"/>
    <w:p w14:paraId="5EA378EF" w14:textId="0979B6CD" w:rsidR="00A25EC7" w:rsidRDefault="00A25EC7" w:rsidP="00A25EC7"/>
    <w:p w14:paraId="1D669CC2" w14:textId="5F02AC62" w:rsidR="00A25EC7" w:rsidRDefault="00A25EC7" w:rsidP="00A25EC7"/>
    <w:p w14:paraId="12D83FC8" w14:textId="43C06416" w:rsidR="00A25EC7" w:rsidRDefault="00A25EC7" w:rsidP="00A25EC7"/>
    <w:p w14:paraId="2B1A982A" w14:textId="154C5E87" w:rsidR="00A25EC7" w:rsidRDefault="00A25EC7" w:rsidP="00A25EC7"/>
    <w:p w14:paraId="4694BCA0" w14:textId="153BBB57" w:rsidR="00A25EC7" w:rsidRDefault="00A25EC7" w:rsidP="00A25EC7"/>
    <w:p w14:paraId="4744DF35" w14:textId="780C5D93" w:rsidR="00A25EC7" w:rsidRDefault="00A25EC7" w:rsidP="00A25EC7"/>
    <w:p w14:paraId="2868AC08" w14:textId="77777777" w:rsidR="001C1AAE" w:rsidRPr="001B17D4" w:rsidRDefault="001C1AAE" w:rsidP="00875462"/>
    <w:p w14:paraId="29B2C20D" w14:textId="4B353605" w:rsidR="00875462" w:rsidRPr="00875462" w:rsidRDefault="00875462" w:rsidP="001A1EE6">
      <w:pPr>
        <w:ind w:left="0"/>
      </w:pPr>
    </w:p>
    <w:p w14:paraId="15DB3EC7" w14:textId="6BB7964F" w:rsidR="002F7354" w:rsidRDefault="002F7354" w:rsidP="002F7354">
      <w:pPr>
        <w:pStyle w:val="Cabealho1"/>
      </w:pPr>
      <w:bookmarkStart w:id="74" w:name="_Toc500183025"/>
      <w:r>
        <w:lastRenderedPageBreak/>
        <w:t>Funcionalidades implementadas</w:t>
      </w:r>
      <w:bookmarkEnd w:id="74"/>
    </w:p>
    <w:p w14:paraId="37FFD777" w14:textId="601E4FF9"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5" w:name="_Toc499477102"/>
      <w:bookmarkStart w:id="76" w:name="_Toc500183026"/>
      <w:bookmarkEnd w:id="75"/>
      <w:bookmarkEnd w:id="76"/>
    </w:p>
    <w:p w14:paraId="471A3714" w14:textId="77777777"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7" w:name="_Toc499477103"/>
      <w:bookmarkStart w:id="78" w:name="_Toc500183027"/>
      <w:bookmarkEnd w:id="77"/>
      <w:bookmarkEnd w:id="78"/>
    </w:p>
    <w:p w14:paraId="03A5C58D" w14:textId="77777777"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9" w:name="_Toc499477104"/>
      <w:bookmarkStart w:id="80" w:name="_Toc500183028"/>
      <w:bookmarkEnd w:id="79"/>
      <w:bookmarkEnd w:id="80"/>
    </w:p>
    <w:p w14:paraId="4BCE1907" w14:textId="5140B953" w:rsidR="008D3D4B" w:rsidRDefault="008D3D4B" w:rsidP="008D3D4B">
      <w:pPr>
        <w:pStyle w:val="Cabealho2"/>
        <w:numPr>
          <w:ilvl w:val="1"/>
          <w:numId w:val="66"/>
        </w:numPr>
      </w:pPr>
      <w:bookmarkStart w:id="81" w:name="_Toc500183029"/>
      <w:r>
        <w:t>REQ 1</w:t>
      </w:r>
      <w:r w:rsidR="00EA2B19">
        <w:t xml:space="preserve"> – Registo inicial do dador</w:t>
      </w:r>
      <w:bookmarkEnd w:id="81"/>
    </w:p>
    <w:p w14:paraId="7D0E3FE1" w14:textId="656DA815" w:rsidR="00A25EC7" w:rsidRDefault="001151C7" w:rsidP="00A25EC7">
      <w:pPr>
        <w:pStyle w:val="Cabealho3"/>
        <w:numPr>
          <w:ilvl w:val="2"/>
          <w:numId w:val="66"/>
        </w:numPr>
      </w:pPr>
      <w:bookmarkStart w:id="82" w:name="_Toc500183030"/>
      <w:r>
        <w:t>Análise de requisitos</w:t>
      </w:r>
      <w:bookmarkEnd w:id="82"/>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4410F0BC"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O(a) Dador(a), enquanto utilizador não registado </w:t>
            </w:r>
            <w:r w:rsidR="003E06E8">
              <w:t>d</w:t>
            </w:r>
            <w:r>
              <w:t xml:space="preserve">o sistema, </w:t>
            </w:r>
            <w:r w:rsidR="003E06E8">
              <w:t>pode submeter a sua candidatura através da página inicial da iGAM.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753FB757" w:rsidR="003E06E8" w:rsidRPr="00873462" w:rsidRDefault="003E06E8" w:rsidP="003E60E9">
            <w:pPr>
              <w:spacing w:after="0"/>
              <w:ind w:left="45"/>
              <w:rPr>
                <w:b w:val="0"/>
              </w:rPr>
            </w:pPr>
            <w:r w:rsidRPr="00873462">
              <w:rPr>
                <w:b w:val="0"/>
              </w:rPr>
              <w:t xml:space="preserve">1 </w:t>
            </w:r>
            <w:r w:rsidR="00873462">
              <w:rPr>
                <w:b w:val="0"/>
              </w:rPr>
              <w:t>–</w:t>
            </w:r>
            <w:r w:rsidRPr="00873462">
              <w:rPr>
                <w:b w:val="0"/>
              </w:rPr>
              <w:t xml:space="preserve"> </w:t>
            </w:r>
            <w:r w:rsidR="00873462">
              <w:rPr>
                <w:b w:val="0"/>
              </w:rPr>
              <w:t>O(a) Dador(a) acede à secção de registo de um novo dador</w:t>
            </w:r>
          </w:p>
        </w:tc>
        <w:tc>
          <w:tcPr>
            <w:tcW w:w="4675" w:type="dxa"/>
          </w:tcPr>
          <w:p w14:paraId="5320A1A8" w14:textId="58711C35"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A view “XPTO” chama/faz …</w:t>
            </w:r>
          </w:p>
          <w:p w14:paraId="2BE15925" w14:textId="425D8454"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O Controller “ZXY” chama/faz …</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37A06B0E" w:rsidR="003E06E8" w:rsidRPr="00873462" w:rsidRDefault="003E06E8" w:rsidP="003E60E9">
            <w:pPr>
              <w:pStyle w:val="PargrafodaLista"/>
              <w:spacing w:after="0"/>
              <w:ind w:left="45"/>
              <w:rPr>
                <w:b w:val="0"/>
              </w:rPr>
            </w:pPr>
            <w:r w:rsidRPr="00873462">
              <w:rPr>
                <w:b w:val="0"/>
              </w:rPr>
              <w:t xml:space="preserve">2 </w:t>
            </w:r>
            <w:r w:rsidR="00873462">
              <w:rPr>
                <w:b w:val="0"/>
              </w:rPr>
              <w:t>–</w:t>
            </w:r>
            <w:r w:rsidRPr="00873462">
              <w:rPr>
                <w:b w:val="0"/>
              </w:rPr>
              <w:t xml:space="preserve"> </w:t>
            </w:r>
            <w:r w:rsidR="00873462">
              <w:rPr>
                <w:b w:val="0"/>
              </w:rPr>
              <w:t>O(a) Dador(a)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0DE55C15" w:rsidR="003E06E8" w:rsidRPr="00873462" w:rsidRDefault="003E06E8" w:rsidP="003E60E9">
            <w:pPr>
              <w:pStyle w:val="PargrafodaLista"/>
              <w:spacing w:after="0"/>
              <w:ind w:left="45"/>
              <w:rPr>
                <w:b w:val="0"/>
              </w:rPr>
            </w:pPr>
            <w:r w:rsidRPr="00873462">
              <w:rPr>
                <w:b w:val="0"/>
              </w:rPr>
              <w:t xml:space="preserve">3 </w:t>
            </w:r>
            <w:r w:rsidR="00873462">
              <w:rPr>
                <w:b w:val="0"/>
              </w:rPr>
              <w:t>–</w:t>
            </w:r>
            <w:r w:rsidRPr="00873462">
              <w:rPr>
                <w:b w:val="0"/>
              </w:rPr>
              <w:t xml:space="preserve"> </w:t>
            </w:r>
            <w:r w:rsidR="00873462">
              <w:rPr>
                <w:b w:val="0"/>
              </w:rPr>
              <w:t>O(a) Dador(a) submete o registo</w:t>
            </w:r>
          </w:p>
        </w:tc>
        <w:tc>
          <w:tcPr>
            <w:tcW w:w="4675" w:type="dxa"/>
          </w:tcPr>
          <w:p w14:paraId="74512D65" w14:textId="0B872534" w:rsidR="003E06E8" w:rsidRDefault="003E60E9" w:rsidP="000749A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A350240" w14:textId="5EAD976A" w:rsidR="003E60E9"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5BEC913" w14:textId="39B55FC6" w:rsidR="003E06E8" w:rsidRDefault="003E06E8"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343063AB" w14:textId="045E19A9" w:rsidR="00873462" w:rsidRDefault="00873462" w:rsidP="003E06E8">
      <w:pPr>
        <w:ind w:left="0"/>
      </w:pPr>
    </w:p>
    <w:p w14:paraId="290B2C5B" w14:textId="39058165" w:rsidR="00873462" w:rsidRDefault="00873462" w:rsidP="003E06E8">
      <w:pPr>
        <w:ind w:left="0"/>
      </w:pPr>
    </w:p>
    <w:p w14:paraId="166006F9" w14:textId="77777777" w:rsidR="00873462" w:rsidRPr="001151C7" w:rsidRDefault="00873462" w:rsidP="003E06E8">
      <w:pPr>
        <w:ind w:left="0"/>
      </w:pPr>
    </w:p>
    <w:p w14:paraId="396F0875" w14:textId="4EBC4F7A" w:rsidR="001151C7" w:rsidRDefault="001151C7" w:rsidP="001151C7">
      <w:pPr>
        <w:pStyle w:val="Cabealho3"/>
        <w:numPr>
          <w:ilvl w:val="2"/>
          <w:numId w:val="66"/>
        </w:numPr>
      </w:pPr>
      <w:bookmarkStart w:id="83" w:name="_Toc500183031"/>
      <w:r>
        <w:lastRenderedPageBreak/>
        <w:t>Diagrama de sequência</w:t>
      </w:r>
      <w:bookmarkEnd w:id="83"/>
    </w:p>
    <w:p w14:paraId="2941CABF" w14:textId="1CD4BD9D" w:rsidR="003E60E9" w:rsidRDefault="003E60E9" w:rsidP="003E60E9"/>
    <w:p w14:paraId="0F91CA46" w14:textId="35A01D62" w:rsidR="003E60E9" w:rsidRDefault="003510B3" w:rsidP="003510B3">
      <w:r>
        <w:t>&lt;Diagrama de sequência básico, que junta o Actor e a interação entre as diferentes camadas. Nos casos de uso mais completos/complexos, complementar o diagrama com uma breve descrição&gt;</w:t>
      </w:r>
    </w:p>
    <w:p w14:paraId="5A9418A9" w14:textId="1C771880" w:rsidR="003510B3" w:rsidRDefault="003510B3" w:rsidP="003510B3"/>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570FC774" w14:textId="621D0D33" w:rsidR="00EE4A31" w:rsidRDefault="00EE4A31" w:rsidP="003510B3"/>
    <w:p w14:paraId="0F904408" w14:textId="613F76DA" w:rsidR="00EE4A31" w:rsidRDefault="00EE4A31" w:rsidP="003510B3"/>
    <w:p w14:paraId="5ABF6A27" w14:textId="7983D15C" w:rsidR="00EE4A31" w:rsidRDefault="00EE4A31" w:rsidP="003510B3"/>
    <w:p w14:paraId="5103C143" w14:textId="52D3102A" w:rsidR="00EE4A31" w:rsidRDefault="00EE4A31" w:rsidP="003510B3"/>
    <w:p w14:paraId="061FFFF7" w14:textId="60ED09AD" w:rsidR="00EE4A31" w:rsidRDefault="00EE4A31" w:rsidP="003510B3"/>
    <w:p w14:paraId="00991BF3" w14:textId="003CDC76" w:rsidR="00EE4A31" w:rsidRDefault="00EE4A31" w:rsidP="003510B3"/>
    <w:p w14:paraId="39E25BFB" w14:textId="55418E73" w:rsidR="00EE4A31" w:rsidRDefault="00EE4A31" w:rsidP="003510B3"/>
    <w:p w14:paraId="4F02C338" w14:textId="018215F5"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1151C7">
      <w:pPr>
        <w:pStyle w:val="Cabealho3"/>
        <w:numPr>
          <w:ilvl w:val="2"/>
          <w:numId w:val="66"/>
        </w:numPr>
      </w:pPr>
      <w:bookmarkStart w:id="84" w:name="_Toc500183032"/>
      <w:r>
        <w:lastRenderedPageBreak/>
        <w:t>Ilustração da funcionalidade</w:t>
      </w:r>
      <w:bookmarkEnd w:id="84"/>
    </w:p>
    <w:p w14:paraId="7AD2A008" w14:textId="77777777" w:rsidR="00A25EC7" w:rsidRPr="00A25EC7" w:rsidRDefault="00A25EC7" w:rsidP="00A25EC7"/>
    <w:p w14:paraId="4431560F" w14:textId="79B0D95E" w:rsidR="00653980" w:rsidRDefault="00653980" w:rsidP="00653980">
      <w:r>
        <w:rPr>
          <w:noProof/>
          <w:lang w:eastAsia="pt-PT"/>
        </w:rPr>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25971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259715"/>
                        </a:xfrm>
                        <a:prstGeom prst="rect">
                          <a:avLst/>
                        </a:prstGeom>
                        <a:solidFill>
                          <a:prstClr val="white"/>
                        </a:solidFill>
                        <a:ln>
                          <a:noFill/>
                        </a:ln>
                      </wps:spPr>
                      <wps:txbx>
                        <w:txbxContent>
                          <w:p w14:paraId="06366670" w14:textId="3CE15071" w:rsidR="00C63C45" w:rsidRPr="00656D7B" w:rsidRDefault="00C63C45" w:rsidP="00653980">
                            <w:pPr>
                              <w:pStyle w:val="Legenda"/>
                              <w:jc w:val="center"/>
                              <w:rPr>
                                <w:noProof/>
                                <w:color w:val="404040" w:themeColor="text1" w:themeTint="BF"/>
                              </w:rPr>
                            </w:pPr>
                            <w:bookmarkStart w:id="85"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D33A" id="Caixa de texto 18" o:spid="_x0000_s1034" type="#_x0000_t202" style="position:absolute;left:0;text-align:left;margin-left:40.5pt;margin-top:255.65pt;width:387pt;height:20.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" stroked="f">
                <v:textbox style="mso-fit-shape-to-text:t" inset="0,0,0,0">
                  <w:txbxContent>
                    <w:p w14:paraId="06366670" w14:textId="3CE15071" w:rsidR="00C63C45" w:rsidRPr="00656D7B" w:rsidRDefault="00C63C45" w:rsidP="00653980">
                      <w:pPr>
                        <w:pStyle w:val="Legenda"/>
                        <w:jc w:val="center"/>
                        <w:rPr>
                          <w:noProof/>
                          <w:color w:val="404040" w:themeColor="text1" w:themeTint="BF"/>
                        </w:rPr>
                      </w:pPr>
                      <w:bookmarkStart w:id="86"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6"/>
                    </w:p>
                  </w:txbxContent>
                </v:textbox>
                <w10:wrap type="tight"/>
              </v:shape>
            </w:pict>
          </mc:Fallback>
        </mc:AlternateContent>
      </w:r>
      <w:r>
        <w:rPr>
          <w:noProof/>
          <w:lang w:eastAsia="pt-PT"/>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lang w:eastAsia="pt-PT"/>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25971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259715"/>
                        </a:xfrm>
                        <a:prstGeom prst="rect">
                          <a:avLst/>
                        </a:prstGeom>
                        <a:solidFill>
                          <a:prstClr val="white"/>
                        </a:solidFill>
                        <a:ln>
                          <a:noFill/>
                        </a:ln>
                      </wps:spPr>
                      <wps:txbx>
                        <w:txbxContent>
                          <w:p w14:paraId="1108BF40" w14:textId="2207E5D8" w:rsidR="00C63C45" w:rsidRPr="0066106E" w:rsidRDefault="00C63C45" w:rsidP="00653980">
                            <w:pPr>
                              <w:pStyle w:val="Legenda"/>
                              <w:jc w:val="center"/>
                              <w:rPr>
                                <w:noProof/>
                                <w:color w:val="404040" w:themeColor="text1" w:themeTint="BF"/>
                              </w:rPr>
                            </w:pPr>
                            <w:bookmarkStart w:id="87"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View de Registo do Dador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4A7E" id="Caixa de texto 19" o:spid="_x0000_s1035" type="#_x0000_t202" style="position:absolute;left:0;text-align:left;margin-left:41.25pt;margin-top:257.9pt;width:385.5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" stroked="f">
                <v:textbox style="mso-fit-shape-to-text:t" inset="0,0,0,0">
                  <w:txbxContent>
                    <w:p w14:paraId="1108BF40" w14:textId="2207E5D8" w:rsidR="00C63C45" w:rsidRPr="0066106E" w:rsidRDefault="00C63C45" w:rsidP="00653980">
                      <w:pPr>
                        <w:pStyle w:val="Legenda"/>
                        <w:jc w:val="center"/>
                        <w:rPr>
                          <w:noProof/>
                          <w:color w:val="404040" w:themeColor="text1" w:themeTint="BF"/>
                        </w:rPr>
                      </w:pPr>
                      <w:bookmarkStart w:id="88"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View de Registo do Dador</w:t>
                      </w:r>
                      <w:bookmarkEnd w:id="88"/>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EE4A31">
      <w:pPr>
        <w:pStyle w:val="Cabealho2"/>
        <w:numPr>
          <w:ilvl w:val="1"/>
          <w:numId w:val="66"/>
        </w:numPr>
      </w:pPr>
      <w:bookmarkStart w:id="89" w:name="_Toc500183033"/>
      <w:r>
        <w:lastRenderedPageBreak/>
        <w:t>REQ 2</w:t>
      </w:r>
      <w:r w:rsidR="00EA2B19">
        <w:t xml:space="preserve"> – Validação dos dados do dador</w:t>
      </w:r>
      <w:bookmarkEnd w:id="89"/>
    </w:p>
    <w:p w14:paraId="55336664" w14:textId="77777777" w:rsidR="00EE4A31" w:rsidRDefault="00EE4A31" w:rsidP="00EE4A31">
      <w:pPr>
        <w:pStyle w:val="Cabealho3"/>
        <w:numPr>
          <w:ilvl w:val="2"/>
          <w:numId w:val="66"/>
        </w:numPr>
      </w:pPr>
      <w:bookmarkStart w:id="90" w:name="_Toc500183034"/>
      <w:r>
        <w:t>Análise de requisitos</w:t>
      </w:r>
      <w:bookmarkEnd w:id="90"/>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5DE49C39"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 registado do sistema, pode aceder à secção de “Validação Dador” na sua página da iGAM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Controller “</w:t>
            </w:r>
            <w:proofErr w:type="spellStart"/>
            <w:r>
              <w:t>ValidacaoDadorController</w:t>
            </w:r>
            <w:proofErr w:type="spellEnd"/>
            <w:r>
              <w:t>”</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Controller “</w:t>
            </w:r>
            <w:proofErr w:type="spellStart"/>
            <w:r>
              <w:t>ValidacaoDadorController</w:t>
            </w:r>
            <w:proofErr w:type="spellEnd"/>
            <w:r>
              <w:t>”</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Controller “</w:t>
            </w:r>
            <w:proofErr w:type="spellStart"/>
            <w:r>
              <w:t>ValidacaoDadorController</w:t>
            </w:r>
            <w:proofErr w:type="spellEnd"/>
            <w:r>
              <w:t>”</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w:t>
            </w:r>
            <w:proofErr w:type="spellStart"/>
            <w:r>
              <w:t>ValidacaoDadorController</w:t>
            </w:r>
            <w:proofErr w:type="spellEnd"/>
            <w:r>
              <w:t>”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1F016E">
      <w:pPr>
        <w:pStyle w:val="Cabealho3"/>
        <w:numPr>
          <w:ilvl w:val="2"/>
          <w:numId w:val="66"/>
        </w:numPr>
      </w:pPr>
      <w:bookmarkStart w:id="91" w:name="_Toc500183035"/>
      <w:r>
        <w:t>Diagrama de sequência</w:t>
      </w:r>
      <w:bookmarkEnd w:id="91"/>
    </w:p>
    <w:p w14:paraId="42EBF6A1" w14:textId="65880DD3" w:rsidR="00EE4A31" w:rsidRDefault="00EE4A31" w:rsidP="00EE4A31">
      <w:r>
        <w:t>&lt;Diagrama de sequência básico, que junta o Actor e a interação entre as diferentes camadas. Nos casos de uso mais completos/complexos, complementar o diagrama com uma breve descrição&gt;</w:t>
      </w:r>
    </w:p>
    <w:p w14:paraId="2F8737DB" w14:textId="38FE4D81" w:rsidR="001F016E" w:rsidRDefault="001F016E" w:rsidP="00EE4A31">
      <w:r>
        <w:rPr>
          <w:noProof/>
          <w:lang w:eastAsia="pt-PT"/>
        </w:rPr>
        <w:drawing>
          <wp:inline distT="0" distB="0" distL="0" distR="0" wp14:anchorId="351EDEA6" wp14:editId="4C5B40DD">
            <wp:extent cx="5943600" cy="399197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91970"/>
                    </a:xfrm>
                    <a:prstGeom prst="rect">
                      <a:avLst/>
                    </a:prstGeom>
                    <a:noFill/>
                    <a:ln>
                      <a:noFill/>
                    </a:ln>
                  </pic:spPr>
                </pic:pic>
              </a:graphicData>
            </a:graphic>
          </wp:inline>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0E10D3CF" w14:textId="56018E0E" w:rsidR="00EE4A31" w:rsidRDefault="00EE4A31" w:rsidP="00EE4A31"/>
    <w:p w14:paraId="3C2ABB59" w14:textId="77777777" w:rsidR="00EE4A31" w:rsidRDefault="00EE4A31" w:rsidP="001F016E">
      <w:pPr>
        <w:ind w:left="0"/>
      </w:pPr>
    </w:p>
    <w:p w14:paraId="55643B83" w14:textId="68F316EB" w:rsidR="003510B3" w:rsidRDefault="00EE4A31" w:rsidP="00EE4A31">
      <w:pPr>
        <w:pStyle w:val="Cabealho3"/>
        <w:numPr>
          <w:ilvl w:val="2"/>
          <w:numId w:val="69"/>
        </w:numPr>
      </w:pPr>
      <w:bookmarkStart w:id="92" w:name="_Toc500183036"/>
      <w:r>
        <w:lastRenderedPageBreak/>
        <w:t>Ilustração da funcionalidade</w:t>
      </w:r>
      <w:bookmarkEnd w:id="92"/>
    </w:p>
    <w:p w14:paraId="66AEDAE7" w14:textId="1FF00107" w:rsidR="00653980" w:rsidRDefault="00EA2B19" w:rsidP="00653980">
      <w:r>
        <w:rPr>
          <w:noProof/>
          <w:lang w:eastAsia="pt-PT"/>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25971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259715"/>
                        </a:xfrm>
                        <a:prstGeom prst="rect">
                          <a:avLst/>
                        </a:prstGeom>
                        <a:solidFill>
                          <a:prstClr val="white"/>
                        </a:solidFill>
                        <a:ln>
                          <a:noFill/>
                        </a:ln>
                      </wps:spPr>
                      <wps:txbx>
                        <w:txbxContent>
                          <w:p w14:paraId="489E831E" w14:textId="5FBD42E1" w:rsidR="00C63C45" w:rsidRPr="00745EB8" w:rsidRDefault="00C63C45" w:rsidP="00EA2B19">
                            <w:pPr>
                              <w:pStyle w:val="Legenda"/>
                              <w:jc w:val="center"/>
                              <w:rPr>
                                <w:noProof/>
                                <w:color w:val="404040" w:themeColor="text1" w:themeTint="BF"/>
                              </w:rPr>
                            </w:pPr>
                            <w:bookmarkStart w:id="93"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View Lista de Dadores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9E0D" id="Caixa de texto 22" o:spid="_x0000_s1036" type="#_x0000_t202" style="position:absolute;left:0;text-align:left;margin-left:-10.55pt;margin-top:139.25pt;width:508.25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" stroked="f">
                <v:textbox style="mso-fit-shape-to-text:t" inset="0,0,0,0">
                  <w:txbxContent>
                    <w:p w14:paraId="489E831E" w14:textId="5FBD42E1" w:rsidR="00C63C45" w:rsidRPr="00745EB8" w:rsidRDefault="00C63C45" w:rsidP="00EA2B19">
                      <w:pPr>
                        <w:pStyle w:val="Legenda"/>
                        <w:jc w:val="center"/>
                        <w:rPr>
                          <w:noProof/>
                          <w:color w:val="404040" w:themeColor="text1" w:themeTint="BF"/>
                        </w:rPr>
                      </w:pPr>
                      <w:bookmarkStart w:id="94"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View Lista de Dadores</w:t>
                      </w:r>
                      <w:bookmarkEnd w:id="94"/>
                    </w:p>
                  </w:txbxContent>
                </v:textbox>
                <w10:wrap type="tight"/>
              </v:shape>
            </w:pict>
          </mc:Fallback>
        </mc:AlternateContent>
      </w:r>
    </w:p>
    <w:p w14:paraId="1384E1BF" w14:textId="4AECEB54" w:rsidR="00653980" w:rsidRDefault="00EA2B19" w:rsidP="00653980">
      <w:r>
        <w:rPr>
          <w:noProof/>
          <w:lang w:eastAsia="pt-PT"/>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25971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259715"/>
                        </a:xfrm>
                        <a:prstGeom prst="rect">
                          <a:avLst/>
                        </a:prstGeom>
                        <a:solidFill>
                          <a:prstClr val="white"/>
                        </a:solidFill>
                        <a:ln>
                          <a:noFill/>
                        </a:ln>
                      </wps:spPr>
                      <wps:txbx>
                        <w:txbxContent>
                          <w:p w14:paraId="03DE89F2" w14:textId="09A031A0" w:rsidR="00C63C45" w:rsidRPr="00244F99" w:rsidRDefault="00C63C45" w:rsidP="00EA2B19">
                            <w:pPr>
                              <w:pStyle w:val="Legenda"/>
                              <w:jc w:val="center"/>
                              <w:rPr>
                                <w:noProof/>
                                <w:color w:val="404040" w:themeColor="text1" w:themeTint="BF"/>
                              </w:rPr>
                            </w:pPr>
                            <w:bookmarkStart w:id="95"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View da Validação de Dador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DE0A" id="Caixa de texto 23" o:spid="_x0000_s1037" type="#_x0000_t202" style="position:absolute;left:0;text-align:left;margin-left:-21.75pt;margin-top:478.85pt;width:511pt;height:20.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" stroked="f">
                <v:textbox style="mso-fit-shape-to-text:t" inset="0,0,0,0">
                  <w:txbxContent>
                    <w:p w14:paraId="03DE89F2" w14:textId="09A031A0" w:rsidR="00C63C45" w:rsidRPr="00244F99" w:rsidRDefault="00C63C45" w:rsidP="00EA2B19">
                      <w:pPr>
                        <w:pStyle w:val="Legenda"/>
                        <w:jc w:val="center"/>
                        <w:rPr>
                          <w:noProof/>
                          <w:color w:val="404040" w:themeColor="text1" w:themeTint="BF"/>
                        </w:rPr>
                      </w:pPr>
                      <w:bookmarkStart w:id="96"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View da Validação de Dador</w:t>
                      </w:r>
                      <w:bookmarkEnd w:id="96"/>
                    </w:p>
                  </w:txbxContent>
                </v:textbox>
                <w10:wrap type="tight"/>
              </v:shape>
            </w:pict>
          </mc:Fallback>
        </mc:AlternateContent>
      </w:r>
      <w:r>
        <w:rPr>
          <w:noProof/>
          <w:lang w:eastAsia="pt-PT"/>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32991850" w14:textId="04F7A767" w:rsidR="00EA2B19" w:rsidRDefault="00EA2B19" w:rsidP="00653980"/>
    <w:p w14:paraId="15552391" w14:textId="48A98757" w:rsidR="00EA2B19" w:rsidRDefault="00EA2B19" w:rsidP="00653980"/>
    <w:p w14:paraId="02CD7599" w14:textId="77777777" w:rsidR="00EA2B19" w:rsidRPr="00653980" w:rsidRDefault="00EA2B19" w:rsidP="00EA2B19">
      <w:pPr>
        <w:ind w:left="0"/>
      </w:pPr>
    </w:p>
    <w:p w14:paraId="473C71DE" w14:textId="14A3BE22" w:rsidR="00EE4A31" w:rsidRDefault="00411ABC" w:rsidP="00EE4A31">
      <w:pPr>
        <w:pStyle w:val="Cabealho2"/>
        <w:numPr>
          <w:ilvl w:val="1"/>
          <w:numId w:val="66"/>
        </w:numPr>
      </w:pPr>
      <w:bookmarkStart w:id="97" w:name="_Toc500183037"/>
      <w:r>
        <w:lastRenderedPageBreak/>
        <w:t>REQ 3</w:t>
      </w:r>
      <w:r w:rsidR="000A4B61">
        <w:t xml:space="preserve"> – Gestão de perfis de utilizadores</w:t>
      </w:r>
      <w:bookmarkEnd w:id="97"/>
    </w:p>
    <w:p w14:paraId="790AA26C" w14:textId="77777777" w:rsidR="00EE4A31" w:rsidRDefault="00EE4A31" w:rsidP="00EE4A31">
      <w:pPr>
        <w:pStyle w:val="Cabealho3"/>
        <w:numPr>
          <w:ilvl w:val="2"/>
          <w:numId w:val="66"/>
        </w:numPr>
      </w:pPr>
      <w:bookmarkStart w:id="98" w:name="_Toc500183038"/>
      <w:r>
        <w:t>Análise de requisitos</w:t>
      </w:r>
      <w:bookmarkEnd w:id="98"/>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77777777"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Informático, enquanto utilizador registado no sistema, pode aceder à secção “Gerir Perfis” na sua página da iGAM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Controller “</w:t>
            </w:r>
            <w:proofErr w:type="spellStart"/>
            <w:r>
              <w:t>GestaoPerfisController</w:t>
            </w:r>
            <w:proofErr w:type="spellEnd"/>
            <w:r>
              <w:t>”</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GestaoPerfis</w:t>
            </w:r>
            <w:proofErr w:type="spellEnd"/>
            <w:r>
              <w:t xml:space="preserve">” executa o método Create, </w:t>
            </w:r>
            <w:proofErr w:type="spellStart"/>
            <w:r>
              <w:t>Edit</w:t>
            </w:r>
            <w:proofErr w:type="spellEnd"/>
            <w:r>
              <w:t>, ou Delete do Controller “</w:t>
            </w:r>
            <w:proofErr w:type="spellStart"/>
            <w:r>
              <w:t>GestaoPerfisController</w:t>
            </w:r>
            <w:proofErr w:type="spellEnd"/>
            <w:r>
              <w:t>”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PargrafodaLista"/>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4.1 – A </w:t>
            </w:r>
            <w:proofErr w:type="spellStart"/>
            <w:r>
              <w:t>view</w:t>
            </w:r>
            <w:proofErr w:type="spellEnd"/>
            <w:r>
              <w:t xml:space="preserve"> “</w:t>
            </w:r>
            <w:proofErr w:type="spellStart"/>
            <w:r>
              <w:t>GestaoPerfis</w:t>
            </w:r>
            <w:proofErr w:type="spellEnd"/>
            <w:r>
              <w:t xml:space="preserve">” executa o método Create, </w:t>
            </w:r>
            <w:proofErr w:type="spellStart"/>
            <w:r>
              <w:t>Edit</w:t>
            </w:r>
            <w:proofErr w:type="spellEnd"/>
            <w:r>
              <w:t xml:space="preserve">, ou </w:t>
            </w:r>
            <w:proofErr w:type="spellStart"/>
            <w:r>
              <w:t>DeleteConfirmed</w:t>
            </w:r>
            <w:proofErr w:type="spellEnd"/>
            <w:r>
              <w:t xml:space="preserve"> do Controller “</w:t>
            </w:r>
            <w:proofErr w:type="spellStart"/>
            <w:r>
              <w:t>GestaoPerfisController</w:t>
            </w:r>
            <w:proofErr w:type="spellEnd"/>
            <w:r>
              <w:t>”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4.2 – O Controller “</w:t>
            </w:r>
            <w:proofErr w:type="spellStart"/>
            <w:r>
              <w:t>GestaoPerfisController</w:t>
            </w:r>
            <w:proofErr w:type="spellEnd"/>
            <w:r>
              <w:t>”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1F016E">
      <w:pPr>
        <w:pStyle w:val="Cabealho3"/>
        <w:numPr>
          <w:ilvl w:val="2"/>
          <w:numId w:val="66"/>
        </w:numPr>
      </w:pPr>
      <w:bookmarkStart w:id="99" w:name="_Toc500183039"/>
      <w:r>
        <w:t>Diagrama de sequência</w:t>
      </w:r>
      <w:bookmarkEnd w:id="99"/>
    </w:p>
    <w:p w14:paraId="3CB8701E"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45E1D85D" w14:textId="6E7B1EE2" w:rsidR="00EE4A31" w:rsidRDefault="001F016E" w:rsidP="001F016E">
      <w:r>
        <w:rPr>
          <w:noProof/>
          <w:lang w:eastAsia="pt-PT"/>
        </w:rPr>
        <w:lastRenderedPageBreak/>
        <w:drawing>
          <wp:inline distT="0" distB="0" distL="0" distR="0" wp14:anchorId="5C583AE0" wp14:editId="223AE3AC">
            <wp:extent cx="5943600" cy="375247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52472"/>
                    </a:xfrm>
                    <a:prstGeom prst="rect">
                      <a:avLst/>
                    </a:prstGeom>
                    <a:noFill/>
                    <a:ln>
                      <a:noFill/>
                    </a:ln>
                  </pic:spPr>
                </pic:pic>
              </a:graphicData>
            </a:graphic>
          </wp:inline>
        </w:drawing>
      </w:r>
    </w:p>
    <w:p w14:paraId="045CB446" w14:textId="77777777" w:rsidR="001F016E" w:rsidRDefault="001F016E" w:rsidP="001F016E"/>
    <w:p w14:paraId="13B97292" w14:textId="401BD650" w:rsidR="00EA2B19" w:rsidRDefault="00625EF7" w:rsidP="00EE4A31">
      <w:pPr>
        <w:pStyle w:val="Cabealho3"/>
        <w:numPr>
          <w:ilvl w:val="2"/>
          <w:numId w:val="69"/>
        </w:numPr>
      </w:pPr>
      <w:bookmarkStart w:id="100" w:name="_Toc500183040"/>
      <w:r>
        <w:rPr>
          <w:noProof/>
          <w:lang w:eastAsia="pt-PT"/>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C63C45" w:rsidRPr="00976C1D" w:rsidRDefault="00C63C45" w:rsidP="007B224B">
                              <w:pPr>
                                <w:pStyle w:val="Legenda"/>
                                <w:jc w:val="center"/>
                                <w:rPr>
                                  <w:noProof/>
                                  <w:color w:val="404040" w:themeColor="text1" w:themeTint="BF"/>
                                </w:rPr>
                              </w:pPr>
                              <w:bookmarkStart w:id="101"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View da Lista de Perfis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00,3593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">
                <v:shape id="Imagem 24" o:spid="_x0000_s1039" type="#_x0000_t75" style="position:absolute;width:5943600;height:3272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10;l13EAAAA2wAAAA8AAABkcnMvZG93bnJldi54bWxEj9Fqg0AURN8L+YflBvpWV4M0xboJIVAaaKDU&#10;+gG37o2auHfF3aj5+2yh0MdhZs4w+XY2nRhpcK1lBUkUgyCurG65VlB+vz29gHAeWWNnmRTcyMF2&#10;s3jIMdN24i8aC1+LAGGXoYLG+z6T0lUNGXSR7YmDd7KDQR/kUEs94BTgppOrOH6WBlsOCw32tG+o&#10;uhRXo+BYrtP3j+SzPK7PlZ92P0VHSaHU43LevYLwNPv/8F/7oBWsUvj9En6A3N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l13EAAAA2wAAAA8AAAAAAAAAAAAAAAAAnAIA&#10;AGRycy9kb3ducmV2LnhtbFBLBQYAAAAABAAEAPcAAACNAwAAAAA=&#10;">
                  <v:imagedata r:id="rId71" o:title=""/>
                  <v:path arrowok="t"/>
                </v:shape>
                <v:shape id="Caixa de texto 26" o:spid="_x0000_s1040" type="#_x0000_t202" style="position:absolute;top:3333750;width:594360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2D1C81FE" w14:textId="6D5D03FF" w:rsidR="00C63C45" w:rsidRPr="00976C1D" w:rsidRDefault="00C63C45" w:rsidP="007B224B">
                        <w:pPr>
                          <w:pStyle w:val="Legenda"/>
                          <w:jc w:val="center"/>
                          <w:rPr>
                            <w:noProof/>
                            <w:color w:val="404040" w:themeColor="text1" w:themeTint="BF"/>
                          </w:rPr>
                        </w:pPr>
                        <w:bookmarkStart w:id="102"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View da Lista de Perfis</w:t>
                        </w:r>
                        <w:bookmarkEnd w:id="102"/>
                      </w:p>
                    </w:txbxContent>
                  </v:textbox>
                </v:shape>
                <w10:wrap type="tight"/>
              </v:group>
            </w:pict>
          </mc:Fallback>
        </mc:AlternateContent>
      </w:r>
      <w:r w:rsidR="00EE4A31">
        <w:rPr>
          <w:noProof/>
          <w:lang w:eastAsia="pt-PT"/>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C63C45" w:rsidRPr="009027DA" w:rsidRDefault="00C63C45" w:rsidP="007B224B">
                              <w:pPr>
                                <w:pStyle w:val="Legenda"/>
                                <w:jc w:val="center"/>
                                <w:rPr>
                                  <w:noProof/>
                                  <w:color w:val="404040" w:themeColor="text1" w:themeTint="BF"/>
                                </w:rPr>
                              </w:pPr>
                              <w:bookmarkStart w:id="103"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View da Criação de um novo perfil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00,36887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">
                <v:shape id="Caixa de texto 27" o:spid="_x0000_s1042" type="#_x0000_t202" style="position:absolute;top:3429000;width:594360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9MkPxgAA&#10;ANsAAAAPAAAAZHJzL2Rvd25yZXYueG1sRI9BawIxFITvQv9DeAUvotlasbIaRaRC24t068XbY/Pc&#10;rG5eliSr23/fFAo9DjPzDbPa9LYRN/KhdqzgaZKBIC6drrlScPzajxcgQkTW2DgmBd8UYLN+GKww&#10;1+7On3QrYiUShEOOCkyMbS5lKA1ZDBPXEifv7LzFmKSvpPZ4T3DbyGmWzaXFmtOCwZZ2hspr0VkF&#10;h9npYEbd+fVjO3v278duN79UhVLDx367BBGpj//hv/abVjB9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9MkPxgAAANsAAAAPAAAAAAAAAAAAAAAAAJcCAABkcnMv&#10;ZG93bnJldi54bWxQSwUGAAAAAAQABAD1AAAAigMAAAAA&#10;" stroked="f">
                  <v:textbox style="mso-fit-shape-to-text:t" inset="0,0,0,0">
                    <w:txbxContent>
                      <w:p w14:paraId="61A82294" w14:textId="096990DA" w:rsidR="00C63C45" w:rsidRPr="009027DA" w:rsidRDefault="00C63C45" w:rsidP="007B224B">
                        <w:pPr>
                          <w:pStyle w:val="Legenda"/>
                          <w:jc w:val="center"/>
                          <w:rPr>
                            <w:noProof/>
                            <w:color w:val="404040" w:themeColor="text1" w:themeTint="BF"/>
                          </w:rPr>
                        </w:pPr>
                        <w:bookmarkStart w:id="104"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View da Criação de um novo perfil</w:t>
                        </w:r>
                        <w:bookmarkEnd w:id="104"/>
                      </w:p>
                    </w:txbxContent>
                  </v:textbox>
                </v:shape>
                <v:shape id="Imagem 29" o:spid="_x0000_s1043" type="#_x0000_t75" style="position:absolute;width:5943600;height:3357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q&#10;S8DBAAAA2wAAAA8AAABkcnMvZG93bnJldi54bWxEj0GLwjAUhO8L/ofwBC+LphYUrUYpguBNVsXz&#10;o3k2xealNLFWf71ZWNjjMDPfMOttb2vRUesrxwqmkwQEceF0xaWCy3k/XoDwAVlj7ZgUvMjDdjP4&#10;WmOm3ZN/qDuFUkQI+wwVmBCaTEpfGLLoJ64hjt7NtRZDlG0pdYvPCLe1TJNkLi1WHBcMNrQzVNxP&#10;D6tgRrk53k0yd9fv/S3v0vPsvXgrNRr2+QpEoD78h//aB60gXcLvl/gD5OY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2qS8DBAAAA2wAAAA8AAAAAAAAAAAAAAAAAnAIAAGRy&#10;cy9kb3ducmV2LnhtbFBLBQYAAAAABAAEAPcAAACKAwAAAAA=&#10;">
                  <v:imagedata r:id="rId73" o:title=""/>
                  <v:path arrowok="t"/>
                </v:shape>
                <w10:wrap type="tight"/>
              </v:group>
            </w:pict>
          </mc:Fallback>
        </mc:AlternateContent>
      </w:r>
      <w:r w:rsidR="00EE4A31">
        <w:t>Ilustração da funcionalidade</w:t>
      </w:r>
      <w:bookmarkEnd w:id="100"/>
    </w:p>
    <w:p w14:paraId="43AEFDEA" w14:textId="682F545E" w:rsidR="006524FB" w:rsidRPr="00EA2B19" w:rsidRDefault="006524FB" w:rsidP="007B224B">
      <w:pPr>
        <w:ind w:left="0"/>
      </w:pPr>
      <w:r>
        <w:rPr>
          <w:noProof/>
          <w:lang w:eastAsia="pt-PT"/>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25971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7A95617E" w14:textId="3B94883E" w:rsidR="00C63C45" w:rsidRPr="00794DE3" w:rsidRDefault="00C63C45" w:rsidP="006524FB">
                            <w:pPr>
                              <w:pStyle w:val="Legenda"/>
                              <w:jc w:val="center"/>
                              <w:rPr>
                                <w:noProof/>
                                <w:color w:val="404040" w:themeColor="text1" w:themeTint="BF"/>
                              </w:rPr>
                            </w:pPr>
                            <w:bookmarkStart w:id="105" w:name="_Toc499477211"/>
                            <w:r>
                              <w:t xml:space="preserve">Figura </w:t>
                            </w:r>
                            <w:r>
                              <w:fldChar w:fldCharType="begin"/>
                            </w:r>
                            <w:r>
                              <w:instrText xml:space="preserve"> SEQ Figura \* ARABIC </w:instrText>
                            </w:r>
                            <w:r>
                              <w:fldChar w:fldCharType="separate"/>
                            </w:r>
                            <w:r>
                              <w:rPr>
                                <w:noProof/>
                              </w:rPr>
                              <w:t>13</w:t>
                            </w:r>
                            <w:r>
                              <w:fldChar w:fldCharType="end"/>
                            </w:r>
                            <w:r>
                              <w:t>: REQ_3: View de edição de um perfil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FED6" id="Caixa de texto 30" o:spid="_x0000_s1044" type="#_x0000_t202" style="position:absolute;margin-left:416.8pt;margin-top:272.75pt;width:468pt;height:20.4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" stroked="f">
                <v:textbox style="mso-fit-shape-to-text:t" inset="0,0,0,0">
                  <w:txbxContent>
                    <w:p w14:paraId="7A95617E" w14:textId="3B94883E" w:rsidR="00C63C45" w:rsidRPr="00794DE3" w:rsidRDefault="00C63C45" w:rsidP="006524FB">
                      <w:pPr>
                        <w:pStyle w:val="Legenda"/>
                        <w:jc w:val="center"/>
                        <w:rPr>
                          <w:noProof/>
                          <w:color w:val="404040" w:themeColor="text1" w:themeTint="BF"/>
                        </w:rPr>
                      </w:pPr>
                      <w:bookmarkStart w:id="106" w:name="_Toc499477211"/>
                      <w:r>
                        <w:t xml:space="preserve">Figura </w:t>
                      </w:r>
                      <w:r>
                        <w:fldChar w:fldCharType="begin"/>
                      </w:r>
                      <w:r>
                        <w:instrText xml:space="preserve"> SEQ Figura \* ARABIC </w:instrText>
                      </w:r>
                      <w:r>
                        <w:fldChar w:fldCharType="separate"/>
                      </w:r>
                      <w:r>
                        <w:rPr>
                          <w:noProof/>
                        </w:rPr>
                        <w:t>13</w:t>
                      </w:r>
                      <w:r>
                        <w:fldChar w:fldCharType="end"/>
                      </w:r>
                      <w:r>
                        <w:t>: REQ_3: View de edição de um perfil</w:t>
                      </w:r>
                      <w:bookmarkEnd w:id="106"/>
                    </w:p>
                  </w:txbxContent>
                </v:textbox>
                <w10:wrap type="tight" anchorx="margin"/>
              </v:shape>
            </w:pict>
          </mc:Fallback>
        </mc:AlternateContent>
      </w:r>
    </w:p>
    <w:p w14:paraId="25C8CAC8" w14:textId="3429E4EB" w:rsidR="00625EF7" w:rsidRDefault="00411ABC" w:rsidP="00625EF7">
      <w:pPr>
        <w:pStyle w:val="Cabealho2"/>
        <w:numPr>
          <w:ilvl w:val="1"/>
          <w:numId w:val="66"/>
        </w:numPr>
      </w:pPr>
      <w:bookmarkStart w:id="107" w:name="_Toc500183041"/>
      <w:r>
        <w:lastRenderedPageBreak/>
        <w:t>REQ 4</w:t>
      </w:r>
      <w:r w:rsidR="000A4B61">
        <w:t xml:space="preserve"> – Configuração do template de perguntas médicas</w:t>
      </w:r>
      <w:bookmarkEnd w:id="107"/>
    </w:p>
    <w:p w14:paraId="2944BF9C" w14:textId="77777777" w:rsidR="00625EF7" w:rsidRDefault="00625EF7" w:rsidP="00625EF7">
      <w:pPr>
        <w:pStyle w:val="Cabealho3"/>
        <w:numPr>
          <w:ilvl w:val="2"/>
          <w:numId w:val="66"/>
        </w:numPr>
      </w:pPr>
      <w:bookmarkStart w:id="108" w:name="_Toc500183042"/>
      <w:r>
        <w:t>Análise de requisitos</w:t>
      </w:r>
      <w:bookmarkEnd w:id="108"/>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77777777" w:rsidR="00625EF7" w:rsidRDefault="00625EF7" w:rsidP="009923F4">
            <w:pPr>
              <w:ind w:left="0"/>
              <w:cnfStyle w:val="100000000000" w:firstRow="1" w:lastRow="0" w:firstColumn="0" w:lastColumn="0" w:oddVBand="0" w:evenVBand="0" w:oddHBand="0" w:evenHBand="0" w:firstRowFirstColumn="0" w:firstRowLastColumn="0" w:lastRowFirstColumn="0" w:lastRowLastColumn="0"/>
            </w:pP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25EF7"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77777777" w:rsidR="00625EF7" w:rsidRPr="00873462" w:rsidRDefault="00625EF7"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09B7FCA"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38821989"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625EF7"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77777777" w:rsidR="00625EF7" w:rsidRPr="00873462" w:rsidRDefault="00625EF7"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691F0C2"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625EF7" w14:paraId="3A55C3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FAE94E" w14:textId="77777777" w:rsidR="00625EF7" w:rsidRPr="00873462" w:rsidRDefault="00625EF7"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3DD5261C" w14:textId="77777777" w:rsidR="00625EF7" w:rsidRDefault="00625EF7"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523D2AB"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77777777" w:rsidR="00625EF7" w:rsidRPr="000749A4" w:rsidRDefault="00625EF7" w:rsidP="009923F4">
            <w:pPr>
              <w:ind w:left="150"/>
              <w:jc w:val="center"/>
              <w:rPr>
                <w:b w:val="0"/>
              </w:rPr>
            </w:pPr>
            <w:r w:rsidRPr="000749A4">
              <w:rPr>
                <w:b w:val="0"/>
              </w:rPr>
              <w:t>Sem nada a registar</w:t>
            </w:r>
          </w:p>
        </w:tc>
        <w:tc>
          <w:tcPr>
            <w:tcW w:w="3248" w:type="dxa"/>
          </w:tcPr>
          <w:p w14:paraId="453B713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72769D" w14:textId="77777777" w:rsidR="00625EF7" w:rsidRPr="000749A4" w:rsidRDefault="00625EF7"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6A1DF4E"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20890C2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CEA6367" w14:textId="77777777" w:rsidR="00625EF7" w:rsidRPr="000749A4" w:rsidRDefault="00625EF7" w:rsidP="009923F4">
            <w:pPr>
              <w:ind w:left="0"/>
              <w:jc w:val="center"/>
              <w:rPr>
                <w:b w:val="0"/>
              </w:rPr>
            </w:pPr>
          </w:p>
        </w:tc>
        <w:tc>
          <w:tcPr>
            <w:tcW w:w="3248" w:type="dxa"/>
          </w:tcPr>
          <w:p w14:paraId="56F43C8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C23C1D"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116BB740"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4A462D3" w14:textId="77777777" w:rsidR="00625EF7" w:rsidRPr="000749A4" w:rsidRDefault="00625EF7" w:rsidP="009923F4">
            <w:pPr>
              <w:ind w:left="0"/>
              <w:jc w:val="center"/>
            </w:pPr>
          </w:p>
        </w:tc>
        <w:tc>
          <w:tcPr>
            <w:tcW w:w="3248" w:type="dxa"/>
          </w:tcPr>
          <w:p w14:paraId="71702200"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D542AC" w14:textId="77777777" w:rsidR="00625EF7"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6C61C1FA" w14:textId="77777777" w:rsidR="00625EF7" w:rsidRDefault="00625EF7" w:rsidP="00625EF7">
      <w:pPr>
        <w:ind w:left="0"/>
      </w:pPr>
    </w:p>
    <w:p w14:paraId="7D5B88B4" w14:textId="77777777" w:rsidR="00625EF7" w:rsidRDefault="00625EF7" w:rsidP="00625EF7">
      <w:pPr>
        <w:ind w:left="0"/>
      </w:pPr>
    </w:p>
    <w:p w14:paraId="3B986F61" w14:textId="77777777" w:rsidR="00625EF7" w:rsidRDefault="00625EF7" w:rsidP="00625EF7">
      <w:pPr>
        <w:ind w:left="0"/>
      </w:pPr>
    </w:p>
    <w:p w14:paraId="61F5BE2B" w14:textId="77777777" w:rsidR="00625EF7" w:rsidRDefault="00625EF7" w:rsidP="00625EF7">
      <w:pPr>
        <w:ind w:left="0"/>
      </w:pPr>
    </w:p>
    <w:p w14:paraId="2B8D60F9" w14:textId="77777777" w:rsidR="00625EF7" w:rsidRDefault="00625EF7" w:rsidP="00625EF7">
      <w:pPr>
        <w:ind w:left="0"/>
      </w:pPr>
    </w:p>
    <w:p w14:paraId="69CDF2C4" w14:textId="77777777" w:rsidR="00625EF7" w:rsidRDefault="00625EF7" w:rsidP="00625EF7">
      <w:pPr>
        <w:ind w:left="0"/>
      </w:pPr>
    </w:p>
    <w:p w14:paraId="1CE73FE4" w14:textId="77777777" w:rsidR="00625EF7" w:rsidRDefault="00625EF7" w:rsidP="00625EF7">
      <w:pPr>
        <w:ind w:left="0"/>
      </w:pPr>
    </w:p>
    <w:p w14:paraId="6E8ADCE0" w14:textId="77777777" w:rsidR="00625EF7" w:rsidRPr="001151C7" w:rsidRDefault="00625EF7" w:rsidP="00625EF7">
      <w:pPr>
        <w:ind w:left="0"/>
      </w:pPr>
    </w:p>
    <w:p w14:paraId="60486F6A" w14:textId="77777777" w:rsidR="00625EF7" w:rsidRDefault="00625EF7" w:rsidP="00625EF7">
      <w:pPr>
        <w:pStyle w:val="Cabealho3"/>
        <w:numPr>
          <w:ilvl w:val="2"/>
          <w:numId w:val="66"/>
        </w:numPr>
      </w:pPr>
      <w:bookmarkStart w:id="109" w:name="_Toc500183043"/>
      <w:r>
        <w:lastRenderedPageBreak/>
        <w:t>Diagrama de sequência</w:t>
      </w:r>
      <w:bookmarkEnd w:id="109"/>
    </w:p>
    <w:p w14:paraId="55E72107" w14:textId="77777777" w:rsidR="00625EF7" w:rsidRDefault="00625EF7" w:rsidP="00625EF7"/>
    <w:p w14:paraId="1EEAFC7C" w14:textId="77777777" w:rsidR="00625EF7" w:rsidRDefault="00625EF7" w:rsidP="00625EF7">
      <w:r>
        <w:t>&lt;Diagrama de sequência básico, que junta o Actor e a interação entre as diferentes camadas. Nos casos de uso mais completos/complexos, complementar o diagrama com uma breve descrição&gt;</w:t>
      </w:r>
    </w:p>
    <w:p w14:paraId="37E4ECF3" w14:textId="77777777" w:rsidR="00625EF7" w:rsidRDefault="00625EF7" w:rsidP="00625EF7"/>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7BE35BAE" w14:textId="77777777" w:rsidR="00625EF7" w:rsidRDefault="00625EF7" w:rsidP="00625EF7"/>
    <w:p w14:paraId="5C412B54" w14:textId="77777777" w:rsidR="00625EF7" w:rsidRDefault="00625EF7" w:rsidP="00625EF7"/>
    <w:p w14:paraId="4B281EF0" w14:textId="77777777" w:rsidR="00625EF7" w:rsidRDefault="00625EF7" w:rsidP="00625EF7"/>
    <w:p w14:paraId="5D37CCD4" w14:textId="77777777" w:rsidR="00625EF7" w:rsidRDefault="00625EF7" w:rsidP="00625EF7"/>
    <w:p w14:paraId="40B9D395" w14:textId="77777777" w:rsidR="00625EF7" w:rsidRDefault="00625EF7" w:rsidP="00625EF7"/>
    <w:p w14:paraId="33F6CA8E" w14:textId="77777777" w:rsidR="00625EF7" w:rsidRDefault="00625EF7" w:rsidP="00625EF7"/>
    <w:p w14:paraId="1DC571BF" w14:textId="77777777" w:rsidR="00625EF7" w:rsidRDefault="00625EF7" w:rsidP="00625EF7"/>
    <w:p w14:paraId="3AA95CCB" w14:textId="77777777" w:rsidR="00625EF7" w:rsidRDefault="00625EF7" w:rsidP="00625EF7"/>
    <w:p w14:paraId="0E599843" w14:textId="77777777" w:rsidR="00625EF7" w:rsidRDefault="00625EF7" w:rsidP="00625EF7"/>
    <w:p w14:paraId="1E3304E1" w14:textId="77777777" w:rsidR="00625EF7" w:rsidRDefault="00625EF7" w:rsidP="00625EF7"/>
    <w:p w14:paraId="264EEA9B" w14:textId="77777777" w:rsidR="00625EF7" w:rsidRDefault="00625EF7" w:rsidP="00625EF7"/>
    <w:p w14:paraId="3C8AFEFF" w14:textId="77777777" w:rsidR="00625EF7" w:rsidRDefault="00625EF7" w:rsidP="00625EF7"/>
    <w:p w14:paraId="3B654970" w14:textId="77777777" w:rsidR="00625EF7" w:rsidRDefault="00625EF7" w:rsidP="00625EF7"/>
    <w:p w14:paraId="37BF2E7F" w14:textId="77777777" w:rsidR="00625EF7" w:rsidRDefault="00625EF7" w:rsidP="00625EF7"/>
    <w:p w14:paraId="3C678BB0" w14:textId="77777777" w:rsidR="00625EF7" w:rsidRDefault="00625EF7" w:rsidP="00625EF7"/>
    <w:p w14:paraId="6B66B8B3" w14:textId="77777777" w:rsidR="00625EF7" w:rsidRDefault="00625EF7" w:rsidP="00625EF7"/>
    <w:p w14:paraId="5EC89C18" w14:textId="77777777" w:rsidR="00625EF7" w:rsidRDefault="00625EF7" w:rsidP="00625EF7"/>
    <w:p w14:paraId="5119224E" w14:textId="77777777" w:rsidR="00625EF7" w:rsidRDefault="00625EF7" w:rsidP="00625EF7"/>
    <w:p w14:paraId="4C45DF28" w14:textId="77777777" w:rsidR="00625EF7" w:rsidRDefault="00625EF7" w:rsidP="00625EF7"/>
    <w:p w14:paraId="2F8ECCB0" w14:textId="77777777" w:rsidR="00625EF7" w:rsidRDefault="00625EF7" w:rsidP="00625EF7"/>
    <w:p w14:paraId="144F3689" w14:textId="77777777" w:rsidR="00625EF7" w:rsidRDefault="00625EF7" w:rsidP="00625EF7"/>
    <w:p w14:paraId="3DEBDAE5" w14:textId="77777777" w:rsidR="00625EF7" w:rsidRDefault="00625EF7" w:rsidP="00625EF7">
      <w:pPr>
        <w:pStyle w:val="Cabealho3"/>
        <w:numPr>
          <w:ilvl w:val="2"/>
          <w:numId w:val="69"/>
        </w:numPr>
      </w:pPr>
      <w:bookmarkStart w:id="110" w:name="_Toc500183044"/>
      <w:r>
        <w:lastRenderedPageBreak/>
        <w:t>Ilustração da funcionalidade</w:t>
      </w:r>
      <w:bookmarkEnd w:id="110"/>
    </w:p>
    <w:p w14:paraId="36366CD0" w14:textId="79DD3C82" w:rsidR="00625EF7" w:rsidRDefault="00625EF7" w:rsidP="006524FB">
      <w:pPr>
        <w:ind w:left="0"/>
      </w:pPr>
      <w:r>
        <w:rPr>
          <w:noProof/>
          <w:lang w:eastAsia="pt-PT"/>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C63C45" w:rsidRPr="00A04494" w:rsidRDefault="00C63C45" w:rsidP="006524FB">
                              <w:pPr>
                                <w:pStyle w:val="Legenda"/>
                                <w:jc w:val="center"/>
                                <w:rPr>
                                  <w:b/>
                                  <w:bCs/>
                                  <w:noProof/>
                                  <w:color w:val="D6615C" w:themeColor="accent1"/>
                                  <w:sz w:val="28"/>
                                  <w:szCs w:val="28"/>
                                </w:rPr>
                              </w:pPr>
                              <w:bookmarkStart w:id="111"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View de edição de um questionário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00,2974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">
                <v:shape id="Imagem 31" o:spid="_x0000_s1046" type="#_x0000_t75" style="position:absolute;width:5943600;height:2926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9c&#10;nM7EAAAA2wAAAA8AAABkcnMvZG93bnJldi54bWxEj0FrwkAUhO8F/8PyhN7qJlqkRNegQrGHCpra&#10;+yP7TNJm36a7G03/fVcQehxm5htmmQ+mFRdyvrGsIJ0kIIhLqxuuFJw+Xp9eQPiArLG1TAp+yUO+&#10;Gj0sMdP2yke6FKESEcI+QwV1CF0mpS9rMugntiOO3tk6gyFKV0nt8BrhppXTJJlLgw3HhRo72tZU&#10;fhe9UfBTdF/veid7eXCbw2l/bJ/L/lOpx/GwXoAINIT/8L39phXMUrh9iT9Arv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9cnM7EAAAA2wAAAA8AAAAAAAAAAAAAAAAAnAIA&#10;AGRycy9kb3ducmV2LnhtbFBLBQYAAAAABAAEAPcAAACNAwAAAAA=&#10;">
                  <v:imagedata r:id="rId75" o:title=""/>
                  <v:path arrowok="t"/>
                </v:shape>
                <v:shape id="Caixa de texto 128" o:spid="_x0000_s1047" type="#_x0000_t202" style="position:absolute;top:2714625;width:594360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XkQxwAA&#10;ANwAAAAPAAAAZHJzL2Rvd25yZXYueG1sRI9BSwMxEIXvQv9DmIIXsVlrKbI2LaUoVC/FtRdvw2a6&#10;Wd1MliTbbv+9cxC8zfDevPfNajP6Tp0ppjawgYdZAYq4DrblxsDx8/X+CVTKyBa7wGTgSgk268nN&#10;CksbLvxB5yo3SkI4lWjA5dyXWqfakcc0Cz2xaKcQPWZZY6NtxIuE+07Pi2KpPbYsDQ572jmqf6rB&#10;Gzgsvg7ubji9vG8Xj/HtOOyW301lzO103D6DyjTmf/Pf9d4K/lxo5RmZQK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JnV5EMcAAADcAAAADwAAAAAAAAAAAAAAAACXAgAAZHJz&#10;L2Rvd25yZXYueG1sUEsFBgAAAAAEAAQA9QAAAIsDAAAAAA==&#10;" stroked="f">
                  <v:textbox style="mso-fit-shape-to-text:t" inset="0,0,0,0">
                    <w:txbxContent>
                      <w:p w14:paraId="4A21C9EE" w14:textId="67B281CD" w:rsidR="00C63C45" w:rsidRPr="00A04494" w:rsidRDefault="00C63C45" w:rsidP="006524FB">
                        <w:pPr>
                          <w:pStyle w:val="Legenda"/>
                          <w:jc w:val="center"/>
                          <w:rPr>
                            <w:b/>
                            <w:bCs/>
                            <w:noProof/>
                            <w:color w:val="D6615C" w:themeColor="accent1"/>
                            <w:sz w:val="28"/>
                            <w:szCs w:val="28"/>
                          </w:rPr>
                        </w:pPr>
                        <w:bookmarkStart w:id="112"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View de edição de um questionário</w:t>
                        </w:r>
                        <w:bookmarkEnd w:id="112"/>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411ABC">
      <w:pPr>
        <w:pStyle w:val="Cabealho2"/>
        <w:numPr>
          <w:ilvl w:val="1"/>
          <w:numId w:val="66"/>
        </w:numPr>
      </w:pPr>
      <w:bookmarkStart w:id="113" w:name="_Toc500183045"/>
      <w:r>
        <w:lastRenderedPageBreak/>
        <w:t>REQ 5</w:t>
      </w:r>
      <w:r w:rsidR="000A4B61">
        <w:t xml:space="preserve"> – Consultas médicas via inquérito template</w:t>
      </w:r>
      <w:bookmarkEnd w:id="113"/>
    </w:p>
    <w:p w14:paraId="61D3F219" w14:textId="77777777" w:rsidR="00766C32" w:rsidRDefault="00766C32" w:rsidP="00766C32">
      <w:pPr>
        <w:pStyle w:val="Cabealho3"/>
        <w:numPr>
          <w:ilvl w:val="2"/>
          <w:numId w:val="66"/>
        </w:numPr>
      </w:pPr>
      <w:bookmarkStart w:id="114" w:name="_Toc500183046"/>
      <w:r>
        <w:t>Análise de requisitos</w:t>
      </w:r>
      <w:bookmarkEnd w:id="114"/>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77777777" w:rsidR="00766C32" w:rsidRDefault="00766C32" w:rsidP="009923F4">
            <w:pPr>
              <w:ind w:left="0"/>
              <w:cnfStyle w:val="100000000000" w:firstRow="1" w:lastRow="0" w:firstColumn="0" w:lastColumn="0" w:oddVBand="0" w:evenVBand="0" w:oddHBand="0" w:evenHBand="0" w:firstRowFirstColumn="0" w:firstRowLastColumn="0" w:lastRowFirstColumn="0" w:lastRowLastColumn="0"/>
            </w:pP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77777777"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FE81AD8"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465ABA0B"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77777777" w:rsidR="00766C32" w:rsidRPr="00873462" w:rsidRDefault="00766C3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52B711B9"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77777777" w:rsidR="00766C32" w:rsidRPr="00873462" w:rsidRDefault="00766C3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B1E7A66" w14:textId="77777777" w:rsidR="00766C32" w:rsidRDefault="00766C3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B4A60BC"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77777777" w:rsidR="00766C32" w:rsidRPr="000749A4" w:rsidRDefault="00766C32" w:rsidP="009923F4">
            <w:pPr>
              <w:ind w:left="150"/>
              <w:jc w:val="center"/>
              <w:rPr>
                <w:b w:val="0"/>
              </w:rPr>
            </w:pPr>
            <w:r w:rsidRPr="000749A4">
              <w:rPr>
                <w:b w:val="0"/>
              </w:rPr>
              <w:t>Sem nada a registar</w:t>
            </w:r>
          </w:p>
        </w:tc>
        <w:tc>
          <w:tcPr>
            <w:tcW w:w="3248" w:type="dxa"/>
          </w:tcPr>
          <w:p w14:paraId="260D349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3A767FC" w14:textId="77777777" w:rsidR="00766C32" w:rsidRPr="000749A4" w:rsidRDefault="00766C3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7777777" w:rsidR="00766C32" w:rsidRPr="000749A4" w:rsidRDefault="00766C32" w:rsidP="009923F4">
            <w:pPr>
              <w:ind w:left="0"/>
              <w:jc w:val="center"/>
              <w:rPr>
                <w:b w:val="0"/>
              </w:rPr>
            </w:pPr>
          </w:p>
        </w:tc>
        <w:tc>
          <w:tcPr>
            <w:tcW w:w="3248" w:type="dxa"/>
          </w:tcPr>
          <w:p w14:paraId="0819FE39"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83A8DC5"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4EAE4C8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CA2FAC9" w14:textId="77777777" w:rsidR="00766C32" w:rsidRPr="000749A4" w:rsidRDefault="00766C32" w:rsidP="009923F4">
            <w:pPr>
              <w:ind w:left="0"/>
              <w:jc w:val="center"/>
              <w:rPr>
                <w:b w:val="0"/>
              </w:rPr>
            </w:pPr>
          </w:p>
        </w:tc>
        <w:tc>
          <w:tcPr>
            <w:tcW w:w="3248" w:type="dxa"/>
          </w:tcPr>
          <w:p w14:paraId="637BA27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914D14E"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075804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FBB349C" w14:textId="77777777" w:rsidR="00766C32" w:rsidRPr="000749A4" w:rsidRDefault="00766C32" w:rsidP="009923F4">
            <w:pPr>
              <w:ind w:left="0"/>
              <w:jc w:val="center"/>
            </w:pPr>
          </w:p>
        </w:tc>
        <w:tc>
          <w:tcPr>
            <w:tcW w:w="3248" w:type="dxa"/>
          </w:tcPr>
          <w:p w14:paraId="1BDDFC6C"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E29741B" w14:textId="77777777" w:rsidR="00766C32"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1AAF7DDB" w14:textId="77777777" w:rsidR="00766C32" w:rsidRDefault="00766C32" w:rsidP="00766C32">
      <w:pPr>
        <w:ind w:left="0"/>
      </w:pPr>
    </w:p>
    <w:p w14:paraId="597BECC2" w14:textId="77777777" w:rsidR="00766C32" w:rsidRDefault="00766C32" w:rsidP="00766C32">
      <w:pPr>
        <w:ind w:left="0"/>
      </w:pPr>
    </w:p>
    <w:p w14:paraId="0236C325" w14:textId="77777777" w:rsidR="00766C32" w:rsidRDefault="00766C32" w:rsidP="00766C32">
      <w:pPr>
        <w:ind w:left="0"/>
      </w:pPr>
    </w:p>
    <w:p w14:paraId="09E90ECD" w14:textId="77777777" w:rsidR="00766C32" w:rsidRDefault="00766C32" w:rsidP="00766C32">
      <w:pPr>
        <w:ind w:left="0"/>
      </w:pPr>
    </w:p>
    <w:p w14:paraId="4CE99655" w14:textId="77777777" w:rsidR="00766C32" w:rsidRDefault="00766C32" w:rsidP="00766C32">
      <w:pPr>
        <w:ind w:left="0"/>
      </w:pPr>
    </w:p>
    <w:p w14:paraId="38390CC4" w14:textId="77777777" w:rsidR="00766C32" w:rsidRPr="001151C7" w:rsidRDefault="00766C32" w:rsidP="00766C32">
      <w:pPr>
        <w:ind w:left="0"/>
      </w:pPr>
    </w:p>
    <w:p w14:paraId="7FAB9A35" w14:textId="77777777" w:rsidR="00766C32" w:rsidRDefault="00766C32" w:rsidP="00766C32">
      <w:pPr>
        <w:pStyle w:val="Cabealho3"/>
        <w:numPr>
          <w:ilvl w:val="2"/>
          <w:numId w:val="66"/>
        </w:numPr>
      </w:pPr>
      <w:bookmarkStart w:id="115" w:name="_Toc500183047"/>
      <w:r>
        <w:lastRenderedPageBreak/>
        <w:t>Diagrama de sequência</w:t>
      </w:r>
      <w:bookmarkEnd w:id="115"/>
    </w:p>
    <w:p w14:paraId="7547EFBE" w14:textId="77777777" w:rsidR="00766C32" w:rsidRDefault="00766C32" w:rsidP="00766C32"/>
    <w:p w14:paraId="63C53C0A" w14:textId="77777777" w:rsidR="00766C32" w:rsidRDefault="00766C32" w:rsidP="00766C32">
      <w:r>
        <w:t>&lt;Diagrama de sequência básico, que junta o Actor e a interação entre as diferentes camadas. Nos casos de uso mais completos/complexos, complementar o diagrama com uma breve descrição&gt;</w:t>
      </w:r>
    </w:p>
    <w:p w14:paraId="209D3AC1" w14:textId="77777777" w:rsidR="00766C32" w:rsidRDefault="00766C32" w:rsidP="00766C32"/>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78830CCC" w14:textId="77777777" w:rsidR="00766C32" w:rsidRDefault="00766C32" w:rsidP="00766C32"/>
    <w:p w14:paraId="568ED788" w14:textId="77777777" w:rsidR="00766C32" w:rsidRDefault="00766C32" w:rsidP="00766C32"/>
    <w:p w14:paraId="40EF6C20" w14:textId="77777777" w:rsidR="00766C32" w:rsidRDefault="00766C32" w:rsidP="00766C32"/>
    <w:p w14:paraId="3C13DACC" w14:textId="77777777" w:rsidR="00766C32" w:rsidRDefault="00766C32" w:rsidP="00766C32"/>
    <w:p w14:paraId="60BD8F69" w14:textId="77777777" w:rsidR="00766C32" w:rsidRDefault="00766C32" w:rsidP="00766C32"/>
    <w:p w14:paraId="63339E09" w14:textId="77777777" w:rsidR="00766C32" w:rsidRDefault="00766C32" w:rsidP="00766C32"/>
    <w:p w14:paraId="4E42B8E1" w14:textId="77777777" w:rsidR="00766C32" w:rsidRDefault="00766C32" w:rsidP="00766C32"/>
    <w:p w14:paraId="70BB6202" w14:textId="77777777" w:rsidR="00766C32" w:rsidRDefault="00766C32" w:rsidP="00766C32"/>
    <w:p w14:paraId="5FABD17F" w14:textId="77777777" w:rsidR="00766C32" w:rsidRDefault="00766C32" w:rsidP="00766C32"/>
    <w:p w14:paraId="5D90EF32" w14:textId="77777777" w:rsidR="00766C32" w:rsidRDefault="00766C32" w:rsidP="00766C32"/>
    <w:p w14:paraId="1C3526E2" w14:textId="77777777" w:rsidR="00766C32" w:rsidRDefault="00766C32" w:rsidP="00766C32"/>
    <w:p w14:paraId="3E217E26" w14:textId="77777777" w:rsidR="00766C32" w:rsidRDefault="00766C32" w:rsidP="00766C32"/>
    <w:p w14:paraId="25F14DAD" w14:textId="77777777" w:rsidR="00766C32" w:rsidRDefault="00766C32" w:rsidP="00766C32"/>
    <w:p w14:paraId="353D9F78" w14:textId="77777777" w:rsidR="00766C32" w:rsidRDefault="00766C32" w:rsidP="00766C32"/>
    <w:p w14:paraId="181B8C39" w14:textId="77777777" w:rsidR="00766C32" w:rsidRDefault="00766C32" w:rsidP="00766C32"/>
    <w:p w14:paraId="73DF2113" w14:textId="77777777" w:rsidR="00766C32" w:rsidRDefault="00766C32" w:rsidP="00766C32"/>
    <w:p w14:paraId="5204C2D9" w14:textId="77777777" w:rsidR="00766C32" w:rsidRDefault="00766C32" w:rsidP="00766C32"/>
    <w:p w14:paraId="1BB3DCDF" w14:textId="77777777" w:rsidR="00766C32" w:rsidRDefault="00766C32" w:rsidP="00766C32"/>
    <w:p w14:paraId="5E2D08EA" w14:textId="77777777" w:rsidR="00766C32" w:rsidRDefault="00766C32" w:rsidP="00766C32"/>
    <w:p w14:paraId="00BBD1CD" w14:textId="77777777" w:rsidR="00766C32" w:rsidRDefault="00766C32" w:rsidP="00766C32"/>
    <w:p w14:paraId="406C6251" w14:textId="77777777" w:rsidR="00766C32" w:rsidRDefault="00766C32" w:rsidP="00766C32"/>
    <w:p w14:paraId="0C967AC7" w14:textId="45940252" w:rsidR="00766C32" w:rsidRPr="00766C32" w:rsidRDefault="00766C32" w:rsidP="00766C32">
      <w:pPr>
        <w:pStyle w:val="Cabealho3"/>
        <w:numPr>
          <w:ilvl w:val="2"/>
          <w:numId w:val="69"/>
        </w:numPr>
      </w:pPr>
      <w:bookmarkStart w:id="116" w:name="_Toc500183048"/>
      <w:r>
        <w:lastRenderedPageBreak/>
        <w:t>Ilustração da funcionalidade</w:t>
      </w:r>
      <w:bookmarkEnd w:id="116"/>
    </w:p>
    <w:p w14:paraId="4C66734C" w14:textId="48ECA1F5" w:rsidR="00EA2B19" w:rsidRDefault="00B944B5" w:rsidP="00EA2B19">
      <w:r>
        <w:rPr>
          <w:noProof/>
          <w:lang w:eastAsia="pt-PT"/>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C63C45" w:rsidRPr="00076F97" w:rsidRDefault="00C63C45" w:rsidP="00840638">
                              <w:pPr>
                                <w:pStyle w:val="Legenda"/>
                                <w:jc w:val="center"/>
                                <w:rPr>
                                  <w:noProof/>
                                  <w:color w:val="404040" w:themeColor="text1" w:themeTint="BF"/>
                                </w:rPr>
                              </w:pPr>
                              <w:bookmarkStart w:id="117"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View da lista de possíveis dadores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45,29838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">
                <v:shape id="Imagem 129" o:spid="_x0000_s1049" type="#_x0000_t75" style="position:absolute;width:6216650;height:267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d&#10;+lfEAAAA3AAAAA8AAABkcnMvZG93bnJldi54bWxETztvwjAQ3ivxH6xD6lYcMiBIcSKEqNShQ3kM&#10;dDvFRxKIz8F2SPrv60qVut2n73nrYjSteJDzjWUF81kCgri0uuFKwen49rIE4QOyxtYyKfgmD0U+&#10;eVpjpu3Ae3ocQiViCPsMFdQhdJmUvqzJoJ/ZjjhyF+sMhghdJbXDIYabVqZJspAGG44NNXa0ram8&#10;HXqjYHNduM/5ueev1ZAeT7uP8t7vl0o9T8fNK4hAY/gX/7nfdZyfruD3mXiB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ed+lfEAAAA3AAAAA8AAAAAAAAAAAAAAAAAnAIA&#10;AGRycy9kb3ducmV2LnhtbFBLBQYAAAAABAAEAPcAAACNAwAAAAA=&#10;">
                  <v:imagedata r:id="rId77" o:title=""/>
                  <v:path arrowok="t"/>
                </v:shape>
                <v:shape id="Caixa de texto 133" o:spid="_x0000_s1050" type="#_x0000_t202" style="position:absolute;left:57150;top:2724150;width:629729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CH28xAAA&#10;ANwAAAAPAAAAZHJzL2Rvd25yZXYueG1sRE9NawIxEL0X+h/CFLyUmq0rUrZGEalgexFXL70Nm3Gz&#10;7WayJFnd/vtGELzN433OfDnYVpzJh8axgtdxBoK4crrhWsHxsHl5AxEissbWMSn4owDLxePDHAvt&#10;LryncxlrkUI4FKjAxNgVUobKkMUwdh1x4k7OW4wJ+lpqj5cUbls5ybKZtNhwajDY0dpQ9Vv2VsFu&#10;+r0zz/3p42s1zf3nsV/PfupSqdHTsHoHEWmId/HNvdVpfp7D9Zl0gVz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Qh9vMQAAADcAAAADwAAAAAAAAAAAAAAAACXAgAAZHJzL2Rv&#10;d25yZXYueG1sUEsFBgAAAAAEAAQA9QAAAIgDAAAAAA==&#10;" stroked="f">
                  <v:textbox style="mso-fit-shape-to-text:t" inset="0,0,0,0">
                    <w:txbxContent>
                      <w:p w14:paraId="4ED0DEB9" w14:textId="7AEC60F4" w:rsidR="00C63C45" w:rsidRPr="00076F97" w:rsidRDefault="00C63C45" w:rsidP="00840638">
                        <w:pPr>
                          <w:pStyle w:val="Legenda"/>
                          <w:jc w:val="center"/>
                          <w:rPr>
                            <w:noProof/>
                            <w:color w:val="404040" w:themeColor="text1" w:themeTint="BF"/>
                          </w:rPr>
                        </w:pPr>
                        <w:bookmarkStart w:id="118"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View da lista de possíveis dadores</w:t>
                        </w:r>
                        <w:bookmarkEnd w:id="118"/>
                      </w:p>
                    </w:txbxContent>
                  </v:textbox>
                </v:shape>
                <w10:wrap type="tight"/>
              </v:group>
            </w:pict>
          </mc:Fallback>
        </mc:AlternateContent>
      </w:r>
    </w:p>
    <w:p w14:paraId="414020DE" w14:textId="6D809E96" w:rsidR="00840638" w:rsidRDefault="00B944B5" w:rsidP="00840638">
      <w:pPr>
        <w:ind w:left="0"/>
      </w:pPr>
      <w:r>
        <w:rPr>
          <w:noProof/>
          <w:lang w:eastAsia="pt-PT"/>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C63C45" w:rsidRPr="006A5D5E" w:rsidRDefault="00C63C45" w:rsidP="00840638">
                              <w:pPr>
                                <w:pStyle w:val="Legenda"/>
                                <w:jc w:val="center"/>
                                <w:rPr>
                                  <w:noProof/>
                                  <w:color w:val="404040" w:themeColor="text1" w:themeTint="BF"/>
                                </w:rPr>
                              </w:pPr>
                              <w:bookmarkStart w:id="119" w:name="_Toc499477215"/>
                              <w:r>
                                <w:t xml:space="preserve">Figura </w:t>
                              </w:r>
                              <w:r>
                                <w:fldChar w:fldCharType="begin"/>
                              </w:r>
                              <w:r>
                                <w:instrText xml:space="preserve"> SEQ Figura \* ARABIC </w:instrText>
                              </w:r>
                              <w:r>
                                <w:fldChar w:fldCharType="separate"/>
                              </w:r>
                              <w:r>
                                <w:rPr>
                                  <w:noProof/>
                                </w:rPr>
                                <w:t>17</w:t>
                              </w:r>
                              <w:r>
                                <w:fldChar w:fldCharType="end"/>
                              </w:r>
                              <w:r>
                                <w:t>: REQ_5: View do preenchimento do formulário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00,34029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">
                <v:shape id="Imagem 131" o:spid="_x0000_s1052" type="#_x0000_t75" style="position:absolute;width:5918200;height:3061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d&#10;5IrEAAAA3AAAAA8AAABkcnMvZG93bnJldi54bWxET9tqwkAQfRf8h2UKfRHdaINIdBVbLRZR8Iqv&#10;Q3aaBLOzIbtq+vfdQsG3OZzrTGaNKcWdaldYVtDvRSCIU6sLzhScjp/dEQjnkTWWlknBDzmYTdut&#10;CSbaPnhP94PPRAhhl6CC3PsqkdKlORl0PVsRB+7b1gZ9gHUmdY2PEG5KOYiioTRYcGjIsaKPnNLr&#10;4WYUxP682WzfV8NFfIk7ere6dtbVUqnXl2Y+BuGp8U/xv/tLh/lvffh7Jlwgp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Dd5IrEAAAA3AAAAA8AAAAAAAAAAAAAAAAAnAIA&#10;AGRycy9kb3ducmV2LnhtbFBLBQYAAAAABAAEAPcAAACNAwAAAAA=&#10;">
                  <v:imagedata r:id="rId79" o:title=""/>
                  <v:path arrowok="t"/>
                </v:shape>
                <v:shape id="Caixa de texto 135" o:spid="_x0000_s1053" type="#_x0000_t202" style="position:absolute;top:3143250;width:591820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rUBTxAAA&#10;ANwAAAAPAAAAZHJzL2Rvd25yZXYueG1sRE9NawIxEL0L/Q9hCr2IZlutyGoUkQq2F+nWi7dhM25W&#10;N5Mlyer23zeFQm/zeJ+zXPe2ETfyoXas4HmcgSAuna65UnD82o3mIEJE1tg4JgXfFGC9ehgsMdfu&#10;zp90K2IlUgiHHBWYGNtcylAashjGriVO3Nl5izFBX0nt8Z7CbSNfsmwmLdacGgy2tDVUXovOKjhM&#10;Twcz7M5vH5vpxL8fu+3sUhVKPT32mwWISH38F/+59zrNn7zC7zPp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a1AU8QAAADcAAAADwAAAAAAAAAAAAAAAACXAgAAZHJzL2Rv&#10;d25yZXYueG1sUEsFBgAAAAAEAAQA9QAAAIgDAAAAAA==&#10;" stroked="f">
                  <v:textbox style="mso-fit-shape-to-text:t" inset="0,0,0,0">
                    <w:txbxContent>
                      <w:p w14:paraId="740DD0BA" w14:textId="3838D263" w:rsidR="00C63C45" w:rsidRPr="006A5D5E" w:rsidRDefault="00C63C45" w:rsidP="00840638">
                        <w:pPr>
                          <w:pStyle w:val="Legenda"/>
                          <w:jc w:val="center"/>
                          <w:rPr>
                            <w:noProof/>
                            <w:color w:val="404040" w:themeColor="text1" w:themeTint="BF"/>
                          </w:rPr>
                        </w:pPr>
                        <w:bookmarkStart w:id="120" w:name="_Toc499477215"/>
                        <w:r>
                          <w:t xml:space="preserve">Figura </w:t>
                        </w:r>
                        <w:r>
                          <w:fldChar w:fldCharType="begin"/>
                        </w:r>
                        <w:r>
                          <w:instrText xml:space="preserve"> SEQ Figura \* ARABIC </w:instrText>
                        </w:r>
                        <w:r>
                          <w:fldChar w:fldCharType="separate"/>
                        </w:r>
                        <w:r>
                          <w:rPr>
                            <w:noProof/>
                          </w:rPr>
                          <w:t>17</w:t>
                        </w:r>
                        <w:r>
                          <w:fldChar w:fldCharType="end"/>
                        </w:r>
                        <w:r>
                          <w:t>: REQ_5: View do preenchimento do formulário</w:t>
                        </w:r>
                        <w:bookmarkEnd w:id="120"/>
                      </w:p>
                    </w:txbxContent>
                  </v:textbox>
                </v:shape>
                <w10:wrap type="tight"/>
              </v:group>
            </w:pict>
          </mc:Fallback>
        </mc:AlternateContent>
      </w:r>
      <w:r>
        <w:rPr>
          <w:noProof/>
          <w:lang w:eastAsia="pt-PT"/>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C63C45" w:rsidRPr="00C5335C" w:rsidRDefault="00C63C45" w:rsidP="00840638">
                              <w:pPr>
                                <w:pStyle w:val="Legenda"/>
                                <w:jc w:val="center"/>
                                <w:rPr>
                                  <w:noProof/>
                                  <w:color w:val="404040" w:themeColor="text1" w:themeTint="BF"/>
                                </w:rPr>
                              </w:pPr>
                              <w:bookmarkStart w:id="121"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View dos detalhes do dador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90,30981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">
                <v:shape id="Imagem 130" o:spid="_x0000_s1055" type="#_x0000_t75" style="position:absolute;width:6250940;height:274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b&#10;pwrFAAAA3AAAAA8AAABkcnMvZG93bnJldi54bWxEj09rwkAQxe9Cv8MyBW9m0woiqRuxloI3NS3F&#10;4zQ7+dNmZ0N21fjtO4eCtxnem/d+s1qPrlMXGkLr2cBTkoIiLr1tuTbw+fE+W4IKEdli55kM3CjA&#10;On+YrDCz/spHuhSxVhLCIUMDTYx9pnUoG3IYEt8Ti1b5wWGUdai1HfAq4a7Tz2m60A5bloYGe9o2&#10;VP4WZ2fgxJU73vbF+fXtJz3FL11/H7YbY6aP4+YFVKQx3s3/1zsr+HPBl2dkAp3/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326cKxQAAANwAAAAPAAAAAAAAAAAAAAAAAJwC&#10;AABkcnMvZG93bnJldi54bWxQSwUGAAAAAAQABAD3AAAAjgMAAAAA&#10;">
                  <v:imagedata r:id="rId81" o:title=""/>
                  <v:path arrowok="t"/>
                </v:shape>
                <v:shape id="Caixa de texto 134" o:spid="_x0000_s1056" type="#_x0000_t202" style="position:absolute;left:95250;top:2838450;width:625094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4eXIxAAA&#10;ANwAAAAPAAAAZHJzL2Rvd25yZXYueG1sRE9NawIxEL0L/Q9hCr1IzVYXKVujiFRovUi3XnobNuNm&#10;281kSbK6/fdGELzN433OYjXYVpzIh8axgpdJBoK4crrhWsHhe/v8CiJEZI2tY1LwTwFWy4fRAgvt&#10;zvxFpzLWIoVwKFCBibErpAyVIYth4jrixB2dtxgT9LXUHs8p3LZymmVzabHh1GCwo42h6q/srYJ9&#10;/rM34/74vlvnM/956Dfz37pU6ulxWL+BiDTEu/jm/tBp/iyH6zPpArm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uHlyMQAAADcAAAADwAAAAAAAAAAAAAAAACXAgAAZHJzL2Rv&#10;d25yZXYueG1sUEsFBgAAAAAEAAQA9QAAAIgDAAAAAA==&#10;" stroked="f">
                  <v:textbox style="mso-fit-shape-to-text:t" inset="0,0,0,0">
                    <w:txbxContent>
                      <w:p w14:paraId="04AE4835" w14:textId="1B77E4B0" w:rsidR="00C63C45" w:rsidRPr="00C5335C" w:rsidRDefault="00C63C45" w:rsidP="00840638">
                        <w:pPr>
                          <w:pStyle w:val="Legenda"/>
                          <w:jc w:val="center"/>
                          <w:rPr>
                            <w:noProof/>
                            <w:color w:val="404040" w:themeColor="text1" w:themeTint="BF"/>
                          </w:rPr>
                        </w:pPr>
                        <w:bookmarkStart w:id="122"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View dos detalhes do dador</w:t>
                        </w:r>
                        <w:bookmarkEnd w:id="122"/>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411ABC">
      <w:pPr>
        <w:pStyle w:val="Cabealho2"/>
        <w:numPr>
          <w:ilvl w:val="1"/>
          <w:numId w:val="66"/>
        </w:numPr>
      </w:pPr>
      <w:bookmarkStart w:id="123" w:name="_Toc500183049"/>
      <w:r>
        <w:lastRenderedPageBreak/>
        <w:t>REQ 6</w:t>
      </w:r>
      <w:r w:rsidR="000A4B61">
        <w:t xml:space="preserve"> – Registo de amostras</w:t>
      </w:r>
      <w:bookmarkEnd w:id="123"/>
    </w:p>
    <w:p w14:paraId="6E3385E8" w14:textId="77777777" w:rsidR="000B4099" w:rsidRDefault="000B4099" w:rsidP="000B4099">
      <w:pPr>
        <w:pStyle w:val="Cabealho3"/>
        <w:numPr>
          <w:ilvl w:val="2"/>
          <w:numId w:val="66"/>
        </w:numPr>
      </w:pPr>
      <w:bookmarkStart w:id="124" w:name="_Toc500183050"/>
      <w:r>
        <w:t>Análise de requisitos</w:t>
      </w:r>
      <w:bookmarkEnd w:id="124"/>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77777777" w:rsidR="000B4099" w:rsidRDefault="000B4099" w:rsidP="009923F4">
            <w:pPr>
              <w:ind w:left="0"/>
              <w:cnfStyle w:val="100000000000" w:firstRow="1" w:lastRow="0" w:firstColumn="0" w:lastColumn="0" w:oddVBand="0" w:evenVBand="0" w:oddHBand="0" w:evenHBand="0" w:firstRowFirstColumn="0" w:firstRowLastColumn="0" w:lastRowFirstColumn="0" w:lastRowLastColumn="0"/>
            </w:pP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77777777"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E71B7AD"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6BA0759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77777777" w:rsidR="000B4099" w:rsidRPr="00873462" w:rsidRDefault="000B4099"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548006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7777777" w:rsidR="000B4099" w:rsidRPr="00873462" w:rsidRDefault="000B4099"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7A1854B5" w14:textId="77777777" w:rsidR="000B4099" w:rsidRDefault="000B4099"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276A95B"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77777777" w:rsidR="000B4099" w:rsidRPr="000749A4" w:rsidRDefault="000B4099" w:rsidP="009923F4">
            <w:pPr>
              <w:ind w:left="150"/>
              <w:jc w:val="center"/>
              <w:rPr>
                <w:b w:val="0"/>
              </w:rPr>
            </w:pPr>
            <w:r w:rsidRPr="000749A4">
              <w:rPr>
                <w:b w:val="0"/>
              </w:rPr>
              <w:t>Sem nada a registar</w:t>
            </w:r>
          </w:p>
        </w:tc>
        <w:tc>
          <w:tcPr>
            <w:tcW w:w="3248" w:type="dxa"/>
          </w:tcPr>
          <w:p w14:paraId="5804C3A4"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9D24817" w14:textId="77777777" w:rsidR="000B4099" w:rsidRPr="000749A4" w:rsidRDefault="000B4099"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0B4099" w14:paraId="2690AE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6BE8887" w14:textId="77777777" w:rsidR="000B4099" w:rsidRPr="000749A4" w:rsidRDefault="000B4099" w:rsidP="009923F4">
            <w:pPr>
              <w:ind w:left="0"/>
              <w:jc w:val="center"/>
              <w:rPr>
                <w:b w:val="0"/>
              </w:rPr>
            </w:pPr>
          </w:p>
        </w:tc>
        <w:tc>
          <w:tcPr>
            <w:tcW w:w="3248" w:type="dxa"/>
          </w:tcPr>
          <w:p w14:paraId="168883A1"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E2E7023"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0354683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17826E44" w14:textId="77777777" w:rsidR="000B4099" w:rsidRPr="000749A4" w:rsidRDefault="000B4099" w:rsidP="009923F4">
            <w:pPr>
              <w:ind w:left="0"/>
              <w:jc w:val="center"/>
              <w:rPr>
                <w:b w:val="0"/>
              </w:rPr>
            </w:pPr>
          </w:p>
        </w:tc>
        <w:tc>
          <w:tcPr>
            <w:tcW w:w="3248" w:type="dxa"/>
          </w:tcPr>
          <w:p w14:paraId="01CCE86B"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CFD0FD0"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1D5CFAA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82F0C07" w14:textId="77777777" w:rsidR="000B4099" w:rsidRPr="000749A4" w:rsidRDefault="000B4099" w:rsidP="009923F4">
            <w:pPr>
              <w:ind w:left="0"/>
              <w:jc w:val="center"/>
            </w:pPr>
          </w:p>
        </w:tc>
        <w:tc>
          <w:tcPr>
            <w:tcW w:w="3248" w:type="dxa"/>
          </w:tcPr>
          <w:p w14:paraId="1FED40AA"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BD67540" w14:textId="77777777" w:rsidR="000B4099"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1307DF5D" w14:textId="77777777" w:rsidR="000B4099" w:rsidRDefault="000B4099" w:rsidP="000B4099">
      <w:pPr>
        <w:ind w:left="0"/>
      </w:pPr>
    </w:p>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0B4099">
      <w:pPr>
        <w:pStyle w:val="Cabealho3"/>
        <w:numPr>
          <w:ilvl w:val="2"/>
          <w:numId w:val="66"/>
        </w:numPr>
      </w:pPr>
      <w:bookmarkStart w:id="125" w:name="_Toc500183051"/>
      <w:r>
        <w:lastRenderedPageBreak/>
        <w:t>Diagrama de sequência</w:t>
      </w:r>
      <w:bookmarkEnd w:id="125"/>
    </w:p>
    <w:p w14:paraId="72DD0204" w14:textId="77777777" w:rsidR="000B4099" w:rsidRDefault="000B4099" w:rsidP="000B4099"/>
    <w:p w14:paraId="23A33F21" w14:textId="77777777" w:rsidR="000B4099" w:rsidRDefault="000B4099" w:rsidP="000B4099">
      <w:r>
        <w:t>&lt;Diagrama de sequência básico, que junta o Actor e a interação entre as diferentes camadas. Nos casos de uso mais completos/complexos, complementar o diagrama com uma breve descrição&gt;</w:t>
      </w:r>
    </w:p>
    <w:p w14:paraId="48B98937" w14:textId="77777777" w:rsidR="000B4099" w:rsidRDefault="000B4099" w:rsidP="000B4099"/>
    <w:p w14:paraId="10D1CD9D" w14:textId="77777777" w:rsidR="000B4099" w:rsidRDefault="000B4099" w:rsidP="000B4099"/>
    <w:p w14:paraId="5BC9B036" w14:textId="77777777" w:rsidR="000B4099" w:rsidRDefault="000B4099" w:rsidP="000B4099"/>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3BCF5B84" w14:textId="77777777" w:rsidR="000B4099" w:rsidRDefault="000B4099" w:rsidP="000B4099"/>
    <w:p w14:paraId="1CF6B4B1" w14:textId="77777777" w:rsidR="000B4099" w:rsidRDefault="000B4099" w:rsidP="000B4099"/>
    <w:p w14:paraId="3F7EA6B1" w14:textId="77777777" w:rsidR="000B4099" w:rsidRDefault="000B4099" w:rsidP="000B4099"/>
    <w:p w14:paraId="78CDBD92" w14:textId="77777777" w:rsidR="000B4099" w:rsidRDefault="000B4099" w:rsidP="000B4099"/>
    <w:p w14:paraId="07EE921D" w14:textId="77777777" w:rsidR="000B4099" w:rsidRDefault="000B4099" w:rsidP="000B4099"/>
    <w:p w14:paraId="6668109D" w14:textId="77777777" w:rsidR="000B4099" w:rsidRDefault="000B4099" w:rsidP="000B4099"/>
    <w:p w14:paraId="41524C13" w14:textId="77777777" w:rsidR="000B4099" w:rsidRDefault="000B4099" w:rsidP="000B4099"/>
    <w:p w14:paraId="0D3D441B" w14:textId="77777777" w:rsidR="000B4099" w:rsidRDefault="000B4099" w:rsidP="000B4099"/>
    <w:p w14:paraId="026A7310" w14:textId="77777777" w:rsidR="000B4099" w:rsidRDefault="000B4099" w:rsidP="000B4099"/>
    <w:p w14:paraId="48CCE994" w14:textId="77777777" w:rsidR="000B4099" w:rsidRDefault="000B4099" w:rsidP="000B4099"/>
    <w:p w14:paraId="7871DB01" w14:textId="426BB700" w:rsidR="00EA2B19" w:rsidRDefault="000B4099" w:rsidP="000B4099">
      <w:pPr>
        <w:pStyle w:val="Cabealho3"/>
        <w:numPr>
          <w:ilvl w:val="2"/>
          <w:numId w:val="69"/>
        </w:numPr>
      </w:pPr>
      <w:bookmarkStart w:id="126" w:name="_Toc500183052"/>
      <w:r>
        <w:rPr>
          <w:noProof/>
          <w:lang w:eastAsia="pt-PT"/>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C63C45" w:rsidRPr="00A930CE" w:rsidRDefault="00C63C45" w:rsidP="00403604">
                              <w:pPr>
                                <w:pStyle w:val="Legenda"/>
                                <w:jc w:val="center"/>
                                <w:rPr>
                                  <w:noProof/>
                                  <w:color w:val="404040" w:themeColor="text1" w:themeTint="BF"/>
                                </w:rPr>
                              </w:pPr>
                              <w:bookmarkStart w:id="127"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View da lista de amostras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00,2040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">
                <v:shape id="Imagem 136" o:spid="_x0000_s1058" type="#_x0000_t75" style="position:absolute;width:5943600;height:1733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zTrAAAAA3AAAAA8AAABkcnMvZG93bnJldi54bWxET02LwjAQvQv7H8IseNNkFcTtGmURFPFm9OBx&#10;thnbss2kNFGrv94Igrd5vM+ZLTpXiwu1ofKs4WuoQBDn3lZcaDjsV4MpiBCRLdaeScONAizmH70Z&#10;ZtZfeUcXEwuRQjhkqKGMscmkDHlJDsPQN8SJO/nWYUywLaRt8ZrCXS1HSk2kw4pTQ4kNLUvK/83Z&#10;aeDj7lSrZkudVXcTzPf6rzIjrfuf3e8PiEhdfItf7o1N88cTeD6TLpDz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83NOsAAAADcAAAADwAAAAAAAAAAAAAAAACcAgAAZHJz&#10;L2Rvd25yZXYueG1sUEsFBgAAAAAEAAQA9wAAAIkDAAAAAA==&#10;">
                  <v:imagedata r:id="rId83" o:title=""/>
                  <v:path arrowok="t"/>
                </v:shape>
                <v:shape id="Caixa de texto 137" o:spid="_x0000_s1059" type="#_x0000_t202" style="position:absolute;top:1781175;width:594360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M3u/xAAA&#10;ANwAAAAPAAAAZHJzL2Rvd25yZXYueG1sRE9NawIxEL0L/Q9hCr2IZlvFymoUkQq2F+nWi7dhM25W&#10;N5Mlyer23zeFQm/zeJ+zXPe2ETfyoXas4HmcgSAuna65UnD82o3mIEJE1tg4JgXfFGC9ehgsMdfu&#10;zp90K2IlUgiHHBWYGNtcylAashjGriVO3Nl5izFBX0nt8Z7CbSNfsmwmLdacGgy2tDVUXovOKjhM&#10;Twcz7M5vH5vpxL8fu+3sUhVKPT32mwWISH38F/+59zrNn7zC7zPp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jN7v8QAAADcAAAADwAAAAAAAAAAAAAAAACXAgAAZHJzL2Rv&#10;d25yZXYueG1sUEsFBgAAAAAEAAQA9QAAAIgDAAAAAA==&#10;" stroked="f">
                  <v:textbox style="mso-fit-shape-to-text:t" inset="0,0,0,0">
                    <w:txbxContent>
                      <w:p w14:paraId="1CFF56E0" w14:textId="2E98F6FC" w:rsidR="00C63C45" w:rsidRPr="00A930CE" w:rsidRDefault="00C63C45" w:rsidP="00403604">
                        <w:pPr>
                          <w:pStyle w:val="Legenda"/>
                          <w:jc w:val="center"/>
                          <w:rPr>
                            <w:noProof/>
                            <w:color w:val="404040" w:themeColor="text1" w:themeTint="BF"/>
                          </w:rPr>
                        </w:pPr>
                        <w:bookmarkStart w:id="128"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View da lista de amostras</w:t>
                        </w:r>
                        <w:bookmarkEnd w:id="128"/>
                      </w:p>
                    </w:txbxContent>
                  </v:textbox>
                </v:shape>
                <w10:wrap type="tight"/>
              </v:group>
            </w:pict>
          </mc:Fallback>
        </mc:AlternateContent>
      </w:r>
      <w:r>
        <w:t>Ilustração da funcionalidade</w:t>
      </w:r>
      <w:bookmarkEnd w:id="126"/>
    </w:p>
    <w:p w14:paraId="16CFA7B2" w14:textId="0F81C3C6" w:rsidR="00EA2B19" w:rsidRDefault="000B4099" w:rsidP="00EA2B19">
      <w:r>
        <w:rPr>
          <w:noProof/>
          <w:lang w:eastAsia="pt-PT"/>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C63C45" w:rsidRPr="009464A4" w:rsidRDefault="00C63C45" w:rsidP="00403604">
                              <w:pPr>
                                <w:pStyle w:val="Legenda"/>
                                <w:jc w:val="center"/>
                                <w:rPr>
                                  <w:noProof/>
                                  <w:color w:val="404040" w:themeColor="text1" w:themeTint="BF"/>
                                </w:rPr>
                              </w:pPr>
                              <w:bookmarkStart w:id="129"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View de criação de uma amostra</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00,37172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">
                <v:shape id="Imagem 138" o:spid="_x0000_s1061" type="#_x0000_t75" style="position:absolute;width:6718300;height:3359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W&#10;gwTHAAAA3AAAAA8AAABkcnMvZG93bnJldi54bWxEj0FLw0AQhe+C/2EZoTe7UaFK7LbUgKHQHmwV&#10;pLchO8kGs7Mhu7Zpf33nIHib4b1575v5cvSdOtIQ28AGHqYZKOIq2JYbA1+f7/cvoGJCttgFJgNn&#10;irBc3N7MMbfhxDs67lOjJIRjjgZcSn2udawceYzT0BOLVofBY5J1aLQd8CThvtOPWTbTHluWBoc9&#10;FY6qn/2vN9CvDrH82LwVvv5+PhTbqry4ujRmcjeuXkElGtO/+e96bQX/SWjlGZlAL6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tWgwTHAAAA3AAAAA8AAAAAAAAAAAAAAAAA&#10;nAIAAGRycy9kb3ducmV2LnhtbFBLBQYAAAAABAAEAPcAAACQAwAAAAA=&#10;">
                  <v:imagedata r:id="rId85" o:title=""/>
                  <v:path arrowok="t"/>
                </v:shape>
                <v:shape id="Caixa de texto 141" o:spid="_x0000_s1062" type="#_x0000_t202" style="position:absolute;left:171450;top:3457575;width:652145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kDUtxAAA&#10;ANwAAAAPAAAAZHJzL2Rvd25yZXYueG1sRE9NawIxEL0X+h/CFLyUmlUXKVujiLRQexFXL70Nm3Gz&#10;7WayJFnd/vtGELzN433OYjXYVpzJh8axgsk4A0FcOd1wreB4+Hh5BREissbWMSn4owCr5ePDAgvt&#10;LryncxlrkUI4FKjAxNgVUobKkMUwdh1x4k7OW4wJ+lpqj5cUbls5zbK5tNhwajDY0cZQ9Vv2VsEu&#10;/96Z5/70/rXOZ3577Dfzn7pUavQ0rN9ARBriXXxzf+o0P5/A9Zl0g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pA1LcQAAADcAAAADwAAAAAAAAAAAAAAAACXAgAAZHJzL2Rv&#10;d25yZXYueG1sUEsFBgAAAAAEAAQA9QAAAIgDAAAAAA==&#10;" stroked="f">
                  <v:textbox style="mso-fit-shape-to-text:t" inset="0,0,0,0">
                    <w:txbxContent>
                      <w:p w14:paraId="511480DE" w14:textId="5C74896F" w:rsidR="00C63C45" w:rsidRPr="009464A4" w:rsidRDefault="00C63C45" w:rsidP="00403604">
                        <w:pPr>
                          <w:pStyle w:val="Legenda"/>
                          <w:jc w:val="center"/>
                          <w:rPr>
                            <w:noProof/>
                            <w:color w:val="404040" w:themeColor="text1" w:themeTint="BF"/>
                          </w:rPr>
                        </w:pPr>
                        <w:bookmarkStart w:id="130"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View de criação de uma amostra</w:t>
                        </w:r>
                        <w:bookmarkEnd w:id="130"/>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lang w:eastAsia="pt-PT"/>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C63C45" w:rsidRPr="000F7FA5" w:rsidRDefault="00C63C45" w:rsidP="00403604">
                              <w:pPr>
                                <w:pStyle w:val="Legenda"/>
                                <w:jc w:val="center"/>
                                <w:rPr>
                                  <w:noProof/>
                                  <w:color w:val="404040" w:themeColor="text1" w:themeTint="BF"/>
                                </w:rPr>
                              </w:pPr>
                              <w:bookmarkStart w:id="131"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View de edição de uma amostra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00,5603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">
                <v:shape id="Imagem 140" o:spid="_x0000_s1064" type="#_x0000_t75" style="position:absolute;width:5943600;height:5345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l&#10;Fp/EAAAA3AAAAA8AAABkcnMvZG93bnJldi54bWxEj0FrAjEQhe+F/ocwBW81a5WlbI3SCkWpJ7XQ&#10;67CZbpZuJksS3fXfdw6Ctxnem/e+Wa5H36kLxdQGNjCbFqCI62Bbbgx8nz6fX0GljGyxC0wGrpRg&#10;vXp8WGJlw8AHuhxzoySEU4UGXM59pXWqHXlM09ATi/Yboscsa2y0jThIuO/0S1GU2mPL0uCwp42j&#10;+u949ga+YvPhrnvbHUoc/Cye5z/lZmvM5Gl8fwOVacx38+16ZwV/IfjyjEyg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lFp/EAAAA3AAAAA8AAAAAAAAAAAAAAAAAnAIA&#10;AGRycy9kb3ducmV2LnhtbFBLBQYAAAAABAAEAPcAAACNAwAAAAA=&#10;">
                  <v:imagedata r:id="rId87" o:title=""/>
                  <v:path arrowok="t"/>
                </v:shape>
                <v:shape id="Caixa de texto 143" o:spid="_x0000_s1065" type="#_x0000_t202" style="position:absolute;top:5343525;width:594360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Dg7BxAAA&#10;ANwAAAAPAAAAZHJzL2Rvd25yZXYueG1sRE9NawIxEL0L/Q9hCr1IzVYXKVujiFRovUi3XnobNuNm&#10;281kSbK6/fdGELzN433OYjXYVpzIh8axgpdJBoK4crrhWsHhe/v8CiJEZI2tY1LwTwFWy4fRAgvt&#10;zvxFpzLWIoVwKFCBibErpAyVIYth4jrixB2dtxgT9LXUHs8p3LZymmVzabHh1GCwo42h6q/srYJ9&#10;/rM34/74vlvnM/956Dfz37pU6ulxWL+BiDTEu/jm/tBpfj6D6zPpArm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Q4OwcQAAADcAAAADwAAAAAAAAAAAAAAAACXAgAAZHJzL2Rv&#10;d25yZXYueG1sUEsFBgAAAAAEAAQA9QAAAIgDAAAAAA==&#10;" stroked="f">
                  <v:textbox style="mso-fit-shape-to-text:t" inset="0,0,0,0">
                    <w:txbxContent>
                      <w:p w14:paraId="538745C4" w14:textId="1CFA2BBF" w:rsidR="00C63C45" w:rsidRPr="000F7FA5" w:rsidRDefault="00C63C45" w:rsidP="00403604">
                        <w:pPr>
                          <w:pStyle w:val="Legenda"/>
                          <w:jc w:val="center"/>
                          <w:rPr>
                            <w:noProof/>
                            <w:color w:val="404040" w:themeColor="text1" w:themeTint="BF"/>
                          </w:rPr>
                        </w:pPr>
                        <w:bookmarkStart w:id="132"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View de edição de uma amostra</w:t>
                        </w:r>
                        <w:bookmarkEnd w:id="132"/>
                      </w:p>
                    </w:txbxContent>
                  </v:textbox>
                </v:shape>
                <w10:wrap type="tight"/>
              </v:group>
            </w:pict>
          </mc:Fallback>
        </mc:AlternateContent>
      </w:r>
      <w:r>
        <w:rPr>
          <w:noProof/>
          <w:lang w:eastAsia="pt-PT"/>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C63C45" w:rsidRPr="00F954C9" w:rsidRDefault="00C63C45" w:rsidP="00403604">
                              <w:pPr>
                                <w:pStyle w:val="Legenda"/>
                                <w:jc w:val="center"/>
                                <w:rPr>
                                  <w:noProof/>
                                  <w:color w:val="404040" w:themeColor="text1" w:themeTint="BF"/>
                                </w:rPr>
                              </w:pPr>
                              <w:bookmarkStart w:id="133"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View de detalhes de uma amostra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00,2279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LEowAAAAAAAABSingUAAAAAAAAQEoRjwIAAAAAAABIKeJRAAAAAAAAAClFPAoAAAAAAAAg&#10;pYhHAQAAAAAAAKQU8SgAAAAAAACAlCIeBQAAAAAAAJBSxKMAAAAAAAAAUop4FAAAAAAAAEBKEY8C&#10;AAAAAAAASCniUQAAAAAAAAApRTwKAAAAAAAAIKWIRwEAAAAAAACkFPEoAAAAAAAAgJQiHgUAAAAA&#10;AACQUpOKR/8FAAAAAAAAIAVMIHg8EY8CAAAAAAAAGJ8JBI8nLq4H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">
                <v:shape id="Imagem 139" o:spid="_x0000_s1067" type="#_x0000_t75" style="position:absolute;width:6703695;height:1885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s&#10;wILCAAAA3AAAAA8AAABkcnMvZG93bnJldi54bWxET01rwkAQvRf8D8sI3uqmFqRG19CWlNjetEKv&#10;Q3ZMFrOzIbsm0V/vFgq9zeN9ziYbbSN66rxxrOBpnoAgLp02XCk4fn88voDwAVlj45gUXMlDtp08&#10;bDDVbuA99YdQiRjCPkUFdQhtKqUva7Lo564ljtzJdRZDhF0ldYdDDLeNXCTJUlo0HBtqbOm9pvJ8&#10;uFgFn8EmxDf/81Z9HQfTmiI/5YVSs+n4ugYRaAz/4j/3Tsf5zyv4fSZeIL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W7MCCwgAAANwAAAAPAAAAAAAAAAAAAAAAAJwCAABk&#10;cnMvZG93bnJldi54bWxQSwUGAAAAAAQABAD3AAAAiwMAAAAA&#10;">
                  <v:imagedata r:id="rId89" o:title=""/>
                  <v:path arrowok="t"/>
                </v:shape>
                <v:shape id="Caixa de texto 142" o:spid="_x0000_s1068" type="#_x0000_t202" style="position:absolute;top:2019300;width:678180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QqtaxAAA&#10;ANwAAAAPAAAAZHJzL2Rvd25yZXYueG1sRE9NawIxEL0L/Q9hCr1IzVYXKVujiLRQexFXL70Nm3Gz&#10;7WayJFnd/vtGELzN433OYjXYVpzJh8axgpdJBoK4crrhWsHx8PH8CiJEZI2tY1LwRwFWy4fRAgvt&#10;LryncxlrkUI4FKjAxNgVUobKkMUwcR1x4k7OW4wJ+lpqj5cUbls5zbK5tNhwajDY0cZQ9Vv2VsEu&#10;/96ZcX96/1rnM7899pv5T10q9fQ4rN9ARBriXXxzf+o0P5/C9Zl0g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kKrWsQAAADcAAAADwAAAAAAAAAAAAAAAACXAgAAZHJzL2Rv&#10;d25yZXYueG1sUEsFBgAAAAAEAAQA9QAAAIgDAAAAAA==&#10;" stroked="f">
                  <v:textbox style="mso-fit-shape-to-text:t" inset="0,0,0,0">
                    <w:txbxContent>
                      <w:p w14:paraId="32D24170" w14:textId="4082E0A6" w:rsidR="00C63C45" w:rsidRPr="00F954C9" w:rsidRDefault="00C63C45" w:rsidP="00403604">
                        <w:pPr>
                          <w:pStyle w:val="Legenda"/>
                          <w:jc w:val="center"/>
                          <w:rPr>
                            <w:noProof/>
                            <w:color w:val="404040" w:themeColor="text1" w:themeTint="BF"/>
                          </w:rPr>
                        </w:pPr>
                        <w:bookmarkStart w:id="134"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View de detalhes de uma amostra</w:t>
                        </w:r>
                        <w:bookmarkEnd w:id="134"/>
                      </w:p>
                    </w:txbxContent>
                  </v:textbox>
                </v:shape>
                <w10:wrap type="tight"/>
              </v:group>
            </w:pict>
          </mc:Fallback>
        </mc:AlternateContent>
      </w:r>
    </w:p>
    <w:p w14:paraId="40D26D64" w14:textId="1CDA436C" w:rsidR="00411ABC" w:rsidRDefault="00411ABC" w:rsidP="00411ABC">
      <w:pPr>
        <w:pStyle w:val="Cabealho2"/>
        <w:numPr>
          <w:ilvl w:val="1"/>
          <w:numId w:val="66"/>
        </w:numPr>
      </w:pPr>
      <w:bookmarkStart w:id="135" w:name="_Toc500183053"/>
      <w:r>
        <w:lastRenderedPageBreak/>
        <w:t>REQ 7</w:t>
      </w:r>
      <w:r w:rsidR="000A4B61">
        <w:t xml:space="preserve"> – Pedido das análises de sangue iniciais</w:t>
      </w:r>
      <w:bookmarkEnd w:id="135"/>
    </w:p>
    <w:p w14:paraId="49B2D037" w14:textId="77777777" w:rsidR="00B90F4D" w:rsidRDefault="00B90F4D" w:rsidP="00B90F4D">
      <w:pPr>
        <w:pStyle w:val="Cabealho3"/>
        <w:numPr>
          <w:ilvl w:val="2"/>
          <w:numId w:val="66"/>
        </w:numPr>
      </w:pPr>
      <w:bookmarkStart w:id="136" w:name="_Toc500183054"/>
      <w:r>
        <w:t>Análise de requisitos</w:t>
      </w:r>
      <w:bookmarkEnd w:id="136"/>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77777777" w:rsidR="00B90F4D" w:rsidRDefault="00B90F4D" w:rsidP="009923F4">
            <w:pPr>
              <w:ind w:left="0"/>
              <w:cnfStyle w:val="100000000000" w:firstRow="1" w:lastRow="0" w:firstColumn="0" w:lastColumn="0" w:oddVBand="0" w:evenVBand="0" w:oddHBand="0" w:evenHBand="0" w:firstRowFirstColumn="0" w:firstRowLastColumn="0" w:lastRowFirstColumn="0" w:lastRowLastColumn="0"/>
            </w:pPr>
          </w:p>
        </w:tc>
      </w:tr>
      <w:tr w:rsidR="00B90F4D"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B90F4D" w:rsidRPr="001151C7" w:rsidRDefault="00B90F4D" w:rsidP="009923F4">
            <w:pPr>
              <w:ind w:left="0"/>
              <w:jc w:val="center"/>
              <w:rPr>
                <w:b w:val="0"/>
              </w:rPr>
            </w:pPr>
            <w:r w:rsidRPr="001151C7">
              <w:rPr>
                <w:b w:val="0"/>
              </w:rPr>
              <w:t>Nome</w:t>
            </w:r>
          </w:p>
        </w:tc>
        <w:tc>
          <w:tcPr>
            <w:tcW w:w="7502" w:type="dxa"/>
          </w:tcPr>
          <w:p w14:paraId="6462D61A"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r w:rsidR="00B90F4D"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B90F4D" w:rsidRPr="001151C7" w:rsidRDefault="00B90F4D" w:rsidP="009923F4">
            <w:pPr>
              <w:ind w:left="0"/>
              <w:jc w:val="center"/>
              <w:rPr>
                <w:b w:val="0"/>
              </w:rPr>
            </w:pPr>
            <w:r w:rsidRPr="001151C7">
              <w:rPr>
                <w:b w:val="0"/>
              </w:rPr>
              <w:t>Descrição</w:t>
            </w:r>
          </w:p>
        </w:tc>
        <w:tc>
          <w:tcPr>
            <w:tcW w:w="7502" w:type="dxa"/>
          </w:tcPr>
          <w:p w14:paraId="59B15722"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77777777"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88135BC"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FF75766"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77777777" w:rsidR="00B90F4D" w:rsidRPr="00873462" w:rsidRDefault="00B90F4D"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71DF34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90F4D" w14:paraId="3EF04BD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8FF3B1A" w14:textId="77777777" w:rsidR="00B90F4D" w:rsidRPr="00873462" w:rsidRDefault="00B90F4D"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528B4C2F" w14:textId="77777777" w:rsidR="00B90F4D" w:rsidRDefault="00B90F4D"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4F67B9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77777777" w:rsidR="00B90F4D" w:rsidRPr="000749A4" w:rsidRDefault="00B90F4D" w:rsidP="009923F4">
            <w:pPr>
              <w:ind w:left="150"/>
              <w:jc w:val="center"/>
              <w:rPr>
                <w:b w:val="0"/>
              </w:rPr>
            </w:pPr>
            <w:r w:rsidRPr="000749A4">
              <w:rPr>
                <w:b w:val="0"/>
              </w:rPr>
              <w:t>Sem nada a registar</w:t>
            </w:r>
          </w:p>
        </w:tc>
        <w:tc>
          <w:tcPr>
            <w:tcW w:w="3248" w:type="dxa"/>
          </w:tcPr>
          <w:p w14:paraId="18A1610E"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150346" w14:textId="77777777" w:rsidR="00B90F4D" w:rsidRPr="000749A4" w:rsidRDefault="00B90F4D"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2B04D77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12B1895" w14:textId="77777777" w:rsidR="00B90F4D" w:rsidRPr="000749A4" w:rsidRDefault="00B90F4D" w:rsidP="009923F4">
            <w:pPr>
              <w:ind w:left="0"/>
              <w:jc w:val="center"/>
              <w:rPr>
                <w:b w:val="0"/>
              </w:rPr>
            </w:pPr>
          </w:p>
        </w:tc>
        <w:tc>
          <w:tcPr>
            <w:tcW w:w="3248" w:type="dxa"/>
          </w:tcPr>
          <w:p w14:paraId="2D5AEEF6"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8E1D4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4021EFDF"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CB11C6" w14:textId="77777777" w:rsidR="00B90F4D" w:rsidRPr="000749A4" w:rsidRDefault="00B90F4D" w:rsidP="009923F4">
            <w:pPr>
              <w:ind w:left="0"/>
              <w:jc w:val="center"/>
            </w:pPr>
          </w:p>
        </w:tc>
        <w:tc>
          <w:tcPr>
            <w:tcW w:w="3248" w:type="dxa"/>
          </w:tcPr>
          <w:p w14:paraId="5075CA7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1E45872" w14:textId="77777777" w:rsidR="00B90F4D"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0FC0B69" w14:textId="77777777" w:rsidR="00B90F4D" w:rsidRDefault="00B90F4D" w:rsidP="00B90F4D">
      <w:pPr>
        <w:ind w:left="0"/>
      </w:pPr>
    </w:p>
    <w:p w14:paraId="104EAD57" w14:textId="77777777" w:rsidR="00B90F4D" w:rsidRDefault="00B90F4D" w:rsidP="00B90F4D">
      <w:pPr>
        <w:ind w:left="0"/>
      </w:pPr>
    </w:p>
    <w:p w14:paraId="355C8F30" w14:textId="77777777" w:rsidR="00B90F4D" w:rsidRDefault="00B90F4D" w:rsidP="00B90F4D">
      <w:pPr>
        <w:ind w:left="0"/>
      </w:pPr>
    </w:p>
    <w:p w14:paraId="3AEE0133" w14:textId="77777777" w:rsidR="00B90F4D" w:rsidRDefault="00B90F4D" w:rsidP="00B90F4D">
      <w:pPr>
        <w:ind w:left="0"/>
      </w:pPr>
    </w:p>
    <w:p w14:paraId="57B0D66C" w14:textId="77777777" w:rsidR="00B90F4D" w:rsidRDefault="00B90F4D" w:rsidP="00B90F4D">
      <w:pPr>
        <w:ind w:left="0"/>
      </w:pPr>
    </w:p>
    <w:p w14:paraId="361EBF5B" w14:textId="77777777" w:rsidR="00B90F4D" w:rsidRDefault="00B90F4D" w:rsidP="00B90F4D">
      <w:pPr>
        <w:ind w:left="0"/>
      </w:pPr>
    </w:p>
    <w:p w14:paraId="549FE2E5" w14:textId="77777777" w:rsidR="00B90F4D" w:rsidRDefault="00B90F4D" w:rsidP="00B90F4D">
      <w:pPr>
        <w:ind w:left="0"/>
      </w:pPr>
    </w:p>
    <w:p w14:paraId="14D0470E" w14:textId="77777777" w:rsidR="00B90F4D" w:rsidRPr="001151C7" w:rsidRDefault="00B90F4D" w:rsidP="00B90F4D">
      <w:pPr>
        <w:ind w:left="0"/>
      </w:pPr>
    </w:p>
    <w:p w14:paraId="1542B217" w14:textId="77777777" w:rsidR="00B90F4D" w:rsidRDefault="00B90F4D" w:rsidP="00B90F4D">
      <w:pPr>
        <w:pStyle w:val="Cabealho3"/>
        <w:numPr>
          <w:ilvl w:val="2"/>
          <w:numId w:val="66"/>
        </w:numPr>
      </w:pPr>
      <w:bookmarkStart w:id="137" w:name="_Toc500183055"/>
      <w:r>
        <w:lastRenderedPageBreak/>
        <w:t>Diagrama de sequência</w:t>
      </w:r>
      <w:bookmarkEnd w:id="137"/>
    </w:p>
    <w:p w14:paraId="3AB6D334" w14:textId="77777777" w:rsidR="00B90F4D" w:rsidRDefault="00B90F4D" w:rsidP="00B90F4D"/>
    <w:p w14:paraId="12D14A3C" w14:textId="77777777" w:rsidR="00B90F4D" w:rsidRDefault="00B90F4D" w:rsidP="00B90F4D">
      <w:r>
        <w:t>&lt;Diagrama de sequência básico, que junta o Actor e a interação entre as diferentes camadas. Nos casos de uso mais completos/complexos, complementar o diagrama com uma breve descrição&gt;</w:t>
      </w:r>
    </w:p>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F84178" w14:textId="77777777" w:rsidR="00B90F4D" w:rsidRDefault="00B90F4D" w:rsidP="00B90F4D"/>
    <w:p w14:paraId="73F48217" w14:textId="77777777" w:rsidR="00B90F4D" w:rsidRDefault="00B90F4D" w:rsidP="00B90F4D"/>
    <w:p w14:paraId="062FA2F9" w14:textId="77777777" w:rsidR="00B90F4D" w:rsidRDefault="00B90F4D" w:rsidP="00B90F4D"/>
    <w:p w14:paraId="6C8BCC3F" w14:textId="77777777" w:rsidR="00B90F4D" w:rsidRDefault="00B90F4D" w:rsidP="00B90F4D"/>
    <w:p w14:paraId="4A278A04" w14:textId="77777777" w:rsidR="00B90F4D" w:rsidRDefault="00B90F4D" w:rsidP="00B90F4D"/>
    <w:p w14:paraId="69E6A27A" w14:textId="77777777" w:rsidR="00B90F4D" w:rsidRDefault="00B90F4D" w:rsidP="00B90F4D"/>
    <w:p w14:paraId="4FF41928" w14:textId="77777777" w:rsidR="00B90F4D" w:rsidRDefault="00B90F4D" w:rsidP="00B90F4D">
      <w:pPr>
        <w:pStyle w:val="Cabealho3"/>
        <w:numPr>
          <w:ilvl w:val="2"/>
          <w:numId w:val="69"/>
        </w:numPr>
      </w:pPr>
      <w:bookmarkStart w:id="138" w:name="_Toc500183056"/>
      <w:r>
        <w:lastRenderedPageBreak/>
        <w:t>Ilustração da funcionalidade</w:t>
      </w:r>
      <w:bookmarkEnd w:id="138"/>
    </w:p>
    <w:p w14:paraId="7C593489" w14:textId="7A97F992" w:rsidR="00B90F4D" w:rsidRDefault="00B90F4D" w:rsidP="00B90F4D">
      <w:r>
        <w:rPr>
          <w:noProof/>
          <w:lang w:eastAsia="pt-PT"/>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C63C45" w:rsidRPr="00840A86" w:rsidRDefault="00C63C45" w:rsidP="00887E91">
                              <w:pPr>
                                <w:pStyle w:val="Legenda"/>
                                <w:jc w:val="center"/>
                                <w:rPr>
                                  <w:noProof/>
                                  <w:color w:val="404040" w:themeColor="text1" w:themeTint="BF"/>
                                </w:rPr>
                              </w:pPr>
                              <w:bookmarkStart w:id="139"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View da listagem de dadores com amostras pendentes de análise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80,1631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&#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">
                <v:shape id="Imagem 144" o:spid="_x0000_s1070" type="#_x0000_t75" style="position:absolute;width:6888480;height:1314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a&#10;O93EAAAA3AAAAA8AAABkcnMvZG93bnJldi54bWxET01rwkAQvQv+h2UKvYS6sQSR1FWKUigiFtNe&#10;ehuyYzZpdjZmV43/vlsoeJvH+5zFarCtuFDva8cKppMUBHHpdM2Vgq/Pt6c5CB+QNbaOScGNPKyW&#10;49ECc+2ufKBLESoRQ9jnqMCE0OVS+tKQRT9xHXHkjq63GCLsK6l7vMZw28rnNJ1JizXHBoMdrQ2V&#10;P8XZKtgdC3/6SJpTk20Pm/C9T5LG7JV6fBheX0AEGsJd/O9+13F+lsHfM/ECufw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aO93EAAAA3AAAAA8AAAAAAAAAAAAAAAAAnAIA&#10;AGRycy9kb3ducmV2LnhtbFBLBQYAAAAABAAEAPcAAACNAwAAAAA=&#10;">
                  <v:imagedata r:id="rId91" o:title=""/>
                  <v:path arrowok="t"/>
                </v:shape>
                <v:shape id="Caixa de texto 146" o:spid="_x0000_s1071" type="#_x0000_t202" style="position:absolute;top:1371600;width:688848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ea1ZxAAA&#10;ANwAAAAPAAAAZHJzL2Rvd25yZXYueG1sRE9NS8NAEL0X/A/LCF6K3WhDkNhtKUXBeimNuXgbstNs&#10;NDsbdjdt/PeuIPQ2j/c5q81ke3EmHzrHCh4WGQjixumOWwX1x+v9E4gQkTX2jknBDwXYrG9mKyy1&#10;u/CRzlVsRQrhUKICE+NQShkaQxbDwg3EiTs5bzEm6FupPV5SuO3lY5YV0mLHqcHgQDtDzXc1WgWH&#10;/PNg5uPp5X2bL/2+HnfFV1spdXc7bZ9BRJriVfzvftNpfl7A3zPpAr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XmtWcQAAADcAAAADwAAAAAAAAAAAAAAAACXAgAAZHJzL2Rv&#10;d25yZXYueG1sUEsFBgAAAAAEAAQA9QAAAIgDAAAAAA==&#10;" stroked="f">
                  <v:textbox style="mso-fit-shape-to-text:t" inset="0,0,0,0">
                    <w:txbxContent>
                      <w:p w14:paraId="5473C78F" w14:textId="3D1390C5" w:rsidR="00C63C45" w:rsidRPr="00840A86" w:rsidRDefault="00C63C45" w:rsidP="00887E91">
                        <w:pPr>
                          <w:pStyle w:val="Legenda"/>
                          <w:jc w:val="center"/>
                          <w:rPr>
                            <w:noProof/>
                            <w:color w:val="404040" w:themeColor="text1" w:themeTint="BF"/>
                          </w:rPr>
                        </w:pPr>
                        <w:bookmarkStart w:id="140"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View da listagem de dadores com amostras pendentes de análise</w:t>
                        </w:r>
                        <w:bookmarkEnd w:id="140"/>
                      </w:p>
                    </w:txbxContent>
                  </v:textbox>
                </v:shape>
                <w10:wrap type="tight"/>
              </v:group>
            </w:pict>
          </mc:Fallback>
        </mc:AlternateContent>
      </w:r>
    </w:p>
    <w:p w14:paraId="7B5E2672" w14:textId="334E5F16" w:rsidR="00B90F4D" w:rsidRDefault="00B90F4D" w:rsidP="00B90F4D">
      <w:r>
        <w:rPr>
          <w:noProof/>
          <w:lang w:eastAsia="pt-PT"/>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C63C45" w:rsidRPr="005F4902" w:rsidRDefault="00C63C45" w:rsidP="00887E91">
                              <w:pPr>
                                <w:pStyle w:val="Legenda"/>
                                <w:jc w:val="center"/>
                                <w:rPr>
                                  <w:noProof/>
                                  <w:color w:val="404040" w:themeColor="text1" w:themeTint="BF"/>
                                </w:rPr>
                              </w:pPr>
                              <w:bookmarkStart w:id="141"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View dos resultados das análises gerados pela API iAnalysis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0,4574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">
                <v:shape id="Imagem 145" o:spid="_x0000_s1073" type="#_x0000_t75" style="position:absolute;width:6847840;height:425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v&#10;X13CAAAA3AAAAA8AAABkcnMvZG93bnJldi54bWxET9tqAjEQfS/4D2GEvmlWqaWuRinSgqhIvT4P&#10;m3GzdDNZNnFd/94UhL7N4VxnOm9tKRqqfeFYwaCfgCDOnC44V3A8fPc+QPiArLF0TAru5GE+67xM&#10;MdXuxjtq9iEXMYR9igpMCFUqpc8MWfR9VxFH7uJqiyHCOpe6xlsMt6UcJsm7tFhwbDBY0cJQ9ru/&#10;WgXj62mYnderTbHUl8VZb81P87VT6rXbfk5ABGrDv/jpXuo4/20Ef8/EC+Ts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gb19dwgAAANwAAAAPAAAAAAAAAAAAAAAAAJwCAABk&#10;cnMvZG93bnJldi54bWxQSwUGAAAAAAQABAD3AAAAiwMAAAAA&#10;">
                  <v:imagedata r:id="rId93" o:title=""/>
                  <v:path arrowok="t"/>
                </v:shape>
                <v:shape id="Caixa de texto 147" o:spid="_x0000_s1074" type="#_x0000_t202" style="position:absolute;top:4314825;width:684784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NQjCxQAA&#10;ANwAAAAPAAAAZHJzL2Rvd25yZXYueG1sRE9NS8NAEL0L/odlBC/SbtSQlthtKUVBeynGXnobstNs&#10;NDsbdjdt/PeuUOhtHu9zFqvRduJEPrSOFTxOMxDEtdMtNwr2X2+TOYgQkTV2jknBLwVYLW9vFlhq&#10;d+ZPOlWxESmEQ4kKTIx9KWWoDVkMU9cTJ+7ovMWYoG+k9nhO4baTT1lWSIstpwaDPW0M1T/VYBXs&#10;8sPOPAzH1+06f/Yf+2FTfDeVUvd34/oFRKQxXsUX97tO8/MZ/D+TLp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1CMLFAAAA3AAAAA8AAAAAAAAAAAAAAAAAlwIAAGRycy9k&#10;b3ducmV2LnhtbFBLBQYAAAAABAAEAPUAAACJAwAAAAA=&#10;" stroked="f">
                  <v:textbox style="mso-fit-shape-to-text:t" inset="0,0,0,0">
                    <w:txbxContent>
                      <w:p w14:paraId="67E1BA36" w14:textId="7E795D46" w:rsidR="00C63C45" w:rsidRPr="005F4902" w:rsidRDefault="00C63C45" w:rsidP="00887E91">
                        <w:pPr>
                          <w:pStyle w:val="Legenda"/>
                          <w:jc w:val="center"/>
                          <w:rPr>
                            <w:noProof/>
                            <w:color w:val="404040" w:themeColor="text1" w:themeTint="BF"/>
                          </w:rPr>
                        </w:pPr>
                        <w:bookmarkStart w:id="142"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View dos resultados das análises gerados pela API iAnalysis</w:t>
                        </w:r>
                        <w:bookmarkEnd w:id="142"/>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C95518">
      <w:pPr>
        <w:pStyle w:val="Cabealho2"/>
        <w:numPr>
          <w:ilvl w:val="1"/>
          <w:numId w:val="66"/>
        </w:numPr>
      </w:pPr>
      <w:bookmarkStart w:id="143" w:name="_Toc500183057"/>
      <w:r>
        <w:lastRenderedPageBreak/>
        <w:t>REQ 8</w:t>
      </w:r>
      <w:r w:rsidR="000A4B61">
        <w:t xml:space="preserve"> – Ciclo da dádiva (abertura e consulta de informação)</w:t>
      </w:r>
      <w:bookmarkEnd w:id="143"/>
    </w:p>
    <w:p w14:paraId="4F187671" w14:textId="77777777" w:rsidR="00C95518" w:rsidRDefault="00C95518" w:rsidP="00C95518">
      <w:pPr>
        <w:pStyle w:val="Cabealho3"/>
        <w:numPr>
          <w:ilvl w:val="2"/>
          <w:numId w:val="66"/>
        </w:numPr>
      </w:pPr>
      <w:bookmarkStart w:id="144" w:name="_Toc500183058"/>
      <w:r>
        <w:t>Análise de requisitos</w:t>
      </w:r>
      <w:bookmarkEnd w:id="144"/>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77777777" w:rsidR="00C95518" w:rsidRDefault="00C95518"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utilizadora registada no sistema, pode aceder à secção “Consulta Ciclo de Dádiva” na sua página da iGAM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Controller “</w:t>
            </w:r>
            <w:proofErr w:type="spellStart"/>
            <w:r>
              <w:t>ConsultaCicloDadivaController</w:t>
            </w:r>
            <w:proofErr w:type="spellEnd"/>
            <w:r>
              <w:t>”</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os ciclos de dadiva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ou </w:t>
            </w:r>
            <w:proofErr w:type="spellStart"/>
            <w:r>
              <w:t>Details</w:t>
            </w:r>
            <w:proofErr w:type="spellEnd"/>
            <w:r>
              <w:t xml:space="preserve"> do Controller “</w:t>
            </w:r>
            <w:proofErr w:type="spellStart"/>
            <w:r>
              <w:t>ConsultaCicloDadivaController</w:t>
            </w:r>
            <w:proofErr w:type="spellEnd"/>
            <w:r>
              <w:t>”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do Controller “</w:t>
            </w:r>
            <w:proofErr w:type="spellStart"/>
            <w:r>
              <w:t>ConsultaCicloDadivaController</w:t>
            </w:r>
            <w:proofErr w:type="spellEnd"/>
            <w:r>
              <w:t>”</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w:t>
            </w:r>
            <w:proofErr w:type="spellStart"/>
            <w:r>
              <w:t>ConsultaCicloDadivaController</w:t>
            </w:r>
            <w:proofErr w:type="spellEnd"/>
            <w:r>
              <w:t>”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1F016E">
      <w:pPr>
        <w:pStyle w:val="Cabealho3"/>
        <w:numPr>
          <w:ilvl w:val="2"/>
          <w:numId w:val="66"/>
        </w:numPr>
      </w:pPr>
      <w:bookmarkStart w:id="145" w:name="_Toc500183059"/>
      <w:r>
        <w:t>Diagrama de sequência</w:t>
      </w:r>
      <w:bookmarkEnd w:id="145"/>
    </w:p>
    <w:p w14:paraId="626F471A" w14:textId="4BC185F9" w:rsidR="00C95518" w:rsidRDefault="00C95518" w:rsidP="00C95518">
      <w:r>
        <w:t>&lt;Diagrama de sequência básico, que junta o Actor e a interação entre as diferentes camadas. Nos casos de uso mais completos/complexos, complementar o diagrama com uma breve descrição&gt;</w:t>
      </w:r>
    </w:p>
    <w:p w14:paraId="5A3D7B98" w14:textId="4D62136C" w:rsidR="001F016E" w:rsidRDefault="001F016E" w:rsidP="00C95518">
      <w:r>
        <w:rPr>
          <w:noProof/>
          <w:lang w:eastAsia="pt-PT"/>
        </w:rPr>
        <w:drawing>
          <wp:inline distT="0" distB="0" distL="0" distR="0" wp14:anchorId="77D72EF7" wp14:editId="56F359E3">
            <wp:extent cx="5943600" cy="39708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70804"/>
                    </a:xfrm>
                    <a:prstGeom prst="rect">
                      <a:avLst/>
                    </a:prstGeom>
                    <a:noFill/>
                    <a:ln>
                      <a:noFill/>
                    </a:ln>
                  </pic:spPr>
                </pic:pic>
              </a:graphicData>
            </a:graphic>
          </wp:inline>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77A79BF2" w14:textId="77777777" w:rsidR="00C95518" w:rsidRDefault="00C95518" w:rsidP="00C95518"/>
    <w:p w14:paraId="3CC4E04E" w14:textId="77777777" w:rsidR="00C95518" w:rsidRDefault="00C95518" w:rsidP="001F016E">
      <w:pPr>
        <w:ind w:left="0"/>
      </w:pPr>
    </w:p>
    <w:p w14:paraId="67DDE6CD" w14:textId="77777777" w:rsidR="00C95518" w:rsidRDefault="00C95518" w:rsidP="00C95518"/>
    <w:p w14:paraId="46EC37D7" w14:textId="71BC5CD1" w:rsidR="00C95518" w:rsidRDefault="00C95518" w:rsidP="00C95518">
      <w:pPr>
        <w:pStyle w:val="Cabealho3"/>
        <w:numPr>
          <w:ilvl w:val="2"/>
          <w:numId w:val="69"/>
        </w:numPr>
      </w:pPr>
      <w:bookmarkStart w:id="146" w:name="_Toc500183060"/>
      <w:r>
        <w:rPr>
          <w:noProof/>
          <w:lang w:eastAsia="pt-PT"/>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C63C45" w:rsidRPr="002D0005" w:rsidRDefault="00C63C45" w:rsidP="00C848D9">
                              <w:pPr>
                                <w:pStyle w:val="Legenda"/>
                                <w:jc w:val="center"/>
                                <w:rPr>
                                  <w:b/>
                                  <w:bCs/>
                                  <w:noProof/>
                                  <w:color w:val="D6615C" w:themeColor="accent1"/>
                                  <w:sz w:val="28"/>
                                  <w:szCs w:val="28"/>
                                </w:rPr>
                              </w:pPr>
                              <w:bookmarkStart w:id="147"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View dos processos pendentes e abertos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50,3250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">
                <v:shape id="Imagem 148" o:spid="_x0000_s1076" type="#_x0000_t75" style="position:absolute;width:6178550;height:293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N&#10;Fj7FAAAA3AAAAA8AAABkcnMvZG93bnJldi54bWxEj0FLw0AQhe9C/8MyBW92ExGR2G0pTQVBJTSK&#10;5yE7TUKzs2F3TaO/3jkI3mZ4b977Zr2d3aAmCrH3bCBfZaCIG297bg18vD/dPICKCdni4JkMfFOE&#10;7WZxtcbC+gsfaapTqySEY4EGupTGQuvYdOQwrvxILNrJB4dJ1tBqG/Ai4W7Qt1l2rx32LA0djrTv&#10;qDnXX87AZxV+0vRa1uXL+YB5/VbpMq+MuV7Ou0dQieb0b/67fraCfye08oxMo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QjRY+xQAAANwAAAAPAAAAAAAAAAAAAAAAAJwC&#10;AABkcnMvZG93bnJldi54bWxQSwUGAAAAAAQABAD3AAAAjgMAAAAA&#10;">
                  <v:imagedata r:id="rId96" o:title=""/>
                  <v:path arrowok="t"/>
                </v:shape>
                <v:shape id="Caixa de texto 150" o:spid="_x0000_s1077" type="#_x0000_t202" style="position:absolute;top:2990850;width:617855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BQZrxwAA&#10;ANwAAAAPAAAAZHJzL2Rvd25yZXYueG1sRI9BT8MwDIXvSPsPkSdxQSwdjAmVZdM0DQm4TJRduFmN&#10;1xQap0rSrfx7fEDiZus9v/d5tRl9p84UUxvYwHxWgCKug225MXD8eL59BJUyssUuMBn4oQSb9eRq&#10;haUNF36nc5UbJSGcSjTgcu5LrVPtyGOahZ5YtFOIHrOssdE24kXCfafvimKpPbYsDQ572jmqv6vB&#10;GzgsPg/uZjjt37aL+/h6HHbLr6Yy5no6bp9AZRrzv/nv+sUK/oPgyzMygV7/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gAUGa8cAAADcAAAADwAAAAAAAAAAAAAAAACXAgAAZHJz&#10;L2Rvd25yZXYueG1sUEsFBgAAAAAEAAQA9QAAAIsDAAAAAA==&#10;" stroked="f">
                  <v:textbox style="mso-fit-shape-to-text:t" inset="0,0,0,0">
                    <w:txbxContent>
                      <w:p w14:paraId="31F92A4A" w14:textId="01813F23" w:rsidR="00C63C45" w:rsidRPr="002D0005" w:rsidRDefault="00C63C45" w:rsidP="00C848D9">
                        <w:pPr>
                          <w:pStyle w:val="Legenda"/>
                          <w:jc w:val="center"/>
                          <w:rPr>
                            <w:b/>
                            <w:bCs/>
                            <w:noProof/>
                            <w:color w:val="D6615C" w:themeColor="accent1"/>
                            <w:sz w:val="28"/>
                            <w:szCs w:val="28"/>
                          </w:rPr>
                        </w:pPr>
                        <w:bookmarkStart w:id="148"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View dos processos pendentes e abertos</w:t>
                        </w:r>
                        <w:bookmarkEnd w:id="148"/>
                      </w:p>
                    </w:txbxContent>
                  </v:textbox>
                </v:shape>
                <w10:wrap type="tight"/>
              </v:group>
            </w:pict>
          </mc:Fallback>
        </mc:AlternateContent>
      </w:r>
      <w:r>
        <w:t>Ilustração da funcionalidade</w:t>
      </w:r>
      <w:bookmarkEnd w:id="146"/>
    </w:p>
    <w:p w14:paraId="468E4973" w14:textId="5867B486" w:rsidR="00EA2B19" w:rsidRPr="00EA2B19" w:rsidRDefault="00B944B5" w:rsidP="00C95518">
      <w:pPr>
        <w:ind w:left="0"/>
      </w:pPr>
      <w:r>
        <w:rPr>
          <w:noProof/>
          <w:lang w:eastAsia="pt-PT"/>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C63C45" w:rsidRPr="00CA1E5E" w:rsidRDefault="00C63C45" w:rsidP="00C848D9">
                              <w:pPr>
                                <w:pStyle w:val="Legenda"/>
                                <w:jc w:val="center"/>
                                <w:rPr>
                                  <w:noProof/>
                                  <w:color w:val="404040" w:themeColor="text1" w:themeTint="BF"/>
                                </w:rPr>
                              </w:pPr>
                              <w:bookmarkStart w:id="149"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View de abertura do processo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20,40220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">
                <v:shape id="Imagem 149" o:spid="_x0000_s1079" type="#_x0000_t75" style="position:absolute;width:6230620;height:370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R&#10;/SHDAAAA3AAAAA8AAABkcnMvZG93bnJldi54bWxET99rwjAQfhf2P4Qb7E1T3RCtRhFhbIyB2JbB&#10;3o7mbIrNpTRZ2/33y0Dw7T6+n7fdj7YRPXW+dqxgPktAEJdO11wpKPLX6QqED8gaG8ek4Jc87HcP&#10;ky2m2g18pj4LlYgh7FNUYEJoUyl9aciin7mWOHIX11kMEXaV1B0OMdw2cpEkS2mx5thgsKWjofKa&#10;/VgFh5bqD/mdP3+eLkX/ZoZr/5UVSj09jocNiEBjuItv7ncd57+s4f+ZeIHc/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RH9IcMAAADcAAAADwAAAAAAAAAAAAAAAACcAgAA&#10;ZHJzL2Rvd25yZXYueG1sUEsFBgAAAAAEAAQA9wAAAIwDAAAAAA==&#10;">
                  <v:imagedata r:id="rId98" o:title=""/>
                  <v:path arrowok="t"/>
                </v:shape>
                <v:shape id="Caixa de texto 151" o:spid="_x0000_s1080" type="#_x0000_t202" style="position:absolute;top:3762375;width:623062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aPwxAAA&#10;ANwAAAAPAAAAZHJzL2Rvd25yZXYueG1sRE9NawIxEL0L/Q9hCr2IZq1WZDWKSAu2F+nWi7dhM25W&#10;N5Mlyer23zeFQm/zeJ+z2vS2ETfyoXasYDLOQBCXTtdcKTh+vY0WIEJE1tg4JgXfFGCzfhisMNfu&#10;zp90K2IlUgiHHBWYGNtcylAashjGriVO3Nl5izFBX0nt8Z7CbSOfs2wuLdacGgy2tDNUXovOKjjM&#10;Tgcz7M6vH9vZ1L8fu938UhVKPT322yWISH38F/+59zrNf5nA7zPpAr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70mj8MQAAADcAAAADwAAAAAAAAAAAAAAAACXAgAAZHJzL2Rv&#10;d25yZXYueG1sUEsFBgAAAAAEAAQA9QAAAIgDAAAAAA==&#10;" stroked="f">
                  <v:textbox style="mso-fit-shape-to-text:t" inset="0,0,0,0">
                    <w:txbxContent>
                      <w:p w14:paraId="064D43DE" w14:textId="552027FB" w:rsidR="00C63C45" w:rsidRPr="00CA1E5E" w:rsidRDefault="00C63C45" w:rsidP="00C848D9">
                        <w:pPr>
                          <w:pStyle w:val="Legenda"/>
                          <w:jc w:val="center"/>
                          <w:rPr>
                            <w:noProof/>
                            <w:color w:val="404040" w:themeColor="text1" w:themeTint="BF"/>
                          </w:rPr>
                        </w:pPr>
                        <w:bookmarkStart w:id="150"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View de abertura do processo</w:t>
                        </w:r>
                        <w:bookmarkEnd w:id="150"/>
                      </w:p>
                    </w:txbxContent>
                  </v:textbox>
                </v:shape>
                <w10:wrap type="tight"/>
              </v:group>
            </w:pict>
          </mc:Fallback>
        </mc:AlternateContent>
      </w:r>
    </w:p>
    <w:p w14:paraId="4DD40CD6" w14:textId="24B3AC68" w:rsidR="00411ABC" w:rsidRDefault="00411ABC" w:rsidP="00411ABC">
      <w:pPr>
        <w:pStyle w:val="Cabealho2"/>
        <w:numPr>
          <w:ilvl w:val="1"/>
          <w:numId w:val="66"/>
        </w:numPr>
      </w:pPr>
      <w:bookmarkStart w:id="151" w:name="_Toc500183061"/>
      <w:r>
        <w:lastRenderedPageBreak/>
        <w:t>REQ 9</w:t>
      </w:r>
      <w:r w:rsidR="000A4B61">
        <w:t xml:space="preserve"> – Marcação de consultas</w:t>
      </w:r>
      <w:bookmarkEnd w:id="151"/>
    </w:p>
    <w:p w14:paraId="1BFF00C9" w14:textId="77777777" w:rsidR="00B16295" w:rsidRDefault="00B16295" w:rsidP="00B16295">
      <w:pPr>
        <w:pStyle w:val="Cabealho3"/>
        <w:numPr>
          <w:ilvl w:val="2"/>
          <w:numId w:val="66"/>
        </w:numPr>
      </w:pPr>
      <w:bookmarkStart w:id="152" w:name="_Toc500183062"/>
      <w:r>
        <w:t>Análise de requisitos</w:t>
      </w:r>
      <w:bookmarkEnd w:id="152"/>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4B380608" w:rsidR="00B16295" w:rsidRDefault="00724A24" w:rsidP="009923F4">
            <w:pPr>
              <w:ind w:left="0"/>
              <w:cnfStyle w:val="100000000000" w:firstRow="1" w:lastRow="0" w:firstColumn="0" w:lastColumn="0" w:oddVBand="0" w:evenVBand="0" w:oddHBand="0" w:evenHBand="0" w:firstRowFirstColumn="0" w:firstRowLastColumn="0" w:lastRowFirstColumn="0" w:lastRowLastColumn="0"/>
            </w:pPr>
            <w:r>
              <w:t>REQ 9</w:t>
            </w: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3DF8377" w:rsidR="00B16295" w:rsidRDefault="00C63C45" w:rsidP="009923F4">
            <w:pPr>
              <w:ind w:left="0"/>
              <w:cnfStyle w:val="000000000000" w:firstRow="0" w:lastRow="0" w:firstColumn="0" w:lastColumn="0" w:oddVBand="0" w:evenVBand="0" w:oddHBand="0" w:evenHBand="0" w:firstRowFirstColumn="0" w:firstRowLastColumn="0" w:lastRowFirstColumn="0" w:lastRowLastColumn="0"/>
            </w:pPr>
            <w:r>
              <w:t>Marcação de consultas</w:t>
            </w:r>
          </w:p>
        </w:tc>
      </w:tr>
      <w:tr w:rsidR="00B16295" w14:paraId="0490467F" w14:textId="77777777" w:rsidTr="00C63C45">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612D4A28" w:rsidR="00B16295" w:rsidRDefault="00C63C45" w:rsidP="00C63C45">
            <w:pPr>
              <w:ind w:left="0"/>
              <w:cnfStyle w:val="000000000000" w:firstRow="0" w:lastRow="0" w:firstColumn="0" w:lastColumn="0" w:oddVBand="0" w:evenVBand="0" w:oddHBand="0" w:evenHBand="0" w:firstRowFirstColumn="0" w:firstRowLastColumn="0" w:lastRowFirstColumn="0" w:lastRowLastColumn="0"/>
            </w:pPr>
            <w:r>
              <w:t>A enfermeira</w:t>
            </w:r>
            <w:r w:rsidRPr="00DF1BAE">
              <w:t>, enquanto utilizador registado no sistema, pode aceder à secção “</w:t>
            </w:r>
            <w:r>
              <w:t>Marcação de Consultas</w:t>
            </w:r>
            <w:r w:rsidRPr="00DF1BAE">
              <w:t xml:space="preserve">” na sua página da iGAM para criar, editar, ou eliminar </w:t>
            </w:r>
            <w:r>
              <w:t>consultas ao dador.</w:t>
            </w: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C6FBA"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22116AF0" w:rsidR="007C6FBA" w:rsidRPr="00873462" w:rsidRDefault="007C6FBA" w:rsidP="007C6FBA">
            <w:pPr>
              <w:spacing w:after="0"/>
              <w:ind w:left="45"/>
              <w:rPr>
                <w:b w:val="0"/>
              </w:rPr>
            </w:pPr>
            <w:r w:rsidRPr="00873462">
              <w:rPr>
                <w:b w:val="0"/>
              </w:rPr>
              <w:t xml:space="preserve">1 </w:t>
            </w:r>
            <w:r>
              <w:rPr>
                <w:b w:val="0"/>
              </w:rPr>
              <w:t>–</w:t>
            </w:r>
            <w:r w:rsidRPr="00873462">
              <w:rPr>
                <w:b w:val="0"/>
              </w:rPr>
              <w:t xml:space="preserve"> </w:t>
            </w:r>
            <w:r>
              <w:rPr>
                <w:b w:val="0"/>
              </w:rPr>
              <w:t>A Enfermeira acede à secção “Marcação de Consultas”</w:t>
            </w:r>
          </w:p>
        </w:tc>
        <w:tc>
          <w:tcPr>
            <w:tcW w:w="4675" w:type="dxa"/>
          </w:tcPr>
          <w:p w14:paraId="1735F5C2" w14:textId="33E05F32" w:rsidR="007C6FBA" w:rsidRDefault="007C6FBA" w:rsidP="003E472F">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Controller “</w:t>
            </w:r>
            <w:proofErr w:type="spellStart"/>
            <w:r>
              <w:t>ConsultasController</w:t>
            </w:r>
            <w:proofErr w:type="spellEnd"/>
            <w:r>
              <w:t>”</w:t>
            </w:r>
          </w:p>
          <w:p w14:paraId="16587FD3" w14:textId="0F89084B" w:rsidR="007C6FBA" w:rsidRDefault="007C6FBA" w:rsidP="007C6FBA">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t>ConsultasController</w:t>
            </w:r>
            <w:proofErr w:type="spellEnd"/>
            <w:r>
              <w:t xml:space="preserve">” carrega a </w:t>
            </w:r>
            <w:proofErr w:type="spellStart"/>
            <w:r>
              <w:t>view</w:t>
            </w:r>
            <w:proofErr w:type="spellEnd"/>
            <w:r>
              <w:t xml:space="preserve"> de “Consulta</w:t>
            </w:r>
            <w:r w:rsidR="00724A24">
              <w:t>s</w:t>
            </w:r>
            <w:r>
              <w:t>” associada, com as consultas existentes no sistema</w:t>
            </w:r>
          </w:p>
        </w:tc>
      </w:tr>
      <w:tr w:rsidR="007C6FBA" w14:paraId="34D5E994" w14:textId="77777777" w:rsidTr="00C63C45">
        <w:trPr>
          <w:trHeight w:val="563"/>
        </w:trPr>
        <w:tc>
          <w:tcPr>
            <w:cnfStyle w:val="001000000000" w:firstRow="0" w:lastRow="0" w:firstColumn="1" w:lastColumn="0" w:oddVBand="0" w:evenVBand="0" w:oddHBand="0" w:evenHBand="0" w:firstRowFirstColumn="0" w:firstRowLastColumn="0" w:lastRowFirstColumn="0" w:lastRowLastColumn="0"/>
            <w:tcW w:w="4675" w:type="dxa"/>
          </w:tcPr>
          <w:p w14:paraId="2F7F7135" w14:textId="5A65C296" w:rsidR="007C6FBA" w:rsidRPr="00873462" w:rsidRDefault="007C6FBA" w:rsidP="002F2511">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Enfermeira </w:t>
            </w:r>
            <w:r w:rsidR="002F2511">
              <w:rPr>
                <w:b w:val="0"/>
              </w:rPr>
              <w:t>escolhe uma das opções:  criar</w:t>
            </w:r>
            <w:r>
              <w:rPr>
                <w:b w:val="0"/>
              </w:rPr>
              <w:t xml:space="preserve"> nova consulta</w:t>
            </w:r>
            <w:r w:rsidR="002F2511">
              <w:rPr>
                <w:b w:val="0"/>
              </w:rPr>
              <w:t>, editar consulta ou</w:t>
            </w:r>
            <w:r>
              <w:rPr>
                <w:b w:val="0"/>
              </w:rPr>
              <w:t xml:space="preserve"> remover</w:t>
            </w:r>
            <w:r w:rsidR="002F2511">
              <w:rPr>
                <w:b w:val="0"/>
              </w:rPr>
              <w:t xml:space="preserve"> consulta</w:t>
            </w:r>
            <w:r>
              <w:rPr>
                <w:b w:val="0"/>
              </w:rPr>
              <w:t>.</w:t>
            </w:r>
            <w:r w:rsidR="002F2511">
              <w:rPr>
                <w:b w:val="0"/>
              </w:rPr>
              <w:t xml:space="preserve"> Para criação e edição necessita de adicionar o dador, data (dia, mês, ano) e hora.</w:t>
            </w:r>
          </w:p>
        </w:tc>
        <w:tc>
          <w:tcPr>
            <w:tcW w:w="4675" w:type="dxa"/>
          </w:tcPr>
          <w:p w14:paraId="3172094C" w14:textId="660F71E6" w:rsidR="007C6FBA" w:rsidRDefault="007C6FBA" w:rsidP="003E472F">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rsidR="00724A24">
              <w:t>Consultas</w:t>
            </w:r>
            <w:r>
              <w:t>” executa o</w:t>
            </w:r>
            <w:r w:rsidR="00724A24">
              <w:t>s</w:t>
            </w:r>
            <w:r>
              <w:t xml:space="preserve"> método</w:t>
            </w:r>
            <w:r w:rsidR="00724A24">
              <w:t>s</w:t>
            </w:r>
            <w:r>
              <w:t xml:space="preserve"> Create, </w:t>
            </w:r>
            <w:proofErr w:type="spellStart"/>
            <w:r>
              <w:t>Edit</w:t>
            </w:r>
            <w:proofErr w:type="spellEnd"/>
            <w:r>
              <w:t>, ou Delete do Controller “</w:t>
            </w:r>
            <w:proofErr w:type="spellStart"/>
            <w:r>
              <w:t>ConsultasController</w:t>
            </w:r>
            <w:proofErr w:type="spellEnd"/>
            <w:r>
              <w:t>” consoante a respetiva opção</w:t>
            </w:r>
          </w:p>
          <w:p w14:paraId="4726C164" w14:textId="5B2EF963" w:rsidR="007C6FBA" w:rsidRDefault="007C6FBA" w:rsidP="002F2511">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t>ConsultasController</w:t>
            </w:r>
            <w:proofErr w:type="spellEnd"/>
            <w:r>
              <w:t xml:space="preserve">” carrega a </w:t>
            </w:r>
            <w:proofErr w:type="spellStart"/>
            <w:r>
              <w:t>view</w:t>
            </w:r>
            <w:proofErr w:type="spellEnd"/>
            <w:r>
              <w:t xml:space="preserve"> de “</w:t>
            </w:r>
            <w:r w:rsidR="00724A24">
              <w:t>Consultas</w:t>
            </w:r>
            <w:r>
              <w:t>” associada, com um form</w:t>
            </w:r>
            <w:r w:rsidR="002F2511">
              <w:t>ulário para criação ou edição da consulta</w:t>
            </w:r>
            <w:r>
              <w:t xml:space="preserve">, ou um pedido de confirmação para eliminação da </w:t>
            </w:r>
            <w:r w:rsidR="002F2511">
              <w:t>consulta</w:t>
            </w:r>
            <w:r>
              <w:t>, consoante a respetiva opção</w:t>
            </w:r>
          </w:p>
        </w:tc>
      </w:tr>
      <w:tr w:rsidR="007C6FBA"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6E86C606" w:rsidR="007C6FBA" w:rsidRPr="00873462" w:rsidRDefault="007C6FBA" w:rsidP="002F2511">
            <w:pPr>
              <w:pStyle w:val="PargrafodaLista"/>
              <w:spacing w:after="0"/>
              <w:ind w:left="45"/>
              <w:rPr>
                <w:b w:val="0"/>
              </w:rPr>
            </w:pPr>
            <w:r w:rsidRPr="00873462">
              <w:rPr>
                <w:b w:val="0"/>
              </w:rPr>
              <w:t xml:space="preserve">3 </w:t>
            </w:r>
            <w:r>
              <w:rPr>
                <w:b w:val="0"/>
              </w:rPr>
              <w:t>–</w:t>
            </w:r>
            <w:r w:rsidR="002F2511">
              <w:rPr>
                <w:b w:val="0"/>
              </w:rPr>
              <w:t xml:space="preserve"> A Enfermeira</w:t>
            </w:r>
            <w:r>
              <w:rPr>
                <w:b w:val="0"/>
              </w:rPr>
              <w:t xml:space="preserve"> </w:t>
            </w:r>
            <w:r w:rsidR="002F2511">
              <w:rPr>
                <w:b w:val="0"/>
              </w:rPr>
              <w:t xml:space="preserve">visualiza a lista de consultas atualizada </w:t>
            </w:r>
          </w:p>
        </w:tc>
        <w:tc>
          <w:tcPr>
            <w:tcW w:w="4675" w:type="dxa"/>
          </w:tcPr>
          <w:p w14:paraId="4E9D797C" w14:textId="766184D3" w:rsidR="007C6FBA" w:rsidRDefault="002F2511" w:rsidP="00724A24">
            <w:pPr>
              <w:ind w:left="360" w:hanging="90"/>
              <w:cnfStyle w:val="000000000000" w:firstRow="0" w:lastRow="0" w:firstColumn="0" w:lastColumn="0" w:oddVBand="0" w:evenVBand="0" w:oddHBand="0" w:evenHBand="0" w:firstRowFirstColumn="0" w:firstRowLastColumn="0" w:lastRowFirstColumn="0" w:lastRowLastColumn="0"/>
            </w:pPr>
            <w:r>
              <w:t xml:space="preserve">3.1 - </w:t>
            </w:r>
            <w:r>
              <w:t>O Controller “</w:t>
            </w:r>
            <w:proofErr w:type="spellStart"/>
            <w:r>
              <w:t>ConsultasController</w:t>
            </w:r>
            <w:proofErr w:type="spellEnd"/>
            <w:r>
              <w:t xml:space="preserve">” </w:t>
            </w:r>
            <w:r w:rsidR="00724A24">
              <w:t>atualiza</w:t>
            </w:r>
            <w:r>
              <w:t xml:space="preserve"> a </w:t>
            </w:r>
            <w:proofErr w:type="spellStart"/>
            <w:r>
              <w:t>view</w:t>
            </w:r>
            <w:proofErr w:type="spellEnd"/>
            <w:r>
              <w:t xml:space="preserve"> de “</w:t>
            </w:r>
            <w:r w:rsidR="00724A24">
              <w:t>Consultas</w:t>
            </w:r>
            <w:r>
              <w:t xml:space="preserve">” associada, com </w:t>
            </w:r>
            <w:r>
              <w:t>as consultas existentes no sistema.</w:t>
            </w:r>
          </w:p>
        </w:tc>
      </w:tr>
    </w:tbl>
    <w:p w14:paraId="651A33C9" w14:textId="77777777" w:rsidR="00B16295" w:rsidRDefault="00B16295" w:rsidP="00B16295">
      <w:pPr>
        <w:ind w:left="0"/>
      </w:pPr>
    </w:p>
    <w:p w14:paraId="16318179" w14:textId="77777777" w:rsidR="00724A24" w:rsidRDefault="00724A24" w:rsidP="00B16295">
      <w:pPr>
        <w:ind w:left="0"/>
      </w:pPr>
    </w:p>
    <w:p w14:paraId="0440CB50" w14:textId="77777777" w:rsidR="00724A24" w:rsidRDefault="00724A24" w:rsidP="00B16295">
      <w:pPr>
        <w:ind w:left="0"/>
      </w:pPr>
    </w:p>
    <w:p w14:paraId="44C4730F" w14:textId="77777777" w:rsidR="00724A24" w:rsidRDefault="00724A24" w:rsidP="00B16295">
      <w:pPr>
        <w:ind w:left="0"/>
      </w:pPr>
    </w:p>
    <w:p w14:paraId="3F7EECBA" w14:textId="77777777" w:rsidR="00724A24" w:rsidRDefault="00724A24" w:rsidP="00B16295">
      <w:pPr>
        <w:ind w:left="0"/>
      </w:pPr>
    </w:p>
    <w:p w14:paraId="034C7317" w14:textId="77777777" w:rsidR="00724A24" w:rsidRDefault="00724A24" w:rsidP="00B16295">
      <w:pPr>
        <w:ind w:left="0"/>
      </w:pPr>
    </w:p>
    <w:p w14:paraId="26E7F2D4" w14:textId="77777777" w:rsidR="00724A24" w:rsidRDefault="00724A24"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lastRenderedPageBreak/>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F2511"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A5852F7" w:rsidR="002F2511" w:rsidRPr="000749A4" w:rsidRDefault="002F2511" w:rsidP="009923F4">
            <w:pPr>
              <w:ind w:left="150"/>
              <w:jc w:val="center"/>
              <w:rPr>
                <w:b w:val="0"/>
              </w:rPr>
            </w:pPr>
            <w:r w:rsidRPr="00DF1BAE">
              <w:rPr>
                <w:b w:val="0"/>
              </w:rPr>
              <w:t>A Enfermeira Coordenadora deve estar autenticada no sistema</w:t>
            </w:r>
          </w:p>
        </w:tc>
        <w:tc>
          <w:tcPr>
            <w:tcW w:w="3248" w:type="dxa"/>
          </w:tcPr>
          <w:p w14:paraId="0928EE6F" w14:textId="11A1B71A" w:rsidR="002F2511" w:rsidRPr="000749A4" w:rsidRDefault="002F2511" w:rsidP="009923F4">
            <w:pPr>
              <w:ind w:left="151"/>
              <w:jc w:val="center"/>
              <w:cnfStyle w:val="000000000000" w:firstRow="0" w:lastRow="0" w:firstColumn="0" w:lastColumn="0" w:oddVBand="0" w:evenVBand="0" w:oddHBand="0" w:evenHBand="0" w:firstRowFirstColumn="0" w:firstRowLastColumn="0" w:lastRowFirstColumn="0" w:lastRowLastColumn="0"/>
            </w:pPr>
            <w:r>
              <w:t xml:space="preserve">A consulta </w:t>
            </w:r>
            <w:r w:rsidR="00A34BAD">
              <w:t>é registada/atualizada/removida da base de dados</w:t>
            </w:r>
          </w:p>
        </w:tc>
        <w:tc>
          <w:tcPr>
            <w:tcW w:w="2854" w:type="dxa"/>
          </w:tcPr>
          <w:p w14:paraId="024FD997" w14:textId="7AFB0939" w:rsidR="002F2511" w:rsidRPr="000749A4" w:rsidRDefault="002F2511" w:rsidP="002F2511">
            <w:pPr>
              <w:ind w:left="136"/>
              <w:jc w:val="center"/>
              <w:cnfStyle w:val="000000000000" w:firstRow="0" w:lastRow="0" w:firstColumn="0" w:lastColumn="0" w:oddVBand="0" w:evenVBand="0" w:oddHBand="0" w:evenHBand="0" w:firstRowFirstColumn="0" w:firstRowLastColumn="0" w:lastRowFirstColumn="0" w:lastRowLastColumn="0"/>
            </w:pPr>
            <w:r>
              <w:t>A data da consulta deve ser posterior à data atual</w:t>
            </w:r>
          </w:p>
        </w:tc>
      </w:tr>
      <w:tr w:rsidR="008E5D7A" w14:paraId="1BC35C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E94C807" w14:textId="30D1A614" w:rsidR="008E5D7A" w:rsidRPr="008E5D7A" w:rsidRDefault="008E5D7A" w:rsidP="009923F4">
            <w:pPr>
              <w:ind w:left="150"/>
              <w:jc w:val="center"/>
              <w:rPr>
                <w:b w:val="0"/>
              </w:rPr>
            </w:pPr>
            <w:r>
              <w:rPr>
                <w:b w:val="0"/>
              </w:rPr>
              <w:t>O dador deve estar criado no sistema</w:t>
            </w:r>
          </w:p>
        </w:tc>
        <w:tc>
          <w:tcPr>
            <w:tcW w:w="3248" w:type="dxa"/>
          </w:tcPr>
          <w:p w14:paraId="1CCA77AE" w14:textId="77777777" w:rsidR="008E5D7A" w:rsidRDefault="008E5D7A"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E5E1E76" w14:textId="77777777" w:rsidR="008E5D7A" w:rsidRDefault="008E5D7A" w:rsidP="002F2511">
            <w:pPr>
              <w:ind w:left="136"/>
              <w:jc w:val="center"/>
              <w:cnfStyle w:val="000000000000" w:firstRow="0" w:lastRow="0" w:firstColumn="0" w:lastColumn="0" w:oddVBand="0" w:evenVBand="0" w:oddHBand="0" w:evenHBand="0" w:firstRowFirstColumn="0" w:firstRowLastColumn="0" w:lastRowFirstColumn="0" w:lastRowLastColumn="0"/>
            </w:pPr>
          </w:p>
        </w:tc>
      </w:tr>
    </w:tbl>
    <w:p w14:paraId="26A2D7AB" w14:textId="77777777" w:rsidR="00B16295" w:rsidRPr="001151C7" w:rsidRDefault="00B16295" w:rsidP="00B16295">
      <w:pPr>
        <w:ind w:left="0"/>
      </w:pPr>
      <w:bookmarkStart w:id="153" w:name="_GoBack"/>
      <w:bookmarkEnd w:id="153"/>
    </w:p>
    <w:p w14:paraId="5038945C" w14:textId="77777777" w:rsidR="00B16295" w:rsidRDefault="00B16295" w:rsidP="00B16295">
      <w:pPr>
        <w:pStyle w:val="Cabealho3"/>
        <w:numPr>
          <w:ilvl w:val="2"/>
          <w:numId w:val="66"/>
        </w:numPr>
      </w:pPr>
      <w:bookmarkStart w:id="154" w:name="_Toc500183063"/>
      <w:r>
        <w:t>Diagrama de sequência</w:t>
      </w:r>
      <w:bookmarkEnd w:id="154"/>
    </w:p>
    <w:p w14:paraId="25A07413" w14:textId="77777777" w:rsidR="00B16295" w:rsidRDefault="00B16295" w:rsidP="00B16295"/>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3864BD11" w14:textId="77777777" w:rsidR="00B16295" w:rsidRDefault="00B16295" w:rsidP="00B16295"/>
    <w:p w14:paraId="0BB5FDA3" w14:textId="77777777" w:rsidR="00B16295" w:rsidRDefault="00B16295" w:rsidP="00B16295"/>
    <w:p w14:paraId="5FCFFC20" w14:textId="77777777" w:rsidR="00B16295" w:rsidRDefault="00B16295" w:rsidP="00B16295"/>
    <w:p w14:paraId="49085461" w14:textId="77777777" w:rsidR="00B16295" w:rsidRDefault="00B16295" w:rsidP="00B16295"/>
    <w:p w14:paraId="5F99F7A3" w14:textId="77777777" w:rsidR="00B16295" w:rsidRDefault="00B16295" w:rsidP="00B16295"/>
    <w:p w14:paraId="30BDFF5C" w14:textId="77777777" w:rsidR="00B16295" w:rsidRDefault="00B16295" w:rsidP="00B16295"/>
    <w:p w14:paraId="03FA296B" w14:textId="77777777" w:rsidR="00B16295" w:rsidRDefault="00B16295" w:rsidP="00B16295"/>
    <w:p w14:paraId="2F139BCE" w14:textId="77777777" w:rsidR="00B16295" w:rsidRDefault="00B16295" w:rsidP="00B16295"/>
    <w:p w14:paraId="1E4CEE94" w14:textId="77777777" w:rsidR="00B16295" w:rsidRDefault="00B16295" w:rsidP="00B16295"/>
    <w:p w14:paraId="086954D9" w14:textId="77777777" w:rsidR="00B16295" w:rsidRDefault="00B16295" w:rsidP="00B16295"/>
    <w:p w14:paraId="4BE8BB55" w14:textId="77777777" w:rsidR="00B16295" w:rsidRDefault="00B16295" w:rsidP="00B16295"/>
    <w:p w14:paraId="3A67960E" w14:textId="77777777" w:rsidR="00B16295" w:rsidRDefault="00B16295" w:rsidP="00B16295"/>
    <w:p w14:paraId="32F45953" w14:textId="77777777" w:rsidR="00B16295" w:rsidRDefault="00B16295" w:rsidP="00B16295"/>
    <w:p w14:paraId="63138E81" w14:textId="77777777" w:rsidR="00B16295" w:rsidRDefault="00B16295" w:rsidP="00B16295"/>
    <w:p w14:paraId="004EE467" w14:textId="77777777" w:rsidR="00B16295" w:rsidRDefault="00B16295" w:rsidP="00B16295"/>
    <w:p w14:paraId="6D9CE85B" w14:textId="77777777" w:rsidR="00B16295" w:rsidRDefault="00B16295" w:rsidP="00B16295"/>
    <w:p w14:paraId="2D602617" w14:textId="77777777" w:rsidR="00B16295" w:rsidRDefault="00B16295" w:rsidP="00B16295"/>
    <w:p w14:paraId="5CA21D7D" w14:textId="77777777" w:rsidR="00B16295" w:rsidRDefault="00B16295" w:rsidP="00B16295">
      <w:pPr>
        <w:pStyle w:val="Cabealho3"/>
        <w:numPr>
          <w:ilvl w:val="2"/>
          <w:numId w:val="69"/>
        </w:numPr>
      </w:pPr>
      <w:bookmarkStart w:id="155" w:name="_Toc500183064"/>
      <w:r>
        <w:lastRenderedPageBreak/>
        <w:t>Ilustração da funcionalidade</w:t>
      </w:r>
      <w:bookmarkEnd w:id="155"/>
    </w:p>
    <w:p w14:paraId="56D8E830" w14:textId="7996F237" w:rsidR="00C95518" w:rsidRDefault="00C95518" w:rsidP="00A11B4A"/>
    <w:p w14:paraId="65B4F1B9" w14:textId="2ED71288" w:rsidR="00B16295" w:rsidRDefault="00B16295" w:rsidP="00A11B4A">
      <w:r>
        <w:rPr>
          <w:noProof/>
          <w:lang w:eastAsia="pt-PT"/>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C63C45" w:rsidRPr="0068303B" w:rsidRDefault="00C63C45" w:rsidP="0074286F">
                              <w:pPr>
                                <w:pStyle w:val="Legenda"/>
                                <w:jc w:val="center"/>
                                <w:rPr>
                                  <w:noProof/>
                                  <w:color w:val="404040" w:themeColor="text1" w:themeTint="BF"/>
                                </w:rPr>
                              </w:pPr>
                              <w:bookmarkStart w:id="156"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View da lista de consultas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25,1793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">
                <v:shape id="Imagem 152" o:spid="_x0000_s1082" type="#_x0000_t75" style="position:absolute;width:6677025;height:147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10;qIzHAAAA3AAAAA8AAABkcnMvZG93bnJldi54bWxEj09rwkAQxe8Fv8MyQi+lbgy1SOoqUhDS4qWp&#10;Qr0N2WkSzM6G7Obft+8KBW8zvDfv92azG00tempdZVnBchGBIM6trrhQcPo+PK9BOI+ssbZMCiZy&#10;sNvOHjaYaDvwF/WZL0QIYZeggtL7JpHS5SUZdAvbEAft17YGfVjbQuoWhxBuahlH0as0WHEglNjQ&#10;e0n5NetMgFwuq/4zPb8cl1l2qD7ip/XP1Cn1OB/3byA8jf5u/r9Odai/iuH2TJhAbv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I/qIzHAAAA3AAAAA8AAAAAAAAAAAAAAAAA&#10;nAIAAGRycy9kb3ducmV2LnhtbFBLBQYAAAAABAAEAPcAAACQAwAAAAA=&#10;">
                  <v:imagedata r:id="rId100" o:title=""/>
                  <v:path arrowok="t"/>
                </v:shape>
                <v:shape id="Caixa de texto 154" o:spid="_x0000_s1083" type="#_x0000_t202" style="position:absolute;top:1533525;width:667702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gBoxQAA&#10;ANwAAAAPAAAAZHJzL2Rvd25yZXYueG1sRE9NS8NAEL0L/odlBC9iN2oMJe22lKKgvRRjL70N2Wk2&#10;NTsbdjdt/PeuUOhtHu9z5svRduJEPrSOFTxNMhDEtdMtNwp23++PUxAhImvsHJOCXwqwXNzezLHU&#10;7sxfdKpiI1IIhxIVmBj7UspQG7IYJq4nTtzBeYsxQd9I7fGcwm0nn7OskBZbTg0Ge1obqn+qwSrY&#10;5vuteRgOb5tV/uI/d8O6ODaVUvd342oGItIYr+KL+0On+a85/D+TLp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AGjFAAAA3AAAAA8AAAAAAAAAAAAAAAAAlwIAAGRycy9k&#10;b3ducmV2LnhtbFBLBQYAAAAABAAEAPUAAACJAwAAAAA=&#10;" stroked="f">
                  <v:textbox style="mso-fit-shape-to-text:t" inset="0,0,0,0">
                    <w:txbxContent>
                      <w:p w14:paraId="79C514F8" w14:textId="69546BA7" w:rsidR="00C63C45" w:rsidRPr="0068303B" w:rsidRDefault="00C63C45" w:rsidP="0074286F">
                        <w:pPr>
                          <w:pStyle w:val="Legenda"/>
                          <w:jc w:val="center"/>
                          <w:rPr>
                            <w:noProof/>
                            <w:color w:val="404040" w:themeColor="text1" w:themeTint="BF"/>
                          </w:rPr>
                        </w:pPr>
                        <w:bookmarkStart w:id="157"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View da lista de consultas</w:t>
                        </w:r>
                        <w:bookmarkEnd w:id="157"/>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lang w:eastAsia="pt-PT"/>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C63C45" w:rsidRPr="00D50F4E" w:rsidRDefault="00C63C45" w:rsidP="0074286F">
                              <w:pPr>
                                <w:pStyle w:val="Legenda"/>
                                <w:jc w:val="center"/>
                                <w:rPr>
                                  <w:noProof/>
                                  <w:color w:val="404040" w:themeColor="text1" w:themeTint="BF"/>
                                </w:rPr>
                              </w:pPr>
                              <w:bookmarkStart w:id="158"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View da marcação de uma consulta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10,2660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">
                <v:shape id="Imagem 153" o:spid="_x0000_s1085" type="#_x0000_t75" style="position:absolute;width:6607810;height:234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T&#10;xK/EAAAA3AAAAA8AAABkcnMvZG93bnJldi54bWxET01rwkAQvRf6H5Yp9FY3aTCE1FWkUOohClWx&#10;PQ7ZaRKanQ3ZTYz/3hUK3ubxPmexmkwrRupdY1lBPItAEJdWN1wpOB4+XjIQziNrbC2Tggs5WC0f&#10;HxaYa3vmLxr3vhIhhF2OCmrvu1xKV9Zk0M1sRxy4X9sb9AH2ldQ9nkO4aeVrFKXSYMOhocaO3msq&#10;//aDURCdss9dOgzbY1EkQxUnP+vse6PU89O0fgPhafJ38b97o8P8eQK3Z8IFcn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nTxK/EAAAA3AAAAA8AAAAAAAAAAAAAAAAAnAIA&#10;AGRycy9kb3ducmV2LnhtbFBLBQYAAAAABAAEAPcAAACNAwAAAAA=&#10;">
                  <v:imagedata r:id="rId102" o:title=""/>
                  <v:path arrowok="t"/>
                </v:shape>
                <v:shape id="Caixa de texto 155" o:spid="_x0000_s1086" type="#_x0000_t202" style="position:absolute;top:2400300;width:660781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cqXzxAAA&#10;ANwAAAAPAAAAZHJzL2Rvd25yZXYueG1sRE9NawIxEL0X+h/CFHopmm2rIqtRRFpoexFXL96GzbhZ&#10;u5ksSVbXf28KBW/zeJ8zX/a2EWfyoXas4HWYgSAuna65UrDffQ6mIEJE1tg4JgVXCrBcPD7MMdfu&#10;wls6F7ESKYRDjgpMjG0uZSgNWQxD1xIn7ui8xZigr6T2eEnhtpFvWTaRFmtODQZbWhsqf4vOKtiM&#10;Dhvz0h0/flajd/+979aTU1Uo9fzUr2YgIvXxLv53f+k0fzyGv2fS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HKl88QAAADcAAAADwAAAAAAAAAAAAAAAACXAgAAZHJzL2Rv&#10;d25yZXYueG1sUEsFBgAAAAAEAAQA9QAAAIgDAAAAAA==&#10;" stroked="f">
                  <v:textbox style="mso-fit-shape-to-text:t" inset="0,0,0,0">
                    <w:txbxContent>
                      <w:p w14:paraId="3096671A" w14:textId="5838FF84" w:rsidR="00C63C45" w:rsidRPr="00D50F4E" w:rsidRDefault="00C63C45" w:rsidP="0074286F">
                        <w:pPr>
                          <w:pStyle w:val="Legenda"/>
                          <w:jc w:val="center"/>
                          <w:rPr>
                            <w:noProof/>
                            <w:color w:val="404040" w:themeColor="text1" w:themeTint="BF"/>
                          </w:rPr>
                        </w:pPr>
                        <w:bookmarkStart w:id="159"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View da marcação de uma consulta</w:t>
                        </w:r>
                        <w:bookmarkEnd w:id="159"/>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411ABC">
      <w:pPr>
        <w:pStyle w:val="Cabealho2"/>
        <w:numPr>
          <w:ilvl w:val="1"/>
          <w:numId w:val="66"/>
        </w:numPr>
      </w:pPr>
      <w:bookmarkStart w:id="160" w:name="_Toc500183065"/>
      <w:r>
        <w:lastRenderedPageBreak/>
        <w:t>REQ 10</w:t>
      </w:r>
      <w:r w:rsidR="000A4B61">
        <w:t xml:space="preserve"> – Aprovação/Rejeição do ciclo da dádiva</w:t>
      </w:r>
      <w:bookmarkEnd w:id="160"/>
    </w:p>
    <w:p w14:paraId="4112DCCC" w14:textId="77777777" w:rsidR="009B6215" w:rsidRDefault="009B6215" w:rsidP="009B6215">
      <w:pPr>
        <w:pStyle w:val="Cabealho3"/>
        <w:numPr>
          <w:ilvl w:val="2"/>
          <w:numId w:val="66"/>
        </w:numPr>
        <w:ind w:left="2430" w:hanging="540"/>
      </w:pPr>
      <w:bookmarkStart w:id="161" w:name="_Toc500183066"/>
      <w:r>
        <w:t>Análise de requisitos</w:t>
      </w:r>
      <w:bookmarkEnd w:id="161"/>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Médico enquanto utilizador registado no sistema, pode aceder à secção “Validação Ciclo de Dádiva” na sua página da iGAM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Controller “</w:t>
            </w:r>
            <w:proofErr w:type="spellStart"/>
            <w:r>
              <w:t>ValidacaoCicloDadivaController</w:t>
            </w:r>
            <w:proofErr w:type="spellEnd"/>
            <w:r>
              <w:t>”</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os ciclos de dadiva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Controller “</w:t>
            </w:r>
            <w:proofErr w:type="spellStart"/>
            <w:r>
              <w:t>ValidacaoCicloDadivaController</w:t>
            </w:r>
            <w:proofErr w:type="spellEnd"/>
            <w:r>
              <w:t>”</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Controller “</w:t>
            </w:r>
            <w:proofErr w:type="spellStart"/>
            <w:r>
              <w:t>ValidacaoCicloDadivaController</w:t>
            </w:r>
            <w:proofErr w:type="spellEnd"/>
            <w:r>
              <w:t>”</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w:t>
            </w:r>
            <w:proofErr w:type="spellStart"/>
            <w:r>
              <w:t>ValidacaoCicloDadivaController</w:t>
            </w:r>
            <w:proofErr w:type="spellEnd"/>
            <w:r>
              <w:t>”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126DB8B8"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9923F4">
            <w:pPr>
              <w:ind w:left="0"/>
              <w:jc w:val="center"/>
            </w:pPr>
            <w:r>
              <w:lastRenderedPageBreak/>
              <w:t>Pré-condições</w:t>
            </w:r>
          </w:p>
        </w:tc>
        <w:tc>
          <w:tcPr>
            <w:tcW w:w="3248" w:type="dxa"/>
          </w:tcPr>
          <w:p w14:paraId="31975DD0"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1F016E">
            <w:pPr>
              <w:ind w:left="150"/>
              <w:jc w:val="center"/>
              <w:rPr>
                <w:b w:val="0"/>
              </w:rPr>
            </w:pPr>
            <w:r>
              <w:rPr>
                <w:b w:val="0"/>
              </w:rPr>
              <w:t>O Médico deve estar autenticado no sistema</w:t>
            </w:r>
          </w:p>
        </w:tc>
        <w:tc>
          <w:tcPr>
            <w:tcW w:w="3248" w:type="dxa"/>
          </w:tcPr>
          <w:p w14:paraId="33A346E5" w14:textId="0C435706"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543AE681" w:rsidR="009B6215" w:rsidRDefault="009B6215" w:rsidP="001F016E">
      <w:pPr>
        <w:pStyle w:val="Cabealho3"/>
        <w:numPr>
          <w:ilvl w:val="2"/>
          <w:numId w:val="66"/>
        </w:numPr>
        <w:tabs>
          <w:tab w:val="left" w:pos="2880"/>
        </w:tabs>
        <w:ind w:hanging="270"/>
      </w:pPr>
      <w:bookmarkStart w:id="162" w:name="_Toc500183067"/>
      <w:r>
        <w:t>Diagrama de sequência</w:t>
      </w:r>
      <w:bookmarkEnd w:id="162"/>
    </w:p>
    <w:p w14:paraId="6A19FB44" w14:textId="470F15C4" w:rsidR="009B6215" w:rsidRDefault="009B6215" w:rsidP="009B6215">
      <w:r>
        <w:t>&lt;Diagrama de sequência básico, que junta o Actor e a interação entre as diferentes camadas. Nos casos de uso mais completos/complexos, complementar o diagrama com uma breve descrição&gt;</w:t>
      </w:r>
    </w:p>
    <w:p w14:paraId="28C2E50F" w14:textId="493A839D" w:rsidR="001F016E" w:rsidRDefault="001F016E" w:rsidP="009B6215">
      <w:r>
        <w:rPr>
          <w:noProof/>
          <w:lang w:eastAsia="pt-PT"/>
        </w:rPr>
        <w:drawing>
          <wp:inline distT="0" distB="0" distL="0" distR="0" wp14:anchorId="731D1888" wp14:editId="0518E5A2">
            <wp:extent cx="5943600" cy="416514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165148"/>
                    </a:xfrm>
                    <a:prstGeom prst="rect">
                      <a:avLst/>
                    </a:prstGeom>
                    <a:noFill/>
                    <a:ln>
                      <a:noFill/>
                    </a:ln>
                  </pic:spPr>
                </pic:pic>
              </a:graphicData>
            </a:graphic>
          </wp:inline>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p>
    <w:p w14:paraId="1F1019C2" w14:textId="2F8F902E" w:rsidR="00CE002A" w:rsidRDefault="009B6215" w:rsidP="009B6215">
      <w:pPr>
        <w:pStyle w:val="Cabealho3"/>
        <w:numPr>
          <w:ilvl w:val="2"/>
          <w:numId w:val="69"/>
        </w:numPr>
        <w:tabs>
          <w:tab w:val="left" w:pos="2880"/>
        </w:tabs>
        <w:ind w:hanging="270"/>
      </w:pPr>
      <w:bookmarkStart w:id="163" w:name="_Toc500183068"/>
      <w:r>
        <w:lastRenderedPageBreak/>
        <w:t>Ilustração da funcionalidade</w:t>
      </w:r>
      <w:bookmarkEnd w:id="163"/>
    </w:p>
    <w:p w14:paraId="62DC67BA" w14:textId="1925387F" w:rsidR="00EA2B19" w:rsidRDefault="00B944B5" w:rsidP="00EA2B19">
      <w:r>
        <w:rPr>
          <w:noProof/>
          <w:lang w:eastAsia="pt-PT"/>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C63C45" w:rsidRPr="000162E0" w:rsidRDefault="00C63C45" w:rsidP="00FA0E14">
                              <w:pPr>
                                <w:pStyle w:val="Legenda"/>
                                <w:jc w:val="center"/>
                                <w:rPr>
                                  <w:noProof/>
                                  <w:color w:val="404040" w:themeColor="text1" w:themeTint="BF"/>
                                </w:rPr>
                              </w:pPr>
                              <w:bookmarkStart w:id="164"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View da lista de processos pendentes de aprovação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75,1745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&#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">
                <v:shape id="Imagem 156" o:spid="_x0000_s1088" type="#_x0000_t75" style="position:absolute;width:7029450;height:1433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V&#10;FzS/AAAA3AAAAA8AAABkcnMvZG93bnJldi54bWxET01rAjEQvRf6H8IUvJSareJStkZpFcGr2t6H&#10;zXSzNJksSVbTf98Igrd5vM9ZrrOz4kwh9p4VvE4rEMSt1z13Cr5Ou5c3EDEha7SeScEfRVivHh+W&#10;2Gh/4QOdj6kTJYRjgwpMSkMjZWwNOYxTPxAX7scHh6nA0Ekd8FLCnZWzqqqlw55Lg8GBNoba3+Po&#10;FDx/f479dm8zHuZmlHaT61nISk2e8sc7iEQ53cU3916X+Ysars+UC+TqH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BVRc0vwAAANwAAAAPAAAAAAAAAAAAAAAAAJwCAABkcnMv&#10;ZG93bnJldi54bWxQSwUGAAAAAAQABAD3AAAAiAMAAAAA&#10;">
                  <v:imagedata r:id="rId105" o:title=""/>
                  <v:path arrowok="t"/>
                </v:shape>
                <v:shape id="Caixa de texto 158" o:spid="_x0000_s1089" type="#_x0000_t202" style="position:absolute;left:9525;top:1485900;width:702945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wptxwAA&#10;ANwAAAAPAAAAZHJzL2Rvd25yZXYueG1sRI9BT8MwDIXvSPsPkSdxQSwdjAmVZdM0DQm4TJRduFmN&#10;1xQap0rSrfx7fEDiZus9v/d5tRl9p84UUxvYwHxWgCKug225MXD8eL59BJUyssUuMBn4oQSb9eRq&#10;haUNF36nc5UbJSGcSjTgcu5LrVPtyGOahZ5YtFOIHrOssdE24kXCfafvimKpPbYsDQ572jmqv6vB&#10;GzgsPg/uZjjt37aL+/h6HHbLr6Yy5no6bp9AZRrzv/nv+sUK/oPQyjMygV7/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fnMKbccAAADcAAAADwAAAAAAAAAAAAAAAACXAgAAZHJz&#10;L2Rvd25yZXYueG1sUEsFBgAAAAAEAAQA9QAAAIsDAAAAAA==&#10;" stroked="f">
                  <v:textbox style="mso-fit-shape-to-text:t" inset="0,0,0,0">
                    <w:txbxContent>
                      <w:p w14:paraId="4538806B" w14:textId="4A1025FB" w:rsidR="00C63C45" w:rsidRPr="000162E0" w:rsidRDefault="00C63C45" w:rsidP="00FA0E14">
                        <w:pPr>
                          <w:pStyle w:val="Legenda"/>
                          <w:jc w:val="center"/>
                          <w:rPr>
                            <w:noProof/>
                            <w:color w:val="404040" w:themeColor="text1" w:themeTint="BF"/>
                          </w:rPr>
                        </w:pPr>
                        <w:bookmarkStart w:id="165"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View da lista de processos pendentes de aprovação</w:t>
                        </w:r>
                        <w:bookmarkEnd w:id="165"/>
                      </w:p>
                    </w:txbxContent>
                  </v:textbox>
                </v:shape>
                <w10:wrap type="tight"/>
              </v:group>
            </w:pict>
          </mc:Fallback>
        </mc:AlternateContent>
      </w:r>
    </w:p>
    <w:p w14:paraId="3C686BE8" w14:textId="4AAE3FA8" w:rsidR="00EA2B19" w:rsidRDefault="00B944B5" w:rsidP="00EA2B19">
      <w:r>
        <w:rPr>
          <w:noProof/>
          <w:lang w:eastAsia="pt-PT"/>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C63C45" w:rsidRPr="007215EB" w:rsidRDefault="00C63C45" w:rsidP="00483D9C">
                              <w:pPr>
                                <w:pStyle w:val="Legenda"/>
                                <w:jc w:val="center"/>
                                <w:rPr>
                                  <w:noProof/>
                                  <w:color w:val="404040" w:themeColor="text1" w:themeTint="BF"/>
                                </w:rPr>
                              </w:pPr>
                              <w:bookmarkStart w:id="166"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View da aprovação/rejeição de um processo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00,45078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">
                <v:shape id="Imagem 157" o:spid="_x0000_s1091" type="#_x0000_t75" style="position:absolute;width:6946900;height:4193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A&#10;BEvCAAAA3AAAAA8AAABkcnMvZG93bnJldi54bWxET9uKwjAQfV/Yfwiz4JumClqtRlkERQRhvb0P&#10;zfTiNpPSRK1+vVkQ9m0O5zqzRWsqcaPGlZYV9HsRCOLU6pJzBafjqjsG4TyyxsoyKXiQg8X882OG&#10;ibZ33tPt4HMRQtglqKDwvk6kdGlBBl3P1sSBy2xj0AfY5FI3eA/hppKDKBpJgyWHhgJrWhaU/h6u&#10;RsG2vkxG/dX2eV6vl84Msvhnl8VKdb7a7ykIT63/F7/dGx3mD2P4eyZcIO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NQARLwgAAANwAAAAPAAAAAAAAAAAAAAAAAJwCAABk&#10;cnMvZG93bnJldi54bWxQSwUGAAAAAAQABAD3AAAAiwMAAAAA&#10;">
                  <v:imagedata r:id="rId107" o:title=""/>
                  <v:path arrowok="t"/>
                </v:shape>
                <v:shape id="Caixa de texto 160" o:spid="_x0000_s1092" type="#_x0000_t202" style="position:absolute;top:4248150;width:694690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aczWxwAA&#10;ANwAAAAPAAAAZHJzL2Rvd25yZXYueG1sRI9BS8NAEIXvgv9hGcGL2I1agqTdllIU1Etp7MXbkJ1m&#10;U7OzYXfTxn/vHARvM7w3732zXE++V2eKqQts4GFWgCJugu24NXD4fL1/BpUyssU+MBn4oQTr1fXV&#10;EisbLrync51bJSGcKjTgch4qrVPjyGOahYFYtGOIHrOssdU24kXCfa8fi6LUHjuWBocDbR013/Xo&#10;DezmXzt3Nx5fPjbzp/h+GLflqa2Nub2ZNgtQmab8b/67frOCXwq+PCMT6N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mnM1scAAADcAAAADwAAAAAAAAAAAAAAAACXAgAAZHJz&#10;L2Rvd25yZXYueG1sUEsFBgAAAAAEAAQA9QAAAIsDAAAAAA==&#10;" stroked="f">
                  <v:textbox style="mso-fit-shape-to-text:t" inset="0,0,0,0">
                    <w:txbxContent>
                      <w:p w14:paraId="0E62D03D" w14:textId="66D0AE0A" w:rsidR="00C63C45" w:rsidRPr="007215EB" w:rsidRDefault="00C63C45" w:rsidP="00483D9C">
                        <w:pPr>
                          <w:pStyle w:val="Legenda"/>
                          <w:jc w:val="center"/>
                          <w:rPr>
                            <w:noProof/>
                            <w:color w:val="404040" w:themeColor="text1" w:themeTint="BF"/>
                          </w:rPr>
                        </w:pPr>
                        <w:bookmarkStart w:id="167"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View da aprovação/rejeição de um processo</w:t>
                        </w:r>
                        <w:bookmarkEnd w:id="167"/>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411ABC">
      <w:pPr>
        <w:pStyle w:val="Cabealho2"/>
        <w:numPr>
          <w:ilvl w:val="1"/>
          <w:numId w:val="66"/>
        </w:numPr>
      </w:pPr>
      <w:bookmarkStart w:id="168" w:name="_Toc500183069"/>
      <w:r>
        <w:lastRenderedPageBreak/>
        <w:t>REQ 11</w:t>
      </w:r>
      <w:r w:rsidR="000A4B61">
        <w:t xml:space="preserve"> – Lista de trabalhos do laboratório</w:t>
      </w:r>
      <w:bookmarkEnd w:id="168"/>
    </w:p>
    <w:p w14:paraId="0DC0CCD6" w14:textId="77777777" w:rsidR="009B6215" w:rsidRDefault="009B6215" w:rsidP="009B6215">
      <w:pPr>
        <w:pStyle w:val="Cabealho3"/>
        <w:numPr>
          <w:ilvl w:val="2"/>
          <w:numId w:val="66"/>
        </w:numPr>
        <w:ind w:left="2430" w:hanging="540"/>
      </w:pPr>
      <w:bookmarkStart w:id="169" w:name="_Toc500183070"/>
      <w:r>
        <w:t>Análise de requisitos</w:t>
      </w:r>
      <w:bookmarkEnd w:id="169"/>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77777777"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0036B3F"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E362C5A"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9B6215" w14:paraId="7193A77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2901C16" w14:textId="77777777" w:rsidR="009B6215" w:rsidRPr="00873462" w:rsidRDefault="009B6215"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D925354"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9B6215" w14:paraId="628C679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88C5413" w14:textId="77777777" w:rsidR="009B6215" w:rsidRPr="00873462" w:rsidRDefault="009B6215"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4A8240A2" w14:textId="77777777" w:rsidR="009B6215" w:rsidRDefault="009B621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01F657A1"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77777777" w:rsidR="009B6215" w:rsidRPr="000749A4" w:rsidRDefault="009B6215" w:rsidP="009923F4">
            <w:pPr>
              <w:ind w:left="150"/>
              <w:jc w:val="center"/>
              <w:rPr>
                <w:b w:val="0"/>
              </w:rPr>
            </w:pPr>
            <w:r w:rsidRPr="000749A4">
              <w:rPr>
                <w:b w:val="0"/>
              </w:rPr>
              <w:t>Sem nada a registar</w:t>
            </w:r>
          </w:p>
        </w:tc>
        <w:tc>
          <w:tcPr>
            <w:tcW w:w="3248" w:type="dxa"/>
          </w:tcPr>
          <w:p w14:paraId="292E6CFF"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184415" w14:textId="77777777" w:rsidR="009B6215" w:rsidRPr="000749A4" w:rsidRDefault="009B621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9B6215" w14:paraId="6BCBB4D5"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896570E" w14:textId="77777777" w:rsidR="009B6215" w:rsidRPr="000749A4" w:rsidRDefault="009B6215" w:rsidP="009923F4">
            <w:pPr>
              <w:ind w:left="0"/>
              <w:jc w:val="center"/>
              <w:rPr>
                <w:b w:val="0"/>
              </w:rPr>
            </w:pPr>
          </w:p>
        </w:tc>
        <w:tc>
          <w:tcPr>
            <w:tcW w:w="3248" w:type="dxa"/>
          </w:tcPr>
          <w:p w14:paraId="6A96B303"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25E6EC1"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6B5E7646"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0E53D9A" w14:textId="77777777" w:rsidR="009B6215" w:rsidRPr="000749A4" w:rsidRDefault="009B6215" w:rsidP="009923F4">
            <w:pPr>
              <w:ind w:left="0"/>
              <w:jc w:val="center"/>
              <w:rPr>
                <w:b w:val="0"/>
              </w:rPr>
            </w:pPr>
          </w:p>
        </w:tc>
        <w:tc>
          <w:tcPr>
            <w:tcW w:w="3248" w:type="dxa"/>
          </w:tcPr>
          <w:p w14:paraId="7578F7E9"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CCBA3FA"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4D7FB4D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1EC4E12" w14:textId="77777777" w:rsidR="009B6215" w:rsidRPr="000749A4" w:rsidRDefault="009B6215" w:rsidP="009923F4">
            <w:pPr>
              <w:ind w:left="0"/>
              <w:jc w:val="center"/>
            </w:pPr>
          </w:p>
        </w:tc>
        <w:tc>
          <w:tcPr>
            <w:tcW w:w="3248" w:type="dxa"/>
          </w:tcPr>
          <w:p w14:paraId="017BDF16"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829FA9B" w14:textId="77777777" w:rsidR="009B6215"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749B213" w14:textId="77777777" w:rsidR="009B6215" w:rsidRDefault="009B6215" w:rsidP="009B6215">
      <w:pPr>
        <w:ind w:left="0"/>
      </w:pPr>
    </w:p>
    <w:p w14:paraId="21415EC4" w14:textId="77777777" w:rsidR="009B6215" w:rsidRDefault="009B6215" w:rsidP="009B6215">
      <w:pPr>
        <w:ind w:left="0"/>
      </w:pPr>
    </w:p>
    <w:p w14:paraId="63DD5334" w14:textId="77777777" w:rsidR="009B6215" w:rsidRDefault="009B6215" w:rsidP="009B6215">
      <w:pPr>
        <w:ind w:left="0"/>
      </w:pPr>
    </w:p>
    <w:p w14:paraId="3CCDCF1A" w14:textId="77777777" w:rsidR="009B6215" w:rsidRDefault="009B6215" w:rsidP="009B6215">
      <w:pPr>
        <w:ind w:left="0"/>
      </w:pPr>
    </w:p>
    <w:p w14:paraId="3E8EF0C9" w14:textId="77777777" w:rsidR="009B6215" w:rsidRDefault="009B6215" w:rsidP="009B6215">
      <w:pPr>
        <w:ind w:left="0"/>
      </w:pPr>
    </w:p>
    <w:p w14:paraId="0CB82EC8" w14:textId="77777777" w:rsidR="009B6215" w:rsidRDefault="009B6215" w:rsidP="009B6215">
      <w:pPr>
        <w:ind w:left="0"/>
      </w:pPr>
    </w:p>
    <w:p w14:paraId="10E76761" w14:textId="77777777" w:rsidR="009B6215" w:rsidRDefault="009B6215" w:rsidP="009B6215">
      <w:pPr>
        <w:ind w:left="0"/>
      </w:pPr>
    </w:p>
    <w:p w14:paraId="1875BAF9" w14:textId="77777777" w:rsidR="009B6215" w:rsidRPr="001151C7" w:rsidRDefault="009B6215" w:rsidP="009B6215">
      <w:pPr>
        <w:ind w:left="0"/>
      </w:pPr>
    </w:p>
    <w:p w14:paraId="7792A7EA" w14:textId="77777777" w:rsidR="009B6215" w:rsidRDefault="009B6215" w:rsidP="009B6215">
      <w:pPr>
        <w:pStyle w:val="Cabealho3"/>
        <w:numPr>
          <w:ilvl w:val="2"/>
          <w:numId w:val="66"/>
        </w:numPr>
        <w:tabs>
          <w:tab w:val="left" w:pos="2880"/>
        </w:tabs>
        <w:ind w:hanging="270"/>
      </w:pPr>
      <w:bookmarkStart w:id="170" w:name="_Toc500183071"/>
      <w:r>
        <w:lastRenderedPageBreak/>
        <w:t>Diagrama de sequência</w:t>
      </w:r>
      <w:bookmarkEnd w:id="170"/>
    </w:p>
    <w:p w14:paraId="5040A475" w14:textId="77777777" w:rsidR="009B6215" w:rsidRDefault="009B6215" w:rsidP="009B6215"/>
    <w:p w14:paraId="5AF1FE6F" w14:textId="77777777" w:rsidR="009B6215" w:rsidRDefault="009B6215" w:rsidP="009B6215">
      <w:r>
        <w:t>&lt;Diagrama de sequência básico, que junta o Actor e a interação entre as diferentes camadas. Nos casos de uso mais completos/complexos, complementar o diagrama com uma breve descrição&gt;</w:t>
      </w:r>
    </w:p>
    <w:p w14:paraId="10BAD1AD" w14:textId="77777777" w:rsidR="009B6215" w:rsidRDefault="009B6215" w:rsidP="009B6215"/>
    <w:p w14:paraId="6A0A9C28" w14:textId="77777777" w:rsidR="009B6215" w:rsidRDefault="009B6215" w:rsidP="009B6215"/>
    <w:p w14:paraId="3415A138" w14:textId="77777777" w:rsidR="009B6215" w:rsidRDefault="009B6215" w:rsidP="009B6215"/>
    <w:p w14:paraId="3CD6B065" w14:textId="77777777" w:rsidR="009B6215" w:rsidRDefault="009B6215" w:rsidP="009B6215"/>
    <w:p w14:paraId="1339DE5F" w14:textId="77777777" w:rsidR="009B6215" w:rsidRDefault="009B6215" w:rsidP="009B6215"/>
    <w:p w14:paraId="2E14A786" w14:textId="77777777" w:rsidR="009B6215" w:rsidRDefault="009B6215" w:rsidP="009B6215"/>
    <w:p w14:paraId="696B7E51" w14:textId="77777777" w:rsidR="009B6215" w:rsidRDefault="009B6215" w:rsidP="009B6215"/>
    <w:p w14:paraId="5BD9E3EF" w14:textId="77777777" w:rsidR="009B6215" w:rsidRDefault="009B6215" w:rsidP="009B6215"/>
    <w:p w14:paraId="510A20FD" w14:textId="77777777" w:rsidR="009B6215" w:rsidRDefault="009B6215" w:rsidP="009B6215"/>
    <w:p w14:paraId="0CA06999" w14:textId="77777777" w:rsidR="009B6215" w:rsidRDefault="009B6215" w:rsidP="009B6215"/>
    <w:p w14:paraId="00FFC457" w14:textId="77777777" w:rsidR="009B6215" w:rsidRDefault="009B6215" w:rsidP="009B6215"/>
    <w:p w14:paraId="6F1BE218" w14:textId="77777777" w:rsidR="009B6215" w:rsidRDefault="009B6215" w:rsidP="009B6215"/>
    <w:p w14:paraId="1BBD9E2B" w14:textId="77777777" w:rsidR="009B6215" w:rsidRDefault="009B6215" w:rsidP="009B6215"/>
    <w:p w14:paraId="5469A8C4" w14:textId="77777777" w:rsidR="009B6215" w:rsidRDefault="009B6215" w:rsidP="009B6215"/>
    <w:p w14:paraId="747C5C8A" w14:textId="77777777" w:rsidR="009B6215" w:rsidRDefault="009B6215" w:rsidP="009B6215"/>
    <w:p w14:paraId="61F70534" w14:textId="77777777" w:rsidR="009B6215" w:rsidRDefault="009B6215" w:rsidP="009B6215"/>
    <w:p w14:paraId="5C8F8B75" w14:textId="77777777" w:rsidR="009B6215" w:rsidRDefault="009B6215" w:rsidP="009B6215"/>
    <w:p w14:paraId="09E5F31B" w14:textId="77777777" w:rsidR="009B6215" w:rsidRDefault="009B6215" w:rsidP="009B6215"/>
    <w:p w14:paraId="55ABFFFD" w14:textId="77777777" w:rsidR="009B6215" w:rsidRDefault="009B6215" w:rsidP="009B6215"/>
    <w:p w14:paraId="42887B0E" w14:textId="77777777" w:rsidR="009B6215" w:rsidRDefault="009B6215" w:rsidP="009B6215"/>
    <w:p w14:paraId="08E5A261" w14:textId="77777777" w:rsidR="009B6215" w:rsidRDefault="009B6215" w:rsidP="009B6215"/>
    <w:p w14:paraId="6C9311FE" w14:textId="77777777" w:rsidR="009B6215" w:rsidRDefault="009B6215" w:rsidP="009B6215"/>
    <w:p w14:paraId="6126244C" w14:textId="77777777" w:rsidR="009B6215" w:rsidRDefault="009B6215" w:rsidP="009B6215"/>
    <w:p w14:paraId="0F4B6E86" w14:textId="77777777" w:rsidR="009B6215" w:rsidRDefault="009B6215" w:rsidP="009B6215"/>
    <w:p w14:paraId="5BDBC845" w14:textId="77777777" w:rsidR="009B6215" w:rsidRDefault="009B6215" w:rsidP="009B6215"/>
    <w:p w14:paraId="199EE4BF" w14:textId="77777777" w:rsidR="009B6215" w:rsidRDefault="009B6215" w:rsidP="009B6215"/>
    <w:p w14:paraId="7FBA3984" w14:textId="77777777" w:rsidR="009B6215" w:rsidRDefault="009B6215" w:rsidP="009B6215"/>
    <w:p w14:paraId="263D7DC2" w14:textId="77777777" w:rsidR="009B6215" w:rsidRDefault="009B6215" w:rsidP="009B6215">
      <w:pPr>
        <w:pStyle w:val="Cabealho3"/>
        <w:numPr>
          <w:ilvl w:val="2"/>
          <w:numId w:val="69"/>
        </w:numPr>
        <w:tabs>
          <w:tab w:val="left" w:pos="2880"/>
        </w:tabs>
        <w:ind w:hanging="270"/>
      </w:pPr>
      <w:bookmarkStart w:id="171" w:name="_Toc500183072"/>
      <w:r>
        <w:lastRenderedPageBreak/>
        <w:t>Ilustração da funcionalidade</w:t>
      </w:r>
      <w:bookmarkEnd w:id="171"/>
    </w:p>
    <w:p w14:paraId="36317D79" w14:textId="672E4706" w:rsidR="009B6215" w:rsidRDefault="0066112C" w:rsidP="009B6215">
      <w:r>
        <w:rPr>
          <w:noProof/>
          <w:lang w:eastAsia="pt-PT"/>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C63C45" w:rsidRPr="001A2D07" w:rsidRDefault="00C63C45" w:rsidP="000F6892">
                              <w:pPr>
                                <w:pStyle w:val="Legenda"/>
                                <w:jc w:val="center"/>
                                <w:rPr>
                                  <w:noProof/>
                                  <w:color w:val="404040" w:themeColor="text1" w:themeTint="BF"/>
                                </w:rPr>
                              </w:pPr>
                              <w:bookmarkStart w:id="172"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View da lista de amostras por analisar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5,18027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">
                <v:shape id="Imagem 161" o:spid="_x0000_s1094" type="#_x0000_t75" style="position:absolute;width:6711315;height:149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10;s3zCAAAA3AAAAA8AAABkcnMvZG93bnJldi54bWxET02LwjAQvQv7H8Is7EW2aT2IVFNZFla8eLCK&#10;0NvQjG21mZQm2vrvN4LgbR7vc1br0bTiTr1rLCtIohgEcWl1w5WC4+HvewHCeWSNrWVS8CAH6+xj&#10;ssJU24H3dM99JUIIuxQV1N53qZSurMmgi2xHHLiz7Q36APtK6h6HEG5aOYvjuTTYcGiosaPfmspr&#10;fjMKOtxsiwuf8Thci8cuSfLp6ZIr9fU5/ixBeBr9W/xyb3WYP0/g+Uy4QG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yLN8wgAAANwAAAAPAAAAAAAAAAAAAAAAAJwCAABk&#10;cnMvZG93bnJldi54bWxQSwUGAAAAAAQABAD3AAAAiwMAAAAA&#10;">
                  <v:imagedata r:id="rId109" o:title=""/>
                  <v:path arrowok="t"/>
                </v:shape>
                <v:shape id="Caixa de texto 163" o:spid="_x0000_s1095" type="#_x0000_t202" style="position:absolute;top:1543050;width:671131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1KhxAAA&#10;ANwAAAAPAAAAZHJzL2Rvd25yZXYueG1sRE9NawIxEL0L/Q9hCr1IzVZlKVujiFRovUi3XnobNuNm&#10;281kSbK6/fdGELzN433OYjXYVpzIh8axgpdJBoK4crrhWsHhe/v8CiJEZI2tY1LwTwFWy4fRAgvt&#10;zvxFpzLWIoVwKFCBibErpAyVIYth4jrixB2dtxgT9LXUHs8p3LZymmW5tNhwajDY0cZQ9Vf2VsF+&#10;/rM34/74vlvPZ/7z0G/y37pU6ulxWL+BiDTEu/jm/tBpfj6D6zPpArm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rtSocQAAADcAAAADwAAAAAAAAAAAAAAAACXAgAAZHJzL2Rv&#10;d25yZXYueG1sUEsFBgAAAAAEAAQA9QAAAIgDAAAAAA==&#10;" stroked="f">
                  <v:textbox style="mso-fit-shape-to-text:t" inset="0,0,0,0">
                    <w:txbxContent>
                      <w:p w14:paraId="544A5BE1" w14:textId="7B7CE5CA" w:rsidR="00C63C45" w:rsidRPr="001A2D07" w:rsidRDefault="00C63C45" w:rsidP="000F6892">
                        <w:pPr>
                          <w:pStyle w:val="Legenda"/>
                          <w:jc w:val="center"/>
                          <w:rPr>
                            <w:noProof/>
                            <w:color w:val="404040" w:themeColor="text1" w:themeTint="BF"/>
                          </w:rPr>
                        </w:pPr>
                        <w:bookmarkStart w:id="173"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View da lista de amostras por analisar</w:t>
                        </w:r>
                        <w:bookmarkEnd w:id="173"/>
                      </w:p>
                    </w:txbxContent>
                  </v:textbox>
                </v:shape>
                <w10:wrap type="tight"/>
              </v:group>
            </w:pict>
          </mc:Fallback>
        </mc:AlternateContent>
      </w:r>
    </w:p>
    <w:p w14:paraId="79067467" w14:textId="6BF0427A" w:rsidR="009B6215" w:rsidRDefault="0066112C" w:rsidP="009B6215">
      <w:r>
        <w:rPr>
          <w:noProof/>
          <w:lang w:eastAsia="pt-PT"/>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C63C45" w:rsidRPr="00D408A7" w:rsidRDefault="00C63C45" w:rsidP="000F6892">
                              <w:pPr>
                                <w:pStyle w:val="Legenda"/>
                                <w:jc w:val="center"/>
                                <w:rPr>
                                  <w:noProof/>
                                  <w:color w:val="404040" w:themeColor="text1" w:themeTint="BF"/>
                                </w:rPr>
                              </w:pPr>
                              <w:bookmarkStart w:id="174"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View da lista de amostras analisadas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75,18789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">
                <v:shape id="Imagem 162" o:spid="_x0000_s1097" type="#_x0000_t75" style="position:absolute;width:6670675;height:1619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E&#10;zxHCAAAA3AAAAA8AAABkcnMvZG93bnJldi54bWxEj0GLwjAQhe+C/yGM4EXWVEFZqlFUcNWjdWGv&#10;YzO2xWZSmmzN/vuNIHib4b1535vlOphadNS6yrKCyTgBQZxbXXGh4Puy//gE4TyyxtoyKfgjB+tV&#10;v7fEVNsHn6nLfCFiCLsUFZTeN6mULi/JoBvbhjhqN9sa9HFtC6lbfMRwU8tpksylwYojocSGdiXl&#10;9+zXREhVm3DIZvx1Ctdu27nRdvZDSg0HYbMA4Sn4t/l1fdSx/nwKz2fiBHL1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BM8RwgAAANwAAAAPAAAAAAAAAAAAAAAAAJwCAABk&#10;cnMvZG93bnJldi54bWxQSwUGAAAAAAQABAD3AAAAiwMAAAAA&#10;">
                  <v:imagedata r:id="rId111" o:title=""/>
                  <v:path arrowok="t"/>
                </v:shape>
                <v:shape id="Caixa de texto 164" o:spid="_x0000_s1098" type="#_x0000_t202" style="position:absolute;top:1619250;width:667067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srVxAAA&#10;ANwAAAAPAAAAZHJzL2Rvd25yZXYueG1sRE9NS8NAEL0X/A/LCF6K3WhDkNhtKUXBeimNuXgbstNs&#10;NDsbdjdt/PeuIPQ2j/c5q81ke3EmHzrHCh4WGQjixumOWwX1x+v9E4gQkTX2jknBDwXYrG9mKyy1&#10;u/CRzlVsRQrhUKICE+NQShkaQxbDwg3EiTs5bzEm6FupPV5SuO3lY5YV0mLHqcHgQDtDzXc1WgWH&#10;/PNg5uPp5X2bL/2+HnfFV1spdXc7bZ9BRJriVfzvftNpfpHD3zPpAr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VLK1cQAAADcAAAADwAAAAAAAAAAAAAAAACXAgAAZHJzL2Rv&#10;d25yZXYueG1sUEsFBgAAAAAEAAQA9QAAAIgDAAAAAA==&#10;" stroked="f">
                  <v:textbox style="mso-fit-shape-to-text:t" inset="0,0,0,0">
                    <w:txbxContent>
                      <w:p w14:paraId="5F69FBB1" w14:textId="174AE4B7" w:rsidR="00C63C45" w:rsidRPr="00D408A7" w:rsidRDefault="00C63C45" w:rsidP="000F6892">
                        <w:pPr>
                          <w:pStyle w:val="Legenda"/>
                          <w:jc w:val="center"/>
                          <w:rPr>
                            <w:noProof/>
                            <w:color w:val="404040" w:themeColor="text1" w:themeTint="BF"/>
                          </w:rPr>
                        </w:pPr>
                        <w:bookmarkStart w:id="175"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View da lista de amostras analisadas</w:t>
                        </w:r>
                        <w:bookmarkEnd w:id="175"/>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411ABC">
      <w:pPr>
        <w:pStyle w:val="Cabealho2"/>
        <w:numPr>
          <w:ilvl w:val="1"/>
          <w:numId w:val="66"/>
        </w:numPr>
      </w:pPr>
      <w:bookmarkStart w:id="176" w:name="_Toc500183073"/>
      <w:r>
        <w:lastRenderedPageBreak/>
        <w:t>REQ 12</w:t>
      </w:r>
      <w:r w:rsidR="000A4B61">
        <w:t xml:space="preserve"> – Registo de espermograma</w:t>
      </w:r>
      <w:bookmarkEnd w:id="176"/>
    </w:p>
    <w:p w14:paraId="0EE4841C" w14:textId="77777777" w:rsidR="0066112C" w:rsidRDefault="0066112C" w:rsidP="0066112C">
      <w:pPr>
        <w:pStyle w:val="Cabealho3"/>
        <w:numPr>
          <w:ilvl w:val="2"/>
          <w:numId w:val="66"/>
        </w:numPr>
        <w:ind w:left="2430" w:hanging="540"/>
      </w:pPr>
      <w:bookmarkStart w:id="177" w:name="_Toc500183074"/>
      <w:r>
        <w:t>Análise de requisitos</w:t>
      </w:r>
      <w:bookmarkEnd w:id="177"/>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77777777" w:rsidR="0066112C" w:rsidRDefault="0066112C" w:rsidP="009923F4">
            <w:pPr>
              <w:ind w:left="0"/>
              <w:cnfStyle w:val="100000000000" w:firstRow="1" w:lastRow="0" w:firstColumn="0" w:lastColumn="0" w:oddVBand="0" w:evenVBand="0" w:oddHBand="0" w:evenHBand="0" w:firstRowFirstColumn="0" w:firstRowLastColumn="0" w:lastRowFirstColumn="0" w:lastRowLastColumn="0"/>
            </w:pP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7777777" w:rsidR="0066112C" w:rsidRDefault="0066112C" w:rsidP="009923F4">
            <w:pPr>
              <w:ind w:left="0"/>
              <w:cnfStyle w:val="000000000000" w:firstRow="0" w:lastRow="0" w:firstColumn="0" w:lastColumn="0" w:oddVBand="0" w:evenVBand="0" w:oddHBand="0" w:evenHBand="0" w:firstRowFirstColumn="0" w:firstRowLastColumn="0" w:lastRowFirstColumn="0" w:lastRowLastColumn="0"/>
            </w:pP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77777777" w:rsidR="0066112C" w:rsidRDefault="0066112C" w:rsidP="009923F4">
            <w:pPr>
              <w:ind w:left="0"/>
              <w:cnfStyle w:val="000000000000" w:firstRow="0" w:lastRow="0" w:firstColumn="0" w:lastColumn="0" w:oddVBand="0" w:evenVBand="0" w:oddHBand="0" w:evenHBand="0" w:firstRowFirstColumn="0" w:firstRowLastColumn="0" w:lastRowFirstColumn="0" w:lastRowLastColumn="0"/>
            </w:pP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77777777" w:rsidR="0066112C" w:rsidRPr="00873462" w:rsidRDefault="0066112C"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92A95B4"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1BE1771"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77777777" w:rsidR="0066112C" w:rsidRPr="00873462" w:rsidRDefault="0066112C"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02B6A1D1"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77777777" w:rsidR="0066112C" w:rsidRPr="00873462" w:rsidRDefault="0066112C"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4B96CBE1" w14:textId="77777777" w:rsidR="0066112C" w:rsidRDefault="0066112C"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3186076"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77777777" w:rsidR="0066112C" w:rsidRPr="000749A4" w:rsidRDefault="0066112C" w:rsidP="009923F4">
            <w:pPr>
              <w:ind w:left="150"/>
              <w:jc w:val="center"/>
              <w:rPr>
                <w:b w:val="0"/>
              </w:rPr>
            </w:pPr>
            <w:r w:rsidRPr="000749A4">
              <w:rPr>
                <w:b w:val="0"/>
              </w:rPr>
              <w:t>Sem nada a registar</w:t>
            </w:r>
          </w:p>
        </w:tc>
        <w:tc>
          <w:tcPr>
            <w:tcW w:w="3248" w:type="dxa"/>
          </w:tcPr>
          <w:p w14:paraId="09BB61C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4A3837B" w14:textId="77777777" w:rsidR="0066112C" w:rsidRPr="000749A4" w:rsidRDefault="0066112C"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66112C" w14:paraId="2FF9C52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8D5C97D" w14:textId="77777777" w:rsidR="0066112C" w:rsidRPr="000749A4" w:rsidRDefault="0066112C" w:rsidP="009923F4">
            <w:pPr>
              <w:ind w:left="0"/>
              <w:jc w:val="center"/>
              <w:rPr>
                <w:b w:val="0"/>
              </w:rPr>
            </w:pPr>
          </w:p>
        </w:tc>
        <w:tc>
          <w:tcPr>
            <w:tcW w:w="3248" w:type="dxa"/>
          </w:tcPr>
          <w:p w14:paraId="2C9F7AB5"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33315D"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6EDD177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0D597D" w14:textId="77777777" w:rsidR="0066112C" w:rsidRPr="000749A4" w:rsidRDefault="0066112C" w:rsidP="009923F4">
            <w:pPr>
              <w:ind w:left="0"/>
              <w:jc w:val="center"/>
              <w:rPr>
                <w:b w:val="0"/>
              </w:rPr>
            </w:pPr>
          </w:p>
        </w:tc>
        <w:tc>
          <w:tcPr>
            <w:tcW w:w="3248" w:type="dxa"/>
          </w:tcPr>
          <w:p w14:paraId="472ECE9A"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9B8BAA4"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7659598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32DA3408" w14:textId="77777777" w:rsidR="0066112C" w:rsidRPr="000749A4" w:rsidRDefault="0066112C" w:rsidP="009923F4">
            <w:pPr>
              <w:ind w:left="0"/>
              <w:jc w:val="center"/>
            </w:pPr>
          </w:p>
        </w:tc>
        <w:tc>
          <w:tcPr>
            <w:tcW w:w="3248" w:type="dxa"/>
          </w:tcPr>
          <w:p w14:paraId="780ADDD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3EE41A6" w14:textId="77777777" w:rsidR="0066112C"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CCCF3F9" w14:textId="77777777" w:rsidR="0066112C" w:rsidRDefault="0066112C" w:rsidP="0066112C">
      <w:pPr>
        <w:ind w:left="0"/>
      </w:pPr>
    </w:p>
    <w:p w14:paraId="3DB88693" w14:textId="77777777" w:rsidR="0066112C" w:rsidRDefault="0066112C" w:rsidP="0066112C">
      <w:pPr>
        <w:ind w:left="0"/>
      </w:pPr>
    </w:p>
    <w:p w14:paraId="6B0F9D8D" w14:textId="77777777" w:rsidR="0066112C" w:rsidRDefault="0066112C" w:rsidP="0066112C">
      <w:pPr>
        <w:ind w:left="0"/>
      </w:pPr>
    </w:p>
    <w:p w14:paraId="511C167E" w14:textId="77777777" w:rsidR="0066112C" w:rsidRDefault="0066112C" w:rsidP="0066112C">
      <w:pPr>
        <w:ind w:left="0"/>
      </w:pPr>
    </w:p>
    <w:p w14:paraId="3D97CBBF" w14:textId="77777777" w:rsidR="0066112C" w:rsidRDefault="0066112C" w:rsidP="0066112C">
      <w:pPr>
        <w:ind w:left="0"/>
      </w:pPr>
    </w:p>
    <w:p w14:paraId="03702E6A" w14:textId="77777777" w:rsidR="0066112C" w:rsidRDefault="0066112C" w:rsidP="0066112C">
      <w:pPr>
        <w:ind w:left="0"/>
      </w:pPr>
    </w:p>
    <w:p w14:paraId="01B14BB0" w14:textId="77777777" w:rsidR="0066112C" w:rsidRDefault="0066112C" w:rsidP="0066112C">
      <w:pPr>
        <w:ind w:left="0"/>
      </w:pPr>
    </w:p>
    <w:p w14:paraId="09B154BD" w14:textId="77777777" w:rsidR="0066112C" w:rsidRPr="001151C7" w:rsidRDefault="0066112C" w:rsidP="0066112C">
      <w:pPr>
        <w:ind w:left="0"/>
      </w:pPr>
    </w:p>
    <w:p w14:paraId="730C9A2C" w14:textId="77777777" w:rsidR="0066112C" w:rsidRDefault="0066112C" w:rsidP="0066112C">
      <w:pPr>
        <w:pStyle w:val="Cabealho3"/>
        <w:numPr>
          <w:ilvl w:val="2"/>
          <w:numId w:val="66"/>
        </w:numPr>
        <w:tabs>
          <w:tab w:val="left" w:pos="2880"/>
        </w:tabs>
        <w:ind w:hanging="270"/>
      </w:pPr>
      <w:bookmarkStart w:id="178" w:name="_Toc500183075"/>
      <w:r>
        <w:lastRenderedPageBreak/>
        <w:t>Diagrama de sequência</w:t>
      </w:r>
      <w:bookmarkEnd w:id="178"/>
    </w:p>
    <w:p w14:paraId="45836DB4" w14:textId="77777777" w:rsidR="0066112C" w:rsidRDefault="0066112C" w:rsidP="0066112C"/>
    <w:p w14:paraId="5E147A51" w14:textId="77777777" w:rsidR="0066112C" w:rsidRDefault="0066112C" w:rsidP="0066112C">
      <w:r>
        <w:t>&lt;Diagrama de sequência básico, que junta o Actor e a interação entre as diferentes camadas. Nos casos de uso mais completos/complexos, complementar o diagrama com uma breve descrição&gt;</w:t>
      </w:r>
    </w:p>
    <w:p w14:paraId="52A54CCB" w14:textId="77777777" w:rsidR="0066112C" w:rsidRDefault="0066112C" w:rsidP="0066112C"/>
    <w:p w14:paraId="2A7FD9A5" w14:textId="77777777" w:rsidR="0066112C" w:rsidRDefault="0066112C" w:rsidP="0066112C"/>
    <w:p w14:paraId="05CD56E0" w14:textId="77777777" w:rsidR="0066112C" w:rsidRDefault="0066112C" w:rsidP="0066112C"/>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709F2495" w14:textId="77777777" w:rsidR="0066112C" w:rsidRDefault="0066112C" w:rsidP="0066112C"/>
    <w:p w14:paraId="244B66E9" w14:textId="77777777" w:rsidR="0066112C" w:rsidRDefault="0066112C" w:rsidP="0066112C"/>
    <w:p w14:paraId="7BB7B901" w14:textId="77777777" w:rsidR="0066112C" w:rsidRDefault="0066112C" w:rsidP="0066112C"/>
    <w:p w14:paraId="52415CB0" w14:textId="77777777" w:rsidR="0066112C" w:rsidRDefault="0066112C" w:rsidP="0066112C"/>
    <w:p w14:paraId="308DB98F" w14:textId="77777777" w:rsidR="0066112C" w:rsidRDefault="0066112C" w:rsidP="0066112C"/>
    <w:p w14:paraId="481472D3" w14:textId="77777777" w:rsidR="0066112C" w:rsidRDefault="0066112C" w:rsidP="0066112C"/>
    <w:p w14:paraId="5385D441" w14:textId="77777777" w:rsidR="0066112C" w:rsidRDefault="0066112C" w:rsidP="0066112C"/>
    <w:p w14:paraId="502CA604" w14:textId="77777777" w:rsidR="0066112C" w:rsidRDefault="0066112C" w:rsidP="0066112C"/>
    <w:p w14:paraId="5BE9D093" w14:textId="77777777" w:rsidR="0066112C" w:rsidRDefault="0066112C" w:rsidP="0066112C">
      <w:pPr>
        <w:pStyle w:val="Cabealho3"/>
        <w:numPr>
          <w:ilvl w:val="2"/>
          <w:numId w:val="69"/>
        </w:numPr>
        <w:tabs>
          <w:tab w:val="left" w:pos="2880"/>
        </w:tabs>
        <w:ind w:hanging="270"/>
      </w:pPr>
      <w:bookmarkStart w:id="179" w:name="_Toc500183076"/>
      <w:r>
        <w:lastRenderedPageBreak/>
        <w:t>Ilustração da funcionalidade</w:t>
      </w:r>
      <w:bookmarkEnd w:id="179"/>
    </w:p>
    <w:p w14:paraId="2892ADFB" w14:textId="7C3A81ED" w:rsidR="0066112C" w:rsidRDefault="00E23533" w:rsidP="00FC6BE2">
      <w:r>
        <w:rPr>
          <w:noProof/>
          <w:lang w:eastAsia="pt-PT"/>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C63C45" w:rsidRPr="008430F3" w:rsidRDefault="00C63C45" w:rsidP="004511B9">
                              <w:pPr>
                                <w:pStyle w:val="Legenda"/>
                                <w:jc w:val="center"/>
                                <w:rPr>
                                  <w:noProof/>
                                  <w:color w:val="404040" w:themeColor="text1" w:themeTint="BF"/>
                                </w:rPr>
                              </w:pPr>
                              <w:bookmarkStart w:id="180"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View da lista de espermogramas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35,18218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">
                <v:shape id="Imagem 165" o:spid="_x0000_s1100" type="#_x0000_t75" style="position:absolute;width:6731635;height:1562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P&#10;eFvCAAAA3AAAAA8AAABkcnMvZG93bnJldi54bWxEj0GLwjAQhe8L/ocwgrc1VdGVahRRZAUv6ha8&#10;Ds3YFJtJaaJ2/70RBG8zvPe+eTNftrYSd2p86VjBoJ+AIM6dLrlQkP1tv6cgfEDWWDkmBf/kYbno&#10;fM0x1e7BR7qfQiEihH2KCkwIdSqlzw1Z9H1XE0ft4hqLIa5NIXWDjwi3lRwmyURaLDleMFjT2lB+&#10;Pd1spGQrP8w2+9/DiIP8qY5Unw0p1eu2qxmIQG34mN/pnY71J2N4PRMnkI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KD3hbwgAAANwAAAAPAAAAAAAAAAAAAAAAAJwCAABk&#10;cnMvZG93bnJldi54bWxQSwUGAAAAAAQABAD3AAAAiwMAAAAA&#10;">
                  <v:imagedata r:id="rId113" o:title=""/>
                  <v:path arrowok="t"/>
                </v:shape>
                <v:shape id="Caixa de texto 168" o:spid="_x0000_s1101" type="#_x0000_t202" style="position:absolute;top:1562100;width:673163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H8DQxwAA&#10;ANwAAAAPAAAAZHJzL2Rvd25yZXYueG1sRI9BS8NAEIXvgv9hGcGL2I1agqTdllIU1Etp7MXbkJ1m&#10;U7OzYXfTxn/vHARvM7w3732zXE++V2eKqQts4GFWgCJugu24NXD4fL1/BpUyssU+MBn4oQTr1fXV&#10;EisbLrync51bJSGcKjTgch4qrVPjyGOahYFYtGOIHrOssdU24kXCfa8fi6LUHjuWBocDbR013/Xo&#10;DezmXzt3Nx5fPjbzp/h+GLflqa2Nub2ZNgtQmab8b/67frOCXwqtPCMT6N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B/A0McAAADcAAAADwAAAAAAAAAAAAAAAACXAgAAZHJz&#10;L2Rvd25yZXYueG1sUEsFBgAAAAAEAAQA9QAAAIsDAAAAAA==&#10;" stroked="f">
                  <v:textbox style="mso-fit-shape-to-text:t" inset="0,0,0,0">
                    <w:txbxContent>
                      <w:p w14:paraId="69DF11E6" w14:textId="7EE51478" w:rsidR="00C63C45" w:rsidRPr="008430F3" w:rsidRDefault="00C63C45" w:rsidP="004511B9">
                        <w:pPr>
                          <w:pStyle w:val="Legenda"/>
                          <w:jc w:val="center"/>
                          <w:rPr>
                            <w:noProof/>
                            <w:color w:val="404040" w:themeColor="text1" w:themeTint="BF"/>
                          </w:rPr>
                        </w:pPr>
                        <w:bookmarkStart w:id="181"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View da lista de espermogramas</w:t>
                        </w:r>
                        <w:bookmarkEnd w:id="181"/>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lang w:eastAsia="pt-PT"/>
        </w:rPr>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C63C45" w:rsidRPr="00496683" w:rsidRDefault="00C63C45" w:rsidP="004511B9">
                              <w:pPr>
                                <w:pStyle w:val="Legenda"/>
                                <w:jc w:val="center"/>
                                <w:rPr>
                                  <w:noProof/>
                                  <w:color w:val="404040" w:themeColor="text1" w:themeTint="BF"/>
                                </w:rPr>
                              </w:pPr>
                              <w:bookmarkStart w:id="182"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View de criação de espermograma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50,33839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">
                <v:shape id="Imagem 166" o:spid="_x0000_s1103" type="#_x0000_t75" style="position:absolute;width:4832350;height:31102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Y&#10;gGPBAAAA3AAAAA8AAABkcnMvZG93bnJldi54bWxET9tqAjEQfS/4D2GEvtWspS6yGkUUxfrm5QOG&#10;zexFN5MlSXXXrzeFQt/mcK4zX3amEXdyvrasYDxKQBDnVtdcKrictx9TED4ga2wsk4KePCwXg7c5&#10;Zto++Ej3UyhFDGGfoYIqhDaT0ucVGfQj2xJHrrDOYIjQlVI7fMRw08jPJEmlwZpjQ4UtrSvKb6cf&#10;o6B49sedO6TJ83Cd9MX3V1uvNxOl3ofdagYiUBf+xX/uvY7z0xR+n4kXyM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3YgGPBAAAA3AAAAA8AAAAAAAAAAAAAAAAAnAIAAGRy&#10;cy9kb3ducmV2LnhtbFBLBQYAAAAABAAEAPcAAACKAwAAAAA=&#10;">
                  <v:imagedata r:id="rId115" o:title=""/>
                  <v:path arrowok="t"/>
                </v:shape>
                <v:shape id="Caixa de texto 169" o:spid="_x0000_s1104" type="#_x0000_t202" style="position:absolute;left:95250;top:3124200;width:465455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U2VLxAAA&#10;ANwAAAAPAAAAZHJzL2Rvd25yZXYueG1sRE9NS8NAEL0L/odlBC9iN9YSNHZbSqmgXoIxF29DdpqN&#10;ZmfD7qaJ/94VhN7m8T5nvZ1tL07kQ+dYwd0iA0HcON1xq6D+eL59ABEissbeMSn4oQDbzeXFGgvt&#10;Jn6nUxVbkUI4FKjAxDgUUobGkMWwcANx4o7OW4wJ+lZqj1MKt71cZlkuLXacGgwOtDfUfFejVVCu&#10;PktzMx4Pb7vVvX+tx33+1VZKXV/NuycQkeZ4Fv+7X3Sanz/C3zPpArn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1NlS8QAAADcAAAADwAAAAAAAAAAAAAAAACXAgAAZHJzL2Rv&#10;d25yZXYueG1sUEsFBgAAAAAEAAQA9QAAAIgDAAAAAA==&#10;" stroked="f">
                  <v:textbox style="mso-fit-shape-to-text:t" inset="0,0,0,0">
                    <w:txbxContent>
                      <w:p w14:paraId="14F5D339" w14:textId="561DC988" w:rsidR="00C63C45" w:rsidRPr="00496683" w:rsidRDefault="00C63C45" w:rsidP="004511B9">
                        <w:pPr>
                          <w:pStyle w:val="Legenda"/>
                          <w:jc w:val="center"/>
                          <w:rPr>
                            <w:noProof/>
                            <w:color w:val="404040" w:themeColor="text1" w:themeTint="BF"/>
                          </w:rPr>
                        </w:pPr>
                        <w:bookmarkStart w:id="183"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View de criação de espermograma</w:t>
                        </w:r>
                        <w:bookmarkEnd w:id="183"/>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lang w:eastAsia="pt-PT"/>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C63C45" w:rsidRPr="009757F9" w:rsidRDefault="00C63C45" w:rsidP="004511B9">
                              <w:pPr>
                                <w:pStyle w:val="Legenda"/>
                                <w:jc w:val="center"/>
                                <w:rPr>
                                  <w:noProof/>
                                  <w:color w:val="404040" w:themeColor="text1" w:themeTint="BF"/>
                                </w:rPr>
                              </w:pPr>
                              <w:bookmarkStart w:id="184"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View dos detalhes do espermograma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50,4345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">
                <v:shape id="Imagem 167" o:spid="_x0000_s1106" type="#_x0000_t75" style="position:absolute;width:4654550;height:4030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D&#10;yHnCAAAA3AAAAA8AAABkcnMvZG93bnJldi54bWxET01rAjEQvQv9D2GE3jSrUFe2RilCUeqpqx56&#10;G5Jxs3UzWTaprv/eFARv83ifs1j1rhEX6kLtWcFknIEg1t7UXCk47D9HcxAhIhtsPJOCGwVYLV8G&#10;CyyMv/I3XcpYiRTCoUAFNsa2kDJoSw7D2LfEiTv5zmFMsKuk6fCawl0jp1k2kw5rTg0WW1pb0ufy&#10;zyk4/dLPW37Ttjzr3Xp7dPN88xWUeh32H+8gIvXxKX64tybNn+Xw/0y6QC7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Q8h5wgAAANwAAAAPAAAAAAAAAAAAAAAAAJwCAABk&#10;cnMvZG93bnJldi54bWxQSwUGAAAAAAQABAD3AAAAiwMAAAAA&#10;">
                  <v:imagedata r:id="rId117" o:title=""/>
                  <v:path arrowok="t"/>
                </v:shape>
                <v:shape id="Caixa de texto 170" o:spid="_x0000_s1107" type="#_x0000_t202" style="position:absolute;top:4086225;width:465455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YcV2xQAA&#10;ANwAAAAPAAAAZHJzL2Rvd25yZXYueG1sRI9Bb8IwDIXvk/gPkZF2mUY6DgwVAmKwSRzYAYY4W41p&#10;KxqnSgIt/34+IHGz9Z7f+zxf9q5RNwqx9mzgY5SBIi68rbk0cPz7eZ+CignZYuOZDNwpwnIxeJlj&#10;bn3He7odUqkkhGOOBqqU2lzrWFTkMI58Syza2QeHSdZQahuwk3DX6HGWTbTDmqWhwpbWFRWXw9UZ&#10;mGzCtdvz+m1z/N7hb1uOT1/3kzGvw341A5WoT0/z43prBf9T8OUZmUA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hxXbFAAAA3AAAAA8AAAAAAAAAAAAAAAAAlwIAAGRycy9k&#10;b3ducmV2LnhtbFBLBQYAAAAABAAEAPUAAACJAwAAAAA=&#10;" stroked="f">
                  <v:textbox inset="0,0,0,0">
                    <w:txbxContent>
                      <w:p w14:paraId="2AEE21DE" w14:textId="752542D2" w:rsidR="00C63C45" w:rsidRPr="009757F9" w:rsidRDefault="00C63C45" w:rsidP="004511B9">
                        <w:pPr>
                          <w:pStyle w:val="Legenda"/>
                          <w:jc w:val="center"/>
                          <w:rPr>
                            <w:noProof/>
                            <w:color w:val="404040" w:themeColor="text1" w:themeTint="BF"/>
                          </w:rPr>
                        </w:pPr>
                        <w:bookmarkStart w:id="185"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View dos detalhes do espermograma</w:t>
                        </w:r>
                        <w:bookmarkEnd w:id="185"/>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411ABC">
      <w:pPr>
        <w:pStyle w:val="Cabealho2"/>
        <w:numPr>
          <w:ilvl w:val="1"/>
          <w:numId w:val="66"/>
        </w:numPr>
      </w:pPr>
      <w:bookmarkStart w:id="186" w:name="_Toc500183077"/>
      <w:r>
        <w:lastRenderedPageBreak/>
        <w:t>REQ 13</w:t>
      </w:r>
      <w:r w:rsidR="000A4B61">
        <w:t xml:space="preserve"> – Validação do espermograma</w:t>
      </w:r>
      <w:bookmarkEnd w:id="186"/>
    </w:p>
    <w:p w14:paraId="09850567" w14:textId="77777777" w:rsidR="00F536F5" w:rsidRDefault="00F536F5" w:rsidP="00F536F5">
      <w:pPr>
        <w:pStyle w:val="Cabealho3"/>
        <w:numPr>
          <w:ilvl w:val="2"/>
          <w:numId w:val="66"/>
        </w:numPr>
        <w:ind w:left="2430" w:hanging="540"/>
      </w:pPr>
      <w:bookmarkStart w:id="187" w:name="_Toc500183078"/>
      <w:r>
        <w:t>Análise de requisitos</w:t>
      </w:r>
      <w:bookmarkEnd w:id="187"/>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7777777" w:rsidR="00F536F5" w:rsidRDefault="00F536F5" w:rsidP="009923F4">
            <w:pPr>
              <w:ind w:left="0"/>
              <w:cnfStyle w:val="100000000000" w:firstRow="1" w:lastRow="0" w:firstColumn="0" w:lastColumn="0" w:oddVBand="0" w:evenVBand="0" w:oddHBand="0" w:evenHBand="0" w:firstRowFirstColumn="0" w:firstRowLastColumn="0" w:lastRowFirstColumn="0" w:lastRowLastColumn="0"/>
            </w:pP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F536F5" w14:paraId="1A62A43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F16D33" w14:textId="77777777" w:rsidR="00F536F5" w:rsidRDefault="00F536F5" w:rsidP="009923F4">
            <w:pPr>
              <w:ind w:left="0"/>
              <w:jc w:val="center"/>
            </w:pPr>
            <w:r>
              <w:t>Fluxo de Eventos - Humano</w:t>
            </w:r>
          </w:p>
        </w:tc>
        <w:tc>
          <w:tcPr>
            <w:tcW w:w="4675" w:type="dxa"/>
          </w:tcPr>
          <w:p w14:paraId="37F70409"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536F5" w14:paraId="6B1A312A"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54193E3" w14:textId="77777777" w:rsidR="00F536F5" w:rsidRPr="00873462" w:rsidRDefault="00F536F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4FD34C1F"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81C273C"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536F5" w14:paraId="10390E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6DD0893" w14:textId="77777777" w:rsidR="00F536F5" w:rsidRPr="00873462" w:rsidRDefault="00F536F5"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489ED408"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536F5" w14:paraId="73CF6E0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7F0E4CE" w14:textId="77777777" w:rsidR="00F536F5" w:rsidRPr="00873462" w:rsidRDefault="00F536F5"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6F86B702" w14:textId="77777777" w:rsidR="00F536F5" w:rsidRDefault="00F536F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E27B174"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7BC0569" w14:textId="77777777" w:rsidR="00F536F5" w:rsidRDefault="00F536F5" w:rsidP="00F536F5">
      <w:pPr>
        <w:ind w:left="0"/>
      </w:pPr>
    </w:p>
    <w:p w14:paraId="03288077" w14:textId="77777777" w:rsidR="00F536F5" w:rsidRDefault="00F536F5" w:rsidP="00F536F5">
      <w:pPr>
        <w:ind w:left="0"/>
      </w:pPr>
    </w:p>
    <w:tbl>
      <w:tblPr>
        <w:tblStyle w:val="SyllabusTable-withBorders"/>
        <w:tblW w:w="0" w:type="auto"/>
        <w:tblLook w:val="04A0" w:firstRow="1" w:lastRow="0" w:firstColumn="1" w:lastColumn="0" w:noHBand="0" w:noVBand="1"/>
      </w:tblPr>
      <w:tblGrid>
        <w:gridCol w:w="3248"/>
        <w:gridCol w:w="3248"/>
        <w:gridCol w:w="2854"/>
      </w:tblGrid>
      <w:tr w:rsidR="00F536F5" w14:paraId="479C9864"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D4F753" w14:textId="77777777" w:rsidR="00F536F5" w:rsidRDefault="00F536F5" w:rsidP="009923F4">
            <w:pPr>
              <w:ind w:left="0"/>
              <w:jc w:val="center"/>
            </w:pPr>
            <w:r>
              <w:t>Pré-condições</w:t>
            </w:r>
          </w:p>
        </w:tc>
        <w:tc>
          <w:tcPr>
            <w:tcW w:w="3248" w:type="dxa"/>
          </w:tcPr>
          <w:p w14:paraId="5C20F76E"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7C1245A"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536F5" w14:paraId="4F53959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D8F0C5E" w14:textId="77777777" w:rsidR="00F536F5" w:rsidRPr="000749A4" w:rsidRDefault="00F536F5" w:rsidP="009923F4">
            <w:pPr>
              <w:ind w:left="150"/>
              <w:jc w:val="center"/>
              <w:rPr>
                <w:b w:val="0"/>
              </w:rPr>
            </w:pPr>
            <w:r w:rsidRPr="000749A4">
              <w:rPr>
                <w:b w:val="0"/>
              </w:rPr>
              <w:t>Sem nada a registar</w:t>
            </w:r>
          </w:p>
        </w:tc>
        <w:tc>
          <w:tcPr>
            <w:tcW w:w="3248" w:type="dxa"/>
          </w:tcPr>
          <w:p w14:paraId="53DA5C65"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B177E42" w14:textId="77777777" w:rsidR="00F536F5" w:rsidRPr="000749A4" w:rsidRDefault="00F536F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536F5" w14:paraId="1B1365C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49DFBF2" w14:textId="77777777" w:rsidR="00F536F5" w:rsidRPr="000749A4" w:rsidRDefault="00F536F5" w:rsidP="009923F4">
            <w:pPr>
              <w:ind w:left="0"/>
              <w:jc w:val="center"/>
              <w:rPr>
                <w:b w:val="0"/>
              </w:rPr>
            </w:pPr>
          </w:p>
        </w:tc>
        <w:tc>
          <w:tcPr>
            <w:tcW w:w="3248" w:type="dxa"/>
          </w:tcPr>
          <w:p w14:paraId="4BD7610F"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0B356BD"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7972C0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2346A52" w14:textId="77777777" w:rsidR="00F536F5" w:rsidRPr="000749A4" w:rsidRDefault="00F536F5" w:rsidP="009923F4">
            <w:pPr>
              <w:ind w:left="0"/>
              <w:jc w:val="center"/>
              <w:rPr>
                <w:b w:val="0"/>
              </w:rPr>
            </w:pPr>
          </w:p>
        </w:tc>
        <w:tc>
          <w:tcPr>
            <w:tcW w:w="3248" w:type="dxa"/>
          </w:tcPr>
          <w:p w14:paraId="3FDF9C43"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07A9354"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23624EB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42611666" w14:textId="77777777" w:rsidR="00F536F5" w:rsidRPr="000749A4" w:rsidRDefault="00F536F5" w:rsidP="009923F4">
            <w:pPr>
              <w:ind w:left="0"/>
              <w:jc w:val="center"/>
            </w:pPr>
          </w:p>
        </w:tc>
        <w:tc>
          <w:tcPr>
            <w:tcW w:w="3248" w:type="dxa"/>
          </w:tcPr>
          <w:p w14:paraId="21A530A1"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94767B4" w14:textId="77777777" w:rsidR="00F536F5"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D7292A8" w14:textId="77777777" w:rsidR="00F536F5" w:rsidRDefault="00F536F5" w:rsidP="00F536F5">
      <w:pPr>
        <w:ind w:left="0"/>
      </w:pPr>
    </w:p>
    <w:p w14:paraId="7F70F824" w14:textId="77777777" w:rsidR="00F536F5" w:rsidRDefault="00F536F5" w:rsidP="00F536F5">
      <w:pPr>
        <w:ind w:left="0"/>
      </w:pPr>
    </w:p>
    <w:p w14:paraId="2BEC775D" w14:textId="77777777" w:rsidR="00F536F5" w:rsidRDefault="00F536F5" w:rsidP="00F536F5">
      <w:pPr>
        <w:ind w:left="0"/>
      </w:pPr>
    </w:p>
    <w:p w14:paraId="29ABEF0C" w14:textId="77777777" w:rsidR="00F536F5" w:rsidRDefault="00F536F5" w:rsidP="00F536F5">
      <w:pPr>
        <w:ind w:left="0"/>
      </w:pPr>
    </w:p>
    <w:p w14:paraId="43FE650B" w14:textId="77777777" w:rsidR="00F536F5" w:rsidRDefault="00F536F5" w:rsidP="00F536F5">
      <w:pPr>
        <w:ind w:left="0"/>
      </w:pPr>
    </w:p>
    <w:p w14:paraId="11772DFE" w14:textId="77777777" w:rsidR="00F536F5" w:rsidRDefault="00F536F5" w:rsidP="00F536F5">
      <w:pPr>
        <w:ind w:left="0"/>
      </w:pPr>
    </w:p>
    <w:p w14:paraId="242C1855" w14:textId="77777777" w:rsidR="00F536F5" w:rsidRDefault="00F536F5" w:rsidP="00F536F5">
      <w:pPr>
        <w:ind w:left="0"/>
      </w:pPr>
    </w:p>
    <w:p w14:paraId="4AAE2B0D" w14:textId="77777777" w:rsidR="00F536F5" w:rsidRPr="001151C7" w:rsidRDefault="00F536F5" w:rsidP="00F536F5">
      <w:pPr>
        <w:ind w:left="0"/>
      </w:pPr>
    </w:p>
    <w:p w14:paraId="16B67814" w14:textId="77777777" w:rsidR="00F536F5" w:rsidRDefault="00F536F5" w:rsidP="00F536F5">
      <w:pPr>
        <w:pStyle w:val="Cabealho3"/>
        <w:numPr>
          <w:ilvl w:val="2"/>
          <w:numId w:val="66"/>
        </w:numPr>
        <w:tabs>
          <w:tab w:val="left" w:pos="2880"/>
        </w:tabs>
        <w:ind w:hanging="270"/>
      </w:pPr>
      <w:bookmarkStart w:id="188" w:name="_Toc500183079"/>
      <w:r>
        <w:lastRenderedPageBreak/>
        <w:t>Diagrama de sequência</w:t>
      </w:r>
      <w:bookmarkEnd w:id="188"/>
    </w:p>
    <w:p w14:paraId="71294F62" w14:textId="77777777" w:rsidR="00F536F5" w:rsidRDefault="00F536F5" w:rsidP="00F536F5"/>
    <w:p w14:paraId="58D764AD" w14:textId="77777777" w:rsidR="00F536F5" w:rsidRDefault="00F536F5" w:rsidP="00F536F5">
      <w:r>
        <w:t>&lt;Diagrama de sequência básico, que junta o Actor e a interação entre as diferentes camadas. Nos casos de uso mais completos/complexos, complementar o diagrama com uma breve descrição&gt;</w:t>
      </w:r>
    </w:p>
    <w:p w14:paraId="5A3E2746" w14:textId="77777777" w:rsidR="00F536F5" w:rsidRDefault="00F536F5" w:rsidP="00F536F5"/>
    <w:p w14:paraId="1D758DE3" w14:textId="77777777" w:rsidR="00F536F5" w:rsidRDefault="00F536F5" w:rsidP="00F536F5"/>
    <w:p w14:paraId="41D0EEB1" w14:textId="77777777" w:rsidR="00F536F5" w:rsidRDefault="00F536F5" w:rsidP="00F536F5"/>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648C1C17" w14:textId="77777777" w:rsidR="00F536F5" w:rsidRDefault="00F536F5" w:rsidP="00F536F5"/>
    <w:p w14:paraId="6E1E8022" w14:textId="77777777" w:rsidR="00F536F5" w:rsidRDefault="00F536F5" w:rsidP="00F536F5"/>
    <w:p w14:paraId="23269A21" w14:textId="77777777" w:rsidR="00F536F5" w:rsidRDefault="00F536F5" w:rsidP="00F536F5"/>
    <w:p w14:paraId="1AF3AE8B" w14:textId="77777777" w:rsidR="00F536F5" w:rsidRDefault="00F536F5" w:rsidP="00F536F5"/>
    <w:p w14:paraId="117BDA13" w14:textId="77777777" w:rsidR="00F536F5" w:rsidRDefault="00F536F5" w:rsidP="00F536F5"/>
    <w:p w14:paraId="5769BAA1" w14:textId="77777777" w:rsidR="00F536F5" w:rsidRDefault="00F536F5" w:rsidP="00F536F5"/>
    <w:p w14:paraId="0E29A761" w14:textId="77777777" w:rsidR="00F536F5" w:rsidRDefault="00F536F5" w:rsidP="00F536F5"/>
    <w:p w14:paraId="6F06F580" w14:textId="77777777" w:rsidR="00F536F5" w:rsidRDefault="00F536F5" w:rsidP="00F536F5"/>
    <w:p w14:paraId="7905115A" w14:textId="77777777" w:rsidR="00F536F5" w:rsidRDefault="00F536F5" w:rsidP="00F536F5"/>
    <w:p w14:paraId="5277B297" w14:textId="77777777" w:rsidR="00F536F5" w:rsidRDefault="00F536F5" w:rsidP="00F536F5"/>
    <w:p w14:paraId="550B1F4C" w14:textId="77777777" w:rsidR="00F536F5" w:rsidRDefault="00F536F5" w:rsidP="00F536F5"/>
    <w:p w14:paraId="26BC9BA6" w14:textId="77777777" w:rsidR="00F536F5" w:rsidRDefault="00F536F5" w:rsidP="00F536F5"/>
    <w:p w14:paraId="2CABFE81" w14:textId="77777777" w:rsidR="00F536F5" w:rsidRDefault="00F536F5" w:rsidP="00F536F5"/>
    <w:p w14:paraId="5D4F747A" w14:textId="77777777" w:rsidR="00F536F5" w:rsidRDefault="00F536F5" w:rsidP="00F536F5"/>
    <w:p w14:paraId="4C344F73" w14:textId="77777777" w:rsidR="00F536F5" w:rsidRDefault="00F536F5" w:rsidP="00F536F5"/>
    <w:p w14:paraId="0DD8D489" w14:textId="77777777" w:rsidR="00F536F5" w:rsidRDefault="00F536F5" w:rsidP="00F536F5"/>
    <w:p w14:paraId="525E3282" w14:textId="77777777" w:rsidR="00F536F5" w:rsidRDefault="00F536F5" w:rsidP="00F536F5">
      <w:pPr>
        <w:pStyle w:val="Cabealho3"/>
        <w:numPr>
          <w:ilvl w:val="2"/>
          <w:numId w:val="69"/>
        </w:numPr>
        <w:tabs>
          <w:tab w:val="left" w:pos="2880"/>
        </w:tabs>
        <w:ind w:hanging="270"/>
      </w:pPr>
      <w:bookmarkStart w:id="189" w:name="_Toc500183080"/>
      <w:r>
        <w:lastRenderedPageBreak/>
        <w:t>Ilustração da funcionalidade</w:t>
      </w:r>
      <w:bookmarkEnd w:id="189"/>
    </w:p>
    <w:p w14:paraId="0AAFDA2A" w14:textId="10EDCD7F" w:rsidR="00E23533" w:rsidRDefault="00BC64F9" w:rsidP="00E23533">
      <w:r>
        <w:rPr>
          <w:noProof/>
          <w:lang w:eastAsia="pt-PT"/>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C63C45" w:rsidRPr="00CB4470" w:rsidRDefault="00C63C45" w:rsidP="00663959">
                              <w:pPr>
                                <w:pStyle w:val="Legenda"/>
                                <w:jc w:val="center"/>
                                <w:rPr>
                                  <w:noProof/>
                                  <w:color w:val="404040" w:themeColor="text1" w:themeTint="BF"/>
                                </w:rPr>
                              </w:pPr>
                              <w:bookmarkStart w:id="190"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View da lista de espermogramas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8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">
                <v:shape id="Imagem 171" o:spid="_x0000_s1109" type="#_x0000_t75" style="position:absolute;width:657098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S&#10;MOjDAAAA3AAAAA8AAABkcnMvZG93bnJldi54bWxET0trwkAQvhf8D8sIvdVNWqwldSNWWqh48kHP&#10;Q3aaTczOhuzWRH+9KxS8zcf3nPlisI04UecrxwrSSQKCuHC64lLBYf/19AbCB2SNjWNScCYPi3z0&#10;MMdMu563dNqFUsQQ9hkqMCG0mZS+MGTRT1xLHLlf11kMEXal1B32Mdw28jlJXqXFimODwZZWhorj&#10;7s8qeAm1GVx/SVf1VB/W58+Z//jZKPU4HpbvIAIN4S7+d3/rOH+Wwu2ZeIHM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JIw6MMAAADcAAAADwAAAAAAAAAAAAAAAACcAgAA&#10;ZHJzL2Rvd25yZXYueG1sUEsFBgAAAAAEAAQA9wAAAIwDAAAAAA==&#10;">
                  <v:imagedata r:id="rId119" o:title=""/>
                  <v:path arrowok="t"/>
                </v:shape>
                <v:shape id="Caixa de texto 173" o:spid="_x0000_s1110" type="#_x0000_t202" style="position:absolute;top:1343025;width:657098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sR8xAAA&#10;ANwAAAAPAAAAZHJzL2Rvd25yZXYueG1sRE9NawIxEL0L/Q9hCr2IZlvFymoUkQq2F+nWi7dhM25W&#10;N5Mlyer23zeFQm/zeJ+zXPe2ETfyoXas4HmcgSAuna65UnD82o3mIEJE1tg4JgXfFGC9ehgsMdfu&#10;zp90K2IlUgiHHBWYGNtcylAashjGriVO3Nl5izFBX0nt8Z7CbSNfsmwmLdacGgy2tDVUXovOKjhM&#10;Twcz7M5vH5vpxL8fu+3sUhVKPT32mwWISH38F/+59zrNf53A7zPp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2LEfMQAAADcAAAADwAAAAAAAAAAAAAAAACXAgAAZHJzL2Rv&#10;d25yZXYueG1sUEsFBgAAAAAEAAQA9QAAAIgDAAAAAA==&#10;" stroked="f">
                  <v:textbox style="mso-fit-shape-to-text:t" inset="0,0,0,0">
                    <w:txbxContent>
                      <w:p w14:paraId="37B19280" w14:textId="0E416BA5" w:rsidR="00C63C45" w:rsidRPr="00CB4470" w:rsidRDefault="00C63C45" w:rsidP="00663959">
                        <w:pPr>
                          <w:pStyle w:val="Legenda"/>
                          <w:jc w:val="center"/>
                          <w:rPr>
                            <w:noProof/>
                            <w:color w:val="404040" w:themeColor="text1" w:themeTint="BF"/>
                          </w:rPr>
                        </w:pPr>
                        <w:bookmarkStart w:id="191"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View da lista de espermogramas</w:t>
                        </w:r>
                        <w:bookmarkEnd w:id="191"/>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lang w:eastAsia="pt-PT"/>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C63C45" w:rsidRPr="00A972A9" w:rsidRDefault="00C63C45" w:rsidP="004C5DDD">
                              <w:pPr>
                                <w:pStyle w:val="Legenda"/>
                                <w:jc w:val="center"/>
                                <w:rPr>
                                  <w:noProof/>
                                  <w:color w:val="404040" w:themeColor="text1" w:themeTint="BF"/>
                                </w:rPr>
                              </w:pPr>
                              <w:bookmarkStart w:id="192"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View de aprovação/rejeição de um espermograma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65,19742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">
                <v:shape id="Imagem 172" o:spid="_x0000_s1112" type="#_x0000_t75" style="position:absolute;width:6539865;height:165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c&#10;TSXAAAAA3AAAAA8AAABkcnMvZG93bnJldi54bWxET01rAjEQvQv+hzBCb5rtUqpdjSKWgvRSXIVe&#10;h824WbqZLEm6xn/fFAq9zeN9zmaXbC9G8qFzrOBxUYAgbpzuuFVwOb/NVyBCRNbYOyYFdwqw204n&#10;G6y0u/GJxjq2IodwqFCBiXGopAyNIYth4QbizF2dtxgz9K3UHm853PayLIpnabHj3GBwoIOh5qv+&#10;tgrS04t5H9OHH8rL/ehfmR2FT6UeZmm/BhEpxX/xn/uo8/xlCb/P5Avk9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NxNJcAAAADcAAAADwAAAAAAAAAAAAAAAACcAgAAZHJz&#10;L2Rvd25yZXYueG1sUEsFBgAAAAAEAAQA9wAAAIkDAAAAAA==&#10;">
                  <v:imagedata r:id="rId121" o:title=""/>
                  <v:path arrowok="t"/>
                </v:shape>
                <v:shape id="Caixa de texto 175" o:spid="_x0000_s1113" type="#_x0000_t202" style="position:absolute;top:1714500;width:653986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mTxQAA&#10;ANwAAAAPAAAAZHJzL2Rvd25yZXYueG1sRE9NawIxEL0X+h/CCF6KZttaLVujiFiwvUhXL96GzbhZ&#10;u5ksSVbXf98UCr3N433OfNnbRlzIh9qxgsdxBoK4dLrmSsFh/z56BREissbGMSm4UYDl4v5ujrl2&#10;V/6iSxErkUI45KjAxNjmUobSkMUwdi1x4k7OW4wJ+kpqj9cUbhv5lGVTabHm1GCwpbWh8rvorILd&#10;5LgzD91p87maPPuPQ7eenqtCqeGgX72BiNTHf/Gfe6vT/NkL/D6TLp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vH+ZPFAAAA3AAAAA8AAAAAAAAAAAAAAAAAlwIAAGRycy9k&#10;b3ducmV2LnhtbFBLBQYAAAAABAAEAPUAAACJAwAAAAA=&#10;" stroked="f">
                  <v:textbox style="mso-fit-shape-to-text:t" inset="0,0,0,0">
                    <w:txbxContent>
                      <w:p w14:paraId="5CF5FC4C" w14:textId="740026FF" w:rsidR="00C63C45" w:rsidRPr="00A972A9" w:rsidRDefault="00C63C45" w:rsidP="004C5DDD">
                        <w:pPr>
                          <w:pStyle w:val="Legenda"/>
                          <w:jc w:val="center"/>
                          <w:rPr>
                            <w:noProof/>
                            <w:color w:val="404040" w:themeColor="text1" w:themeTint="BF"/>
                          </w:rPr>
                        </w:pPr>
                        <w:bookmarkStart w:id="193"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View de aprovação/rejeição de um espermograma</w:t>
                        </w:r>
                        <w:bookmarkEnd w:id="193"/>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FD35F2">
      <w:pPr>
        <w:pStyle w:val="Cabealho2"/>
        <w:numPr>
          <w:ilvl w:val="1"/>
          <w:numId w:val="66"/>
        </w:numPr>
      </w:pPr>
      <w:bookmarkStart w:id="194" w:name="_Toc500183081"/>
      <w:r>
        <w:lastRenderedPageBreak/>
        <w:t>REQ 14</w:t>
      </w:r>
      <w:r w:rsidR="000A4B61">
        <w:t xml:space="preserve"> – Criopreservação da amostra</w:t>
      </w:r>
      <w:bookmarkEnd w:id="194"/>
    </w:p>
    <w:p w14:paraId="770DC1F9" w14:textId="77777777" w:rsidR="00FD35F2" w:rsidRDefault="00FD35F2" w:rsidP="00FD35F2">
      <w:pPr>
        <w:pStyle w:val="Cabealho3"/>
        <w:numPr>
          <w:ilvl w:val="2"/>
          <w:numId w:val="66"/>
        </w:numPr>
        <w:ind w:left="2430" w:hanging="540"/>
      </w:pPr>
      <w:bookmarkStart w:id="195" w:name="_Toc500183082"/>
      <w:r>
        <w:t>Análise de requisitos</w:t>
      </w:r>
      <w:bookmarkEnd w:id="195"/>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3C3951" w14:paraId="2084456C" w14:textId="77777777" w:rsidTr="003E472F">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7CBCDFE" w14:textId="77777777" w:rsidR="003C3951" w:rsidRPr="001151C7" w:rsidRDefault="003C3951" w:rsidP="003E472F">
            <w:pPr>
              <w:ind w:left="0"/>
              <w:jc w:val="center"/>
              <w:rPr>
                <w:b w:val="0"/>
              </w:rPr>
            </w:pPr>
            <w:r w:rsidRPr="001151C7">
              <w:rPr>
                <w:b w:val="0"/>
              </w:rPr>
              <w:t>Identificador</w:t>
            </w:r>
          </w:p>
        </w:tc>
        <w:tc>
          <w:tcPr>
            <w:tcW w:w="7502" w:type="dxa"/>
          </w:tcPr>
          <w:p w14:paraId="00AA4E23" w14:textId="031B5928" w:rsidR="003C3951" w:rsidRDefault="00724A24" w:rsidP="003E472F">
            <w:pPr>
              <w:ind w:left="0"/>
              <w:cnfStyle w:val="100000000000" w:firstRow="1" w:lastRow="0" w:firstColumn="0" w:lastColumn="0" w:oddVBand="0" w:evenVBand="0" w:oddHBand="0" w:evenHBand="0" w:firstRowFirstColumn="0" w:firstRowLastColumn="0" w:lastRowFirstColumn="0" w:lastRowLastColumn="0"/>
            </w:pPr>
            <w:r>
              <w:t>REQ 14</w:t>
            </w:r>
          </w:p>
        </w:tc>
      </w:tr>
      <w:tr w:rsidR="003C3951" w14:paraId="253D9135" w14:textId="77777777" w:rsidTr="003E472F">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D67F643" w14:textId="77777777" w:rsidR="003C3951" w:rsidRPr="001151C7" w:rsidRDefault="003C3951" w:rsidP="003E472F">
            <w:pPr>
              <w:ind w:left="0"/>
              <w:jc w:val="center"/>
              <w:rPr>
                <w:b w:val="0"/>
              </w:rPr>
            </w:pPr>
            <w:r w:rsidRPr="001151C7">
              <w:rPr>
                <w:b w:val="0"/>
              </w:rPr>
              <w:t>Nome</w:t>
            </w:r>
          </w:p>
        </w:tc>
        <w:tc>
          <w:tcPr>
            <w:tcW w:w="7502" w:type="dxa"/>
          </w:tcPr>
          <w:p w14:paraId="685F25E4" w14:textId="7BEB59AD" w:rsidR="003C3951" w:rsidRDefault="003C3951" w:rsidP="003E472F">
            <w:pPr>
              <w:ind w:left="0"/>
              <w:cnfStyle w:val="000000000000" w:firstRow="0" w:lastRow="0" w:firstColumn="0" w:lastColumn="0" w:oddVBand="0" w:evenVBand="0" w:oddHBand="0" w:evenHBand="0" w:firstRowFirstColumn="0" w:firstRowLastColumn="0" w:lastRowFirstColumn="0" w:lastRowLastColumn="0"/>
            </w:pPr>
            <w:r>
              <w:t>Criopreservação da amostra</w:t>
            </w:r>
          </w:p>
        </w:tc>
      </w:tr>
      <w:tr w:rsidR="003C3951" w14:paraId="476F7767" w14:textId="77777777" w:rsidTr="003E472F">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F8534E" w14:textId="77777777" w:rsidR="003C3951" w:rsidRPr="001151C7" w:rsidRDefault="003C3951" w:rsidP="003E472F">
            <w:pPr>
              <w:ind w:left="0"/>
              <w:jc w:val="center"/>
              <w:rPr>
                <w:b w:val="0"/>
              </w:rPr>
            </w:pPr>
            <w:r w:rsidRPr="001151C7">
              <w:rPr>
                <w:b w:val="0"/>
              </w:rPr>
              <w:t>Descrição</w:t>
            </w:r>
          </w:p>
        </w:tc>
        <w:tc>
          <w:tcPr>
            <w:tcW w:w="7502" w:type="dxa"/>
          </w:tcPr>
          <w:p w14:paraId="62A0A1E3" w14:textId="08A30990" w:rsidR="003C3951" w:rsidRDefault="003C3951" w:rsidP="00C52727">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C58F5">
              <w:t>Criop</w:t>
            </w:r>
            <w:r w:rsidR="007C2B9F">
              <w:t>reservação</w:t>
            </w:r>
            <w:r w:rsidRPr="00DF1BAE">
              <w:t xml:space="preserve">” na sua página da iGAM para </w:t>
            </w:r>
            <w:r w:rsidR="00C52727">
              <w:t xml:space="preserve">editar a localização da amostra </w:t>
            </w:r>
            <w:proofErr w:type="spellStart"/>
            <w:r w:rsidR="00EC58F5">
              <w:t>criopreservada</w:t>
            </w:r>
            <w:proofErr w:type="spellEnd"/>
            <w:r w:rsidR="00EC58F5">
              <w:t>.</w:t>
            </w:r>
          </w:p>
        </w:tc>
      </w:tr>
    </w:tbl>
    <w:p w14:paraId="1A448083" w14:textId="77777777" w:rsidR="003C3951" w:rsidRDefault="003C3951" w:rsidP="003C3951"/>
    <w:p w14:paraId="5102F01D" w14:textId="77777777" w:rsidR="003C3951" w:rsidRDefault="003C3951" w:rsidP="003C3951"/>
    <w:tbl>
      <w:tblPr>
        <w:tblStyle w:val="SyllabusTable-withBorders"/>
        <w:tblW w:w="0" w:type="auto"/>
        <w:tblLook w:val="04A0" w:firstRow="1" w:lastRow="0" w:firstColumn="1" w:lastColumn="0" w:noHBand="0" w:noVBand="1"/>
      </w:tblPr>
      <w:tblGrid>
        <w:gridCol w:w="4675"/>
        <w:gridCol w:w="4675"/>
      </w:tblGrid>
      <w:tr w:rsidR="003C3951" w14:paraId="3150C648" w14:textId="77777777" w:rsidTr="003E4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C27028" w14:textId="77777777" w:rsidR="003C3951" w:rsidRDefault="003C3951" w:rsidP="003E472F">
            <w:pPr>
              <w:ind w:left="0"/>
              <w:jc w:val="center"/>
            </w:pPr>
            <w:r>
              <w:t>Fluxo de Eventos - Humano</w:t>
            </w:r>
          </w:p>
        </w:tc>
        <w:tc>
          <w:tcPr>
            <w:tcW w:w="4675" w:type="dxa"/>
          </w:tcPr>
          <w:p w14:paraId="5655B6C0" w14:textId="77777777" w:rsidR="003C3951" w:rsidRDefault="003C3951" w:rsidP="003E472F">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C3951" w14:paraId="06C885C7" w14:textId="77777777" w:rsidTr="003E472F">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02D38C88" w14:textId="6751CFC3" w:rsidR="003C3951" w:rsidRPr="00873462" w:rsidRDefault="003C3951" w:rsidP="00EC58F5">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w:t>
            </w:r>
            <w:r w:rsidR="00EC58F5">
              <w:rPr>
                <w:b w:val="0"/>
              </w:rPr>
              <w:t>Criopreservação</w:t>
            </w:r>
            <w:r>
              <w:rPr>
                <w:b w:val="0"/>
              </w:rPr>
              <w:t>”</w:t>
            </w:r>
          </w:p>
        </w:tc>
        <w:tc>
          <w:tcPr>
            <w:tcW w:w="4675" w:type="dxa"/>
          </w:tcPr>
          <w:p w14:paraId="08C2DEC1" w14:textId="11012B23" w:rsidR="003C3951" w:rsidRDefault="003C3951" w:rsidP="003E472F">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Controller “</w:t>
            </w:r>
            <w:proofErr w:type="spellStart"/>
            <w:r w:rsidR="00D57C62" w:rsidRPr="00D57C62">
              <w:t>CriopreservacaoAmostrasController</w:t>
            </w:r>
            <w:proofErr w:type="spellEnd"/>
            <w:r>
              <w:t>”</w:t>
            </w:r>
          </w:p>
          <w:p w14:paraId="36E83F13" w14:textId="57DA1D5D"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rsidR="00D57C62" w:rsidRPr="00D57C62">
              <w:t>CriopreservacaoAmostrasController</w:t>
            </w:r>
            <w:proofErr w:type="spellEnd"/>
            <w:r>
              <w:t xml:space="preserve">” carrega a </w:t>
            </w:r>
            <w:proofErr w:type="spellStart"/>
            <w:r>
              <w:t>view</w:t>
            </w:r>
            <w:proofErr w:type="spellEnd"/>
            <w:r>
              <w:t xml:space="preserve"> “</w:t>
            </w:r>
            <w:proofErr w:type="spellStart"/>
            <w:r w:rsidR="008D16DD">
              <w:t>CriopreservacaoAmostras</w:t>
            </w:r>
            <w:proofErr w:type="spellEnd"/>
            <w:r>
              <w:t xml:space="preserve">” associada, com </w:t>
            </w:r>
            <w:r w:rsidR="009F460D">
              <w:t>as amostras analisadas do tipo “Esperma”</w:t>
            </w:r>
          </w:p>
        </w:tc>
      </w:tr>
      <w:tr w:rsidR="003C3951" w14:paraId="6F321638" w14:textId="77777777" w:rsidTr="003E472F">
        <w:tc>
          <w:tcPr>
            <w:cnfStyle w:val="001000000000" w:firstRow="0" w:lastRow="0" w:firstColumn="1" w:lastColumn="0" w:oddVBand="0" w:evenVBand="0" w:oddHBand="0" w:evenHBand="0" w:firstRowFirstColumn="0" w:firstRowLastColumn="0" w:lastRowFirstColumn="0" w:lastRowLastColumn="0"/>
            <w:tcW w:w="4675" w:type="dxa"/>
          </w:tcPr>
          <w:p w14:paraId="55C0CB3B" w14:textId="0E058767" w:rsidR="003C3951" w:rsidRPr="00873462" w:rsidRDefault="003C3951" w:rsidP="009F460D">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w:t>
            </w:r>
            <w:r w:rsidR="009F460D">
              <w:rPr>
                <w:b w:val="0"/>
              </w:rPr>
              <w:t xml:space="preserve">a opção editar amostra </w:t>
            </w:r>
          </w:p>
        </w:tc>
        <w:tc>
          <w:tcPr>
            <w:tcW w:w="4675" w:type="dxa"/>
          </w:tcPr>
          <w:p w14:paraId="60416927" w14:textId="3E2EDF6D" w:rsidR="003C3951" w:rsidRDefault="003C3951" w:rsidP="003E472F">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rsidR="009F460D">
              <w:t>CriopreservacaoAmostras</w:t>
            </w:r>
            <w:proofErr w:type="spellEnd"/>
            <w:r>
              <w:t>” executa o método</w:t>
            </w:r>
            <w:r w:rsidR="009F460D">
              <w:t xml:space="preserve"> </w:t>
            </w:r>
            <w:proofErr w:type="spellStart"/>
            <w:r w:rsidR="009F460D">
              <w:t>Edit</w:t>
            </w:r>
            <w:proofErr w:type="spellEnd"/>
            <w:r>
              <w:t xml:space="preserve"> do Controller “</w:t>
            </w:r>
            <w:proofErr w:type="spellStart"/>
            <w:r w:rsidR="009F460D" w:rsidRPr="00D57C62">
              <w:t>CriopreservacaoAmostrasController</w:t>
            </w:r>
            <w:proofErr w:type="spellEnd"/>
            <w:r>
              <w:t xml:space="preserve">” </w:t>
            </w:r>
          </w:p>
          <w:p w14:paraId="486BEB63" w14:textId="1CE4ED12"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rsidR="009F460D" w:rsidRPr="00D57C62">
              <w:t>CriopreservacaoAmostrasController</w:t>
            </w:r>
            <w:proofErr w:type="spellEnd"/>
            <w:r>
              <w:t xml:space="preserve">” carrega a </w:t>
            </w:r>
            <w:proofErr w:type="spellStart"/>
            <w:r>
              <w:t>view</w:t>
            </w:r>
            <w:proofErr w:type="spellEnd"/>
            <w:r>
              <w:t xml:space="preserve"> de “</w:t>
            </w:r>
            <w:proofErr w:type="spellStart"/>
            <w:r w:rsidR="009F460D">
              <w:t>CriopreservacaoAmostras</w:t>
            </w:r>
            <w:proofErr w:type="spellEnd"/>
            <w:r>
              <w:t>” associada, com um form</w:t>
            </w:r>
            <w:r w:rsidR="009F460D">
              <w:t>ulário para edição da amostra</w:t>
            </w:r>
          </w:p>
        </w:tc>
      </w:tr>
      <w:tr w:rsidR="003C3951" w14:paraId="400859A5" w14:textId="77777777" w:rsidTr="003E472F">
        <w:tc>
          <w:tcPr>
            <w:cnfStyle w:val="001000000000" w:firstRow="0" w:lastRow="0" w:firstColumn="1" w:lastColumn="0" w:oddVBand="0" w:evenVBand="0" w:oddHBand="0" w:evenHBand="0" w:firstRowFirstColumn="0" w:firstRowLastColumn="0" w:lastRowFirstColumn="0" w:lastRowLastColumn="0"/>
            <w:tcW w:w="4675" w:type="dxa"/>
          </w:tcPr>
          <w:p w14:paraId="6F8B59B4" w14:textId="7C183121" w:rsidR="003C3951" w:rsidRPr="00873462" w:rsidRDefault="003C3951" w:rsidP="009F460D">
            <w:pPr>
              <w:pStyle w:val="PargrafodaLista"/>
              <w:spacing w:after="0"/>
              <w:ind w:left="45"/>
              <w:rPr>
                <w:b w:val="0"/>
              </w:rPr>
            </w:pPr>
            <w:r w:rsidRPr="00873462">
              <w:rPr>
                <w:b w:val="0"/>
              </w:rPr>
              <w:t xml:space="preserve">3 </w:t>
            </w:r>
            <w:r>
              <w:rPr>
                <w:b w:val="0"/>
              </w:rPr>
              <w:t>– A E</w:t>
            </w:r>
            <w:r w:rsidRPr="00ED177B">
              <w:rPr>
                <w:b w:val="0"/>
              </w:rPr>
              <w:t>mbriologista</w:t>
            </w:r>
            <w:r>
              <w:rPr>
                <w:b w:val="0"/>
              </w:rPr>
              <w:t xml:space="preserve"> </w:t>
            </w:r>
            <w:r w:rsidR="009F460D">
              <w:rPr>
                <w:b w:val="0"/>
              </w:rPr>
              <w:t xml:space="preserve">atualiza a localização da amostra (banco, piso, </w:t>
            </w:r>
            <w:proofErr w:type="spellStart"/>
            <w:r w:rsidR="009F460D">
              <w:rPr>
                <w:b w:val="0"/>
              </w:rPr>
              <w:t>cannister</w:t>
            </w:r>
            <w:proofErr w:type="spellEnd"/>
            <w:r w:rsidR="009F460D">
              <w:rPr>
                <w:b w:val="0"/>
              </w:rPr>
              <w:t xml:space="preserve">, </w:t>
            </w:r>
            <w:proofErr w:type="spellStart"/>
            <w:r w:rsidR="009F460D">
              <w:rPr>
                <w:b w:val="0"/>
              </w:rPr>
              <w:t>globet</w:t>
            </w:r>
            <w:proofErr w:type="spellEnd"/>
            <w:r w:rsidR="009F460D">
              <w:rPr>
                <w:b w:val="0"/>
              </w:rPr>
              <w:t xml:space="preserve"> cor, </w:t>
            </w:r>
            <w:proofErr w:type="spellStart"/>
            <w:r w:rsidR="009F460D">
              <w:rPr>
                <w:b w:val="0"/>
              </w:rPr>
              <w:t>globet</w:t>
            </w:r>
            <w:proofErr w:type="spellEnd"/>
            <w:r w:rsidR="009F460D">
              <w:rPr>
                <w:b w:val="0"/>
              </w:rPr>
              <w:t xml:space="preserve"> numero, palheta cor)</w:t>
            </w:r>
          </w:p>
        </w:tc>
        <w:tc>
          <w:tcPr>
            <w:tcW w:w="4675" w:type="dxa"/>
          </w:tcPr>
          <w:p w14:paraId="4FFD35DE" w14:textId="25E88F6A" w:rsidR="003C3951" w:rsidRDefault="009F460D" w:rsidP="009F460D">
            <w:pPr>
              <w:ind w:left="360" w:hanging="90"/>
              <w:cnfStyle w:val="000000000000" w:firstRow="0" w:lastRow="0" w:firstColumn="0" w:lastColumn="0" w:oddVBand="0" w:evenVBand="0" w:oddHBand="0" w:evenHBand="0" w:firstRowFirstColumn="0" w:firstRowLastColumn="0" w:lastRowFirstColumn="0" w:lastRowLastColumn="0"/>
            </w:pPr>
            <w:r>
              <w:t>3.1</w:t>
            </w:r>
            <w:r w:rsidR="003C3951">
              <w:t xml:space="preserve"> - O Controller “</w:t>
            </w:r>
            <w:proofErr w:type="spellStart"/>
            <w:r w:rsidRPr="00D57C62">
              <w:t>CriopreservacaoAmostrasController</w:t>
            </w:r>
            <w:proofErr w:type="spellEnd"/>
            <w:r w:rsidR="003C3951">
              <w:t xml:space="preserve">” carrega a </w:t>
            </w:r>
            <w:proofErr w:type="spellStart"/>
            <w:r w:rsidR="003C3951">
              <w:t>view</w:t>
            </w:r>
            <w:proofErr w:type="spellEnd"/>
            <w:r w:rsidR="003C3951">
              <w:t xml:space="preserve"> de “</w:t>
            </w:r>
            <w:proofErr w:type="spellStart"/>
            <w:r>
              <w:t>CriopreservacaoAmostras</w:t>
            </w:r>
            <w:proofErr w:type="spellEnd"/>
            <w:r w:rsidR="003C3951">
              <w:t xml:space="preserve">” associada, com </w:t>
            </w:r>
            <w:r>
              <w:t>a lista de amostras atualizadas</w:t>
            </w:r>
          </w:p>
        </w:tc>
      </w:tr>
    </w:tbl>
    <w:p w14:paraId="1B63DA2C" w14:textId="77777777" w:rsidR="003C3951" w:rsidRDefault="003C3951" w:rsidP="003C3951">
      <w:pPr>
        <w:ind w:left="0"/>
      </w:pPr>
    </w:p>
    <w:p w14:paraId="55BEE96B" w14:textId="77777777" w:rsidR="00D80FDB" w:rsidRDefault="00D80FDB" w:rsidP="003C3951">
      <w:pPr>
        <w:ind w:left="0"/>
      </w:pPr>
    </w:p>
    <w:p w14:paraId="180D80AB" w14:textId="77777777" w:rsidR="00D80FDB" w:rsidRDefault="00D80FDB" w:rsidP="003C3951">
      <w:pPr>
        <w:ind w:left="0"/>
      </w:pPr>
    </w:p>
    <w:p w14:paraId="590DEEF2" w14:textId="77777777" w:rsidR="00D80FDB" w:rsidRDefault="00D80FDB" w:rsidP="003C3951">
      <w:pPr>
        <w:ind w:left="0"/>
      </w:pPr>
    </w:p>
    <w:p w14:paraId="60B58B8C" w14:textId="77777777" w:rsidR="003C3951" w:rsidRDefault="003C3951" w:rsidP="003C3951">
      <w:pPr>
        <w:ind w:left="0"/>
      </w:pPr>
    </w:p>
    <w:tbl>
      <w:tblPr>
        <w:tblStyle w:val="SyllabusTable-withBorders"/>
        <w:tblW w:w="0" w:type="auto"/>
        <w:tblLook w:val="04A0" w:firstRow="1" w:lastRow="0" w:firstColumn="1" w:lastColumn="0" w:noHBand="0" w:noVBand="1"/>
      </w:tblPr>
      <w:tblGrid>
        <w:gridCol w:w="3248"/>
        <w:gridCol w:w="3248"/>
        <w:gridCol w:w="2854"/>
      </w:tblGrid>
      <w:tr w:rsidR="003C3951" w14:paraId="71D85F67" w14:textId="77777777" w:rsidTr="00D80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FB7513A" w14:textId="77777777" w:rsidR="003C3951" w:rsidRDefault="003C3951" w:rsidP="003E472F">
            <w:pPr>
              <w:ind w:left="0"/>
              <w:jc w:val="center"/>
            </w:pPr>
            <w:r>
              <w:lastRenderedPageBreak/>
              <w:t>Pré-condições</w:t>
            </w:r>
          </w:p>
        </w:tc>
        <w:tc>
          <w:tcPr>
            <w:tcW w:w="3248" w:type="dxa"/>
          </w:tcPr>
          <w:p w14:paraId="26B3EFF8" w14:textId="77777777" w:rsidR="003C3951" w:rsidRDefault="003C3951" w:rsidP="003E472F">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009C506" w14:textId="77777777" w:rsidR="003C3951" w:rsidRDefault="003C3951" w:rsidP="003E472F">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AD5D169"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14D0E5A9" w14:textId="77777777" w:rsidR="003C3951" w:rsidRPr="000749A4" w:rsidRDefault="003C3951" w:rsidP="003E472F">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2D0745F5" w14:textId="45EC96DF" w:rsidR="003C3951" w:rsidRPr="000749A4" w:rsidRDefault="00D80FDB" w:rsidP="00D80FDB">
            <w:pPr>
              <w:ind w:left="151"/>
              <w:jc w:val="center"/>
              <w:cnfStyle w:val="000000000000" w:firstRow="0" w:lastRow="0" w:firstColumn="0" w:lastColumn="0" w:oddVBand="0" w:evenVBand="0" w:oddHBand="0" w:evenHBand="0" w:firstRowFirstColumn="0" w:firstRowLastColumn="0" w:lastRowFirstColumn="0" w:lastRowLastColumn="0"/>
            </w:pPr>
            <w:r>
              <w:t>A localização da amostra é atualizada na base de dados</w:t>
            </w:r>
          </w:p>
        </w:tc>
        <w:tc>
          <w:tcPr>
            <w:tcW w:w="2854" w:type="dxa"/>
          </w:tcPr>
          <w:p w14:paraId="0B139F60" w14:textId="77777777" w:rsidR="003C3951" w:rsidRPr="000749A4" w:rsidRDefault="003C3951" w:rsidP="003E472F">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0D04CA37"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47CF7113" w14:textId="4D74A920" w:rsidR="003C3951" w:rsidRPr="000749A4" w:rsidRDefault="00D80FDB" w:rsidP="00D80FDB">
            <w:pPr>
              <w:ind w:left="0"/>
              <w:jc w:val="center"/>
              <w:rPr>
                <w:b w:val="0"/>
              </w:rPr>
            </w:pPr>
            <w:r>
              <w:rPr>
                <w:b w:val="0"/>
              </w:rPr>
              <w:t>A amostra deve estar no estado “analisada”</w:t>
            </w:r>
            <w:r w:rsidR="00724A24">
              <w:rPr>
                <w:b w:val="0"/>
              </w:rPr>
              <w:t xml:space="preserve"> e com localização “indefinido”</w:t>
            </w:r>
          </w:p>
        </w:tc>
        <w:tc>
          <w:tcPr>
            <w:tcW w:w="3248" w:type="dxa"/>
          </w:tcPr>
          <w:p w14:paraId="7C31CE20" w14:textId="77777777" w:rsidR="003C3951" w:rsidRPr="000749A4" w:rsidRDefault="003C3951" w:rsidP="003E472F">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DBD94DE" w14:textId="77777777" w:rsidR="003C3951" w:rsidRPr="000749A4" w:rsidRDefault="003C3951" w:rsidP="003E472F">
            <w:pPr>
              <w:ind w:left="0"/>
              <w:jc w:val="center"/>
              <w:cnfStyle w:val="000000000000" w:firstRow="0" w:lastRow="0" w:firstColumn="0" w:lastColumn="0" w:oddVBand="0" w:evenVBand="0" w:oddHBand="0" w:evenHBand="0" w:firstRowFirstColumn="0" w:firstRowLastColumn="0" w:lastRowFirstColumn="0" w:lastRowLastColumn="0"/>
            </w:pPr>
          </w:p>
        </w:tc>
      </w:tr>
    </w:tbl>
    <w:p w14:paraId="64A74EB4" w14:textId="77777777" w:rsidR="00FD35F2" w:rsidRPr="001151C7" w:rsidRDefault="00FD35F2" w:rsidP="00FD35F2">
      <w:pPr>
        <w:ind w:left="0"/>
      </w:pPr>
    </w:p>
    <w:p w14:paraId="018340E9" w14:textId="77777777" w:rsidR="00FD35F2" w:rsidRDefault="00FD35F2" w:rsidP="00FD35F2">
      <w:pPr>
        <w:pStyle w:val="Cabealho3"/>
        <w:numPr>
          <w:ilvl w:val="2"/>
          <w:numId w:val="66"/>
        </w:numPr>
        <w:tabs>
          <w:tab w:val="left" w:pos="2880"/>
        </w:tabs>
        <w:ind w:hanging="270"/>
      </w:pPr>
      <w:bookmarkStart w:id="196" w:name="_Toc500183083"/>
      <w:r>
        <w:t>Diagrama de sequência</w:t>
      </w:r>
      <w:bookmarkEnd w:id="196"/>
    </w:p>
    <w:p w14:paraId="235DE53E" w14:textId="77777777" w:rsidR="00FD35F2" w:rsidRDefault="00FD35F2" w:rsidP="00FD35F2"/>
    <w:p w14:paraId="27C72D54" w14:textId="77777777" w:rsidR="00FD35F2" w:rsidRDefault="00FD35F2" w:rsidP="00724A24">
      <w:pPr>
        <w:ind w:left="0"/>
      </w:pPr>
    </w:p>
    <w:p w14:paraId="1F22C995" w14:textId="77777777" w:rsidR="00FD35F2" w:rsidRDefault="00FD35F2" w:rsidP="00FD35F2"/>
    <w:p w14:paraId="149C1958" w14:textId="77777777"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0B57E2AD" w14:textId="77777777" w:rsidR="00FD35F2" w:rsidRDefault="00FD35F2" w:rsidP="00FD35F2"/>
    <w:p w14:paraId="459FAD83" w14:textId="77777777" w:rsidR="00FD35F2" w:rsidRDefault="00FD35F2" w:rsidP="00FD35F2"/>
    <w:p w14:paraId="19D049F1" w14:textId="77777777" w:rsidR="00FD35F2" w:rsidRDefault="00FD35F2" w:rsidP="00FD35F2"/>
    <w:p w14:paraId="66B163BD" w14:textId="77777777" w:rsidR="00FD35F2" w:rsidRDefault="00FD35F2" w:rsidP="00FD35F2"/>
    <w:p w14:paraId="3E4C248C" w14:textId="77777777" w:rsidR="00FD35F2" w:rsidRDefault="00FD35F2" w:rsidP="00FD35F2"/>
    <w:p w14:paraId="0A22F55D" w14:textId="77777777" w:rsidR="00FD35F2" w:rsidRDefault="00FD35F2" w:rsidP="00FD35F2"/>
    <w:p w14:paraId="7A2BB6D7" w14:textId="77777777" w:rsidR="00FD35F2" w:rsidRDefault="00FD35F2" w:rsidP="00FD35F2"/>
    <w:p w14:paraId="7A124FF0" w14:textId="77777777" w:rsidR="00FD35F2" w:rsidRDefault="00FD35F2" w:rsidP="00FD35F2"/>
    <w:p w14:paraId="2B919184" w14:textId="77777777" w:rsidR="00FD35F2" w:rsidRDefault="00FD35F2" w:rsidP="00FD35F2"/>
    <w:p w14:paraId="0A883B04" w14:textId="77777777" w:rsidR="00FD35F2" w:rsidRDefault="00FD35F2" w:rsidP="00FD35F2"/>
    <w:p w14:paraId="274CB590" w14:textId="77777777" w:rsidR="00FD35F2" w:rsidRDefault="00FD35F2" w:rsidP="00FD35F2"/>
    <w:p w14:paraId="44DE1620" w14:textId="77777777" w:rsidR="00FD35F2" w:rsidRDefault="00FD35F2" w:rsidP="00FD35F2"/>
    <w:p w14:paraId="1703A80A" w14:textId="77777777" w:rsidR="00FD35F2" w:rsidRDefault="00FD35F2" w:rsidP="00FD35F2"/>
    <w:p w14:paraId="02523604" w14:textId="77777777" w:rsidR="00FD35F2" w:rsidRDefault="00FD35F2" w:rsidP="00FD35F2"/>
    <w:p w14:paraId="26EEFBA4" w14:textId="77777777" w:rsidR="00FD35F2" w:rsidRDefault="00FD35F2" w:rsidP="00FD35F2"/>
    <w:p w14:paraId="7E6EB1CC" w14:textId="77777777" w:rsidR="00FD35F2" w:rsidRDefault="00FD35F2" w:rsidP="003C3951">
      <w:pPr>
        <w:ind w:left="0"/>
      </w:pPr>
    </w:p>
    <w:p w14:paraId="77A7E215" w14:textId="77777777" w:rsidR="00FD35F2" w:rsidRDefault="00FD35F2" w:rsidP="00FD35F2">
      <w:pPr>
        <w:pStyle w:val="Cabealho3"/>
        <w:numPr>
          <w:ilvl w:val="2"/>
          <w:numId w:val="69"/>
        </w:numPr>
        <w:tabs>
          <w:tab w:val="left" w:pos="2880"/>
        </w:tabs>
        <w:ind w:hanging="270"/>
      </w:pPr>
      <w:bookmarkStart w:id="197" w:name="_Toc500183084"/>
      <w:r>
        <w:lastRenderedPageBreak/>
        <w:t>Ilustração da funcionalidade</w:t>
      </w:r>
      <w:bookmarkEnd w:id="197"/>
    </w:p>
    <w:p w14:paraId="155CF0B1" w14:textId="77777777" w:rsidR="00FD35F2" w:rsidRPr="00FD35F2" w:rsidRDefault="00FD35F2" w:rsidP="00FD35F2"/>
    <w:p w14:paraId="4E7CA573" w14:textId="08068409" w:rsidR="00FC6BE2" w:rsidRDefault="005F6CF7" w:rsidP="00FC6BE2">
      <w:r>
        <w:rPr>
          <w:noProof/>
          <w:lang w:eastAsia="pt-PT"/>
        </w:rPr>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C63C45" w:rsidRPr="006A6A74" w:rsidRDefault="00C63C45" w:rsidP="00DF0C71">
                              <w:pPr>
                                <w:pStyle w:val="Legenda"/>
                                <w:jc w:val="center"/>
                                <w:rPr>
                                  <w:noProof/>
                                  <w:color w:val="404040" w:themeColor="text1" w:themeTint="BF"/>
                                </w:rPr>
                              </w:pPr>
                              <w:bookmarkStart w:id="198"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View da lista de amostras analisadas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40550" id="Grupo 218" o:spid="_x0000_s1114" style="position:absolute;left:0;text-align:left;margin-left:-23.25pt;margin-top:23.5pt;width:513.95pt;height:116.45pt;z-index:251768832" coordsize="6527165,14789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">
                <v:shape id="Imagem 177" o:spid="_x0000_s1115" type="#_x0000_t75" style="position:absolute;width:6527165;height:11626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z&#10;BXbBAAAA3AAAAA8AAABkcnMvZG93bnJldi54bWxET0uLwjAQvi/4H8IIe1k0dQ9WqlF0YUHQhfoA&#10;r0MzNsVmUpqo9d+bBcHbfHzPmS06W4sbtb5yrGA0TEAQF05XXCo4Hn4HExA+IGusHZOCB3lYzHsf&#10;M8y0u/OObvtQihjCPkMFJoQmk9IXhiz6oWuII3d2rcUQYVtK3eI9httafifJWFqsODYYbOjHUHHZ&#10;X62C5i8/5I9ap9v8CyuzKk842pyU+ux3yymIQF14i1/utY7z0xT+n4kXyPk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zBXbBAAAA3AAAAA8AAAAAAAAAAAAAAAAAnAIAAGRy&#10;cy9kb3ducmV2LnhtbFBLBQYAAAAABAAEAPcAAACKAwAAAAA=&#10;">
                  <v:imagedata r:id="rId123" o:title=""/>
                  <v:path arrowok="t"/>
                </v:shape>
                <v:shape id="Caixa de texto 180" o:spid="_x0000_s1116" type="#_x0000_t202" style="position:absolute;top:1219200;width:652716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osxwAA&#10;ANwAAAAPAAAAZHJzL2Rvd25yZXYueG1sRI9BSwMxEIXvQv9DGMGLtNlqKWVtWkpRUC/FtZfehs10&#10;s7qZLEm2Xf+9cxC8zfDevPfNejv6Tl0opjawgfmsAEVcB9tyY+D4+TJdgUoZ2WIXmAz8UILtZnKz&#10;xtKGK3/QpcqNkhBOJRpwOfel1ql25DHNQk8s2jlEj1nW2Ggb8SrhvtMPRbHUHluWBoc97R3V39Xg&#10;DRwWp4O7H87P77vFY3w7DvvlV1MZc3c77p5AZRrzv/nv+tUK/krw5RmZQG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mUqLMcAAADcAAAADwAAAAAAAAAAAAAAAACXAgAAZHJz&#10;L2Rvd25yZXYueG1sUEsFBgAAAAAEAAQA9QAAAIsDAAAAAA==&#10;" stroked="f">
                  <v:textbox style="mso-fit-shape-to-text:t" inset="0,0,0,0">
                    <w:txbxContent>
                      <w:p w14:paraId="49894A3E" w14:textId="2359A70E" w:rsidR="00C63C45" w:rsidRPr="006A6A74" w:rsidRDefault="00C63C45" w:rsidP="00DF0C71">
                        <w:pPr>
                          <w:pStyle w:val="Legenda"/>
                          <w:jc w:val="center"/>
                          <w:rPr>
                            <w:noProof/>
                            <w:color w:val="404040" w:themeColor="text1" w:themeTint="BF"/>
                          </w:rPr>
                        </w:pPr>
                        <w:bookmarkStart w:id="199"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View da lista de amostras analisadas</w:t>
                        </w:r>
                        <w:bookmarkEnd w:id="199"/>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lang w:eastAsia="pt-PT"/>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C63C45" w:rsidRPr="002033E0" w:rsidRDefault="00C63C45" w:rsidP="00DF0C71">
                              <w:pPr>
                                <w:pStyle w:val="Legenda"/>
                                <w:jc w:val="center"/>
                                <w:rPr>
                                  <w:noProof/>
                                  <w:color w:val="404040" w:themeColor="text1" w:themeTint="BF"/>
                                </w:rPr>
                              </w:pPr>
                              <w:bookmarkStart w:id="200"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View dos detalhes de uma amostra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C1C0D" id="Grupo 219" o:spid="_x0000_s1117" style="position:absolute;left:0;text-align:left;margin-left:-26.25pt;margin-top:18.7pt;width:520.6pt;height:287.45pt;z-index:251771904" coordsize="6611620,3650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">
                <v:shape id="Imagem 178" o:spid="_x0000_s1118" type="#_x0000_t75" style="position:absolute;width:6611620;height:3333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b&#10;6NzEAAAA3AAAAA8AAABkcnMvZG93bnJldi54bWxEj0FrAjEQhe8F/0MYobearWCVrVGKIAgeilYt&#10;3obNuBvcTJYk6vbfdw6F3mZ4b977Zr7sfavuFJMLbOB1VIAiroJ1XBs4fK1fZqBSRrbYBiYDP5Rg&#10;uRg8zbG04cE7uu9zrSSEU4kGmpy7UutUNeQxjUJHLNolRI9Z1lhrG/Eh4b7V46J40x4dS0ODHa0a&#10;qq77mzdwcX3cfmZ2p4nz1/P0fNx9F2tjnof9xzuoTH3+N/9db6zgT4VWnpEJ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Tb6NzEAAAA3AAAAA8AAAAAAAAAAAAAAAAAnAIA&#10;AGRycy9kb3ducmV2LnhtbFBLBQYAAAAABAAEAPcAAACNAwAAAAA=&#10;">
                  <v:imagedata r:id="rId125" o:title=""/>
                  <v:path arrowok="t"/>
                </v:shape>
                <v:shape id="Caixa de texto 181" o:spid="_x0000_s1119" type="#_x0000_t202" style="position:absolute;top:3390900;width:661162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KY+3xAAA&#10;ANwAAAAPAAAAZHJzL2Rvd25yZXYueG1sRE9NawIxEL0X/A9hBC+lZrUishpFRKH1It168TZsxs22&#10;m8mSZHX7702h0Ns83uesNr1txI18qB0rmIwzEMSl0zVXCs6fh5cFiBCRNTaOScEPBdisB08rzLW7&#10;8wfdiliJFMIhRwUmxjaXMpSGLIaxa4kTd3XeYkzQV1J7vKdw28hpls2lxZpTg8GWdobK76KzCk6z&#10;y8k8d9f9cTt79e/nbjf/qgqlRsN+uwQRqY//4j/3m07zFxP4fSZdIN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SmPt8QAAADcAAAADwAAAAAAAAAAAAAAAACXAgAAZHJzL2Rv&#10;d25yZXYueG1sUEsFBgAAAAAEAAQA9QAAAIgDAAAAAA==&#10;" stroked="f">
                  <v:textbox style="mso-fit-shape-to-text:t" inset="0,0,0,0">
                    <w:txbxContent>
                      <w:p w14:paraId="14ECBCC9" w14:textId="12B74FE3" w:rsidR="00C63C45" w:rsidRPr="002033E0" w:rsidRDefault="00C63C45" w:rsidP="00DF0C71">
                        <w:pPr>
                          <w:pStyle w:val="Legenda"/>
                          <w:jc w:val="center"/>
                          <w:rPr>
                            <w:noProof/>
                            <w:color w:val="404040" w:themeColor="text1" w:themeTint="BF"/>
                          </w:rPr>
                        </w:pPr>
                        <w:bookmarkStart w:id="201"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View dos detalhes de uma amostra</w:t>
                        </w:r>
                        <w:bookmarkEnd w:id="201"/>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lang w:eastAsia="pt-PT"/>
        </w:rPr>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C63C45" w:rsidRPr="008F5570" w:rsidRDefault="00C63C45" w:rsidP="00DF0C71">
                              <w:pPr>
                                <w:pStyle w:val="Legenda"/>
                                <w:jc w:val="center"/>
                                <w:rPr>
                                  <w:noProof/>
                                  <w:color w:val="404040" w:themeColor="text1" w:themeTint="BF"/>
                                </w:rPr>
                              </w:pPr>
                              <w:bookmarkStart w:id="202"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View da criopreservação de uma amostra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2F189" id="Grupo 220" o:spid="_x0000_s1120" style="position:absolute;left:0;text-align:left;margin-left:-12.75pt;margin-top:16.5pt;width:493.5pt;height:371.45pt;z-index:251774976" coordsize="6267450,47174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">
                <v:shape id="Imagem 179" o:spid="_x0000_s1121" type="#_x0000_t75" style="position:absolute;width:6267450;height:44018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v&#10;ps29AAAA3AAAAA8AAABkcnMvZG93bnJldi54bWxET70KwjAQ3gXfIZzgpqkOVatRRBR09GfoeDRn&#10;W2wupUm1vr0RBLf7+H5vtelMJZ7UuNKygsk4AkGcWV1yruB2PYzmIJxH1lhZJgVvcrBZ93srTLR9&#10;8ZmeF5+LEMIuQQWF93UipcsKMujGtiYO3N02Bn2ATS51g68Qbio5jaJYGiw5NBRY066g7HFpjYL0&#10;NG/TvdvlWZtu0VxPKKs4Vmo46LZLEJ46/xf/3Ecd5s8W8H0mXCDXH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Na+mzb0AAADcAAAADwAAAAAAAAAAAAAAAACcAgAAZHJzL2Rv&#10;d25yZXYueG1sUEsFBgAAAAAEAAQA9wAAAIYDAAAAAA==&#10;">
                  <v:imagedata r:id="rId127" o:title=""/>
                  <v:path arrowok="t"/>
                </v:shape>
                <v:shape id="Caixa de texto 182" o:spid="_x0000_s1122" type="#_x0000_t202" style="position:absolute;top:4457700;width:626745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xHAxAAA&#10;ANwAAAAPAAAAZHJzL2Rvd25yZXYueG1sRE9NawIxEL0X+h/CFHopmq2KyGoUkRZqL9LVi7dhM25W&#10;N5Mlyer23zeC0Ns83ucsVr1txJV8qB0reB9mIIhLp2uuFBz2n4MZiBCRNTaOScEvBVgtn58WmGt3&#10;4x+6FrESKYRDjgpMjG0uZSgNWQxD1xIn7uS8xZigr6T2eEvhtpGjLJtKizWnBoMtbQyVl6KzCnaT&#10;4868daeP7/Vk7LeHbjM9V4VSry/9eg4iUh//xQ/3l07zZyO4P5MukM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fsRwMQAAADcAAAADwAAAAAAAAAAAAAAAACXAgAAZHJzL2Rv&#10;d25yZXYueG1sUEsFBgAAAAAEAAQA9QAAAIgDAAAAAA==&#10;" stroked="f">
                  <v:textbox style="mso-fit-shape-to-text:t" inset="0,0,0,0">
                    <w:txbxContent>
                      <w:p w14:paraId="19262537" w14:textId="6343D575" w:rsidR="00C63C45" w:rsidRPr="008F5570" w:rsidRDefault="00C63C45" w:rsidP="00DF0C71">
                        <w:pPr>
                          <w:pStyle w:val="Legenda"/>
                          <w:jc w:val="center"/>
                          <w:rPr>
                            <w:noProof/>
                            <w:color w:val="404040" w:themeColor="text1" w:themeTint="BF"/>
                          </w:rPr>
                        </w:pPr>
                        <w:bookmarkStart w:id="203"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View da criopreservação de uma amostra</w:t>
                        </w:r>
                        <w:bookmarkEnd w:id="203"/>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5E6B4D">
      <w:pPr>
        <w:pStyle w:val="Cabealho2"/>
        <w:numPr>
          <w:ilvl w:val="1"/>
          <w:numId w:val="66"/>
        </w:numPr>
      </w:pPr>
      <w:bookmarkStart w:id="204" w:name="_Toc500183085"/>
      <w:r>
        <w:lastRenderedPageBreak/>
        <w:t>REQ 15</w:t>
      </w:r>
      <w:r w:rsidR="000A4B61">
        <w:t xml:space="preserve"> – Visualização da alocação das amostras no Banco de criopreservação</w:t>
      </w:r>
      <w:bookmarkEnd w:id="204"/>
    </w:p>
    <w:p w14:paraId="4EBDF439" w14:textId="77777777" w:rsidR="00FD35F2" w:rsidRDefault="00FD35F2" w:rsidP="00FD35F2">
      <w:pPr>
        <w:pStyle w:val="Cabealho3"/>
        <w:numPr>
          <w:ilvl w:val="2"/>
          <w:numId w:val="66"/>
        </w:numPr>
        <w:ind w:left="2430" w:hanging="540"/>
      </w:pPr>
      <w:bookmarkStart w:id="205" w:name="_Toc500183086"/>
      <w:r>
        <w:t>Análise de requisitos</w:t>
      </w:r>
      <w:bookmarkEnd w:id="205"/>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453D5F5D"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5E80576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04634255"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41E66C2"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D58D7FF"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DAF3A9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EF4718C"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32B4EA51"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18DF2F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77777777" w:rsidR="00FD35F2" w:rsidRPr="000749A4" w:rsidRDefault="00FD35F2" w:rsidP="009923F4">
            <w:pPr>
              <w:ind w:left="150"/>
              <w:jc w:val="center"/>
              <w:rPr>
                <w:b w:val="0"/>
              </w:rPr>
            </w:pPr>
            <w:r w:rsidRPr="000749A4">
              <w:rPr>
                <w:b w:val="0"/>
              </w:rPr>
              <w:t>Sem nada a registar</w:t>
            </w:r>
          </w:p>
        </w:tc>
        <w:tc>
          <w:tcPr>
            <w:tcW w:w="3248" w:type="dxa"/>
          </w:tcPr>
          <w:p w14:paraId="36215AEA"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8A984DF"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163BE3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AF8B3D" w14:textId="77777777" w:rsidR="00FD35F2" w:rsidRPr="000749A4" w:rsidRDefault="00FD35F2" w:rsidP="009923F4">
            <w:pPr>
              <w:ind w:left="0"/>
              <w:jc w:val="center"/>
              <w:rPr>
                <w:b w:val="0"/>
              </w:rPr>
            </w:pPr>
          </w:p>
        </w:tc>
        <w:tc>
          <w:tcPr>
            <w:tcW w:w="3248" w:type="dxa"/>
          </w:tcPr>
          <w:p w14:paraId="477D92F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77B74C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6C642A8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2A07804" w14:textId="77777777" w:rsidR="00FD35F2" w:rsidRPr="000749A4" w:rsidRDefault="00FD35F2" w:rsidP="009923F4">
            <w:pPr>
              <w:ind w:left="0"/>
              <w:jc w:val="center"/>
              <w:rPr>
                <w:b w:val="0"/>
              </w:rPr>
            </w:pPr>
          </w:p>
        </w:tc>
        <w:tc>
          <w:tcPr>
            <w:tcW w:w="3248" w:type="dxa"/>
          </w:tcPr>
          <w:p w14:paraId="3128DAD1"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75F419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0CDD88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9BF58E0" w14:textId="77777777" w:rsidR="00FD35F2" w:rsidRPr="000749A4" w:rsidRDefault="00FD35F2" w:rsidP="009923F4">
            <w:pPr>
              <w:ind w:left="0"/>
              <w:jc w:val="center"/>
            </w:pPr>
          </w:p>
        </w:tc>
        <w:tc>
          <w:tcPr>
            <w:tcW w:w="3248" w:type="dxa"/>
          </w:tcPr>
          <w:p w14:paraId="1CC1644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23044D8"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FD35F2">
      <w:pPr>
        <w:pStyle w:val="Cabealho3"/>
        <w:numPr>
          <w:ilvl w:val="2"/>
          <w:numId w:val="66"/>
        </w:numPr>
        <w:tabs>
          <w:tab w:val="left" w:pos="2880"/>
        </w:tabs>
        <w:ind w:hanging="270"/>
      </w:pPr>
      <w:bookmarkStart w:id="206" w:name="_Toc500183087"/>
      <w:r>
        <w:lastRenderedPageBreak/>
        <w:t>Diagrama de sequência</w:t>
      </w:r>
      <w:bookmarkEnd w:id="206"/>
    </w:p>
    <w:p w14:paraId="535F4A7D" w14:textId="77777777" w:rsidR="00FD35F2" w:rsidRDefault="00FD35F2" w:rsidP="00FD35F2"/>
    <w:p w14:paraId="09B975E7"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AECE640" w14:textId="77777777" w:rsidR="00FD35F2" w:rsidRDefault="00FD35F2" w:rsidP="00FD35F2"/>
    <w:p w14:paraId="5D49FC17" w14:textId="77777777" w:rsidR="00FD35F2" w:rsidRDefault="00FD35F2" w:rsidP="00FD35F2"/>
    <w:p w14:paraId="7A58EC32" w14:textId="77777777" w:rsidR="00FD35F2" w:rsidRDefault="00FD35F2" w:rsidP="00FD35F2"/>
    <w:p w14:paraId="406A454E" w14:textId="77777777" w:rsidR="00FD35F2" w:rsidRDefault="00FD35F2" w:rsidP="00FD35F2"/>
    <w:p w14:paraId="47F1A703" w14:textId="77777777" w:rsidR="00FD35F2" w:rsidRDefault="00FD35F2" w:rsidP="00FD35F2"/>
    <w:p w14:paraId="1CA10A97" w14:textId="77777777" w:rsidR="00FD35F2" w:rsidRDefault="00FD35F2" w:rsidP="00FD35F2"/>
    <w:p w14:paraId="691FF6EE" w14:textId="77777777" w:rsidR="00FD35F2" w:rsidRDefault="00FD35F2" w:rsidP="00FD35F2"/>
    <w:p w14:paraId="0A50EB85" w14:textId="77777777" w:rsidR="00FD35F2" w:rsidRDefault="00FD35F2" w:rsidP="00FD35F2"/>
    <w:p w14:paraId="5D6805BC" w14:textId="77777777" w:rsidR="00FD35F2" w:rsidRDefault="00FD35F2" w:rsidP="00FD35F2"/>
    <w:p w14:paraId="7AB0F4E1" w14:textId="77777777" w:rsidR="00FD35F2" w:rsidRDefault="00FD35F2" w:rsidP="00FD35F2"/>
    <w:p w14:paraId="71AF580B" w14:textId="77777777" w:rsidR="00FD35F2" w:rsidRDefault="00FD35F2" w:rsidP="00FD35F2"/>
    <w:p w14:paraId="6ED18505" w14:textId="77777777" w:rsidR="00FD35F2" w:rsidRDefault="00FD35F2" w:rsidP="00FD35F2"/>
    <w:p w14:paraId="76E907B9" w14:textId="77777777" w:rsidR="00FD35F2" w:rsidRDefault="00FD35F2" w:rsidP="00FD35F2"/>
    <w:p w14:paraId="64DA4E99" w14:textId="77777777" w:rsidR="00FD35F2" w:rsidRDefault="00FD35F2" w:rsidP="00FD35F2"/>
    <w:p w14:paraId="2606304E" w14:textId="77777777" w:rsidR="00FD35F2" w:rsidRDefault="00FD35F2" w:rsidP="00FD35F2"/>
    <w:p w14:paraId="5677E951" w14:textId="77777777" w:rsidR="00FD35F2" w:rsidRDefault="00FD35F2" w:rsidP="00FD35F2"/>
    <w:p w14:paraId="513E9F1E" w14:textId="77777777" w:rsidR="00FD35F2" w:rsidRDefault="00FD35F2" w:rsidP="00FD35F2"/>
    <w:p w14:paraId="6A6B21CE" w14:textId="77777777" w:rsidR="00FD35F2" w:rsidRDefault="00FD35F2" w:rsidP="00FD35F2"/>
    <w:p w14:paraId="2AFCC8DC" w14:textId="77777777" w:rsidR="00FD35F2" w:rsidRDefault="00FD35F2" w:rsidP="00FD35F2"/>
    <w:p w14:paraId="3EB25E6A" w14:textId="77777777" w:rsidR="00FD35F2" w:rsidRDefault="00FD35F2" w:rsidP="00FD35F2"/>
    <w:p w14:paraId="5BDCCEB7" w14:textId="77777777" w:rsidR="00FD35F2" w:rsidRDefault="00FD35F2" w:rsidP="00FD35F2"/>
    <w:p w14:paraId="40F323E3" w14:textId="77777777" w:rsidR="00FD35F2" w:rsidRDefault="00FD35F2" w:rsidP="00FD35F2"/>
    <w:p w14:paraId="4AB49A66" w14:textId="77777777" w:rsidR="00FD35F2" w:rsidRDefault="00FD35F2" w:rsidP="00FD35F2"/>
    <w:p w14:paraId="0D941A38" w14:textId="77777777" w:rsidR="00FD35F2" w:rsidRDefault="00FD35F2" w:rsidP="00FD35F2"/>
    <w:p w14:paraId="05BE7DAF" w14:textId="77777777" w:rsidR="00FD35F2" w:rsidRDefault="00FD35F2" w:rsidP="00FD35F2"/>
    <w:p w14:paraId="77E863E9" w14:textId="77777777" w:rsidR="00FD35F2" w:rsidRDefault="00FD35F2" w:rsidP="00FD35F2"/>
    <w:p w14:paraId="294DCA79" w14:textId="77777777" w:rsidR="00FD35F2" w:rsidRDefault="00FD35F2" w:rsidP="00FD35F2"/>
    <w:p w14:paraId="285D3BEE" w14:textId="3F0033E8" w:rsidR="00FD35F2" w:rsidRDefault="00FD35F2" w:rsidP="00FD35F2">
      <w:pPr>
        <w:pStyle w:val="Cabealho3"/>
        <w:numPr>
          <w:ilvl w:val="2"/>
          <w:numId w:val="69"/>
        </w:numPr>
        <w:tabs>
          <w:tab w:val="left" w:pos="2880"/>
        </w:tabs>
        <w:ind w:hanging="270"/>
      </w:pPr>
      <w:bookmarkStart w:id="207" w:name="_Toc500183088"/>
      <w:r>
        <w:lastRenderedPageBreak/>
        <w:t>Ilustração da funcionalidade</w:t>
      </w:r>
      <w:bookmarkEnd w:id="207"/>
    </w:p>
    <w:p w14:paraId="42057FDB" w14:textId="7FFAFA8F" w:rsidR="00FD35F2" w:rsidRDefault="00FD35F2" w:rsidP="00FD35F2">
      <w:r>
        <w:rPr>
          <w:noProof/>
          <w:lang w:eastAsia="pt-PT"/>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C63C45" w:rsidRPr="006517EF" w:rsidRDefault="00C63C45" w:rsidP="005E6B4D">
                              <w:pPr>
                                <w:pStyle w:val="Legenda"/>
                                <w:jc w:val="center"/>
                                <w:rPr>
                                  <w:noProof/>
                                  <w:color w:val="404040" w:themeColor="text1" w:themeTint="BF"/>
                                </w:rPr>
                              </w:pPr>
                              <w:bookmarkStart w:id="208"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View da lista de alocação das amostras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72,19687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">
                <v:shape id="Imagem 183" o:spid="_x0000_s1124" type="#_x0000_t75" style="position:absolute;left:19050;width:5995670;height:1616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K&#10;RM7CAAAA3AAAAA8AAABkcnMvZG93bnJldi54bWxET91qwjAUvh/4DuEIu5uJc5NajeKEsbEb8ecB&#10;Ds1pG21OShNr9/bLYLC78/H9ntVmcI3oqQvWs4bpRIEgLryxXGk4n96fMhAhIhtsPJOGbwqwWY8e&#10;Vpgbf+cD9cdYiRTCIUcNdYxtLmUoanIYJr4lTlzpO4cxwa6SpsN7CneNfFZqLh1aTg01trSrqbge&#10;b06DvWQfxavq40v4WpTl7E0Ne3vV+nE8bJcgIg3xX/zn/jRpfjaD32fSBXL9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KSkTOwgAAANwAAAAPAAAAAAAAAAAAAAAAAJwCAABk&#10;cnMvZG93bnJldi54bWxQSwUGAAAAAAQABAD3AAAAiwMAAAAA&#10;">
                  <v:imagedata r:id="rId129" o:title=""/>
                  <v:path arrowok="t"/>
                </v:shape>
                <v:shape id="Caixa de texto 184" o:spid="_x0000_s1125" type="#_x0000_t202" style="position:absolute;top:1743075;width:6047772;height:2257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7NSwQAA&#10;ANwAAAAPAAAAZHJzL2Rvd25yZXYueG1sRE9Li8IwEL4L/ocwghfRVBGRahSfsAf34APPQzPblm0m&#10;JYm2/vuNIOxtPr7nLNetqcSTnC8tKxiPEhDEmdUl5wpu1+NwDsIHZI2VZVLwIg/rVbezxFTbhs/0&#10;vIRcxBD2KSooQqhTKX1WkEE/sjVx5H6sMxgidLnUDpsYbio5SZKZNFhybCiwpl1B2e/lYRTM9u7R&#10;nHk32N8OJ/yu88l9+7or1e+1mwWIQG34F3/cXzrOn0/h/Uy8QK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4+zUsEAAADcAAAADwAAAAAAAAAAAAAAAACXAgAAZHJzL2Rvd25y&#10;ZXYueG1sUEsFBgAAAAAEAAQA9QAAAIUDAAAAAA==&#10;" stroked="f">
                  <v:textbox inset="0,0,0,0">
                    <w:txbxContent>
                      <w:p w14:paraId="20EF1416" w14:textId="1BA3C927" w:rsidR="00C63C45" w:rsidRPr="006517EF" w:rsidRDefault="00C63C45" w:rsidP="005E6B4D">
                        <w:pPr>
                          <w:pStyle w:val="Legenda"/>
                          <w:jc w:val="center"/>
                          <w:rPr>
                            <w:noProof/>
                            <w:color w:val="404040" w:themeColor="text1" w:themeTint="BF"/>
                          </w:rPr>
                        </w:pPr>
                        <w:bookmarkStart w:id="209"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View da lista de alocação das amostras</w:t>
                        </w:r>
                        <w:bookmarkEnd w:id="209"/>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7F8E491A" w14:textId="582D1B1D" w:rsidR="00FD35F2" w:rsidRDefault="00FD35F2" w:rsidP="00FD35F2"/>
    <w:p w14:paraId="62454C3A" w14:textId="4FE25049" w:rsidR="00FD35F2" w:rsidRDefault="00FD35F2" w:rsidP="00FD35F2"/>
    <w:p w14:paraId="0F20641D" w14:textId="45EA7A28" w:rsidR="00FD35F2" w:rsidRDefault="00FD35F2" w:rsidP="00FD35F2"/>
    <w:p w14:paraId="568E002E" w14:textId="1DEDAFCD" w:rsidR="00FD35F2" w:rsidRDefault="00FD35F2" w:rsidP="00FD35F2"/>
    <w:p w14:paraId="427E0D8F" w14:textId="7099DEA8" w:rsidR="00FD35F2" w:rsidRDefault="00FD35F2" w:rsidP="00FD35F2"/>
    <w:p w14:paraId="59FFB842" w14:textId="0FA4EDE1" w:rsidR="00FD35F2" w:rsidRDefault="00FD35F2" w:rsidP="00FD35F2"/>
    <w:p w14:paraId="45468E8E" w14:textId="580CB5AF" w:rsidR="00FD35F2" w:rsidRDefault="00FD35F2" w:rsidP="00FD35F2"/>
    <w:p w14:paraId="7AA2D8AE" w14:textId="20BC11B0" w:rsidR="00FD35F2" w:rsidRDefault="00FD35F2" w:rsidP="00FD35F2"/>
    <w:p w14:paraId="69FF45A8" w14:textId="16B7D293" w:rsidR="00FD35F2" w:rsidRDefault="00FD35F2" w:rsidP="00FD35F2"/>
    <w:p w14:paraId="25161849" w14:textId="6F2940BE" w:rsidR="00FD35F2" w:rsidRDefault="00FD35F2" w:rsidP="00FD35F2"/>
    <w:p w14:paraId="1CA5B867" w14:textId="47B2A1AF" w:rsidR="00FD35F2" w:rsidRDefault="00FD35F2" w:rsidP="00FD35F2"/>
    <w:p w14:paraId="2AF18088" w14:textId="2C435133" w:rsidR="00FD35F2" w:rsidRDefault="00FD35F2" w:rsidP="00FD35F2"/>
    <w:p w14:paraId="2D8ED0D8" w14:textId="70A56806" w:rsidR="00FD35F2" w:rsidRDefault="00FD35F2" w:rsidP="00FD35F2"/>
    <w:p w14:paraId="1494A133" w14:textId="6FCAC064" w:rsidR="00FD35F2" w:rsidRDefault="00FD35F2" w:rsidP="00FD35F2"/>
    <w:p w14:paraId="5043A2C1" w14:textId="77777777" w:rsidR="00FD35F2" w:rsidRPr="00FD35F2" w:rsidRDefault="00FD35F2" w:rsidP="00FD35F2"/>
    <w:p w14:paraId="35E978C8" w14:textId="1E2300E0" w:rsidR="00FC6BE2" w:rsidRDefault="00411ABC" w:rsidP="00E6268E">
      <w:pPr>
        <w:pStyle w:val="Cabealho2"/>
        <w:numPr>
          <w:ilvl w:val="1"/>
          <w:numId w:val="66"/>
        </w:numPr>
      </w:pPr>
      <w:bookmarkStart w:id="210" w:name="_Toc500183089"/>
      <w:r>
        <w:lastRenderedPageBreak/>
        <w:t>REQ 17</w:t>
      </w:r>
      <w:r w:rsidR="000A4B61">
        <w:t xml:space="preserve"> – Registo de pedidos de gâmetas</w:t>
      </w:r>
      <w:bookmarkEnd w:id="210"/>
    </w:p>
    <w:p w14:paraId="658266DA" w14:textId="77777777" w:rsidR="00FD35F2" w:rsidRDefault="00FD35F2" w:rsidP="00FD35F2">
      <w:pPr>
        <w:pStyle w:val="Cabealho3"/>
        <w:numPr>
          <w:ilvl w:val="2"/>
          <w:numId w:val="66"/>
        </w:numPr>
        <w:ind w:left="2430" w:hanging="540"/>
      </w:pPr>
      <w:bookmarkStart w:id="211" w:name="_Toc500183090"/>
      <w:r>
        <w:t>Análise de requisitos</w:t>
      </w:r>
      <w:bookmarkEnd w:id="211"/>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14DF0D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61D6708"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431BDD5"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134C8992"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47C375B"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86368EE"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8BD7CD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86BA3EB"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77777777" w:rsidR="00FD35F2" w:rsidRPr="000749A4" w:rsidRDefault="00FD35F2" w:rsidP="009923F4">
            <w:pPr>
              <w:ind w:left="150"/>
              <w:jc w:val="center"/>
              <w:rPr>
                <w:b w:val="0"/>
              </w:rPr>
            </w:pPr>
            <w:r w:rsidRPr="000749A4">
              <w:rPr>
                <w:b w:val="0"/>
              </w:rPr>
              <w:t>Sem nada a registar</w:t>
            </w:r>
          </w:p>
        </w:tc>
        <w:tc>
          <w:tcPr>
            <w:tcW w:w="3248" w:type="dxa"/>
          </w:tcPr>
          <w:p w14:paraId="6EDA6647"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B929ED0"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1F9A553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D2D1F68" w14:textId="77777777" w:rsidR="00FD35F2" w:rsidRPr="000749A4" w:rsidRDefault="00FD35F2" w:rsidP="009923F4">
            <w:pPr>
              <w:ind w:left="0"/>
              <w:jc w:val="center"/>
              <w:rPr>
                <w:b w:val="0"/>
              </w:rPr>
            </w:pPr>
          </w:p>
        </w:tc>
        <w:tc>
          <w:tcPr>
            <w:tcW w:w="3248" w:type="dxa"/>
          </w:tcPr>
          <w:p w14:paraId="171A9C5F"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ED95D7"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41D7BA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EC2E47B" w14:textId="77777777" w:rsidR="00FD35F2" w:rsidRPr="000749A4" w:rsidRDefault="00FD35F2" w:rsidP="009923F4">
            <w:pPr>
              <w:ind w:left="0"/>
              <w:jc w:val="center"/>
            </w:pPr>
          </w:p>
        </w:tc>
        <w:tc>
          <w:tcPr>
            <w:tcW w:w="3248" w:type="dxa"/>
          </w:tcPr>
          <w:p w14:paraId="15C43EEB"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4AE7725"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7BC5BE09" w14:textId="77777777" w:rsidR="00FD35F2" w:rsidRDefault="00FD35F2" w:rsidP="00FD35F2">
      <w:pPr>
        <w:ind w:left="0"/>
      </w:pPr>
    </w:p>
    <w:p w14:paraId="6C186A69" w14:textId="77777777" w:rsidR="00FD35F2" w:rsidRDefault="00FD35F2" w:rsidP="00FD35F2">
      <w:pPr>
        <w:ind w:left="0"/>
      </w:pPr>
    </w:p>
    <w:p w14:paraId="7FB723D2" w14:textId="77777777" w:rsidR="00FD35F2" w:rsidRDefault="00FD35F2" w:rsidP="00FD35F2">
      <w:pPr>
        <w:ind w:left="0"/>
      </w:pPr>
    </w:p>
    <w:p w14:paraId="2FE61BDD"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FD35F2">
      <w:pPr>
        <w:pStyle w:val="Cabealho3"/>
        <w:numPr>
          <w:ilvl w:val="2"/>
          <w:numId w:val="66"/>
        </w:numPr>
        <w:tabs>
          <w:tab w:val="left" w:pos="2880"/>
        </w:tabs>
        <w:ind w:hanging="270"/>
      </w:pPr>
      <w:bookmarkStart w:id="212" w:name="_Toc500183091"/>
      <w:r>
        <w:lastRenderedPageBreak/>
        <w:t>Diagrama de sequência</w:t>
      </w:r>
      <w:bookmarkEnd w:id="212"/>
    </w:p>
    <w:p w14:paraId="35CCEDD4" w14:textId="77777777" w:rsidR="00FD35F2" w:rsidRDefault="00FD35F2" w:rsidP="00FD35F2"/>
    <w:p w14:paraId="11CCAC2B"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FD35F2">
      <w:pPr>
        <w:pStyle w:val="Cabealho3"/>
        <w:numPr>
          <w:ilvl w:val="2"/>
          <w:numId w:val="69"/>
        </w:numPr>
        <w:tabs>
          <w:tab w:val="left" w:pos="2880"/>
        </w:tabs>
        <w:ind w:hanging="270"/>
      </w:pPr>
      <w:bookmarkStart w:id="213" w:name="_Toc500183092"/>
      <w:r>
        <w:lastRenderedPageBreak/>
        <w:t>Ilustração da funcionalidade</w:t>
      </w:r>
      <w:bookmarkEnd w:id="213"/>
    </w:p>
    <w:p w14:paraId="760BD719" w14:textId="629FEA4D" w:rsidR="00FC6BE2" w:rsidRDefault="00FD35F2" w:rsidP="00FC6BE2">
      <w:r>
        <w:rPr>
          <w:noProof/>
          <w:lang w:eastAsia="pt-PT"/>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C63C45" w:rsidRPr="00B31965" w:rsidRDefault="00C63C45" w:rsidP="00E6268E">
                              <w:pPr>
                                <w:pStyle w:val="Legenda"/>
                                <w:jc w:val="center"/>
                                <w:rPr>
                                  <w:b/>
                                  <w:bCs/>
                                  <w:noProof/>
                                  <w:color w:val="D6615C" w:themeColor="accent1"/>
                                  <w:sz w:val="28"/>
                                  <w:szCs w:val="28"/>
                                </w:rPr>
                              </w:pPr>
                              <w:bookmarkStart w:id="214"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View da lista de pedidos de gâmetas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50,16122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">
                <v:shape id="Imagem 185" o:spid="_x0000_s1127" type="#_x0000_t75" style="position:absolute;width:5746750;height:1286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ak&#10;KzzEAAAA3AAAAA8AAABkcnMvZG93bnJldi54bWxET01rwkAQvRf6H5Yp9FY3ChaJ2YhYCgpaTFoQ&#10;b0N2TKLZ2ZDdJum/7wqF3ubxPidZjaYRPXWutqxgOolAEBdW11wq+Pp8f1mAcB5ZY2OZFPyQg1X6&#10;+JBgrO3AGfW5L0UIYRejgsr7NpbSFRUZdBPbEgfuYjuDPsCulLrDIYSbRs6i6FUarDk0VNjSpqLi&#10;ln8bBdf5cN3dslN22b+d++nBlB/b01Gp56dxvQThafT/4j/3Vof5izncnwkXyPQ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akKzzEAAAA3AAAAA8AAAAAAAAAAAAAAAAAnAIA&#10;AGRycy9kb3ducmV2LnhtbFBLBQYAAAAABAAEAPcAAACNAwAAAAA=&#10;">
                  <v:imagedata r:id="rId131" o:title=""/>
                  <v:path arrowok="t"/>
                </v:shape>
                <v:shape id="Caixa de texto 188" o:spid="_x0000_s1128" type="#_x0000_t202" style="position:absolute;top:1352550;width:574675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yYqxwAA&#10;ANwAAAAPAAAAZHJzL2Rvd25yZXYueG1sRI9BSwMxEIXvQv9DGMGLtNlqKWVtWkpRUC/FtZfehs10&#10;s7qZLEm2Xf+9cxC8zfDevPfNejv6Tl0opjawgfmsAEVcB9tyY+D4+TJdgUoZ2WIXmAz8UILtZnKz&#10;xtKGK3/QpcqNkhBOJRpwOfel1ql25DHNQk8s2jlEj1nW2Ggb8SrhvtMPRbHUHluWBoc97R3V39Xg&#10;DRwWp4O7H87P77vFY3w7DvvlV1MZc3c77p5AZRrzv/nv+tUK/kpo5RmZQG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ABMmKscAAADcAAAADwAAAAAAAAAAAAAAAACXAgAAZHJz&#10;L2Rvd25yZXYueG1sUEsFBgAAAAAEAAQA9QAAAIsDAAAAAA==&#10;" stroked="f">
                  <v:textbox style="mso-fit-shape-to-text:t" inset="0,0,0,0">
                    <w:txbxContent>
                      <w:p w14:paraId="1B00587A" w14:textId="648CC04C" w:rsidR="00C63C45" w:rsidRPr="00B31965" w:rsidRDefault="00C63C45" w:rsidP="00E6268E">
                        <w:pPr>
                          <w:pStyle w:val="Legenda"/>
                          <w:jc w:val="center"/>
                          <w:rPr>
                            <w:b/>
                            <w:bCs/>
                            <w:noProof/>
                            <w:color w:val="D6615C" w:themeColor="accent1"/>
                            <w:sz w:val="28"/>
                            <w:szCs w:val="28"/>
                          </w:rPr>
                        </w:pPr>
                        <w:bookmarkStart w:id="215"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View da lista de pedidos de gâmetas</w:t>
                        </w:r>
                        <w:bookmarkEnd w:id="215"/>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lang w:eastAsia="pt-PT"/>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C63C45" w:rsidRPr="001A6090" w:rsidRDefault="00C63C45" w:rsidP="00E6268E">
                              <w:pPr>
                                <w:pStyle w:val="Legenda"/>
                                <w:jc w:val="center"/>
                                <w:rPr>
                                  <w:noProof/>
                                  <w:color w:val="404040" w:themeColor="text1" w:themeTint="BF"/>
                                </w:rPr>
                              </w:pPr>
                              <w:bookmarkStart w:id="216"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View de detalhes de um pedido de gâmetas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6B236" id="Grupo 223" o:spid="_x0000_s1129" style="position:absolute;left:0;text-align:left;margin-left:26.65pt;margin-top:14.25pt;width:393pt;height:271.5pt;z-index:251784192;mso-width-relative:margin;mso-height-relative:margin" coordsize="4697730,30219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&#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">
                <v:shape id="Imagem 186" o:spid="_x0000_s1130" type="#_x0000_t75" style="position:absolute;left:85725;width:4612005;height:275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V&#10;W+XCAAAA3AAAAA8AAABkcnMvZG93bnJldi54bWxET0trwkAQvhf8D8sIvdVNSpEQXUWFQnv0gXoc&#10;smMSzM6G7ETT/vpuQfA2H99z5svBNepGXag9G0gnCSjiwtuaSwOH/edbBioIssXGMxn4oQDLxehl&#10;jrn1d97SbSeliiEccjRQibS51qGoyGGY+JY4chffOZQIu1LbDu8x3DX6PUmm2mHNsaHCljYVFddd&#10;7wycLtvsY73/Tvo6/e1X52N6EEmNeR0PqxkooUGe4of7y8b52RT+n4kX6M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FVvlwgAAANwAAAAPAAAAAAAAAAAAAAAAAJwCAABk&#10;cnMvZG93bnJldi54bWxQSwUGAAAAAAQABAD3AAAAiwMAAAAA&#10;">
                  <v:imagedata r:id="rId133" o:title=""/>
                  <v:path arrowok="t"/>
                </v:shape>
                <v:shape id="Caixa de texto 187" o:spid="_x0000_s1131" type="#_x0000_t202" style="position:absolute;top:2762250;width:461200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XS0lwQAA&#10;ANwAAAAPAAAAZHJzL2Rvd25yZXYueG1sRE9Li8IwEL4v+B/CCF4WTfWgUo3iE/agBx94HprZtmwz&#10;KUm09d9vBMHbfHzPmS9bU4kHOV9aVjAcJCCIM6tLzhVcL/v+FIQPyBory6TgSR6Wi87XHFNtGz7R&#10;4xxyEUPYp6igCKFOpfRZQQb9wNbEkfu1zmCI0OVSO2xiuKnkKEnG0mDJsaHAmjYFZX/nu1Ew3rp7&#10;c+LN9/a6O+Cxzke39fOmVK/brmYgArXhI367f3ScP53A65l4gVz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10tJcEAAADcAAAADwAAAAAAAAAAAAAAAACXAgAAZHJzL2Rvd25y&#10;ZXYueG1sUEsFBgAAAAAEAAQA9QAAAIUDAAAAAA==&#10;" stroked="f">
                  <v:textbox inset="0,0,0,0">
                    <w:txbxContent>
                      <w:p w14:paraId="33CF64C3" w14:textId="2363E811" w:rsidR="00C63C45" w:rsidRPr="001A6090" w:rsidRDefault="00C63C45" w:rsidP="00E6268E">
                        <w:pPr>
                          <w:pStyle w:val="Legenda"/>
                          <w:jc w:val="center"/>
                          <w:rPr>
                            <w:noProof/>
                            <w:color w:val="404040" w:themeColor="text1" w:themeTint="BF"/>
                          </w:rPr>
                        </w:pPr>
                        <w:bookmarkStart w:id="217"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View de detalhes de um pedido de gâmetas</w:t>
                        </w:r>
                        <w:bookmarkEnd w:id="217"/>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lang w:eastAsia="pt-PT"/>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C63C45" w:rsidRPr="00C2249E" w:rsidRDefault="00C63C45" w:rsidP="003173C9">
                              <w:pPr>
                                <w:pStyle w:val="Legenda"/>
                                <w:jc w:val="center"/>
                                <w:rPr>
                                  <w:noProof/>
                                  <w:color w:val="404040" w:themeColor="text1" w:themeTint="BF"/>
                                </w:rPr>
                              </w:pPr>
                              <w:bookmarkStart w:id="218"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View de edição de um pedido de gâmetas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60,34029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">
                <v:shape id="Imagem 189" o:spid="_x0000_s1133" type="#_x0000_t75" style="position:absolute;width:5052060;height:3082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L&#10;qTzEAAAA3AAAAA8AAABkcnMvZG93bnJldi54bWxET0trwkAQvgv+h2WE3nRjSoONrlJaSmtvPlo9&#10;Dtkxic3Ohuwmxn/fFYTe5uN7zmLVm0p01LjSsoLpJAJBnFldcq5gv3sfz0A4j6yxskwKruRgtRwO&#10;Fphqe+ENdVufixDCLkUFhfd1KqXLCjLoJrYmDtzJNgZ9gE0udYOXEG4qGUdRIg2WHBoKrOm1oOx3&#10;2xoF7SF+So5JV+6+UP48Xr/f9h/rs1IPo/5lDsJT7//Fd/enDvNnz3B7Jlwgl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LqTzEAAAA3AAAAA8AAAAAAAAAAAAAAAAAnAIA&#10;AGRycy9kb3ducmV2LnhtbFBLBQYAAAAABAAEAPcAAACNAwAAAAA=&#10;">
                  <v:imagedata r:id="rId135" o:title=""/>
                  <v:path arrowok="t"/>
                </v:shape>
                <v:shape id="Caixa de texto 193" o:spid="_x0000_s1134" type="#_x0000_t202" style="position:absolute;top:3143250;width:5052060;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iKGxAAA&#10;ANwAAAAPAAAAZHJzL2Rvd25yZXYueG1sRE9NawIxEL0L/Q9hCr2IZltF6moUkQq2F+nWi7dhM25W&#10;N5Mlyer23zeFQm/zeJ+zXPe2ETfyoXas4HmcgSAuna65UnD82o1eQYSIrLFxTAq+KcB69TBYYq7d&#10;nT/pVsRKpBAOOSowMba5lKE0ZDGMXUucuLPzFmOCvpLa4z2F20a+ZNlMWqw5NRhsaWuovBadVXCY&#10;ng5m2J3fPjbTiX8/dtvZpSqUenrsNwsQkfr4L/5z73WaP5/A7zPp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24ihsQAAADcAAAADwAAAAAAAAAAAAAAAACXAgAAZHJzL2Rv&#10;d25yZXYueG1sUEsFBgAAAAAEAAQA9QAAAIgDAAAAAA==&#10;" stroked="f">
                  <v:textbox style="mso-fit-shape-to-text:t" inset="0,0,0,0">
                    <w:txbxContent>
                      <w:p w14:paraId="74A07B29" w14:textId="33468261" w:rsidR="00C63C45" w:rsidRPr="00C2249E" w:rsidRDefault="00C63C45" w:rsidP="003173C9">
                        <w:pPr>
                          <w:pStyle w:val="Legenda"/>
                          <w:jc w:val="center"/>
                          <w:rPr>
                            <w:noProof/>
                            <w:color w:val="404040" w:themeColor="text1" w:themeTint="BF"/>
                          </w:rPr>
                        </w:pPr>
                        <w:bookmarkStart w:id="219"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View de edição de um pedido de gâmetas</w:t>
                        </w:r>
                        <w:bookmarkEnd w:id="219"/>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lang w:eastAsia="pt-PT"/>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C63C45" w:rsidRPr="00545BCB" w:rsidRDefault="00C63C45" w:rsidP="003173C9">
                              <w:pPr>
                                <w:pStyle w:val="Legenda"/>
                                <w:jc w:val="center"/>
                                <w:rPr>
                                  <w:noProof/>
                                  <w:color w:val="404040" w:themeColor="text1" w:themeTint="BF"/>
                                </w:rPr>
                              </w:pPr>
                              <w:bookmarkStart w:id="220"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View da criação de um pedido de gâmetas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50" coordsize="4206875,45554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">
                <v:shape id="Imagem 190" o:spid="_x0000_s1136" type="#_x0000_t75" style="position:absolute;left:352425;width:3246120;height:4418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10;o/fEAAAA3AAAAA8AAABkcnMvZG93bnJldi54bWxEj0+LwkAMxe/CfochC950uh5Eq6PsigviQfAP&#10;nmMntsVOptuZ1eqnNwfBW8J7ee+X6bx1lbpSE0rPBr76CSjizNuScwOH/W9vBCpEZIuVZzJwpwDz&#10;2Udniqn1N97SdRdzJSEcUjRQxFinWoesIIeh72ti0c6+cRhlbXJtG7xJuKv0IEmG2mHJ0lBgTYuC&#10;ssvu3xnwer3OR8ufwNXjsVoc/4btaYPGdD/b7wmoSG18m1/XKyv4Y8GXZ2QCPXs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7o/fEAAAA3AAAAA8AAAAAAAAAAAAAAAAAnAIA&#10;AGRycy9kb3ducmV2LnhtbFBLBQYAAAAABAAEAPcAAACNAwAAAAA=&#10;">
                  <v:imagedata r:id="rId137" o:title=""/>
                  <v:path arrowok="t"/>
                </v:shape>
                <v:shape id="Caixa de texto 194" o:spid="_x0000_s1137" type="#_x0000_t202" style="position:absolute;left:247650;top:4295775;width:420687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7ryxQAA&#10;ANwAAAAPAAAAZHJzL2Rvd25yZXYueG1sRE9NS8NAEL0L/odlBC/SbtQQ2thtKUVBeynGXnobstNs&#10;NDsbdjdt/PeuUOhtHu9zFqvRduJEPrSOFTxOMxDEtdMtNwr2X2+TGYgQkTV2jknBLwVYLW9vFlhq&#10;d+ZPOlWxESmEQ4kKTIx9KWWoDVkMU9cTJ+7ovMWYoG+k9nhO4baTT1lWSIstpwaDPW0M1T/VYBXs&#10;8sPOPAzH1+06f/Yf+2FTfDeVUvd34/oFRKQxXsUX97tO8+c5/D+TLp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SHuvLFAAAA3AAAAA8AAAAAAAAAAAAAAAAAlwIAAGRycy9k&#10;b3ducmV2LnhtbFBLBQYAAAAABAAEAPUAAACJAwAAAAA=&#10;" stroked="f">
                  <v:textbox style="mso-fit-shape-to-text:t" inset="0,0,0,0">
                    <w:txbxContent>
                      <w:p w14:paraId="59A192BA" w14:textId="5F7C35E0" w:rsidR="00C63C45" w:rsidRPr="00545BCB" w:rsidRDefault="00C63C45" w:rsidP="003173C9">
                        <w:pPr>
                          <w:pStyle w:val="Legenda"/>
                          <w:jc w:val="center"/>
                          <w:rPr>
                            <w:noProof/>
                            <w:color w:val="404040" w:themeColor="text1" w:themeTint="BF"/>
                          </w:rPr>
                        </w:pPr>
                        <w:bookmarkStart w:id="221"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View da criação de um pedido de gâmetas</w:t>
                        </w:r>
                        <w:bookmarkEnd w:id="221"/>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A11B4A">
      <w:pPr>
        <w:pStyle w:val="Cabealho2"/>
        <w:numPr>
          <w:ilvl w:val="1"/>
          <w:numId w:val="66"/>
        </w:numPr>
      </w:pPr>
      <w:bookmarkStart w:id="222" w:name="_Toc500183093"/>
      <w:r>
        <w:lastRenderedPageBreak/>
        <w:t>REQ 18</w:t>
      </w:r>
      <w:r w:rsidR="000A4B61">
        <w:t xml:space="preserve"> – Registo de materiais usados (sem integração)</w:t>
      </w:r>
      <w:bookmarkEnd w:id="222"/>
    </w:p>
    <w:p w14:paraId="1F4CFF52" w14:textId="77777777" w:rsidR="002E061C" w:rsidRDefault="002E061C" w:rsidP="002E061C">
      <w:pPr>
        <w:pStyle w:val="Cabealho3"/>
        <w:numPr>
          <w:ilvl w:val="2"/>
          <w:numId w:val="66"/>
        </w:numPr>
        <w:ind w:left="2430" w:hanging="540"/>
      </w:pPr>
      <w:bookmarkStart w:id="223" w:name="_Toc500183094"/>
      <w:r>
        <w:t>Análise de requisitos</w:t>
      </w:r>
      <w:bookmarkEnd w:id="223"/>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6F610335" w:rsidR="002E061C" w:rsidRDefault="00724A24" w:rsidP="009923F4">
            <w:pPr>
              <w:ind w:left="0"/>
              <w:cnfStyle w:val="100000000000" w:firstRow="1" w:lastRow="0" w:firstColumn="0" w:lastColumn="0" w:oddVBand="0" w:evenVBand="0" w:oddHBand="0" w:evenHBand="0" w:firstRowFirstColumn="0" w:firstRowLastColumn="0" w:lastRowFirstColumn="0" w:lastRowLastColumn="0"/>
            </w:pPr>
            <w:r>
              <w:t>REQ 18</w:t>
            </w: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21257879" w:rsidR="002E061C" w:rsidRDefault="00A52A1A" w:rsidP="009923F4">
            <w:pPr>
              <w:ind w:left="0"/>
              <w:cnfStyle w:val="000000000000" w:firstRow="0" w:lastRow="0" w:firstColumn="0" w:lastColumn="0" w:oddVBand="0" w:evenVBand="0" w:oddHBand="0" w:evenHBand="0" w:firstRowFirstColumn="0" w:firstRowLastColumn="0" w:lastRowFirstColumn="0" w:lastRowLastColumn="0"/>
            </w:pPr>
            <w:r>
              <w:t>Registo de materiais usados (sem integração)</w:t>
            </w: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4CECD359" w:rsidR="002E061C" w:rsidRDefault="00A52A1A" w:rsidP="003C3951">
            <w:pPr>
              <w:ind w:left="0"/>
              <w:cnfStyle w:val="000000000000" w:firstRow="0" w:lastRow="0" w:firstColumn="0" w:lastColumn="0" w:oddVBand="0" w:evenVBand="0" w:oddHBand="0" w:evenHBand="0" w:firstRowFirstColumn="0" w:firstRowLastColumn="0" w:lastRowFirstColumn="0" w:lastRowLastColumn="0"/>
            </w:pPr>
            <w:r>
              <w:t xml:space="preserve">A </w:t>
            </w:r>
            <w:r>
              <w:t>embriologista</w:t>
            </w:r>
            <w:r w:rsidRPr="00DF1BAE">
              <w:t>, enquanto utilizador registado no sistema, pode aceder à secção “</w:t>
            </w:r>
            <w:r w:rsidR="00ED177B">
              <w:t>Material</w:t>
            </w:r>
            <w:r w:rsidRPr="00DF1BAE">
              <w:t xml:space="preserve">” na sua página da iGAM para criar, editar, ou eliminar </w:t>
            </w:r>
            <w:r w:rsidR="003C3951">
              <w:t>os materiais utilizados</w:t>
            </w:r>
            <w:r>
              <w:t>.</w:t>
            </w: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4675"/>
        <w:gridCol w:w="4675"/>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D177B" w14:paraId="442EE6BA" w14:textId="77777777" w:rsidTr="003C395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239D52EA" w14:textId="3280ADAD" w:rsidR="00ED177B" w:rsidRPr="00873462" w:rsidRDefault="00ED177B" w:rsidP="00ED177B">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“Material”</w:t>
            </w:r>
          </w:p>
        </w:tc>
        <w:tc>
          <w:tcPr>
            <w:tcW w:w="4675" w:type="dxa"/>
          </w:tcPr>
          <w:p w14:paraId="2D23576E" w14:textId="054D8383" w:rsidR="00ED177B" w:rsidRDefault="00ED177B" w:rsidP="003E472F">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Controller “</w:t>
            </w:r>
            <w:proofErr w:type="spellStart"/>
            <w:r w:rsidR="003C3951">
              <w:t>Materiais</w:t>
            </w:r>
            <w:r>
              <w:t>Controller</w:t>
            </w:r>
            <w:proofErr w:type="spellEnd"/>
            <w:r>
              <w:t>”</w:t>
            </w:r>
          </w:p>
          <w:p w14:paraId="5F0B00E9" w14:textId="15E6E3F8"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rsidR="003C3951">
              <w:t>MateriaisController</w:t>
            </w:r>
            <w:proofErr w:type="spellEnd"/>
            <w:r>
              <w:t xml:space="preserve">” carrega a </w:t>
            </w:r>
            <w:proofErr w:type="spellStart"/>
            <w:r>
              <w:t>view</w:t>
            </w:r>
            <w:proofErr w:type="spellEnd"/>
            <w:r>
              <w:t xml:space="preserve"> de “</w:t>
            </w:r>
            <w:r w:rsidR="003C3951">
              <w:t>Material</w:t>
            </w:r>
            <w:r>
              <w:t xml:space="preserve">” associada, </w:t>
            </w:r>
            <w:r w:rsidR="003C3951">
              <w:t xml:space="preserve">com os materiais usados existentes </w:t>
            </w:r>
            <w:r>
              <w:t>no sistema</w:t>
            </w:r>
          </w:p>
        </w:tc>
      </w:tr>
      <w:tr w:rsidR="00ED177B"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72090EF4" w:rsidR="00ED177B" w:rsidRPr="00873462" w:rsidRDefault="00ED177B" w:rsidP="003C3951">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w:t>
            </w:r>
            <w:r w:rsidR="003C3951">
              <w:rPr>
                <w:b w:val="0"/>
              </w:rPr>
              <w:t>E</w:t>
            </w:r>
            <w:r w:rsidR="003C3951" w:rsidRPr="00ED177B">
              <w:rPr>
                <w:b w:val="0"/>
              </w:rPr>
              <w:t>mbriologista</w:t>
            </w:r>
            <w:r w:rsidR="003C3951">
              <w:rPr>
                <w:b w:val="0"/>
              </w:rPr>
              <w:t xml:space="preserve"> </w:t>
            </w:r>
            <w:r>
              <w:rPr>
                <w:b w:val="0"/>
              </w:rPr>
              <w:t xml:space="preserve">escolhe uma das opções: </w:t>
            </w:r>
            <w:r w:rsidR="003C3951">
              <w:rPr>
                <w:b w:val="0"/>
              </w:rPr>
              <w:t xml:space="preserve"> registar material</w:t>
            </w:r>
            <w:r>
              <w:rPr>
                <w:b w:val="0"/>
              </w:rPr>
              <w:t xml:space="preserve">, editar </w:t>
            </w:r>
            <w:r w:rsidR="003C3951">
              <w:rPr>
                <w:b w:val="0"/>
              </w:rPr>
              <w:t>material</w:t>
            </w:r>
            <w:r>
              <w:rPr>
                <w:b w:val="0"/>
              </w:rPr>
              <w:t xml:space="preserve"> ou remover </w:t>
            </w:r>
            <w:r w:rsidR="003C3951">
              <w:rPr>
                <w:b w:val="0"/>
              </w:rPr>
              <w:t>material</w:t>
            </w:r>
            <w:r>
              <w:rPr>
                <w:b w:val="0"/>
              </w:rPr>
              <w:t xml:space="preserve">. Para criação e edição necessita de </w:t>
            </w:r>
            <w:r w:rsidR="003C3951">
              <w:rPr>
                <w:b w:val="0"/>
              </w:rPr>
              <w:t>associar um espermograma, inserir nome, quantidade utilizada, lote e categoria</w:t>
            </w:r>
          </w:p>
        </w:tc>
        <w:tc>
          <w:tcPr>
            <w:tcW w:w="4675" w:type="dxa"/>
          </w:tcPr>
          <w:p w14:paraId="1812797E" w14:textId="5BBB67FC" w:rsidR="00ED177B" w:rsidRDefault="00ED177B" w:rsidP="003E472F">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rsidR="00FA13CD">
              <w:t>Materiais</w:t>
            </w:r>
            <w:r>
              <w:t xml:space="preserve">” executa o método Create, </w:t>
            </w:r>
            <w:proofErr w:type="spellStart"/>
            <w:r>
              <w:t>Edit</w:t>
            </w:r>
            <w:proofErr w:type="spellEnd"/>
            <w:r>
              <w:t>, ou Delete do Controller “</w:t>
            </w:r>
            <w:proofErr w:type="spellStart"/>
            <w:r w:rsidR="003C3951">
              <w:t>MateriaisController</w:t>
            </w:r>
            <w:proofErr w:type="spellEnd"/>
            <w:r>
              <w:t>” consoante a respetiva opção</w:t>
            </w:r>
          </w:p>
          <w:p w14:paraId="45D36644" w14:textId="27DCF417"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rsidR="003C3951">
              <w:t>MateriaisController</w:t>
            </w:r>
            <w:proofErr w:type="spellEnd"/>
            <w:r>
              <w:t xml:space="preserve">” carrega a </w:t>
            </w:r>
            <w:proofErr w:type="spellStart"/>
            <w:r>
              <w:t>view</w:t>
            </w:r>
            <w:proofErr w:type="spellEnd"/>
            <w:r>
              <w:t xml:space="preserve"> de “</w:t>
            </w:r>
            <w:r w:rsidR="00FD26FD">
              <w:t>Materiais</w:t>
            </w:r>
            <w:r>
              <w:t>” associada, com um form</w:t>
            </w:r>
            <w:r w:rsidR="003C3951">
              <w:t>ulário para criação ou edição do material utilizado</w:t>
            </w:r>
            <w:r>
              <w:t>, ou um pedido de confirmação para eliminação da consulta, consoante a respetiva opção</w:t>
            </w:r>
          </w:p>
        </w:tc>
      </w:tr>
      <w:tr w:rsidR="00ED177B"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2D13F775" w:rsidR="00ED177B" w:rsidRPr="00873462" w:rsidRDefault="00ED177B" w:rsidP="003C3951">
            <w:pPr>
              <w:pStyle w:val="PargrafodaLista"/>
              <w:spacing w:after="0"/>
              <w:ind w:left="45"/>
              <w:rPr>
                <w:b w:val="0"/>
              </w:rPr>
            </w:pPr>
            <w:r w:rsidRPr="00873462">
              <w:rPr>
                <w:b w:val="0"/>
              </w:rPr>
              <w:t xml:space="preserve">3 </w:t>
            </w:r>
            <w:r>
              <w:rPr>
                <w:b w:val="0"/>
              </w:rPr>
              <w:t xml:space="preserve">– A </w:t>
            </w:r>
            <w:r w:rsidR="003C3951">
              <w:rPr>
                <w:b w:val="0"/>
              </w:rPr>
              <w:t>E</w:t>
            </w:r>
            <w:r w:rsidR="003C3951" w:rsidRPr="00ED177B">
              <w:rPr>
                <w:b w:val="0"/>
              </w:rPr>
              <w:t>mbriologista</w:t>
            </w:r>
            <w:r w:rsidR="003C3951">
              <w:rPr>
                <w:b w:val="0"/>
              </w:rPr>
              <w:t xml:space="preserve"> </w:t>
            </w:r>
            <w:r>
              <w:rPr>
                <w:b w:val="0"/>
              </w:rPr>
              <w:t xml:space="preserve">visualiza a lista de </w:t>
            </w:r>
            <w:r w:rsidR="003C3951">
              <w:rPr>
                <w:b w:val="0"/>
              </w:rPr>
              <w:t>materiais utilizados atualizada</w:t>
            </w:r>
          </w:p>
        </w:tc>
        <w:tc>
          <w:tcPr>
            <w:tcW w:w="4675" w:type="dxa"/>
          </w:tcPr>
          <w:p w14:paraId="707FFEF0" w14:textId="4ED9FA08"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 xml:space="preserve">3.1 - </w:t>
            </w:r>
            <w:r>
              <w:t>O Controller “</w:t>
            </w:r>
            <w:proofErr w:type="spellStart"/>
            <w:r w:rsidR="003C3951">
              <w:t>MateriaisController</w:t>
            </w:r>
            <w:proofErr w:type="spellEnd"/>
            <w:r>
              <w:t xml:space="preserve">” carrega a </w:t>
            </w:r>
            <w:proofErr w:type="spellStart"/>
            <w:r>
              <w:t>view</w:t>
            </w:r>
            <w:proofErr w:type="spellEnd"/>
            <w:r>
              <w:t xml:space="preserve"> de “</w:t>
            </w:r>
            <w:r w:rsidR="00FD26FD">
              <w:t>Materiais</w:t>
            </w:r>
            <w:r w:rsidR="003C3951">
              <w:t xml:space="preserve">” associada, com os materiais utilizados </w:t>
            </w:r>
            <w:r>
              <w:t>existentes no sistema.</w:t>
            </w:r>
          </w:p>
        </w:tc>
      </w:tr>
    </w:tbl>
    <w:p w14:paraId="162F3018" w14:textId="77777777" w:rsidR="002E061C" w:rsidRDefault="002E061C" w:rsidP="002E061C">
      <w:pPr>
        <w:ind w:left="0"/>
      </w:pPr>
    </w:p>
    <w:p w14:paraId="7A5CF07C" w14:textId="77777777" w:rsidR="00850CDF" w:rsidRDefault="00850CDF" w:rsidP="002E061C">
      <w:pPr>
        <w:ind w:left="0"/>
      </w:pPr>
    </w:p>
    <w:p w14:paraId="5A82ACF9" w14:textId="77777777" w:rsidR="00850CDF" w:rsidRDefault="00850CDF" w:rsidP="002E061C">
      <w:pPr>
        <w:ind w:left="0"/>
      </w:pPr>
    </w:p>
    <w:p w14:paraId="6232A3E6" w14:textId="77777777" w:rsidR="00850CDF" w:rsidRDefault="00850CDF" w:rsidP="002E061C">
      <w:pPr>
        <w:ind w:left="0"/>
      </w:pPr>
    </w:p>
    <w:p w14:paraId="4BC6876B" w14:textId="77777777" w:rsidR="00850CDF" w:rsidRDefault="00850CDF"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3C3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lastRenderedPageBreak/>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5DA205E"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7B2AF968" w14:textId="29F3D490" w:rsidR="003C3951" w:rsidRPr="000749A4" w:rsidRDefault="003C3951" w:rsidP="009923F4">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3AAEF6AE" w14:textId="4A87FDDE" w:rsidR="003C3951" w:rsidRPr="000749A4" w:rsidRDefault="003C3951" w:rsidP="003C3951">
            <w:pPr>
              <w:ind w:left="151"/>
              <w:jc w:val="center"/>
              <w:cnfStyle w:val="000000000000" w:firstRow="0" w:lastRow="0" w:firstColumn="0" w:lastColumn="0" w:oddVBand="0" w:evenVBand="0" w:oddHBand="0" w:evenHBand="0" w:firstRowFirstColumn="0" w:firstRowLastColumn="0" w:lastRowFirstColumn="0" w:lastRowLastColumn="0"/>
            </w:pPr>
            <w:r>
              <w:t>O material é registado/atualizado/removido da base de dados</w:t>
            </w:r>
          </w:p>
        </w:tc>
        <w:tc>
          <w:tcPr>
            <w:tcW w:w="2854" w:type="dxa"/>
          </w:tcPr>
          <w:p w14:paraId="653A3A44" w14:textId="035E7282" w:rsidR="003C3951" w:rsidRPr="000749A4" w:rsidRDefault="003C3951"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59CC7112"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1C186B93" w14:textId="79D7B2BF" w:rsidR="003C3951" w:rsidRPr="000749A4" w:rsidRDefault="003C3951" w:rsidP="003C3951">
            <w:pPr>
              <w:ind w:left="0"/>
              <w:jc w:val="center"/>
              <w:rPr>
                <w:b w:val="0"/>
              </w:rPr>
            </w:pPr>
            <w:r>
              <w:rPr>
                <w:b w:val="0"/>
              </w:rPr>
              <w:t>O espermograma deve estar criado no sistema</w:t>
            </w:r>
          </w:p>
        </w:tc>
        <w:tc>
          <w:tcPr>
            <w:tcW w:w="3248" w:type="dxa"/>
          </w:tcPr>
          <w:p w14:paraId="6FE3AD6F" w14:textId="77777777" w:rsidR="003C3951" w:rsidRPr="000749A4" w:rsidRDefault="003C3951"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3C3951" w:rsidRPr="000749A4" w:rsidRDefault="003C3951"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8C04EA0" w14:textId="77777777" w:rsidR="002E061C" w:rsidRPr="001151C7" w:rsidRDefault="002E061C" w:rsidP="002E061C">
      <w:pPr>
        <w:ind w:left="0"/>
      </w:pPr>
    </w:p>
    <w:p w14:paraId="449530DC" w14:textId="77777777" w:rsidR="002E061C" w:rsidRDefault="002E061C" w:rsidP="002E061C">
      <w:pPr>
        <w:pStyle w:val="Cabealho3"/>
        <w:numPr>
          <w:ilvl w:val="2"/>
          <w:numId w:val="66"/>
        </w:numPr>
        <w:tabs>
          <w:tab w:val="left" w:pos="2880"/>
        </w:tabs>
        <w:ind w:hanging="270"/>
      </w:pPr>
      <w:bookmarkStart w:id="224" w:name="_Toc500183095"/>
      <w:r>
        <w:t>Diagrama de sequência</w:t>
      </w:r>
      <w:bookmarkEnd w:id="224"/>
    </w:p>
    <w:p w14:paraId="2A802E82" w14:textId="77777777" w:rsidR="002E061C" w:rsidRDefault="002E061C" w:rsidP="002E061C"/>
    <w:p w14:paraId="1284E8C0" w14:textId="5E3F1090" w:rsidR="002E061C" w:rsidRDefault="002E061C" w:rsidP="002E061C"/>
    <w:p w14:paraId="0FE1D815" w14:textId="77777777" w:rsidR="002E061C" w:rsidRDefault="002E061C" w:rsidP="002E061C"/>
    <w:p w14:paraId="662B584C" w14:textId="77777777"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2C84262A" w14:textId="77777777" w:rsidR="002E061C" w:rsidRDefault="002E061C" w:rsidP="002E061C"/>
    <w:p w14:paraId="64B8F604" w14:textId="77777777" w:rsidR="002E061C" w:rsidRDefault="002E061C" w:rsidP="002E061C"/>
    <w:p w14:paraId="26C2F2B6" w14:textId="77777777" w:rsidR="002E061C" w:rsidRDefault="002E061C" w:rsidP="002E061C"/>
    <w:p w14:paraId="1FE6023E" w14:textId="77777777" w:rsidR="002E061C" w:rsidRDefault="002E061C" w:rsidP="002E061C"/>
    <w:p w14:paraId="55F0BAFF" w14:textId="77777777" w:rsidR="002E061C" w:rsidRDefault="002E061C" w:rsidP="002E061C"/>
    <w:p w14:paraId="0F42A481" w14:textId="77777777" w:rsidR="002E061C" w:rsidRDefault="002E061C" w:rsidP="002E061C"/>
    <w:p w14:paraId="0AAD9081" w14:textId="77777777" w:rsidR="002E061C" w:rsidRDefault="002E061C" w:rsidP="002E061C"/>
    <w:p w14:paraId="3F8D5BB6" w14:textId="77777777" w:rsidR="002E061C" w:rsidRDefault="002E061C" w:rsidP="002E061C"/>
    <w:p w14:paraId="2D042D76" w14:textId="77777777" w:rsidR="002E061C" w:rsidRDefault="002E061C" w:rsidP="002E061C"/>
    <w:p w14:paraId="1450C144" w14:textId="77777777" w:rsidR="002E061C" w:rsidRDefault="002E061C" w:rsidP="002E061C"/>
    <w:p w14:paraId="7913066C" w14:textId="77777777" w:rsidR="002E061C" w:rsidRDefault="002E061C" w:rsidP="002E061C"/>
    <w:p w14:paraId="69EA4A54" w14:textId="77777777" w:rsidR="002E061C" w:rsidRDefault="002E061C" w:rsidP="002E061C"/>
    <w:p w14:paraId="5C326456" w14:textId="77777777" w:rsidR="002E061C" w:rsidRDefault="002E061C" w:rsidP="002E061C"/>
    <w:p w14:paraId="14401FB2" w14:textId="77777777" w:rsidR="002E061C" w:rsidRDefault="002E061C" w:rsidP="002E061C"/>
    <w:p w14:paraId="7B0CAB14" w14:textId="77777777" w:rsidR="002E061C" w:rsidRDefault="002E061C" w:rsidP="002E061C"/>
    <w:p w14:paraId="300C200B" w14:textId="77777777" w:rsidR="002E061C" w:rsidRDefault="002E061C" w:rsidP="002E061C"/>
    <w:p w14:paraId="5C36108C" w14:textId="77777777" w:rsidR="002E061C" w:rsidRDefault="002E061C" w:rsidP="002E061C"/>
    <w:p w14:paraId="42CF4535" w14:textId="77777777" w:rsidR="002E061C" w:rsidRDefault="002E061C" w:rsidP="0024472E">
      <w:pPr>
        <w:ind w:left="0"/>
      </w:pPr>
    </w:p>
    <w:p w14:paraId="2BB4CF67" w14:textId="3CF8A51D" w:rsidR="00BF7D74" w:rsidRDefault="00BF7D74" w:rsidP="00BF7D74">
      <w:pPr>
        <w:pStyle w:val="Cabealho3"/>
        <w:numPr>
          <w:ilvl w:val="2"/>
          <w:numId w:val="69"/>
        </w:numPr>
        <w:tabs>
          <w:tab w:val="left" w:pos="2880"/>
        </w:tabs>
        <w:ind w:hanging="270"/>
      </w:pPr>
      <w:bookmarkStart w:id="225" w:name="_Toc500183096"/>
      <w:r>
        <w:rPr>
          <w:noProof/>
          <w:lang w:eastAsia="pt-PT"/>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C63C45" w:rsidRPr="00AF219A" w:rsidRDefault="00C63C45" w:rsidP="00511AF1">
                              <w:pPr>
                                <w:pStyle w:val="Legenda"/>
                                <w:jc w:val="center"/>
                                <w:rPr>
                                  <w:noProof/>
                                  <w:color w:val="404040" w:themeColor="text1" w:themeTint="BF"/>
                                </w:rPr>
                              </w:pPr>
                              <w:bookmarkStart w:id="226"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View do registo de material utilizado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45,34410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">
                <v:shape id="Imagem 191" o:spid="_x0000_s1139" type="#_x0000_t75" style="position:absolute;width:5897245;height:31026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L&#10;GTzEAAAA3AAAAA8AAABkcnMvZG93bnJldi54bWxET01rAjEQvRf8D2GEXopm9SB1NYoKBQ89VLei&#10;x2Ez7q5uJtsk1dVfb4RCb/N4nzOdt6YWF3K+sqxg0E9AEOdWV1wo+M4+eu8gfEDWWFsmBTfyMJ91&#10;XqaYanvlDV22oRAxhH2KCsoQmlRKn5dk0PdtQxy5o3UGQ4SukNrhNYabWg6TZCQNVhwbSmxoVVJ+&#10;3v4aBW/23uDSrU4/X7vP/Sg7VofM3pR67baLCYhAbfgX/7nXOs4fD+D5TLxAzh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CLGTzEAAAA3AAAAA8AAAAAAAAAAAAAAAAAnAIA&#10;AGRycy9kb3ducmV2LnhtbFBLBQYAAAAABAAEAPcAAACNAwAAAAA=&#10;">
                  <v:imagedata r:id="rId139" o:title=""/>
                  <v:path arrowok="t"/>
                </v:shape>
                <v:shape id="Caixa de texto 196" o:spid="_x0000_s1140" type="#_x0000_t202" style="position:absolute;top:3181350;width:589724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YEexAAA&#10;ANwAAAAPAAAAZHJzL2Rvd25yZXYueG1sRE9NS8NAEL0L/odlBC9iN9YSNHZbSqmgXoIxF29DdpqN&#10;ZmfD7qaJ/94VhN7m8T5nvZ1tL07kQ+dYwd0iA0HcON1xq6D+eL59ABEissbeMSn4oQDbzeXFGgvt&#10;Jn6nUxVbkUI4FKjAxDgUUobGkMWwcANx4o7OW4wJ+lZqj1MKt71cZlkuLXacGgwOtDfUfFejVVCu&#10;PktzMx4Pb7vVvX+tx33+1VZKXV/NuycQkeZ4Fv+7X3Sa/5jD3zPpArn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xmBHsQAAADcAAAADwAAAAAAAAAAAAAAAACXAgAAZHJzL2Rv&#10;d25yZXYueG1sUEsFBgAAAAAEAAQA9QAAAIgDAAAAAA==&#10;" stroked="f">
                  <v:textbox style="mso-fit-shape-to-text:t" inset="0,0,0,0">
                    <w:txbxContent>
                      <w:p w14:paraId="45C48DBF" w14:textId="423A0D13" w:rsidR="00C63C45" w:rsidRPr="00AF219A" w:rsidRDefault="00C63C45" w:rsidP="00511AF1">
                        <w:pPr>
                          <w:pStyle w:val="Legenda"/>
                          <w:jc w:val="center"/>
                          <w:rPr>
                            <w:noProof/>
                            <w:color w:val="404040" w:themeColor="text1" w:themeTint="BF"/>
                          </w:rPr>
                        </w:pPr>
                        <w:bookmarkStart w:id="227"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View do registo de material utilizado</w:t>
                        </w:r>
                        <w:bookmarkEnd w:id="227"/>
                      </w:p>
                    </w:txbxContent>
                  </v:textbox>
                </v:shape>
                <w10:wrap type="tight"/>
              </v:group>
            </w:pict>
          </mc:Fallback>
        </mc:AlternateContent>
      </w:r>
      <w:r>
        <w:rPr>
          <w:noProof/>
          <w:lang w:eastAsia="pt-PT"/>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C63C45" w:rsidRPr="000B7ADF" w:rsidRDefault="00C63C45" w:rsidP="00511AF1">
                              <w:pPr>
                                <w:pStyle w:val="Legenda"/>
                                <w:jc w:val="center"/>
                                <w:rPr>
                                  <w:noProof/>
                                  <w:color w:val="404040" w:themeColor="text1" w:themeTint="BF"/>
                                </w:rPr>
                              </w:pPr>
                              <w:bookmarkStart w:id="228"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View da lista de materiais usados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45,1745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">
                <v:shape id="Imagem 192" o:spid="_x0000_s1142" type="#_x0000_t75" style="position:absolute;width:5960745;height:14312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a&#10;TjjBAAAA3AAAAA8AAABkcnMvZG93bnJldi54bWxET01rAjEQvQv+hzAFb5qtiOjWKEVRBPVQ29Lr&#10;dDPdLN1MliTq+u+NIHibx/uc2aK1tTiTD5VjBa+DDARx4XTFpYKvz3V/AiJEZI21Y1JwpQCLebcz&#10;w1y7C3/Q+RhLkUI45KjAxNjkUobCkMUwcA1x4v6ctxgT9KXUHi8p3NZymGVjabHi1GCwoaWh4v94&#10;sgpK43l/mo62a94Uq0P9/ftD151SvZf2/Q1EpDY+xQ/3Vqf50yHcn0kXyPk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XaTjjBAAAA3AAAAA8AAAAAAAAAAAAAAAAAnAIAAGRy&#10;cy9kb3ducmV2LnhtbFBLBQYAAAAABAAEAPcAAACKAwAAAAA=&#10;">
                  <v:imagedata r:id="rId141" o:title=""/>
                  <v:path arrowok="t"/>
                </v:shape>
                <v:shape id="Caixa de texto 195" o:spid="_x0000_s1143" type="#_x0000_t202" style="position:absolute;top:1485900;width:5960745;height:259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x9pxQAA&#10;ANwAAAAPAAAAZHJzL2Rvd25yZXYueG1sRE9NawIxEL0X+h/CCF6KZttasVujiFiwvUhXL96GzbhZ&#10;u5ksSVbXf98UCr3N433OfNnbRlzIh9qxgsdxBoK4dLrmSsFh/z6agQgRWWPjmBTcKMBycX83x1y7&#10;K3/RpYiVSCEcclRgYmxzKUNpyGIYu5Y4cSfnLcYEfSW1x2sKt418yrKptFhzajDY0tpQ+V10VsFu&#10;ctyZh+60+VxNnv3HoVtPz1Wh1HDQr95AROrjv/jPvdVp/usL/D6TLp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vLH2nFAAAA3AAAAA8AAAAAAAAAAAAAAAAAlwIAAGRycy9k&#10;b3ducmV2LnhtbFBLBQYAAAAABAAEAPUAAACJAwAAAAA=&#10;" stroked="f">
                  <v:textbox style="mso-fit-shape-to-text:t" inset="0,0,0,0">
                    <w:txbxContent>
                      <w:p w14:paraId="02D17CB1" w14:textId="46CF3AD0" w:rsidR="00C63C45" w:rsidRPr="000B7ADF" w:rsidRDefault="00C63C45" w:rsidP="00511AF1">
                        <w:pPr>
                          <w:pStyle w:val="Legenda"/>
                          <w:jc w:val="center"/>
                          <w:rPr>
                            <w:noProof/>
                            <w:color w:val="404040" w:themeColor="text1" w:themeTint="BF"/>
                          </w:rPr>
                        </w:pPr>
                        <w:bookmarkStart w:id="229"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View da lista de materiais usados</w:t>
                        </w:r>
                        <w:bookmarkEnd w:id="229"/>
                      </w:p>
                    </w:txbxContent>
                  </v:textbox>
                </v:shape>
                <w10:wrap type="tight"/>
              </v:group>
            </w:pict>
          </mc:Fallback>
        </mc:AlternateContent>
      </w:r>
      <w:r w:rsidR="002E061C">
        <w:t>Ilustração da funcionalidade</w:t>
      </w:r>
      <w:bookmarkEnd w:id="225"/>
    </w:p>
    <w:p w14:paraId="44E5DE36" w14:textId="1FCEC59A" w:rsidR="00A25EC7" w:rsidRDefault="00BF7D74" w:rsidP="00BF7D74">
      <w:pPr>
        <w:pStyle w:val="Cabealho1"/>
      </w:pPr>
      <w:bookmarkStart w:id="230" w:name="_Toc500183097"/>
      <w:r>
        <w:t>Funcionalidades não implementadas</w:t>
      </w:r>
      <w:bookmarkEnd w:id="230"/>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r w:rsidRPr="00CF6722">
        <w:rPr>
          <w:i/>
        </w:rPr>
        <w:t>sprint</w:t>
      </w:r>
      <w:r>
        <w:t xml:space="preserve"> foram implementadas com sucesso. Contudo, a aprovação das mesmas ainda se encontra pendente da avaliação do público alvo.</w:t>
      </w:r>
    </w:p>
    <w:p w14:paraId="63D9D286" w14:textId="57954EED" w:rsidR="00A25EC7" w:rsidRPr="00A25EC7" w:rsidRDefault="00A25EC7" w:rsidP="00A25EC7">
      <w:pPr>
        <w:ind w:left="0"/>
      </w:pPr>
    </w:p>
    <w:p w14:paraId="366E53CB" w14:textId="77777777" w:rsidR="00A25EC7" w:rsidRDefault="00A25EC7" w:rsidP="00A25EC7">
      <w:pPr>
        <w:pStyle w:val="Cabealho1"/>
      </w:pPr>
      <w:bookmarkStart w:id="231" w:name="_Toc500183098"/>
      <w:r>
        <w:lastRenderedPageBreak/>
        <w:t>Pipeline</w:t>
      </w:r>
      <w:bookmarkEnd w:id="231"/>
    </w:p>
    <w:p w14:paraId="419168EA" w14:textId="77777777" w:rsidR="00A25EC7" w:rsidRDefault="00A25EC7" w:rsidP="00A25EC7">
      <w:pPr>
        <w:jc w:val="both"/>
      </w:pPr>
      <w:r>
        <w:t xml:space="preserve">Para esta primeira iteração criamos um pipeline para o processo de desenvolvimento do </w:t>
      </w:r>
      <w:r w:rsidRPr="00105A33">
        <w:rPr>
          <w:i/>
        </w:rPr>
        <w:t>software</w:t>
      </w:r>
      <w:r>
        <w:t xml:space="preserve">. Para a definição e implementação do pipeline, utilizamos o Jenkins, ferramenta de integração contínua e automatizada. O Jenkins auxilia na automatização do processo de desenvolvimento de </w:t>
      </w:r>
      <w:r w:rsidRPr="00411ABC">
        <w:rPr>
          <w:i/>
        </w:rPr>
        <w:t>software</w:t>
      </w:r>
      <w:r>
        <w:t xml:space="preserve"> combinando os conceitos de </w:t>
      </w:r>
      <w:r w:rsidRPr="001B17D4">
        <w:rPr>
          <w:i/>
        </w:rPr>
        <w:t>continuous integration</w:t>
      </w:r>
      <w:r>
        <w:t xml:space="preserve"> e </w:t>
      </w:r>
      <w:r w:rsidRPr="001B17D4">
        <w:rPr>
          <w:i/>
        </w:rPr>
        <w:t>continuous delivery</w:t>
      </w:r>
      <w:r>
        <w:t>.</w:t>
      </w:r>
    </w:p>
    <w:p w14:paraId="0272AE81" w14:textId="77777777" w:rsidR="00A25EC7" w:rsidRDefault="00A25EC7" w:rsidP="00A25EC7">
      <w:pPr>
        <w:jc w:val="both"/>
      </w:pPr>
      <w:r>
        <w:t xml:space="preserve">A definição do script encontra-se no ficheiro </w:t>
      </w:r>
      <w:r w:rsidRPr="00003D7B">
        <w:rPr>
          <w:i/>
        </w:rPr>
        <w:t>Jenkinsfile</w:t>
      </w:r>
      <w:r>
        <w:t xml:space="preserve"> na raiz do projeto. O script contém cinco </w:t>
      </w:r>
      <w:proofErr w:type="spellStart"/>
      <w:r w:rsidRPr="00105A33">
        <w:rPr>
          <w:i/>
        </w:rPr>
        <w:t>stages</w:t>
      </w:r>
      <w:proofErr w:type="spellEnd"/>
      <w:r>
        <w:t>:</w:t>
      </w:r>
    </w:p>
    <w:p w14:paraId="049D4802" w14:textId="77777777" w:rsidR="00A25EC7" w:rsidRDefault="00A25EC7" w:rsidP="00A25EC7">
      <w:pPr>
        <w:jc w:val="both"/>
      </w:pPr>
    </w:p>
    <w:p w14:paraId="20E03099" w14:textId="77777777" w:rsidR="00A25EC7" w:rsidRPr="000329B0" w:rsidRDefault="00A25EC7" w:rsidP="00A25EC7">
      <w:pPr>
        <w:pStyle w:val="PargrafodaLista"/>
        <w:numPr>
          <w:ilvl w:val="0"/>
          <w:numId w:val="64"/>
        </w:numPr>
        <w:jc w:val="both"/>
        <w:rPr>
          <w:b/>
        </w:rPr>
      </w:pPr>
      <w:r w:rsidRPr="000329B0">
        <w:rPr>
          <w:b/>
        </w:rPr>
        <w:t>Checkout</w:t>
      </w:r>
    </w:p>
    <w:p w14:paraId="53B52D12" w14:textId="77777777" w:rsidR="00A25EC7" w:rsidRDefault="00A25EC7" w:rsidP="00A25EC7">
      <w:pPr>
        <w:pStyle w:val="PargrafodaLista"/>
        <w:numPr>
          <w:ilvl w:val="1"/>
          <w:numId w:val="64"/>
        </w:numPr>
        <w:jc w:val="both"/>
      </w:pPr>
      <w:r>
        <w:t xml:space="preserve">Responsável por verificar a conexão ao repositório no Bitbucket, através de uma chave </w:t>
      </w:r>
      <w:proofErr w:type="spellStart"/>
      <w:r>
        <w:t>ssh</w:t>
      </w:r>
      <w:proofErr w:type="spellEnd"/>
      <w:r>
        <w:t xml:space="preserve"> </w:t>
      </w:r>
    </w:p>
    <w:p w14:paraId="688EF1C7" w14:textId="77777777" w:rsidR="00A25EC7" w:rsidRDefault="00A25EC7" w:rsidP="00A25EC7">
      <w:pPr>
        <w:pStyle w:val="PargrafodaLista"/>
        <w:ind w:left="1440"/>
        <w:jc w:val="both"/>
      </w:pPr>
      <w:r>
        <w:tab/>
      </w:r>
    </w:p>
    <w:p w14:paraId="4EDE468B" w14:textId="77777777" w:rsidR="00A25EC7" w:rsidRDefault="00A25EC7" w:rsidP="00A25EC7">
      <w:pPr>
        <w:pStyle w:val="PargrafodaLista"/>
        <w:numPr>
          <w:ilvl w:val="0"/>
          <w:numId w:val="64"/>
        </w:numPr>
        <w:jc w:val="both"/>
        <w:rPr>
          <w:b/>
        </w:rPr>
      </w:pPr>
      <w:r w:rsidRPr="000329B0">
        <w:rPr>
          <w:b/>
        </w:rPr>
        <w:t>Build</w:t>
      </w:r>
    </w:p>
    <w:p w14:paraId="404527E0" w14:textId="77777777" w:rsidR="00A25EC7" w:rsidRPr="002F2EBF" w:rsidRDefault="00A25EC7" w:rsidP="00A25EC7">
      <w:pPr>
        <w:pStyle w:val="PargrafodaLista"/>
        <w:numPr>
          <w:ilvl w:val="1"/>
          <w:numId w:val="64"/>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A25EC7">
      <w:pPr>
        <w:pStyle w:val="PargrafodaLista"/>
        <w:numPr>
          <w:ilvl w:val="0"/>
          <w:numId w:val="64"/>
        </w:numPr>
        <w:jc w:val="both"/>
        <w:rPr>
          <w:b/>
        </w:rPr>
      </w:pPr>
      <w:r w:rsidRPr="000329B0">
        <w:rPr>
          <w:b/>
        </w:rPr>
        <w:t>Unit Tests</w:t>
      </w:r>
    </w:p>
    <w:p w14:paraId="74743881" w14:textId="77777777" w:rsidR="00A25EC7" w:rsidRDefault="00A25EC7" w:rsidP="00A25EC7">
      <w:pPr>
        <w:pStyle w:val="PargrafodaLista"/>
        <w:numPr>
          <w:ilvl w:val="1"/>
          <w:numId w:val="64"/>
        </w:numPr>
        <w:jc w:val="both"/>
      </w:pPr>
      <w:r>
        <w:t>Responsável por compilar a solução GamTest.sln (testes unitários)</w:t>
      </w:r>
    </w:p>
    <w:p w14:paraId="29A899E3" w14:textId="77777777" w:rsidR="00A25EC7" w:rsidRDefault="00A25EC7" w:rsidP="00A25EC7">
      <w:pPr>
        <w:pStyle w:val="PargrafodaLista"/>
        <w:ind w:left="1008" w:firstLine="432"/>
        <w:jc w:val="both"/>
      </w:pPr>
    </w:p>
    <w:p w14:paraId="44245808" w14:textId="77777777" w:rsidR="00A25EC7" w:rsidRPr="002B4902" w:rsidRDefault="00A25EC7" w:rsidP="00A25EC7">
      <w:pPr>
        <w:pStyle w:val="PargrafodaLista"/>
        <w:ind w:left="1008" w:firstLine="432"/>
        <w:jc w:val="both"/>
      </w:pPr>
    </w:p>
    <w:p w14:paraId="4151F815" w14:textId="77777777" w:rsidR="00A25EC7" w:rsidRDefault="00A25EC7" w:rsidP="00A25EC7">
      <w:pPr>
        <w:pStyle w:val="PargrafodaLista"/>
        <w:numPr>
          <w:ilvl w:val="0"/>
          <w:numId w:val="64"/>
        </w:numPr>
        <w:jc w:val="both"/>
        <w:rPr>
          <w:b/>
        </w:rPr>
      </w:pPr>
      <w:proofErr w:type="spellStart"/>
      <w:r w:rsidRPr="000329B0">
        <w:rPr>
          <w:b/>
        </w:rPr>
        <w:t>Publish</w:t>
      </w:r>
      <w:proofErr w:type="spellEnd"/>
      <w:r w:rsidRPr="000329B0">
        <w:rPr>
          <w:b/>
        </w:rPr>
        <w:t xml:space="preserve"> Unit Test </w:t>
      </w:r>
      <w:proofErr w:type="spellStart"/>
      <w:r w:rsidRPr="000329B0">
        <w:rPr>
          <w:b/>
        </w:rPr>
        <w:t>Results</w:t>
      </w:r>
      <w:proofErr w:type="spellEnd"/>
    </w:p>
    <w:p w14:paraId="00A71AEB" w14:textId="77777777" w:rsidR="00A25EC7" w:rsidRDefault="00A25EC7" w:rsidP="00A25EC7">
      <w:pPr>
        <w:pStyle w:val="PargrafodaLista"/>
        <w:numPr>
          <w:ilvl w:val="1"/>
          <w:numId w:val="64"/>
        </w:numPr>
        <w:jc w:val="both"/>
      </w:pPr>
      <w:r>
        <w:t>Responsável por criar um ficheiro de resultados (falhas) referente aos testes unitários (os ficheiros ficam guardados na pasta “</w:t>
      </w:r>
      <w:proofErr w:type="spellStart"/>
      <w:r>
        <w:t>TestResults</w:t>
      </w:r>
      <w:proofErr w:type="spellEnd"/>
      <w:r>
        <w:t>”)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lang w:eastAsia="pt-PT"/>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C63C45" w:rsidRPr="003C063E" w:rsidRDefault="00C63C45" w:rsidP="00A25EC7">
                            <w:pPr>
                              <w:pStyle w:val="Legenda"/>
                              <w:jc w:val="center"/>
                              <w:rPr>
                                <w:noProof/>
                                <w:color w:val="404040" w:themeColor="text1" w:themeTint="BF"/>
                              </w:rPr>
                            </w:pPr>
                            <w:bookmarkStart w:id="232"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" stroked="f">
                <v:textbox inset="0,0,0,0">
                  <w:txbxContent>
                    <w:p w14:paraId="035D7E44" w14:textId="77777777" w:rsidR="00C63C45" w:rsidRPr="003C063E" w:rsidRDefault="00C63C45" w:rsidP="00A25EC7">
                      <w:pPr>
                        <w:pStyle w:val="Legenda"/>
                        <w:jc w:val="center"/>
                        <w:rPr>
                          <w:noProof/>
                          <w:color w:val="404040" w:themeColor="text1" w:themeTint="BF"/>
                        </w:rPr>
                      </w:pPr>
                      <w:bookmarkStart w:id="233"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33"/>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A25EC7">
      <w:pPr>
        <w:pStyle w:val="PargrafodaLista"/>
        <w:numPr>
          <w:ilvl w:val="0"/>
          <w:numId w:val="64"/>
        </w:numPr>
        <w:jc w:val="both"/>
        <w:rPr>
          <w:b/>
        </w:rPr>
      </w:pPr>
      <w:proofErr w:type="spellStart"/>
      <w:r w:rsidRPr="000329B0">
        <w:rPr>
          <w:b/>
        </w:rPr>
        <w:lastRenderedPageBreak/>
        <w:t>Archive</w:t>
      </w:r>
      <w:proofErr w:type="spellEnd"/>
    </w:p>
    <w:p w14:paraId="110D07A9" w14:textId="77777777" w:rsidR="00A25EC7" w:rsidRDefault="00A25EC7" w:rsidP="00A25EC7">
      <w:pPr>
        <w:pStyle w:val="PargrafodaLista"/>
        <w:numPr>
          <w:ilvl w:val="1"/>
          <w:numId w:val="64"/>
        </w:numPr>
        <w:jc w:val="both"/>
      </w:pPr>
      <w:r>
        <w:t>Responsável por arquivar todos os artefactos</w:t>
      </w:r>
    </w:p>
    <w:p w14:paraId="3BEB8D60" w14:textId="77777777" w:rsidR="00A25EC7" w:rsidRDefault="00A25EC7" w:rsidP="00A25EC7">
      <w:pPr>
        <w:jc w:val="both"/>
      </w:pPr>
      <w:r>
        <w:rPr>
          <w:noProof/>
          <w:lang w:eastAsia="pt-PT"/>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C63C45" w:rsidRPr="00732C43" w:rsidRDefault="00C63C45" w:rsidP="00A25EC7">
                              <w:pPr>
                                <w:pStyle w:val="Legenda"/>
                                <w:jc w:val="center"/>
                                <w:rPr>
                                  <w:noProof/>
                                  <w:color w:val="404040" w:themeColor="text1" w:themeTint="BF"/>
                                </w:rPr>
                              </w:pPr>
                              <w:bookmarkStart w:id="234"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stage </w:t>
                              </w:r>
                              <w:proofErr w:type="spellStart"/>
                              <w:r>
                                <w:t>Archive</w:t>
                              </w:r>
                              <w:bookmarkEnd w:id="2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3A971F" id="Grupo 15" o:spid="_x0000_s1145" style="position:absolute;left:0;text-align:left;margin-left:59pt;margin-top:2.7pt;width:313.8pt;height:131.2pt;z-index:251807744" coordsize="3985260,1666240"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">
                <v:shape id="Picture 2" o:spid="_x0000_s1146" type="#_x0000_t75" style="position:absolute;left:584200;width:3030220;height:1480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g&#10;lcLCAAAA2gAAAA8AAABkcnMvZG93bnJldi54bWxEj0FrwkAUhO8F/8PyCr0U3ejBSHQVEdL2JBjF&#10;8yP7TEKzb5PsmqT/visIHoeZ+YbZ7EZTi546V1lWMJ9FIIhzqysuFFzO6XQFwnlkjbVlUvBHDnbb&#10;ydsGE20HPlGf+UIECLsEFZTeN4mULi/JoJvZhjh4N9sZ9EF2hdQdDgFuarmIoqU0WHFYKLGhQ0n5&#10;b3Y3ClK+8Gf+FVsZf8fumO3b83Vslfp4H/drEJ5G/wo/2z9awQIeV8INkN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cIJXCwgAAANoAAAAPAAAAAAAAAAAAAAAAAJwCAABk&#10;cnMvZG93bnJldi54bWxQSwUGAAAAAAQABAD3AAAAiwMAAAAA&#10;">
                  <v:imagedata r:id="rId144" o:title=""/>
                  <v:path arrowok="t"/>
                </v:shape>
                <v:shape id="Text Box 10" o:spid="_x0000_s1147" type="#_x0000_t202" style="position:absolute;top:1498600;width:3985260;height:167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ItRexAAA&#10;ANsAAAAPAAAAZHJzL2Rvd25yZXYueG1sRI9Pb8IwDMXvk/gOkZG4TCOFA5o6Ahr/JA7sAEOcrcZr&#10;qzVOlQRavj0+IHGz9Z7f+3m+7F2jbhRi7dnAZJyBIi68rbk0cP7dfXyCignZYuOZDNwpwnIxeJtj&#10;bn3HR7qdUqkkhGOOBqqU2lzrWFTkMI59Syzanw8Ok6yh1DZgJ+Gu0dMsm2mHNUtDhS2tKyr+T1dn&#10;YLYJ1+7I6/fNeXvAn7acXlb3izGjYf/9BSpRn17m5/XeCr7Qyy8ygF4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SLUXsQAAADbAAAADwAAAAAAAAAAAAAAAACXAgAAZHJzL2Rv&#10;d25yZXYueG1sUEsFBgAAAAAEAAQA9QAAAIgDAAAAAA==&#10;" stroked="f">
                  <v:textbox inset="0,0,0,0">
                    <w:txbxContent>
                      <w:p w14:paraId="34C19D71" w14:textId="77777777" w:rsidR="00C63C45" w:rsidRPr="00732C43" w:rsidRDefault="00C63C45" w:rsidP="00A25EC7">
                        <w:pPr>
                          <w:pStyle w:val="Legenda"/>
                          <w:jc w:val="center"/>
                          <w:rPr>
                            <w:noProof/>
                            <w:color w:val="404040" w:themeColor="text1" w:themeTint="BF"/>
                          </w:rPr>
                        </w:pPr>
                        <w:bookmarkStart w:id="235"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stage </w:t>
                        </w:r>
                        <w:proofErr w:type="spellStart"/>
                        <w:r>
                          <w:t>Archive</w:t>
                        </w:r>
                        <w:bookmarkEnd w:id="235"/>
                        <w:proofErr w:type="spellEnd"/>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pipeline realiza </w:t>
      </w:r>
      <w:r w:rsidRPr="00105A33">
        <w:rPr>
          <w:i/>
        </w:rPr>
        <w:t>builds</w:t>
      </w:r>
      <w:r w:rsidRPr="00946955">
        <w:t xml:space="preserve"> periódicas </w:t>
      </w:r>
      <w:r>
        <w:t xml:space="preserve">de </w:t>
      </w:r>
      <w:r w:rsidRPr="00946955">
        <w:t xml:space="preserve">hora a hora. Para a implementação do pipeline foi necessário a instalação de alguns </w:t>
      </w:r>
      <w:r w:rsidRPr="00411ABC">
        <w:rPr>
          <w:i/>
        </w:rPr>
        <w:t>plugins</w:t>
      </w:r>
      <w:r w:rsidRPr="00946955">
        <w:t xml:space="preserve">, tais como: </w:t>
      </w:r>
      <w:proofErr w:type="spellStart"/>
      <w:r w:rsidRPr="00946955">
        <w:rPr>
          <w:i/>
        </w:rPr>
        <w:t>Credentials</w:t>
      </w:r>
      <w:proofErr w:type="spellEnd"/>
      <w:r w:rsidRPr="00946955">
        <w:rPr>
          <w:i/>
        </w:rPr>
        <w:t xml:space="preserve"> Plugin, </w:t>
      </w:r>
      <w:proofErr w:type="spellStart"/>
      <w:r w:rsidRPr="00946955">
        <w:rPr>
          <w:i/>
        </w:rPr>
        <w:t>Git</w:t>
      </w:r>
      <w:proofErr w:type="spellEnd"/>
      <w:r w:rsidRPr="00946955">
        <w:rPr>
          <w:i/>
        </w:rPr>
        <w:t xml:space="preserve"> Plugin, </w:t>
      </w:r>
      <w:proofErr w:type="spellStart"/>
      <w:r w:rsidRPr="00946955">
        <w:rPr>
          <w:i/>
        </w:rPr>
        <w:t>MSBuild</w:t>
      </w:r>
      <w:proofErr w:type="spellEnd"/>
      <w:r w:rsidRPr="00946955">
        <w:rPr>
          <w:i/>
        </w:rPr>
        <w:t xml:space="preserve"> Plugin, </w:t>
      </w:r>
      <w:proofErr w:type="spellStart"/>
      <w:r w:rsidRPr="00946955">
        <w:rPr>
          <w:i/>
        </w:rPr>
        <w:t>Nuget</w:t>
      </w:r>
      <w:proofErr w:type="spellEnd"/>
      <w:r w:rsidRPr="00946955">
        <w:rPr>
          <w:i/>
        </w:rPr>
        <w:t xml:space="preserve"> Plugin, Pipeline, Pipeline: Stage View Plugin, </w:t>
      </w:r>
      <w:proofErr w:type="spellStart"/>
      <w:r w:rsidRPr="00946955">
        <w:rPr>
          <w:i/>
        </w:rPr>
        <w:t>MSTest</w:t>
      </w:r>
      <w:proofErr w:type="spellEnd"/>
      <w:r w:rsidRPr="00946955">
        <w:rPr>
          <w:i/>
        </w:rPr>
        <w:t xml:space="preserve"> Plugin e </w:t>
      </w:r>
      <w:proofErr w:type="spellStart"/>
      <w:r w:rsidRPr="00946955">
        <w:rPr>
          <w:i/>
        </w:rPr>
        <w:t>XUnit</w:t>
      </w:r>
      <w:proofErr w:type="spellEnd"/>
      <w:r w:rsidRPr="00946955">
        <w:rPr>
          <w:i/>
        </w:rPr>
        <w:t xml:space="preserve"> Plugin.</w:t>
      </w:r>
    </w:p>
    <w:p w14:paraId="2C3AE8AC" w14:textId="3C88F8AF" w:rsidR="00A25EC7" w:rsidRDefault="00A25EC7" w:rsidP="00A25EC7">
      <w:pPr>
        <w:jc w:val="both"/>
      </w:pPr>
      <w:r>
        <w:rPr>
          <w:noProof/>
          <w:lang w:eastAsia="pt-PT"/>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02C1CE5F" w14:textId="77777777" w:rsidR="00C63C45" w:rsidRPr="00947990" w:rsidRDefault="00C63C45" w:rsidP="00A25EC7">
                            <w:pPr>
                              <w:pStyle w:val="Legenda"/>
                              <w:jc w:val="center"/>
                              <w:rPr>
                                <w:noProof/>
                                <w:color w:val="404040" w:themeColor="text1" w:themeTint="BF"/>
                              </w:rPr>
                            </w:pPr>
                            <w:bookmarkStart w:id="236" w:name="_Toc499477204"/>
                            <w:r>
                              <w:t xml:space="preserve">Figura </w:t>
                            </w:r>
                            <w:r>
                              <w:fldChar w:fldCharType="begin"/>
                            </w:r>
                            <w:r>
                              <w:instrText xml:space="preserve"> SEQ Figura \* ARABIC </w:instrText>
                            </w:r>
                            <w:r>
                              <w:fldChar w:fldCharType="separate"/>
                            </w:r>
                            <w:r>
                              <w:rPr>
                                <w:noProof/>
                              </w:rPr>
                              <w:t>6</w:t>
                            </w:r>
                            <w:r>
                              <w:fldChar w:fldCharType="end"/>
                            </w:r>
                            <w:r>
                              <w:t xml:space="preserve"> - Stage View Pipeline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2E09" id="Text Box 13" o:spid="_x0000_s1148" type="#_x0000_t202" style="position:absolute;left:0;text-align:left;margin-left:9.6pt;margin-top:186.15pt;width:468pt;height:20.4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" stroked="f">
                <v:textbox style="mso-fit-shape-to-text:t" inset="0,0,0,0">
                  <w:txbxContent>
                    <w:p w14:paraId="02C1CE5F" w14:textId="77777777" w:rsidR="00C63C45" w:rsidRPr="00947990" w:rsidRDefault="00C63C45" w:rsidP="00A25EC7">
                      <w:pPr>
                        <w:pStyle w:val="Legenda"/>
                        <w:jc w:val="center"/>
                        <w:rPr>
                          <w:noProof/>
                          <w:color w:val="404040" w:themeColor="text1" w:themeTint="BF"/>
                        </w:rPr>
                      </w:pPr>
                      <w:bookmarkStart w:id="237" w:name="_Toc499477204"/>
                      <w:r>
                        <w:t xml:space="preserve">Figura </w:t>
                      </w:r>
                      <w:r>
                        <w:fldChar w:fldCharType="begin"/>
                      </w:r>
                      <w:r>
                        <w:instrText xml:space="preserve"> SEQ Figura \* ARABIC </w:instrText>
                      </w:r>
                      <w:r>
                        <w:fldChar w:fldCharType="separate"/>
                      </w:r>
                      <w:r>
                        <w:rPr>
                          <w:noProof/>
                        </w:rPr>
                        <w:t>6</w:t>
                      </w:r>
                      <w:r>
                        <w:fldChar w:fldCharType="end"/>
                      </w:r>
                      <w:r>
                        <w:t xml:space="preserve"> - Stage View Pipeline</w:t>
                      </w:r>
                      <w:bookmarkEnd w:id="237"/>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Cabealho1"/>
      </w:pPr>
      <w:bookmarkStart w:id="238" w:name="_Toc500183099"/>
      <w:r>
        <w:lastRenderedPageBreak/>
        <w:t>Distribuição de tarefas</w:t>
      </w:r>
      <w:bookmarkEnd w:id="238"/>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r w:rsidR="00875462" w:rsidRPr="00875462">
        <w:rPr>
          <w:i/>
          <w:color w:val="auto"/>
        </w:rPr>
        <w:t>board</w:t>
      </w:r>
      <w:r w:rsidR="00875462" w:rsidRPr="00875462">
        <w:rPr>
          <w:color w:val="auto"/>
        </w:rPr>
        <w:t xml:space="preserve">, usando a ferramenta </w:t>
      </w:r>
      <w:r w:rsidR="00875462" w:rsidRPr="00D06DE7">
        <w:rPr>
          <w:color w:val="auto"/>
        </w:rPr>
        <w:t>Trello</w:t>
      </w:r>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w:t>
      </w:r>
      <w:proofErr w:type="gramStart"/>
      <w:r w:rsidR="00875462">
        <w:rPr>
          <w:color w:val="auto"/>
        </w:rPr>
        <w:t>Do, Doing</w:t>
      </w:r>
      <w:proofErr w:type="gramEnd"/>
      <w:r w:rsidR="00875462">
        <w:rPr>
          <w:color w:val="auto"/>
        </w:rPr>
        <w:t xml:space="preserve">, Done). Os requisitos são denominados </w:t>
      </w:r>
      <w:r w:rsidR="00875462" w:rsidRPr="00875462">
        <w:rPr>
          <w:i/>
          <w:color w:val="auto"/>
        </w:rPr>
        <w:t>cards</w:t>
      </w:r>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Legenda"/>
        <w:keepNext/>
        <w:jc w:val="center"/>
      </w:pPr>
      <w:bookmarkStart w:id="239" w:name="_Toc499477246"/>
      <w:r>
        <w:t xml:space="preserve">Tabela </w:t>
      </w:r>
      <w:r>
        <w:fldChar w:fldCharType="begin"/>
      </w:r>
      <w:r>
        <w:instrText xml:space="preserve"> SEQ Tabela \* ARABIC </w:instrText>
      </w:r>
      <w:r>
        <w:fldChar w:fldCharType="separate"/>
      </w:r>
      <w:r w:rsidR="00AA1654">
        <w:rPr>
          <w:noProof/>
        </w:rPr>
        <w:t>2</w:t>
      </w:r>
      <w:r>
        <w:fldChar w:fldCharType="end"/>
      </w:r>
      <w:r>
        <w:t xml:space="preserve"> </w:t>
      </w:r>
      <w:r w:rsidR="00407DE2">
        <w:t>–</w:t>
      </w:r>
      <w:r>
        <w:t xml:space="preserve"> Distribuição tarefas</w:t>
      </w:r>
      <w:bookmarkEnd w:id="239"/>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Cabealho1"/>
      </w:pPr>
      <w:bookmarkStart w:id="240" w:name="_Toc500183100"/>
      <w:r>
        <w:lastRenderedPageBreak/>
        <w:t>Tempos</w:t>
      </w:r>
      <w:bookmarkEnd w:id="240"/>
    </w:p>
    <w:p w14:paraId="11123C78" w14:textId="77777777" w:rsidR="002F2EBF" w:rsidRDefault="002F2EBF" w:rsidP="00407DE2">
      <w:pPr>
        <w:ind w:left="0"/>
      </w:pPr>
    </w:p>
    <w:p w14:paraId="262C681C" w14:textId="408512C2" w:rsidR="00AA1654" w:rsidRDefault="00AA1654" w:rsidP="00AA1654">
      <w:pPr>
        <w:pStyle w:val="Legenda"/>
        <w:keepNext/>
        <w:jc w:val="center"/>
      </w:pPr>
      <w:bookmarkStart w:id="241" w:name="_Toc499477247"/>
      <w:r>
        <w:t xml:space="preserve">Tabela </w:t>
      </w:r>
      <w:r>
        <w:fldChar w:fldCharType="begin"/>
      </w:r>
      <w:r>
        <w:instrText xml:space="preserve"> SEQ Tabela \* ARABIC </w:instrText>
      </w:r>
      <w:r>
        <w:fldChar w:fldCharType="separate"/>
      </w:r>
      <w:r>
        <w:rPr>
          <w:noProof/>
        </w:rPr>
        <w:t>3</w:t>
      </w:r>
      <w:r>
        <w:fldChar w:fldCharType="end"/>
      </w:r>
      <w:r>
        <w:t xml:space="preserve"> - Duração de cada requisito</w:t>
      </w:r>
      <w:bookmarkEnd w:id="241"/>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Configuração do template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Consultas médicas via inquérito template</w:t>
            </w:r>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r w:rsidR="00AA1654" w:rsidRPr="00AA1654">
        <w:rPr>
          <w:i/>
        </w:rPr>
        <w:t>sprint</w:t>
      </w:r>
      <w:r w:rsidR="00AA1654">
        <w:t xml:space="preserve">. 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r w:rsidR="00AA1654" w:rsidRPr="00AA1654">
        <w:rPr>
          <w:i/>
        </w:rPr>
        <w:t>issues</w:t>
      </w:r>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Cabealho1"/>
      </w:pPr>
      <w:bookmarkStart w:id="242" w:name="_Toc500183101"/>
      <w:r>
        <w:lastRenderedPageBreak/>
        <w:t>Medidas de qualidade de software</w:t>
      </w:r>
      <w:bookmarkEnd w:id="242"/>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r w:rsidR="00CF6722" w:rsidRPr="00CF6722">
        <w:rPr>
          <w:i/>
        </w:rPr>
        <w:t>cloud</w:t>
      </w:r>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2"/>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46"/>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BB608C" w14:textId="77777777" w:rsidR="003701F4" w:rsidRDefault="003701F4" w:rsidP="003E5069">
      <w:r>
        <w:separator/>
      </w:r>
    </w:p>
  </w:endnote>
  <w:endnote w:type="continuationSeparator" w:id="0">
    <w:p w14:paraId="0AE55458" w14:textId="77777777" w:rsidR="003701F4" w:rsidRDefault="003701F4"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08BF8" w14:textId="3331FE3F" w:rsidR="00C63C45" w:rsidRPr="00632C90" w:rsidRDefault="00C63C45" w:rsidP="00FE2CDA">
    <w:pPr>
      <w:pStyle w:val="Rodap"/>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w:t>
    </w:r>
    <w:proofErr w:type="spellStart"/>
    <w:r w:rsidRPr="00632C90">
      <w:rPr>
        <w:b w:val="0"/>
        <w:lang w:val="en-US"/>
      </w:rPr>
      <w:t>Página</w:t>
    </w:r>
    <w:proofErr w:type="spellEnd"/>
    <w:r w:rsidRPr="00632C90">
      <w:rPr>
        <w:b w:val="0"/>
        <w:lang w:val="en-US"/>
      </w:rPr>
      <w:t xml:space="preserve"> </w:t>
    </w:r>
    <w:r w:rsidRPr="00FE2CDA">
      <w:rPr>
        <w:b w:val="0"/>
      </w:rPr>
      <w:fldChar w:fldCharType="begin"/>
    </w:r>
    <w:r w:rsidRPr="00632C90">
      <w:rPr>
        <w:b w:val="0"/>
        <w:lang w:val="en-US"/>
      </w:rPr>
      <w:instrText xml:space="preserve"> PAGE   \* MERGEFORMAT </w:instrText>
    </w:r>
    <w:r w:rsidRPr="00FE2CDA">
      <w:rPr>
        <w:b w:val="0"/>
      </w:rPr>
      <w:fldChar w:fldCharType="separate"/>
    </w:r>
    <w:r w:rsidR="007C6FBA">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7C6FBA">
      <w:rPr>
        <w:b w:val="0"/>
        <w:noProof/>
        <w:lang w:val="en-US"/>
      </w:rPr>
      <w:t>74</w:t>
    </w:r>
    <w:r w:rsidRPr="00FE2CDA">
      <w:rPr>
        <w:b w:val="0"/>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5F351" w14:textId="77777777" w:rsidR="00C63C45" w:rsidRPr="00D20459" w:rsidRDefault="00C63C45" w:rsidP="0066712E">
    <w:pPr>
      <w:pStyle w:val="Rodap"/>
      <w:jc w:val="center"/>
      <w:rPr>
        <w:b w:val="0"/>
        <w:lang w:val="en-US"/>
      </w:rPr>
    </w:pPr>
    <w:r w:rsidRPr="00D20459">
      <w:rPr>
        <w:b w:val="0"/>
        <w:lang w:val="en-US"/>
      </w:rPr>
      <w:t xml:space="preserve">2017 by António Rocha - ISEP. </w:t>
    </w:r>
  </w:p>
  <w:p w14:paraId="4C142BD6" w14:textId="77777777" w:rsidR="00C63C45" w:rsidRPr="00D20459" w:rsidRDefault="00C63C45" w:rsidP="0066712E">
    <w:pPr>
      <w:pStyle w:val="Rodap"/>
      <w:jc w:val="center"/>
      <w:rPr>
        <w:b w:val="0"/>
        <w:lang w:val="en-US"/>
      </w:rPr>
    </w:pPr>
    <w:r w:rsidRPr="00D20459">
      <w:rPr>
        <w:b w:val="0"/>
        <w:lang w:val="en-US"/>
      </w:rPr>
      <w:t>Permission is granted to use, modify and distribute this document.</w:t>
    </w:r>
  </w:p>
  <w:p w14:paraId="3CE2A089" w14:textId="77777777" w:rsidR="00C63C45" w:rsidRPr="0066712E" w:rsidRDefault="00C63C45">
    <w:pPr>
      <w:pStyle w:val="Rodap"/>
      <w:rPr>
        <w:lang w:val="en-US"/>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58ED3" w14:textId="546E442B" w:rsidR="00C63C45" w:rsidRPr="00364586" w:rsidRDefault="00C63C45" w:rsidP="00FE2CDA">
    <w:pPr>
      <w:pStyle w:val="Rodap"/>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24472E">
      <w:rPr>
        <w:b w:val="0"/>
        <w:noProof/>
        <w:sz w:val="18"/>
        <w:szCs w:val="18"/>
      </w:rPr>
      <w:t>37</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24472E">
      <w:rPr>
        <w:b w:val="0"/>
        <w:noProof/>
        <w:sz w:val="18"/>
        <w:szCs w:val="18"/>
      </w:rPr>
      <w:t>73</w:t>
    </w:r>
    <w:r w:rsidRPr="0066712E">
      <w:rPr>
        <w:b w:val="0"/>
        <w:noProof/>
        <w:sz w:val="18"/>
        <w:szCs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882797" w14:textId="77777777" w:rsidR="003701F4" w:rsidRDefault="003701F4" w:rsidP="003E5069">
      <w:r>
        <w:separator/>
      </w:r>
    </w:p>
  </w:footnote>
  <w:footnote w:type="continuationSeparator" w:id="0">
    <w:p w14:paraId="4DFB8751" w14:textId="77777777" w:rsidR="003701F4" w:rsidRDefault="003701F4" w:rsidP="003E50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89854" w14:textId="77777777" w:rsidR="00C63C45" w:rsidRDefault="00C63C45">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B6332E" w:themeColor="accent1" w:themeShade="BF"/>
          </w:rPr>
          <w:t>Banco de Gâmetas GAM</w:t>
        </w:r>
      </w:sdtContent>
    </w:sdt>
  </w:p>
  <w:p w14:paraId="0A6894BA" w14:textId="77777777" w:rsidR="00C63C45" w:rsidRDefault="00C63C45">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03F059DE"/>
    <w:lvl w:ilvl="0">
      <w:start w:val="1"/>
      <w:numFmt w:val="decimal"/>
      <w:pStyle w:val="Listanumerada"/>
      <w:suff w:val="nothing"/>
      <w:lvlText w:val="%1"/>
      <w:lvlJc w:val="left"/>
      <w:pPr>
        <w:ind w:left="360" w:hanging="288"/>
      </w:pPr>
      <w:rPr>
        <w:rFonts w:hint="default"/>
      </w:rPr>
    </w:lvl>
  </w:abstractNum>
  <w:abstractNum w:abstractNumId="1">
    <w:nsid w:val="005B49BA"/>
    <w:multiLevelType w:val="multilevel"/>
    <w:tmpl w:val="6C7E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310EE0"/>
    <w:multiLevelType w:val="multilevel"/>
    <w:tmpl w:val="949A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68B2A55"/>
    <w:multiLevelType w:val="hybridMultilevel"/>
    <w:tmpl w:val="5754AB4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
    <w:nsid w:val="091C2402"/>
    <w:multiLevelType w:val="hybridMultilevel"/>
    <w:tmpl w:val="537E88B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
    <w:nsid w:val="0D6F146A"/>
    <w:multiLevelType w:val="hybridMultilevel"/>
    <w:tmpl w:val="D4844EF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
    <w:nsid w:val="0E08732A"/>
    <w:multiLevelType w:val="multilevel"/>
    <w:tmpl w:val="E1D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5017BC"/>
    <w:multiLevelType w:val="multilevel"/>
    <w:tmpl w:val="6E86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02058E0"/>
    <w:multiLevelType w:val="hybridMultilevel"/>
    <w:tmpl w:val="9A041D7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9">
    <w:nsid w:val="10AF3583"/>
    <w:multiLevelType w:val="multilevel"/>
    <w:tmpl w:val="4CC8F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2A87045"/>
    <w:multiLevelType w:val="hybridMultilevel"/>
    <w:tmpl w:val="A9409692"/>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1">
    <w:nsid w:val="13E31FF5"/>
    <w:multiLevelType w:val="multilevel"/>
    <w:tmpl w:val="825E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68067E7"/>
    <w:multiLevelType w:val="hybridMultilevel"/>
    <w:tmpl w:val="A4B0904E"/>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nsid w:val="179B3D15"/>
    <w:multiLevelType w:val="multilevel"/>
    <w:tmpl w:val="206A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A7777FC"/>
    <w:multiLevelType w:val="hybridMultilevel"/>
    <w:tmpl w:val="80EA12A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5">
    <w:nsid w:val="1AE57474"/>
    <w:multiLevelType w:val="hybridMultilevel"/>
    <w:tmpl w:val="254E7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B4C7679"/>
    <w:multiLevelType w:val="hybridMultilevel"/>
    <w:tmpl w:val="77509C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nsid w:val="1DEE7878"/>
    <w:multiLevelType w:val="hybridMultilevel"/>
    <w:tmpl w:val="E2C6447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8">
    <w:nsid w:val="203A12E7"/>
    <w:multiLevelType w:val="hybridMultilevel"/>
    <w:tmpl w:val="A67455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9">
    <w:nsid w:val="23065328"/>
    <w:multiLevelType w:val="hybridMultilevel"/>
    <w:tmpl w:val="D29E836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0">
    <w:nsid w:val="257530E0"/>
    <w:multiLevelType w:val="hybridMultilevel"/>
    <w:tmpl w:val="5FCA5570"/>
    <w:lvl w:ilvl="0" w:tplc="3F7AB34E">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1">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2">
    <w:nsid w:val="283F32FB"/>
    <w:multiLevelType w:val="multilevel"/>
    <w:tmpl w:val="F92E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0671066"/>
    <w:multiLevelType w:val="hybridMultilevel"/>
    <w:tmpl w:val="A5CAA53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4">
    <w:nsid w:val="314A2C5D"/>
    <w:multiLevelType w:val="multilevel"/>
    <w:tmpl w:val="426E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19B4294"/>
    <w:multiLevelType w:val="multilevel"/>
    <w:tmpl w:val="AFCC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4A607DB"/>
    <w:multiLevelType w:val="multilevel"/>
    <w:tmpl w:val="10AC170E"/>
    <w:lvl w:ilvl="0">
      <w:start w:val="3"/>
      <w:numFmt w:val="decimal"/>
      <w:lvlText w:val="%1"/>
      <w:lvlJc w:val="left"/>
      <w:pPr>
        <w:ind w:left="360" w:hanging="360"/>
      </w:pPr>
      <w:rPr>
        <w:rFonts w:hint="default"/>
      </w:rPr>
    </w:lvl>
    <w:lvl w:ilvl="1">
      <w:start w:val="1"/>
      <w:numFmt w:val="decimal"/>
      <w:pStyle w:val="Cabealho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nsid w:val="36551D2A"/>
    <w:multiLevelType w:val="hybridMultilevel"/>
    <w:tmpl w:val="1ADCCED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8">
    <w:nsid w:val="38CC2C8A"/>
    <w:multiLevelType w:val="multilevel"/>
    <w:tmpl w:val="D5F0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98A12E7"/>
    <w:multiLevelType w:val="hybridMultilevel"/>
    <w:tmpl w:val="1C123CB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0">
    <w:nsid w:val="3A811A49"/>
    <w:multiLevelType w:val="multilevel"/>
    <w:tmpl w:val="360A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3B7702C9"/>
    <w:multiLevelType w:val="hybridMultilevel"/>
    <w:tmpl w:val="2FD2F5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nsid w:val="3FB9674A"/>
    <w:multiLevelType w:val="multilevel"/>
    <w:tmpl w:val="8F92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FDD3C0C"/>
    <w:multiLevelType w:val="hybridMultilevel"/>
    <w:tmpl w:val="8F461926"/>
    <w:lvl w:ilvl="0" w:tplc="08160001">
      <w:start w:val="1"/>
      <w:numFmt w:val="bullet"/>
      <w:lvlText w:val=""/>
      <w:lvlJc w:val="left"/>
      <w:pPr>
        <w:ind w:left="2160" w:hanging="360"/>
      </w:pPr>
      <w:rPr>
        <w:rFonts w:ascii="Symbol" w:hAnsi="Symbol" w:hint="default"/>
      </w:rPr>
    </w:lvl>
    <w:lvl w:ilvl="1" w:tplc="08160003">
      <w:start w:val="1"/>
      <w:numFmt w:val="bullet"/>
      <w:lvlText w:val="o"/>
      <w:lvlJc w:val="left"/>
      <w:pPr>
        <w:ind w:left="2880" w:hanging="360"/>
      </w:pPr>
      <w:rPr>
        <w:rFonts w:ascii="Courier New" w:hAnsi="Courier New" w:cs="Courier New" w:hint="default"/>
      </w:rPr>
    </w:lvl>
    <w:lvl w:ilvl="2" w:tplc="08160005">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4">
    <w:nsid w:val="40FB165E"/>
    <w:multiLevelType w:val="hybridMultilevel"/>
    <w:tmpl w:val="4C5828F0"/>
    <w:lvl w:ilvl="0" w:tplc="EA184B6E">
      <w:start w:val="1"/>
      <w:numFmt w:val="bullet"/>
      <w:pStyle w:val="Listacommarcas"/>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41B45FB7"/>
    <w:multiLevelType w:val="hybridMultilevel"/>
    <w:tmpl w:val="79983C0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6">
    <w:nsid w:val="4339137D"/>
    <w:multiLevelType w:val="hybridMultilevel"/>
    <w:tmpl w:val="C1E283A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7">
    <w:nsid w:val="433D308D"/>
    <w:multiLevelType w:val="hybridMultilevel"/>
    <w:tmpl w:val="79E01A9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8">
    <w:nsid w:val="44E84983"/>
    <w:multiLevelType w:val="hybridMultilevel"/>
    <w:tmpl w:val="DA8E339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9">
    <w:nsid w:val="4B257E4B"/>
    <w:multiLevelType w:val="hybridMultilevel"/>
    <w:tmpl w:val="C62E62D6"/>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0">
    <w:nsid w:val="52890E83"/>
    <w:multiLevelType w:val="hybridMultilevel"/>
    <w:tmpl w:val="F136532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1">
    <w:nsid w:val="53EE1076"/>
    <w:multiLevelType w:val="multilevel"/>
    <w:tmpl w:val="537C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55B839E9"/>
    <w:multiLevelType w:val="hybridMultilevel"/>
    <w:tmpl w:val="23D401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nsid w:val="58E17575"/>
    <w:multiLevelType w:val="hybridMultilevel"/>
    <w:tmpl w:val="42C866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nsid w:val="5ACA3C16"/>
    <w:multiLevelType w:val="hybridMultilevel"/>
    <w:tmpl w:val="EDE0554A"/>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45">
    <w:nsid w:val="5BDF40F7"/>
    <w:multiLevelType w:val="hybridMultilevel"/>
    <w:tmpl w:val="FBA8DF3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6">
    <w:nsid w:val="5D181AD0"/>
    <w:multiLevelType w:val="multilevel"/>
    <w:tmpl w:val="C29C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5E9369F3"/>
    <w:multiLevelType w:val="multilevel"/>
    <w:tmpl w:val="AAF2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61A40CC8"/>
    <w:multiLevelType w:val="hybridMultilevel"/>
    <w:tmpl w:val="1B002B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9">
    <w:nsid w:val="65071CC1"/>
    <w:multiLevelType w:val="multilevel"/>
    <w:tmpl w:val="B496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676552B4"/>
    <w:multiLevelType w:val="multilevel"/>
    <w:tmpl w:val="4F2245F2"/>
    <w:lvl w:ilvl="0">
      <w:start w:val="1"/>
      <w:numFmt w:val="decimal"/>
      <w:pStyle w:val="Cabealho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1">
    <w:nsid w:val="68277541"/>
    <w:multiLevelType w:val="hybridMultilevel"/>
    <w:tmpl w:val="2952890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2">
    <w:nsid w:val="68B4043A"/>
    <w:multiLevelType w:val="hybridMultilevel"/>
    <w:tmpl w:val="C5B8A98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3">
    <w:nsid w:val="6B9F05B7"/>
    <w:multiLevelType w:val="hybridMultilevel"/>
    <w:tmpl w:val="C4D221A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4">
    <w:nsid w:val="6D330622"/>
    <w:multiLevelType w:val="multilevel"/>
    <w:tmpl w:val="CA20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70A65BEB"/>
    <w:multiLevelType w:val="hybridMultilevel"/>
    <w:tmpl w:val="015EA9D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56">
    <w:nsid w:val="72707792"/>
    <w:multiLevelType w:val="hybridMultilevel"/>
    <w:tmpl w:val="FD5E9EF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7">
    <w:nsid w:val="73B66D1D"/>
    <w:multiLevelType w:val="hybridMultilevel"/>
    <w:tmpl w:val="7CD8CB0A"/>
    <w:lvl w:ilvl="0" w:tplc="0816000F">
      <w:start w:val="1"/>
      <w:numFmt w:val="decimal"/>
      <w:lvlText w:val="%1."/>
      <w:lvlJc w:val="left"/>
      <w:pPr>
        <w:ind w:left="2160" w:hanging="360"/>
      </w:pPr>
    </w:lvl>
    <w:lvl w:ilvl="1" w:tplc="08160019">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8">
    <w:nsid w:val="74EF4876"/>
    <w:multiLevelType w:val="multilevel"/>
    <w:tmpl w:val="47AC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76E16AE8"/>
    <w:multiLevelType w:val="hybridMultilevel"/>
    <w:tmpl w:val="3F5AF1D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0">
    <w:nsid w:val="782F6B3F"/>
    <w:multiLevelType w:val="multilevel"/>
    <w:tmpl w:val="3236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7B400D88"/>
    <w:multiLevelType w:val="hybridMultilevel"/>
    <w:tmpl w:val="88AE1AA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2">
    <w:nsid w:val="7E42050B"/>
    <w:multiLevelType w:val="multilevel"/>
    <w:tmpl w:val="3E02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7E6A79FF"/>
    <w:multiLevelType w:val="multilevel"/>
    <w:tmpl w:val="08F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6"/>
  </w:num>
  <w:num w:numId="3">
    <w:abstractNumId w:val="50"/>
  </w:num>
  <w:num w:numId="4">
    <w:abstractNumId w:val="0"/>
  </w:num>
  <w:num w:numId="5">
    <w:abstractNumId w:val="16"/>
  </w:num>
  <w:num w:numId="6">
    <w:abstractNumId w:val="20"/>
  </w:num>
  <w:num w:numId="7">
    <w:abstractNumId w:val="10"/>
  </w:num>
  <w:num w:numId="8">
    <w:abstractNumId w:val="33"/>
  </w:num>
  <w:num w:numId="9">
    <w:abstractNumId w:val="39"/>
  </w:num>
  <w:num w:numId="10">
    <w:abstractNumId w:val="12"/>
  </w:num>
  <w:num w:numId="11">
    <w:abstractNumId w:val="23"/>
  </w:num>
  <w:num w:numId="12">
    <w:abstractNumId w:val="55"/>
  </w:num>
  <w:num w:numId="13">
    <w:abstractNumId w:val="36"/>
  </w:num>
  <w:num w:numId="14">
    <w:abstractNumId w:val="30"/>
  </w:num>
  <w:num w:numId="15">
    <w:abstractNumId w:val="63"/>
  </w:num>
  <w:num w:numId="16">
    <w:abstractNumId w:val="6"/>
  </w:num>
  <w:num w:numId="17">
    <w:abstractNumId w:val="2"/>
  </w:num>
  <w:num w:numId="18">
    <w:abstractNumId w:val="62"/>
  </w:num>
  <w:num w:numId="19">
    <w:abstractNumId w:val="46"/>
  </w:num>
  <w:num w:numId="20">
    <w:abstractNumId w:val="25"/>
  </w:num>
  <w:num w:numId="21">
    <w:abstractNumId w:val="28"/>
  </w:num>
  <w:num w:numId="22">
    <w:abstractNumId w:val="22"/>
  </w:num>
  <w:num w:numId="23">
    <w:abstractNumId w:val="11"/>
  </w:num>
  <w:num w:numId="24">
    <w:abstractNumId w:val="41"/>
  </w:num>
  <w:num w:numId="25">
    <w:abstractNumId w:val="13"/>
  </w:num>
  <w:num w:numId="26">
    <w:abstractNumId w:val="58"/>
  </w:num>
  <w:num w:numId="27">
    <w:abstractNumId w:val="54"/>
  </w:num>
  <w:num w:numId="28">
    <w:abstractNumId w:val="24"/>
  </w:num>
  <w:num w:numId="29">
    <w:abstractNumId w:val="9"/>
  </w:num>
  <w:num w:numId="30">
    <w:abstractNumId w:val="32"/>
  </w:num>
  <w:num w:numId="31">
    <w:abstractNumId w:val="7"/>
  </w:num>
  <w:num w:numId="32">
    <w:abstractNumId w:val="47"/>
  </w:num>
  <w:num w:numId="33">
    <w:abstractNumId w:val="1"/>
  </w:num>
  <w:num w:numId="34">
    <w:abstractNumId w:val="60"/>
  </w:num>
  <w:num w:numId="35">
    <w:abstractNumId w:val="49"/>
  </w:num>
  <w:num w:numId="36">
    <w:abstractNumId w:val="29"/>
  </w:num>
  <w:num w:numId="37">
    <w:abstractNumId w:val="44"/>
  </w:num>
  <w:num w:numId="38">
    <w:abstractNumId w:val="42"/>
  </w:num>
  <w:num w:numId="39">
    <w:abstractNumId w:val="31"/>
  </w:num>
  <w:num w:numId="40">
    <w:abstractNumId w:val="43"/>
  </w:num>
  <w:num w:numId="41">
    <w:abstractNumId w:val="27"/>
  </w:num>
  <w:num w:numId="42">
    <w:abstractNumId w:val="53"/>
  </w:num>
  <w:num w:numId="43">
    <w:abstractNumId w:val="18"/>
  </w:num>
  <w:num w:numId="44">
    <w:abstractNumId w:val="14"/>
  </w:num>
  <w:num w:numId="45">
    <w:abstractNumId w:val="8"/>
  </w:num>
  <w:num w:numId="46">
    <w:abstractNumId w:val="45"/>
  </w:num>
  <w:num w:numId="47">
    <w:abstractNumId w:val="35"/>
  </w:num>
  <w:num w:numId="48">
    <w:abstractNumId w:val="3"/>
  </w:num>
  <w:num w:numId="49">
    <w:abstractNumId w:val="4"/>
  </w:num>
  <w:num w:numId="50">
    <w:abstractNumId w:val="48"/>
  </w:num>
  <w:num w:numId="51">
    <w:abstractNumId w:val="56"/>
  </w:num>
  <w:num w:numId="52">
    <w:abstractNumId w:val="59"/>
  </w:num>
  <w:num w:numId="53">
    <w:abstractNumId w:val="37"/>
  </w:num>
  <w:num w:numId="54">
    <w:abstractNumId w:val="38"/>
  </w:num>
  <w:num w:numId="55">
    <w:abstractNumId w:val="5"/>
  </w:num>
  <w:num w:numId="56">
    <w:abstractNumId w:val="57"/>
  </w:num>
  <w:num w:numId="57">
    <w:abstractNumId w:val="17"/>
  </w:num>
  <w:num w:numId="58">
    <w:abstractNumId w:val="19"/>
  </w:num>
  <w:num w:numId="59">
    <w:abstractNumId w:val="52"/>
  </w:num>
  <w:num w:numId="60">
    <w:abstractNumId w:val="40"/>
  </w:num>
  <w:num w:numId="61">
    <w:abstractNumId w:val="51"/>
  </w:num>
  <w:num w:numId="62">
    <w:abstractNumId w:val="61"/>
  </w:num>
  <w:num w:numId="63">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1"/>
  </w:num>
  <w:num w:numId="6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5"/>
  </w:num>
  <w:num w:numId="68">
    <w:abstractNumId w:val="26"/>
    <w:lvlOverride w:ilvl="0">
      <w:startOverride w:val="4"/>
    </w:lvlOverride>
  </w:num>
  <w:num w:numId="69">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8C0"/>
    <w:rsid w:val="00003D7B"/>
    <w:rsid w:val="00014BE4"/>
    <w:rsid w:val="0002385A"/>
    <w:rsid w:val="000247BC"/>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B61"/>
    <w:rsid w:val="000A6BFC"/>
    <w:rsid w:val="000B172B"/>
    <w:rsid w:val="000B4042"/>
    <w:rsid w:val="000B4099"/>
    <w:rsid w:val="000B5AFB"/>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E78E6"/>
    <w:rsid w:val="001F016E"/>
    <w:rsid w:val="001F1CBC"/>
    <w:rsid w:val="001F7D16"/>
    <w:rsid w:val="00202828"/>
    <w:rsid w:val="00206FDC"/>
    <w:rsid w:val="00216135"/>
    <w:rsid w:val="00220186"/>
    <w:rsid w:val="0022096E"/>
    <w:rsid w:val="002257BD"/>
    <w:rsid w:val="00231924"/>
    <w:rsid w:val="00231CA5"/>
    <w:rsid w:val="0023218F"/>
    <w:rsid w:val="0024472E"/>
    <w:rsid w:val="00250C0F"/>
    <w:rsid w:val="00256AED"/>
    <w:rsid w:val="002578C0"/>
    <w:rsid w:val="00266950"/>
    <w:rsid w:val="00280067"/>
    <w:rsid w:val="00283CB2"/>
    <w:rsid w:val="00290A0D"/>
    <w:rsid w:val="00293573"/>
    <w:rsid w:val="002A3C30"/>
    <w:rsid w:val="002B01B1"/>
    <w:rsid w:val="002B4902"/>
    <w:rsid w:val="002B5B72"/>
    <w:rsid w:val="002C231B"/>
    <w:rsid w:val="002E061C"/>
    <w:rsid w:val="002E7144"/>
    <w:rsid w:val="002F1101"/>
    <w:rsid w:val="002F2511"/>
    <w:rsid w:val="002F2EBF"/>
    <w:rsid w:val="002F5BB4"/>
    <w:rsid w:val="002F7354"/>
    <w:rsid w:val="0030019D"/>
    <w:rsid w:val="0030442B"/>
    <w:rsid w:val="00305884"/>
    <w:rsid w:val="00311CCC"/>
    <w:rsid w:val="00314140"/>
    <w:rsid w:val="003173C9"/>
    <w:rsid w:val="003206F6"/>
    <w:rsid w:val="00335153"/>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456F"/>
    <w:rsid w:val="003967A7"/>
    <w:rsid w:val="003A1DF0"/>
    <w:rsid w:val="003C3951"/>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640D1"/>
    <w:rsid w:val="00473F93"/>
    <w:rsid w:val="0047734B"/>
    <w:rsid w:val="00477A91"/>
    <w:rsid w:val="00483D9C"/>
    <w:rsid w:val="004842F8"/>
    <w:rsid w:val="004846B5"/>
    <w:rsid w:val="00490432"/>
    <w:rsid w:val="00490BFB"/>
    <w:rsid w:val="00496938"/>
    <w:rsid w:val="004B32B1"/>
    <w:rsid w:val="004B36D8"/>
    <w:rsid w:val="004B3D19"/>
    <w:rsid w:val="004C5DDD"/>
    <w:rsid w:val="004D2020"/>
    <w:rsid w:val="004D3304"/>
    <w:rsid w:val="004E0C8B"/>
    <w:rsid w:val="004E4BF8"/>
    <w:rsid w:val="004E58DE"/>
    <w:rsid w:val="004F0DE6"/>
    <w:rsid w:val="004F6E81"/>
    <w:rsid w:val="005066FE"/>
    <w:rsid w:val="0050743C"/>
    <w:rsid w:val="00511AF1"/>
    <w:rsid w:val="00511EE5"/>
    <w:rsid w:val="005212DE"/>
    <w:rsid w:val="00522F95"/>
    <w:rsid w:val="005259B1"/>
    <w:rsid w:val="005371B6"/>
    <w:rsid w:val="005428AA"/>
    <w:rsid w:val="00545C50"/>
    <w:rsid w:val="00546562"/>
    <w:rsid w:val="00547045"/>
    <w:rsid w:val="00556335"/>
    <w:rsid w:val="00557ED2"/>
    <w:rsid w:val="005712E6"/>
    <w:rsid w:val="0057221E"/>
    <w:rsid w:val="005831AE"/>
    <w:rsid w:val="00592FE1"/>
    <w:rsid w:val="005939D8"/>
    <w:rsid w:val="005A6598"/>
    <w:rsid w:val="005B243C"/>
    <w:rsid w:val="005B68C0"/>
    <w:rsid w:val="005C4283"/>
    <w:rsid w:val="005E2EE3"/>
    <w:rsid w:val="005E332E"/>
    <w:rsid w:val="005E4176"/>
    <w:rsid w:val="005E536C"/>
    <w:rsid w:val="005E6B4D"/>
    <w:rsid w:val="005E7339"/>
    <w:rsid w:val="005F6CF7"/>
    <w:rsid w:val="00602397"/>
    <w:rsid w:val="006039E6"/>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54B7A"/>
    <w:rsid w:val="0066112C"/>
    <w:rsid w:val="0066159D"/>
    <w:rsid w:val="00663959"/>
    <w:rsid w:val="0066712E"/>
    <w:rsid w:val="00672E23"/>
    <w:rsid w:val="00681B94"/>
    <w:rsid w:val="006876F2"/>
    <w:rsid w:val="006926D3"/>
    <w:rsid w:val="006929CC"/>
    <w:rsid w:val="00693B24"/>
    <w:rsid w:val="006A5637"/>
    <w:rsid w:val="006A72AC"/>
    <w:rsid w:val="006C7188"/>
    <w:rsid w:val="006E027A"/>
    <w:rsid w:val="006E06B3"/>
    <w:rsid w:val="006F1608"/>
    <w:rsid w:val="006F2896"/>
    <w:rsid w:val="006F4DC5"/>
    <w:rsid w:val="006F56A6"/>
    <w:rsid w:val="0070306E"/>
    <w:rsid w:val="00704019"/>
    <w:rsid w:val="00724A24"/>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0CDF"/>
    <w:rsid w:val="008543AF"/>
    <w:rsid w:val="0085598A"/>
    <w:rsid w:val="00856326"/>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7143"/>
    <w:rsid w:val="008C24A1"/>
    <w:rsid w:val="008D1346"/>
    <w:rsid w:val="008D16DD"/>
    <w:rsid w:val="008D3D4B"/>
    <w:rsid w:val="008D61E1"/>
    <w:rsid w:val="008D6AD0"/>
    <w:rsid w:val="008E5D7A"/>
    <w:rsid w:val="008F09F4"/>
    <w:rsid w:val="008F6F76"/>
    <w:rsid w:val="008F752B"/>
    <w:rsid w:val="00901309"/>
    <w:rsid w:val="00903E7F"/>
    <w:rsid w:val="00903EE0"/>
    <w:rsid w:val="009046C2"/>
    <w:rsid w:val="009106A4"/>
    <w:rsid w:val="009258CA"/>
    <w:rsid w:val="00930D8B"/>
    <w:rsid w:val="0093111A"/>
    <w:rsid w:val="00934E99"/>
    <w:rsid w:val="0094371A"/>
    <w:rsid w:val="00944695"/>
    <w:rsid w:val="00946955"/>
    <w:rsid w:val="00946DFB"/>
    <w:rsid w:val="00981448"/>
    <w:rsid w:val="00983B6C"/>
    <w:rsid w:val="0098618D"/>
    <w:rsid w:val="00991137"/>
    <w:rsid w:val="009923F4"/>
    <w:rsid w:val="0099560B"/>
    <w:rsid w:val="009B16A4"/>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7B6C"/>
    <w:rsid w:val="00A11B4A"/>
    <w:rsid w:val="00A21149"/>
    <w:rsid w:val="00A25EC7"/>
    <w:rsid w:val="00A34BAD"/>
    <w:rsid w:val="00A428A0"/>
    <w:rsid w:val="00A43360"/>
    <w:rsid w:val="00A45484"/>
    <w:rsid w:val="00A464B6"/>
    <w:rsid w:val="00A516BF"/>
    <w:rsid w:val="00A52A1A"/>
    <w:rsid w:val="00A54347"/>
    <w:rsid w:val="00A555DD"/>
    <w:rsid w:val="00A5631E"/>
    <w:rsid w:val="00A722E1"/>
    <w:rsid w:val="00A808F5"/>
    <w:rsid w:val="00A828F7"/>
    <w:rsid w:val="00AA1654"/>
    <w:rsid w:val="00AA3912"/>
    <w:rsid w:val="00AB01BB"/>
    <w:rsid w:val="00AB737F"/>
    <w:rsid w:val="00AD390C"/>
    <w:rsid w:val="00AD3E14"/>
    <w:rsid w:val="00AD6EF0"/>
    <w:rsid w:val="00AD7E68"/>
    <w:rsid w:val="00AE168A"/>
    <w:rsid w:val="00AE2C7A"/>
    <w:rsid w:val="00B02226"/>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F7D"/>
    <w:rsid w:val="00B86C1C"/>
    <w:rsid w:val="00B90F4D"/>
    <w:rsid w:val="00B944B5"/>
    <w:rsid w:val="00BB1891"/>
    <w:rsid w:val="00BC64F9"/>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B13D3"/>
    <w:rsid w:val="00CB4ABB"/>
    <w:rsid w:val="00CC27A3"/>
    <w:rsid w:val="00CC33F7"/>
    <w:rsid w:val="00CC4CC3"/>
    <w:rsid w:val="00CC5D74"/>
    <w:rsid w:val="00CD1B7F"/>
    <w:rsid w:val="00CD25A9"/>
    <w:rsid w:val="00CD2E29"/>
    <w:rsid w:val="00CD5554"/>
    <w:rsid w:val="00CE002A"/>
    <w:rsid w:val="00CE31E6"/>
    <w:rsid w:val="00CE4875"/>
    <w:rsid w:val="00CF6722"/>
    <w:rsid w:val="00D05CF4"/>
    <w:rsid w:val="00D06DE7"/>
    <w:rsid w:val="00D15F0B"/>
    <w:rsid w:val="00D20459"/>
    <w:rsid w:val="00D2132E"/>
    <w:rsid w:val="00D24442"/>
    <w:rsid w:val="00D335AE"/>
    <w:rsid w:val="00D36C27"/>
    <w:rsid w:val="00D377E8"/>
    <w:rsid w:val="00D40FC9"/>
    <w:rsid w:val="00D448A1"/>
    <w:rsid w:val="00D47A9A"/>
    <w:rsid w:val="00D53997"/>
    <w:rsid w:val="00D57C62"/>
    <w:rsid w:val="00D602A0"/>
    <w:rsid w:val="00D60F27"/>
    <w:rsid w:val="00D707F7"/>
    <w:rsid w:val="00D738F5"/>
    <w:rsid w:val="00D80FDB"/>
    <w:rsid w:val="00D82A89"/>
    <w:rsid w:val="00D95680"/>
    <w:rsid w:val="00D96747"/>
    <w:rsid w:val="00D9726A"/>
    <w:rsid w:val="00DA0500"/>
    <w:rsid w:val="00DA25C4"/>
    <w:rsid w:val="00DA522A"/>
    <w:rsid w:val="00DA5DE2"/>
    <w:rsid w:val="00DB4474"/>
    <w:rsid w:val="00DB5187"/>
    <w:rsid w:val="00DB5580"/>
    <w:rsid w:val="00DB7F07"/>
    <w:rsid w:val="00DC3373"/>
    <w:rsid w:val="00DC7503"/>
    <w:rsid w:val="00DD5405"/>
    <w:rsid w:val="00DD5FB6"/>
    <w:rsid w:val="00DD70FE"/>
    <w:rsid w:val="00DE34A5"/>
    <w:rsid w:val="00DE7CDD"/>
    <w:rsid w:val="00DF0C71"/>
    <w:rsid w:val="00DF10A9"/>
    <w:rsid w:val="00DF5594"/>
    <w:rsid w:val="00E01138"/>
    <w:rsid w:val="00E05E31"/>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A0A7A"/>
    <w:rsid w:val="00EA2B19"/>
    <w:rsid w:val="00EA31B6"/>
    <w:rsid w:val="00EB4D65"/>
    <w:rsid w:val="00EB4F7F"/>
    <w:rsid w:val="00EC13FE"/>
    <w:rsid w:val="00EC3AB7"/>
    <w:rsid w:val="00EC58F5"/>
    <w:rsid w:val="00ED177B"/>
    <w:rsid w:val="00ED2654"/>
    <w:rsid w:val="00ED389D"/>
    <w:rsid w:val="00ED4E23"/>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42DE5"/>
    <w:rsid w:val="00F52D09"/>
    <w:rsid w:val="00F536F5"/>
    <w:rsid w:val="00F53C01"/>
    <w:rsid w:val="00F55DD8"/>
    <w:rsid w:val="00F60E15"/>
    <w:rsid w:val="00F820A4"/>
    <w:rsid w:val="00F84F59"/>
    <w:rsid w:val="00FA0E14"/>
    <w:rsid w:val="00FA13CD"/>
    <w:rsid w:val="00FA7695"/>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82">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5B72"/>
    <w:pPr>
      <w:ind w:left="288"/>
    </w:pPr>
    <w:rPr>
      <w:sz w:val="22"/>
      <w:szCs w:val="22"/>
      <w:lang w:val="pt-PT"/>
    </w:rPr>
  </w:style>
  <w:style w:type="paragraph" w:styleId="Cabealho1">
    <w:name w:val="heading 1"/>
    <w:basedOn w:val="Normal"/>
    <w:next w:val="Normal"/>
    <w:link w:val="Cabealho1Carte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Cabealho2">
    <w:name w:val="heading 2"/>
    <w:basedOn w:val="Cabealho1"/>
    <w:next w:val="Normal"/>
    <w:link w:val="Cabealho2Carter"/>
    <w:autoRedefine/>
    <w:uiPriority w:val="1"/>
    <w:unhideWhenUsed/>
    <w:qFormat/>
    <w:rsid w:val="008D3D4B"/>
    <w:pPr>
      <w:numPr>
        <w:ilvl w:val="1"/>
        <w:numId w:val="2"/>
      </w:numPr>
      <w:outlineLvl w:val="1"/>
    </w:pPr>
  </w:style>
  <w:style w:type="paragraph" w:styleId="Cabealho3">
    <w:name w:val="heading 3"/>
    <w:basedOn w:val="Cabealho2"/>
    <w:next w:val="Normal"/>
    <w:link w:val="Cabealho3Carter"/>
    <w:uiPriority w:val="9"/>
    <w:unhideWhenUsed/>
    <w:qFormat/>
    <w:rsid w:val="006A5637"/>
    <w:pPr>
      <w:numPr>
        <w:ilvl w:val="2"/>
      </w:numPr>
      <w:outlineLvl w:val="2"/>
    </w:pPr>
    <w:rPr>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Cabealho2Carter">
    <w:name w:val="Cabeçalho 2 Caráter"/>
    <w:basedOn w:val="Tipodeletrapredefinidodopargrafo"/>
    <w:link w:val="Cabealho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Cabealho3Carter">
    <w:name w:val="Cabeçalho 3 Caráter"/>
    <w:basedOn w:val="Tipodeletrapredefinidodopargrafo"/>
    <w:link w:val="Cabealho3"/>
    <w:uiPriority w:val="9"/>
    <w:rsid w:val="006A5637"/>
    <w:rPr>
      <w:rFonts w:asciiTheme="majorHAnsi" w:eastAsiaTheme="majorEastAsia" w:hAnsiTheme="majorHAnsi" w:cstheme="majorBidi"/>
      <w:b/>
      <w:bCs/>
      <w:color w:val="D6615C" w:themeColor="accent1"/>
      <w:sz w:val="24"/>
      <w:szCs w:val="24"/>
      <w:lang w:val="pt-PT"/>
    </w:rPr>
  </w:style>
  <w:style w:type="paragraph" w:styleId="Ttulo">
    <w:name w:val="Title"/>
    <w:basedOn w:val="Normal"/>
    <w:next w:val="Normal"/>
    <w:link w:val="TtuloCarte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tuloCarter">
    <w:name w:val="Título Caráter"/>
    <w:basedOn w:val="Tipodeletrapredefinidodopargrafo"/>
    <w:link w:val="Ttulo"/>
    <w:uiPriority w:val="2"/>
    <w:rPr>
      <w:rFonts w:asciiTheme="majorHAnsi" w:eastAsiaTheme="majorEastAsia" w:hAnsiTheme="majorHAnsi" w:cstheme="majorBidi"/>
      <w:b/>
      <w:bCs/>
      <w:color w:val="D6615C" w:themeColor="accent1"/>
      <w:spacing w:val="-10"/>
      <w:kern w:val="28"/>
      <w:sz w:val="44"/>
    </w:rPr>
  </w:style>
  <w:style w:type="paragraph" w:styleId="Subttulo">
    <w:name w:val="Subtitle"/>
    <w:basedOn w:val="Normal"/>
    <w:next w:val="Normal"/>
    <w:link w:val="SubttuloCarter"/>
    <w:uiPriority w:val="3"/>
    <w:qFormat/>
    <w:pPr>
      <w:numPr>
        <w:ilvl w:val="1"/>
      </w:numPr>
      <w:spacing w:after="800"/>
      <w:ind w:left="288"/>
    </w:pPr>
    <w:rPr>
      <w:b/>
      <w:bCs/>
      <w:color w:val="262626" w:themeColor="text1" w:themeTint="D9"/>
      <w:spacing w:val="15"/>
      <w:sz w:val="24"/>
    </w:rPr>
  </w:style>
  <w:style w:type="character" w:customStyle="1" w:styleId="SubttuloCarter">
    <w:name w:val="Subtítulo Caráter"/>
    <w:basedOn w:val="Tipodeletrapredefinidodopargrafo"/>
    <w:link w:val="Subttulo"/>
    <w:uiPriority w:val="3"/>
    <w:rPr>
      <w:b/>
      <w:bCs/>
      <w:color w:val="262626" w:themeColor="text1" w:themeTint="D9"/>
      <w:spacing w:val="15"/>
      <w:sz w:val="24"/>
    </w:rPr>
  </w:style>
  <w:style w:type="character" w:styleId="TextodoMarcadordePosio">
    <w:name w:val="Placeholder Text"/>
    <w:basedOn w:val="Tipodeletrapredefinidodopargrafo"/>
    <w:uiPriority w:val="99"/>
    <w:semiHidden/>
    <w:rPr>
      <w:color w:val="808080"/>
    </w:rPr>
  </w:style>
  <w:style w:type="table" w:styleId="Tabelacomgrelha">
    <w:name w:val="Table Grid"/>
    <w:basedOn w:val="Tabelanormal"/>
    <w:uiPriority w:val="3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acommarcas">
    <w:name w:val="List Bullet"/>
    <w:basedOn w:val="Normal"/>
    <w:uiPriority w:val="1"/>
    <w:unhideWhenUsed/>
    <w:qFormat/>
    <w:pPr>
      <w:numPr>
        <w:numId w:val="1"/>
      </w:numPr>
    </w:pPr>
  </w:style>
  <w:style w:type="character" w:styleId="Forte">
    <w:name w:val="Strong"/>
    <w:basedOn w:val="Tipodeletrapredefinidodopargrafo"/>
    <w:uiPriority w:val="22"/>
    <w:qFormat/>
    <w:rPr>
      <w:b/>
      <w:bCs/>
      <w:color w:val="262626" w:themeColor="text1" w:themeTint="D9"/>
    </w:rPr>
  </w:style>
  <w:style w:type="table" w:customStyle="1" w:styleId="SyllabusTable-NoBorders">
    <w:name w:val="Syllabus Table - No Borders"/>
    <w:basedOn w:val="Tabelanormal"/>
    <w:uiPriority w:val="99"/>
    <w:pPr>
      <w:spacing w:after="0"/>
    </w:pPr>
    <w:tblPr>
      <w:tblInd w:w="0" w:type="dxa"/>
      <w:tblCellMar>
        <w:top w:w="0" w:type="dxa"/>
        <w:left w:w="0" w:type="dxa"/>
        <w:bottom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SemEspaamento">
    <w:name w:val="No Spacing"/>
    <w:link w:val="SemEspaamentoCarter"/>
    <w:uiPriority w:val="1"/>
    <w:qFormat/>
    <w:pPr>
      <w:spacing w:after="0"/>
    </w:pPr>
  </w:style>
  <w:style w:type="character" w:customStyle="1" w:styleId="SemEspaamentoCarter">
    <w:name w:val="Sem Espaçamento Caráter"/>
    <w:basedOn w:val="Tipodeletrapredefinidodopargrafo"/>
    <w:link w:val="SemEspaamento"/>
    <w:uiPriority w:val="1"/>
    <w:rsid w:val="005E2EE3"/>
  </w:style>
  <w:style w:type="table" w:customStyle="1" w:styleId="SyllabusTable-withBorders">
    <w:name w:val="Syllabus Table - with Borders"/>
    <w:basedOn w:val="Tabelanormal"/>
    <w:uiPriority w:val="99"/>
    <w:pPr>
      <w:spacing w:before="80" w:after="80"/>
    </w:pPr>
    <w:tblPr>
      <w:tblInd w:w="0" w:type="dxa"/>
      <w:tblBorders>
        <w:bottom w:val="single" w:sz="4" w:space="0" w:color="D6615C" w:themeColor="accent1"/>
        <w:insideH w:val="single" w:sz="4" w:space="0" w:color="BFBFBF" w:themeColor="background1" w:themeShade="BF"/>
      </w:tblBorders>
      <w:tblCellMar>
        <w:top w:w="0" w:type="dxa"/>
        <w:left w:w="0" w:type="dxa"/>
        <w:bottom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Cabealho">
    <w:name w:val="header"/>
    <w:basedOn w:val="Normal"/>
    <w:link w:val="CabealhoCarter"/>
    <w:uiPriority w:val="99"/>
    <w:unhideWhenUsed/>
    <w:pPr>
      <w:tabs>
        <w:tab w:val="center" w:pos="4680"/>
        <w:tab w:val="right" w:pos="9360"/>
      </w:tabs>
      <w:spacing w:after="0"/>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nhideWhenUsed/>
    <w:pPr>
      <w:pBdr>
        <w:top w:val="single" w:sz="4" w:space="6" w:color="D6615C" w:themeColor="accent1"/>
      </w:pBdr>
      <w:spacing w:after="0"/>
      <w:jc w:val="right"/>
    </w:pPr>
    <w:rPr>
      <w:b/>
      <w:bCs/>
      <w:color w:val="262626" w:themeColor="text1" w:themeTint="D9"/>
    </w:rPr>
  </w:style>
  <w:style w:type="character" w:customStyle="1" w:styleId="RodapCarter">
    <w:name w:val="Rodapé Caráter"/>
    <w:basedOn w:val="Tipodeletrapredefinidodopargrafo"/>
    <w:link w:val="Rodap"/>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PargrafodaLista">
    <w:name w:val="List Paragraph"/>
    <w:basedOn w:val="Normal"/>
    <w:uiPriority w:val="34"/>
    <w:unhideWhenUsed/>
    <w:qFormat/>
    <w:rsid w:val="0010701F"/>
    <w:pPr>
      <w:ind w:left="720"/>
      <w:contextualSpacing/>
    </w:pPr>
  </w:style>
  <w:style w:type="paragraph" w:styleId="Cabealhodondice">
    <w:name w:val="TOC Heading"/>
    <w:basedOn w:val="Cabealho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ndice1">
    <w:name w:val="toc 1"/>
    <w:basedOn w:val="Normal"/>
    <w:next w:val="Normal"/>
    <w:autoRedefine/>
    <w:uiPriority w:val="39"/>
    <w:unhideWhenUsed/>
    <w:rsid w:val="002A3C30"/>
    <w:pPr>
      <w:spacing w:after="100"/>
    </w:pPr>
  </w:style>
  <w:style w:type="paragraph" w:styleId="ndice2">
    <w:name w:val="toc 2"/>
    <w:basedOn w:val="Normal"/>
    <w:next w:val="Normal"/>
    <w:autoRedefine/>
    <w:uiPriority w:val="39"/>
    <w:unhideWhenUsed/>
    <w:rsid w:val="002A3C30"/>
    <w:pPr>
      <w:spacing w:after="100"/>
      <w:ind w:left="180"/>
    </w:pPr>
  </w:style>
  <w:style w:type="character" w:styleId="Hiperligao">
    <w:name w:val="Hyperlink"/>
    <w:basedOn w:val="Tipodeletrapredefinidodopargrafo"/>
    <w:uiPriority w:val="99"/>
    <w:unhideWhenUsed/>
    <w:rsid w:val="002A3C30"/>
    <w:rPr>
      <w:color w:val="549CCC" w:themeColor="hyperlink"/>
      <w:u w:val="single"/>
    </w:rPr>
  </w:style>
  <w:style w:type="table" w:customStyle="1" w:styleId="Noborders">
    <w:name w:val="No borders"/>
    <w:basedOn w:val="Tabelanormal"/>
    <w:uiPriority w:val="99"/>
    <w:rsid w:val="00D36C27"/>
    <w:pPr>
      <w:spacing w:before="120" w:after="0"/>
    </w:pPr>
    <w:rPr>
      <w:rFonts w:eastAsiaTheme="minorEastAsia"/>
      <w:color w:val="auto"/>
      <w:kern w:val="22"/>
      <w:sz w:val="22"/>
      <w:szCs w:val="22"/>
      <w14:ligatures w14:val="standard"/>
    </w:rPr>
    <w:tblPr>
      <w:tblInd w:w="0" w:type="dxa"/>
      <w:tblBorders>
        <w:bottom w:val="single" w:sz="4" w:space="0" w:color="BAD7EA" w:themeColor="accent2" w:themeTint="66"/>
        <w:insideH w:val="single" w:sz="4" w:space="0" w:color="BAD7EA" w:themeColor="accent2" w:themeTint="66"/>
        <w:insideV w:val="single" w:sz="4" w:space="0" w:color="BAD7EA" w:themeColor="accent2" w:themeTint="66"/>
      </w:tblBorders>
      <w:tblCellMar>
        <w:top w:w="0" w:type="dxa"/>
        <w:left w:w="72" w:type="dxa"/>
        <w:bottom w:w="0"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anumerada">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TabelacomLista6Colorida-Destaque1">
    <w:name w:val="List Table 6 Colorful Accent 1"/>
    <w:basedOn w:val="Tabelanormal"/>
    <w:uiPriority w:val="51"/>
    <w:rsid w:val="004B3D19"/>
    <w:pPr>
      <w:spacing w:after="0"/>
    </w:pPr>
    <w:rPr>
      <w:color w:val="B6332E" w:themeColor="accent1" w:themeShade="BF"/>
    </w:rPr>
    <w:tblPr>
      <w:tblStyleRowBandSize w:val="1"/>
      <w:tblStyleColBandSize w:val="1"/>
      <w:tblInd w:w="0" w:type="dxa"/>
      <w:tblBorders>
        <w:top w:val="single" w:sz="4" w:space="0" w:color="D6615C" w:themeColor="accent1"/>
        <w:bottom w:val="single" w:sz="4" w:space="0" w:color="D6615C" w:themeColor="accent1"/>
      </w:tblBorders>
      <w:tblCellMar>
        <w:top w:w="0" w:type="dxa"/>
        <w:left w:w="108" w:type="dxa"/>
        <w:bottom w:w="0" w:type="dxa"/>
        <w:right w:w="108" w:type="dxa"/>
      </w:tblCellMar>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TabelacomGrelha1Clara-Destaque1">
    <w:name w:val="Grid Table 1 Light Accent 1"/>
    <w:basedOn w:val="Tabelanormal"/>
    <w:uiPriority w:val="46"/>
    <w:rsid w:val="00D20459"/>
    <w:pPr>
      <w:spacing w:after="0"/>
    </w:pPr>
    <w:tblPr>
      <w:tblStyleRowBandSize w:val="1"/>
      <w:tblStyleColBandSize w:val="1"/>
      <w:tblInd w:w="0" w:type="dxa"/>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CellMar>
        <w:top w:w="0" w:type="dxa"/>
        <w:left w:w="108" w:type="dxa"/>
        <w:bottom w:w="0" w:type="dxa"/>
        <w:right w:w="108" w:type="dxa"/>
      </w:tblCellMar>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TabelacomLista4-Destaque1">
    <w:name w:val="List Table 4 Accent 1"/>
    <w:basedOn w:val="Tabelanormal"/>
    <w:uiPriority w:val="49"/>
    <w:rsid w:val="00D20459"/>
    <w:pPr>
      <w:spacing w:after="0"/>
    </w:pPr>
    <w:tblPr>
      <w:tblStyleRowBandSize w:val="1"/>
      <w:tblStyleColBandSize w:val="1"/>
      <w:tblInd w:w="0" w:type="dxa"/>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formatado">
    <w:name w:val="HTML Preformatted"/>
    <w:basedOn w:val="Normal"/>
    <w:link w:val="HTMLpr-formatadoCarte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Tipodeletrapredefinidodopargrafo"/>
    <w:rsid w:val="007F4607"/>
  </w:style>
  <w:style w:type="paragraph" w:styleId="Legenda">
    <w:name w:val="caption"/>
    <w:basedOn w:val="Normal"/>
    <w:next w:val="Normal"/>
    <w:uiPriority w:val="35"/>
    <w:unhideWhenUsed/>
    <w:qFormat/>
    <w:rsid w:val="00F60E15"/>
    <w:pPr>
      <w:spacing w:after="200"/>
    </w:pPr>
    <w:rPr>
      <w:i/>
      <w:iCs/>
      <w:color w:val="361817" w:themeColor="text2"/>
      <w:sz w:val="18"/>
      <w:szCs w:val="18"/>
    </w:rPr>
  </w:style>
  <w:style w:type="paragraph" w:styleId="ndicedeIlustraes">
    <w:name w:val="table of figures"/>
    <w:basedOn w:val="Normal"/>
    <w:next w:val="Normal"/>
    <w:uiPriority w:val="99"/>
    <w:unhideWhenUsed/>
    <w:rsid w:val="00F60E15"/>
    <w:pPr>
      <w:ind w:left="440" w:hanging="440"/>
    </w:pPr>
  </w:style>
  <w:style w:type="paragraph" w:styleId="Textodebalo">
    <w:name w:val="Balloon Text"/>
    <w:basedOn w:val="Normal"/>
    <w:link w:val="TextodebaloCarter"/>
    <w:uiPriority w:val="99"/>
    <w:semiHidden/>
    <w:unhideWhenUsed/>
    <w:rsid w:val="0093111A"/>
    <w:pPr>
      <w:spacing w:after="0"/>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3111A"/>
    <w:rPr>
      <w:rFonts w:ascii="Times New Roman" w:hAnsi="Times New Roman" w:cs="Times New Roman"/>
      <w:szCs w:val="18"/>
      <w:lang w:val="pt-PT"/>
    </w:rPr>
  </w:style>
  <w:style w:type="character" w:styleId="nfase">
    <w:name w:val="Emphasis"/>
    <w:basedOn w:val="Tipodeletrapredefinidodopargrafo"/>
    <w:uiPriority w:val="20"/>
    <w:qFormat/>
    <w:rsid w:val="00157B77"/>
    <w:rPr>
      <w:i/>
      <w:iCs/>
    </w:rPr>
  </w:style>
  <w:style w:type="table" w:styleId="TabelacomGrelhaClara">
    <w:name w:val="Grid Table Light"/>
    <w:basedOn w:val="Tabelanormal"/>
    <w:uiPriority w:val="40"/>
    <w:rsid w:val="00CA25E4"/>
    <w:pPr>
      <w:spacing w:after="0"/>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eladeLista6Colorida-Destaque11">
    <w:name w:val="Tabela de Lista 6 Colorida - Destaque 11"/>
    <w:basedOn w:val="Tabelanormal"/>
    <w:next w:val="TabelacomLista6Colorida-Destaque1"/>
    <w:uiPriority w:val="51"/>
    <w:rsid w:val="00901309"/>
    <w:pPr>
      <w:spacing w:after="0"/>
    </w:pPr>
    <w:rPr>
      <w:rFonts w:ascii="Trebuchet MS" w:eastAsia="Trebuchet MS" w:hAnsi="Trebuchet MS" w:cs="Times New Roman"/>
      <w:color w:val="B6332E"/>
    </w:rPr>
    <w:tblPr>
      <w:tblStyleRowBandSize w:val="1"/>
      <w:tblStyleColBandSize w:val="1"/>
      <w:tblInd w:w="0" w:type="dxa"/>
      <w:tblBorders>
        <w:top w:val="single" w:sz="4" w:space="0" w:color="D6615C"/>
        <w:bottom w:val="single" w:sz="4" w:space="0" w:color="D6615C"/>
      </w:tblBorders>
      <w:tblCellMar>
        <w:top w:w="0" w:type="dxa"/>
        <w:left w:w="108" w:type="dxa"/>
        <w:bottom w:w="0" w:type="dxa"/>
        <w:right w:w="108" w:type="dxa"/>
      </w:tblCellMar>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TabelaSimples2">
    <w:name w:val="Plain Table 2"/>
    <w:basedOn w:val="Tabela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dice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ndice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ndice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ndice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ndice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ndice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ndice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TabelaSimples1">
    <w:name w:val="Plain Table 1"/>
    <w:basedOn w:val="Tabelanormal"/>
    <w:uiPriority w:val="41"/>
    <w:rsid w:val="00847B7E"/>
    <w:pPr>
      <w:spacing w:after="0"/>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15" Type="http://schemas.openxmlformats.org/officeDocument/2006/relationships/hyperlink" Target="file:///C:\Users\mcorreia\Documents\GitKrakenProjects\labdsoft-2017-g1\Documentacao\Entrega%202\relatorio_tp2_g1.docx" TargetMode="External"/><Relationship Id="rId16" Type="http://schemas.openxmlformats.org/officeDocument/2006/relationships/hyperlink" Target="file:///C:\Users\mcorreia\Documents\GitKrakenProjects\labdsoft-2017-g1\Documentacao\Entrega%202\relatorio_tp2_g1.docx" TargetMode="External"/><Relationship Id="rId17"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19"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1" Type="http://schemas.openxmlformats.org/officeDocument/2006/relationships/image" Target="media/image3.png"/><Relationship Id="rId62" Type="http://schemas.openxmlformats.org/officeDocument/2006/relationships/image" Target="media/image4.png"/><Relationship Id="rId63" Type="http://schemas.openxmlformats.org/officeDocument/2006/relationships/image" Target="media/image5.png"/><Relationship Id="rId64" Type="http://schemas.openxmlformats.org/officeDocument/2006/relationships/image" Target="media/image6.png"/><Relationship Id="rId65" Type="http://schemas.openxmlformats.org/officeDocument/2006/relationships/image" Target="media/image7.png"/><Relationship Id="rId66" Type="http://schemas.openxmlformats.org/officeDocument/2006/relationships/image" Target="media/image8.jpeg"/><Relationship Id="rId67" Type="http://schemas.openxmlformats.org/officeDocument/2006/relationships/image" Target="media/image9.png"/><Relationship Id="rId68" Type="http://schemas.openxmlformats.org/officeDocument/2006/relationships/image" Target="media/image10.png"/><Relationship Id="rId69" Type="http://schemas.openxmlformats.org/officeDocument/2006/relationships/image" Target="media/image11.jpeg"/><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 Id="rId129" Type="http://schemas.openxmlformats.org/officeDocument/2006/relationships/image" Target="media/image71.png"/><Relationship Id="rId4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90" Type="http://schemas.openxmlformats.org/officeDocument/2006/relationships/image" Target="media/image32.png"/><Relationship Id="rId91" Type="http://schemas.openxmlformats.org/officeDocument/2006/relationships/image" Target="media/image33.png"/><Relationship Id="rId92" Type="http://schemas.openxmlformats.org/officeDocument/2006/relationships/image" Target="media/image34.png"/><Relationship Id="rId93" Type="http://schemas.openxmlformats.org/officeDocument/2006/relationships/image" Target="media/image35.png"/><Relationship Id="rId94" Type="http://schemas.openxmlformats.org/officeDocument/2006/relationships/image" Target="media/image36.jpeg"/><Relationship Id="rId95" Type="http://schemas.openxmlformats.org/officeDocument/2006/relationships/image" Target="media/image37.png"/><Relationship Id="rId96" Type="http://schemas.openxmlformats.org/officeDocument/2006/relationships/image" Target="media/image38.png"/><Relationship Id="rId101" Type="http://schemas.openxmlformats.org/officeDocument/2006/relationships/image" Target="media/image43.png"/><Relationship Id="rId102" Type="http://schemas.openxmlformats.org/officeDocument/2006/relationships/image" Target="media/image44.png"/><Relationship Id="rId103" Type="http://schemas.openxmlformats.org/officeDocument/2006/relationships/image" Target="media/image45.jpeg"/><Relationship Id="rId104" Type="http://schemas.openxmlformats.org/officeDocument/2006/relationships/image" Target="media/image46.png"/><Relationship Id="rId105" Type="http://schemas.openxmlformats.org/officeDocument/2006/relationships/image" Target="media/image47.png"/><Relationship Id="rId106" Type="http://schemas.openxmlformats.org/officeDocument/2006/relationships/image" Target="media/image48.png"/><Relationship Id="rId107" Type="http://schemas.openxmlformats.org/officeDocument/2006/relationships/image" Target="media/image49.png"/><Relationship Id="rId108" Type="http://schemas.openxmlformats.org/officeDocument/2006/relationships/image" Target="media/image50.png"/><Relationship Id="rId109" Type="http://schemas.openxmlformats.org/officeDocument/2006/relationships/image" Target="media/image51.png"/><Relationship Id="rId97" Type="http://schemas.openxmlformats.org/officeDocument/2006/relationships/image" Target="media/image39.png"/><Relationship Id="rId98" Type="http://schemas.openxmlformats.org/officeDocument/2006/relationships/image" Target="media/image40.png"/><Relationship Id="rId99" Type="http://schemas.openxmlformats.org/officeDocument/2006/relationships/image" Target="media/image41.png"/><Relationship Id="rId43" Type="http://schemas.openxmlformats.org/officeDocument/2006/relationships/hyperlink" Target="file:///C:\Users\mcorreia\Documents\GitKrakenProjects\labdsoft-2017-g1\Documentacao\Entrega%202\relatorio_tp2_g1.docx" TargetMode="External"/><Relationship Id="rId44"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100" Type="http://schemas.openxmlformats.org/officeDocument/2006/relationships/image" Target="media/image42.png"/><Relationship Id="rId20" Type="http://schemas.openxmlformats.org/officeDocument/2006/relationships/hyperlink" Target="file:///C:\Users\mcorreia\Documents\GitKrakenProjects\labdsoft-2017-g1\Documentacao\Entrega%202\relatorio_tp2_g1.docx" TargetMode="External"/><Relationship Id="rId21" Type="http://schemas.openxmlformats.org/officeDocument/2006/relationships/hyperlink" Target="file:///C:\Users\mcorreia\Documents\GitKrakenProjects\labdsoft-2017-g1\Documentacao\Entrega%202\relatorio_tp2_g1.docx" TargetMode="External"/><Relationship Id="rId22" Type="http://schemas.openxmlformats.org/officeDocument/2006/relationships/hyperlink" Target="file:///C:\Users\mcorreia\Documents\GitKrakenProjects\labdsoft-2017-g1\Documentacao\Entrega%202\relatorio_tp2_g1.docx" TargetMode="External"/><Relationship Id="rId70" Type="http://schemas.openxmlformats.org/officeDocument/2006/relationships/image" Target="media/image12.png"/><Relationship Id="rId71" Type="http://schemas.openxmlformats.org/officeDocument/2006/relationships/image" Target="media/image13.png"/><Relationship Id="rId72" Type="http://schemas.openxmlformats.org/officeDocument/2006/relationships/image" Target="media/image14.png"/><Relationship Id="rId73" Type="http://schemas.openxmlformats.org/officeDocument/2006/relationships/image" Target="media/image15.png"/><Relationship Id="rId74" Type="http://schemas.openxmlformats.org/officeDocument/2006/relationships/image" Target="media/image16.png"/><Relationship Id="rId75" Type="http://schemas.openxmlformats.org/officeDocument/2006/relationships/image" Target="media/image17.png"/><Relationship Id="rId76" Type="http://schemas.openxmlformats.org/officeDocument/2006/relationships/image" Target="media/image18.png"/><Relationship Id="rId77" Type="http://schemas.openxmlformats.org/officeDocument/2006/relationships/image" Target="media/image19.png"/><Relationship Id="rId78" Type="http://schemas.openxmlformats.org/officeDocument/2006/relationships/image" Target="media/image20.png"/><Relationship Id="rId79" Type="http://schemas.openxmlformats.org/officeDocument/2006/relationships/image" Target="media/image21.png"/><Relationship Id="rId23"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25" Type="http://schemas.openxmlformats.org/officeDocument/2006/relationships/hyperlink" Target="file:///C:\Users\mcorreia\Documents\GitKrakenProjects\labdsoft-2017-g1\Documentacao\Entrega%202\relatorio_tp2_g1.docx" TargetMode="External"/><Relationship Id="rId26"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29" Type="http://schemas.openxmlformats.org/officeDocument/2006/relationships/hyperlink" Target="file:///C:\Users\mcorreia\Documents\GitKrakenProjects\labdsoft-2017-g1\Documentacao\Entrega%202\relatorio_tp2_g1.docx" TargetMode="External"/><Relationship Id="rId130" Type="http://schemas.openxmlformats.org/officeDocument/2006/relationships/image" Target="media/image72.png"/><Relationship Id="rId131" Type="http://schemas.openxmlformats.org/officeDocument/2006/relationships/image" Target="media/image73.png"/><Relationship Id="rId132" Type="http://schemas.openxmlformats.org/officeDocument/2006/relationships/image" Target="media/image74.png"/><Relationship Id="rId133" Type="http://schemas.openxmlformats.org/officeDocument/2006/relationships/image" Target="media/image75.png"/><Relationship Id="rId134" Type="http://schemas.openxmlformats.org/officeDocument/2006/relationships/image" Target="media/image76.png"/><Relationship Id="rId135" Type="http://schemas.openxmlformats.org/officeDocument/2006/relationships/image" Target="media/image77.png"/><Relationship Id="rId136" Type="http://schemas.openxmlformats.org/officeDocument/2006/relationships/image" Target="media/image78.png"/><Relationship Id="rId137" Type="http://schemas.openxmlformats.org/officeDocument/2006/relationships/image" Target="media/image79.png"/><Relationship Id="rId138" Type="http://schemas.openxmlformats.org/officeDocument/2006/relationships/image" Target="media/image80.png"/><Relationship Id="rId139" Type="http://schemas.openxmlformats.org/officeDocument/2006/relationships/image" Target="media/image8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hyperlink" Target="file:///C:\Users\mcorreia\Documents\GitKrakenProjects\labdsoft-2017-g1\Documentacao\Entrega%202\relatorio_tp2_g1.docx" TargetMode="External"/><Relationship Id="rId51"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54"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110" Type="http://schemas.openxmlformats.org/officeDocument/2006/relationships/image" Target="media/image52.png"/><Relationship Id="rId111" Type="http://schemas.openxmlformats.org/officeDocument/2006/relationships/image" Target="media/image53.png"/><Relationship Id="rId112" Type="http://schemas.openxmlformats.org/officeDocument/2006/relationships/image" Target="media/image54.png"/><Relationship Id="rId113" Type="http://schemas.openxmlformats.org/officeDocument/2006/relationships/image" Target="media/image55.png"/><Relationship Id="rId114" Type="http://schemas.openxmlformats.org/officeDocument/2006/relationships/image" Target="media/image56.png"/><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30" Type="http://schemas.openxmlformats.org/officeDocument/2006/relationships/hyperlink" Target="file:///C:\Users\mcorreia\Documents\GitKrakenProjects\labdsoft-2017-g1\Documentacao\Entrega%202\relatorio_tp2_g1.docx" TargetMode="External"/><Relationship Id="rId31" Type="http://schemas.openxmlformats.org/officeDocument/2006/relationships/hyperlink" Target="file:///C:\Users\mcorreia\Documents\GitKrakenProjects\labdsoft-2017-g1\Documentacao\Entrega%202\relatorio_tp2_g1.docx" TargetMode="External"/><Relationship Id="rId32"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4"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80" Type="http://schemas.openxmlformats.org/officeDocument/2006/relationships/image" Target="media/image22.png"/><Relationship Id="rId81" Type="http://schemas.openxmlformats.org/officeDocument/2006/relationships/image" Target="media/image23.png"/><Relationship Id="rId82" Type="http://schemas.openxmlformats.org/officeDocument/2006/relationships/image" Target="media/image24.png"/><Relationship Id="rId83" Type="http://schemas.openxmlformats.org/officeDocument/2006/relationships/image" Target="media/image25.png"/><Relationship Id="rId84" Type="http://schemas.openxmlformats.org/officeDocument/2006/relationships/image" Target="media/image26.png"/><Relationship Id="rId85" Type="http://schemas.openxmlformats.org/officeDocument/2006/relationships/image" Target="media/image27.png"/><Relationship Id="rId86" Type="http://schemas.openxmlformats.org/officeDocument/2006/relationships/image" Target="media/image28.png"/><Relationship Id="rId87" Type="http://schemas.openxmlformats.org/officeDocument/2006/relationships/image" Target="media/image29.png"/><Relationship Id="rId88" Type="http://schemas.openxmlformats.org/officeDocument/2006/relationships/image" Target="media/image30.png"/><Relationship Id="rId89" Type="http://schemas.openxmlformats.org/officeDocument/2006/relationships/image" Target="media/image31.png"/><Relationship Id="rId140" Type="http://schemas.openxmlformats.org/officeDocument/2006/relationships/image" Target="media/image82.png"/><Relationship Id="rId141" Type="http://schemas.openxmlformats.org/officeDocument/2006/relationships/image" Target="media/image83.png"/><Relationship Id="rId142" Type="http://schemas.openxmlformats.org/officeDocument/2006/relationships/image" Target="media/image84.png"/><Relationship Id="rId143" Type="http://schemas.openxmlformats.org/officeDocument/2006/relationships/image" Target="media/image85.PNG"/><Relationship Id="rId144" Type="http://schemas.openxmlformats.org/officeDocument/2006/relationships/image" Target="media/image86.png"/><Relationship Id="rId145" Type="http://schemas.openxmlformats.org/officeDocument/2006/relationships/image" Target="media/image87.png"/><Relationship Id="rId146" Type="http://schemas.openxmlformats.org/officeDocument/2006/relationships/footer" Target="footer3.xml"/><Relationship Id="rId147" Type="http://schemas.openxmlformats.org/officeDocument/2006/relationships/fontTable" Target="fontTable.xml"/><Relationship Id="rId1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5DB05451-F3A4-1D49-9A2C-447C9B512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C:\Users\AntónioRocha\AppData\Roaming\Microsoft\Templates\Teacher's syllabus (color).dotx</Template>
  <TotalTime>1678</TotalTime>
  <Pages>74</Pages>
  <Words>8439</Words>
  <Characters>45574</Characters>
  <Application>Microsoft Macintosh Word</Application>
  <DocSecurity>0</DocSecurity>
  <Lines>379</Lines>
  <Paragraphs>107</Paragraphs>
  <ScaleCrop>false</ScaleCrop>
  <HeadingPairs>
    <vt:vector size="2" baseType="variant">
      <vt:variant>
        <vt:lpstr>Título</vt:lpstr>
      </vt:variant>
      <vt:variant>
        <vt:i4>1</vt:i4>
      </vt:variant>
    </vt:vector>
  </HeadingPairs>
  <TitlesOfParts>
    <vt:vector size="1" baseType="lpstr">
      <vt:lpstr>Banco de Gâmetas GAM</vt:lpstr>
    </vt:vector>
  </TitlesOfParts>
  <Company/>
  <LinksUpToDate>false</LinksUpToDate>
  <CharactersWithSpaces>53906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Ana Barros (1121107)</cp:lastModifiedBy>
  <cp:revision>118</cp:revision>
  <cp:lastPrinted>2017-10-22T16:38:00Z</cp:lastPrinted>
  <dcterms:created xsi:type="dcterms:W3CDTF">2017-10-22T16:38:00Z</dcterms:created>
  <dcterms:modified xsi:type="dcterms:W3CDTF">2017-12-06T21:45:00Z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